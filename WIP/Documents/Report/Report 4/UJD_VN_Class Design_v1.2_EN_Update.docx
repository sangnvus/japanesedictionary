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74E6" w:rsidRPr="00A42300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874E6" w:rsidRPr="00A42300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874E6" w:rsidRPr="00A42300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40B3D" w:rsidRPr="00A42300" w:rsidRDefault="002B6E68" w:rsidP="002B6E68">
      <w:pPr>
        <w:pStyle w:val="NormalTB"/>
        <w:widowControl w:val="0"/>
        <w:spacing w:before="120"/>
        <w:rPr>
          <w:rFonts w:ascii="Times New Roman" w:hAnsi="Times New Roman"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noProof/>
          <w:sz w:val="22"/>
          <w:szCs w:val="22"/>
          <w:lang w:val="en-US" w:eastAsia="ja-JP"/>
        </w:rPr>
        <w:drawing>
          <wp:inline distT="0" distB="0" distL="0" distR="0" wp14:anchorId="52B5F37F" wp14:editId="294B20BC">
            <wp:extent cx="3020082" cy="637953"/>
            <wp:effectExtent l="152400" t="133350" r="294640" b="2959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42" cy="655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/>
                  </pic:spPr>
                </pic:pic>
              </a:graphicData>
            </a:graphic>
          </wp:inline>
        </w:drawing>
      </w:r>
    </w:p>
    <w:p w:rsidR="00C40B3D" w:rsidRPr="00A42300" w:rsidRDefault="00C40B3D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A42300" w:rsidRDefault="00C40B3D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2A1417" w:rsidRPr="00620129" w:rsidRDefault="002A1417" w:rsidP="00620129">
      <w:pPr>
        <w:pStyle w:val="HeadingBig"/>
        <w:rPr>
          <w:lang w:eastAsia="ja-JP"/>
        </w:rPr>
      </w:pPr>
      <w:r w:rsidRPr="00620129">
        <w:t>USEFUL JAPANESE DICTIONARY FOR VIETNAMESE</w:t>
      </w:r>
    </w:p>
    <w:p w:rsidR="00C40B3D" w:rsidRPr="00A42300" w:rsidRDefault="00C40B3D" w:rsidP="00620129">
      <w:pPr>
        <w:pStyle w:val="HeadingBig"/>
        <w:rPr>
          <w:lang w:eastAsia="ja-JP"/>
        </w:rPr>
      </w:pPr>
      <w:r w:rsidRPr="00A42300">
        <w:rPr>
          <w:lang w:eastAsia="ja-JP"/>
        </w:rPr>
        <w:t>DETAIL DESIGN DOCUMENT</w:t>
      </w:r>
    </w:p>
    <w:p w:rsidR="00C40B3D" w:rsidRPr="00A42300" w:rsidRDefault="000D21FD" w:rsidP="00620129">
      <w:pPr>
        <w:pStyle w:val="HeadingBig"/>
        <w:rPr>
          <w:lang w:eastAsia="ja-JP"/>
        </w:rPr>
      </w:pPr>
      <w:r w:rsidRPr="00A42300">
        <w:rPr>
          <w:lang w:eastAsia="ja-JP"/>
        </w:rPr>
        <w:t>Class D</w:t>
      </w:r>
      <w:r w:rsidR="00C40B3D" w:rsidRPr="00A42300">
        <w:rPr>
          <w:lang w:eastAsia="ja-JP"/>
        </w:rPr>
        <w:t>esign</w:t>
      </w:r>
    </w:p>
    <w:p w:rsidR="00C40B3D" w:rsidRPr="00A42300" w:rsidRDefault="00C40B3D" w:rsidP="00620129">
      <w:pPr>
        <w:pStyle w:val="HeadingBig"/>
        <w:rPr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620129" w:rsidRDefault="00C40B3D">
      <w:pPr>
        <w:pStyle w:val="NormalT"/>
        <w:jc w:val="center"/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</w:pPr>
      <w:r w:rsidRPr="00620129">
        <w:rPr>
          <w:rFonts w:ascii="Times New Roman" w:hAnsi="Times New Roman" w:cs="Times New Roman"/>
          <w:b/>
          <w:bCs w:val="0"/>
          <w:sz w:val="32"/>
          <w:szCs w:val="32"/>
        </w:rPr>
        <w:t xml:space="preserve">Project Code: </w:t>
      </w:r>
      <w:r w:rsidR="002A1417" w:rsidRPr="00620129">
        <w:rPr>
          <w:rFonts w:ascii="Times New Roman" w:hAnsi="Times New Roman" w:cs="Times New Roman"/>
          <w:b/>
          <w:bCs w:val="0"/>
          <w:sz w:val="32"/>
          <w:szCs w:val="32"/>
        </w:rPr>
        <w:t>UJD_VN</w:t>
      </w:r>
    </w:p>
    <w:p w:rsidR="00C40B3D" w:rsidRPr="00620129" w:rsidRDefault="00C40B3D" w:rsidP="00724682">
      <w:pPr>
        <w:pStyle w:val="NormalT"/>
        <w:jc w:val="center"/>
        <w:rPr>
          <w:rFonts w:ascii="Times New Roman" w:hAnsi="Times New Roman" w:cs="Times New Roman"/>
          <w:sz w:val="32"/>
          <w:szCs w:val="32"/>
        </w:rPr>
      </w:pPr>
      <w:r w:rsidRPr="00620129">
        <w:rPr>
          <w:rFonts w:ascii="Times New Roman" w:hAnsi="Times New Roman" w:cs="Times New Roman"/>
          <w:b/>
          <w:bCs w:val="0"/>
          <w:sz w:val="32"/>
          <w:szCs w:val="32"/>
        </w:rPr>
        <w:t xml:space="preserve">Document Code: </w:t>
      </w:r>
      <w:r w:rsidR="002A1417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UJD_VN</w:t>
      </w:r>
      <w:r w:rsidR="00935173" w:rsidRPr="00620129">
        <w:rPr>
          <w:rFonts w:ascii="Times New Roman" w:hAnsi="Times New Roman" w:cs="Times New Roman"/>
          <w:b/>
          <w:bCs w:val="0"/>
          <w:sz w:val="32"/>
          <w:szCs w:val="32"/>
          <w:lang w:val="vi-VN" w:eastAsia="ja-JP"/>
        </w:rPr>
        <w:t>_</w:t>
      </w:r>
      <w:r w:rsidR="0085424C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Class Design</w:t>
      </w:r>
      <w:r w:rsidR="000D21FD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</w:t>
      </w:r>
      <w:r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v</w:t>
      </w:r>
      <w:r w:rsidR="00751F53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1.0</w:t>
      </w:r>
      <w:r w:rsidR="000D21FD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_EN</w:t>
      </w:r>
    </w:p>
    <w:p w:rsidR="00DA0A63" w:rsidRPr="00A42300" w:rsidRDefault="00DA0A63">
      <w:pPr>
        <w:rPr>
          <w:rFonts w:ascii="Times New Roman" w:hAnsi="Times New Roman" w:cs="Times New Roman"/>
          <w:sz w:val="22"/>
          <w:szCs w:val="22"/>
        </w:rPr>
      </w:pPr>
    </w:p>
    <w:p w:rsidR="00DA0A63" w:rsidRPr="00A42300" w:rsidRDefault="00DA0A63">
      <w:pPr>
        <w:rPr>
          <w:rFonts w:ascii="Times New Roman" w:hAnsi="Times New Roman" w:cs="Times New Roman"/>
          <w:sz w:val="22"/>
          <w:szCs w:val="22"/>
        </w:rPr>
      </w:pPr>
    </w:p>
    <w:p w:rsidR="00DA0A63" w:rsidRPr="00A42300" w:rsidRDefault="00DA0A63">
      <w:pPr>
        <w:rPr>
          <w:rFonts w:ascii="Times New Roman" w:hAnsi="Times New Roman" w:cs="Times New Roman"/>
          <w:sz w:val="22"/>
          <w:szCs w:val="22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315153" w:rsidRPr="00A42300" w:rsidRDefault="00315153" w:rsidP="00315153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Ha 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vi-VN"/>
        </w:rPr>
        <w:t>Noi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, </w:t>
      </w:r>
      <w:r w:rsidR="002A1417"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>26/06/2014</w:t>
      </w:r>
    </w:p>
    <w:p w:rsidR="00C40B3D" w:rsidRPr="00A42300" w:rsidRDefault="00C40B3D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Record of change</w:t>
      </w: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</w:rPr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262"/>
        <w:gridCol w:w="1786"/>
        <w:gridCol w:w="1082"/>
        <w:gridCol w:w="3072"/>
        <w:gridCol w:w="1049"/>
      </w:tblGrid>
      <w:tr w:rsidR="00C40B3D" w:rsidRPr="00A42300" w:rsidTr="00620129">
        <w:trPr>
          <w:trHeight w:val="576"/>
        </w:trPr>
        <w:tc>
          <w:tcPr>
            <w:tcW w:w="1262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Effective Date</w:t>
            </w:r>
          </w:p>
        </w:tc>
        <w:tc>
          <w:tcPr>
            <w:tcW w:w="1786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Changed Items</w:t>
            </w:r>
          </w:p>
        </w:tc>
        <w:tc>
          <w:tcPr>
            <w:tcW w:w="1082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A*</w:t>
            </w: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br/>
              <w:t>M, D</w:t>
            </w:r>
          </w:p>
        </w:tc>
        <w:tc>
          <w:tcPr>
            <w:tcW w:w="3072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New Version</w:t>
            </w:r>
          </w:p>
        </w:tc>
      </w:tr>
      <w:tr w:rsidR="001523F3" w:rsidRPr="00A42300" w:rsidTr="00620129">
        <w:trPr>
          <w:trHeight w:hRule="exact" w:val="432"/>
        </w:trPr>
        <w:tc>
          <w:tcPr>
            <w:tcW w:w="1262" w:type="dxa"/>
          </w:tcPr>
          <w:p w:rsidR="001523F3" w:rsidRPr="00A42300" w:rsidRDefault="002A1417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26/06</w:t>
            </w:r>
            <w:r w:rsidR="001523F3" w:rsidRPr="00A42300">
              <w:rPr>
                <w:rFonts w:ascii="Times New Roman" w:hAnsi="Times New Roman" w:cs="Times New Roman"/>
                <w:sz w:val="22"/>
                <w:szCs w:val="22"/>
              </w:rPr>
              <w:t>/201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786" w:type="dxa"/>
          </w:tcPr>
          <w:p w:rsidR="001523F3" w:rsidRPr="00A42300" w:rsidRDefault="001523F3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Add new</w:t>
            </w:r>
          </w:p>
        </w:tc>
        <w:tc>
          <w:tcPr>
            <w:tcW w:w="1082" w:type="dxa"/>
          </w:tcPr>
          <w:p w:rsidR="001523F3" w:rsidRPr="00A42300" w:rsidRDefault="001523F3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072" w:type="dxa"/>
          </w:tcPr>
          <w:p w:rsidR="001523F3" w:rsidRPr="00A42300" w:rsidRDefault="001523F3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1523F3" w:rsidRPr="00A42300" w:rsidRDefault="002A1417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1523F3" w:rsidRPr="00A42300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</w:tr>
      <w:tr w:rsidR="00C40B3D" w:rsidRPr="00A42300" w:rsidTr="00620129">
        <w:trPr>
          <w:trHeight w:hRule="exact" w:val="432"/>
        </w:trPr>
        <w:tc>
          <w:tcPr>
            <w:tcW w:w="1262" w:type="dxa"/>
          </w:tcPr>
          <w:p w:rsidR="00C40B3D" w:rsidRPr="00A42300" w:rsidRDefault="00800C6B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05/08/2014</w:t>
            </w:r>
          </w:p>
        </w:tc>
        <w:tc>
          <w:tcPr>
            <w:tcW w:w="1786" w:type="dxa"/>
          </w:tcPr>
          <w:p w:rsidR="00C40B3D" w:rsidRPr="00A42300" w:rsidRDefault="00800C6B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Modify Package</w:t>
            </w:r>
          </w:p>
        </w:tc>
        <w:tc>
          <w:tcPr>
            <w:tcW w:w="1082" w:type="dxa"/>
          </w:tcPr>
          <w:p w:rsidR="00C40B3D" w:rsidRPr="00A42300" w:rsidRDefault="00800C6B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072" w:type="dxa"/>
          </w:tcPr>
          <w:p w:rsidR="00C40B3D" w:rsidRPr="00A42300" w:rsidRDefault="00C40B3D" w:rsidP="00620129">
            <w:pPr>
              <w:pStyle w:val="Bang"/>
              <w:jc w:val="both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</w:p>
        </w:tc>
        <w:tc>
          <w:tcPr>
            <w:tcW w:w="1049" w:type="dxa"/>
          </w:tcPr>
          <w:p w:rsidR="00C40B3D" w:rsidRPr="00A42300" w:rsidRDefault="00800C6B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V1.1</w:t>
            </w: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C7684D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11/08/2014</w:t>
            </w:r>
          </w:p>
        </w:tc>
        <w:tc>
          <w:tcPr>
            <w:tcW w:w="1786" w:type="dxa"/>
          </w:tcPr>
          <w:p w:rsidR="00A135A2" w:rsidRPr="00A42300" w:rsidRDefault="00C7684D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Modify</w:t>
            </w:r>
            <w:r w:rsidR="00532E5B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sequence</w:t>
            </w:r>
          </w:p>
        </w:tc>
        <w:tc>
          <w:tcPr>
            <w:tcW w:w="1082" w:type="dxa"/>
          </w:tcPr>
          <w:p w:rsidR="00A135A2" w:rsidRPr="00A42300" w:rsidRDefault="00C7684D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Bang"/>
              <w:jc w:val="both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</w:p>
        </w:tc>
        <w:tc>
          <w:tcPr>
            <w:tcW w:w="1049" w:type="dxa"/>
          </w:tcPr>
          <w:p w:rsidR="00A135A2" w:rsidRPr="00A42300" w:rsidRDefault="00C7684D" w:rsidP="00620129">
            <w:pPr>
              <w:pStyle w:val="Bang"/>
              <w:jc w:val="center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  <w:r w:rsidRPr="00A42300"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V1.2</w:t>
            </w: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 w:rsidP="00C40B3D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SIGNATURE PAGE</w:t>
      </w:r>
    </w:p>
    <w:p w:rsidR="00C40B3D" w:rsidRPr="00A42300" w:rsidRDefault="00C40B3D" w:rsidP="00C40B3D">
      <w:pPr>
        <w:rPr>
          <w:rFonts w:ascii="Times New Roman" w:hAnsi="Times New Roman" w:cs="Times New Roman"/>
          <w:sz w:val="22"/>
          <w:szCs w:val="22"/>
        </w:rPr>
      </w:pPr>
    </w:p>
    <w:p w:rsidR="00B8526E" w:rsidRPr="00A42300" w:rsidRDefault="00B8526E" w:rsidP="00B8526E">
      <w:pPr>
        <w:rPr>
          <w:rFonts w:ascii="Times New Roman" w:hAnsi="Times New Roman" w:cs="Times New Roman"/>
          <w:sz w:val="22"/>
          <w:szCs w:val="22"/>
        </w:rPr>
      </w:pP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ORIGINATOR:</w:t>
      </w:r>
      <w:r w:rsidRPr="00A42300">
        <w:rPr>
          <w:rFonts w:ascii="Times New Roman" w:hAnsi="Times New Roman" w:cs="Times New Roman"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sz w:val="22"/>
          <w:szCs w:val="22"/>
        </w:rPr>
        <w:t>Pham Tien Dat</w:t>
      </w:r>
      <w:r w:rsidRPr="00A42300">
        <w:rPr>
          <w:rFonts w:ascii="Times New Roman" w:hAnsi="Times New Roman" w:cs="Times New Roman"/>
          <w:sz w:val="22"/>
          <w:szCs w:val="22"/>
        </w:rPr>
        <w:t xml:space="preserve">                           </w:t>
      </w:r>
      <w:r w:rsidR="002A1417" w:rsidRPr="00A42300">
        <w:rPr>
          <w:rFonts w:ascii="Times New Roman" w:hAnsi="Times New Roman" w:cs="Times New Roman"/>
          <w:sz w:val="22"/>
          <w:szCs w:val="22"/>
        </w:rPr>
        <w:t>26/06/2014</w:t>
      </w:r>
      <w:r w:rsidRPr="00A42300">
        <w:rPr>
          <w:rFonts w:ascii="Times New Roman" w:hAnsi="Times New Roman" w:cs="Times New Roman"/>
          <w:sz w:val="22"/>
          <w:szCs w:val="22"/>
        </w:rPr>
        <w:t xml:space="preserve">                          </w:t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ab/>
        <w:t>Developer</w:t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</w:p>
    <w:p w:rsidR="00B8526E" w:rsidRPr="00A42300" w:rsidRDefault="00B8526E" w:rsidP="002A1417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REVIEWERS:</w:t>
      </w:r>
      <w:r w:rsidRPr="00A42300">
        <w:rPr>
          <w:rFonts w:ascii="Times New Roman" w:hAnsi="Times New Roman" w:cs="Times New Roman"/>
          <w:sz w:val="22"/>
          <w:szCs w:val="22"/>
        </w:rPr>
        <w:tab/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</w:p>
    <w:p w:rsidR="002A1417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APPROVAL:</w:t>
      </w:r>
      <w:r w:rsidRPr="00A42300">
        <w:rPr>
          <w:rFonts w:ascii="Times New Roman" w:hAnsi="Times New Roman" w:cs="Times New Roman"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sz w:val="22"/>
          <w:szCs w:val="22"/>
        </w:rPr>
        <w:t>Nguyen Van Sang</w:t>
      </w:r>
      <w:r w:rsidRPr="00A42300">
        <w:rPr>
          <w:rFonts w:ascii="Times New Roman" w:hAnsi="Times New Roman" w:cs="Times New Roman"/>
          <w:sz w:val="22"/>
          <w:szCs w:val="22"/>
        </w:rPr>
        <w:t xml:space="preserve">                                    </w:t>
      </w:r>
      <w:r w:rsidR="00B17AE1" w:rsidRPr="00A42300">
        <w:rPr>
          <w:rFonts w:ascii="Times New Roman" w:hAnsi="Times New Roman" w:cs="Times New Roman"/>
          <w:sz w:val="22"/>
          <w:szCs w:val="22"/>
          <w:lang w:eastAsia="ja-JP"/>
        </w:rPr>
        <w:t xml:space="preserve"> </w:t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ab/>
        <w:t>Supervisor</w:t>
      </w: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 w:rsidP="00C40B3D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TABLE OF CONTENTS</w:t>
      </w:r>
    </w:p>
    <w:p w:rsidR="002A1417" w:rsidRPr="00A42300" w:rsidRDefault="002B7EB0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A42300">
        <w:rPr>
          <w:rFonts w:ascii="Times New Roman" w:hAnsi="Times New Roman" w:cs="Times New Roman"/>
          <w:caps w:val="0"/>
          <w:sz w:val="22"/>
          <w:szCs w:val="22"/>
          <w:lang w:val="en-GB"/>
        </w:rPr>
        <w:fldChar w:fldCharType="begin"/>
      </w:r>
      <w:r w:rsidR="00C40B3D" w:rsidRPr="00A42300">
        <w:rPr>
          <w:rFonts w:ascii="Times New Roman" w:hAnsi="Times New Roman" w:cs="Times New Roman"/>
          <w:caps w:val="0"/>
          <w:sz w:val="22"/>
          <w:szCs w:val="22"/>
          <w:lang w:val="en-GB"/>
        </w:rPr>
        <w:instrText xml:space="preserve"> TOC \o "1-3" </w:instrText>
      </w:r>
      <w:r w:rsidRPr="00A42300">
        <w:rPr>
          <w:rFonts w:ascii="Times New Roman" w:hAnsi="Times New Roman" w:cs="Times New Roman"/>
          <w:caps w:val="0"/>
          <w:sz w:val="22"/>
          <w:szCs w:val="22"/>
          <w:lang w:val="en-GB"/>
        </w:rPr>
        <w:fldChar w:fldCharType="separate"/>
      </w:r>
      <w:r w:rsidR="002A1417"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1</w:t>
      </w:r>
      <w:r w:rsidR="002A1417" w:rsidRPr="00A42300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Introduction</w:t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_Toc391909272 \h </w:instrText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t>6</w:t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1.1</w:t>
      </w:r>
      <w:r w:rsidRPr="00A42300">
        <w:rPr>
          <w:rFonts w:eastAsiaTheme="minorEastAsia"/>
          <w:snapToGrid/>
        </w:rPr>
        <w:tab/>
      </w:r>
      <w:r w:rsidRPr="00A42300">
        <w:t>Purpose</w:t>
      </w:r>
      <w:r w:rsidRPr="00A42300">
        <w:tab/>
      </w:r>
      <w:r w:rsidRPr="00A42300">
        <w:fldChar w:fldCharType="begin"/>
      </w:r>
      <w:r w:rsidRPr="00A42300">
        <w:instrText xml:space="preserve"> PAGEREF _Toc391909273 \h </w:instrText>
      </w:r>
      <w:r w:rsidRPr="00A42300">
        <w:fldChar w:fldCharType="separate"/>
      </w:r>
      <w:r w:rsidRPr="00A42300">
        <w:t>6</w:t>
      </w:r>
      <w:r w:rsidRPr="00A42300"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1.2</w:t>
      </w:r>
      <w:r w:rsidRPr="00A42300">
        <w:rPr>
          <w:rFonts w:eastAsiaTheme="minorEastAsia"/>
          <w:snapToGrid/>
        </w:rPr>
        <w:tab/>
      </w:r>
      <w:r w:rsidRPr="00A42300">
        <w:t>Definitions, Acronyms and Abbreviations</w:t>
      </w:r>
      <w:r w:rsidRPr="00A42300">
        <w:tab/>
      </w:r>
      <w:r w:rsidRPr="00A42300">
        <w:fldChar w:fldCharType="begin"/>
      </w:r>
      <w:r w:rsidRPr="00A42300">
        <w:instrText xml:space="preserve"> PAGEREF _Toc391909274 \h </w:instrText>
      </w:r>
      <w:r w:rsidRPr="00A42300">
        <w:fldChar w:fldCharType="separate"/>
      </w:r>
      <w:r w:rsidRPr="00A42300">
        <w:t>6</w:t>
      </w:r>
      <w:r w:rsidRPr="00A42300">
        <w:fldChar w:fldCharType="end"/>
      </w:r>
    </w:p>
    <w:p w:rsidR="002A1417" w:rsidRPr="00A42300" w:rsidRDefault="002A1417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2</w:t>
      </w:r>
      <w:r w:rsidRPr="00A42300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Packages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7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</w:t>
      </w:r>
      <w:r w:rsidRPr="00A42300">
        <w:rPr>
          <w:rFonts w:eastAsiaTheme="minorEastAsia"/>
          <w:snapToGrid/>
        </w:rPr>
        <w:tab/>
      </w:r>
      <w:r w:rsidRPr="00A42300">
        <w:t>User Package</w:t>
      </w:r>
      <w:r w:rsidRPr="00A42300">
        <w:tab/>
      </w:r>
      <w:r w:rsidRPr="00A42300">
        <w:fldChar w:fldCharType="begin"/>
      </w:r>
      <w:r w:rsidRPr="00A42300">
        <w:instrText xml:space="preserve"> PAGEREF _Toc391909276 \h </w:instrText>
      </w:r>
      <w:r w:rsidRPr="00A42300">
        <w:fldChar w:fldCharType="separate"/>
      </w:r>
      <w:r w:rsidRPr="00A42300">
        <w:t>8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2.1.1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_Toc391909277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2.1.2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Model_User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2.1.3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UserController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2.2</w:t>
      </w:r>
      <w:r w:rsidRPr="00A42300">
        <w:rPr>
          <w:rFonts w:eastAsiaTheme="minorEastAsia"/>
          <w:snapToGrid/>
        </w:rPr>
        <w:tab/>
      </w:r>
      <w:r w:rsidRPr="00A42300">
        <w:t>Admin Package</w:t>
      </w:r>
      <w:r w:rsidRPr="00A42300">
        <w:tab/>
      </w:r>
      <w:r w:rsidRPr="00A42300">
        <w:fldChar w:fldCharType="begin"/>
      </w:r>
      <w:r w:rsidRPr="00A42300">
        <w:instrText xml:space="preserve"> PAGEREF _Toc391909280 \h </w:instrText>
      </w:r>
      <w:r w:rsidRPr="00A42300">
        <w:fldChar w:fldCharType="separate"/>
      </w:r>
      <w:r w:rsidRPr="00A42300">
        <w:t>10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2.2.1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2.2.2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User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2.2.3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Vocabulary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_Toc391909283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2.2.4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Grammar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2.2.5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Kanji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2.2.6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Sentence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2.2.7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Video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_Toc391909287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2.2.8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TrainingListening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2.2.9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ReadingDocument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2.2.10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Contact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2.2.11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Conversation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2.2.12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Test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2.3</w:t>
      </w:r>
      <w:r w:rsidRPr="00A42300">
        <w:rPr>
          <w:rFonts w:eastAsiaTheme="minorEastAsia"/>
          <w:snapToGrid/>
        </w:rPr>
        <w:tab/>
      </w:r>
      <w:r w:rsidRPr="00A42300">
        <w:t>Vocabulary Package</w:t>
      </w:r>
      <w:r w:rsidRPr="00A42300">
        <w:tab/>
      </w:r>
      <w:r w:rsidRPr="00A42300">
        <w:fldChar w:fldCharType="begin"/>
      </w:r>
      <w:r w:rsidRPr="00A42300">
        <w:instrText xml:space="preserve"> PAGEREF _Toc391909293 \h </w:instrText>
      </w:r>
      <w:r w:rsidRPr="00A42300">
        <w:fldChar w:fldCharType="separate"/>
      </w:r>
      <w:r w:rsidRPr="00A42300">
        <w:t>16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2.3.1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16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2.3.2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Vocabulary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17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2.3.3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Vocabulary</w:t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2.4</w:t>
      </w:r>
      <w:r w:rsidRPr="00A42300">
        <w:rPr>
          <w:rFonts w:eastAsiaTheme="minorEastAsia"/>
          <w:snapToGrid/>
        </w:rPr>
        <w:tab/>
      </w:r>
      <w:r w:rsidRPr="00A42300">
        <w:t>Grammar Package</w:t>
      </w:r>
      <w:r w:rsidRPr="00A42300">
        <w:tab/>
      </w:r>
      <w:r w:rsidRPr="00A42300">
        <w:fldChar w:fldCharType="begin"/>
      </w:r>
      <w:r w:rsidRPr="00A42300">
        <w:instrText xml:space="preserve"> PAGEREF _Toc391909297 \h </w:instrText>
      </w:r>
      <w:r w:rsidRPr="00A42300">
        <w:fldChar w:fldCharType="separate"/>
      </w:r>
      <w:r w:rsidRPr="00A42300">
        <w:t>18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2.4.1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2.4.2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Grammar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2.4.3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Grammar</w:t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2.5</w:t>
      </w:r>
      <w:r w:rsidRPr="00A42300">
        <w:rPr>
          <w:rFonts w:eastAsiaTheme="minorEastAsia"/>
          <w:snapToGrid/>
        </w:rPr>
        <w:tab/>
      </w:r>
      <w:r w:rsidRPr="00A42300">
        <w:t>Kanji Package</w:t>
      </w:r>
      <w:r w:rsidRPr="00A42300">
        <w:tab/>
      </w:r>
      <w:r w:rsidRPr="00A42300">
        <w:fldChar w:fldCharType="begin"/>
      </w:r>
      <w:r w:rsidRPr="00A42300">
        <w:instrText xml:space="preserve"> PAGEREF _Toc391909301 \h </w:instrText>
      </w:r>
      <w:r w:rsidRPr="00A42300">
        <w:fldChar w:fldCharType="separate"/>
      </w:r>
      <w:r w:rsidRPr="00A42300">
        <w:t>20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2.5.1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2.5.2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Kanji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_Toc391909303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lastRenderedPageBreak/>
        <w:t>2.5.3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Kanji</w:t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2.6</w:t>
      </w:r>
      <w:r w:rsidRPr="00A42300">
        <w:rPr>
          <w:rFonts w:eastAsiaTheme="minorEastAsia"/>
          <w:snapToGrid/>
        </w:rPr>
        <w:tab/>
      </w:r>
      <w:r w:rsidRPr="00A42300">
        <w:t>ReadingDocument Package</w:t>
      </w:r>
      <w:r w:rsidRPr="00A42300">
        <w:tab/>
      </w:r>
      <w:r w:rsidRPr="00A42300">
        <w:fldChar w:fldCharType="begin"/>
      </w:r>
      <w:r w:rsidRPr="00A42300">
        <w:instrText xml:space="preserve"> PAGEREF _Toc391909305 \h </w:instrText>
      </w:r>
      <w:r w:rsidRPr="00A42300">
        <w:fldChar w:fldCharType="separate"/>
      </w:r>
      <w:r w:rsidRPr="00A42300">
        <w:t>22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2.6.1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2.7</w:t>
      </w:r>
      <w:r w:rsidRPr="00A42300">
        <w:rPr>
          <w:rFonts w:eastAsiaTheme="minorEastAsia"/>
          <w:snapToGrid/>
        </w:rPr>
        <w:tab/>
      </w:r>
      <w:r w:rsidRPr="00A42300">
        <w:t>TrainingListening Package</w:t>
      </w:r>
      <w:r w:rsidRPr="00A42300">
        <w:tab/>
      </w:r>
      <w:r w:rsidRPr="00A42300">
        <w:fldChar w:fldCharType="begin"/>
      </w:r>
      <w:r w:rsidRPr="00A42300">
        <w:instrText xml:space="preserve"> PAGEREF _Toc391909307 \h </w:instrText>
      </w:r>
      <w:r w:rsidRPr="00A42300">
        <w:fldChar w:fldCharType="separate"/>
      </w:r>
      <w:r w:rsidRPr="00A42300">
        <w:t>22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2.7.1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2.7.2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Model_TraniningListening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2.7.3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TrainingListeningController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2.8</w:t>
      </w:r>
      <w:r w:rsidRPr="00A42300">
        <w:rPr>
          <w:rFonts w:eastAsiaTheme="minorEastAsia"/>
          <w:snapToGrid/>
        </w:rPr>
        <w:tab/>
      </w:r>
      <w:r w:rsidRPr="00A42300">
        <w:t>Video Package</w:t>
      </w:r>
      <w:r w:rsidRPr="00A42300">
        <w:tab/>
      </w:r>
      <w:r w:rsidRPr="00A42300">
        <w:fldChar w:fldCharType="begin"/>
      </w:r>
      <w:r w:rsidRPr="00A42300">
        <w:instrText xml:space="preserve"> PAGEREF _Toc391909311 \h </w:instrText>
      </w:r>
      <w:r w:rsidRPr="00A42300">
        <w:fldChar w:fldCharType="separate"/>
      </w:r>
      <w:r w:rsidRPr="00A42300">
        <w:t>24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2.8.1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2.8.2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Model_Video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_Toc391909313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2.8.3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VideoController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2.9</w:t>
      </w:r>
      <w:r w:rsidRPr="00A42300">
        <w:rPr>
          <w:rFonts w:eastAsiaTheme="minorEastAsia"/>
          <w:snapToGrid/>
        </w:rPr>
        <w:tab/>
      </w:r>
      <w:r w:rsidRPr="00A42300">
        <w:t>Contact Package</w:t>
      </w:r>
      <w:r w:rsidRPr="00A42300">
        <w:tab/>
      </w:r>
      <w:r w:rsidRPr="00A42300">
        <w:fldChar w:fldCharType="begin"/>
      </w:r>
      <w:r w:rsidRPr="00A42300">
        <w:instrText xml:space="preserve"> PAGEREF _Toc391909315 \h </w:instrText>
      </w:r>
      <w:r w:rsidRPr="00A42300">
        <w:fldChar w:fldCharType="separate"/>
      </w:r>
      <w:r w:rsidRPr="00A42300">
        <w:t>26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2.9.1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26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2.9.2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Model_Contact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_Toc391909317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26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2.9.3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ContactController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27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2.10</w:t>
      </w:r>
      <w:r w:rsidRPr="00A42300">
        <w:rPr>
          <w:rFonts w:eastAsiaTheme="minorEastAsia"/>
          <w:snapToGrid/>
        </w:rPr>
        <w:tab/>
      </w:r>
      <w:r w:rsidRPr="00A42300">
        <w:t>Sentence Package</w:t>
      </w:r>
      <w:r w:rsidRPr="00A42300">
        <w:tab/>
      </w:r>
      <w:r w:rsidRPr="00A42300">
        <w:fldChar w:fldCharType="begin"/>
      </w:r>
      <w:r w:rsidRPr="00A42300">
        <w:instrText xml:space="preserve"> PAGEREF _Toc391909319 \h </w:instrText>
      </w:r>
      <w:r w:rsidRPr="00A42300">
        <w:fldChar w:fldCharType="separate"/>
      </w:r>
      <w:r w:rsidRPr="00A42300">
        <w:t>28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2.10.1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2.10.2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Model_Sentence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2.10.3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SentenceController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2.11</w:t>
      </w:r>
      <w:r w:rsidRPr="00A42300">
        <w:rPr>
          <w:rFonts w:eastAsiaTheme="minorEastAsia"/>
          <w:snapToGrid/>
        </w:rPr>
        <w:tab/>
      </w:r>
      <w:r w:rsidRPr="00A42300">
        <w:t>Conversation Package</w:t>
      </w:r>
      <w:r w:rsidRPr="00A42300">
        <w:tab/>
      </w:r>
      <w:r w:rsidRPr="00A42300">
        <w:fldChar w:fldCharType="begin"/>
      </w:r>
      <w:r w:rsidRPr="00A42300">
        <w:instrText xml:space="preserve"> PAGEREF _Toc391909323 \h </w:instrText>
      </w:r>
      <w:r w:rsidRPr="00A42300">
        <w:fldChar w:fldCharType="separate"/>
      </w:r>
      <w:r w:rsidRPr="00A42300">
        <w:t>30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2.11.1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2.11.2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Model_Conversation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2.11.3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ConversationController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2.12</w:t>
      </w:r>
      <w:r w:rsidRPr="00A42300">
        <w:rPr>
          <w:rFonts w:eastAsiaTheme="minorEastAsia"/>
          <w:snapToGrid/>
        </w:rPr>
        <w:tab/>
      </w:r>
      <w:r w:rsidRPr="00A42300">
        <w:t>Test Package</w:t>
      </w:r>
      <w:r w:rsidRPr="00A42300">
        <w:tab/>
      </w:r>
      <w:r w:rsidRPr="00A42300">
        <w:fldChar w:fldCharType="begin"/>
      </w:r>
      <w:r w:rsidRPr="00A42300">
        <w:instrText xml:space="preserve"> PAGEREF _Toc391909327 \h </w:instrText>
      </w:r>
      <w:r w:rsidRPr="00A42300">
        <w:fldChar w:fldCharType="separate"/>
      </w:r>
      <w:r w:rsidRPr="00A42300">
        <w:t>32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2.12.1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2.12.2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Model_Test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2.12.3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TestController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_Toc391909330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3</w:t>
      </w:r>
      <w:r w:rsidRPr="00A42300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MVC model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_Toc391909331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C40B3D" w:rsidRPr="00A42300" w:rsidRDefault="002B7EB0" w:rsidP="00C40B3D">
      <w:pPr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val="en-GB"/>
        </w:rPr>
        <w:fldChar w:fldCharType="end"/>
      </w:r>
    </w:p>
    <w:p w:rsidR="00C40B3D" w:rsidRPr="00A42300" w:rsidRDefault="00C40B3D">
      <w:pPr>
        <w:pStyle w:val="Heading1"/>
        <w:keepNext w:val="0"/>
        <w:rPr>
          <w:rFonts w:ascii="Times New Roman" w:hAnsi="Times New Roman" w:cs="Times New Roman"/>
          <w:noProof w:val="0"/>
          <w:color w:val="800000"/>
          <w:sz w:val="22"/>
          <w:szCs w:val="22"/>
        </w:rPr>
      </w:pPr>
      <w:bookmarkStart w:id="0" w:name="_Toc41542886"/>
      <w:bookmarkStart w:id="1" w:name="_Toc54775543"/>
      <w:bookmarkStart w:id="2" w:name="_Toc391909272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r w:rsidRPr="00A42300">
        <w:rPr>
          <w:rFonts w:ascii="Times New Roman" w:hAnsi="Times New Roman" w:cs="Times New Roman"/>
          <w:noProof w:val="0"/>
          <w:color w:val="800000"/>
          <w:sz w:val="22"/>
          <w:szCs w:val="22"/>
        </w:rPr>
        <w:lastRenderedPageBreak/>
        <w:t>Introduction</w:t>
      </w:r>
      <w:bookmarkEnd w:id="0"/>
      <w:bookmarkEnd w:id="1"/>
      <w:bookmarkEnd w:id="2"/>
    </w:p>
    <w:p w:rsidR="00C40B3D" w:rsidRPr="00A42300" w:rsidRDefault="00C40B3D">
      <w:pPr>
        <w:pStyle w:val="Heading2"/>
        <w:tabs>
          <w:tab w:val="num" w:pos="576"/>
        </w:tabs>
        <w:rPr>
          <w:rFonts w:ascii="Times New Roman" w:hAnsi="Times New Roman" w:cs="Times New Roman"/>
          <w:i w:val="0"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391909273"/>
      <w:r w:rsidRPr="00A42300">
        <w:rPr>
          <w:rFonts w:ascii="Times New Roman" w:hAnsi="Times New Roman" w:cs="Times New Roman"/>
          <w:i w:val="0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DF2B55" w:rsidRPr="00A42300" w:rsidRDefault="005658FA" w:rsidP="00DF2B55">
      <w:pPr>
        <w:pStyle w:val="comment"/>
        <w:ind w:left="0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1" w:name="_Toc456598589"/>
      <w:bookmarkEnd w:id="20"/>
      <w:r w:rsidRPr="00A42300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Useful Japanese Dictionary for Vietnamese</w:t>
      </w:r>
      <w:r w:rsidR="00C40B3D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class design document contains descriptions of all classes of the </w:t>
      </w:r>
      <w:r w:rsidR="00276B6D" w:rsidRPr="00A42300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Useful Japanese Dictionary for Vietnamese</w:t>
      </w:r>
      <w:r w:rsidR="00276B6D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</w:t>
      </w:r>
      <w:r w:rsidR="000D21FD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>system. It includes:</w:t>
      </w:r>
      <w:r w:rsidR="00DF2B55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</w:t>
      </w:r>
    </w:p>
    <w:p w:rsidR="00C40B3D" w:rsidRPr="00A42300" w:rsidRDefault="00C40B3D" w:rsidP="0022306C">
      <w:pPr>
        <w:pStyle w:val="comment"/>
        <w:numPr>
          <w:ilvl w:val="0"/>
          <w:numId w:val="33"/>
        </w:numPr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>Class diagrams that describe the static relation of all classes in the system</w:t>
      </w:r>
      <w:r w:rsidR="00342499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>.</w:t>
      </w:r>
    </w:p>
    <w:p w:rsidR="00635082" w:rsidRPr="00A42300" w:rsidRDefault="00635082" w:rsidP="00635082">
      <w:pPr>
        <w:pStyle w:val="Heading2"/>
        <w:numPr>
          <w:ilvl w:val="1"/>
          <w:numId w:val="1"/>
        </w:numPr>
        <w:tabs>
          <w:tab w:val="num" w:pos="700"/>
        </w:tabs>
        <w:ind w:left="700" w:hanging="700"/>
        <w:rPr>
          <w:rFonts w:ascii="Times New Roman" w:hAnsi="Times New Roman" w:cs="Times New Roman"/>
          <w:i w:val="0"/>
          <w:lang w:eastAsia="ja-JP"/>
        </w:rPr>
      </w:pPr>
      <w:bookmarkStart w:id="22" w:name="_Toc39028747"/>
      <w:bookmarkStart w:id="23" w:name="_Toc41542889"/>
      <w:bookmarkStart w:id="24" w:name="_Toc54775545"/>
      <w:bookmarkStart w:id="25" w:name="_Toc128798174"/>
      <w:bookmarkStart w:id="26" w:name="_Toc391909274"/>
      <w:r w:rsidRPr="00A42300">
        <w:rPr>
          <w:rFonts w:ascii="Times New Roman" w:hAnsi="Times New Roman" w:cs="Times New Roman"/>
          <w:i w:val="0"/>
        </w:rPr>
        <w:t xml:space="preserve">Definitions, Acronyms and </w:t>
      </w:r>
      <w:bookmarkEnd w:id="22"/>
      <w:r w:rsidRPr="00A42300">
        <w:rPr>
          <w:rFonts w:ascii="Times New Roman" w:hAnsi="Times New Roman" w:cs="Times New Roman"/>
          <w:i w:val="0"/>
        </w:rPr>
        <w:t>Abbreviations</w:t>
      </w:r>
      <w:bookmarkEnd w:id="23"/>
      <w:bookmarkEnd w:id="24"/>
      <w:bookmarkEnd w:id="25"/>
      <w:bookmarkEnd w:id="26"/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3"/>
        <w:gridCol w:w="3197"/>
        <w:gridCol w:w="3061"/>
      </w:tblGrid>
      <w:tr w:rsidR="00635082" w:rsidRPr="00A42300" w:rsidTr="00620129">
        <w:tc>
          <w:tcPr>
            <w:tcW w:w="1975" w:type="dxa"/>
            <w:shd w:val="clear" w:color="auto" w:fill="92D050"/>
          </w:tcPr>
          <w:p w:rsidR="00635082" w:rsidRPr="00620129" w:rsidRDefault="00635082" w:rsidP="00620129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Abbreviations</w:t>
            </w:r>
          </w:p>
        </w:tc>
        <w:tc>
          <w:tcPr>
            <w:tcW w:w="3168" w:type="dxa"/>
            <w:shd w:val="clear" w:color="auto" w:fill="92D050"/>
          </w:tcPr>
          <w:p w:rsidR="00635082" w:rsidRPr="00620129" w:rsidRDefault="00635082" w:rsidP="00620129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Description</w:t>
            </w:r>
          </w:p>
        </w:tc>
        <w:tc>
          <w:tcPr>
            <w:tcW w:w="3033" w:type="dxa"/>
            <w:shd w:val="clear" w:color="auto" w:fill="92D050"/>
          </w:tcPr>
          <w:p w:rsidR="00635082" w:rsidRPr="00620129" w:rsidRDefault="00635082" w:rsidP="00620129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Comment</w:t>
            </w:r>
          </w:p>
        </w:tc>
      </w:tr>
      <w:tr w:rsidR="00635082" w:rsidRPr="00A42300" w:rsidTr="00620129">
        <w:tc>
          <w:tcPr>
            <w:tcW w:w="1975" w:type="dxa"/>
          </w:tcPr>
          <w:p w:rsidR="00635082" w:rsidRPr="00A42300" w:rsidRDefault="00635082" w:rsidP="00620129">
            <w:pPr>
              <w:pStyle w:val="comment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MVC</w:t>
            </w:r>
          </w:p>
        </w:tc>
        <w:tc>
          <w:tcPr>
            <w:tcW w:w="3168" w:type="dxa"/>
          </w:tcPr>
          <w:p w:rsidR="00635082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 V</w:t>
            </w:r>
            <w:r w:rsidR="0063508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iew Control model</w:t>
            </w:r>
          </w:p>
        </w:tc>
        <w:tc>
          <w:tcPr>
            <w:tcW w:w="3033" w:type="dxa"/>
          </w:tcPr>
          <w:p w:rsidR="00635082" w:rsidRPr="00A42300" w:rsidRDefault="00635082" w:rsidP="00620129">
            <w:pPr>
              <w:pStyle w:val="comment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635082" w:rsidRPr="00A42300" w:rsidRDefault="00635082">
      <w:pPr>
        <w:pStyle w:val="comment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:rsidR="00C40B3D" w:rsidRPr="00A42300" w:rsidRDefault="00C40B3D">
      <w:pPr>
        <w:pStyle w:val="Heading1"/>
        <w:rPr>
          <w:rFonts w:ascii="Times New Roman" w:hAnsi="Times New Roman" w:cs="Times New Roman"/>
          <w:color w:val="800000"/>
          <w:sz w:val="22"/>
          <w:szCs w:val="22"/>
        </w:rPr>
      </w:pPr>
      <w:bookmarkStart w:id="27" w:name="_Toc391909275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21"/>
      <w:r w:rsidRPr="00A42300">
        <w:rPr>
          <w:rFonts w:ascii="Times New Roman" w:hAnsi="Times New Roman" w:cs="Times New Roman"/>
          <w:color w:val="800000"/>
          <w:sz w:val="22"/>
          <w:szCs w:val="22"/>
        </w:rPr>
        <w:lastRenderedPageBreak/>
        <w:t>Packages</w:t>
      </w:r>
      <w:bookmarkEnd w:id="27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1"/>
        <w:gridCol w:w="2132"/>
        <w:gridCol w:w="1307"/>
        <w:gridCol w:w="4231"/>
      </w:tblGrid>
      <w:tr w:rsidR="00C40B3D" w:rsidRPr="00A42300" w:rsidTr="00620129">
        <w:tc>
          <w:tcPr>
            <w:tcW w:w="593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203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Package</w:t>
            </w:r>
          </w:p>
        </w:tc>
        <w:tc>
          <w:tcPr>
            <w:tcW w:w="1347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Language</w:t>
            </w:r>
          </w:p>
        </w:tc>
        <w:tc>
          <w:tcPr>
            <w:tcW w:w="4380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AA351D" w:rsidRPr="00A42300" w:rsidTr="00620129">
        <w:tc>
          <w:tcPr>
            <w:tcW w:w="593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01</w:t>
            </w:r>
          </w:p>
        </w:tc>
        <w:tc>
          <w:tcPr>
            <w:tcW w:w="2203" w:type="dxa"/>
          </w:tcPr>
          <w:p w:rsidR="00C40B3D" w:rsidRPr="00A42300" w:rsidRDefault="004915D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Common</w:t>
            </w:r>
          </w:p>
        </w:tc>
        <w:tc>
          <w:tcPr>
            <w:tcW w:w="1347" w:type="dxa"/>
          </w:tcPr>
          <w:p w:rsidR="00C40B3D" w:rsidRPr="00A42300" w:rsidRDefault="00583F66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</w:t>
            </w:r>
            <w:r w:rsidR="0034249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HP</w:t>
            </w:r>
          </w:p>
        </w:tc>
        <w:tc>
          <w:tcPr>
            <w:tcW w:w="4380" w:type="dxa"/>
          </w:tcPr>
          <w:p w:rsidR="00C40B3D" w:rsidRPr="00A42300" w:rsidRDefault="00AA35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Store </w:t>
            </w:r>
            <w:r w:rsidR="0034249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all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information </w:t>
            </w:r>
            <w:r w:rsidR="004915D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</w:t>
            </w:r>
          </w:p>
        </w:tc>
      </w:tr>
      <w:tr w:rsidR="00C40B3D" w:rsidRPr="00A42300" w:rsidTr="00620129">
        <w:tc>
          <w:tcPr>
            <w:tcW w:w="593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C40B3D" w:rsidRPr="00A42300" w:rsidRDefault="004915D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Account management</w:t>
            </w:r>
          </w:p>
        </w:tc>
        <w:tc>
          <w:tcPr>
            <w:tcW w:w="1347" w:type="dxa"/>
          </w:tcPr>
          <w:p w:rsidR="00C40B3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C40B3D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Store all information user and action as : registration, login, log out,  viewprofile…</w:t>
            </w:r>
          </w:p>
        </w:tc>
      </w:tr>
      <w:tr w:rsidR="000A6FEF" w:rsidRPr="00A42300" w:rsidTr="00620129">
        <w:tc>
          <w:tcPr>
            <w:tcW w:w="593" w:type="dxa"/>
          </w:tcPr>
          <w:p w:rsidR="000A6FEF" w:rsidRPr="00A42300" w:rsidRDefault="000A6FE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</w:p>
        </w:tc>
        <w:tc>
          <w:tcPr>
            <w:tcW w:w="1347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Contribution (database, opinion,Q&amp;A)</w:t>
            </w:r>
          </w:p>
        </w:tc>
      </w:tr>
      <w:tr w:rsidR="000A6FEF" w:rsidRPr="00A42300" w:rsidTr="00620129">
        <w:tc>
          <w:tcPr>
            <w:tcW w:w="593" w:type="dxa"/>
          </w:tcPr>
          <w:p w:rsidR="000A6FEF" w:rsidRPr="00A42300" w:rsidRDefault="000A6FE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Practice management</w:t>
            </w:r>
          </w:p>
        </w:tc>
        <w:tc>
          <w:tcPr>
            <w:tcW w:w="1347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380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Do test and Reading document</w:t>
            </w:r>
          </w:p>
        </w:tc>
      </w:tr>
      <w:tr w:rsidR="000A6FEF" w:rsidRPr="00A42300" w:rsidTr="00620129">
        <w:tc>
          <w:tcPr>
            <w:tcW w:w="593" w:type="dxa"/>
          </w:tcPr>
          <w:p w:rsidR="000A6FEF" w:rsidRPr="00A42300" w:rsidRDefault="000A6FE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Admin’s account management</w:t>
            </w:r>
          </w:p>
        </w:tc>
        <w:tc>
          <w:tcPr>
            <w:tcW w:w="1347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Manage to  admin (add, delete, edit)</w:t>
            </w:r>
          </w:p>
        </w:tc>
      </w:tr>
      <w:tr w:rsidR="00D517FF" w:rsidRPr="00A42300" w:rsidTr="00620129">
        <w:tc>
          <w:tcPr>
            <w:tcW w:w="593" w:type="dxa"/>
          </w:tcPr>
          <w:p w:rsidR="00D517FF" w:rsidRPr="00A42300" w:rsidRDefault="00D517F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517FF" w:rsidRPr="00A42300" w:rsidRDefault="00D517F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Management member</w:t>
            </w:r>
          </w:p>
        </w:tc>
        <w:tc>
          <w:tcPr>
            <w:tcW w:w="1347" w:type="dxa"/>
          </w:tcPr>
          <w:p w:rsidR="00D517FF" w:rsidRPr="00A42300" w:rsidRDefault="00D517F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517FF" w:rsidRPr="00A42300" w:rsidRDefault="00D517F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Manage to  member (ban/unban,detele)</w:t>
            </w:r>
          </w:p>
        </w:tc>
      </w:tr>
      <w:tr w:rsidR="00C40B3D" w:rsidRPr="00A42300" w:rsidTr="00620129">
        <w:tc>
          <w:tcPr>
            <w:tcW w:w="593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C40B3D" w:rsidRPr="00A42300" w:rsidRDefault="00B468F7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</w:t>
            </w:r>
            <w:r w:rsidR="00D601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bulary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C40B3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C40B3D" w:rsidRPr="00A42300" w:rsidRDefault="00B468F7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Vocabulary.</w:t>
            </w:r>
          </w:p>
        </w:tc>
      </w:tr>
      <w:tr w:rsidR="00AA351D" w:rsidRPr="00A42300" w:rsidTr="00620129">
        <w:tc>
          <w:tcPr>
            <w:tcW w:w="593" w:type="dxa"/>
          </w:tcPr>
          <w:p w:rsidR="00AA351D" w:rsidRPr="00A42300" w:rsidRDefault="00AA351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AA351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Grammar.</w:t>
            </w:r>
          </w:p>
        </w:tc>
      </w:tr>
      <w:tr w:rsidR="00AA351D" w:rsidRPr="00A42300" w:rsidTr="00620129">
        <w:tc>
          <w:tcPr>
            <w:tcW w:w="593" w:type="dxa"/>
          </w:tcPr>
          <w:p w:rsidR="00AA351D" w:rsidRPr="00A42300" w:rsidRDefault="00AA351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AA351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Kanji.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</w:t>
            </w:r>
            <w:r w:rsidR="00D601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</w:t>
            </w:r>
            <w:r w:rsidR="00D601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Document.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Listen.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Video.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Contact ( Q&amp;A, opinion).</w:t>
            </w:r>
          </w:p>
        </w:tc>
      </w:tr>
      <w:tr w:rsidR="00D60122" w:rsidRPr="00A42300" w:rsidTr="00620129">
        <w:tc>
          <w:tcPr>
            <w:tcW w:w="593" w:type="dxa"/>
          </w:tcPr>
          <w:p w:rsidR="00D60122" w:rsidRPr="00A42300" w:rsidRDefault="00D60122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Conversation.</w:t>
            </w:r>
          </w:p>
        </w:tc>
      </w:tr>
      <w:tr w:rsidR="00D60122" w:rsidRPr="00A42300" w:rsidTr="00620129">
        <w:tc>
          <w:tcPr>
            <w:tcW w:w="593" w:type="dxa"/>
          </w:tcPr>
          <w:p w:rsidR="00D60122" w:rsidRPr="00A42300" w:rsidRDefault="00D60122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Test( question, answer).</w:t>
            </w:r>
          </w:p>
        </w:tc>
      </w:tr>
    </w:tbl>
    <w:p w:rsidR="00C401B9" w:rsidRPr="00A42300" w:rsidRDefault="00C401B9" w:rsidP="00C401B9">
      <w:pPr>
        <w:pStyle w:val="Heading2"/>
        <w:rPr>
          <w:rFonts w:ascii="Times New Roman" w:hAnsi="Times New Roman" w:cs="Times New Roman"/>
          <w:i w:val="0"/>
        </w:rPr>
      </w:pPr>
      <w:bookmarkStart w:id="28" w:name="_Toc391909280"/>
      <w:bookmarkStart w:id="29" w:name="_Toc391909276"/>
      <w:r w:rsidRPr="00A42300">
        <w:rPr>
          <w:rFonts w:ascii="Times New Roman" w:hAnsi="Times New Roman" w:cs="Times New Roman"/>
          <w:i w:val="0"/>
        </w:rPr>
        <w:lastRenderedPageBreak/>
        <w:t>Common Package</w:t>
      </w:r>
      <w:bookmarkEnd w:id="28"/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0" w:name="_Toc391909281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30"/>
    </w:p>
    <w:p w:rsidR="00C401B9" w:rsidRPr="00A42300" w:rsidRDefault="000572A5" w:rsidP="00C401B9">
      <w:pPr>
        <w:pStyle w:val="comment"/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</w:rPr>
        <w:drawing>
          <wp:inline distT="0" distB="0" distL="0" distR="0">
            <wp:extent cx="5274945" cy="31769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on clas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B9" w:rsidRPr="00A42300" w:rsidRDefault="00FA7A7F" w:rsidP="00C401B9">
      <w:pPr>
        <w:pStyle w:val="comment"/>
        <w:jc w:val="center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1</w:t>
      </w:r>
      <w:r w:rsidR="00C401B9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Admin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2"/>
        <w:gridCol w:w="2480"/>
        <w:gridCol w:w="5149"/>
      </w:tblGrid>
      <w:tr w:rsidR="00C401B9" w:rsidRPr="00A42300" w:rsidTr="00620129">
        <w:tc>
          <w:tcPr>
            <w:tcW w:w="645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5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0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809" w:type="dxa"/>
          </w:tcPr>
          <w:p w:rsidR="00C401B9" w:rsidRPr="00A42300" w:rsidRDefault="00DA34AC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</w:t>
            </w:r>
            <w:r w:rsidR="00CE42E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5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SearchController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1" w:name="_Toc391909283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sz w:val="22"/>
          <w:szCs w:val="22"/>
        </w:rPr>
        <w:t>Vocabulary class</w:t>
      </w:r>
      <w:bookmarkEnd w:id="31"/>
    </w:p>
    <w:p w:rsidR="00C401B9" w:rsidRPr="00A42300" w:rsidRDefault="00620129" w:rsidP="0062012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sz w:val="22"/>
          <w:szCs w:val="22"/>
          <w:lang w:eastAsia="ja-JP"/>
        </w:rPr>
        <w:t xml:space="preserve"> </w:t>
      </w:r>
      <w:r w:rsidR="00C401B9"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048"/>
        <w:gridCol w:w="961"/>
        <w:gridCol w:w="1048"/>
        <w:gridCol w:w="3082"/>
      </w:tblGrid>
      <w:tr w:rsidR="00C401B9" w:rsidRPr="00A42300" w:rsidTr="00620129">
        <w:tc>
          <w:tcPr>
            <w:tcW w:w="53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64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8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5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</w:p>
        </w:tc>
        <w:tc>
          <w:tcPr>
            <w:tcW w:w="1080" w:type="dxa"/>
          </w:tcPr>
          <w:p w:rsidR="00C401B9" w:rsidRPr="00A42300" w:rsidRDefault="00A4230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</w:p>
        </w:tc>
        <w:tc>
          <w:tcPr>
            <w:tcW w:w="1080" w:type="dxa"/>
          </w:tcPr>
          <w:p w:rsidR="00C401B9" w:rsidRPr="00A42300" w:rsidRDefault="00A4230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</w:p>
        </w:tc>
        <w:tc>
          <w:tcPr>
            <w:tcW w:w="1080" w:type="dxa"/>
          </w:tcPr>
          <w:p w:rsidR="00C401B9" w:rsidRPr="00A42300" w:rsidRDefault="00A4230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3395"/>
        <w:gridCol w:w="4021"/>
      </w:tblGrid>
      <w:tr w:rsidR="00AE609A" w:rsidRPr="00A42300" w:rsidTr="00620129">
        <w:tc>
          <w:tcPr>
            <w:tcW w:w="863" w:type="dxa"/>
            <w:shd w:val="clear" w:color="auto" w:fill="92D050"/>
          </w:tcPr>
          <w:p w:rsidR="00AE609A" w:rsidRPr="00620129" w:rsidRDefault="00AE609A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546" w:type="dxa"/>
            <w:shd w:val="clear" w:color="auto" w:fill="92D050"/>
          </w:tcPr>
          <w:p w:rsidR="00AE609A" w:rsidRPr="00620129" w:rsidRDefault="00AE609A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02" w:type="dxa"/>
            <w:shd w:val="clear" w:color="auto" w:fill="92D050"/>
          </w:tcPr>
          <w:p w:rsidR="00AE609A" w:rsidRPr="00620129" w:rsidRDefault="00AE609A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getVocabularyByHiragana()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find vocabulary in database that has hiragana as keyword input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getMeaningsSpecializedByVocabId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m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eaning specialized in database 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that 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id was 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know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n.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getSencencesByMeaningId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sentence in database that</w:t>
            </w:r>
            <w:r w:rsidR="00B616B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contained 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 was found.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getMeaningsByVocabId()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616B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meaning in database that id was known.</w:t>
            </w:r>
          </w:p>
        </w:tc>
      </w:tr>
    </w:tbl>
    <w:p w:rsidR="00C401B9" w:rsidRPr="00A42300" w:rsidRDefault="00C401B9" w:rsidP="00C401B9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2" w:name="_Toc391909284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sz w:val="22"/>
          <w:szCs w:val="22"/>
        </w:rPr>
        <w:t>Grammar class</w:t>
      </w:r>
      <w:bookmarkEnd w:id="32"/>
    </w:p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242"/>
        <w:gridCol w:w="961"/>
        <w:gridCol w:w="1048"/>
        <w:gridCol w:w="1134"/>
        <w:gridCol w:w="3341"/>
      </w:tblGrid>
      <w:tr w:rsidR="00C401B9" w:rsidRPr="00A42300" w:rsidTr="00620129">
        <w:tc>
          <w:tcPr>
            <w:tcW w:w="53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8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8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7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465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</w:p>
        </w:tc>
        <w:tc>
          <w:tcPr>
            <w:tcW w:w="990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</w:p>
        </w:tc>
        <w:tc>
          <w:tcPr>
            <w:tcW w:w="990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319"/>
        <w:gridCol w:w="4093"/>
      </w:tblGrid>
      <w:tr w:rsidR="00C401B9" w:rsidRPr="00A42300" w:rsidTr="00620129">
        <w:tc>
          <w:tcPr>
            <w:tcW w:w="83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31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9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3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31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getGrammarByHiragana()</w:t>
            </w:r>
          </w:p>
        </w:tc>
        <w:tc>
          <w:tcPr>
            <w:tcW w:w="4093" w:type="dxa"/>
          </w:tcPr>
          <w:p w:rsidR="00C401B9" w:rsidRPr="00A42300" w:rsidRDefault="003A3207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 w:rsidR="0085215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find grammar in database that has hiragana as keyword input.</w:t>
            </w:r>
          </w:p>
        </w:tc>
      </w:tr>
      <w:tr w:rsidR="00C401B9" w:rsidRPr="00A42300" w:rsidTr="00620129">
        <w:tc>
          <w:tcPr>
            <w:tcW w:w="83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31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getSentenceByGrammarId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93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A320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Interact with database: get sentence in database that contained grammar was found.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3" w:name="_Toc391909287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sz w:val="22"/>
          <w:szCs w:val="22"/>
        </w:rPr>
        <w:t>Video class</w:t>
      </w:r>
      <w:bookmarkEnd w:id="33"/>
    </w:p>
    <w:p w:rsidR="00C401B9" w:rsidRPr="00A42300" w:rsidRDefault="00C401B9" w:rsidP="00C401B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 xml:space="preserve">           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1025"/>
        <w:gridCol w:w="917"/>
        <w:gridCol w:w="1045"/>
        <w:gridCol w:w="3567"/>
      </w:tblGrid>
      <w:tr w:rsidR="00C401B9" w:rsidRPr="00A42300" w:rsidTr="00620129">
        <w:tc>
          <w:tcPr>
            <w:tcW w:w="53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1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5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44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77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70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1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Vi_id</w:t>
            </w:r>
          </w:p>
        </w:tc>
        <w:tc>
          <w:tcPr>
            <w:tcW w:w="1056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7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1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Vi_title</w:t>
            </w:r>
          </w:p>
        </w:tc>
        <w:tc>
          <w:tcPr>
            <w:tcW w:w="105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7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1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Vi_link</w:t>
            </w:r>
          </w:p>
        </w:tc>
        <w:tc>
          <w:tcPr>
            <w:tcW w:w="105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7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 w:val="0"/>
          <w:sz w:val="22"/>
          <w:szCs w:val="22"/>
          <w:lang w:eastAsia="ja-JP"/>
        </w:rPr>
        <w:t xml:space="preserve">           </w:t>
      </w: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685"/>
        <w:gridCol w:w="3727"/>
      </w:tblGrid>
      <w:tr w:rsidR="00C401B9" w:rsidRPr="00A42300" w:rsidTr="00620129">
        <w:tc>
          <w:tcPr>
            <w:tcW w:w="89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9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getVideoByTitle()</w:t>
            </w:r>
          </w:p>
        </w:tc>
        <w:tc>
          <w:tcPr>
            <w:tcW w:w="4076" w:type="dxa"/>
          </w:tcPr>
          <w:p w:rsidR="00C401B9" w:rsidRPr="00A42300" w:rsidRDefault="00FF5F13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find video in database that has title as keyword input.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4" w:name="_Toc391909291"/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</w:t>
      </w:r>
      <w:r w:rsidRPr="00A42300">
        <w:rPr>
          <w:rFonts w:ascii="Times New Roman" w:hAnsi="Times New Roman" w:cs="Times New Roman"/>
          <w:sz w:val="22"/>
          <w:szCs w:val="22"/>
        </w:rPr>
        <w:t>Conversation class</w:t>
      </w:r>
      <w:bookmarkEnd w:id="34"/>
    </w:p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662"/>
        <w:gridCol w:w="1173"/>
        <w:gridCol w:w="917"/>
        <w:gridCol w:w="1045"/>
        <w:gridCol w:w="2929"/>
      </w:tblGrid>
      <w:tr w:rsidR="00C401B9" w:rsidRPr="00A42300" w:rsidTr="00620129">
        <w:tc>
          <w:tcPr>
            <w:tcW w:w="557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1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226" w:type="dxa"/>
            <w:shd w:val="clear" w:color="auto" w:fill="92D050"/>
          </w:tcPr>
          <w:p w:rsidR="00C401B9" w:rsidRPr="00620129" w:rsidRDefault="00620129" w:rsidP="00620129">
            <w:pPr>
              <w:pStyle w:val="TableCaption0"/>
              <w:tabs>
                <w:tab w:val="left" w:pos="465"/>
                <w:tab w:val="center" w:pos="1342"/>
              </w:tabs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="00C401B9"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</w:p>
        </w:tc>
        <w:tc>
          <w:tcPr>
            <w:tcW w:w="1276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Con_title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Con_hiragana 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685"/>
        <w:gridCol w:w="3727"/>
      </w:tblGrid>
      <w:tr w:rsidR="00C401B9" w:rsidRPr="00A42300" w:rsidTr="00620129">
        <w:tc>
          <w:tcPr>
            <w:tcW w:w="89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9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getConversationContentByHiragana()</w:t>
            </w:r>
          </w:p>
        </w:tc>
        <w:tc>
          <w:tcPr>
            <w:tcW w:w="4076" w:type="dxa"/>
          </w:tcPr>
          <w:p w:rsidR="00C401B9" w:rsidRPr="00A42300" w:rsidRDefault="00645D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find conversation in database that has title as keyword input.</w:t>
            </w:r>
          </w:p>
        </w:tc>
      </w:tr>
    </w:tbl>
    <w:p w:rsidR="00C401B9" w:rsidRPr="00A42300" w:rsidRDefault="00C401B9" w:rsidP="00C401B9">
      <w:pPr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SearchController</w:t>
      </w:r>
    </w:p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C401B9" w:rsidRPr="00A42300" w:rsidTr="00620129">
        <w:tc>
          <w:tcPr>
            <w:tcW w:w="524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24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C401B9" w:rsidRPr="00A42300" w:rsidTr="00620129">
        <w:tc>
          <w:tcPr>
            <w:tcW w:w="89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9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searchResults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Display result search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6346BE" w:rsidRPr="006346BE" w:rsidRDefault="00BF0874" w:rsidP="006346BE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Common Sequence Diagram</w:t>
      </w:r>
    </w:p>
    <w:p w:rsidR="006346BE" w:rsidRDefault="006346BE" w:rsidP="006346BE">
      <w:pPr>
        <w:pStyle w:val="Heading4"/>
      </w:pPr>
      <w:r>
        <w:t>UC001_SearchSentence</w:t>
      </w:r>
    </w:p>
    <w:p w:rsidR="006346BE" w:rsidRPr="006346BE" w:rsidRDefault="00196455" w:rsidP="006346BE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901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1_SearchSentenc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90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Default="00196455">
      <w:pPr>
        <w:pStyle w:val="Heading4"/>
      </w:pPr>
      <w:r>
        <w:t>UC002_SearchConversation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19856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2_SearchConversa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9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Pr="00196455" w:rsidRDefault="00196455" w:rsidP="00196455"/>
    <w:p w:rsidR="00196455" w:rsidRDefault="00196455">
      <w:pPr>
        <w:pStyle w:val="Heading4"/>
      </w:pPr>
      <w:r>
        <w:lastRenderedPageBreak/>
        <w:t>UC003_SearchGrammar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1812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3_SearchGramma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81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Default="00196455">
      <w:pPr>
        <w:pStyle w:val="Heading4"/>
      </w:pPr>
      <w:r>
        <w:t>UC004_SearchVideo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305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4_SearchVidde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Default="00196455">
      <w:pPr>
        <w:pStyle w:val="Heading4"/>
      </w:pPr>
      <w:r>
        <w:t>UC005_SearchSpecialized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7763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5_SearchSpecialize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7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A42300" w:rsidRDefault="001703E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 xml:space="preserve">Account management </w:t>
      </w:r>
      <w:r w:rsidR="00C40B3D" w:rsidRPr="00A42300">
        <w:rPr>
          <w:rFonts w:ascii="Times New Roman" w:hAnsi="Times New Roman" w:cs="Times New Roman"/>
          <w:i w:val="0"/>
        </w:rPr>
        <w:t>Package</w:t>
      </w:r>
      <w:bookmarkEnd w:id="29"/>
    </w:p>
    <w:p w:rsidR="00C40B3D" w:rsidRPr="00A42300" w:rsidRDefault="00C40B3D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5" w:name="_Toc391909277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35"/>
    </w:p>
    <w:p w:rsidR="00FB3753" w:rsidRPr="00A42300" w:rsidRDefault="008E189D" w:rsidP="00746F90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36620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A42300" w:rsidRDefault="00FA7A7F" w:rsidP="00DF2B55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2</w:t>
      </w:r>
      <w:r w:rsidR="00DF2B55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user package</w:t>
      </w:r>
    </w:p>
    <w:p w:rsidR="00DF2B55" w:rsidRPr="00A42300" w:rsidRDefault="00DF2B55">
      <w:pPr>
        <w:pStyle w:val="comment"/>
        <w:rPr>
          <w:rFonts w:ascii="Times New Roman" w:hAnsi="Times New Roman" w:cs="Times New Roman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7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92D050"/>
        <w:tblLook w:val="0000" w:firstRow="0" w:lastRow="0" w:firstColumn="0" w:lastColumn="0" w:noHBand="0" w:noVBand="0"/>
      </w:tblPr>
      <w:tblGrid>
        <w:gridCol w:w="612"/>
        <w:gridCol w:w="2292"/>
        <w:gridCol w:w="4872"/>
      </w:tblGrid>
      <w:tr w:rsidR="00620129" w:rsidRPr="00620129" w:rsidTr="00620129">
        <w:tc>
          <w:tcPr>
            <w:tcW w:w="648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09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97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0129" w:rsidRPr="00620129" w:rsidTr="00620129">
        <w:tc>
          <w:tcPr>
            <w:tcW w:w="648" w:type="dxa"/>
            <w:shd w:val="clear" w:color="auto" w:fill="FFFFFF" w:themeFill="background1"/>
          </w:tcPr>
          <w:p w:rsidR="00C40B3D" w:rsidRPr="00620129" w:rsidRDefault="00C874E6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9" w:type="dxa"/>
            <w:shd w:val="clear" w:color="auto" w:fill="FFFFFF" w:themeFill="background1"/>
          </w:tcPr>
          <w:p w:rsidR="00C40B3D" w:rsidRPr="00620129" w:rsidRDefault="00AA35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</w:t>
            </w:r>
            <w:r w:rsidR="009B3805"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_model</w:t>
            </w:r>
          </w:p>
        </w:tc>
        <w:tc>
          <w:tcPr>
            <w:tcW w:w="5897" w:type="dxa"/>
            <w:shd w:val="clear" w:color="auto" w:fill="FFFFFF" w:themeFill="background1"/>
          </w:tcPr>
          <w:p w:rsidR="00C40B3D" w:rsidRPr="00620129" w:rsidRDefault="006C4464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620129" w:rsidRPr="00620129" w:rsidTr="00620129">
        <w:tc>
          <w:tcPr>
            <w:tcW w:w="648" w:type="dxa"/>
            <w:shd w:val="clear" w:color="auto" w:fill="FFFFFF" w:themeFill="background1"/>
          </w:tcPr>
          <w:p w:rsidR="00FE2B56" w:rsidRPr="00620129" w:rsidRDefault="00C874E6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9" w:type="dxa"/>
            <w:shd w:val="clear" w:color="auto" w:fill="FFFFFF" w:themeFill="background1"/>
          </w:tcPr>
          <w:p w:rsidR="00FE2B56" w:rsidRPr="00620129" w:rsidRDefault="00FE2B56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UserController</w:t>
            </w:r>
          </w:p>
        </w:tc>
        <w:tc>
          <w:tcPr>
            <w:tcW w:w="5897" w:type="dxa"/>
            <w:shd w:val="clear" w:color="auto" w:fill="FFFFFF" w:themeFill="background1"/>
          </w:tcPr>
          <w:p w:rsidR="00FE2B56" w:rsidRPr="00620129" w:rsidRDefault="006C4464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874E6" w:rsidRPr="00A42300" w:rsidRDefault="00C874E6" w:rsidP="00230502">
      <w:pPr>
        <w:ind w:left="0"/>
        <w:rPr>
          <w:rFonts w:ascii="Times New Roman" w:hAnsi="Times New Roman" w:cs="Times New Roman"/>
          <w:b/>
          <w:sz w:val="22"/>
          <w:szCs w:val="22"/>
          <w:lang w:eastAsia="ja-JP"/>
        </w:rPr>
      </w:pPr>
    </w:p>
    <w:p w:rsidR="00230502" w:rsidRPr="00A42300" w:rsidRDefault="00230502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E2B56" w:rsidRPr="00A42300" w:rsidRDefault="00FE2B56" w:rsidP="00B17AE1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6" w:name="_Toc391909278"/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Model_User</w:t>
      </w:r>
      <w:r w:rsidR="00C40B3D"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36"/>
    </w:p>
    <w:p w:rsidR="00C874E6" w:rsidRPr="00A42300" w:rsidRDefault="00C40B3D" w:rsidP="00CA0F1D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507"/>
        <w:gridCol w:w="1074"/>
        <w:gridCol w:w="917"/>
        <w:gridCol w:w="1173"/>
        <w:gridCol w:w="3057"/>
      </w:tblGrid>
      <w:tr w:rsidR="00AB22A3" w:rsidRPr="00A42300" w:rsidTr="00620129">
        <w:tc>
          <w:tcPr>
            <w:tcW w:w="535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58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07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44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10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69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</w:p>
        </w:tc>
        <w:tc>
          <w:tcPr>
            <w:tcW w:w="1107" w:type="dxa"/>
          </w:tcPr>
          <w:p w:rsidR="00AB22A3" w:rsidRPr="00A42300" w:rsidRDefault="00A4230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</w:p>
        </w:tc>
        <w:tc>
          <w:tcPr>
            <w:tcW w:w="1107" w:type="dxa"/>
          </w:tcPr>
          <w:p w:rsidR="00AB22A3" w:rsidRPr="00A42300" w:rsidRDefault="00A4230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</w:p>
        </w:tc>
        <w:tc>
          <w:tcPr>
            <w:tcW w:w="1107" w:type="dxa"/>
          </w:tcPr>
          <w:p w:rsidR="00AB22A3" w:rsidRPr="00A42300" w:rsidRDefault="00A4230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B3D" w:rsidRPr="00A42300" w:rsidRDefault="005162A7" w:rsidP="00342499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 w:val="0"/>
          <w:sz w:val="22"/>
          <w:szCs w:val="22"/>
          <w:lang w:eastAsia="ja-JP"/>
        </w:rPr>
        <w:tab/>
      </w:r>
      <w:r w:rsidR="00C40B3D"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C40B3D" w:rsidRPr="00A42300" w:rsidTr="00620129">
        <w:tc>
          <w:tcPr>
            <w:tcW w:w="899" w:type="dxa"/>
            <w:shd w:val="clear" w:color="auto" w:fill="92D050"/>
          </w:tcPr>
          <w:p w:rsidR="00C40B3D" w:rsidRPr="00620129" w:rsidRDefault="00FE2B56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C40B3D"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895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B3D" w:rsidRPr="00A42300" w:rsidTr="00620129">
        <w:tc>
          <w:tcPr>
            <w:tcW w:w="899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40B3D" w:rsidRPr="00A42300" w:rsidRDefault="00552C1C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addUser</w:t>
            </w:r>
            <w:r w:rsidR="00646F9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</w:t>
            </w:r>
            <w:r w:rsidR="00703A5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40B3D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438A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create a new account that has user’s information as information input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</w:t>
            </w:r>
            <w:r w:rsidR="00CA0F1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CE316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438A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information of user when they logged in.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checkLogin()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5746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check information of user when they want login to website.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Resetpassword()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508F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reset password of account that has email as email input.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updateUser()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3324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information of user.</w:t>
            </w:r>
          </w:p>
        </w:tc>
      </w:tr>
    </w:tbl>
    <w:p w:rsidR="00290D03" w:rsidRPr="00A42300" w:rsidRDefault="00290D03" w:rsidP="00B17AE1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7" w:name="_Toc391909279"/>
      <w:r w:rsidRPr="00A42300">
        <w:rPr>
          <w:rFonts w:ascii="Times New Roman" w:hAnsi="Times New Roman" w:cs="Times New Roman"/>
          <w:sz w:val="22"/>
          <w:szCs w:val="22"/>
          <w:lang w:val="vi-VN"/>
        </w:rPr>
        <w:t>UserController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37"/>
    </w:p>
    <w:p w:rsidR="00290D03" w:rsidRPr="00A42300" w:rsidRDefault="00290D03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930"/>
        <w:gridCol w:w="875"/>
        <w:gridCol w:w="3341"/>
      </w:tblGrid>
      <w:tr w:rsidR="00290D03" w:rsidRPr="00A42300" w:rsidTr="00620129">
        <w:tc>
          <w:tcPr>
            <w:tcW w:w="535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55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10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58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465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90D03" w:rsidRPr="00A42300" w:rsidTr="00620129">
        <w:tc>
          <w:tcPr>
            <w:tcW w:w="535" w:type="dxa"/>
          </w:tcPr>
          <w:p w:rsidR="00290D03" w:rsidRPr="00A42300" w:rsidRDefault="00290D0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55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58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5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DF2B55" w:rsidRPr="00A42300" w:rsidRDefault="00DF2B55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90D03" w:rsidRPr="00A42300" w:rsidRDefault="00290D03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290D03" w:rsidRPr="00A42300" w:rsidTr="00620129">
        <w:tc>
          <w:tcPr>
            <w:tcW w:w="899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90D03" w:rsidRPr="00A42300" w:rsidTr="00620129">
        <w:tc>
          <w:tcPr>
            <w:tcW w:w="899" w:type="dxa"/>
          </w:tcPr>
          <w:p w:rsidR="00290D03" w:rsidRPr="00A42300" w:rsidRDefault="00290D03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A42300" w:rsidRDefault="00A2741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registration</w:t>
            </w:r>
            <w:r w:rsidR="002916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</w:t>
            </w:r>
            <w:r w:rsidR="00290D0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290D03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Register new account</w:t>
            </w:r>
          </w:p>
        </w:tc>
      </w:tr>
      <w:tr w:rsidR="00290D03" w:rsidRPr="00A42300" w:rsidTr="00620129">
        <w:tc>
          <w:tcPr>
            <w:tcW w:w="899" w:type="dxa"/>
          </w:tcPr>
          <w:p w:rsidR="00290D03" w:rsidRPr="00A42300" w:rsidRDefault="00290D03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A42300" w:rsidRDefault="00A2741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Login()</w:t>
            </w:r>
          </w:p>
        </w:tc>
        <w:tc>
          <w:tcPr>
            <w:tcW w:w="5352" w:type="dxa"/>
          </w:tcPr>
          <w:p w:rsidR="00290D03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Login to website</w:t>
            </w:r>
          </w:p>
        </w:tc>
      </w:tr>
      <w:tr w:rsidR="00290D03" w:rsidRPr="00A42300" w:rsidTr="00620129">
        <w:tc>
          <w:tcPr>
            <w:tcW w:w="899" w:type="dxa"/>
          </w:tcPr>
          <w:p w:rsidR="00290D03" w:rsidRPr="00A42300" w:rsidRDefault="00290D03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A42300" w:rsidRDefault="00A2741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Logout()</w:t>
            </w:r>
          </w:p>
        </w:tc>
        <w:tc>
          <w:tcPr>
            <w:tcW w:w="5352" w:type="dxa"/>
          </w:tcPr>
          <w:p w:rsidR="00290D03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Logout website</w:t>
            </w:r>
          </w:p>
        </w:tc>
      </w:tr>
      <w:tr w:rsidR="00EF0504" w:rsidRPr="00A42300" w:rsidTr="00620129">
        <w:tc>
          <w:tcPr>
            <w:tcW w:w="899" w:type="dxa"/>
          </w:tcPr>
          <w:p w:rsidR="00EF0504" w:rsidRPr="00A42300" w:rsidRDefault="00EF0504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F0504" w:rsidRPr="00A42300" w:rsidRDefault="00A2741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forgotInfo()</w:t>
            </w:r>
          </w:p>
        </w:tc>
        <w:tc>
          <w:tcPr>
            <w:tcW w:w="5352" w:type="dxa"/>
          </w:tcPr>
          <w:p w:rsidR="00EF0504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Reset password</w:t>
            </w:r>
          </w:p>
        </w:tc>
      </w:tr>
      <w:tr w:rsidR="00EF0504" w:rsidRPr="00A42300" w:rsidTr="00620129">
        <w:tc>
          <w:tcPr>
            <w:tcW w:w="899" w:type="dxa"/>
          </w:tcPr>
          <w:p w:rsidR="00EF0504" w:rsidRPr="00A42300" w:rsidRDefault="00EF0504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F0504" w:rsidRPr="00A42300" w:rsidRDefault="00A2741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viewProfile()</w:t>
            </w:r>
          </w:p>
        </w:tc>
        <w:tc>
          <w:tcPr>
            <w:tcW w:w="5352" w:type="dxa"/>
          </w:tcPr>
          <w:p w:rsidR="00EF0504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 Profile</w:t>
            </w:r>
          </w:p>
        </w:tc>
      </w:tr>
      <w:tr w:rsidR="00A27410" w:rsidRPr="00A42300" w:rsidTr="00620129">
        <w:tc>
          <w:tcPr>
            <w:tcW w:w="899" w:type="dxa"/>
          </w:tcPr>
          <w:p w:rsidR="00A27410" w:rsidRPr="00A42300" w:rsidRDefault="00A27410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A27410" w:rsidRPr="00A42300" w:rsidRDefault="00A2741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editUser()</w:t>
            </w:r>
          </w:p>
        </w:tc>
        <w:tc>
          <w:tcPr>
            <w:tcW w:w="5352" w:type="dxa"/>
          </w:tcPr>
          <w:p w:rsidR="00A27410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account</w:t>
            </w:r>
          </w:p>
        </w:tc>
      </w:tr>
    </w:tbl>
    <w:p w:rsidR="00176FFB" w:rsidRPr="00A42300" w:rsidRDefault="00176FF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8" w:name="_Toc391909293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176FFB" w:rsidRPr="00A42300" w:rsidRDefault="00196455" w:rsidP="00176FF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UC006_Login</w:t>
      </w:r>
    </w:p>
    <w:p w:rsidR="00176FFB" w:rsidRPr="00A42300" w:rsidRDefault="00196455" w:rsidP="00176FF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20383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6_Log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2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FB" w:rsidRPr="00A42300" w:rsidRDefault="00176FFB" w:rsidP="00176FFB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176FFB" w:rsidRPr="00A42300" w:rsidRDefault="00176FFB" w:rsidP="00176FFB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176FFB" w:rsidRPr="00A42300" w:rsidRDefault="00176FFB" w:rsidP="00176FFB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176FFB" w:rsidRPr="00A42300" w:rsidRDefault="0019645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UC007</w:t>
      </w:r>
      <w:r w:rsidR="0017334D"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/>
          <w:sz w:val="22"/>
          <w:szCs w:val="22"/>
        </w:rPr>
        <w:t>Logout</w:t>
      </w:r>
    </w:p>
    <w:p w:rsidR="00176FFB" w:rsidRPr="00A42300" w:rsidRDefault="00196455" w:rsidP="00196455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190931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7_Logo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9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FB" w:rsidRPr="00A42300" w:rsidRDefault="0019645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UC008_Register</w:t>
      </w:r>
    </w:p>
    <w:p w:rsidR="00326587" w:rsidRPr="00A42300" w:rsidRDefault="00196455" w:rsidP="00326587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5865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8_Regist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5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87" w:rsidRDefault="0019645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UC009</w:t>
      </w:r>
      <w:r w:rsidR="007129B7">
        <w:rPr>
          <w:rFonts w:ascii="Times New Roman" w:hAnsi="Times New Roman" w:cs="Times New Roman"/>
          <w:sz w:val="22"/>
          <w:szCs w:val="22"/>
        </w:rPr>
        <w:t>_</w:t>
      </w:r>
      <w:r w:rsidR="00326587" w:rsidRPr="00A42300">
        <w:rPr>
          <w:rFonts w:ascii="Times New Roman" w:hAnsi="Times New Roman" w:cs="Times New Roman"/>
          <w:sz w:val="22"/>
          <w:szCs w:val="22"/>
        </w:rPr>
        <w:t>Edit profile</w:t>
      </w:r>
    </w:p>
    <w:p w:rsidR="007129B7" w:rsidRPr="007129B7" w:rsidRDefault="00196455" w:rsidP="007129B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1193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9_EditProfil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1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87" w:rsidRPr="00A42300" w:rsidRDefault="00326587" w:rsidP="00326587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92D75" w:rsidRDefault="00292D75">
      <w:pPr>
        <w:pStyle w:val="Heading4"/>
      </w:pPr>
      <w:r>
        <w:t>UC010_ForgotPassword</w:t>
      </w:r>
    </w:p>
    <w:p w:rsidR="00292D75" w:rsidRPr="00292D75" w:rsidRDefault="00292D75" w:rsidP="00292D7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95293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0_ForgotPasswor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9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B9" w:rsidRPr="00A42300" w:rsidRDefault="00C401B9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Contact Package</w:t>
      </w: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291622" w:rsidRPr="00A42300" w:rsidRDefault="008E189D" w:rsidP="0029162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3904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d clas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22" w:rsidRPr="00A42300" w:rsidRDefault="00291622" w:rsidP="00291622">
      <w:pPr>
        <w:pStyle w:val="comment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 xml:space="preserve"> </w:t>
      </w:r>
      <w:r w:rsidR="00E6719C" w:rsidRPr="00A42300">
        <w:rPr>
          <w:rFonts w:ascii="Times New Roman" w:hAnsi="Times New Roman" w:cs="Times New Roman"/>
          <w:sz w:val="22"/>
          <w:szCs w:val="22"/>
        </w:rPr>
        <w:tab/>
      </w:r>
      <w:r w:rsidRPr="00A42300">
        <w:rPr>
          <w:rFonts w:ascii="Times New Roman" w:hAnsi="Times New Roman" w:cs="Times New Roman"/>
          <w:sz w:val="22"/>
          <w:szCs w:val="22"/>
        </w:rPr>
        <w:t xml:space="preserve">       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3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Contact package</w:t>
      </w:r>
    </w:p>
    <w:p w:rsidR="00291622" w:rsidRPr="00A42300" w:rsidRDefault="00291622" w:rsidP="00291622">
      <w:pPr>
        <w:pStyle w:val="comment"/>
        <w:jc w:val="center"/>
        <w:rPr>
          <w:rFonts w:ascii="Times New Roman" w:hAnsi="Times New Roman" w:cs="Times New Roman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"/>
        <w:gridCol w:w="2373"/>
        <w:gridCol w:w="5253"/>
      </w:tblGrid>
      <w:tr w:rsidR="00CA0F1D" w:rsidRPr="00A42300" w:rsidTr="00620129">
        <w:tc>
          <w:tcPr>
            <w:tcW w:w="648" w:type="dxa"/>
            <w:shd w:val="clear" w:color="auto" w:fill="92D050"/>
          </w:tcPr>
          <w:p w:rsidR="00CA0F1D" w:rsidRPr="00620129" w:rsidRDefault="00CA0F1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09" w:type="dxa"/>
            <w:shd w:val="clear" w:color="auto" w:fill="92D050"/>
          </w:tcPr>
          <w:p w:rsidR="00CA0F1D" w:rsidRPr="00620129" w:rsidRDefault="00CA0F1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97" w:type="dxa"/>
            <w:shd w:val="clear" w:color="auto" w:fill="92D050"/>
          </w:tcPr>
          <w:p w:rsidR="00CA0F1D" w:rsidRPr="00620129" w:rsidRDefault="00CA0F1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A0F1D" w:rsidRPr="00A42300" w:rsidTr="00620129">
        <w:tc>
          <w:tcPr>
            <w:tcW w:w="648" w:type="dxa"/>
          </w:tcPr>
          <w:p w:rsidR="00CA0F1D" w:rsidRPr="00A42300" w:rsidRDefault="00CA0F1D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9" w:type="dxa"/>
          </w:tcPr>
          <w:p w:rsidR="00CA0F1D" w:rsidRPr="00A42300" w:rsidRDefault="00CA0F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_model</w:t>
            </w:r>
          </w:p>
        </w:tc>
        <w:tc>
          <w:tcPr>
            <w:tcW w:w="5897" w:type="dxa"/>
          </w:tcPr>
          <w:p w:rsidR="00CA0F1D" w:rsidRPr="00A42300" w:rsidRDefault="0061579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A0F1D" w:rsidRPr="00A42300" w:rsidTr="00620129">
        <w:tc>
          <w:tcPr>
            <w:tcW w:w="648" w:type="dxa"/>
          </w:tcPr>
          <w:p w:rsidR="00CA0F1D" w:rsidRPr="00A42300" w:rsidRDefault="00CA0F1D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9" w:type="dxa"/>
          </w:tcPr>
          <w:p w:rsidR="00CA0F1D" w:rsidRPr="00A42300" w:rsidRDefault="00CA0F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UserController</w:t>
            </w:r>
          </w:p>
        </w:tc>
        <w:tc>
          <w:tcPr>
            <w:tcW w:w="5897" w:type="dxa"/>
          </w:tcPr>
          <w:p w:rsidR="00CA0F1D" w:rsidRPr="00A42300" w:rsidRDefault="0061579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A0F1D" w:rsidRDefault="00CA0F1D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Pr="00A42300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</w:t>
      </w:r>
      <w:r w:rsidRPr="00A42300">
        <w:rPr>
          <w:rFonts w:ascii="Times New Roman" w:hAnsi="Times New Roman" w:cs="Times New Roman"/>
          <w:sz w:val="22"/>
          <w:szCs w:val="22"/>
        </w:rPr>
        <w:t>User class</w:t>
      </w:r>
    </w:p>
    <w:p w:rsidR="00620129" w:rsidRDefault="00844B23" w:rsidP="00620129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408"/>
        <w:gridCol w:w="1173"/>
        <w:gridCol w:w="1017"/>
        <w:gridCol w:w="875"/>
        <w:gridCol w:w="3255"/>
      </w:tblGrid>
      <w:tr w:rsidR="00FA5E9E" w:rsidRPr="00A42300" w:rsidTr="00FA5E9E">
        <w:tc>
          <w:tcPr>
            <w:tcW w:w="535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55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10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48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375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5E9E" w:rsidRPr="00A42300" w:rsidTr="00FA5E9E">
        <w:tc>
          <w:tcPr>
            <w:tcW w:w="535" w:type="dxa"/>
          </w:tcPr>
          <w:p w:rsidR="00FA5E9E" w:rsidRPr="00A42300" w:rsidRDefault="00FA5E9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55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375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5E9E" w:rsidRPr="00FA5E9E" w:rsidRDefault="00FA5E9E" w:rsidP="00FA5E9E">
      <w:pPr>
        <w:rPr>
          <w:lang w:eastAsia="ja-JP"/>
        </w:rPr>
      </w:pPr>
    </w:p>
    <w:p w:rsidR="00844B23" w:rsidRPr="00A42300" w:rsidRDefault="00844B23" w:rsidP="00620129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844B23" w:rsidRPr="00A42300" w:rsidTr="00FA5E9E">
        <w:tc>
          <w:tcPr>
            <w:tcW w:w="899" w:type="dxa"/>
            <w:shd w:val="clear" w:color="auto" w:fill="92D050"/>
          </w:tcPr>
          <w:p w:rsidR="00844B23" w:rsidRPr="00620129" w:rsidRDefault="00844B23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92D050"/>
          </w:tcPr>
          <w:p w:rsidR="00844B23" w:rsidRPr="00620129" w:rsidRDefault="00844B23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844B23" w:rsidRPr="00620129" w:rsidRDefault="00844B23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add_contactopinion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D360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opinion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add_contactQA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2653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Q&amp;A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contribute_vocab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0539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vocabulary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contribute_mean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0539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vocabulary’s meaning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contribute_kanji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0539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kanji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contribute_grammar()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45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grammar of user to database that user was input.</w:t>
            </w:r>
          </w:p>
        </w:tc>
      </w:tr>
    </w:tbl>
    <w:p w:rsidR="00844B23" w:rsidRPr="00A42300" w:rsidRDefault="00844B23" w:rsidP="00844B23">
      <w:pPr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t>UserController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172724" w:rsidRPr="00A42300" w:rsidRDefault="00172724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661"/>
        <w:gridCol w:w="790"/>
        <w:gridCol w:w="3695"/>
      </w:tblGrid>
      <w:tr w:rsidR="00172724" w:rsidRPr="00A42300" w:rsidTr="00FA5E9E">
        <w:tc>
          <w:tcPr>
            <w:tcW w:w="556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72724" w:rsidRPr="00A42300" w:rsidTr="00FA5E9E">
        <w:tc>
          <w:tcPr>
            <w:tcW w:w="556" w:type="dxa"/>
          </w:tcPr>
          <w:p w:rsidR="00172724" w:rsidRPr="00A42300" w:rsidRDefault="00172724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5E9E" w:rsidRDefault="00FA5E9E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</w:p>
    <w:p w:rsidR="00172724" w:rsidRPr="00A42300" w:rsidRDefault="00172724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172724" w:rsidRPr="00A42300" w:rsidTr="00FA5E9E">
        <w:tc>
          <w:tcPr>
            <w:tcW w:w="899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contributedVocab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Vocabulary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contributedKanji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Kanji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contributedGrammar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Grammar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attributeOpinion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Opinion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attributeQA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QA</w:t>
            </w:r>
          </w:p>
        </w:tc>
      </w:tr>
    </w:tbl>
    <w:p w:rsidR="00172724" w:rsidRPr="00A42300" w:rsidRDefault="00172724" w:rsidP="00172724">
      <w:pPr>
        <w:rPr>
          <w:rFonts w:ascii="Times New Roman" w:hAnsi="Times New Roman" w:cs="Times New Roman"/>
          <w:sz w:val="22"/>
          <w:szCs w:val="22"/>
        </w:rPr>
      </w:pPr>
    </w:p>
    <w:p w:rsidR="00A64B73" w:rsidRPr="00A42300" w:rsidRDefault="00A64B73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A64B73" w:rsidRPr="00A42300" w:rsidRDefault="00292D75" w:rsidP="00A64B73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UC011</w:t>
      </w:r>
      <w:r w:rsidR="0074709F">
        <w:rPr>
          <w:rFonts w:ascii="Times New Roman" w:hAnsi="Times New Roman" w:cs="Times New Roman"/>
          <w:sz w:val="22"/>
          <w:szCs w:val="22"/>
        </w:rPr>
        <w:t>_Contributed</w:t>
      </w:r>
      <w:r>
        <w:rPr>
          <w:rFonts w:ascii="Times New Roman" w:hAnsi="Times New Roman" w:cs="Times New Roman"/>
          <w:sz w:val="22"/>
          <w:szCs w:val="22"/>
        </w:rPr>
        <w:t>Content</w:t>
      </w:r>
    </w:p>
    <w:p w:rsidR="00A64B73" w:rsidRPr="00A42300" w:rsidRDefault="00292D75" w:rsidP="00A64B7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22086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1_ContributedGramma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2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42300" w:rsidRDefault="00292D75" w:rsidP="00A64B7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lastRenderedPageBreak/>
        <w:drawing>
          <wp:inline distT="0" distB="0" distL="0" distR="0">
            <wp:extent cx="5238000" cy="314519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1_ContributedKanji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14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42300" w:rsidRDefault="00292D75" w:rsidP="00A64B7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320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1_ContributedVocabulary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3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42300" w:rsidRDefault="00292D7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UC012</w:t>
      </w:r>
      <w:r w:rsidR="003D4A37">
        <w:rPr>
          <w:rFonts w:ascii="Times New Roman" w:hAnsi="Times New Roman" w:cs="Times New Roman"/>
          <w:sz w:val="22"/>
          <w:szCs w:val="22"/>
        </w:rPr>
        <w:t>_Contributed</w:t>
      </w:r>
      <w:r>
        <w:rPr>
          <w:rFonts w:ascii="Times New Roman" w:hAnsi="Times New Roman" w:cs="Times New Roman"/>
          <w:sz w:val="22"/>
          <w:szCs w:val="22"/>
        </w:rPr>
        <w:t>Opinion</w:t>
      </w:r>
    </w:p>
    <w:p w:rsidR="009056BC" w:rsidRPr="00A42300" w:rsidRDefault="00292D75" w:rsidP="009056BC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00269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2_ContributedOpin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0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BC" w:rsidRPr="00A42300" w:rsidRDefault="009056BC" w:rsidP="009056BC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9056BC" w:rsidRDefault="003D4A37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292D75">
        <w:rPr>
          <w:rFonts w:ascii="Times New Roman" w:hAnsi="Times New Roman" w:cs="Times New Roman"/>
          <w:sz w:val="22"/>
          <w:szCs w:val="22"/>
        </w:rPr>
        <w:t>013</w:t>
      </w:r>
      <w:r>
        <w:rPr>
          <w:rFonts w:ascii="Times New Roman" w:hAnsi="Times New Roman" w:cs="Times New Roman"/>
          <w:sz w:val="22"/>
          <w:szCs w:val="22"/>
        </w:rPr>
        <w:t>_Contributed</w:t>
      </w:r>
      <w:r w:rsidR="00292D75">
        <w:rPr>
          <w:rFonts w:ascii="Times New Roman" w:hAnsi="Times New Roman" w:cs="Times New Roman"/>
          <w:sz w:val="22"/>
          <w:szCs w:val="22"/>
        </w:rPr>
        <w:t>Q&amp;A</w:t>
      </w:r>
    </w:p>
    <w:p w:rsidR="003D4A37" w:rsidRPr="003D4A37" w:rsidRDefault="00292D75" w:rsidP="003D4A3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9068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3_ContributedQ&amp;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9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BC" w:rsidRPr="00A42300" w:rsidRDefault="009056BC" w:rsidP="009056BC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9056BC" w:rsidRPr="00A42300" w:rsidRDefault="009056BC" w:rsidP="009056BC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E44EEC" w:rsidRPr="00A42300" w:rsidRDefault="00E44EEC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Practice manageme</w:t>
      </w:r>
      <w:r w:rsidR="00FA7A7F" w:rsidRPr="00A42300">
        <w:rPr>
          <w:rFonts w:ascii="Times New Roman" w:hAnsi="Times New Roman" w:cs="Times New Roman"/>
          <w:i w:val="0"/>
        </w:rPr>
        <w:t xml:space="preserve">nt </w:t>
      </w:r>
      <w:r w:rsidRPr="00A42300">
        <w:rPr>
          <w:rFonts w:ascii="Times New Roman" w:hAnsi="Times New Roman" w:cs="Times New Roman"/>
          <w:i w:val="0"/>
        </w:rPr>
        <w:t>Package</w:t>
      </w:r>
    </w:p>
    <w:p w:rsidR="00E44EEC" w:rsidRPr="00A42300" w:rsidRDefault="00E44EEC" w:rsidP="00E44EEC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7A6742" w:rsidRPr="00A42300" w:rsidRDefault="00692E1B" w:rsidP="007A674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3884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ice managemen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58" w:rsidRPr="00A42300" w:rsidRDefault="00B24F58" w:rsidP="00B24F58">
      <w:pPr>
        <w:ind w:left="1440" w:firstLine="720"/>
        <w:rPr>
          <w:rFonts w:ascii="Times New Roman" w:hAnsi="Times New Roman" w:cs="Times New Roman"/>
          <w:b/>
          <w:i/>
          <w:sz w:val="22"/>
          <w:szCs w:val="22"/>
        </w:rPr>
      </w:pPr>
      <w:r w:rsidRPr="00A42300">
        <w:rPr>
          <w:rFonts w:ascii="Times New Roman" w:hAnsi="Times New Roman" w:cs="Times New Roman"/>
          <w:b/>
          <w:i/>
          <w:sz w:val="22"/>
          <w:szCs w:val="22"/>
        </w:rPr>
        <w:t>Figure 4: Class diagram Practice</w:t>
      </w:r>
      <w:r w:rsidR="00E85623" w:rsidRPr="00A42300">
        <w:rPr>
          <w:rFonts w:ascii="Times New Roman" w:hAnsi="Times New Roman" w:cs="Times New Roman"/>
          <w:b/>
          <w:i/>
          <w:sz w:val="22"/>
          <w:szCs w:val="22"/>
        </w:rPr>
        <w:t xml:space="preserve"> management</w:t>
      </w:r>
      <w:r w:rsidRPr="00A42300">
        <w:rPr>
          <w:rFonts w:ascii="Times New Roman" w:hAnsi="Times New Roman" w:cs="Times New Roman"/>
          <w:b/>
          <w:i/>
          <w:sz w:val="22"/>
          <w:szCs w:val="22"/>
        </w:rPr>
        <w:t xml:space="preserve">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11"/>
        <w:gridCol w:w="2770"/>
        <w:gridCol w:w="4870"/>
      </w:tblGrid>
      <w:tr w:rsidR="0025193E" w:rsidRPr="00A42300" w:rsidTr="00FA5E9E">
        <w:tc>
          <w:tcPr>
            <w:tcW w:w="637" w:type="dxa"/>
            <w:shd w:val="clear" w:color="auto" w:fill="92D050"/>
          </w:tcPr>
          <w:p w:rsidR="0025193E" w:rsidRPr="00FA5E9E" w:rsidRDefault="0025193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770" w:type="dxa"/>
            <w:shd w:val="clear" w:color="auto" w:fill="92D050"/>
          </w:tcPr>
          <w:p w:rsidR="0025193E" w:rsidRPr="00FA5E9E" w:rsidRDefault="0025193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597" w:type="dxa"/>
            <w:shd w:val="clear" w:color="auto" w:fill="92D050"/>
          </w:tcPr>
          <w:p w:rsidR="0025193E" w:rsidRPr="00FA5E9E" w:rsidRDefault="0025193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5193E" w:rsidRPr="00A42300" w:rsidTr="00FA5E9E">
        <w:tc>
          <w:tcPr>
            <w:tcW w:w="637" w:type="dxa"/>
          </w:tcPr>
          <w:p w:rsidR="0025193E" w:rsidRPr="00A42300" w:rsidRDefault="0025193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770" w:type="dxa"/>
          </w:tcPr>
          <w:p w:rsidR="0025193E" w:rsidRPr="00A42300" w:rsidRDefault="0025193E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</w:t>
            </w:r>
          </w:p>
        </w:tc>
        <w:tc>
          <w:tcPr>
            <w:tcW w:w="5597" w:type="dxa"/>
          </w:tcPr>
          <w:p w:rsidR="0025193E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21F6A" w:rsidRPr="00A42300" w:rsidTr="00FA5E9E">
        <w:tc>
          <w:tcPr>
            <w:tcW w:w="637" w:type="dxa"/>
          </w:tcPr>
          <w:p w:rsidR="00B21F6A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770" w:type="dxa"/>
          </w:tcPr>
          <w:p w:rsidR="00B21F6A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Model_Conversation</w:t>
            </w:r>
          </w:p>
        </w:tc>
        <w:tc>
          <w:tcPr>
            <w:tcW w:w="5597" w:type="dxa"/>
          </w:tcPr>
          <w:p w:rsidR="00B21F6A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25193E" w:rsidRPr="00A42300" w:rsidTr="00FA5E9E">
        <w:tc>
          <w:tcPr>
            <w:tcW w:w="637" w:type="dxa"/>
          </w:tcPr>
          <w:p w:rsidR="0025193E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770" w:type="dxa"/>
          </w:tcPr>
          <w:p w:rsidR="0025193E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Model_Listening</w:t>
            </w:r>
          </w:p>
        </w:tc>
        <w:tc>
          <w:tcPr>
            <w:tcW w:w="5597" w:type="dxa"/>
          </w:tcPr>
          <w:p w:rsidR="0025193E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21F6A" w:rsidRPr="00A42300" w:rsidTr="00FA5E9E">
        <w:tc>
          <w:tcPr>
            <w:tcW w:w="637" w:type="dxa"/>
          </w:tcPr>
          <w:p w:rsidR="00B21F6A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770" w:type="dxa"/>
          </w:tcPr>
          <w:p w:rsidR="00B21F6A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Model_Test</w:t>
            </w:r>
          </w:p>
        </w:tc>
        <w:tc>
          <w:tcPr>
            <w:tcW w:w="5597" w:type="dxa"/>
          </w:tcPr>
          <w:p w:rsidR="00B21F6A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21F6A" w:rsidRPr="00A42300" w:rsidTr="00FA5E9E">
        <w:tc>
          <w:tcPr>
            <w:tcW w:w="637" w:type="dxa"/>
          </w:tcPr>
          <w:p w:rsidR="00B21F6A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770" w:type="dxa"/>
          </w:tcPr>
          <w:p w:rsidR="00B21F6A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ReadingDocumentController</w:t>
            </w:r>
          </w:p>
        </w:tc>
        <w:tc>
          <w:tcPr>
            <w:tcW w:w="5597" w:type="dxa"/>
          </w:tcPr>
          <w:p w:rsidR="00B21F6A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models</w:t>
            </w:r>
          </w:p>
        </w:tc>
      </w:tr>
    </w:tbl>
    <w:p w:rsidR="0025193E" w:rsidRDefault="0025193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Default="00FA5E9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Default="00FA5E9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Pr="00A42300" w:rsidRDefault="00FA5E9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62A7" w:rsidRPr="00FA5E9E" w:rsidRDefault="007A6742" w:rsidP="005162A7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FA5E9E">
        <w:rPr>
          <w:rFonts w:ascii="Times New Roman" w:hAnsi="Times New Roman" w:cs="Times New Roman"/>
          <w:sz w:val="22"/>
          <w:szCs w:val="22"/>
        </w:rPr>
        <w:lastRenderedPageBreak/>
        <w:t>Model ReadingDocument class</w:t>
      </w:r>
    </w:p>
    <w:p w:rsidR="00B24F58" w:rsidRPr="00A42300" w:rsidRDefault="00B24F58" w:rsidP="00B24F5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683"/>
        <w:gridCol w:w="918"/>
        <w:gridCol w:w="917"/>
        <w:gridCol w:w="1173"/>
        <w:gridCol w:w="2035"/>
      </w:tblGrid>
      <w:tr w:rsidR="00B24F58" w:rsidRPr="00A42300" w:rsidTr="00FA5E9E">
        <w:tc>
          <w:tcPr>
            <w:tcW w:w="557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95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3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reading_title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reading_level  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 hiragana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 meaning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readingvocabulary_kanji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readingvocabulary_type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readingarticle_content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 question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 answer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readingarticle_mening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24F58" w:rsidRPr="00A42300" w:rsidRDefault="00B24F58" w:rsidP="00B24F5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B24F58" w:rsidRPr="00A42300" w:rsidTr="00FA5E9E">
        <w:tc>
          <w:tcPr>
            <w:tcW w:w="899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get50Vocabulary()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vocabulary of 50 lesson</w:t>
            </w:r>
            <w:r w:rsidR="000D67C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</w:t>
            </w:r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Minna Nihon in database.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getInfoReading()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72B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reading document when reading was know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getVocabularyN3()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D67C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get vocabulary in </w:t>
            </w:r>
            <w:r w:rsidR="000D67C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getVocabularyN2()</w:t>
            </w:r>
          </w:p>
        </w:tc>
        <w:tc>
          <w:tcPr>
            <w:tcW w:w="4643" w:type="dxa"/>
          </w:tcPr>
          <w:p w:rsidR="00B24F58" w:rsidRPr="00A42300" w:rsidRDefault="000D67C7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get vocabulary in database that has level N2.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getDetailKanjiN3()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C6FE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kanji in 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getDetailKanjiN2()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C6FE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kanji in database that has level N2.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getDetailGrammarN3()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grammar in 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getDetailGrammarN2()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grammar in database that has level N2.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getDetailArticleN3()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article in 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getDetailArticleN2()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article in database that has level N2.</w:t>
            </w:r>
          </w:p>
        </w:tc>
      </w:tr>
    </w:tbl>
    <w:p w:rsidR="007A6742" w:rsidRPr="00A42300" w:rsidRDefault="007A6742" w:rsidP="007A6742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Conversation class</w:t>
      </w: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0"/>
        <w:gridCol w:w="952"/>
        <w:gridCol w:w="963"/>
        <w:gridCol w:w="1092"/>
        <w:gridCol w:w="2929"/>
      </w:tblGrid>
      <w:tr w:rsidR="00360B34" w:rsidRPr="00A42300" w:rsidTr="00FA5E9E">
        <w:tc>
          <w:tcPr>
            <w:tcW w:w="53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8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2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03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Con_file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573595" w:rsidRPr="00A42300" w:rsidRDefault="00573595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360B34" w:rsidRPr="00A42300" w:rsidTr="00FA5E9E">
        <w:tc>
          <w:tcPr>
            <w:tcW w:w="89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getcommunicatedNihon()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conversational communication in database.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getconversationSC()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SC.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getconversationTC1()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TC1.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getconversationTC2()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TC2.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getInfoConversation()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7359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detail of conversation in database that id of conversation was known.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Listening class</w:t>
      </w: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556"/>
        <w:gridCol w:w="1077"/>
        <w:gridCol w:w="990"/>
        <w:gridCol w:w="900"/>
        <w:gridCol w:w="2203"/>
      </w:tblGrid>
      <w:tr w:rsidR="00360B34" w:rsidRPr="00A42300" w:rsidTr="00FA5E9E">
        <w:tc>
          <w:tcPr>
            <w:tcW w:w="525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5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7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03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Lis_id</w:t>
            </w:r>
          </w:p>
        </w:tc>
        <w:tc>
          <w:tcPr>
            <w:tcW w:w="1077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Lis_title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Lis_level</w:t>
            </w:r>
          </w:p>
        </w:tc>
        <w:tc>
          <w:tcPr>
            <w:tcW w:w="1077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Sourcefile_id</w:t>
            </w:r>
          </w:p>
        </w:tc>
        <w:tc>
          <w:tcPr>
            <w:tcW w:w="1077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 question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 script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 meaning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963B0" w:rsidRPr="00A42300" w:rsidTr="00FA5E9E">
        <w:tc>
          <w:tcPr>
            <w:tcW w:w="525" w:type="dxa"/>
          </w:tcPr>
          <w:p w:rsidR="00E963B0" w:rsidRPr="00A42300" w:rsidRDefault="00E963B0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E963B0" w:rsidRPr="00A42300" w:rsidRDefault="00E963B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Sourcefile_file</w:t>
            </w:r>
          </w:p>
        </w:tc>
        <w:tc>
          <w:tcPr>
            <w:tcW w:w="1077" w:type="dxa"/>
          </w:tcPr>
          <w:p w:rsidR="00E963B0" w:rsidRPr="00A42300" w:rsidRDefault="00E963B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E963B0" w:rsidRPr="00A42300" w:rsidRDefault="00E963B0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E963B0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E963B0" w:rsidRPr="00A42300" w:rsidRDefault="00E963B0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lastRenderedPageBreak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3556"/>
        <w:gridCol w:w="3857"/>
      </w:tblGrid>
      <w:tr w:rsidR="00360B34" w:rsidRPr="00A42300" w:rsidTr="00FA5E9E">
        <w:tc>
          <w:tcPr>
            <w:tcW w:w="89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getInfoTraininglistening()</w:t>
            </w:r>
          </w:p>
        </w:tc>
        <w:tc>
          <w:tcPr>
            <w:tcW w:w="4218" w:type="dxa"/>
          </w:tcPr>
          <w:p w:rsidR="00360B34" w:rsidRPr="00A42300" w:rsidRDefault="00573595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get detail of listening in database that id of listening was known.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getlisteningN2N3()</w:t>
            </w:r>
          </w:p>
        </w:tc>
        <w:tc>
          <w:tcPr>
            <w:tcW w:w="4218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052B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listening in database that has level N2N3.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getlisteningN4N5()</w:t>
            </w:r>
          </w:p>
        </w:tc>
        <w:tc>
          <w:tcPr>
            <w:tcW w:w="4218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052B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listening in database that has level N4N5.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Test class</w:t>
      </w: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0"/>
        <w:gridCol w:w="952"/>
        <w:gridCol w:w="1100"/>
        <w:gridCol w:w="955"/>
        <w:gridCol w:w="2929"/>
      </w:tblGrid>
      <w:tr w:rsidR="00360B34" w:rsidRPr="00A42300" w:rsidTr="00FA5E9E">
        <w:tc>
          <w:tcPr>
            <w:tcW w:w="53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8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84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03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Test_id</w:t>
            </w:r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Test_category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Test_level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Test_content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Question_id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Question_content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Answer_id</w:t>
            </w:r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Answer_content</w:t>
            </w:r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Answer_correct</w:t>
            </w:r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B6E7C" w:rsidRDefault="003B6E7C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Default="00FA5E9E" w:rsidP="00FA5E9E">
      <w:pPr>
        <w:rPr>
          <w:lang w:eastAsia="ja-JP"/>
        </w:rPr>
      </w:pPr>
    </w:p>
    <w:p w:rsidR="00FA5E9E" w:rsidRDefault="00FA5E9E" w:rsidP="00FA5E9E">
      <w:pPr>
        <w:rPr>
          <w:lang w:eastAsia="ja-JP"/>
        </w:rPr>
      </w:pPr>
    </w:p>
    <w:p w:rsidR="00FA5E9E" w:rsidRPr="00FA5E9E" w:rsidRDefault="00FA5E9E" w:rsidP="00FA5E9E">
      <w:pPr>
        <w:rPr>
          <w:lang w:eastAsia="ja-JP"/>
        </w:rPr>
      </w:pP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lastRenderedPageBreak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7"/>
        <w:gridCol w:w="2239"/>
        <w:gridCol w:w="5505"/>
      </w:tblGrid>
      <w:tr w:rsidR="00360B34" w:rsidRPr="00A42300" w:rsidTr="00FA5E9E">
        <w:tc>
          <w:tcPr>
            <w:tcW w:w="534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43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2439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detailTest()</w:t>
            </w:r>
          </w:p>
        </w:tc>
        <w:tc>
          <w:tcPr>
            <w:tcW w:w="6031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2203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test when id of test was known.</w:t>
            </w:r>
          </w:p>
        </w:tc>
      </w:tr>
      <w:tr w:rsidR="00360B34" w:rsidRPr="00A42300" w:rsidTr="00FA5E9E">
        <w:tc>
          <w:tcPr>
            <w:tcW w:w="5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2439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detailQuestion()</w:t>
            </w:r>
          </w:p>
        </w:tc>
        <w:tc>
          <w:tcPr>
            <w:tcW w:w="6031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2203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question when id of test was known.</w:t>
            </w:r>
          </w:p>
        </w:tc>
      </w:tr>
      <w:tr w:rsidR="00360B34" w:rsidRPr="00A42300" w:rsidTr="00FA5E9E">
        <w:tc>
          <w:tcPr>
            <w:tcW w:w="5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2439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detailAnswer()</w:t>
            </w:r>
          </w:p>
        </w:tc>
        <w:tc>
          <w:tcPr>
            <w:tcW w:w="6031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2203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answer when id of question was known.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HomeController class</w:t>
      </w:r>
    </w:p>
    <w:p w:rsidR="00360B34" w:rsidRPr="00A42300" w:rsidRDefault="00360B34" w:rsidP="00360B3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661"/>
        <w:gridCol w:w="790"/>
        <w:gridCol w:w="3695"/>
      </w:tblGrid>
      <w:tr w:rsidR="00360B34" w:rsidRPr="00A42300" w:rsidTr="00FA5E9E">
        <w:tc>
          <w:tcPr>
            <w:tcW w:w="55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56" w:type="dxa"/>
          </w:tcPr>
          <w:p w:rsidR="00360B34" w:rsidRPr="00A42300" w:rsidRDefault="00360B34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A42300" w:rsidRDefault="00360B34" w:rsidP="00360B3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360B34" w:rsidRPr="00A42300" w:rsidTr="00FA5E9E">
        <w:tc>
          <w:tcPr>
            <w:tcW w:w="89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list50()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50 vocabulary of minanihon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conversationSC()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elementary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conversationTC1()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intermediate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conversationTC2()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intermediate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listeningN2N3()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Listening level N2&amp;N3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listeningN4N5()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Listening level N4&amp;N5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listMinna()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minanihon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Grammar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Grammar level 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Kanji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Kanji level 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Vocabulary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Vocabulary level 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articleN2()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Article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articleN3()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Article level N3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E757F5" w:rsidRPr="00A42300" w:rsidRDefault="00E757F5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E757F5" w:rsidRPr="00A42300" w:rsidRDefault="00E757F5" w:rsidP="00E757F5">
      <w:pPr>
        <w:rPr>
          <w:rFonts w:ascii="Times New Roman" w:hAnsi="Times New Roman" w:cs="Times New Roman"/>
          <w:sz w:val="22"/>
          <w:szCs w:val="22"/>
        </w:rPr>
      </w:pPr>
    </w:p>
    <w:p w:rsidR="00E757F5" w:rsidRDefault="003C6E99" w:rsidP="00E757F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292D75">
        <w:rPr>
          <w:rFonts w:ascii="Times New Roman" w:hAnsi="Times New Roman" w:cs="Times New Roman"/>
          <w:sz w:val="22"/>
          <w:szCs w:val="22"/>
        </w:rPr>
        <w:t>014</w:t>
      </w:r>
      <w:r>
        <w:rPr>
          <w:rFonts w:ascii="Times New Roman" w:hAnsi="Times New Roman" w:cs="Times New Roman"/>
          <w:sz w:val="22"/>
          <w:szCs w:val="22"/>
        </w:rPr>
        <w:t>_</w:t>
      </w:r>
      <w:r w:rsidR="00D750A7">
        <w:rPr>
          <w:rFonts w:ascii="Times New Roman" w:hAnsi="Times New Roman" w:cs="Times New Roman"/>
          <w:sz w:val="22"/>
          <w:szCs w:val="22"/>
        </w:rPr>
        <w:t>Do</w:t>
      </w:r>
      <w:r w:rsidR="00E757F5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D750A7" w:rsidRPr="00D750A7" w:rsidRDefault="00292D75" w:rsidP="00D750A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5544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4_DoTes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5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F5" w:rsidRPr="00A42300" w:rsidRDefault="00E757F5" w:rsidP="00E757F5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E757F5" w:rsidRPr="00A42300" w:rsidRDefault="00E757F5" w:rsidP="00E757F5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B47884" w:rsidRDefault="00CB4701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292D75">
        <w:rPr>
          <w:rFonts w:ascii="Times New Roman" w:hAnsi="Times New Roman" w:cs="Times New Roman"/>
          <w:sz w:val="22"/>
          <w:szCs w:val="22"/>
        </w:rPr>
        <w:t>015</w:t>
      </w:r>
      <w:r>
        <w:rPr>
          <w:rFonts w:ascii="Times New Roman" w:hAnsi="Times New Roman" w:cs="Times New Roman"/>
          <w:sz w:val="22"/>
          <w:szCs w:val="22"/>
        </w:rPr>
        <w:t>_Training</w:t>
      </w:r>
      <w:r w:rsidR="00B47884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B47884" w:rsidRPr="00292D75" w:rsidRDefault="00292D75" w:rsidP="00B4788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5266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5_TrainingListeni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4" w:rsidRPr="00A42300" w:rsidRDefault="00CB4701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292D75">
        <w:rPr>
          <w:rFonts w:ascii="Times New Roman" w:hAnsi="Times New Roman" w:cs="Times New Roman"/>
          <w:sz w:val="22"/>
          <w:szCs w:val="22"/>
        </w:rPr>
        <w:t>016</w:t>
      </w:r>
      <w:r>
        <w:rPr>
          <w:rFonts w:ascii="Times New Roman" w:hAnsi="Times New Roman" w:cs="Times New Roman"/>
          <w:sz w:val="22"/>
          <w:szCs w:val="22"/>
        </w:rPr>
        <w:t>_Listening</w:t>
      </w:r>
      <w:r w:rsidR="00B47884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B47884" w:rsidRPr="00A42300" w:rsidRDefault="00292D75" w:rsidP="00B4788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8034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6_ListeningConversatio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0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4" w:rsidRPr="00A42300" w:rsidRDefault="00B47884" w:rsidP="00B4788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92D75" w:rsidRDefault="00292D75">
      <w:pPr>
        <w:pStyle w:val="Heading4"/>
      </w:pPr>
      <w:r>
        <w:lastRenderedPageBreak/>
        <w:t>UC017_ReadingDocument</w:t>
      </w:r>
    </w:p>
    <w:p w:rsidR="00292D75" w:rsidRPr="00292D75" w:rsidRDefault="00292D75" w:rsidP="00292D7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87910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7_ReadingDocumen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7B" w:rsidRPr="00A42300" w:rsidRDefault="00F7637B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Admin’s account management Package</w:t>
      </w:r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A73E5D" w:rsidRPr="00A42300" w:rsidRDefault="00692E1B" w:rsidP="00F13198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39046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5D" w:rsidRPr="00A42300" w:rsidRDefault="00FA7A7F" w:rsidP="006230DB">
      <w:pPr>
        <w:ind w:firstLine="720"/>
        <w:rPr>
          <w:rFonts w:ascii="Times New Roman" w:hAnsi="Times New Roman" w:cs="Times New Roman"/>
          <w:b/>
          <w:sz w:val="22"/>
          <w:szCs w:val="22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lastRenderedPageBreak/>
        <w:t>Figure 5</w:t>
      </w:r>
      <w:r w:rsidR="00F13198" w:rsidRPr="00A42300">
        <w:rPr>
          <w:rFonts w:ascii="Times New Roman" w:hAnsi="Times New Roman" w:cs="Times New Roman"/>
          <w:b/>
          <w:sz w:val="22"/>
          <w:szCs w:val="22"/>
        </w:rPr>
        <w:t xml:space="preserve">: Class diagram </w:t>
      </w:r>
      <w:r w:rsidR="006230DB" w:rsidRPr="00A42300">
        <w:rPr>
          <w:rFonts w:ascii="Times New Roman" w:hAnsi="Times New Roman" w:cs="Times New Roman"/>
          <w:b/>
          <w:sz w:val="22"/>
          <w:szCs w:val="22"/>
        </w:rPr>
        <w:t>Admin’s account management</w:t>
      </w:r>
      <w:r w:rsidR="00F13198" w:rsidRPr="00A42300">
        <w:rPr>
          <w:rFonts w:ascii="Times New Roman" w:hAnsi="Times New Roman" w:cs="Times New Roman"/>
          <w:b/>
          <w:sz w:val="22"/>
          <w:szCs w:val="22"/>
        </w:rPr>
        <w:t xml:space="preserve"> package</w:t>
      </w:r>
    </w:p>
    <w:p w:rsidR="00F13198" w:rsidRPr="00A42300" w:rsidRDefault="00F13198" w:rsidP="00F13198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6"/>
        <w:gridCol w:w="2387"/>
        <w:gridCol w:w="5218"/>
      </w:tblGrid>
      <w:tr w:rsidR="00F7637B" w:rsidRPr="00A42300" w:rsidTr="00FA5E9E">
        <w:tc>
          <w:tcPr>
            <w:tcW w:w="647" w:type="dxa"/>
            <w:shd w:val="clear" w:color="auto" w:fill="92D050"/>
          </w:tcPr>
          <w:p w:rsidR="00F7637B" w:rsidRPr="00FA5E9E" w:rsidRDefault="00FA5E9E" w:rsidP="00FA5E9E">
            <w:pPr>
              <w:pStyle w:val="TableCaption0"/>
              <w:ind w:firstLine="734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NN</w:t>
            </w:r>
            <w:r w:rsidR="00F7637B" w:rsidRPr="00FA5E9E">
              <w:rPr>
                <w:rFonts w:ascii="Times New Roman" w:hAnsi="Times New Roman" w:cs="Times New Roman"/>
                <w:sz w:val="22"/>
                <w:szCs w:val="22"/>
              </w:rPr>
              <w:t>o</w:t>
            </w:r>
          </w:p>
        </w:tc>
        <w:tc>
          <w:tcPr>
            <w:tcW w:w="2505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647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FC592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  <w:tc>
          <w:tcPr>
            <w:tcW w:w="5852" w:type="dxa"/>
          </w:tcPr>
          <w:p w:rsidR="00F7637B" w:rsidRPr="00A42300" w:rsidRDefault="00886CC2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7637B" w:rsidRPr="00A42300" w:rsidTr="00FA5E9E">
        <w:tc>
          <w:tcPr>
            <w:tcW w:w="647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F7637B" w:rsidRPr="00A42300" w:rsidRDefault="00FC59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Home</w:t>
            </w:r>
            <w:r w:rsidR="00F763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F7637B" w:rsidRPr="00A42300" w:rsidRDefault="00886CC2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7637B" w:rsidRDefault="00F7637B" w:rsidP="00F7637B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Pr="00A42300" w:rsidRDefault="00FA5E9E" w:rsidP="00F7637B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t>Model_User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F7637B" w:rsidRPr="00A42300" w:rsidRDefault="00F7637B" w:rsidP="00F7637B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507"/>
        <w:gridCol w:w="1074"/>
        <w:gridCol w:w="917"/>
        <w:gridCol w:w="1173"/>
        <w:gridCol w:w="3057"/>
      </w:tblGrid>
      <w:tr w:rsidR="00F7637B" w:rsidRPr="00A42300" w:rsidTr="00FA5E9E">
        <w:tc>
          <w:tcPr>
            <w:tcW w:w="535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58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07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44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10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6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</w:p>
        </w:tc>
        <w:tc>
          <w:tcPr>
            <w:tcW w:w="1107" w:type="dxa"/>
          </w:tcPr>
          <w:p w:rsidR="00F7637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</w:p>
        </w:tc>
        <w:tc>
          <w:tcPr>
            <w:tcW w:w="1107" w:type="dxa"/>
          </w:tcPr>
          <w:p w:rsidR="00F7637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</w:p>
        </w:tc>
        <w:tc>
          <w:tcPr>
            <w:tcW w:w="1107" w:type="dxa"/>
          </w:tcPr>
          <w:p w:rsidR="00F7637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7637B" w:rsidRPr="00A42300" w:rsidRDefault="00F7637B" w:rsidP="00F7637B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F7637B" w:rsidRPr="00A42300" w:rsidRDefault="00F7637B" w:rsidP="00F7637B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ab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F7637B" w:rsidRPr="00A42300" w:rsidTr="00FA5E9E">
        <w:tc>
          <w:tcPr>
            <w:tcW w:w="89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addNewAdmin ()</w:t>
            </w:r>
          </w:p>
        </w:tc>
        <w:tc>
          <w:tcPr>
            <w:tcW w:w="5210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create a new account with role as admin</w:t>
            </w:r>
            <w:r w:rsidR="00E6308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and save to database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editAdmin ()</w:t>
            </w:r>
          </w:p>
        </w:tc>
        <w:tc>
          <w:tcPr>
            <w:tcW w:w="5210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A064E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information of account</w:t>
            </w:r>
            <w:r w:rsidR="00A064E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into datab</w:t>
            </w:r>
            <w:r w:rsidR="003E71A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</w:t>
            </w:r>
            <w:r w:rsidR="00A064E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deleteUser ()</w:t>
            </w:r>
          </w:p>
        </w:tc>
        <w:tc>
          <w:tcPr>
            <w:tcW w:w="5210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8152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delete account in database </w:t>
            </w:r>
            <w:r w:rsidR="00D8152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that id of account was known.</w:t>
            </w:r>
          </w:p>
        </w:tc>
      </w:tr>
    </w:tbl>
    <w:p w:rsidR="00F7637B" w:rsidRPr="00A42300" w:rsidRDefault="00F7637B" w:rsidP="00F7637B">
      <w:pPr>
        <w:rPr>
          <w:rFonts w:ascii="Times New Roman" w:hAnsi="Times New Roman" w:cs="Times New Roman"/>
          <w:sz w:val="22"/>
          <w:szCs w:val="22"/>
        </w:rPr>
      </w:pPr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</w:rPr>
        <w:t>Home</w:t>
      </w:r>
      <w:r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F7637B" w:rsidRPr="00A42300" w:rsidRDefault="00F7637B" w:rsidP="00F7637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791"/>
        <w:gridCol w:w="1045"/>
        <w:gridCol w:w="790"/>
        <w:gridCol w:w="917"/>
        <w:gridCol w:w="3184"/>
      </w:tblGrid>
      <w:tr w:rsidR="00F7637B" w:rsidRPr="00A42300" w:rsidTr="00FA5E9E">
        <w:tc>
          <w:tcPr>
            <w:tcW w:w="556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96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851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9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0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556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Is_supperAdmin</w:t>
            </w:r>
          </w:p>
        </w:tc>
        <w:tc>
          <w:tcPr>
            <w:tcW w:w="1134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boolean</w:t>
            </w:r>
          </w:p>
        </w:tc>
        <w:tc>
          <w:tcPr>
            <w:tcW w:w="851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09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role admin</w:t>
            </w:r>
          </w:p>
        </w:tc>
      </w:tr>
    </w:tbl>
    <w:p w:rsidR="00F7637B" w:rsidRPr="00A42300" w:rsidRDefault="00F7637B" w:rsidP="00F7637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F7637B" w:rsidRPr="00A42300" w:rsidTr="00FA5E9E">
        <w:tc>
          <w:tcPr>
            <w:tcW w:w="89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addNewAdmin()</w:t>
            </w:r>
          </w:p>
        </w:tc>
        <w:tc>
          <w:tcPr>
            <w:tcW w:w="535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a new account with role is admin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editAdmin()</w:t>
            </w:r>
          </w:p>
        </w:tc>
        <w:tc>
          <w:tcPr>
            <w:tcW w:w="535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information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deleteUser()</w:t>
            </w:r>
          </w:p>
        </w:tc>
        <w:tc>
          <w:tcPr>
            <w:tcW w:w="535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Admin</w:t>
            </w:r>
          </w:p>
        </w:tc>
      </w:tr>
    </w:tbl>
    <w:p w:rsidR="00F7637B" w:rsidRPr="00A42300" w:rsidRDefault="00F7637B" w:rsidP="00F7637B">
      <w:pPr>
        <w:rPr>
          <w:rFonts w:ascii="Times New Roman" w:hAnsi="Times New Roman" w:cs="Times New Roman"/>
          <w:sz w:val="22"/>
          <w:szCs w:val="22"/>
        </w:rPr>
      </w:pPr>
    </w:p>
    <w:p w:rsidR="00BF7AC0" w:rsidRPr="00A42300" w:rsidRDefault="00BF7AC0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9" w:name="_Toc392596356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BF7AC0" w:rsidRPr="00A42300" w:rsidRDefault="00BF7AC0" w:rsidP="00BF7AC0">
      <w:pPr>
        <w:rPr>
          <w:rFonts w:ascii="Times New Roman" w:hAnsi="Times New Roman" w:cs="Times New Roman"/>
          <w:sz w:val="22"/>
          <w:szCs w:val="22"/>
        </w:rPr>
      </w:pPr>
    </w:p>
    <w:p w:rsidR="00BF7AC0" w:rsidRPr="00A42300" w:rsidRDefault="009138B4" w:rsidP="00BF7AC0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0430E">
        <w:rPr>
          <w:rFonts w:ascii="Times New Roman" w:hAnsi="Times New Roman" w:cs="Times New Roman"/>
          <w:sz w:val="22"/>
          <w:szCs w:val="22"/>
        </w:rPr>
        <w:t>018</w:t>
      </w:r>
      <w:r>
        <w:rPr>
          <w:rFonts w:ascii="Times New Roman" w:hAnsi="Times New Roman" w:cs="Times New Roman"/>
          <w:sz w:val="22"/>
          <w:szCs w:val="22"/>
        </w:rPr>
        <w:t>_AddNew</w:t>
      </w:r>
      <w:r w:rsidR="00BF7AC0" w:rsidRPr="00A42300">
        <w:rPr>
          <w:rFonts w:ascii="Times New Roman" w:hAnsi="Times New Roman" w:cs="Times New Roman"/>
          <w:sz w:val="22"/>
          <w:szCs w:val="22"/>
        </w:rPr>
        <w:t>Admin</w:t>
      </w:r>
    </w:p>
    <w:p w:rsidR="00BF7AC0" w:rsidRPr="00A42300" w:rsidRDefault="00F0430E" w:rsidP="00BF7AC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65290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8_AddNewAdm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65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9138B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0430E">
        <w:rPr>
          <w:rFonts w:ascii="Times New Roman" w:hAnsi="Times New Roman" w:cs="Times New Roman"/>
          <w:sz w:val="22"/>
          <w:szCs w:val="22"/>
        </w:rPr>
        <w:t>019</w:t>
      </w:r>
      <w:r>
        <w:rPr>
          <w:rFonts w:ascii="Times New Roman" w:hAnsi="Times New Roman" w:cs="Times New Roman"/>
          <w:sz w:val="22"/>
          <w:szCs w:val="22"/>
        </w:rPr>
        <w:t>_EditAdmin</w:t>
      </w:r>
    </w:p>
    <w:p w:rsidR="0027451A" w:rsidRPr="00A42300" w:rsidRDefault="00F0430E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42137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9_EditAdm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4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30E" w:rsidRDefault="00F0430E">
      <w:pPr>
        <w:pStyle w:val="Heading4"/>
      </w:pPr>
      <w:r>
        <w:t>UC020_DeleteAdmin</w:t>
      </w:r>
    </w:p>
    <w:p w:rsidR="00F0430E" w:rsidRPr="00F0430E" w:rsidRDefault="00F0430E" w:rsidP="00F0430E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62372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0_DeleteAdm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DB" w:rsidRPr="00A42300" w:rsidRDefault="006230DB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Management Member’s account</w:t>
      </w:r>
      <w:bookmarkEnd w:id="39"/>
    </w:p>
    <w:p w:rsidR="006230DB" w:rsidRPr="00A42300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C72A1D" w:rsidRPr="00A42300" w:rsidRDefault="00692E1B" w:rsidP="00C72A1D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4070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 user cla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1D" w:rsidRPr="00A42300" w:rsidRDefault="00FA7A7F" w:rsidP="00C72A1D">
      <w:pPr>
        <w:ind w:firstLine="720"/>
        <w:rPr>
          <w:rFonts w:ascii="Times New Roman" w:hAnsi="Times New Roman" w:cs="Times New Roman"/>
          <w:b/>
          <w:sz w:val="22"/>
          <w:szCs w:val="22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Figure 6</w:t>
      </w:r>
      <w:r w:rsidR="00C72A1D" w:rsidRPr="00A42300">
        <w:rPr>
          <w:rFonts w:ascii="Times New Roman" w:hAnsi="Times New Roman" w:cs="Times New Roman"/>
          <w:b/>
          <w:sz w:val="22"/>
          <w:szCs w:val="22"/>
        </w:rPr>
        <w:t>: Class diagram Management member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6"/>
        <w:gridCol w:w="2387"/>
        <w:gridCol w:w="5218"/>
      </w:tblGrid>
      <w:tr w:rsidR="00EA6A0E" w:rsidRPr="00A42300" w:rsidTr="00FA5E9E">
        <w:tc>
          <w:tcPr>
            <w:tcW w:w="647" w:type="dxa"/>
            <w:shd w:val="clear" w:color="auto" w:fill="92D050"/>
          </w:tcPr>
          <w:p w:rsidR="00EA6A0E" w:rsidRPr="00FA5E9E" w:rsidRDefault="00EA6A0E" w:rsidP="00FA5E9E">
            <w:pPr>
              <w:pStyle w:val="TableCaption0"/>
              <w:ind w:firstLine="734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FA5E9E" w:rsidRPr="00FA5E9E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o</w:t>
            </w:r>
          </w:p>
        </w:tc>
        <w:tc>
          <w:tcPr>
            <w:tcW w:w="2505" w:type="dxa"/>
            <w:shd w:val="clear" w:color="auto" w:fill="92D050"/>
          </w:tcPr>
          <w:p w:rsidR="00EA6A0E" w:rsidRPr="00FA5E9E" w:rsidRDefault="00EA6A0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EA6A0E" w:rsidRPr="00FA5E9E" w:rsidRDefault="00EA6A0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A6A0E" w:rsidRPr="00A42300" w:rsidTr="00FA5E9E">
        <w:tc>
          <w:tcPr>
            <w:tcW w:w="647" w:type="dxa"/>
          </w:tcPr>
          <w:p w:rsidR="00EA6A0E" w:rsidRPr="00A42300" w:rsidRDefault="00EA6A0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EA6A0E" w:rsidRPr="00A42300" w:rsidRDefault="00EA6A0E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  <w:tc>
          <w:tcPr>
            <w:tcW w:w="5852" w:type="dxa"/>
          </w:tcPr>
          <w:p w:rsidR="00EA6A0E" w:rsidRPr="00A42300" w:rsidRDefault="00BD1DD5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EA6A0E" w:rsidRPr="00A42300" w:rsidTr="00FA5E9E">
        <w:tc>
          <w:tcPr>
            <w:tcW w:w="647" w:type="dxa"/>
          </w:tcPr>
          <w:p w:rsidR="00EA6A0E" w:rsidRPr="00A42300" w:rsidRDefault="00EA6A0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EA6A0E" w:rsidRPr="00A42300" w:rsidRDefault="00EA6A0E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Home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EA6A0E" w:rsidRPr="00A42300" w:rsidRDefault="00BD1DD5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72A1D" w:rsidRPr="00A42300" w:rsidRDefault="00C72A1D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3176" w:rsidRPr="00A42300" w:rsidRDefault="00513176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3176" w:rsidRPr="00A42300" w:rsidRDefault="00513176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3176" w:rsidRPr="00A42300" w:rsidRDefault="00513176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6230DB" w:rsidRPr="00A42300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Model_User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6230DB" w:rsidRPr="00A42300" w:rsidRDefault="006230DB" w:rsidP="006230DB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916"/>
        <w:gridCol w:w="963"/>
        <w:gridCol w:w="1100"/>
        <w:gridCol w:w="1236"/>
        <w:gridCol w:w="2512"/>
      </w:tblGrid>
      <w:tr w:rsidR="006230DB" w:rsidRPr="00A42300" w:rsidTr="00FA5E9E">
        <w:tc>
          <w:tcPr>
            <w:tcW w:w="535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983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2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</w:p>
        </w:tc>
        <w:tc>
          <w:tcPr>
            <w:tcW w:w="992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</w:p>
        </w:tc>
        <w:tc>
          <w:tcPr>
            <w:tcW w:w="992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</w:p>
        </w:tc>
        <w:tc>
          <w:tcPr>
            <w:tcW w:w="992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6230DB" w:rsidRPr="00A42300" w:rsidRDefault="006230DB" w:rsidP="006230DB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ab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6230DB" w:rsidRPr="00A42300" w:rsidTr="00FA5E9E">
        <w:tc>
          <w:tcPr>
            <w:tcW w:w="899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FA5E9E">
        <w:tc>
          <w:tcPr>
            <w:tcW w:w="899" w:type="dxa"/>
          </w:tcPr>
          <w:p w:rsidR="006230DB" w:rsidRPr="00A42300" w:rsidRDefault="006230DB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getListUser </w:t>
            </w:r>
            <w:r w:rsidR="00623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630F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accounts in database that has role as member.</w:t>
            </w:r>
          </w:p>
        </w:tc>
      </w:tr>
      <w:tr w:rsidR="006230DB" w:rsidRPr="00A42300" w:rsidTr="00FA5E9E">
        <w:tc>
          <w:tcPr>
            <w:tcW w:w="899" w:type="dxa"/>
          </w:tcPr>
          <w:p w:rsidR="006230DB" w:rsidRPr="00A42300" w:rsidRDefault="006230DB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getUserByUsername</w:t>
            </w:r>
            <w:r w:rsidR="00623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1317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get information of account </w:t>
            </w:r>
            <w:r w:rsidR="00E21F9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 database </w:t>
            </w:r>
            <w:r w:rsidR="0051317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when username was known.</w:t>
            </w:r>
          </w:p>
        </w:tc>
      </w:tr>
      <w:tr w:rsidR="006230DB" w:rsidRPr="00A42300" w:rsidTr="00FA5E9E">
        <w:tc>
          <w:tcPr>
            <w:tcW w:w="899" w:type="dxa"/>
          </w:tcPr>
          <w:p w:rsidR="006230DB" w:rsidRPr="00A42300" w:rsidRDefault="006230DB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deleteUser ()</w:t>
            </w:r>
          </w:p>
        </w:tc>
        <w:tc>
          <w:tcPr>
            <w:tcW w:w="5210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6551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</w:t>
            </w:r>
            <w:r w:rsidR="00E21F9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</w:t>
            </w:r>
            <w:r w:rsidR="006551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 account in database.</w:t>
            </w:r>
          </w:p>
        </w:tc>
      </w:tr>
      <w:tr w:rsidR="00C72A1D" w:rsidRPr="00A42300" w:rsidTr="00FA5E9E">
        <w:tc>
          <w:tcPr>
            <w:tcW w:w="899" w:type="dxa"/>
          </w:tcPr>
          <w:p w:rsidR="00C72A1D" w:rsidRPr="00A42300" w:rsidRDefault="00C72A1D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72A1D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updateUser()</w:t>
            </w:r>
          </w:p>
        </w:tc>
        <w:tc>
          <w:tcPr>
            <w:tcW w:w="5210" w:type="dxa"/>
          </w:tcPr>
          <w:p w:rsidR="00C72A1D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6551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information of account in database.</w:t>
            </w:r>
          </w:p>
        </w:tc>
      </w:tr>
    </w:tbl>
    <w:p w:rsidR="006230DB" w:rsidRPr="00A42300" w:rsidRDefault="006230DB" w:rsidP="006230DB">
      <w:pPr>
        <w:rPr>
          <w:rFonts w:ascii="Times New Roman" w:hAnsi="Times New Roman" w:cs="Times New Roman"/>
          <w:sz w:val="22"/>
          <w:szCs w:val="22"/>
        </w:rPr>
      </w:pPr>
    </w:p>
    <w:p w:rsidR="00F770E9" w:rsidRPr="00A42300" w:rsidRDefault="00F770E9" w:rsidP="006230DB">
      <w:pPr>
        <w:rPr>
          <w:rFonts w:ascii="Times New Roman" w:hAnsi="Times New Roman" w:cs="Times New Roman"/>
          <w:sz w:val="22"/>
          <w:szCs w:val="22"/>
        </w:rPr>
      </w:pPr>
    </w:p>
    <w:p w:rsidR="00F770E9" w:rsidRPr="00A42300" w:rsidRDefault="00F770E9" w:rsidP="006230DB">
      <w:pPr>
        <w:rPr>
          <w:rFonts w:ascii="Times New Roman" w:hAnsi="Times New Roman" w:cs="Times New Roman"/>
          <w:sz w:val="22"/>
          <w:szCs w:val="22"/>
        </w:rPr>
      </w:pPr>
    </w:p>
    <w:p w:rsidR="00F770E9" w:rsidRPr="00A42300" w:rsidRDefault="00F770E9" w:rsidP="006230DB">
      <w:pPr>
        <w:rPr>
          <w:rFonts w:ascii="Times New Roman" w:hAnsi="Times New Roman" w:cs="Times New Roman"/>
          <w:sz w:val="22"/>
          <w:szCs w:val="22"/>
        </w:rPr>
      </w:pPr>
    </w:p>
    <w:p w:rsidR="006230DB" w:rsidRPr="00A42300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Home</w:t>
      </w:r>
      <w:r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6230DB" w:rsidRPr="00A42300" w:rsidRDefault="006230DB" w:rsidP="006230D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791"/>
        <w:gridCol w:w="1045"/>
        <w:gridCol w:w="917"/>
        <w:gridCol w:w="790"/>
        <w:gridCol w:w="3184"/>
      </w:tblGrid>
      <w:tr w:rsidR="006230DB" w:rsidRPr="00A42300" w:rsidTr="00FA5E9E">
        <w:tc>
          <w:tcPr>
            <w:tcW w:w="556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962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09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FA5E9E">
        <w:tc>
          <w:tcPr>
            <w:tcW w:w="556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Is_Admin</w:t>
            </w:r>
          </w:p>
        </w:tc>
        <w:tc>
          <w:tcPr>
            <w:tcW w:w="1134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Boolean</w:t>
            </w:r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09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role admin</w:t>
            </w:r>
          </w:p>
        </w:tc>
      </w:tr>
    </w:tbl>
    <w:p w:rsidR="006230DB" w:rsidRPr="00A42300" w:rsidRDefault="006230DB" w:rsidP="006230D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6230DB" w:rsidRPr="00A42300" w:rsidTr="00673677">
        <w:tc>
          <w:tcPr>
            <w:tcW w:w="899" w:type="dxa"/>
            <w:shd w:val="clear" w:color="auto" w:fill="92D050"/>
          </w:tcPr>
          <w:p w:rsidR="006230DB" w:rsidRPr="00673677" w:rsidRDefault="006230DB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6230DB" w:rsidRPr="00673677" w:rsidRDefault="006230D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6230DB" w:rsidRPr="00673677" w:rsidRDefault="006230D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673677">
        <w:tc>
          <w:tcPr>
            <w:tcW w:w="899" w:type="dxa"/>
          </w:tcPr>
          <w:p w:rsidR="006230DB" w:rsidRPr="00A42300" w:rsidRDefault="006230DB" w:rsidP="00673677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banUser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Deactive user.</w:t>
            </w:r>
          </w:p>
        </w:tc>
      </w:tr>
      <w:tr w:rsidR="006230DB" w:rsidRPr="00A42300" w:rsidTr="00673677">
        <w:tc>
          <w:tcPr>
            <w:tcW w:w="899" w:type="dxa"/>
          </w:tcPr>
          <w:p w:rsidR="006230DB" w:rsidRPr="00A42300" w:rsidRDefault="006230DB" w:rsidP="00673677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banUser </w:t>
            </w:r>
            <w:r w:rsidR="00623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()</w:t>
            </w:r>
          </w:p>
        </w:tc>
        <w:tc>
          <w:tcPr>
            <w:tcW w:w="5352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Active user</w:t>
            </w:r>
          </w:p>
        </w:tc>
      </w:tr>
      <w:tr w:rsidR="006230DB" w:rsidRPr="00A42300" w:rsidTr="00673677">
        <w:tc>
          <w:tcPr>
            <w:tcW w:w="899" w:type="dxa"/>
          </w:tcPr>
          <w:p w:rsidR="006230DB" w:rsidRPr="00A42300" w:rsidRDefault="006230DB" w:rsidP="00673677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A42300" w:rsidRDefault="006230DB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deleteUser()</w:t>
            </w:r>
          </w:p>
        </w:tc>
        <w:tc>
          <w:tcPr>
            <w:tcW w:w="5352" w:type="dxa"/>
          </w:tcPr>
          <w:p w:rsidR="006230DB" w:rsidRPr="00A42300" w:rsidRDefault="006230DB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Delete </w:t>
            </w:r>
            <w:r w:rsidR="006C600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</w:tr>
    </w:tbl>
    <w:p w:rsidR="006230DB" w:rsidRPr="00A42300" w:rsidRDefault="006230DB" w:rsidP="00050CE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50CE4" w:rsidRDefault="00050CE4">
      <w:pPr>
        <w:pStyle w:val="Heading3"/>
      </w:pPr>
      <w:r>
        <w:t>Sequence Diagram</w:t>
      </w:r>
    </w:p>
    <w:p w:rsidR="00050CE4" w:rsidRDefault="00050CE4" w:rsidP="00050CE4">
      <w:pPr>
        <w:pStyle w:val="Heading4"/>
      </w:pPr>
      <w:r>
        <w:t>UC021_SearchMember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24539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1_Search Membe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2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Default="00050CE4">
      <w:pPr>
        <w:pStyle w:val="Heading4"/>
      </w:pPr>
      <w:r>
        <w:lastRenderedPageBreak/>
        <w:t>UC022_Ban/UnBanMember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636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2_Ban_Unban Us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Default="00050CE4">
      <w:pPr>
        <w:pStyle w:val="Heading4"/>
      </w:pPr>
      <w:r>
        <w:t>UC023_DeleteMember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19753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3_Delete Memb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19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B3" w:rsidRPr="00A42300" w:rsidRDefault="00135BFC" w:rsidP="00DE7C94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Vocabula</w:t>
      </w:r>
      <w:r w:rsidR="00442884" w:rsidRPr="00A42300">
        <w:rPr>
          <w:rFonts w:ascii="Times New Roman" w:hAnsi="Times New Roman" w:cs="Times New Roman"/>
          <w:i w:val="0"/>
        </w:rPr>
        <w:t>r</w:t>
      </w:r>
      <w:r w:rsidRPr="00A42300">
        <w:rPr>
          <w:rFonts w:ascii="Times New Roman" w:hAnsi="Times New Roman" w:cs="Times New Roman"/>
          <w:i w:val="0"/>
        </w:rPr>
        <w:t>y</w:t>
      </w:r>
      <w:r w:rsidR="00A40A37" w:rsidRPr="00A42300">
        <w:rPr>
          <w:rFonts w:ascii="Times New Roman" w:hAnsi="Times New Roman" w:cs="Times New Roman"/>
          <w:i w:val="0"/>
        </w:rPr>
        <w:t xml:space="preserve"> Management</w:t>
      </w:r>
      <w:r w:rsidR="00B60341" w:rsidRPr="00A42300">
        <w:rPr>
          <w:rFonts w:ascii="Times New Roman" w:hAnsi="Times New Roman" w:cs="Times New Roman"/>
          <w:i w:val="0"/>
        </w:rPr>
        <w:t xml:space="preserve"> Package</w:t>
      </w:r>
      <w:bookmarkEnd w:id="38"/>
    </w:p>
    <w:p w:rsidR="00DE7C94" w:rsidRPr="00A42300" w:rsidRDefault="00B60341" w:rsidP="00A40A37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0" w:name="_Toc391909294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40"/>
    </w:p>
    <w:p w:rsidR="00A40A37" w:rsidRPr="00A42300" w:rsidRDefault="00692E1B" w:rsidP="005832AC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5013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0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94" w:rsidRPr="00A42300" w:rsidRDefault="00FA7A7F" w:rsidP="00DE7C94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7</w:t>
      </w:r>
      <w:r w:rsidR="00DE7C94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Vocabulary 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management </w:t>
      </w:r>
      <w:r w:rsidR="00DE7C94" w:rsidRPr="00A42300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3"/>
        <w:gridCol w:w="2452"/>
        <w:gridCol w:w="5176"/>
      </w:tblGrid>
      <w:tr w:rsidR="00B60341" w:rsidRPr="00A42300" w:rsidTr="00673677">
        <w:tc>
          <w:tcPr>
            <w:tcW w:w="647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05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60341" w:rsidRPr="00A42300" w:rsidTr="00673677">
        <w:tc>
          <w:tcPr>
            <w:tcW w:w="647" w:type="dxa"/>
          </w:tcPr>
          <w:p w:rsidR="00B60341" w:rsidRPr="00A42300" w:rsidRDefault="00B60341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B60341" w:rsidRPr="00A42300" w:rsidRDefault="00B60341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BF6FC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852" w:type="dxa"/>
          </w:tcPr>
          <w:p w:rsidR="00B60341" w:rsidRPr="00A42300" w:rsidRDefault="00EF1742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60341" w:rsidRPr="00A42300" w:rsidTr="00673677">
        <w:tc>
          <w:tcPr>
            <w:tcW w:w="647" w:type="dxa"/>
          </w:tcPr>
          <w:p w:rsidR="00B60341" w:rsidRPr="00A42300" w:rsidRDefault="00B60341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B60341" w:rsidRPr="00A42300" w:rsidRDefault="00BF6FC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r w:rsidR="00B6034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B60341" w:rsidRPr="00A42300" w:rsidRDefault="00EF1742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0359B4" w:rsidRPr="00A42300" w:rsidRDefault="00B60341" w:rsidP="00A40A37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1" w:name="_Toc391909295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="00887A2B" w:rsidRPr="00A42300">
        <w:rPr>
          <w:rFonts w:ascii="Times New Roman" w:hAnsi="Times New Roman" w:cs="Times New Roman"/>
          <w:sz w:val="22"/>
          <w:szCs w:val="22"/>
        </w:rPr>
        <w:t>Vocabulary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1"/>
    </w:p>
    <w:p w:rsidR="00B60341" w:rsidRPr="00A42300" w:rsidRDefault="00B60341" w:rsidP="00B6034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4"/>
        <w:gridCol w:w="2151"/>
        <w:gridCol w:w="1045"/>
        <w:gridCol w:w="917"/>
        <w:gridCol w:w="1173"/>
        <w:gridCol w:w="2291"/>
      </w:tblGrid>
      <w:tr w:rsidR="00B60341" w:rsidRPr="00A42300" w:rsidTr="00673677">
        <w:tc>
          <w:tcPr>
            <w:tcW w:w="723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36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517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</w:p>
        </w:tc>
        <w:tc>
          <w:tcPr>
            <w:tcW w:w="1134" w:type="dxa"/>
          </w:tcPr>
          <w:p w:rsidR="002665B3" w:rsidRPr="00A42300" w:rsidRDefault="00A42300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2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</w:p>
        </w:tc>
        <w:tc>
          <w:tcPr>
            <w:tcW w:w="1134" w:type="dxa"/>
          </w:tcPr>
          <w:p w:rsidR="002665B3" w:rsidRPr="00A42300" w:rsidRDefault="00A42300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</w:p>
        </w:tc>
        <w:tc>
          <w:tcPr>
            <w:tcW w:w="1134" w:type="dxa"/>
          </w:tcPr>
          <w:p w:rsidR="002665B3" w:rsidRPr="00A42300" w:rsidRDefault="00A42300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40A37" w:rsidRPr="00A42300" w:rsidTr="00673677">
        <w:tc>
          <w:tcPr>
            <w:tcW w:w="723" w:type="dxa"/>
          </w:tcPr>
          <w:p w:rsidR="00A40A37" w:rsidRPr="00A42300" w:rsidRDefault="00A40A37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10</w:t>
            </w:r>
          </w:p>
        </w:tc>
        <w:tc>
          <w:tcPr>
            <w:tcW w:w="2362" w:type="dxa"/>
          </w:tcPr>
          <w:p w:rsidR="00A40A37" w:rsidRPr="00A42300" w:rsidRDefault="00A40A37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</w:p>
        </w:tc>
        <w:tc>
          <w:tcPr>
            <w:tcW w:w="1134" w:type="dxa"/>
          </w:tcPr>
          <w:p w:rsidR="00A40A37" w:rsidRPr="00A42300" w:rsidRDefault="00A40A37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A40A37" w:rsidRPr="00A42300" w:rsidRDefault="00A40A37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40A37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A40A37" w:rsidRPr="00A42300" w:rsidRDefault="00A40A37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60341" w:rsidRPr="00A42300" w:rsidRDefault="00B60341" w:rsidP="00B6034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3"/>
        <w:gridCol w:w="2979"/>
        <w:gridCol w:w="4649"/>
      </w:tblGrid>
      <w:tr w:rsidR="00B60341" w:rsidRPr="00A42300" w:rsidTr="00673677">
        <w:tc>
          <w:tcPr>
            <w:tcW w:w="649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16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943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60341" w:rsidRPr="00A42300" w:rsidTr="00673677">
        <w:tc>
          <w:tcPr>
            <w:tcW w:w="649" w:type="dxa"/>
          </w:tcPr>
          <w:p w:rsidR="00B60341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62" w:type="dxa"/>
          </w:tcPr>
          <w:p w:rsidR="00B60341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getAllVocabulary()</w:t>
            </w:r>
          </w:p>
        </w:tc>
        <w:tc>
          <w:tcPr>
            <w:tcW w:w="4943" w:type="dxa"/>
          </w:tcPr>
          <w:p w:rsidR="00B60341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4015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vocabulary in database.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</w:p>
        </w:tc>
      </w:tr>
      <w:tr w:rsidR="008F3269" w:rsidRPr="00A42300" w:rsidTr="00673677">
        <w:tc>
          <w:tcPr>
            <w:tcW w:w="649" w:type="dxa"/>
          </w:tcPr>
          <w:p w:rsidR="008F3269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62" w:type="dxa"/>
          </w:tcPr>
          <w:p w:rsidR="008F32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addVocabulary()</w:t>
            </w:r>
          </w:p>
        </w:tc>
        <w:tc>
          <w:tcPr>
            <w:tcW w:w="4943" w:type="dxa"/>
          </w:tcPr>
          <w:p w:rsidR="008F3269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614FA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E4015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save </w:t>
            </w:r>
            <w:r w:rsidR="00614FA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vocabulary </w:t>
            </w:r>
            <w:r w:rsidR="00E4015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to database</w:t>
            </w:r>
            <w:r w:rsidR="00614FA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that created</w:t>
            </w:r>
          </w:p>
        </w:tc>
      </w:tr>
      <w:tr w:rsidR="008F3269" w:rsidRPr="00A42300" w:rsidTr="00673677">
        <w:tc>
          <w:tcPr>
            <w:tcW w:w="649" w:type="dxa"/>
          </w:tcPr>
          <w:p w:rsidR="008F3269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3162" w:type="dxa"/>
          </w:tcPr>
          <w:p w:rsidR="008F32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addMeaning()</w:t>
            </w:r>
          </w:p>
        </w:tc>
        <w:tc>
          <w:tcPr>
            <w:tcW w:w="4943" w:type="dxa"/>
          </w:tcPr>
          <w:p w:rsidR="008F3269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C1B7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meaning of vocabulary to database that created</w:t>
            </w:r>
          </w:p>
        </w:tc>
      </w:tr>
      <w:tr w:rsidR="008F3269" w:rsidRPr="00A42300" w:rsidTr="00673677">
        <w:tc>
          <w:tcPr>
            <w:tcW w:w="649" w:type="dxa"/>
          </w:tcPr>
          <w:p w:rsidR="008F3269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162" w:type="dxa"/>
          </w:tcPr>
          <w:p w:rsidR="008F32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updateVocab()</w:t>
            </w:r>
          </w:p>
        </w:tc>
        <w:tc>
          <w:tcPr>
            <w:tcW w:w="4943" w:type="dxa"/>
          </w:tcPr>
          <w:p w:rsidR="008F3269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40C9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vocabulary to database.</w:t>
            </w:r>
          </w:p>
        </w:tc>
      </w:tr>
      <w:tr w:rsidR="00215984" w:rsidRPr="00A42300" w:rsidTr="00673677">
        <w:tc>
          <w:tcPr>
            <w:tcW w:w="649" w:type="dxa"/>
          </w:tcPr>
          <w:p w:rsidR="00215984" w:rsidRPr="00A42300" w:rsidRDefault="0021598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162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updateMeaning()</w:t>
            </w:r>
          </w:p>
        </w:tc>
        <w:tc>
          <w:tcPr>
            <w:tcW w:w="4943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4147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meaning of vocabulary to database.</w:t>
            </w:r>
          </w:p>
        </w:tc>
      </w:tr>
      <w:tr w:rsidR="00215984" w:rsidRPr="00A42300" w:rsidTr="00673677">
        <w:tc>
          <w:tcPr>
            <w:tcW w:w="649" w:type="dxa"/>
          </w:tcPr>
          <w:p w:rsidR="00215984" w:rsidRPr="00A42300" w:rsidRDefault="0021598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162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deleteVocabulary()</w:t>
            </w:r>
          </w:p>
        </w:tc>
        <w:tc>
          <w:tcPr>
            <w:tcW w:w="4943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A5BB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vocabulary in database.</w:t>
            </w:r>
          </w:p>
        </w:tc>
      </w:tr>
      <w:tr w:rsidR="00215984" w:rsidRPr="00A42300" w:rsidTr="00673677">
        <w:tc>
          <w:tcPr>
            <w:tcW w:w="649" w:type="dxa"/>
          </w:tcPr>
          <w:p w:rsidR="00215984" w:rsidRPr="00A42300" w:rsidRDefault="0021598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3162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getVocabulary()</w:t>
            </w:r>
          </w:p>
        </w:tc>
        <w:tc>
          <w:tcPr>
            <w:tcW w:w="4943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60A5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vocabulary in database.</w:t>
            </w:r>
          </w:p>
        </w:tc>
      </w:tr>
    </w:tbl>
    <w:p w:rsidR="00CC6E18" w:rsidRPr="00A42300" w:rsidRDefault="00CC6E18" w:rsidP="00215984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CE3169" w:rsidRPr="00A42300" w:rsidRDefault="009D5388" w:rsidP="00CE316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2" w:name="_Toc391909296"/>
      <w:r w:rsidRPr="00A42300">
        <w:rPr>
          <w:rFonts w:ascii="Times New Roman" w:hAnsi="Times New Roman" w:cs="Times New Roman"/>
          <w:sz w:val="22"/>
          <w:szCs w:val="22"/>
        </w:rPr>
        <w:lastRenderedPageBreak/>
        <w:t>Vocabulary</w:t>
      </w:r>
      <w:r w:rsidR="00CE3169"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="00CE3169"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2"/>
    </w:p>
    <w:p w:rsidR="00CE3169" w:rsidRPr="00A42300" w:rsidRDefault="00CE3169" w:rsidP="00CE316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CE3169" w:rsidRPr="00A42300" w:rsidTr="00673677">
        <w:tc>
          <w:tcPr>
            <w:tcW w:w="557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E3169" w:rsidRPr="00A42300" w:rsidTr="00673677">
        <w:tc>
          <w:tcPr>
            <w:tcW w:w="557" w:type="dxa"/>
          </w:tcPr>
          <w:p w:rsidR="00CE3169" w:rsidRPr="00A42300" w:rsidRDefault="00CE3169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E3169" w:rsidRPr="00A42300" w:rsidRDefault="00CE3169" w:rsidP="00CE316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CE3169" w:rsidRPr="00A42300" w:rsidTr="00673677">
        <w:tc>
          <w:tcPr>
            <w:tcW w:w="903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85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66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addVocabulary()</w:t>
            </w:r>
          </w:p>
        </w:tc>
        <w:tc>
          <w:tcPr>
            <w:tcW w:w="6066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Create </w:t>
            </w:r>
            <w:r w:rsidR="00B42B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addMeaning()</w:t>
            </w:r>
          </w:p>
        </w:tc>
        <w:tc>
          <w:tcPr>
            <w:tcW w:w="6066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meaning of vocabulary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checkVocabulary()</w:t>
            </w:r>
          </w:p>
        </w:tc>
        <w:tc>
          <w:tcPr>
            <w:tcW w:w="6066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exits vocabulary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editVocab()</w:t>
            </w:r>
          </w:p>
        </w:tc>
        <w:tc>
          <w:tcPr>
            <w:tcW w:w="6066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vocabulary</w:t>
            </w:r>
          </w:p>
        </w:tc>
      </w:tr>
      <w:tr w:rsidR="00215984" w:rsidRPr="00A42300" w:rsidTr="00673677">
        <w:tc>
          <w:tcPr>
            <w:tcW w:w="903" w:type="dxa"/>
          </w:tcPr>
          <w:p w:rsidR="00215984" w:rsidRPr="00A42300" w:rsidRDefault="00215984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deleteVocabulary()</w:t>
            </w:r>
          </w:p>
        </w:tc>
        <w:tc>
          <w:tcPr>
            <w:tcW w:w="6066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Vocabulary</w:t>
            </w:r>
          </w:p>
        </w:tc>
      </w:tr>
    </w:tbl>
    <w:p w:rsidR="004964C8" w:rsidRPr="00A42300" w:rsidRDefault="004964C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3" w:name="_Toc391909297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4964C8" w:rsidRPr="00A42300" w:rsidRDefault="00050CE4" w:rsidP="004964C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UC024</w:t>
      </w:r>
      <w:r w:rsidR="001903F3"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/>
          <w:sz w:val="22"/>
          <w:szCs w:val="22"/>
        </w:rPr>
        <w:t>Search</w:t>
      </w:r>
      <w:r w:rsidR="004964C8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4964C8" w:rsidRPr="00A42300" w:rsidRDefault="00050CE4" w:rsidP="004964C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61111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4_Search Vocabualry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1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Pr="00A42300" w:rsidRDefault="00050CE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UC025_Add</w:t>
      </w:r>
      <w:r w:rsidR="008F2B00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8F2B00" w:rsidRPr="00A42300" w:rsidRDefault="00050CE4" w:rsidP="008F2B0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7833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5_Add Vocabulary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8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050CE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UC026</w:t>
      </w:r>
      <w:r w:rsidR="001903F3"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3B141D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7101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6_Edit Vocabulary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1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50CE4" w:rsidRPr="00A42300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3B141D" w:rsidRPr="00A42300" w:rsidRDefault="00523483" w:rsidP="001903F3">
      <w:pPr>
        <w:pStyle w:val="Heading4"/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ab/>
      </w:r>
      <w:r w:rsidR="001903F3"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027</w:t>
      </w:r>
      <w:r w:rsidR="001903F3">
        <w:rPr>
          <w:rFonts w:ascii="Times New Roman" w:hAnsi="Times New Roman" w:cs="Times New Roman"/>
          <w:sz w:val="22"/>
          <w:szCs w:val="22"/>
        </w:rPr>
        <w:t>_Delete</w:t>
      </w:r>
      <w:r w:rsidR="003B141D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3B141D" w:rsidRPr="00A42300" w:rsidRDefault="00050CE4" w:rsidP="003B141D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8809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7_DeleteVocabular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4A" w:rsidRPr="00A42300" w:rsidRDefault="00135BFC" w:rsidP="00BA30B6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Grammar</w:t>
      </w:r>
      <w:r w:rsidR="00D8662A" w:rsidRPr="00A42300">
        <w:rPr>
          <w:rFonts w:ascii="Times New Roman" w:hAnsi="Times New Roman" w:cs="Times New Roman"/>
          <w:i w:val="0"/>
        </w:rPr>
        <w:t xml:space="preserve"> </w:t>
      </w:r>
      <w:r w:rsidR="00215984" w:rsidRPr="00A42300">
        <w:rPr>
          <w:rFonts w:ascii="Times New Roman" w:hAnsi="Times New Roman" w:cs="Times New Roman"/>
          <w:i w:val="0"/>
        </w:rPr>
        <w:t xml:space="preserve">Management </w:t>
      </w:r>
      <w:r w:rsidR="00D8662A" w:rsidRPr="00A42300">
        <w:rPr>
          <w:rFonts w:ascii="Times New Roman" w:hAnsi="Times New Roman" w:cs="Times New Roman"/>
          <w:i w:val="0"/>
        </w:rPr>
        <w:t>Packag</w:t>
      </w:r>
      <w:r w:rsidR="00BA30B6" w:rsidRPr="00A42300">
        <w:rPr>
          <w:rFonts w:ascii="Times New Roman" w:hAnsi="Times New Roman" w:cs="Times New Roman"/>
          <w:i w:val="0"/>
        </w:rPr>
        <w:t>e</w:t>
      </w:r>
      <w:bookmarkEnd w:id="43"/>
    </w:p>
    <w:p w:rsidR="00BE6CF5" w:rsidRPr="00A42300" w:rsidRDefault="00D8662A" w:rsidP="0007504A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4" w:name="_Toc391909298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44"/>
    </w:p>
    <w:p w:rsidR="00BA30B6" w:rsidRPr="00A42300" w:rsidRDefault="00692E1B" w:rsidP="00BA30B6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4189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E0" w:rsidRPr="00A42300" w:rsidRDefault="005011E0" w:rsidP="00BA30B6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BA30B6" w:rsidRPr="00A42300" w:rsidRDefault="00FA7A7F" w:rsidP="00BA30B6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8</w:t>
      </w:r>
      <w:r w:rsidR="00BA30B6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Grammar 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management </w:t>
      </w:r>
      <w:r w:rsidR="00BA30B6" w:rsidRPr="00A42300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p w:rsidR="005011E0" w:rsidRPr="00A42300" w:rsidRDefault="005011E0" w:rsidP="00BA30B6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4"/>
        <w:gridCol w:w="2426"/>
        <w:gridCol w:w="5201"/>
      </w:tblGrid>
      <w:tr w:rsidR="00D8662A" w:rsidRPr="00A42300" w:rsidTr="00673677">
        <w:tc>
          <w:tcPr>
            <w:tcW w:w="632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454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437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D8662A" w:rsidRPr="00A42300" w:rsidTr="00673677">
        <w:tc>
          <w:tcPr>
            <w:tcW w:w="632" w:type="dxa"/>
          </w:tcPr>
          <w:p w:rsidR="00D8662A" w:rsidRPr="00A42300" w:rsidRDefault="00D8662A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454" w:type="dxa"/>
          </w:tcPr>
          <w:p w:rsidR="00D8662A" w:rsidRPr="00A42300" w:rsidRDefault="00D8662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887A2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</w:p>
        </w:tc>
        <w:tc>
          <w:tcPr>
            <w:tcW w:w="5437" w:type="dxa"/>
          </w:tcPr>
          <w:p w:rsidR="00D8662A" w:rsidRPr="00A42300" w:rsidRDefault="005303C6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  <w:tr w:rsidR="00D8662A" w:rsidRPr="00A42300" w:rsidTr="00673677">
        <w:tc>
          <w:tcPr>
            <w:tcW w:w="632" w:type="dxa"/>
          </w:tcPr>
          <w:p w:rsidR="00D8662A" w:rsidRPr="00A42300" w:rsidRDefault="00D8662A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454" w:type="dxa"/>
          </w:tcPr>
          <w:p w:rsidR="00D8662A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="00D8662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437" w:type="dxa"/>
          </w:tcPr>
          <w:p w:rsidR="00D8662A" w:rsidRPr="00A42300" w:rsidRDefault="005303C6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</w:tbl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  <w:bookmarkStart w:id="45" w:name="_Toc391909299"/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D8662A" w:rsidP="005011E0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="00887A2B" w:rsidRPr="00A42300">
        <w:rPr>
          <w:rFonts w:ascii="Times New Roman" w:hAnsi="Times New Roman" w:cs="Times New Roman"/>
          <w:sz w:val="22"/>
          <w:szCs w:val="22"/>
        </w:rPr>
        <w:t>Grammar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5"/>
    </w:p>
    <w:p w:rsidR="00D8662A" w:rsidRPr="00A42300" w:rsidRDefault="00D8662A" w:rsidP="00887A2B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370"/>
        <w:gridCol w:w="1100"/>
        <w:gridCol w:w="963"/>
        <w:gridCol w:w="1100"/>
        <w:gridCol w:w="3194"/>
      </w:tblGrid>
      <w:tr w:rsidR="00D8662A" w:rsidRPr="00A42300" w:rsidTr="00673677">
        <w:tc>
          <w:tcPr>
            <w:tcW w:w="536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15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312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</w:p>
        </w:tc>
        <w:tc>
          <w:tcPr>
            <w:tcW w:w="1134" w:type="dxa"/>
          </w:tcPr>
          <w:p w:rsidR="00887A2B" w:rsidRPr="00A42300" w:rsidRDefault="00A42300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</w:p>
        </w:tc>
        <w:tc>
          <w:tcPr>
            <w:tcW w:w="1134" w:type="dxa"/>
          </w:tcPr>
          <w:p w:rsidR="00887A2B" w:rsidRPr="00A42300" w:rsidRDefault="00A42300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501364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G_lesson</w:t>
            </w:r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D8662A" w:rsidRPr="00A42300" w:rsidRDefault="00D8662A" w:rsidP="00887A2B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3556"/>
        <w:gridCol w:w="3857"/>
      </w:tblGrid>
      <w:tr w:rsidR="00887A2B" w:rsidRPr="00A42300" w:rsidTr="00673677">
        <w:tc>
          <w:tcPr>
            <w:tcW w:w="899" w:type="dxa"/>
            <w:shd w:val="clear" w:color="auto" w:fill="92D050"/>
          </w:tcPr>
          <w:p w:rsidR="00887A2B" w:rsidRPr="00673677" w:rsidRDefault="00887A2B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92D050"/>
          </w:tcPr>
          <w:p w:rsidR="00887A2B" w:rsidRPr="00673677" w:rsidRDefault="00887A2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887A2B" w:rsidRPr="00673677" w:rsidRDefault="00887A2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getAllGrammar()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5011E0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get all grammar in database.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addGrammar()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5011E0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save grammar to database that created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updateGrammar()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57093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570932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update grammar to database.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deleteGrammar()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39010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39010A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delete grammar in database.</w:t>
            </w:r>
          </w:p>
        </w:tc>
      </w:tr>
    </w:tbl>
    <w:p w:rsidR="0007504A" w:rsidRPr="00A42300" w:rsidRDefault="0007504A" w:rsidP="00215984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ED5F1A" w:rsidRPr="00A42300" w:rsidRDefault="00916B78" w:rsidP="00000E38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6" w:name="_Toc391909300"/>
      <w:r w:rsidRPr="00A42300">
        <w:rPr>
          <w:rFonts w:ascii="Times New Roman" w:hAnsi="Times New Roman" w:cs="Times New Roman"/>
          <w:sz w:val="22"/>
          <w:szCs w:val="22"/>
        </w:rPr>
        <w:t>Grammar</w:t>
      </w:r>
      <w:r w:rsidR="00ED5F1A"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="00ED5F1A"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6"/>
    </w:p>
    <w:p w:rsidR="00ED5F1A" w:rsidRPr="00A42300" w:rsidRDefault="00ED5F1A" w:rsidP="00ED5F1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ED5F1A" w:rsidRPr="00A42300" w:rsidTr="00673677">
        <w:tc>
          <w:tcPr>
            <w:tcW w:w="557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D5F1A" w:rsidRPr="00A42300" w:rsidTr="00673677">
        <w:tc>
          <w:tcPr>
            <w:tcW w:w="557" w:type="dxa"/>
          </w:tcPr>
          <w:p w:rsidR="00ED5F1A" w:rsidRPr="00A42300" w:rsidRDefault="00ED5F1A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D5F1A" w:rsidRPr="00A42300" w:rsidRDefault="00ED5F1A" w:rsidP="00ED5F1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ED5F1A" w:rsidRPr="00A42300" w:rsidTr="00673677">
        <w:tc>
          <w:tcPr>
            <w:tcW w:w="899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addGrammar()</w:t>
            </w:r>
          </w:p>
        </w:tc>
        <w:tc>
          <w:tcPr>
            <w:tcW w:w="6031" w:type="dxa"/>
          </w:tcPr>
          <w:p w:rsidR="009D5388" w:rsidRPr="00A42300" w:rsidRDefault="009D5388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grammar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editGrammar()</w:t>
            </w:r>
          </w:p>
        </w:tc>
        <w:tc>
          <w:tcPr>
            <w:tcW w:w="6031" w:type="dxa"/>
          </w:tcPr>
          <w:p w:rsidR="009D5388" w:rsidRPr="00A42300" w:rsidRDefault="009D5388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grammar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deleteGrammar()</w:t>
            </w:r>
          </w:p>
        </w:tc>
        <w:tc>
          <w:tcPr>
            <w:tcW w:w="6031" w:type="dxa"/>
          </w:tcPr>
          <w:p w:rsidR="009D5388" w:rsidRPr="00A42300" w:rsidRDefault="009D5388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grammar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Index()</w:t>
            </w:r>
          </w:p>
        </w:tc>
        <w:tc>
          <w:tcPr>
            <w:tcW w:w="6031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</w:t>
            </w:r>
            <w:r w:rsidR="009D538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grammar</w:t>
            </w:r>
          </w:p>
        </w:tc>
      </w:tr>
    </w:tbl>
    <w:p w:rsidR="004964C8" w:rsidRPr="00A42300" w:rsidRDefault="004964C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7" w:name="_Toc391909301"/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4964C8" w:rsidRPr="00A42300" w:rsidRDefault="001903F3" w:rsidP="004964C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028_Search</w:t>
      </w:r>
      <w:r w:rsidR="004964C8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4964C8" w:rsidRPr="00A42300" w:rsidRDefault="00050CE4" w:rsidP="004964C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4363FDE2" wp14:editId="6E0FA98E">
            <wp:extent cx="5238000" cy="26243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8_SearchGrammar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Pr="00A42300" w:rsidRDefault="00523483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029_Add</w:t>
      </w:r>
      <w:r w:rsidR="008F2B00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8F2B00" w:rsidRPr="00A42300" w:rsidRDefault="00050CE4" w:rsidP="008F2B0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9E8A059" wp14:editId="1C5C689A">
            <wp:extent cx="5238000" cy="376439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9_AddGrammar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050CE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UC030_Edit</w:t>
      </w:r>
      <w:r w:rsidR="006A0DE4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6A0DE4" w:rsidRPr="00A42300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20258F80" wp14:editId="5BFED3C7">
            <wp:extent cx="5238000" cy="3365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0_EditGrammar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36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16" w:rsidRDefault="00523483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031</w:t>
      </w:r>
      <w:r>
        <w:rPr>
          <w:rFonts w:ascii="Times New Roman" w:hAnsi="Times New Roman" w:cs="Times New Roman"/>
          <w:sz w:val="22"/>
          <w:szCs w:val="22"/>
        </w:rPr>
        <w:t>_Delete</w:t>
      </w:r>
      <w:r w:rsidR="00BC7216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 wp14:anchorId="5A0F4E8F" wp14:editId="1845B8EA">
            <wp:extent cx="5238000" cy="273659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1_DeleteGrammar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3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16" w:rsidRPr="00A42300" w:rsidRDefault="00BC7216" w:rsidP="00BC7216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A1671" w:rsidRPr="00A42300" w:rsidRDefault="002A1671">
      <w:pPr>
        <w:pStyle w:val="Heading2"/>
        <w:rPr>
          <w:rFonts w:ascii="Times New Roman" w:hAnsi="Times New Roman" w:cs="Times New Roman"/>
          <w:i w:val="0"/>
        </w:rPr>
      </w:pPr>
      <w:bookmarkStart w:id="48" w:name="_Toc391909305"/>
      <w:bookmarkEnd w:id="47"/>
      <w:r w:rsidRPr="00A42300">
        <w:rPr>
          <w:rFonts w:ascii="Times New Roman" w:hAnsi="Times New Roman" w:cs="Times New Roman"/>
          <w:i w:val="0"/>
        </w:rPr>
        <w:lastRenderedPageBreak/>
        <w:t>ReadingDocument</w:t>
      </w:r>
      <w:r w:rsidR="009E0F53" w:rsidRPr="00A42300">
        <w:rPr>
          <w:rFonts w:ascii="Times New Roman" w:hAnsi="Times New Roman" w:cs="Times New Roman"/>
          <w:i w:val="0"/>
        </w:rPr>
        <w:t xml:space="preserve"> Management</w:t>
      </w:r>
      <w:r w:rsidRPr="00A42300">
        <w:rPr>
          <w:rFonts w:ascii="Times New Roman" w:hAnsi="Times New Roman" w:cs="Times New Roman"/>
          <w:i w:val="0"/>
        </w:rPr>
        <w:t xml:space="preserve"> Package</w:t>
      </w:r>
      <w:bookmarkEnd w:id="48"/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9" w:name="_Toc391909306"/>
      <w:bookmarkStart w:id="50" w:name="_Toc391909307"/>
      <w:bookmarkEnd w:id="49"/>
      <w:r w:rsidRPr="00A42300">
        <w:rPr>
          <w:rFonts w:ascii="Times New Roman" w:hAnsi="Times New Roman" w:cs="Times New Roman"/>
          <w:sz w:val="22"/>
          <w:szCs w:val="22"/>
        </w:rPr>
        <w:t>Class diagram</w:t>
      </w:r>
    </w:p>
    <w:p w:rsidR="0025193E" w:rsidRPr="00A42300" w:rsidRDefault="00692E1B" w:rsidP="00007A9F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3741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document managemen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9F" w:rsidRPr="00A42300" w:rsidRDefault="00007A9F" w:rsidP="00007A9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 xml:space="preserve"> </w:t>
      </w:r>
      <w:r w:rsidR="00050CE4">
        <w:rPr>
          <w:rFonts w:ascii="Times New Roman" w:hAnsi="Times New Roman" w:cs="Times New Roman"/>
          <w:b/>
          <w:color w:val="auto"/>
          <w:sz w:val="22"/>
          <w:szCs w:val="22"/>
        </w:rPr>
        <w:t>Figure 9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ReadingDocument management package</w:t>
      </w:r>
    </w:p>
    <w:p w:rsidR="0025193E" w:rsidRPr="00A42300" w:rsidRDefault="0025193E" w:rsidP="00007A9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11"/>
        <w:gridCol w:w="2770"/>
        <w:gridCol w:w="4870"/>
      </w:tblGrid>
      <w:tr w:rsidR="0025193E" w:rsidRPr="00A42300" w:rsidTr="00344F30">
        <w:tc>
          <w:tcPr>
            <w:tcW w:w="637" w:type="dxa"/>
            <w:shd w:val="clear" w:color="auto" w:fill="92D050"/>
          </w:tcPr>
          <w:p w:rsidR="0025193E" w:rsidRPr="00344F30" w:rsidRDefault="0025193E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770" w:type="dxa"/>
            <w:shd w:val="clear" w:color="auto" w:fill="92D050"/>
          </w:tcPr>
          <w:p w:rsidR="0025193E" w:rsidRPr="00344F30" w:rsidRDefault="0025193E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597" w:type="dxa"/>
            <w:shd w:val="clear" w:color="auto" w:fill="92D050"/>
          </w:tcPr>
          <w:p w:rsidR="0025193E" w:rsidRPr="00344F30" w:rsidRDefault="0025193E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5193E" w:rsidRPr="00A42300" w:rsidTr="00344F30">
        <w:tc>
          <w:tcPr>
            <w:tcW w:w="637" w:type="dxa"/>
          </w:tcPr>
          <w:p w:rsidR="0025193E" w:rsidRPr="00A42300" w:rsidRDefault="0025193E" w:rsidP="00344F3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770" w:type="dxa"/>
          </w:tcPr>
          <w:p w:rsidR="0025193E" w:rsidRPr="00A42300" w:rsidRDefault="0025193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</w:t>
            </w:r>
          </w:p>
        </w:tc>
        <w:tc>
          <w:tcPr>
            <w:tcW w:w="5597" w:type="dxa"/>
          </w:tcPr>
          <w:p w:rsidR="0025193E" w:rsidRPr="00A42300" w:rsidRDefault="000F34DC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25193E" w:rsidRPr="00A42300" w:rsidTr="00344F30">
        <w:tc>
          <w:tcPr>
            <w:tcW w:w="637" w:type="dxa"/>
          </w:tcPr>
          <w:p w:rsidR="0025193E" w:rsidRPr="00A42300" w:rsidRDefault="0025193E" w:rsidP="00344F3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770" w:type="dxa"/>
          </w:tcPr>
          <w:p w:rsidR="0025193E" w:rsidRPr="00A42300" w:rsidRDefault="0025193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ReadingDocumentController</w:t>
            </w:r>
          </w:p>
        </w:tc>
        <w:tc>
          <w:tcPr>
            <w:tcW w:w="5597" w:type="dxa"/>
          </w:tcPr>
          <w:p w:rsidR="0025193E" w:rsidRPr="00A42300" w:rsidRDefault="000F34DC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7637B" w:rsidRPr="00A42300" w:rsidRDefault="00E44848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ReadingDocument class</w:t>
      </w:r>
    </w:p>
    <w:p w:rsidR="00E44848" w:rsidRPr="00A42300" w:rsidRDefault="00E44848" w:rsidP="00E4484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683"/>
        <w:gridCol w:w="918"/>
        <w:gridCol w:w="917"/>
        <w:gridCol w:w="1173"/>
        <w:gridCol w:w="2035"/>
      </w:tblGrid>
      <w:tr w:rsidR="00E44848" w:rsidRPr="00A42300" w:rsidTr="00344F30">
        <w:tc>
          <w:tcPr>
            <w:tcW w:w="557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95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3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reading_title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reading_level  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 hiragana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 xml:space="preserve"> 4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 meaning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5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readingvocabulary_kanji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6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readingvocabulary_type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7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readingarticle_content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8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 question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9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 answer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10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readingarticle_mening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44848" w:rsidRPr="00A42300" w:rsidRDefault="00E44848" w:rsidP="00E4484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E44848" w:rsidRPr="00A42300" w:rsidTr="00344F30">
        <w:tc>
          <w:tcPr>
            <w:tcW w:w="899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getReadingDocument()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833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2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getAllReadingVocab()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833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vocabulary of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3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getReadingByLevel()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C262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reading document in database that has level as keyword input.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4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</w:t>
            </w:r>
            <w:r w:rsidR="005E4B4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F0F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reading document to database that created.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5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updateReading()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145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F14585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145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 reading document to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6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deleteReadingDocument()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6134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7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addReadingVocab()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6CE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vocabulary of reading document to database that created.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8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updateVocab()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6CE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vocabulary of reading document to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9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6CE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vocabulary of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 xml:space="preserve">   10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getAllReadingArticle()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B317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article of reading document in database.</w:t>
            </w:r>
          </w:p>
        </w:tc>
      </w:tr>
      <w:tr w:rsidR="005E4B42" w:rsidRPr="00A42300" w:rsidTr="00344F30">
        <w:tc>
          <w:tcPr>
            <w:tcW w:w="899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11</w:t>
            </w:r>
          </w:p>
        </w:tc>
        <w:tc>
          <w:tcPr>
            <w:tcW w:w="3462" w:type="dxa"/>
          </w:tcPr>
          <w:p w:rsidR="005E4B42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getReadingArticleByLevel()</w:t>
            </w:r>
          </w:p>
        </w:tc>
        <w:tc>
          <w:tcPr>
            <w:tcW w:w="4643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B317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article of reading document in database that has level as keyword input</w:t>
            </w:r>
          </w:p>
        </w:tc>
      </w:tr>
      <w:tr w:rsidR="005E4B42" w:rsidRPr="00A42300" w:rsidTr="00344F30">
        <w:tc>
          <w:tcPr>
            <w:tcW w:w="899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12</w:t>
            </w:r>
          </w:p>
        </w:tc>
        <w:tc>
          <w:tcPr>
            <w:tcW w:w="3462" w:type="dxa"/>
          </w:tcPr>
          <w:p w:rsidR="005E4B42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addArticle()</w:t>
            </w:r>
          </w:p>
        </w:tc>
        <w:tc>
          <w:tcPr>
            <w:tcW w:w="4643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8F67C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article to database that created.</w:t>
            </w:r>
          </w:p>
        </w:tc>
      </w:tr>
      <w:tr w:rsidR="005E4B42" w:rsidRPr="00A42300" w:rsidTr="00344F30">
        <w:tc>
          <w:tcPr>
            <w:tcW w:w="899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13</w:t>
            </w:r>
          </w:p>
        </w:tc>
        <w:tc>
          <w:tcPr>
            <w:tcW w:w="3462" w:type="dxa"/>
          </w:tcPr>
          <w:p w:rsidR="005E4B42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updateContentArticle()</w:t>
            </w:r>
          </w:p>
        </w:tc>
        <w:tc>
          <w:tcPr>
            <w:tcW w:w="4643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8116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article to database.</w:t>
            </w:r>
          </w:p>
        </w:tc>
      </w:tr>
      <w:tr w:rsidR="000676D8" w:rsidRPr="00A42300" w:rsidTr="00344F30">
        <w:tc>
          <w:tcPr>
            <w:tcW w:w="899" w:type="dxa"/>
          </w:tcPr>
          <w:p w:rsidR="000676D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14</w:t>
            </w:r>
          </w:p>
        </w:tc>
        <w:tc>
          <w:tcPr>
            <w:tcW w:w="3462" w:type="dxa"/>
          </w:tcPr>
          <w:p w:rsidR="000676D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deleteReadingArticle()</w:t>
            </w:r>
          </w:p>
        </w:tc>
        <w:tc>
          <w:tcPr>
            <w:tcW w:w="4643" w:type="dxa"/>
          </w:tcPr>
          <w:p w:rsidR="000676D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9F152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article in database.</w:t>
            </w:r>
          </w:p>
        </w:tc>
      </w:tr>
    </w:tbl>
    <w:p w:rsidR="00E44848" w:rsidRPr="00A42300" w:rsidRDefault="00E44848" w:rsidP="00E44848">
      <w:pPr>
        <w:rPr>
          <w:rFonts w:ascii="Times New Roman" w:hAnsi="Times New Roman" w:cs="Times New Roman"/>
          <w:sz w:val="22"/>
          <w:szCs w:val="22"/>
        </w:rPr>
      </w:pPr>
    </w:p>
    <w:p w:rsidR="00E44848" w:rsidRPr="00A42300" w:rsidRDefault="00E44848" w:rsidP="00E44848">
      <w:pPr>
        <w:rPr>
          <w:rFonts w:ascii="Times New Roman" w:hAnsi="Times New Roman" w:cs="Times New Roman"/>
          <w:sz w:val="22"/>
          <w:szCs w:val="22"/>
        </w:rPr>
      </w:pPr>
    </w:p>
    <w:p w:rsidR="00E44848" w:rsidRPr="00A42300" w:rsidRDefault="00E4484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1" w:name="_Toc391909323"/>
      <w:r w:rsidRPr="00A42300">
        <w:rPr>
          <w:rFonts w:ascii="Times New Roman" w:hAnsi="Times New Roman" w:cs="Times New Roman"/>
          <w:sz w:val="22"/>
          <w:szCs w:val="22"/>
        </w:rPr>
        <w:t>ReadingDocumentController class</w:t>
      </w:r>
    </w:p>
    <w:p w:rsidR="00E44848" w:rsidRPr="00A42300" w:rsidRDefault="00E44848" w:rsidP="00E44848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408"/>
        <w:gridCol w:w="969"/>
        <w:gridCol w:w="1048"/>
        <w:gridCol w:w="875"/>
        <w:gridCol w:w="3428"/>
      </w:tblGrid>
      <w:tr w:rsidR="00E44848" w:rsidRPr="00A42300" w:rsidTr="00344F30">
        <w:tc>
          <w:tcPr>
            <w:tcW w:w="535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55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8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80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55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535" w:type="dxa"/>
          </w:tcPr>
          <w:p w:rsidR="00E44848" w:rsidRPr="00A42300" w:rsidRDefault="00E44848" w:rsidP="00344F3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55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8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55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44848" w:rsidRPr="00A42300" w:rsidRDefault="00E44848" w:rsidP="00E44848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E44848" w:rsidRPr="00A42300" w:rsidTr="00344F30">
        <w:tc>
          <w:tcPr>
            <w:tcW w:w="899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5D78DC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listReadingDocument </w:t>
            </w:r>
            <w:r w:rsidR="00E4484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 </w:t>
            </w:r>
            <w:r w:rsidR="005D78D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eading</w:t>
            </w:r>
            <w:r w:rsidR="005D78D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getReadingByLevel()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Reading document</w:t>
            </w:r>
          </w:p>
        </w:tc>
      </w:tr>
      <w:tr w:rsidR="00AC2C87" w:rsidRPr="00A42300" w:rsidTr="00344F30">
        <w:tc>
          <w:tcPr>
            <w:tcW w:w="899" w:type="dxa"/>
          </w:tcPr>
          <w:p w:rsidR="00AC2C87" w:rsidRPr="00A42300" w:rsidRDefault="00AC2C87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AC2C87" w:rsidRPr="00A42300" w:rsidRDefault="00AC2C87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editReading()</w:t>
            </w:r>
          </w:p>
        </w:tc>
        <w:tc>
          <w:tcPr>
            <w:tcW w:w="5352" w:type="dxa"/>
          </w:tcPr>
          <w:p w:rsidR="00AC2C87" w:rsidRPr="00A42300" w:rsidRDefault="00AC2C87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CD6A4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addReadingVocab</w:t>
            </w:r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vocabulary of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</w:t>
            </w:r>
            <w:r w:rsidR="00E869F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Edit </w:t>
            </w:r>
            <w:r w:rsidR="00E869F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 of reading document</w:t>
            </w:r>
          </w:p>
        </w:tc>
      </w:tr>
      <w:tr w:rsidR="005661A8" w:rsidRPr="00A42300" w:rsidTr="00344F30">
        <w:tc>
          <w:tcPr>
            <w:tcW w:w="899" w:type="dxa"/>
          </w:tcPr>
          <w:p w:rsidR="005661A8" w:rsidRPr="00A42300" w:rsidRDefault="005661A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5661A8" w:rsidRPr="00A42300" w:rsidRDefault="005661A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deleteReadingVocab()</w:t>
            </w:r>
          </w:p>
        </w:tc>
        <w:tc>
          <w:tcPr>
            <w:tcW w:w="5352" w:type="dxa"/>
          </w:tcPr>
          <w:p w:rsidR="005661A8" w:rsidRPr="00A42300" w:rsidRDefault="005661A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vocabulary of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viewReadingArticle</w:t>
            </w:r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067D44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 detail</w:t>
            </w:r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Article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addReadingArticle</w:t>
            </w:r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content of Article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editReadingArticle</w:t>
            </w:r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Article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deleteReadingArticle</w:t>
            </w:r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Article</w:t>
            </w:r>
          </w:p>
        </w:tc>
      </w:tr>
    </w:tbl>
    <w:p w:rsidR="00E44848" w:rsidRPr="00A42300" w:rsidRDefault="00E44848" w:rsidP="00E44848">
      <w:pPr>
        <w:rPr>
          <w:rFonts w:ascii="Times New Roman" w:hAnsi="Times New Roman" w:cs="Times New Roman"/>
          <w:sz w:val="22"/>
          <w:szCs w:val="22"/>
        </w:rPr>
      </w:pPr>
    </w:p>
    <w:p w:rsidR="00FA0F48" w:rsidRPr="00A42300" w:rsidRDefault="00FA0F48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FA0F48" w:rsidRPr="00A42300" w:rsidRDefault="00673DB4" w:rsidP="00FA0F4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32_</w:t>
      </w:r>
      <w:r w:rsidR="00050CE4">
        <w:rPr>
          <w:rFonts w:ascii="Times New Roman" w:hAnsi="Times New Roman" w:cs="Times New Roman"/>
          <w:sz w:val="22"/>
          <w:szCs w:val="22"/>
        </w:rPr>
        <w:t>Search</w:t>
      </w:r>
      <w:r w:rsidR="00523483">
        <w:rPr>
          <w:rFonts w:ascii="Times New Roman" w:hAnsi="Times New Roman" w:cs="Times New Roman"/>
          <w:sz w:val="22"/>
          <w:szCs w:val="22"/>
        </w:rPr>
        <w:t>Reading</w:t>
      </w:r>
      <w:r w:rsidR="00FA0F48" w:rsidRPr="00A42300">
        <w:rPr>
          <w:rFonts w:ascii="Times New Roman" w:hAnsi="Times New Roman" w:cs="Times New Roman"/>
          <w:sz w:val="22"/>
          <w:szCs w:val="22"/>
        </w:rPr>
        <w:t>Document</w:t>
      </w:r>
    </w:p>
    <w:p w:rsidR="00FA0F48" w:rsidRPr="00A42300" w:rsidRDefault="00050CE4" w:rsidP="00FA0F4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61679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2_SearchReadingDocument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Pr="00A42300" w:rsidRDefault="00673DB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050CE4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33_</w:t>
      </w:r>
      <w:r w:rsidR="00050CE4">
        <w:rPr>
          <w:rFonts w:ascii="Times New Roman" w:hAnsi="Times New Roman" w:cs="Times New Roman"/>
          <w:sz w:val="22"/>
          <w:szCs w:val="22"/>
        </w:rPr>
        <w:t>Add</w:t>
      </w:r>
      <w:r>
        <w:rPr>
          <w:rFonts w:ascii="Times New Roman" w:hAnsi="Times New Roman" w:cs="Times New Roman"/>
          <w:sz w:val="22"/>
          <w:szCs w:val="22"/>
        </w:rPr>
        <w:t>Reading</w:t>
      </w:r>
      <w:r w:rsidR="008F2B00" w:rsidRPr="00A42300">
        <w:rPr>
          <w:rFonts w:ascii="Times New Roman" w:hAnsi="Times New Roman" w:cs="Times New Roman"/>
          <w:sz w:val="22"/>
          <w:szCs w:val="22"/>
        </w:rPr>
        <w:t>Document</w:t>
      </w:r>
    </w:p>
    <w:p w:rsidR="008F2B00" w:rsidRPr="00A42300" w:rsidRDefault="00050CE4" w:rsidP="008F2B0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66351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3_AddReadingDocumen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6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B4" w:rsidRDefault="00673DB4">
      <w:pPr>
        <w:pStyle w:val="Heading4"/>
      </w:pPr>
      <w:r>
        <w:t>UC</w:t>
      </w:r>
      <w:r w:rsidR="00050CE4">
        <w:t>0</w:t>
      </w:r>
      <w:r>
        <w:t>34_</w:t>
      </w:r>
      <w:r w:rsidR="00050CE4">
        <w:t>Edit</w:t>
      </w:r>
      <w:r>
        <w:t>ReadingDocument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99013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4_EditReadingDocumen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99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673DB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050CE4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35_</w:t>
      </w:r>
      <w:r w:rsidR="00050CE4">
        <w:rPr>
          <w:rFonts w:ascii="Times New Roman" w:hAnsi="Times New Roman" w:cs="Times New Roman"/>
          <w:sz w:val="22"/>
          <w:szCs w:val="22"/>
        </w:rPr>
        <w:t>Delete</w:t>
      </w:r>
      <w:r w:rsidR="00813D91">
        <w:rPr>
          <w:rFonts w:ascii="Times New Roman" w:hAnsi="Times New Roman" w:cs="Times New Roman"/>
          <w:sz w:val="22"/>
          <w:szCs w:val="22"/>
        </w:rPr>
        <w:t>Reading</w:t>
      </w:r>
      <w:r w:rsidR="006A0DE4" w:rsidRPr="00A42300">
        <w:rPr>
          <w:rFonts w:ascii="Times New Roman" w:hAnsi="Times New Roman" w:cs="Times New Roman"/>
          <w:sz w:val="22"/>
          <w:szCs w:val="22"/>
        </w:rPr>
        <w:t>Document</w:t>
      </w:r>
    </w:p>
    <w:p w:rsidR="006A0DE4" w:rsidRPr="00A42300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45284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5_DeleteReadingDocument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4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A7A7F" w:rsidP="00FA7A7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Conversation Management Package</w:t>
      </w:r>
      <w:bookmarkEnd w:id="51"/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2" w:name="_Toc391909324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52"/>
    </w:p>
    <w:p w:rsidR="00FA7A7F" w:rsidRPr="00A42300" w:rsidRDefault="00692E1B" w:rsidP="00FA7A7F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4568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EA27FF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lastRenderedPageBreak/>
        <w:t>Figure 10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Conversation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3"/>
        <w:gridCol w:w="2990"/>
        <w:gridCol w:w="4638"/>
      </w:tblGrid>
      <w:tr w:rsidR="00FA7A7F" w:rsidRPr="00A42300" w:rsidTr="00344F30">
        <w:tc>
          <w:tcPr>
            <w:tcW w:w="6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</w:p>
        </w:tc>
        <w:tc>
          <w:tcPr>
            <w:tcW w:w="5210" w:type="dxa"/>
          </w:tcPr>
          <w:p w:rsidR="00FA7A7F" w:rsidRPr="00A42300" w:rsidRDefault="0074400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FA7A7F" w:rsidRPr="00A42300" w:rsidRDefault="0074400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3" w:name="_Toc391909325"/>
      <w:r w:rsidRPr="00A42300">
        <w:rPr>
          <w:rFonts w:ascii="Times New Roman" w:hAnsi="Times New Roman" w:cs="Times New Roman"/>
          <w:sz w:val="22"/>
          <w:szCs w:val="22"/>
        </w:rPr>
        <w:t>Model_Conversation class</w:t>
      </w:r>
      <w:bookmarkEnd w:id="53"/>
    </w:p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790"/>
        <w:gridCol w:w="1087"/>
        <w:gridCol w:w="1100"/>
        <w:gridCol w:w="1236"/>
        <w:gridCol w:w="2512"/>
      </w:tblGrid>
      <w:tr w:rsidR="00FA7A7F" w:rsidRPr="00A42300" w:rsidTr="00344F30">
        <w:tc>
          <w:tcPr>
            <w:tcW w:w="53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2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</w:p>
        </w:tc>
        <w:tc>
          <w:tcPr>
            <w:tcW w:w="1121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</w:p>
        </w:tc>
        <w:tc>
          <w:tcPr>
            <w:tcW w:w="1121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C6D59" w:rsidRPr="00A42300" w:rsidTr="00344F30">
        <w:tc>
          <w:tcPr>
            <w:tcW w:w="537" w:type="dxa"/>
          </w:tcPr>
          <w:p w:rsidR="00EC6D59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1852" w:type="dxa"/>
          </w:tcPr>
          <w:p w:rsidR="00EC6D59" w:rsidRPr="00A42300" w:rsidRDefault="00EC6D59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Con_file</w:t>
            </w:r>
          </w:p>
        </w:tc>
        <w:tc>
          <w:tcPr>
            <w:tcW w:w="1121" w:type="dxa"/>
          </w:tcPr>
          <w:p w:rsidR="00EC6D59" w:rsidRPr="00A42300" w:rsidRDefault="00EC6D59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EC6D59" w:rsidRPr="00A42300" w:rsidRDefault="00EC6D5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C6D59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EC6D59" w:rsidRPr="00A42300" w:rsidRDefault="00EC6D5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7"/>
        <w:gridCol w:w="3501"/>
        <w:gridCol w:w="4243"/>
      </w:tblGrid>
      <w:tr w:rsidR="00FA7A7F" w:rsidRPr="00A42300" w:rsidTr="00344F30">
        <w:tc>
          <w:tcPr>
            <w:tcW w:w="53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82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getAllConversation 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435B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conversation in database.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getConversationByLevel</w:t>
            </w:r>
            <w:r w:rsidR="00360B3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90D6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get conversation in </w:t>
            </w:r>
            <w:r w:rsidR="00C90D6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database that has level as keyword input.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addConversation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D663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conversation to database that created.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updateConversation</w:t>
            </w:r>
            <w:r w:rsidR="00360B3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conversation to database.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updateContent()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content of conversation to database.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deleteConversation()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conversation in database.</w:t>
            </w:r>
          </w:p>
        </w:tc>
      </w:tr>
    </w:tbl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4" w:name="_Toc391909326"/>
      <w:r w:rsidRPr="00A42300">
        <w:rPr>
          <w:rFonts w:ascii="Times New Roman" w:hAnsi="Times New Roman" w:cs="Times New Roman"/>
          <w:sz w:val="22"/>
          <w:szCs w:val="22"/>
        </w:rPr>
        <w:t>ConversationController</w:t>
      </w:r>
      <w:bookmarkEnd w:id="54"/>
    </w:p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FA7A7F" w:rsidRPr="00A42300" w:rsidTr="00344F30">
        <w:tc>
          <w:tcPr>
            <w:tcW w:w="55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57" w:type="dxa"/>
          </w:tcPr>
          <w:p w:rsidR="00FA7A7F" w:rsidRPr="00A42300" w:rsidRDefault="00FA7A7F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814"/>
        <w:gridCol w:w="3598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417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3934" w:type="dxa"/>
            <w:shd w:val="clear" w:color="auto" w:fill="92D050"/>
          </w:tcPr>
          <w:p w:rsidR="00FA7A7F" w:rsidRPr="00344F30" w:rsidRDefault="00344F30" w:rsidP="00344F30">
            <w:pPr>
              <w:pStyle w:val="TableCaption0"/>
              <w:tabs>
                <w:tab w:val="left" w:pos="990"/>
                <w:tab w:val="center" w:pos="1738"/>
              </w:tabs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="00FA7A7F"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getConversationByLevel 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addConversation()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editConversation()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deleteConversation 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addContent()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Content of Conversation</w:t>
            </w:r>
          </w:p>
        </w:tc>
      </w:tr>
    </w:tbl>
    <w:p w:rsidR="00FA0F48" w:rsidRPr="00A42300" w:rsidRDefault="00FA0F4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5" w:name="_Toc391909311"/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FA0F48" w:rsidRPr="00A42300" w:rsidRDefault="00673DB4" w:rsidP="00FA0F4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36_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FA0F48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FA0F48" w:rsidRPr="00A42300" w:rsidRDefault="00FE7792" w:rsidP="00FA0F4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39862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6_SearchConversation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Pr="00A42300" w:rsidRDefault="007B350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37_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7D0163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7D0163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56514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7_AddConversation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56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2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FE7792" w:rsidRPr="00A42300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7451A" w:rsidRPr="00A42300" w:rsidRDefault="007B3504" w:rsidP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38_</w:t>
      </w:r>
      <w:r w:rsidR="00FE7792"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6A0DE4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78772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8_EditConversation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7B350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39_Delete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8248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9_DeleteConversation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A7A7F" w:rsidP="00FA7A7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Video Package</w:t>
      </w:r>
      <w:bookmarkEnd w:id="55"/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6" w:name="_Toc391909312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56"/>
    </w:p>
    <w:p w:rsidR="00FA7A7F" w:rsidRPr="00A42300" w:rsidRDefault="00692E1B" w:rsidP="00FA0141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42659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E7792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11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Video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"/>
        <w:gridCol w:w="2945"/>
        <w:gridCol w:w="4681"/>
      </w:tblGrid>
      <w:tr w:rsidR="00FA7A7F" w:rsidRPr="00A42300" w:rsidTr="00344F30">
        <w:tc>
          <w:tcPr>
            <w:tcW w:w="6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</w:p>
        </w:tc>
        <w:tc>
          <w:tcPr>
            <w:tcW w:w="5210" w:type="dxa"/>
          </w:tcPr>
          <w:p w:rsidR="00FA7A7F" w:rsidRPr="00A42300" w:rsidRDefault="006970F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210" w:type="dxa"/>
          </w:tcPr>
          <w:p w:rsidR="00FA7A7F" w:rsidRPr="00A42300" w:rsidRDefault="006970F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A7A7F" w:rsidRPr="00A42300" w:rsidRDefault="00FA7A7F" w:rsidP="00A42300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7" w:name="_Toc391909313"/>
      <w:r w:rsidRPr="00A42300">
        <w:rPr>
          <w:rFonts w:ascii="Times New Roman" w:hAnsi="Times New Roman" w:cs="Times New Roman"/>
          <w:sz w:val="22"/>
          <w:szCs w:val="22"/>
        </w:rPr>
        <w:t>Model_Video class</w:t>
      </w:r>
      <w:bookmarkEnd w:id="57"/>
    </w:p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279"/>
        <w:gridCol w:w="1053"/>
        <w:gridCol w:w="964"/>
        <w:gridCol w:w="862"/>
        <w:gridCol w:w="3567"/>
      </w:tblGrid>
      <w:tr w:rsidR="00FA7A7F" w:rsidRPr="00A42300" w:rsidTr="00344F30">
        <w:tc>
          <w:tcPr>
            <w:tcW w:w="53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32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8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70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6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3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Vi_id</w:t>
            </w:r>
          </w:p>
        </w:tc>
        <w:tc>
          <w:tcPr>
            <w:tcW w:w="1086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87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6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3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Vi_title</w:t>
            </w:r>
          </w:p>
        </w:tc>
        <w:tc>
          <w:tcPr>
            <w:tcW w:w="1086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87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6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3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Vi_link</w:t>
            </w:r>
          </w:p>
        </w:tc>
        <w:tc>
          <w:tcPr>
            <w:tcW w:w="1086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87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getAllVideo()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1455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video in database.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getByTitle()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363E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E363E6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video in database that has title as keyword input.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addVideo()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837C7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837C70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save video to database that created.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updateVideo()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video to database.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deleteVideo()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B00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video in database.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8" w:name="_Toc391909314"/>
      <w:r w:rsidRPr="00A42300">
        <w:rPr>
          <w:rFonts w:ascii="Times New Roman" w:hAnsi="Times New Roman" w:cs="Times New Roman"/>
          <w:sz w:val="22"/>
          <w:szCs w:val="22"/>
        </w:rPr>
        <w:t>VideoController</w:t>
      </w:r>
      <w:bookmarkEnd w:id="58"/>
    </w:p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FA7A7F" w:rsidRPr="00A42300" w:rsidTr="00344F30">
        <w:tc>
          <w:tcPr>
            <w:tcW w:w="55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57" w:type="dxa"/>
          </w:tcPr>
          <w:p w:rsidR="00FA7A7F" w:rsidRPr="00A42300" w:rsidRDefault="00FA7A7F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addVideo()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Video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editVideo()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Video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deleteVideo()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Video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getByTitle()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Video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5449F5" w:rsidRPr="00A42300" w:rsidRDefault="005449F5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5449F5" w:rsidRPr="00A42300" w:rsidRDefault="00A4503E" w:rsidP="005449F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40_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5449F5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5449F5" w:rsidRPr="00A42300" w:rsidRDefault="00FE7792" w:rsidP="005449F5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27393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0_SearchVide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41_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7D0163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7D0163" w:rsidRPr="00A42300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47581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1_AddVideo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47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42_</w:t>
      </w:r>
      <w:r w:rsidR="00FE7792"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6A0DE4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36537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2_EditVideo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3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43_Delete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79271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3_DeleteVideo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71" w:rsidRPr="00A42300" w:rsidRDefault="002A1671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TrainingListening Package</w:t>
      </w:r>
      <w:bookmarkEnd w:id="50"/>
    </w:p>
    <w:p w:rsidR="00047731" w:rsidRPr="00A42300" w:rsidRDefault="00047731" w:rsidP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9" w:name="_Toc391909308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59"/>
    </w:p>
    <w:p w:rsidR="00047731" w:rsidRPr="00A42300" w:rsidRDefault="00692E1B" w:rsidP="00047731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41878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31" w:rsidRPr="00A42300" w:rsidRDefault="00FE7792" w:rsidP="00047731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lastRenderedPageBreak/>
        <w:t>Figure 12</w:t>
      </w:r>
      <w:r w:rsidR="00047731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TrainingListening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1"/>
        <w:gridCol w:w="3042"/>
        <w:gridCol w:w="4588"/>
      </w:tblGrid>
      <w:tr w:rsidR="00BA30B6" w:rsidRPr="00A42300" w:rsidTr="00344F30">
        <w:tc>
          <w:tcPr>
            <w:tcW w:w="647" w:type="dxa"/>
            <w:shd w:val="clear" w:color="auto" w:fill="92D050"/>
          </w:tcPr>
          <w:p w:rsidR="00BA30B6" w:rsidRPr="00344F30" w:rsidRDefault="00BA30B6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BA30B6" w:rsidRPr="00344F30" w:rsidRDefault="00BA30B6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BA30B6" w:rsidRPr="00344F30" w:rsidRDefault="00BA30B6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A30B6" w:rsidRPr="00A42300" w:rsidTr="00344F30">
        <w:tc>
          <w:tcPr>
            <w:tcW w:w="6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</w:p>
        </w:tc>
        <w:tc>
          <w:tcPr>
            <w:tcW w:w="5210" w:type="dxa"/>
          </w:tcPr>
          <w:p w:rsidR="00BA30B6" w:rsidRPr="00A42300" w:rsidRDefault="00B15D4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A30B6" w:rsidRPr="00A42300" w:rsidTr="00344F30">
        <w:tc>
          <w:tcPr>
            <w:tcW w:w="6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BA30B6" w:rsidRPr="00A42300" w:rsidRDefault="00B15D4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0359B4" w:rsidRPr="00A42300" w:rsidRDefault="000359B4" w:rsidP="00047731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47731" w:rsidRPr="00A42300" w:rsidRDefault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0" w:name="_Toc391909309"/>
      <w:r w:rsidRPr="00A42300">
        <w:rPr>
          <w:rFonts w:ascii="Times New Roman" w:hAnsi="Times New Roman" w:cs="Times New Roman"/>
          <w:sz w:val="22"/>
          <w:szCs w:val="22"/>
        </w:rPr>
        <w:t>Model_TraniningListening class</w:t>
      </w:r>
      <w:bookmarkEnd w:id="60"/>
    </w:p>
    <w:p w:rsidR="00047731" w:rsidRPr="00A42300" w:rsidRDefault="00047731" w:rsidP="00047731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373"/>
        <w:gridCol w:w="1100"/>
        <w:gridCol w:w="1045"/>
        <w:gridCol w:w="917"/>
        <w:gridCol w:w="2291"/>
      </w:tblGrid>
      <w:tr w:rsidR="00047731" w:rsidRPr="00A42300" w:rsidTr="00344F30">
        <w:tc>
          <w:tcPr>
            <w:tcW w:w="525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373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00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45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17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91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Lis_id</w:t>
            </w:r>
          </w:p>
        </w:tc>
        <w:tc>
          <w:tcPr>
            <w:tcW w:w="1100" w:type="dxa"/>
          </w:tcPr>
          <w:p w:rsidR="00BA30B6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</w:t>
            </w:r>
            <w:r w:rsidR="000A0C28" w:rsidRPr="00A42300">
              <w:rPr>
                <w:rFonts w:ascii="Times New Roman" w:hAnsi="Times New Roman" w:cs="Times New Roman"/>
                <w:sz w:val="22"/>
                <w:szCs w:val="22"/>
              </w:rPr>
              <w:t>title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A0C28" w:rsidRPr="00A42300" w:rsidTr="00344F30">
        <w:tc>
          <w:tcPr>
            <w:tcW w:w="525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373" w:type="dxa"/>
          </w:tcPr>
          <w:p w:rsidR="000A0C28" w:rsidRPr="00A42300" w:rsidRDefault="000A0C2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Lis_level</w:t>
            </w:r>
          </w:p>
        </w:tc>
        <w:tc>
          <w:tcPr>
            <w:tcW w:w="1100" w:type="dxa"/>
          </w:tcPr>
          <w:p w:rsidR="000A0C28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0A0C2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Sourcefile_id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 question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 script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 meaning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47731" w:rsidRPr="00A42300" w:rsidRDefault="00047731" w:rsidP="00047731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7"/>
        <w:gridCol w:w="3887"/>
        <w:gridCol w:w="3857"/>
      </w:tblGrid>
      <w:tr w:rsidR="00047731" w:rsidRPr="00A42300" w:rsidTr="00344F30">
        <w:tc>
          <w:tcPr>
            <w:tcW w:w="534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tabs>
                <w:tab w:val="center" w:pos="329"/>
              </w:tabs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4252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A42300" w:rsidTr="00344F30">
        <w:tc>
          <w:tcPr>
            <w:tcW w:w="534" w:type="dxa"/>
          </w:tcPr>
          <w:p w:rsidR="00047731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425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getAllListening()</w:t>
            </w:r>
          </w:p>
        </w:tc>
        <w:tc>
          <w:tcPr>
            <w:tcW w:w="42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45E6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D45E66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D45E6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all listening in database.</w:t>
            </w:r>
          </w:p>
        </w:tc>
      </w:tr>
      <w:tr w:rsidR="00047731" w:rsidRPr="00A42300" w:rsidTr="00344F30">
        <w:tc>
          <w:tcPr>
            <w:tcW w:w="534" w:type="dxa"/>
          </w:tcPr>
          <w:p w:rsidR="00047731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425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getListeningByLevel()</w:t>
            </w:r>
          </w:p>
        </w:tc>
        <w:tc>
          <w:tcPr>
            <w:tcW w:w="42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52C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listening in database that has level as keyword input.</w:t>
            </w:r>
          </w:p>
        </w:tc>
      </w:tr>
      <w:tr w:rsidR="00047731" w:rsidRPr="00A42300" w:rsidTr="00344F30">
        <w:tc>
          <w:tcPr>
            <w:tcW w:w="534" w:type="dxa"/>
          </w:tcPr>
          <w:p w:rsidR="00047731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425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addTraininglistening()</w:t>
            </w:r>
          </w:p>
        </w:tc>
        <w:tc>
          <w:tcPr>
            <w:tcW w:w="42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004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listening to database that created.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addSourcefile()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47B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content of listening</w:t>
            </w:r>
            <w:r w:rsidR="006537D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147B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to database that created</w:t>
            </w:r>
            <w:r w:rsidR="00147B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  <w:r w:rsidR="0087524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updateTraininglistening()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80C1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listening to database.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6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updateSourcefile()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7648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content of listening to database.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</w:t>
            </w:r>
            <w:r w:rsidR="0048612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735C2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listening in database.</w:t>
            </w:r>
          </w:p>
        </w:tc>
      </w:tr>
    </w:tbl>
    <w:p w:rsidR="00047731" w:rsidRPr="00A42300" w:rsidRDefault="00047731" w:rsidP="000359B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47731" w:rsidRPr="00A42300" w:rsidRDefault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1" w:name="_Toc391909310"/>
      <w:r w:rsidRPr="00A42300">
        <w:rPr>
          <w:rFonts w:ascii="Times New Roman" w:hAnsi="Times New Roman" w:cs="Times New Roman"/>
          <w:sz w:val="22"/>
          <w:szCs w:val="22"/>
        </w:rPr>
        <w:t>TrainingListeningController</w:t>
      </w:r>
      <w:bookmarkEnd w:id="61"/>
    </w:p>
    <w:p w:rsidR="00047731" w:rsidRPr="00A42300" w:rsidRDefault="00047731" w:rsidP="0004773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047731" w:rsidRPr="00A42300" w:rsidTr="00344F30">
        <w:tc>
          <w:tcPr>
            <w:tcW w:w="557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A42300" w:rsidTr="00344F30">
        <w:tc>
          <w:tcPr>
            <w:tcW w:w="557" w:type="dxa"/>
          </w:tcPr>
          <w:p w:rsidR="00047731" w:rsidRPr="00A42300" w:rsidRDefault="00047731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47731" w:rsidRPr="00A42300" w:rsidRDefault="00047731" w:rsidP="0004773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047731" w:rsidRPr="00A42300" w:rsidTr="00344F30">
        <w:tc>
          <w:tcPr>
            <w:tcW w:w="899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A42300" w:rsidTr="00344F30">
        <w:tc>
          <w:tcPr>
            <w:tcW w:w="899" w:type="dxa"/>
          </w:tcPr>
          <w:p w:rsidR="00047731" w:rsidRPr="00A42300" w:rsidRDefault="00047731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addTraininglistening()</w:t>
            </w:r>
          </w:p>
        </w:tc>
        <w:tc>
          <w:tcPr>
            <w:tcW w:w="464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Create </w:t>
            </w:r>
            <w:r w:rsidR="00BA30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A0C28" w:rsidRPr="00A42300" w:rsidTr="00344F30">
        <w:tc>
          <w:tcPr>
            <w:tcW w:w="899" w:type="dxa"/>
          </w:tcPr>
          <w:p w:rsidR="000A0C28" w:rsidRPr="00A42300" w:rsidRDefault="000A0C28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addSourcefile()</w:t>
            </w:r>
          </w:p>
        </w:tc>
        <w:tc>
          <w:tcPr>
            <w:tcW w:w="4643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Source file</w:t>
            </w:r>
          </w:p>
        </w:tc>
      </w:tr>
      <w:tr w:rsidR="00047731" w:rsidRPr="00A42300" w:rsidTr="00344F30">
        <w:tc>
          <w:tcPr>
            <w:tcW w:w="899" w:type="dxa"/>
          </w:tcPr>
          <w:p w:rsidR="00047731" w:rsidRPr="00A42300" w:rsidRDefault="00047731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editTraininglistening()</w:t>
            </w:r>
          </w:p>
        </w:tc>
        <w:tc>
          <w:tcPr>
            <w:tcW w:w="464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Edit </w:t>
            </w:r>
            <w:r w:rsidR="00BA30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47731" w:rsidRPr="00A42300" w:rsidTr="00344F30">
        <w:tc>
          <w:tcPr>
            <w:tcW w:w="899" w:type="dxa"/>
          </w:tcPr>
          <w:p w:rsidR="00047731" w:rsidRPr="00A42300" w:rsidRDefault="00047731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deleteSourcefile()</w:t>
            </w:r>
          </w:p>
        </w:tc>
        <w:tc>
          <w:tcPr>
            <w:tcW w:w="464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Delete </w:t>
            </w:r>
            <w:r w:rsidR="00BA30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A0C28" w:rsidRPr="00A42300" w:rsidTr="00344F30">
        <w:tc>
          <w:tcPr>
            <w:tcW w:w="899" w:type="dxa"/>
          </w:tcPr>
          <w:p w:rsidR="000A0C28" w:rsidRPr="00A42300" w:rsidRDefault="000A0C28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getListeningByLevel()</w:t>
            </w:r>
          </w:p>
        </w:tc>
        <w:tc>
          <w:tcPr>
            <w:tcW w:w="4643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Training Listening</w:t>
            </w:r>
          </w:p>
        </w:tc>
      </w:tr>
    </w:tbl>
    <w:p w:rsidR="00047731" w:rsidRPr="00A42300" w:rsidRDefault="00047731" w:rsidP="00047731">
      <w:pPr>
        <w:rPr>
          <w:rFonts w:ascii="Times New Roman" w:hAnsi="Times New Roman" w:cs="Times New Roman"/>
          <w:sz w:val="22"/>
          <w:szCs w:val="22"/>
        </w:rPr>
      </w:pPr>
    </w:p>
    <w:p w:rsidR="006D135B" w:rsidRPr="00A42300" w:rsidRDefault="006D135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2" w:name="_Toc391909327"/>
      <w:bookmarkStart w:id="63" w:name="_Toc391909315"/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6D135B" w:rsidRPr="00A42300" w:rsidRDefault="00A4503E" w:rsidP="006D135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44_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6D135B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6D135B" w:rsidRPr="00A42300" w:rsidRDefault="00FE7792" w:rsidP="006D135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58400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4_SearchListening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58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45_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7D0163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7D0163" w:rsidRPr="00A42300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483886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5_AddListening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48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46_</w:t>
      </w:r>
      <w:r w:rsidR="00FE7792"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27451A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17053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6_EditListening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17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6A0D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lastRenderedPageBreak/>
        <w:drawing>
          <wp:inline distT="0" distB="0" distL="0" distR="0" wp14:anchorId="118E9DB7" wp14:editId="2745341F">
            <wp:extent cx="5274945" cy="3221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Listening Sequenc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47_Delete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33115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7_DeleteListening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A7A7F" w:rsidP="00FA7A7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Test Management Package</w:t>
      </w:r>
      <w:bookmarkEnd w:id="62"/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4" w:name="_Toc391909328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64"/>
    </w:p>
    <w:p w:rsidR="00FA7A7F" w:rsidRPr="00A42300" w:rsidRDefault="00692E1B" w:rsidP="00FA7A7F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47790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E7792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13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Test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7"/>
        <w:gridCol w:w="2910"/>
        <w:gridCol w:w="4714"/>
      </w:tblGrid>
      <w:tr w:rsidR="00FA7A7F" w:rsidRPr="00A42300" w:rsidTr="00344F30">
        <w:tc>
          <w:tcPr>
            <w:tcW w:w="6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</w:p>
        </w:tc>
        <w:tc>
          <w:tcPr>
            <w:tcW w:w="5210" w:type="dxa"/>
          </w:tcPr>
          <w:p w:rsidR="00FA7A7F" w:rsidRPr="00A42300" w:rsidRDefault="004A666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FA7A7F" w:rsidRPr="00A42300" w:rsidRDefault="004A666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5" w:name="_Toc391909329"/>
      <w:r w:rsidRPr="00A42300">
        <w:rPr>
          <w:rFonts w:ascii="Times New Roman" w:hAnsi="Times New Roman" w:cs="Times New Roman"/>
          <w:sz w:val="22"/>
          <w:szCs w:val="22"/>
        </w:rPr>
        <w:lastRenderedPageBreak/>
        <w:t>Model_Test class</w:t>
      </w:r>
      <w:bookmarkEnd w:id="65"/>
    </w:p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0"/>
        <w:gridCol w:w="1224"/>
        <w:gridCol w:w="1100"/>
        <w:gridCol w:w="1236"/>
        <w:gridCol w:w="2376"/>
      </w:tblGrid>
      <w:tr w:rsidR="00FA7A7F" w:rsidRPr="00A42300" w:rsidTr="00344F30">
        <w:tc>
          <w:tcPr>
            <w:tcW w:w="53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6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46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Test_id</w:t>
            </w:r>
          </w:p>
        </w:tc>
        <w:tc>
          <w:tcPr>
            <w:tcW w:w="1263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FA7A7F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Test_title</w:t>
            </w:r>
          </w:p>
        </w:tc>
        <w:tc>
          <w:tcPr>
            <w:tcW w:w="1263" w:type="dxa"/>
          </w:tcPr>
          <w:p w:rsidR="00FA7A7F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1E9B" w:rsidRPr="00A42300" w:rsidTr="00344F30">
        <w:tc>
          <w:tcPr>
            <w:tcW w:w="537" w:type="dxa"/>
          </w:tcPr>
          <w:p w:rsidR="00E41E9B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E41E9B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Test_category</w:t>
            </w:r>
          </w:p>
        </w:tc>
        <w:tc>
          <w:tcPr>
            <w:tcW w:w="1263" w:type="dxa"/>
          </w:tcPr>
          <w:p w:rsidR="00E41E9B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E41E9B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1E9B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E41E9B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Test_level</w:t>
            </w:r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Test_content</w:t>
            </w:r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Question_id</w:t>
            </w:r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Question_content</w:t>
            </w:r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Answer_id</w:t>
            </w:r>
          </w:p>
        </w:tc>
        <w:tc>
          <w:tcPr>
            <w:tcW w:w="1263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Answer_content</w:t>
            </w:r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Answer_correct</w:t>
            </w:r>
          </w:p>
        </w:tc>
        <w:tc>
          <w:tcPr>
            <w:tcW w:w="1263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0"/>
        <w:gridCol w:w="1757"/>
        <w:gridCol w:w="5994"/>
      </w:tblGrid>
      <w:tr w:rsidR="00FA7A7F" w:rsidRPr="00A42300" w:rsidTr="00344F30">
        <w:tc>
          <w:tcPr>
            <w:tcW w:w="51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37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getAllTest 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test in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getTestByLevel 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2903DE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test in database that has level as keyword input.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addTest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D68C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test to database that created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4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updateTest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131B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test to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5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deleteTest()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05F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test in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6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addQuestion()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7402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question of test to database that created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7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updateQuestion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A70D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question of test to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8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deleteQuestion()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A301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question of test in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9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1322E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addAnswer()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73C4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save answer of question to database that </w:t>
            </w:r>
            <w:r w:rsidR="00D73C4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created</w:t>
            </w:r>
          </w:p>
        </w:tc>
      </w:tr>
    </w:tbl>
    <w:p w:rsidR="00FA7A7F" w:rsidRPr="00A42300" w:rsidRDefault="00FA7A7F" w:rsidP="00FA7A7F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6" w:name="_Toc391909330"/>
      <w:r w:rsidRPr="00A42300">
        <w:rPr>
          <w:rFonts w:ascii="Times New Roman" w:hAnsi="Times New Roman" w:cs="Times New Roman"/>
          <w:sz w:val="22"/>
          <w:szCs w:val="22"/>
        </w:rPr>
        <w:t>TestController</w:t>
      </w:r>
      <w:bookmarkEnd w:id="66"/>
    </w:p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FA7A7F" w:rsidRPr="00A42300" w:rsidTr="00344F30">
        <w:tc>
          <w:tcPr>
            <w:tcW w:w="55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57" w:type="dxa"/>
          </w:tcPr>
          <w:p w:rsidR="00FA7A7F" w:rsidRPr="00A42300" w:rsidRDefault="00FA7A7F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1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getTestByLevel 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2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addTest 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3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editTest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4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deleteTest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5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addQuestion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Question of Test</w:t>
            </w:r>
          </w:p>
        </w:tc>
      </w:tr>
      <w:tr w:rsidR="00DC4B1A" w:rsidRPr="00A42300" w:rsidTr="00344F30">
        <w:tc>
          <w:tcPr>
            <w:tcW w:w="899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6</w:t>
            </w:r>
          </w:p>
        </w:tc>
        <w:tc>
          <w:tcPr>
            <w:tcW w:w="2074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editQuestion()</w:t>
            </w:r>
          </w:p>
        </w:tc>
        <w:tc>
          <w:tcPr>
            <w:tcW w:w="6031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Question of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</w:t>
            </w:r>
            <w:r w:rsidR="00DC4B1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074" w:type="dxa"/>
          </w:tcPr>
          <w:p w:rsidR="00FA7A7F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deleteQuestion()</w:t>
            </w:r>
          </w:p>
        </w:tc>
        <w:tc>
          <w:tcPr>
            <w:tcW w:w="6031" w:type="dxa"/>
          </w:tcPr>
          <w:p w:rsidR="00FA7A7F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Question of Test</w:t>
            </w:r>
          </w:p>
        </w:tc>
      </w:tr>
      <w:tr w:rsidR="00DC4B1A" w:rsidRPr="00A42300" w:rsidTr="00344F30">
        <w:tc>
          <w:tcPr>
            <w:tcW w:w="899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8</w:t>
            </w:r>
          </w:p>
        </w:tc>
        <w:tc>
          <w:tcPr>
            <w:tcW w:w="2074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addAnswer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Answer of Question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6D135B" w:rsidRPr="00A42300" w:rsidRDefault="006D135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6D135B" w:rsidRPr="00A42300" w:rsidRDefault="00A4503E" w:rsidP="006D135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48_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6D135B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6D135B" w:rsidRPr="00A42300" w:rsidRDefault="00FE7792" w:rsidP="006D135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697504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8_SearchTest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5B" w:rsidRPr="00A42300" w:rsidRDefault="007559F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49_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6D135B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6D135B" w:rsidRPr="00A42300" w:rsidRDefault="00FE7792" w:rsidP="006D135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482246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9_AddTest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482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UC050_Edit</w:t>
      </w:r>
      <w:r w:rsidR="006A0DE4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6A0DE4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51985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0_EditTest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5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UC051_Delete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25863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1_DeleteTest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2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71" w:rsidRPr="00A42300" w:rsidRDefault="002A1671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 xml:space="preserve">Contact </w:t>
      </w:r>
      <w:r w:rsidR="00427FB4" w:rsidRPr="00A42300">
        <w:rPr>
          <w:rFonts w:ascii="Times New Roman" w:hAnsi="Times New Roman" w:cs="Times New Roman"/>
          <w:i w:val="0"/>
        </w:rPr>
        <w:t xml:space="preserve">management </w:t>
      </w:r>
      <w:r w:rsidRPr="00A42300">
        <w:rPr>
          <w:rFonts w:ascii="Times New Roman" w:hAnsi="Times New Roman" w:cs="Times New Roman"/>
          <w:i w:val="0"/>
        </w:rPr>
        <w:t>Package</w:t>
      </w:r>
      <w:bookmarkEnd w:id="63"/>
    </w:p>
    <w:p w:rsidR="001D446D" w:rsidRPr="00A42300" w:rsidRDefault="001D446D" w:rsidP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7" w:name="_Toc391909316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67"/>
    </w:p>
    <w:p w:rsidR="001D446D" w:rsidRPr="00A42300" w:rsidRDefault="00692E1B" w:rsidP="001A439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3972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6D" w:rsidRDefault="00FE7792" w:rsidP="001D446D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14</w:t>
      </w:r>
      <w:r w:rsidR="001D446D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Contact package</w:t>
      </w:r>
    </w:p>
    <w:p w:rsidR="00071A78" w:rsidRPr="00A42300" w:rsidRDefault="00071A78" w:rsidP="001D446D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"/>
        <w:gridCol w:w="2960"/>
        <w:gridCol w:w="4666"/>
      </w:tblGrid>
      <w:tr w:rsidR="001D446D" w:rsidRPr="00A42300" w:rsidTr="00344F30">
        <w:tc>
          <w:tcPr>
            <w:tcW w:w="64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No</w:t>
            </w:r>
          </w:p>
        </w:tc>
        <w:tc>
          <w:tcPr>
            <w:tcW w:w="314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6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</w:p>
        </w:tc>
        <w:tc>
          <w:tcPr>
            <w:tcW w:w="5210" w:type="dxa"/>
          </w:tcPr>
          <w:p w:rsidR="001D446D" w:rsidRPr="00A42300" w:rsidRDefault="00807D7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1D446D" w:rsidRPr="00A42300" w:rsidTr="00344F30">
        <w:tc>
          <w:tcPr>
            <w:tcW w:w="6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210" w:type="dxa"/>
          </w:tcPr>
          <w:p w:rsidR="001D446D" w:rsidRPr="00A42300" w:rsidRDefault="00807D7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1D446D" w:rsidRPr="00A42300" w:rsidRDefault="001D446D" w:rsidP="001D446D">
      <w:pPr>
        <w:rPr>
          <w:rFonts w:ascii="Times New Roman" w:hAnsi="Times New Roman" w:cs="Times New Roman"/>
          <w:sz w:val="22"/>
          <w:szCs w:val="22"/>
        </w:rPr>
      </w:pPr>
    </w:p>
    <w:p w:rsidR="001D446D" w:rsidRPr="00A42300" w:rsidRDefault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8" w:name="_Toc391909317"/>
      <w:r w:rsidRPr="00A42300">
        <w:rPr>
          <w:rFonts w:ascii="Times New Roman" w:hAnsi="Times New Roman" w:cs="Times New Roman"/>
          <w:sz w:val="22"/>
          <w:szCs w:val="22"/>
        </w:rPr>
        <w:t>Model_Contact class</w:t>
      </w:r>
      <w:bookmarkEnd w:id="68"/>
    </w:p>
    <w:p w:rsidR="001D446D" w:rsidRPr="00A42300" w:rsidRDefault="001D446D" w:rsidP="001D446D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790"/>
        <w:gridCol w:w="1087"/>
        <w:gridCol w:w="1100"/>
        <w:gridCol w:w="1236"/>
        <w:gridCol w:w="2512"/>
      </w:tblGrid>
      <w:tr w:rsidR="001D446D" w:rsidRPr="00A42300" w:rsidTr="00344F30">
        <w:tc>
          <w:tcPr>
            <w:tcW w:w="53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2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Contact_id</w:t>
            </w:r>
          </w:p>
        </w:tc>
        <w:tc>
          <w:tcPr>
            <w:tcW w:w="1121" w:type="dxa"/>
          </w:tcPr>
          <w:p w:rsidR="001D446D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Contact_email</w:t>
            </w:r>
          </w:p>
        </w:tc>
        <w:tc>
          <w:tcPr>
            <w:tcW w:w="1121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Contact_content</w:t>
            </w:r>
          </w:p>
        </w:tc>
        <w:tc>
          <w:tcPr>
            <w:tcW w:w="1121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Contact_type</w:t>
            </w:r>
          </w:p>
        </w:tc>
        <w:tc>
          <w:tcPr>
            <w:tcW w:w="1121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427FB4" w:rsidRPr="00A42300" w:rsidTr="00344F30">
        <w:tc>
          <w:tcPr>
            <w:tcW w:w="537" w:type="dxa"/>
          </w:tcPr>
          <w:p w:rsidR="00427FB4" w:rsidRPr="00A42300" w:rsidRDefault="00427FB4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427FB4" w:rsidRPr="00A42300" w:rsidRDefault="00427FB4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Contact_reply</w:t>
            </w:r>
          </w:p>
        </w:tc>
        <w:tc>
          <w:tcPr>
            <w:tcW w:w="1121" w:type="dxa"/>
          </w:tcPr>
          <w:p w:rsidR="00427FB4" w:rsidRPr="00A42300" w:rsidRDefault="00427FB4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427FB4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 status</w:t>
            </w:r>
          </w:p>
        </w:tc>
        <w:tc>
          <w:tcPr>
            <w:tcW w:w="1121" w:type="dxa"/>
          </w:tcPr>
          <w:p w:rsidR="001D446D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D446D" w:rsidRPr="00A42300" w:rsidRDefault="001D446D" w:rsidP="001D446D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2702"/>
        <w:gridCol w:w="4710"/>
      </w:tblGrid>
      <w:tr w:rsidR="001D446D" w:rsidRPr="00A42300" w:rsidTr="00344F30">
        <w:tc>
          <w:tcPr>
            <w:tcW w:w="86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9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7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861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1D446D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getAllContact()</w:t>
            </w:r>
          </w:p>
        </w:tc>
        <w:tc>
          <w:tcPr>
            <w:tcW w:w="4871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1350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contact in database</w:t>
            </w:r>
            <w:r w:rsidR="0078397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that unanswered</w:t>
            </w:r>
            <w:r w:rsidR="0051350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1D446D" w:rsidRPr="00A42300" w:rsidTr="00344F30">
        <w:tc>
          <w:tcPr>
            <w:tcW w:w="861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1D446D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getReplyContact()</w:t>
            </w:r>
          </w:p>
        </w:tc>
        <w:tc>
          <w:tcPr>
            <w:tcW w:w="4871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78397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contact in database</w:t>
            </w:r>
            <w:r w:rsidR="00734F4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that answered</w:t>
            </w:r>
            <w:r w:rsidR="0078397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30787E" w:rsidRPr="00A42300" w:rsidTr="00344F30">
        <w:tc>
          <w:tcPr>
            <w:tcW w:w="861" w:type="dxa"/>
          </w:tcPr>
          <w:p w:rsidR="0030787E" w:rsidRPr="00A42300" w:rsidRDefault="0030787E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getContactByType()</w:t>
            </w:r>
          </w:p>
        </w:tc>
        <w:tc>
          <w:tcPr>
            <w:tcW w:w="487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E61C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contact in database that has type as keyword input.</w:t>
            </w:r>
          </w:p>
        </w:tc>
      </w:tr>
      <w:tr w:rsidR="0030787E" w:rsidRPr="00A42300" w:rsidTr="00344F30">
        <w:tc>
          <w:tcPr>
            <w:tcW w:w="861" w:type="dxa"/>
          </w:tcPr>
          <w:p w:rsidR="0030787E" w:rsidRPr="00A42300" w:rsidRDefault="0030787E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deleteContact()</w:t>
            </w:r>
          </w:p>
        </w:tc>
        <w:tc>
          <w:tcPr>
            <w:tcW w:w="487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D471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contact in database.</w:t>
            </w:r>
          </w:p>
        </w:tc>
      </w:tr>
    </w:tbl>
    <w:p w:rsidR="001D446D" w:rsidRPr="00A42300" w:rsidRDefault="001D446D" w:rsidP="001D446D">
      <w:pPr>
        <w:rPr>
          <w:rFonts w:ascii="Times New Roman" w:hAnsi="Times New Roman" w:cs="Times New Roman"/>
          <w:sz w:val="22"/>
          <w:szCs w:val="22"/>
        </w:rPr>
      </w:pPr>
    </w:p>
    <w:p w:rsidR="001D446D" w:rsidRPr="00A42300" w:rsidRDefault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9" w:name="_Toc391909318"/>
      <w:r w:rsidRPr="00A42300">
        <w:rPr>
          <w:rFonts w:ascii="Times New Roman" w:hAnsi="Times New Roman" w:cs="Times New Roman"/>
          <w:sz w:val="22"/>
          <w:szCs w:val="22"/>
        </w:rPr>
        <w:t>ContactController</w:t>
      </w:r>
      <w:bookmarkEnd w:id="69"/>
    </w:p>
    <w:p w:rsidR="001D446D" w:rsidRPr="00A42300" w:rsidRDefault="001D446D" w:rsidP="001D446D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1D446D" w:rsidRPr="00A42300" w:rsidTr="00344F30">
        <w:tc>
          <w:tcPr>
            <w:tcW w:w="55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557" w:type="dxa"/>
          </w:tcPr>
          <w:p w:rsidR="001D446D" w:rsidRPr="00A42300" w:rsidRDefault="001D446D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D446D" w:rsidRPr="00A42300" w:rsidRDefault="001D446D" w:rsidP="001D446D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3556"/>
        <w:gridCol w:w="3857"/>
      </w:tblGrid>
      <w:tr w:rsidR="001D446D" w:rsidRPr="00A42300" w:rsidTr="00344F30">
        <w:tc>
          <w:tcPr>
            <w:tcW w:w="899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899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listReplyContact</w:t>
            </w:r>
          </w:p>
        </w:tc>
        <w:tc>
          <w:tcPr>
            <w:tcW w:w="4218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Contact</w:t>
            </w:r>
          </w:p>
        </w:tc>
      </w:tr>
      <w:tr w:rsidR="001D446D" w:rsidRPr="00A42300" w:rsidTr="00344F30">
        <w:tc>
          <w:tcPr>
            <w:tcW w:w="899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replyContact </w:t>
            </w:r>
            <w:r w:rsidR="001D446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Reply Contact</w:t>
            </w:r>
          </w:p>
        </w:tc>
      </w:tr>
      <w:tr w:rsidR="00427FB4" w:rsidRPr="00A42300" w:rsidTr="00344F30">
        <w:tc>
          <w:tcPr>
            <w:tcW w:w="899" w:type="dxa"/>
          </w:tcPr>
          <w:p w:rsidR="00427FB4" w:rsidRPr="00A42300" w:rsidRDefault="00427FB4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getContactByContactType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Contact</w:t>
            </w:r>
          </w:p>
        </w:tc>
      </w:tr>
      <w:tr w:rsidR="00427FB4" w:rsidRPr="00A42300" w:rsidTr="00344F30">
        <w:tc>
          <w:tcPr>
            <w:tcW w:w="899" w:type="dxa"/>
          </w:tcPr>
          <w:p w:rsidR="00427FB4" w:rsidRPr="00A42300" w:rsidRDefault="00427FB4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deleteContact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Contact</w:t>
            </w:r>
          </w:p>
        </w:tc>
      </w:tr>
    </w:tbl>
    <w:p w:rsidR="001D446D" w:rsidRPr="00A42300" w:rsidRDefault="001D446D" w:rsidP="001D446D">
      <w:pPr>
        <w:rPr>
          <w:rFonts w:ascii="Times New Roman" w:hAnsi="Times New Roman" w:cs="Times New Roman"/>
          <w:sz w:val="22"/>
          <w:szCs w:val="22"/>
        </w:rPr>
      </w:pPr>
    </w:p>
    <w:p w:rsidR="006C6001" w:rsidRPr="00A42300" w:rsidRDefault="006C600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70" w:name="_Toc391909331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6C6001" w:rsidRPr="00A42300" w:rsidRDefault="00FE7792" w:rsidP="006C6001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UC052_Search</w:t>
      </w:r>
      <w:r w:rsidR="006C6001" w:rsidRPr="00A42300">
        <w:rPr>
          <w:rFonts w:ascii="Times New Roman" w:hAnsi="Times New Roman" w:cs="Times New Roman"/>
          <w:sz w:val="22"/>
          <w:szCs w:val="22"/>
        </w:rPr>
        <w:t>Contact</w:t>
      </w:r>
    </w:p>
    <w:p w:rsidR="006C6001" w:rsidRPr="00A42300" w:rsidRDefault="00FE7792" w:rsidP="006C6001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30151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2_SearchContact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0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41D" w:rsidRPr="00A42300" w:rsidRDefault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UC053_Reply</w:t>
      </w:r>
      <w:r w:rsidR="003B141D" w:rsidRPr="00A42300">
        <w:rPr>
          <w:rFonts w:ascii="Times New Roman" w:hAnsi="Times New Roman" w:cs="Times New Roman"/>
          <w:sz w:val="22"/>
          <w:szCs w:val="22"/>
        </w:rPr>
        <w:t>Contact</w:t>
      </w:r>
    </w:p>
    <w:p w:rsidR="003B141D" w:rsidRPr="00A42300" w:rsidRDefault="00FE7792" w:rsidP="003B141D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31292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3_ReplyContact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3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2" w:rsidRDefault="00FE7792">
      <w:pPr>
        <w:pStyle w:val="Heading4"/>
      </w:pPr>
      <w:r>
        <w:t>UC054_DeleteContact</w:t>
      </w:r>
    </w:p>
    <w:p w:rsidR="00FE7792" w:rsidRPr="00FE7792" w:rsidRDefault="00FE7792" w:rsidP="00FE7792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22143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4_DeleteContact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2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2" w:rsidRDefault="001548BE">
      <w:pPr>
        <w:pStyle w:val="Heading2"/>
      </w:pPr>
      <w:r>
        <w:lastRenderedPageBreak/>
        <w:t>Contributed Content management</w:t>
      </w:r>
    </w:p>
    <w:p w:rsidR="001548BE" w:rsidRDefault="001548BE" w:rsidP="001548BE">
      <w:pPr>
        <w:pStyle w:val="Heading3"/>
      </w:pPr>
      <w:r>
        <w:t>Class diagram</w:t>
      </w:r>
    </w:p>
    <w:p w:rsidR="00071A78" w:rsidRDefault="00692E1B" w:rsidP="00071A78">
      <w:pPr>
        <w:ind w:left="0"/>
      </w:pPr>
      <w:bookmarkStart w:id="71" w:name="_GoBack"/>
      <w:r>
        <w:rPr>
          <w:noProof/>
          <w:snapToGrid/>
          <w:lang w:eastAsia="ja-JP"/>
        </w:rPr>
        <w:drawing>
          <wp:inline distT="0" distB="0" distL="0" distR="0">
            <wp:extent cx="5274945" cy="30949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roved class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:rsidR="00071A78" w:rsidRPr="00A42300" w:rsidRDefault="00071A78" w:rsidP="00071A78">
      <w:pPr>
        <w:pStyle w:val="comment"/>
        <w:ind w:left="1440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 xml:space="preserve">Figure 15: Class diagram Contributed Content Management 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3"/>
        <w:gridCol w:w="2998"/>
        <w:gridCol w:w="4630"/>
      </w:tblGrid>
      <w:tr w:rsidR="00071A78" w:rsidRPr="00A42300" w:rsidTr="008E189D">
        <w:tc>
          <w:tcPr>
            <w:tcW w:w="647" w:type="dxa"/>
            <w:shd w:val="clear" w:color="auto" w:fill="92D050"/>
          </w:tcPr>
          <w:p w:rsidR="00071A78" w:rsidRPr="00344F30" w:rsidRDefault="00071A78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071A78" w:rsidRPr="00344F30" w:rsidRDefault="00071A78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071A78" w:rsidRPr="00344F30" w:rsidRDefault="00071A78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71A78" w:rsidRPr="00A42300" w:rsidTr="008E189D">
        <w:tc>
          <w:tcPr>
            <w:tcW w:w="647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210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071A78" w:rsidRPr="00A42300" w:rsidTr="008E189D">
        <w:tc>
          <w:tcPr>
            <w:tcW w:w="647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Model_Grammar</w:t>
            </w:r>
          </w:p>
        </w:tc>
        <w:tc>
          <w:tcPr>
            <w:tcW w:w="5210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071A78" w:rsidRPr="00A42300" w:rsidTr="008E189D">
        <w:tc>
          <w:tcPr>
            <w:tcW w:w="647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3147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Model_Kanji</w:t>
            </w:r>
          </w:p>
        </w:tc>
        <w:tc>
          <w:tcPr>
            <w:tcW w:w="5210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071A78" w:rsidRPr="00A42300" w:rsidTr="008E189D">
        <w:tc>
          <w:tcPr>
            <w:tcW w:w="647" w:type="dxa"/>
          </w:tcPr>
          <w:p w:rsidR="00071A78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147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VocabularyController</w:t>
            </w:r>
          </w:p>
        </w:tc>
        <w:tc>
          <w:tcPr>
            <w:tcW w:w="5210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  <w:tr w:rsidR="00071A78" w:rsidRPr="00A42300" w:rsidTr="008E189D">
        <w:tc>
          <w:tcPr>
            <w:tcW w:w="647" w:type="dxa"/>
          </w:tcPr>
          <w:p w:rsidR="00071A78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147" w:type="dxa"/>
          </w:tcPr>
          <w:p w:rsidR="00071A78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GrammarController</w:t>
            </w:r>
          </w:p>
        </w:tc>
        <w:tc>
          <w:tcPr>
            <w:tcW w:w="5210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  <w:tr w:rsidR="00071A78" w:rsidRPr="00A42300" w:rsidTr="008E189D">
        <w:tc>
          <w:tcPr>
            <w:tcW w:w="647" w:type="dxa"/>
          </w:tcPr>
          <w:p w:rsidR="00071A78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147" w:type="dxa"/>
          </w:tcPr>
          <w:p w:rsidR="00071A78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KanjiController</w:t>
            </w:r>
          </w:p>
        </w:tc>
        <w:tc>
          <w:tcPr>
            <w:tcW w:w="5210" w:type="dxa"/>
          </w:tcPr>
          <w:p w:rsidR="00071A78" w:rsidRPr="00A42300" w:rsidRDefault="00071A78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071A78" w:rsidRPr="00071A78" w:rsidRDefault="00071A78" w:rsidP="00071A78">
      <w:pPr>
        <w:ind w:left="0"/>
      </w:pPr>
    </w:p>
    <w:p w:rsidR="001548BE" w:rsidRDefault="001548BE">
      <w:pPr>
        <w:pStyle w:val="Heading3"/>
      </w:pPr>
      <w:r>
        <w:t>Model_Grammar</w:t>
      </w:r>
      <w:r w:rsidR="00B35F40">
        <w:t xml:space="preserve"> class</w:t>
      </w:r>
    </w:p>
    <w:p w:rsidR="003867EA" w:rsidRPr="00A42300" w:rsidRDefault="003867EA" w:rsidP="003867E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426"/>
        <w:gridCol w:w="992"/>
        <w:gridCol w:w="1134"/>
        <w:gridCol w:w="1276"/>
        <w:gridCol w:w="2898"/>
      </w:tblGrid>
      <w:tr w:rsidR="003867EA" w:rsidRPr="00A42300" w:rsidTr="003867EA">
        <w:tc>
          <w:tcPr>
            <w:tcW w:w="525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26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2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898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8E189D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26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</w:p>
        </w:tc>
        <w:tc>
          <w:tcPr>
            <w:tcW w:w="99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8E189D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426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</w:p>
        </w:tc>
        <w:tc>
          <w:tcPr>
            <w:tcW w:w="99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8E189D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426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</w:p>
        </w:tc>
        <w:tc>
          <w:tcPr>
            <w:tcW w:w="99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8E189D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426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</w:p>
        </w:tc>
        <w:tc>
          <w:tcPr>
            <w:tcW w:w="99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8E189D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26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</w:p>
        </w:tc>
        <w:tc>
          <w:tcPr>
            <w:tcW w:w="99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8E189D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26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</w:p>
        </w:tc>
        <w:tc>
          <w:tcPr>
            <w:tcW w:w="99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8E189D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26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</w:p>
        </w:tc>
        <w:tc>
          <w:tcPr>
            <w:tcW w:w="99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867EA" w:rsidRPr="00A42300" w:rsidRDefault="003867EA" w:rsidP="003867E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2530"/>
        <w:gridCol w:w="4882"/>
      </w:tblGrid>
      <w:tr w:rsidR="003867EA" w:rsidRPr="00A42300" w:rsidTr="00A32BB5">
        <w:tc>
          <w:tcPr>
            <w:tcW w:w="839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530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82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A32BB5">
        <w:tc>
          <w:tcPr>
            <w:tcW w:w="839" w:type="dxa"/>
          </w:tcPr>
          <w:p w:rsidR="003867EA" w:rsidRPr="00A42300" w:rsidRDefault="003867EA" w:rsidP="003867E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1</w:t>
            </w:r>
          </w:p>
        </w:tc>
        <w:tc>
          <w:tcPr>
            <w:tcW w:w="2530" w:type="dxa"/>
          </w:tcPr>
          <w:p w:rsidR="003867EA" w:rsidRPr="00A42300" w:rsidRDefault="00A32BB5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approvedGrammar</w:t>
            </w:r>
            <w:r w:rsidR="003867E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82" w:type="dxa"/>
          </w:tcPr>
          <w:p w:rsidR="003867EA" w:rsidRPr="00A42300" w:rsidRDefault="00A32BB5" w:rsidP="00A32B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 grammar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 that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 contributed.</w:t>
            </w:r>
          </w:p>
        </w:tc>
      </w:tr>
    </w:tbl>
    <w:p w:rsidR="00071A78" w:rsidRPr="00071A78" w:rsidRDefault="00071A78" w:rsidP="00071A78"/>
    <w:p w:rsidR="003867EA" w:rsidRPr="003867EA" w:rsidRDefault="001548BE" w:rsidP="00A32BB5">
      <w:pPr>
        <w:pStyle w:val="Heading3"/>
      </w:pPr>
      <w:r>
        <w:t>Model_Vocabulary</w:t>
      </w:r>
      <w:r w:rsidR="00B35F40">
        <w:t xml:space="preserve"> class</w:t>
      </w:r>
    </w:p>
    <w:p w:rsidR="003867EA" w:rsidRPr="00A42300" w:rsidRDefault="003867EA" w:rsidP="003867EA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048"/>
        <w:gridCol w:w="961"/>
        <w:gridCol w:w="1048"/>
        <w:gridCol w:w="3082"/>
      </w:tblGrid>
      <w:tr w:rsidR="003867EA" w:rsidRPr="00A42300" w:rsidTr="008E189D">
        <w:tc>
          <w:tcPr>
            <w:tcW w:w="536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642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0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80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5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8E189D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64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8E189D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64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8E189D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8E189D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8E189D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8E189D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8E189D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8E189D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8E189D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867EA" w:rsidRPr="00A42300" w:rsidRDefault="00A32BB5" w:rsidP="003867E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sz w:val="22"/>
          <w:szCs w:val="22"/>
          <w:lang w:eastAsia="ja-JP"/>
        </w:rPr>
        <w:t>M</w:t>
      </w:r>
      <w:r w:rsidR="003867EA" w:rsidRPr="00A42300">
        <w:rPr>
          <w:rFonts w:ascii="Times New Roman" w:hAnsi="Times New Roman" w:cs="Times New Roman"/>
          <w:sz w:val="22"/>
          <w:szCs w:val="22"/>
          <w:lang w:eastAsia="ja-JP"/>
        </w:rPr>
        <w:t>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2534"/>
        <w:gridCol w:w="4882"/>
      </w:tblGrid>
      <w:tr w:rsidR="003867EA" w:rsidRPr="00A42300" w:rsidTr="00A32BB5">
        <w:tc>
          <w:tcPr>
            <w:tcW w:w="835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534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82" w:type="dxa"/>
            <w:shd w:val="clear" w:color="auto" w:fill="92D050"/>
          </w:tcPr>
          <w:p w:rsidR="003867EA" w:rsidRPr="00620129" w:rsidRDefault="003867E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A32BB5">
        <w:tc>
          <w:tcPr>
            <w:tcW w:w="835" w:type="dxa"/>
          </w:tcPr>
          <w:p w:rsidR="003867EA" w:rsidRPr="00A42300" w:rsidRDefault="003867E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1</w:t>
            </w:r>
          </w:p>
        </w:tc>
        <w:tc>
          <w:tcPr>
            <w:tcW w:w="2534" w:type="dxa"/>
          </w:tcPr>
          <w:p w:rsidR="003867EA" w:rsidRPr="00A42300" w:rsidRDefault="003867EA" w:rsidP="00A32B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</w:t>
            </w:r>
            <w:r w:rsidR="00A32BB5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82" w:type="dxa"/>
          </w:tcPr>
          <w:p w:rsidR="003867EA" w:rsidRPr="00A42300" w:rsidRDefault="003867EA" w:rsidP="00A32B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 w:rsidR="00A32BB5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 that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 contributed.</w:t>
            </w:r>
          </w:p>
        </w:tc>
      </w:tr>
    </w:tbl>
    <w:p w:rsidR="003867EA" w:rsidRPr="003867EA" w:rsidRDefault="003867EA" w:rsidP="003867EA"/>
    <w:p w:rsidR="001548BE" w:rsidRDefault="001548BE">
      <w:pPr>
        <w:pStyle w:val="Heading3"/>
      </w:pPr>
      <w:r>
        <w:t>Model_Kanji</w:t>
      </w:r>
      <w:r w:rsidR="00B35F40">
        <w:t xml:space="preserve"> class</w:t>
      </w:r>
    </w:p>
    <w:p w:rsidR="009B45BA" w:rsidRPr="00A42300" w:rsidRDefault="009B45BA" w:rsidP="009B45BA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048"/>
        <w:gridCol w:w="961"/>
        <w:gridCol w:w="1048"/>
        <w:gridCol w:w="3082"/>
      </w:tblGrid>
      <w:tr w:rsidR="009B45BA" w:rsidRPr="00A42300" w:rsidTr="009B45BA">
        <w:tc>
          <w:tcPr>
            <w:tcW w:w="524" w:type="dxa"/>
            <w:shd w:val="clear" w:color="auto" w:fill="92D050"/>
          </w:tcPr>
          <w:p w:rsidR="009B45BA" w:rsidRPr="00620129" w:rsidRDefault="009B45B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88" w:type="dxa"/>
            <w:shd w:val="clear" w:color="auto" w:fill="92D050"/>
          </w:tcPr>
          <w:p w:rsidR="009B45BA" w:rsidRPr="00620129" w:rsidRDefault="009B45B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48" w:type="dxa"/>
            <w:shd w:val="clear" w:color="auto" w:fill="92D050"/>
          </w:tcPr>
          <w:p w:rsidR="009B45BA" w:rsidRPr="00620129" w:rsidRDefault="009B45B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61" w:type="dxa"/>
            <w:shd w:val="clear" w:color="auto" w:fill="92D050"/>
          </w:tcPr>
          <w:p w:rsidR="009B45BA" w:rsidRPr="00620129" w:rsidRDefault="009B45B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48" w:type="dxa"/>
            <w:shd w:val="clear" w:color="auto" w:fill="92D050"/>
          </w:tcPr>
          <w:p w:rsidR="009B45BA" w:rsidRPr="00620129" w:rsidRDefault="009B45B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082" w:type="dxa"/>
            <w:shd w:val="clear" w:color="auto" w:fill="92D050"/>
          </w:tcPr>
          <w:p w:rsidR="009B45BA" w:rsidRPr="00620129" w:rsidRDefault="009B45B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88" w:type="dxa"/>
          </w:tcPr>
          <w:p w:rsidR="009B45BA" w:rsidRPr="00A42300" w:rsidRDefault="009B45B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K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_id</w:t>
            </w: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61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88" w:type="dxa"/>
          </w:tcPr>
          <w:p w:rsidR="009B45BA" w:rsidRPr="00A42300" w:rsidRDefault="009B45B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K_kanji</w:t>
            </w: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88" w:type="dxa"/>
          </w:tcPr>
          <w:p w:rsidR="009B45BA" w:rsidRPr="00A42300" w:rsidRDefault="009B45B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K_amhan</w:t>
            </w: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88" w:type="dxa"/>
          </w:tcPr>
          <w:p w:rsidR="009B45BA" w:rsidRPr="00A42300" w:rsidRDefault="009B45B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K_onyomi</w:t>
            </w: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588" w:type="dxa"/>
          </w:tcPr>
          <w:p w:rsidR="009B45BA" w:rsidRPr="00A42300" w:rsidRDefault="009B45B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K_kunyomi</w:t>
            </w: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588" w:type="dxa"/>
          </w:tcPr>
          <w:p w:rsidR="009B45BA" w:rsidRPr="00A42300" w:rsidRDefault="009B45BA" w:rsidP="008E189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K_level</w:t>
            </w: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9B45BA" w:rsidRPr="00A42300" w:rsidRDefault="009B45BA" w:rsidP="009B45B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sz w:val="22"/>
          <w:szCs w:val="22"/>
          <w:lang w:eastAsia="ja-JP"/>
        </w:rPr>
        <w:t>M</w:t>
      </w:r>
      <w:r w:rsidRPr="00A42300">
        <w:rPr>
          <w:rFonts w:ascii="Times New Roman" w:hAnsi="Times New Roman" w:cs="Times New Roman"/>
          <w:sz w:val="22"/>
          <w:szCs w:val="22"/>
          <w:lang w:eastAsia="ja-JP"/>
        </w:rPr>
        <w:t>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2534"/>
        <w:gridCol w:w="4882"/>
      </w:tblGrid>
      <w:tr w:rsidR="009B45BA" w:rsidRPr="00A42300" w:rsidTr="008E189D">
        <w:tc>
          <w:tcPr>
            <w:tcW w:w="835" w:type="dxa"/>
            <w:shd w:val="clear" w:color="auto" w:fill="92D050"/>
          </w:tcPr>
          <w:p w:rsidR="009B45BA" w:rsidRPr="00620129" w:rsidRDefault="009B45BA" w:rsidP="008E189D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534" w:type="dxa"/>
            <w:shd w:val="clear" w:color="auto" w:fill="92D050"/>
          </w:tcPr>
          <w:p w:rsidR="009B45BA" w:rsidRPr="00620129" w:rsidRDefault="009B45B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82" w:type="dxa"/>
            <w:shd w:val="clear" w:color="auto" w:fill="92D050"/>
          </w:tcPr>
          <w:p w:rsidR="009B45BA" w:rsidRPr="00620129" w:rsidRDefault="009B45BA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9B45BA" w:rsidRPr="00A42300" w:rsidTr="008E189D">
        <w:tc>
          <w:tcPr>
            <w:tcW w:w="835" w:type="dxa"/>
          </w:tcPr>
          <w:p w:rsidR="009B45BA" w:rsidRPr="00A42300" w:rsidRDefault="009B45BA" w:rsidP="008E18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1</w:t>
            </w:r>
          </w:p>
        </w:tc>
        <w:tc>
          <w:tcPr>
            <w:tcW w:w="2534" w:type="dxa"/>
          </w:tcPr>
          <w:p w:rsidR="009B45BA" w:rsidRPr="00A42300" w:rsidRDefault="009B45BA" w:rsidP="009B45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approvedKanji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82" w:type="dxa"/>
          </w:tcPr>
          <w:p w:rsidR="009B45BA" w:rsidRPr="00A42300" w:rsidRDefault="009B45BA" w:rsidP="009B45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 kanji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 that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 contributed.</w:t>
            </w:r>
          </w:p>
        </w:tc>
      </w:tr>
    </w:tbl>
    <w:p w:rsidR="009B45BA" w:rsidRPr="009B45BA" w:rsidRDefault="009B45BA" w:rsidP="009B45BA"/>
    <w:p w:rsidR="009B45BA" w:rsidRDefault="00B35F40">
      <w:pPr>
        <w:pStyle w:val="Heading3"/>
      </w:pPr>
      <w:r>
        <w:t>GrammarController class</w:t>
      </w:r>
    </w:p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B35F40" w:rsidRPr="00A42300" w:rsidTr="008E189D">
        <w:tc>
          <w:tcPr>
            <w:tcW w:w="524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8E189D">
        <w:tc>
          <w:tcPr>
            <w:tcW w:w="524" w:type="dxa"/>
          </w:tcPr>
          <w:p w:rsidR="00B35F40" w:rsidRPr="00A42300" w:rsidRDefault="00B35F40" w:rsidP="008E18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B35F40" w:rsidRPr="00A42300" w:rsidTr="008E189D">
        <w:tc>
          <w:tcPr>
            <w:tcW w:w="899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8E189D">
        <w:tc>
          <w:tcPr>
            <w:tcW w:w="899" w:type="dxa"/>
          </w:tcPr>
          <w:p w:rsidR="00B35F40" w:rsidRPr="00A42300" w:rsidRDefault="00B35F40" w:rsidP="00B35F40">
            <w:pPr>
              <w:pStyle w:val="comment"/>
              <w:numPr>
                <w:ilvl w:val="0"/>
                <w:numId w:val="69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approvedGrammar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 Grammar</w:t>
            </w:r>
          </w:p>
        </w:tc>
      </w:tr>
    </w:tbl>
    <w:p w:rsidR="00B35F40" w:rsidRPr="00A42300" w:rsidRDefault="00B35F40" w:rsidP="00B35F40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B35F40" w:rsidRPr="00B35F40" w:rsidRDefault="00B35F40" w:rsidP="00B35F40"/>
    <w:p w:rsidR="00B35F40" w:rsidRDefault="00B35F40">
      <w:pPr>
        <w:pStyle w:val="Heading3"/>
      </w:pPr>
      <w:r>
        <w:lastRenderedPageBreak/>
        <w:t>VocabularyController</w:t>
      </w:r>
    </w:p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B35F40" w:rsidRPr="00A42300" w:rsidTr="008E189D">
        <w:tc>
          <w:tcPr>
            <w:tcW w:w="524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8E189D">
        <w:tc>
          <w:tcPr>
            <w:tcW w:w="524" w:type="dxa"/>
          </w:tcPr>
          <w:p w:rsidR="00B35F40" w:rsidRPr="00A42300" w:rsidRDefault="00B35F40" w:rsidP="008E18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B35F40" w:rsidRPr="00A42300" w:rsidTr="008E189D">
        <w:tc>
          <w:tcPr>
            <w:tcW w:w="899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8E189D">
        <w:tc>
          <w:tcPr>
            <w:tcW w:w="899" w:type="dxa"/>
          </w:tcPr>
          <w:p w:rsidR="00B35F40" w:rsidRPr="00A42300" w:rsidRDefault="00B35F40" w:rsidP="00B35F40">
            <w:pPr>
              <w:pStyle w:val="comment"/>
              <w:numPr>
                <w:ilvl w:val="0"/>
                <w:numId w:val="7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approvedVocabulary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 Vocabulary</w:t>
            </w:r>
          </w:p>
        </w:tc>
      </w:tr>
    </w:tbl>
    <w:p w:rsidR="00B35F40" w:rsidRPr="00B35F40" w:rsidRDefault="00B35F40" w:rsidP="00B35F40"/>
    <w:p w:rsidR="00B35F40" w:rsidRDefault="00B35F40">
      <w:pPr>
        <w:pStyle w:val="Heading3"/>
      </w:pPr>
      <w:r>
        <w:t>KanjiController</w:t>
      </w:r>
    </w:p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B35F40" w:rsidRPr="00A42300" w:rsidTr="008E189D">
        <w:tc>
          <w:tcPr>
            <w:tcW w:w="524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8E189D">
        <w:tc>
          <w:tcPr>
            <w:tcW w:w="524" w:type="dxa"/>
          </w:tcPr>
          <w:p w:rsidR="00B35F40" w:rsidRPr="00A42300" w:rsidRDefault="00B35F40" w:rsidP="008E18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B35F40" w:rsidRPr="00A42300" w:rsidRDefault="00B35F40" w:rsidP="008E189D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B35F40" w:rsidRPr="00A42300" w:rsidTr="008E189D">
        <w:tc>
          <w:tcPr>
            <w:tcW w:w="899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B35F40" w:rsidRPr="00620129" w:rsidRDefault="00B35F40" w:rsidP="008E189D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8E189D">
        <w:tc>
          <w:tcPr>
            <w:tcW w:w="899" w:type="dxa"/>
          </w:tcPr>
          <w:p w:rsidR="00B35F40" w:rsidRPr="00A42300" w:rsidRDefault="00B35F40" w:rsidP="00B35F40">
            <w:pPr>
              <w:pStyle w:val="comment"/>
              <w:numPr>
                <w:ilvl w:val="0"/>
                <w:numId w:val="7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approvedKanji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 Kanji</w:t>
            </w:r>
          </w:p>
        </w:tc>
      </w:tr>
    </w:tbl>
    <w:p w:rsidR="00B35F40" w:rsidRPr="00B35F40" w:rsidRDefault="00B35F40" w:rsidP="00B35F40"/>
    <w:p w:rsidR="003E512D" w:rsidRDefault="003E512D">
      <w:pPr>
        <w:pStyle w:val="Heading3"/>
      </w:pPr>
      <w:r>
        <w:lastRenderedPageBreak/>
        <w:t>Sequence Diagram</w:t>
      </w:r>
    </w:p>
    <w:p w:rsidR="003E512D" w:rsidRDefault="003E512D" w:rsidP="003E512D">
      <w:pPr>
        <w:pStyle w:val="Heading4"/>
      </w:pPr>
      <w:r>
        <w:t>UC055_ApproveContribute</w:t>
      </w:r>
    </w:p>
    <w:p w:rsidR="003E512D" w:rsidRPr="003E512D" w:rsidRDefault="003E512D" w:rsidP="003E512D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60867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5_ApproveContribute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608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2D" w:rsidRDefault="003E512D">
      <w:pPr>
        <w:pStyle w:val="Heading4"/>
      </w:pPr>
      <w:r>
        <w:lastRenderedPageBreak/>
        <w:t>UC056_DeleteContribute</w:t>
      </w:r>
    </w:p>
    <w:p w:rsidR="003E512D" w:rsidRPr="003E512D" w:rsidRDefault="003E512D" w:rsidP="003E512D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72903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6_DeleteContribute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2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A42300" w:rsidRDefault="00F944E8">
      <w:pPr>
        <w:pStyle w:val="Heading1"/>
        <w:rPr>
          <w:rFonts w:ascii="Times New Roman" w:hAnsi="Times New Roman" w:cs="Times New Roman"/>
          <w:color w:val="800000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color w:val="800000"/>
          <w:sz w:val="22"/>
          <w:szCs w:val="22"/>
          <w:lang w:eastAsia="ja-JP"/>
        </w:rPr>
        <w:lastRenderedPageBreak/>
        <w:t>M</w:t>
      </w:r>
      <w:r w:rsidR="00635082" w:rsidRPr="00A42300">
        <w:rPr>
          <w:rFonts w:ascii="Times New Roman" w:hAnsi="Times New Roman" w:cs="Times New Roman"/>
          <w:color w:val="800000"/>
          <w:sz w:val="22"/>
          <w:szCs w:val="22"/>
          <w:lang w:eastAsia="ja-JP"/>
        </w:rPr>
        <w:t>VC model</w:t>
      </w:r>
      <w:bookmarkEnd w:id="70"/>
      <w:r w:rsidR="00635082" w:rsidRPr="00A42300">
        <w:rPr>
          <w:rFonts w:ascii="Times New Roman" w:hAnsi="Times New Roman" w:cs="Times New Roman"/>
          <w:color w:val="800000"/>
          <w:sz w:val="22"/>
          <w:szCs w:val="22"/>
          <w:lang w:eastAsia="ja-JP"/>
        </w:rPr>
        <w:t xml:space="preserve"> </w:t>
      </w:r>
    </w:p>
    <w:p w:rsidR="00635082" w:rsidRPr="00A42300" w:rsidRDefault="00635082" w:rsidP="00342499">
      <w:pPr>
        <w:jc w:val="center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FE9D131" wp14:editId="780B2575">
            <wp:extent cx="4742180" cy="5528945"/>
            <wp:effectExtent l="0" t="0" r="1270" b="0"/>
            <wp:docPr id="17" name="Picture 17" descr="C:\Users\CuongNM01278\Desktop\mvcNti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uongNM01278\Desktop\mvcNtier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552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082" w:rsidRPr="00A42300" w:rsidRDefault="0085424C" w:rsidP="0085424C">
      <w:pPr>
        <w:jc w:val="center"/>
        <w:rPr>
          <w:rFonts w:ascii="Times New Roman" w:hAnsi="Times New Roman" w:cs="Times New Roman"/>
          <w:b/>
          <w:i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i/>
          <w:sz w:val="22"/>
          <w:szCs w:val="22"/>
          <w:lang w:eastAsia="ja-JP"/>
        </w:rPr>
        <w:t>Figure 6: MVC Model</w:t>
      </w:r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A42300" w:rsidRDefault="00635082" w:rsidP="004604CC">
      <w:pPr>
        <w:jc w:val="center"/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sectPr w:rsidR="00635082" w:rsidRPr="00A42300" w:rsidSect="00E6719C">
      <w:headerReference w:type="default" r:id="rId85"/>
      <w:footerReference w:type="default" r:id="rId86"/>
      <w:pgSz w:w="11907" w:h="16840" w:code="9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A59C7" w:rsidRDefault="000A59C7">
      <w:r>
        <w:separator/>
      </w:r>
    </w:p>
  </w:endnote>
  <w:endnote w:type="continuationSeparator" w:id="0">
    <w:p w:rsidR="000A59C7" w:rsidRDefault="000A59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1" w:usb1="00000000" w:usb2="00000000" w:usb3="00000000" w:csb0="0000001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MS PGothic">
    <w:altName w:val="ＭＳ Ｐゴシック"/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189D" w:rsidRDefault="008E189D" w:rsidP="00531325">
    <w:pPr>
      <w:pStyle w:val="Footer"/>
      <w:framePr w:wrap="around"/>
      <w:ind w:right="400"/>
      <w:jc w:val="left"/>
    </w:pPr>
    <w:r>
      <w:ptab w:relativeTo="margin" w:alignment="right" w:leader="none"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692E1B">
      <w:rPr>
        <w:rStyle w:val="PageNumber"/>
      </w:rPr>
      <w:t>82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692E1B">
      <w:rPr>
        <w:rStyle w:val="PageNumber"/>
      </w:rPr>
      <w:t>88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A59C7" w:rsidRDefault="000A59C7">
      <w:r>
        <w:separator/>
      </w:r>
    </w:p>
  </w:footnote>
  <w:footnote w:type="continuationSeparator" w:id="0">
    <w:p w:rsidR="000A59C7" w:rsidRDefault="000A59C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189D" w:rsidRDefault="008E189D" w:rsidP="00DA0A63">
    <w:pPr>
      <w:pStyle w:val="Header"/>
      <w:ind w:left="0"/>
      <w:rPr>
        <w:lang w:eastAsia="ja-JP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48056B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F0066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5683F1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C24944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9CFA7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9E001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6F821F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8E0004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B410D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01F07BD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2396B87"/>
    <w:multiLevelType w:val="hybridMultilevel"/>
    <w:tmpl w:val="DAFA349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6F8080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E3D78F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02749B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565B3C"/>
    <w:multiLevelType w:val="hybridMultilevel"/>
    <w:tmpl w:val="9CB4209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6310CF6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8F1101A"/>
    <w:multiLevelType w:val="hybridMultilevel"/>
    <w:tmpl w:val="CA56DBBC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D561EA4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DF14D3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E972EB9"/>
    <w:multiLevelType w:val="hybridMultilevel"/>
    <w:tmpl w:val="35B483B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0616365"/>
    <w:multiLevelType w:val="hybridMultilevel"/>
    <w:tmpl w:val="D72E8F8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AE82F0B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BB92387"/>
    <w:multiLevelType w:val="hybridMultilevel"/>
    <w:tmpl w:val="7ABAAFEE"/>
    <w:lvl w:ilvl="0" w:tplc="5D0851A6">
      <w:numFmt w:val="bullet"/>
      <w:lvlText w:val="-"/>
      <w:lvlJc w:val="left"/>
      <w:pPr>
        <w:ind w:left="360" w:hanging="360"/>
      </w:pPr>
      <w:rPr>
        <w:rFonts w:ascii="Arial" w:eastAsia="MS Mincho" w:hAnsi="Arial" w:cs="Arial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2FC0065F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06B2AC2"/>
    <w:multiLevelType w:val="hybridMultilevel"/>
    <w:tmpl w:val="2E48CC4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3C54B9A"/>
    <w:multiLevelType w:val="hybridMultilevel"/>
    <w:tmpl w:val="5280515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4D871E5"/>
    <w:multiLevelType w:val="hybridMultilevel"/>
    <w:tmpl w:val="42D672D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BA4C1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7381C4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8B41567"/>
    <w:multiLevelType w:val="hybridMultilevel"/>
    <w:tmpl w:val="A824FF4A"/>
    <w:lvl w:ilvl="0" w:tplc="DED07CFA">
      <w:start w:val="1"/>
      <w:numFmt w:val="bullet"/>
      <w:pStyle w:val="List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0">
    <w:nsid w:val="3A25550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C63638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22B291E"/>
    <w:multiLevelType w:val="hybridMultilevel"/>
    <w:tmpl w:val="636EF238"/>
    <w:lvl w:ilvl="0" w:tplc="73E69A64">
      <w:start w:val="1"/>
      <w:numFmt w:val="bullet"/>
      <w:pStyle w:val="StyleListSubConten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33">
    <w:nsid w:val="4411148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9644FC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9B27AAE"/>
    <w:multiLevelType w:val="multilevel"/>
    <w:tmpl w:val="4F2E0CA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10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6">
    <w:nsid w:val="4C105393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C7856E2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029713E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0A92AB8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7AF0BF3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845068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BC146FE"/>
    <w:multiLevelType w:val="hybridMultilevel"/>
    <w:tmpl w:val="842E58FE"/>
    <w:lvl w:ilvl="0" w:tplc="226ABBA6">
      <w:start w:val="1"/>
      <w:numFmt w:val="bullet"/>
      <w:pStyle w:val="Secondindex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3">
    <w:nsid w:val="5C83451F"/>
    <w:multiLevelType w:val="hybridMultilevel"/>
    <w:tmpl w:val="FC783368"/>
    <w:lvl w:ilvl="0" w:tplc="1CB0D0BC">
      <w:start w:val="1"/>
      <w:numFmt w:val="bullet"/>
      <w:pStyle w:val="ListConten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44">
    <w:nsid w:val="5DA671A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F522066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0043C62"/>
    <w:multiLevelType w:val="hybridMultilevel"/>
    <w:tmpl w:val="FCAE21CE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1F96424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20A65CC"/>
    <w:multiLevelType w:val="hybridMultilevel"/>
    <w:tmpl w:val="18FCDED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20F2667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3BC6880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7142545"/>
    <w:multiLevelType w:val="hybridMultilevel"/>
    <w:tmpl w:val="4EA46552"/>
    <w:lvl w:ilvl="0" w:tplc="72768E48">
      <w:start w:val="1"/>
      <w:numFmt w:val="bullet"/>
      <w:pStyle w:val="NormalFirstIndex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52">
    <w:nsid w:val="6AA505F9"/>
    <w:multiLevelType w:val="hybridMultilevel"/>
    <w:tmpl w:val="859C5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6D226FC8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D26217F"/>
    <w:multiLevelType w:val="hybridMultilevel"/>
    <w:tmpl w:val="619E632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11C0305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1841518"/>
    <w:multiLevelType w:val="hybridMultilevel"/>
    <w:tmpl w:val="3336E866"/>
    <w:lvl w:ilvl="0" w:tplc="E6723FA2">
      <w:start w:val="1"/>
      <w:numFmt w:val="decimal"/>
      <w:pStyle w:val="list123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57">
    <w:nsid w:val="738E5C51"/>
    <w:multiLevelType w:val="hybridMultilevel"/>
    <w:tmpl w:val="B108310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57718A3"/>
    <w:multiLevelType w:val="hybridMultilevel"/>
    <w:tmpl w:val="A5C87F6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6B302F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80648B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8FB7F73"/>
    <w:multiLevelType w:val="hybridMultilevel"/>
    <w:tmpl w:val="73AE707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99769CC"/>
    <w:multiLevelType w:val="hybridMultilevel"/>
    <w:tmpl w:val="F02C7B9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pStyle w:val="ListBullet0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4">
    <w:nsid w:val="7E2104A0"/>
    <w:multiLevelType w:val="hybridMultilevel"/>
    <w:tmpl w:val="3DF8C1EC"/>
    <w:lvl w:ilvl="0" w:tplc="4208BA26">
      <w:start w:val="1"/>
      <w:numFmt w:val="bullet"/>
      <w:pStyle w:val="Heading6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5"/>
  </w:num>
  <w:num w:numId="3">
    <w:abstractNumId w:val="35"/>
  </w:num>
  <w:num w:numId="4">
    <w:abstractNumId w:val="35"/>
  </w:num>
  <w:num w:numId="5">
    <w:abstractNumId w:val="64"/>
  </w:num>
  <w:num w:numId="6">
    <w:abstractNumId w:val="35"/>
  </w:num>
  <w:num w:numId="7">
    <w:abstractNumId w:val="35"/>
  </w:num>
  <w:num w:numId="8">
    <w:abstractNumId w:val="35"/>
  </w:num>
  <w:num w:numId="9">
    <w:abstractNumId w:val="29"/>
  </w:num>
  <w:num w:numId="10">
    <w:abstractNumId w:val="63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43"/>
  </w:num>
  <w:num w:numId="16">
    <w:abstractNumId w:val="8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56"/>
  </w:num>
  <w:num w:numId="22">
    <w:abstractNumId w:val="51"/>
  </w:num>
  <w:num w:numId="23">
    <w:abstractNumId w:val="42"/>
  </w:num>
  <w:num w:numId="24">
    <w:abstractNumId w:val="32"/>
  </w:num>
  <w:num w:numId="25">
    <w:abstractNumId w:val="46"/>
  </w:num>
  <w:num w:numId="26">
    <w:abstractNumId w:val="33"/>
  </w:num>
  <w:num w:numId="27">
    <w:abstractNumId w:val="41"/>
  </w:num>
  <w:num w:numId="28">
    <w:abstractNumId w:val="53"/>
  </w:num>
  <w:num w:numId="29">
    <w:abstractNumId w:val="40"/>
  </w:num>
  <w:num w:numId="30">
    <w:abstractNumId w:val="28"/>
  </w:num>
  <w:num w:numId="31">
    <w:abstractNumId w:val="39"/>
  </w:num>
  <w:num w:numId="32">
    <w:abstractNumId w:val="15"/>
  </w:num>
  <w:num w:numId="33">
    <w:abstractNumId w:val="52"/>
  </w:num>
  <w:num w:numId="34">
    <w:abstractNumId w:val="50"/>
  </w:num>
  <w:num w:numId="35">
    <w:abstractNumId w:val="37"/>
  </w:num>
  <w:num w:numId="36">
    <w:abstractNumId w:val="38"/>
  </w:num>
  <w:num w:numId="37">
    <w:abstractNumId w:val="54"/>
  </w:num>
  <w:num w:numId="38">
    <w:abstractNumId w:val="14"/>
  </w:num>
  <w:num w:numId="39">
    <w:abstractNumId w:val="48"/>
  </w:num>
  <w:num w:numId="40">
    <w:abstractNumId w:val="61"/>
  </w:num>
  <w:num w:numId="41">
    <w:abstractNumId w:val="25"/>
  </w:num>
  <w:num w:numId="42">
    <w:abstractNumId w:val="26"/>
  </w:num>
  <w:num w:numId="43">
    <w:abstractNumId w:val="58"/>
  </w:num>
  <w:num w:numId="44">
    <w:abstractNumId w:val="20"/>
  </w:num>
  <w:num w:numId="45">
    <w:abstractNumId w:val="49"/>
  </w:num>
  <w:num w:numId="46">
    <w:abstractNumId w:val="62"/>
  </w:num>
  <w:num w:numId="47">
    <w:abstractNumId w:val="24"/>
  </w:num>
  <w:num w:numId="48">
    <w:abstractNumId w:val="21"/>
  </w:num>
  <w:num w:numId="49">
    <w:abstractNumId w:val="10"/>
  </w:num>
  <w:num w:numId="50">
    <w:abstractNumId w:val="19"/>
  </w:num>
  <w:num w:numId="51">
    <w:abstractNumId w:val="16"/>
  </w:num>
  <w:num w:numId="52">
    <w:abstractNumId w:val="57"/>
  </w:num>
  <w:num w:numId="53">
    <w:abstractNumId w:val="47"/>
  </w:num>
  <w:num w:numId="54">
    <w:abstractNumId w:val="11"/>
  </w:num>
  <w:num w:numId="55">
    <w:abstractNumId w:val="45"/>
  </w:num>
  <w:num w:numId="56">
    <w:abstractNumId w:val="17"/>
  </w:num>
  <w:num w:numId="57">
    <w:abstractNumId w:val="30"/>
  </w:num>
  <w:num w:numId="58">
    <w:abstractNumId w:val="55"/>
  </w:num>
  <w:num w:numId="59">
    <w:abstractNumId w:val="12"/>
  </w:num>
  <w:num w:numId="60">
    <w:abstractNumId w:val="60"/>
  </w:num>
  <w:num w:numId="61">
    <w:abstractNumId w:val="31"/>
  </w:num>
  <w:num w:numId="62">
    <w:abstractNumId w:val="18"/>
  </w:num>
  <w:num w:numId="63">
    <w:abstractNumId w:val="59"/>
  </w:num>
  <w:num w:numId="64">
    <w:abstractNumId w:val="44"/>
  </w:num>
  <w:num w:numId="65">
    <w:abstractNumId w:val="34"/>
  </w:num>
  <w:num w:numId="66">
    <w:abstractNumId w:val="22"/>
  </w:num>
  <w:num w:numId="67">
    <w:abstractNumId w:val="36"/>
  </w:num>
  <w:num w:numId="68">
    <w:abstractNumId w:val="23"/>
  </w:num>
  <w:num w:numId="69">
    <w:abstractNumId w:val="13"/>
  </w:num>
  <w:num w:numId="70">
    <w:abstractNumId w:val="27"/>
  </w:num>
  <w:num w:numId="71">
    <w:abstractNumId w:val="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35173"/>
    <w:rsid w:val="00000A2F"/>
    <w:rsid w:val="00000E38"/>
    <w:rsid w:val="00007A9F"/>
    <w:rsid w:val="0002310B"/>
    <w:rsid w:val="00025A30"/>
    <w:rsid w:val="000359B4"/>
    <w:rsid w:val="00035F5C"/>
    <w:rsid w:val="000435B4"/>
    <w:rsid w:val="00044899"/>
    <w:rsid w:val="00047731"/>
    <w:rsid w:val="00050CE4"/>
    <w:rsid w:val="000572A5"/>
    <w:rsid w:val="000676D8"/>
    <w:rsid w:val="00067D44"/>
    <w:rsid w:val="00071A78"/>
    <w:rsid w:val="0007504A"/>
    <w:rsid w:val="0009221B"/>
    <w:rsid w:val="000A0C28"/>
    <w:rsid w:val="000A301F"/>
    <w:rsid w:val="000A59C7"/>
    <w:rsid w:val="000A6FEF"/>
    <w:rsid w:val="000B2E99"/>
    <w:rsid w:val="000B6AA6"/>
    <w:rsid w:val="000C4162"/>
    <w:rsid w:val="000D199F"/>
    <w:rsid w:val="000D21FD"/>
    <w:rsid w:val="000D3608"/>
    <w:rsid w:val="000D3D7F"/>
    <w:rsid w:val="000D4114"/>
    <w:rsid w:val="000D4EDC"/>
    <w:rsid w:val="000D67C7"/>
    <w:rsid w:val="000E275E"/>
    <w:rsid w:val="000F34DC"/>
    <w:rsid w:val="001067E7"/>
    <w:rsid w:val="00111322"/>
    <w:rsid w:val="001322E2"/>
    <w:rsid w:val="00133BE8"/>
    <w:rsid w:val="00135BFC"/>
    <w:rsid w:val="00143B04"/>
    <w:rsid w:val="001450DB"/>
    <w:rsid w:val="00147BF9"/>
    <w:rsid w:val="001523F3"/>
    <w:rsid w:val="00152C22"/>
    <w:rsid w:val="001548BE"/>
    <w:rsid w:val="001555BD"/>
    <w:rsid w:val="001703EF"/>
    <w:rsid w:val="00172724"/>
    <w:rsid w:val="0017334D"/>
    <w:rsid w:val="0017687E"/>
    <w:rsid w:val="00176FFB"/>
    <w:rsid w:val="0018319E"/>
    <w:rsid w:val="00183331"/>
    <w:rsid w:val="001864B1"/>
    <w:rsid w:val="001903F3"/>
    <w:rsid w:val="00196455"/>
    <w:rsid w:val="001A4398"/>
    <w:rsid w:val="001B3097"/>
    <w:rsid w:val="001C1E94"/>
    <w:rsid w:val="001C5E03"/>
    <w:rsid w:val="001D22F0"/>
    <w:rsid w:val="001D33CF"/>
    <w:rsid w:val="001D446D"/>
    <w:rsid w:val="001E0204"/>
    <w:rsid w:val="00205E75"/>
    <w:rsid w:val="00214558"/>
    <w:rsid w:val="00215984"/>
    <w:rsid w:val="0022306C"/>
    <w:rsid w:val="00230502"/>
    <w:rsid w:val="00241471"/>
    <w:rsid w:val="0025193E"/>
    <w:rsid w:val="002535B2"/>
    <w:rsid w:val="00257460"/>
    <w:rsid w:val="0026007E"/>
    <w:rsid w:val="00261EC5"/>
    <w:rsid w:val="002665B3"/>
    <w:rsid w:val="00270BF8"/>
    <w:rsid w:val="0027451A"/>
    <w:rsid w:val="00276B6D"/>
    <w:rsid w:val="00280C10"/>
    <w:rsid w:val="00282622"/>
    <w:rsid w:val="00284E52"/>
    <w:rsid w:val="002903DE"/>
    <w:rsid w:val="00290D03"/>
    <w:rsid w:val="00291622"/>
    <w:rsid w:val="00292D75"/>
    <w:rsid w:val="002A1417"/>
    <w:rsid w:val="002A1671"/>
    <w:rsid w:val="002A70DD"/>
    <w:rsid w:val="002B4AC8"/>
    <w:rsid w:val="002B6E68"/>
    <w:rsid w:val="002B7EB0"/>
    <w:rsid w:val="002D25CA"/>
    <w:rsid w:val="002D2EA6"/>
    <w:rsid w:val="002D4401"/>
    <w:rsid w:val="002F09E2"/>
    <w:rsid w:val="002F31A6"/>
    <w:rsid w:val="00304EAD"/>
    <w:rsid w:val="00305F68"/>
    <w:rsid w:val="00306CED"/>
    <w:rsid w:val="003072B2"/>
    <w:rsid w:val="0030787E"/>
    <w:rsid w:val="00315153"/>
    <w:rsid w:val="0032653D"/>
    <w:rsid w:val="00326587"/>
    <w:rsid w:val="00333241"/>
    <w:rsid w:val="00342499"/>
    <w:rsid w:val="00344F30"/>
    <w:rsid w:val="00353ED8"/>
    <w:rsid w:val="00356013"/>
    <w:rsid w:val="0035662B"/>
    <w:rsid w:val="00360B34"/>
    <w:rsid w:val="00363D75"/>
    <w:rsid w:val="0036767A"/>
    <w:rsid w:val="0038087F"/>
    <w:rsid w:val="00382E99"/>
    <w:rsid w:val="00386102"/>
    <w:rsid w:val="003867EA"/>
    <w:rsid w:val="0039010A"/>
    <w:rsid w:val="0039586F"/>
    <w:rsid w:val="003A3207"/>
    <w:rsid w:val="003B141D"/>
    <w:rsid w:val="003B6E7C"/>
    <w:rsid w:val="003C0E46"/>
    <w:rsid w:val="003C366D"/>
    <w:rsid w:val="003C6E99"/>
    <w:rsid w:val="003D436A"/>
    <w:rsid w:val="003D4A37"/>
    <w:rsid w:val="003E512D"/>
    <w:rsid w:val="003E711F"/>
    <w:rsid w:val="003E71A5"/>
    <w:rsid w:val="00401E02"/>
    <w:rsid w:val="00403730"/>
    <w:rsid w:val="00427FB4"/>
    <w:rsid w:val="00442884"/>
    <w:rsid w:val="0046007B"/>
    <w:rsid w:val="004604CC"/>
    <w:rsid w:val="00471FE3"/>
    <w:rsid w:val="00474026"/>
    <w:rsid w:val="0047525A"/>
    <w:rsid w:val="00476924"/>
    <w:rsid w:val="00486126"/>
    <w:rsid w:val="004915D0"/>
    <w:rsid w:val="004964C8"/>
    <w:rsid w:val="004A5BB0"/>
    <w:rsid w:val="004A666F"/>
    <w:rsid w:val="004B3178"/>
    <w:rsid w:val="004D68CF"/>
    <w:rsid w:val="004F38ED"/>
    <w:rsid w:val="005011E0"/>
    <w:rsid w:val="00501364"/>
    <w:rsid w:val="00506D82"/>
    <w:rsid w:val="0050761A"/>
    <w:rsid w:val="00513176"/>
    <w:rsid w:val="0051350A"/>
    <w:rsid w:val="00515464"/>
    <w:rsid w:val="005162A7"/>
    <w:rsid w:val="00523483"/>
    <w:rsid w:val="005303C6"/>
    <w:rsid w:val="00531325"/>
    <w:rsid w:val="00532E5B"/>
    <w:rsid w:val="0053513D"/>
    <w:rsid w:val="005438A9"/>
    <w:rsid w:val="005449F5"/>
    <w:rsid w:val="005508F3"/>
    <w:rsid w:val="00552C1C"/>
    <w:rsid w:val="00557E38"/>
    <w:rsid w:val="0056175A"/>
    <w:rsid w:val="005658FA"/>
    <w:rsid w:val="005661A8"/>
    <w:rsid w:val="00570932"/>
    <w:rsid w:val="00571A8B"/>
    <w:rsid w:val="00573595"/>
    <w:rsid w:val="00581162"/>
    <w:rsid w:val="005832AC"/>
    <w:rsid w:val="00583F66"/>
    <w:rsid w:val="005A21BD"/>
    <w:rsid w:val="005B52D7"/>
    <w:rsid w:val="005C1B7F"/>
    <w:rsid w:val="005C78A1"/>
    <w:rsid w:val="005D78DC"/>
    <w:rsid w:val="005E0D4A"/>
    <w:rsid w:val="005E4B42"/>
    <w:rsid w:val="005F5254"/>
    <w:rsid w:val="0061179E"/>
    <w:rsid w:val="00614FAF"/>
    <w:rsid w:val="00615790"/>
    <w:rsid w:val="00620129"/>
    <w:rsid w:val="006230DB"/>
    <w:rsid w:val="006346BE"/>
    <w:rsid w:val="00635082"/>
    <w:rsid w:val="00645D5A"/>
    <w:rsid w:val="00646F96"/>
    <w:rsid w:val="00647D84"/>
    <w:rsid w:val="006537D6"/>
    <w:rsid w:val="00655185"/>
    <w:rsid w:val="006675A7"/>
    <w:rsid w:val="00673677"/>
    <w:rsid w:val="00673DB4"/>
    <w:rsid w:val="00681558"/>
    <w:rsid w:val="00692E1B"/>
    <w:rsid w:val="00693CCE"/>
    <w:rsid w:val="006970F2"/>
    <w:rsid w:val="006A0DE4"/>
    <w:rsid w:val="006A16AD"/>
    <w:rsid w:val="006A63DF"/>
    <w:rsid w:val="006C4464"/>
    <w:rsid w:val="006C6001"/>
    <w:rsid w:val="006D135B"/>
    <w:rsid w:val="006E2EC3"/>
    <w:rsid w:val="006F3EF0"/>
    <w:rsid w:val="006F6ED3"/>
    <w:rsid w:val="00703A58"/>
    <w:rsid w:val="007129B7"/>
    <w:rsid w:val="00715EC4"/>
    <w:rsid w:val="00724682"/>
    <w:rsid w:val="007332E7"/>
    <w:rsid w:val="00734F4B"/>
    <w:rsid w:val="00735C25"/>
    <w:rsid w:val="0073743E"/>
    <w:rsid w:val="007412CB"/>
    <w:rsid w:val="0074400F"/>
    <w:rsid w:val="00746F90"/>
    <w:rsid w:val="0074709F"/>
    <w:rsid w:val="00751F53"/>
    <w:rsid w:val="007559FB"/>
    <w:rsid w:val="00756B03"/>
    <w:rsid w:val="00762896"/>
    <w:rsid w:val="007635B2"/>
    <w:rsid w:val="00770808"/>
    <w:rsid w:val="007802EC"/>
    <w:rsid w:val="007822B4"/>
    <w:rsid w:val="0078397E"/>
    <w:rsid w:val="00792FE5"/>
    <w:rsid w:val="007A2221"/>
    <w:rsid w:val="007A36E1"/>
    <w:rsid w:val="007A6742"/>
    <w:rsid w:val="007B0AA7"/>
    <w:rsid w:val="007B3504"/>
    <w:rsid w:val="007D0163"/>
    <w:rsid w:val="007D7CCE"/>
    <w:rsid w:val="007E279B"/>
    <w:rsid w:val="007F408B"/>
    <w:rsid w:val="00800C6B"/>
    <w:rsid w:val="008070EA"/>
    <w:rsid w:val="00807D71"/>
    <w:rsid w:val="00813D91"/>
    <w:rsid w:val="00814F18"/>
    <w:rsid w:val="00817ABA"/>
    <w:rsid w:val="00836805"/>
    <w:rsid w:val="00837C70"/>
    <w:rsid w:val="00844B23"/>
    <w:rsid w:val="00845FC9"/>
    <w:rsid w:val="00852150"/>
    <w:rsid w:val="0085424C"/>
    <w:rsid w:val="00875244"/>
    <w:rsid w:val="00886CC2"/>
    <w:rsid w:val="00887A2B"/>
    <w:rsid w:val="008B3560"/>
    <w:rsid w:val="008B7B39"/>
    <w:rsid w:val="008E189D"/>
    <w:rsid w:val="008F2B00"/>
    <w:rsid w:val="008F3269"/>
    <w:rsid w:val="008F67C5"/>
    <w:rsid w:val="009056BC"/>
    <w:rsid w:val="009138B4"/>
    <w:rsid w:val="00916B78"/>
    <w:rsid w:val="009260F2"/>
    <w:rsid w:val="00935173"/>
    <w:rsid w:val="009537B6"/>
    <w:rsid w:val="009826C9"/>
    <w:rsid w:val="009828F3"/>
    <w:rsid w:val="00984711"/>
    <w:rsid w:val="00990234"/>
    <w:rsid w:val="009A04FB"/>
    <w:rsid w:val="009A6176"/>
    <w:rsid w:val="009B3805"/>
    <w:rsid w:val="009B45BA"/>
    <w:rsid w:val="009D2795"/>
    <w:rsid w:val="009D5388"/>
    <w:rsid w:val="009E0F53"/>
    <w:rsid w:val="009E36D9"/>
    <w:rsid w:val="009E6A82"/>
    <w:rsid w:val="009F152E"/>
    <w:rsid w:val="00A01B0B"/>
    <w:rsid w:val="00A03D4B"/>
    <w:rsid w:val="00A04DF5"/>
    <w:rsid w:val="00A052BD"/>
    <w:rsid w:val="00A064E3"/>
    <w:rsid w:val="00A07175"/>
    <w:rsid w:val="00A135A2"/>
    <w:rsid w:val="00A177A1"/>
    <w:rsid w:val="00A27184"/>
    <w:rsid w:val="00A27410"/>
    <w:rsid w:val="00A32BB5"/>
    <w:rsid w:val="00A40A37"/>
    <w:rsid w:val="00A42300"/>
    <w:rsid w:val="00A4503E"/>
    <w:rsid w:val="00A5722E"/>
    <w:rsid w:val="00A60D93"/>
    <w:rsid w:val="00A630F7"/>
    <w:rsid w:val="00A64B73"/>
    <w:rsid w:val="00A70E20"/>
    <w:rsid w:val="00A73E5D"/>
    <w:rsid w:val="00A836E2"/>
    <w:rsid w:val="00A84B69"/>
    <w:rsid w:val="00A95420"/>
    <w:rsid w:val="00AA351D"/>
    <w:rsid w:val="00AB22A3"/>
    <w:rsid w:val="00AB47C2"/>
    <w:rsid w:val="00AC2C87"/>
    <w:rsid w:val="00AE609A"/>
    <w:rsid w:val="00AE61CA"/>
    <w:rsid w:val="00B07628"/>
    <w:rsid w:val="00B15D44"/>
    <w:rsid w:val="00B17AE1"/>
    <w:rsid w:val="00B21F6A"/>
    <w:rsid w:val="00B24F58"/>
    <w:rsid w:val="00B30FA3"/>
    <w:rsid w:val="00B323AB"/>
    <w:rsid w:val="00B35F40"/>
    <w:rsid w:val="00B42B31"/>
    <w:rsid w:val="00B455FC"/>
    <w:rsid w:val="00B468F7"/>
    <w:rsid w:val="00B47884"/>
    <w:rsid w:val="00B60341"/>
    <w:rsid w:val="00B616B3"/>
    <w:rsid w:val="00B64A28"/>
    <w:rsid w:val="00B8022E"/>
    <w:rsid w:val="00B8526E"/>
    <w:rsid w:val="00B87739"/>
    <w:rsid w:val="00BA30B6"/>
    <w:rsid w:val="00BA6F46"/>
    <w:rsid w:val="00BC2626"/>
    <w:rsid w:val="00BC6FE5"/>
    <w:rsid w:val="00BC7216"/>
    <w:rsid w:val="00BD13F7"/>
    <w:rsid w:val="00BD1DD5"/>
    <w:rsid w:val="00BD3B0C"/>
    <w:rsid w:val="00BE6CF5"/>
    <w:rsid w:val="00BF0874"/>
    <w:rsid w:val="00BF19E6"/>
    <w:rsid w:val="00BF2805"/>
    <w:rsid w:val="00BF6FC3"/>
    <w:rsid w:val="00BF7AC0"/>
    <w:rsid w:val="00C12522"/>
    <w:rsid w:val="00C1691C"/>
    <w:rsid w:val="00C22033"/>
    <w:rsid w:val="00C222A6"/>
    <w:rsid w:val="00C401B9"/>
    <w:rsid w:val="00C40B3D"/>
    <w:rsid w:val="00C661A9"/>
    <w:rsid w:val="00C67E1C"/>
    <w:rsid w:val="00C72A1D"/>
    <w:rsid w:val="00C7684D"/>
    <w:rsid w:val="00C82234"/>
    <w:rsid w:val="00C84200"/>
    <w:rsid w:val="00C874E6"/>
    <w:rsid w:val="00C90D67"/>
    <w:rsid w:val="00C92C63"/>
    <w:rsid w:val="00CA0F1D"/>
    <w:rsid w:val="00CB27F4"/>
    <w:rsid w:val="00CB4701"/>
    <w:rsid w:val="00CC1CE4"/>
    <w:rsid w:val="00CC6E18"/>
    <w:rsid w:val="00CD1103"/>
    <w:rsid w:val="00CD6A44"/>
    <w:rsid w:val="00CE3169"/>
    <w:rsid w:val="00CE42EE"/>
    <w:rsid w:val="00D05397"/>
    <w:rsid w:val="00D131BF"/>
    <w:rsid w:val="00D45E66"/>
    <w:rsid w:val="00D517FF"/>
    <w:rsid w:val="00D60122"/>
    <w:rsid w:val="00D61759"/>
    <w:rsid w:val="00D73C45"/>
    <w:rsid w:val="00D74D95"/>
    <w:rsid w:val="00D750A7"/>
    <w:rsid w:val="00D81529"/>
    <w:rsid w:val="00D8662A"/>
    <w:rsid w:val="00D86735"/>
    <w:rsid w:val="00DA0A63"/>
    <w:rsid w:val="00DA34AC"/>
    <w:rsid w:val="00DB7A99"/>
    <w:rsid w:val="00DC4B1A"/>
    <w:rsid w:val="00DD471F"/>
    <w:rsid w:val="00DE0CD5"/>
    <w:rsid w:val="00DE7C94"/>
    <w:rsid w:val="00DF0FE0"/>
    <w:rsid w:val="00DF1408"/>
    <w:rsid w:val="00DF2B55"/>
    <w:rsid w:val="00DF41E9"/>
    <w:rsid w:val="00E21F9B"/>
    <w:rsid w:val="00E27164"/>
    <w:rsid w:val="00E343F8"/>
    <w:rsid w:val="00E363E6"/>
    <w:rsid w:val="00E37D51"/>
    <w:rsid w:val="00E40154"/>
    <w:rsid w:val="00E41E9B"/>
    <w:rsid w:val="00E44848"/>
    <w:rsid w:val="00E44AF4"/>
    <w:rsid w:val="00E44CAB"/>
    <w:rsid w:val="00E44EEC"/>
    <w:rsid w:val="00E55D48"/>
    <w:rsid w:val="00E57D33"/>
    <w:rsid w:val="00E60A5B"/>
    <w:rsid w:val="00E6134E"/>
    <w:rsid w:val="00E62E2B"/>
    <w:rsid w:val="00E6308C"/>
    <w:rsid w:val="00E6719C"/>
    <w:rsid w:val="00E757F5"/>
    <w:rsid w:val="00E76489"/>
    <w:rsid w:val="00E80D73"/>
    <w:rsid w:val="00E85623"/>
    <w:rsid w:val="00E869FC"/>
    <w:rsid w:val="00E95F6E"/>
    <w:rsid w:val="00E963B0"/>
    <w:rsid w:val="00EA27FF"/>
    <w:rsid w:val="00EA6A0E"/>
    <w:rsid w:val="00EC174C"/>
    <w:rsid w:val="00EC6D59"/>
    <w:rsid w:val="00ED5F1A"/>
    <w:rsid w:val="00ED6630"/>
    <w:rsid w:val="00ED7F08"/>
    <w:rsid w:val="00EE4195"/>
    <w:rsid w:val="00EF0504"/>
    <w:rsid w:val="00EF1742"/>
    <w:rsid w:val="00F0047A"/>
    <w:rsid w:val="00F0430E"/>
    <w:rsid w:val="00F05F31"/>
    <w:rsid w:val="00F13198"/>
    <w:rsid w:val="00F14585"/>
    <w:rsid w:val="00F40C9F"/>
    <w:rsid w:val="00F55051"/>
    <w:rsid w:val="00F6084E"/>
    <w:rsid w:val="00F64603"/>
    <w:rsid w:val="00F67284"/>
    <w:rsid w:val="00F67CF7"/>
    <w:rsid w:val="00F75CF1"/>
    <w:rsid w:val="00F7637B"/>
    <w:rsid w:val="00F770E9"/>
    <w:rsid w:val="00F7723A"/>
    <w:rsid w:val="00F944E8"/>
    <w:rsid w:val="00F976B3"/>
    <w:rsid w:val="00FA0141"/>
    <w:rsid w:val="00FA0F48"/>
    <w:rsid w:val="00FA35A6"/>
    <w:rsid w:val="00FA5E9E"/>
    <w:rsid w:val="00FA7A7F"/>
    <w:rsid w:val="00FB00F9"/>
    <w:rsid w:val="00FB3753"/>
    <w:rsid w:val="00FC5923"/>
    <w:rsid w:val="00FE2B56"/>
    <w:rsid w:val="00FE7792"/>
    <w:rsid w:val="00FF443E"/>
    <w:rsid w:val="00FF5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36E2"/>
    <w:pPr>
      <w:spacing w:before="120" w:line="360" w:lineRule="auto"/>
      <w:ind w:left="720"/>
    </w:pPr>
    <w:rPr>
      <w:rFonts w:ascii="Tahoma" w:hAnsi="Tahoma" w:cs="Arial"/>
      <w:bCs/>
      <w:snapToGrid w:val="0"/>
      <w:lang w:eastAsia="en-US"/>
    </w:rPr>
  </w:style>
  <w:style w:type="paragraph" w:styleId="Heading1">
    <w:name w:val="heading 1"/>
    <w:aliases w:val="H1"/>
    <w:basedOn w:val="Normal"/>
    <w:next w:val="Normal"/>
    <w:qFormat/>
    <w:rsid w:val="00A836E2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qFormat/>
    <w:rsid w:val="00A836E2"/>
    <w:pPr>
      <w:keepNext/>
      <w:numPr>
        <w:ilvl w:val="1"/>
        <w:numId w:val="3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ascii="Verdana" w:hAnsi="Verdana" w:cs="Tahoma"/>
      <w:b/>
      <w:bCs w:val="0"/>
      <w:i/>
      <w:iCs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A836E2"/>
    <w:pPr>
      <w:keepNext/>
      <w:keepLines/>
      <w:numPr>
        <w:ilvl w:val="2"/>
        <w:numId w:val="4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qFormat/>
    <w:rsid w:val="00A836E2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b/>
      <w:sz w:val="19"/>
      <w:szCs w:val="19"/>
    </w:rPr>
  </w:style>
  <w:style w:type="paragraph" w:styleId="Heading5">
    <w:name w:val="heading 5"/>
    <w:basedOn w:val="Normal"/>
    <w:next w:val="Normal"/>
    <w:qFormat/>
    <w:rsid w:val="00A836E2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qFormat/>
    <w:rsid w:val="00A836E2"/>
    <w:pPr>
      <w:keepNext/>
      <w:numPr>
        <w:numId w:val="5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qFormat/>
    <w:rsid w:val="00A836E2"/>
    <w:pPr>
      <w:numPr>
        <w:ilvl w:val="6"/>
        <w:numId w:val="6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qFormat/>
    <w:rsid w:val="00A836E2"/>
    <w:pPr>
      <w:numPr>
        <w:ilvl w:val="7"/>
        <w:numId w:val="7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qFormat/>
    <w:rsid w:val="00A836E2"/>
    <w:pPr>
      <w:numPr>
        <w:ilvl w:val="8"/>
        <w:numId w:val="8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ppendix">
    <w:name w:val="Appendix"/>
    <w:basedOn w:val="Normal"/>
    <w:rsid w:val="00A836E2"/>
    <w:rPr>
      <w:b/>
      <w:caps/>
      <w:noProof/>
    </w:rPr>
  </w:style>
  <w:style w:type="paragraph" w:styleId="BalloonText">
    <w:name w:val="Balloon Text"/>
    <w:basedOn w:val="Normal"/>
    <w:semiHidden/>
    <w:rsid w:val="00A836E2"/>
    <w:rPr>
      <w:rFonts w:cs="Tahoma"/>
      <w:bCs w:val="0"/>
      <w:noProof/>
      <w:sz w:val="16"/>
      <w:szCs w:val="16"/>
    </w:rPr>
  </w:style>
  <w:style w:type="paragraph" w:styleId="BlockText">
    <w:name w:val="Block Text"/>
    <w:basedOn w:val="Normal"/>
    <w:rsid w:val="00A836E2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rsid w:val="00A836E2"/>
    <w:rPr>
      <w:bCs w:val="0"/>
      <w:noProof/>
    </w:rPr>
  </w:style>
  <w:style w:type="paragraph" w:styleId="BodyText2">
    <w:name w:val="Body Text 2"/>
    <w:basedOn w:val="Normal"/>
    <w:rsid w:val="00A836E2"/>
    <w:pPr>
      <w:spacing w:after="120" w:line="480" w:lineRule="auto"/>
    </w:pPr>
    <w:rPr>
      <w:bCs w:val="0"/>
      <w:noProof/>
    </w:rPr>
  </w:style>
  <w:style w:type="paragraph" w:styleId="BodyText3">
    <w:name w:val="Body Text 3"/>
    <w:basedOn w:val="Normal"/>
    <w:rsid w:val="00A836E2"/>
    <w:rPr>
      <w:b/>
      <w:i/>
      <w:iCs/>
      <w:noProof/>
      <w:sz w:val="44"/>
      <w:szCs w:val="44"/>
    </w:rPr>
  </w:style>
  <w:style w:type="paragraph" w:styleId="BodyTextFirstIndent">
    <w:name w:val="Body Text First Indent"/>
    <w:basedOn w:val="BodyText"/>
    <w:rsid w:val="00A836E2"/>
    <w:pPr>
      <w:spacing w:after="120"/>
      <w:ind w:firstLine="210"/>
    </w:pPr>
  </w:style>
  <w:style w:type="paragraph" w:styleId="BodyTextIndent">
    <w:name w:val="Body Text Indent"/>
    <w:basedOn w:val="Normal"/>
    <w:rsid w:val="00A836E2"/>
    <w:rPr>
      <w:bCs w:val="0"/>
      <w:noProof/>
    </w:rPr>
  </w:style>
  <w:style w:type="paragraph" w:styleId="BodyTextFirstIndent2">
    <w:name w:val="Body Text First Indent 2"/>
    <w:basedOn w:val="BodyTextIndent"/>
    <w:rsid w:val="00A836E2"/>
    <w:pPr>
      <w:ind w:left="360" w:firstLine="210"/>
    </w:pPr>
  </w:style>
  <w:style w:type="paragraph" w:styleId="BodyTextIndent2">
    <w:name w:val="Body Text Indent 2"/>
    <w:basedOn w:val="Normal"/>
    <w:rsid w:val="00A836E2"/>
    <w:rPr>
      <w:rFonts w:ascii=".VnTime" w:hAnsi=".VnTime"/>
      <w:bCs w:val="0"/>
      <w:noProof/>
    </w:rPr>
  </w:style>
  <w:style w:type="paragraph" w:styleId="BodyTextIndent3">
    <w:name w:val="Body Text Indent 3"/>
    <w:basedOn w:val="Normal"/>
    <w:rsid w:val="00A836E2"/>
    <w:pPr>
      <w:ind w:left="540"/>
    </w:pPr>
    <w:rPr>
      <w:bCs w:val="0"/>
      <w:noProof/>
    </w:rPr>
  </w:style>
  <w:style w:type="paragraph" w:customStyle="1" w:styleId="Bullet">
    <w:name w:val="Bullet"/>
    <w:basedOn w:val="Normal"/>
    <w:rsid w:val="00A836E2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A836E2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A836E2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A836E2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rsid w:val="00A836E2"/>
    <w:pPr>
      <w:ind w:left="4320"/>
    </w:pPr>
    <w:rPr>
      <w:bCs w:val="0"/>
      <w:noProof/>
    </w:rPr>
  </w:style>
  <w:style w:type="character" w:styleId="CommentReference">
    <w:name w:val="annotation reference"/>
    <w:basedOn w:val="DefaultParagraphFont"/>
    <w:semiHidden/>
    <w:rsid w:val="00A836E2"/>
    <w:rPr>
      <w:sz w:val="16"/>
      <w:szCs w:val="16"/>
    </w:rPr>
  </w:style>
  <w:style w:type="paragraph" w:styleId="CommentText">
    <w:name w:val="annotation text"/>
    <w:basedOn w:val="Normal"/>
    <w:semiHidden/>
    <w:rsid w:val="00A836E2"/>
    <w:rPr>
      <w:bCs w:val="0"/>
      <w:noProof/>
      <w:lang w:val="en-GB"/>
    </w:rPr>
  </w:style>
  <w:style w:type="paragraph" w:customStyle="1" w:styleId="Content">
    <w:name w:val="Content"/>
    <w:basedOn w:val="Normal"/>
    <w:rsid w:val="00A836E2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A836E2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rsid w:val="00A836E2"/>
    <w:rPr>
      <w:bCs w:val="0"/>
      <w:noProof/>
    </w:rPr>
  </w:style>
  <w:style w:type="paragraph" w:customStyle="1" w:styleId="Diagram">
    <w:name w:val="Diagram"/>
    <w:autoRedefine/>
    <w:rsid w:val="00A836E2"/>
    <w:pPr>
      <w:jc w:val="center"/>
    </w:pPr>
    <w:rPr>
      <w:rFonts w:ascii="Tahoma" w:hAnsi="Tahoma"/>
      <w:sz w:val="12"/>
    </w:rPr>
  </w:style>
  <w:style w:type="paragraph" w:customStyle="1" w:styleId="DiagramHead">
    <w:name w:val="DiagramHead"/>
    <w:autoRedefine/>
    <w:rsid w:val="00A836E2"/>
    <w:pPr>
      <w:spacing w:before="120" w:line="360" w:lineRule="auto"/>
      <w:jc w:val="center"/>
    </w:pPr>
    <w:rPr>
      <w:rFonts w:ascii="Tahoma" w:hAnsi="Tahoma" w:cs="Arial"/>
      <w:b/>
      <w:snapToGrid w:val="0"/>
    </w:rPr>
  </w:style>
  <w:style w:type="paragraph" w:customStyle="1" w:styleId="DiagramTag">
    <w:name w:val="DiagramTag"/>
    <w:autoRedefine/>
    <w:rsid w:val="00A836E2"/>
    <w:pPr>
      <w:jc w:val="center"/>
    </w:pPr>
    <w:rPr>
      <w:rFonts w:ascii="Tahoma" w:hAnsi="Tahoma"/>
      <w:b/>
      <w:bCs/>
      <w:sz w:val="16"/>
      <w:lang w:eastAsia="en-US"/>
    </w:rPr>
  </w:style>
  <w:style w:type="paragraph" w:customStyle="1" w:styleId="DiffListing">
    <w:name w:val="Diff Listing"/>
    <w:basedOn w:val="Normal"/>
    <w:rsid w:val="00A836E2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A836E2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semiHidden/>
    <w:rsid w:val="00A836E2"/>
    <w:pPr>
      <w:shd w:val="clear" w:color="auto" w:fill="000080"/>
    </w:pPr>
    <w:rPr>
      <w:rFonts w:cs="Tahoma"/>
      <w:bCs w:val="0"/>
      <w:noProof/>
    </w:rPr>
  </w:style>
  <w:style w:type="paragraph" w:styleId="E-mailSignature">
    <w:name w:val="E-mail Signature"/>
    <w:basedOn w:val="Normal"/>
    <w:rsid w:val="00A836E2"/>
    <w:rPr>
      <w:bCs w:val="0"/>
      <w:noProof/>
    </w:rPr>
  </w:style>
  <w:style w:type="paragraph" w:styleId="EndnoteText">
    <w:name w:val="endnote text"/>
    <w:basedOn w:val="Normal"/>
    <w:semiHidden/>
    <w:rsid w:val="00A836E2"/>
    <w:rPr>
      <w:bCs w:val="0"/>
      <w:noProof/>
    </w:rPr>
  </w:style>
  <w:style w:type="paragraph" w:styleId="EnvelopeAddress">
    <w:name w:val="envelope address"/>
    <w:basedOn w:val="Normal"/>
    <w:rsid w:val="00A836E2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A836E2"/>
    <w:rPr>
      <w:rFonts w:ascii="Arial" w:hAnsi="Arial"/>
      <w:bCs w:val="0"/>
      <w:noProof/>
    </w:rPr>
  </w:style>
  <w:style w:type="paragraph" w:styleId="NormalIndent">
    <w:name w:val="Normal Indent"/>
    <w:basedOn w:val="Normal"/>
    <w:rsid w:val="00A836E2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A836E2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A836E2"/>
  </w:style>
  <w:style w:type="character" w:styleId="FollowedHyperlink">
    <w:name w:val="FollowedHyperlink"/>
    <w:basedOn w:val="DefaultParagraphFont"/>
    <w:rsid w:val="00A836E2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A836E2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styleId="FootnoteReference">
    <w:name w:val="footnote reference"/>
    <w:basedOn w:val="DefaultParagraphFont"/>
    <w:semiHidden/>
    <w:rsid w:val="00A836E2"/>
    <w:rPr>
      <w:vertAlign w:val="superscript"/>
    </w:rPr>
  </w:style>
  <w:style w:type="paragraph" w:styleId="FootnoteText">
    <w:name w:val="footnote text"/>
    <w:basedOn w:val="Normal"/>
    <w:semiHidden/>
    <w:rsid w:val="00A836E2"/>
    <w:rPr>
      <w:bCs w:val="0"/>
      <w:noProof/>
    </w:rPr>
  </w:style>
  <w:style w:type="paragraph" w:customStyle="1" w:styleId="GLOSSARY1">
    <w:name w:val="GLOSSARY1"/>
    <w:basedOn w:val="Normal"/>
    <w:rsid w:val="00A836E2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A836E2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A836E2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A836E2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A836E2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A836E2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rsid w:val="00A836E2"/>
    <w:pPr>
      <w:pBdr>
        <w:bottom w:val="single" w:sz="4" w:space="1" w:color="auto"/>
      </w:pBdr>
    </w:pPr>
    <w:rPr>
      <w:bCs w:val="0"/>
      <w:noProof/>
    </w:rPr>
  </w:style>
  <w:style w:type="paragraph" w:customStyle="1" w:styleId="Heading1H1">
    <w:name w:val="Heading 1.H1"/>
    <w:basedOn w:val="Normal"/>
    <w:next w:val="Normal"/>
    <w:rsid w:val="00A836E2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A836E2"/>
    <w:pPr>
      <w:numPr>
        <w:ilvl w:val="3"/>
        <w:numId w:val="2"/>
      </w:numPr>
    </w:pPr>
    <w:rPr>
      <w:rFonts w:ascii=".VnTime" w:hAnsi=".VnTime"/>
      <w:bCs w:val="0"/>
      <w:i/>
      <w:iCs/>
      <w:noProof/>
      <w:sz w:val="22"/>
      <w:szCs w:val="22"/>
    </w:rPr>
  </w:style>
  <w:style w:type="paragraph" w:customStyle="1" w:styleId="Heading2H2">
    <w:name w:val="Heading 2.H2"/>
    <w:basedOn w:val="Normal"/>
    <w:next w:val="Normal"/>
    <w:autoRedefine/>
    <w:rsid w:val="00A836E2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620129"/>
    <w:pPr>
      <w:widowControl w:val="0"/>
      <w:jc w:val="center"/>
    </w:pPr>
    <w:rPr>
      <w:rFonts w:ascii="Times New Roman" w:hAnsi="Times New Roman" w:cs="Times New Roman"/>
      <w:b/>
      <w:color w:val="6E2500"/>
      <w:sz w:val="32"/>
      <w:szCs w:val="32"/>
    </w:rPr>
  </w:style>
  <w:style w:type="paragraph" w:customStyle="1" w:styleId="HeadingLv1">
    <w:name w:val="Heading Lv1"/>
    <w:basedOn w:val="Normal"/>
    <w:autoRedefine/>
    <w:rsid w:val="00A836E2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A836E2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A836E2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">
    <w:name w:val="Heading3 Char"/>
    <w:basedOn w:val="NormalIndentChar"/>
    <w:rsid w:val="00A836E2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A836E2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rsid w:val="00A836E2"/>
    <w:rPr>
      <w:bCs w:val="0"/>
      <w:i/>
      <w:iCs/>
      <w:noProof/>
    </w:rPr>
  </w:style>
  <w:style w:type="character" w:styleId="HTMLCode">
    <w:name w:val="HTML Code"/>
    <w:basedOn w:val="DefaultParagraphFont"/>
    <w:rsid w:val="00A836E2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rsid w:val="00A836E2"/>
    <w:rPr>
      <w:rFonts w:ascii="Courier New" w:hAnsi="Courier New" w:cs="Courier New"/>
      <w:bCs w:val="0"/>
      <w:noProof/>
    </w:rPr>
  </w:style>
  <w:style w:type="character" w:styleId="Hyperlink">
    <w:name w:val="Hyperlink"/>
    <w:basedOn w:val="DefaultParagraphFont"/>
    <w:rsid w:val="00A836E2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A836E2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A836E2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A836E2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A836E2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A836E2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A836E2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A836E2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A836E2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A836E2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A836E2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A836E2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A836E2"/>
    <w:rPr>
      <w:b/>
      <w:noProof/>
    </w:rPr>
  </w:style>
  <w:style w:type="paragraph" w:customStyle="1" w:styleId="Level3">
    <w:name w:val="Level_3"/>
    <w:basedOn w:val="Level1"/>
    <w:rsid w:val="00A836E2"/>
    <w:rPr>
      <w:b w:val="0"/>
      <w:bCs w:val="0"/>
    </w:rPr>
  </w:style>
  <w:style w:type="paragraph" w:customStyle="1" w:styleId="Level2">
    <w:name w:val="Level_2"/>
    <w:basedOn w:val="Level3"/>
    <w:rsid w:val="00A836E2"/>
    <w:pPr>
      <w:ind w:left="432"/>
    </w:pPr>
  </w:style>
  <w:style w:type="paragraph" w:customStyle="1" w:styleId="Level4">
    <w:name w:val="Level_4"/>
    <w:basedOn w:val="Normal"/>
    <w:rsid w:val="00A836E2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A836E2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A836E2"/>
    <w:pPr>
      <w:ind w:left="1800"/>
    </w:pPr>
    <w:rPr>
      <w:bCs w:val="0"/>
      <w:noProof/>
    </w:rPr>
  </w:style>
  <w:style w:type="paragraph" w:styleId="List">
    <w:name w:val="List"/>
    <w:basedOn w:val="Normal"/>
    <w:rsid w:val="00A836E2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A836E2"/>
    <w:pPr>
      <w:ind w:hanging="360"/>
    </w:pPr>
    <w:rPr>
      <w:bCs w:val="0"/>
      <w:noProof/>
    </w:rPr>
  </w:style>
  <w:style w:type="paragraph" w:styleId="List3">
    <w:name w:val="List 3"/>
    <w:basedOn w:val="Normal"/>
    <w:rsid w:val="00A836E2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A836E2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A836E2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A836E2"/>
    <w:pPr>
      <w:numPr>
        <w:numId w:val="9"/>
      </w:numPr>
    </w:pPr>
    <w:rPr>
      <w:bCs w:val="0"/>
      <w:noProof/>
    </w:rPr>
  </w:style>
  <w:style w:type="paragraph" w:customStyle="1" w:styleId="ListBullet0">
    <w:name w:val="List Bullet 0"/>
    <w:basedOn w:val="Normal"/>
    <w:rsid w:val="00A836E2"/>
    <w:pPr>
      <w:keepLines/>
      <w:numPr>
        <w:ilvl w:val="1"/>
        <w:numId w:val="10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A836E2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A836E2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A836E2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A836E2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A836E2"/>
    <w:pPr>
      <w:numPr>
        <w:numId w:val="15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A836E2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A836E2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A836E2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A836E2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A836E2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A836E2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A836E2"/>
    <w:pPr>
      <w:numPr>
        <w:numId w:val="16"/>
      </w:numPr>
    </w:pPr>
    <w:rPr>
      <w:bCs w:val="0"/>
      <w:noProof/>
    </w:rPr>
  </w:style>
  <w:style w:type="paragraph" w:styleId="ListNumber2">
    <w:name w:val="List Number 2"/>
    <w:basedOn w:val="Normal"/>
    <w:rsid w:val="00A836E2"/>
    <w:pPr>
      <w:numPr>
        <w:numId w:val="17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A836E2"/>
    <w:pPr>
      <w:numPr>
        <w:numId w:val="18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A836E2"/>
    <w:pPr>
      <w:numPr>
        <w:numId w:val="19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A836E2"/>
    <w:pPr>
      <w:numPr>
        <w:numId w:val="20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A836E2"/>
    <w:pPr>
      <w:numPr>
        <w:numId w:val="21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A836E2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semiHidden/>
    <w:rsid w:val="00A836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360" w:lineRule="auto"/>
      <w:ind w:left="547"/>
    </w:pPr>
    <w:rPr>
      <w:rFonts w:ascii="Courier New" w:hAnsi="Courier New" w:cs="Courier New"/>
      <w:bCs/>
      <w:snapToGrid w:val="0"/>
      <w:lang w:eastAsia="en-US"/>
    </w:rPr>
  </w:style>
  <w:style w:type="paragraph" w:styleId="MessageHeader">
    <w:name w:val="Message Header"/>
    <w:basedOn w:val="Normal"/>
    <w:rsid w:val="00A836E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paragraph" w:customStyle="1" w:styleId="ModuleCallers">
    <w:name w:val="Module Callers"/>
    <w:basedOn w:val="DiffListing"/>
    <w:rsid w:val="00A836E2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A836E2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A836E2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A836E2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A836E2"/>
  </w:style>
  <w:style w:type="paragraph" w:customStyle="1" w:styleId="NormalExplanation">
    <w:name w:val="Normal Explanation"/>
    <w:basedOn w:val="NormalIndent0"/>
    <w:rsid w:val="00A836E2"/>
    <w:pPr>
      <w:spacing w:before="60"/>
      <w:ind w:left="1094"/>
    </w:pPr>
  </w:style>
  <w:style w:type="paragraph" w:customStyle="1" w:styleId="NormalFirstIndex">
    <w:name w:val="Normal First Index"/>
    <w:basedOn w:val="Normal"/>
    <w:rsid w:val="00A836E2"/>
    <w:pPr>
      <w:numPr>
        <w:numId w:val="22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A836E2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A836E2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A836E2"/>
    <w:rPr>
      <w:sz w:val="16"/>
    </w:rPr>
  </w:style>
  <w:style w:type="paragraph" w:customStyle="1" w:styleId="NormalTableHeader">
    <w:name w:val="Normal Table Header"/>
    <w:basedOn w:val="NormalIndent"/>
    <w:rsid w:val="00A836E2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A836E2"/>
    <w:rPr>
      <w:i/>
      <w:iCs/>
    </w:rPr>
  </w:style>
  <w:style w:type="paragraph" w:customStyle="1" w:styleId="NormalBold">
    <w:name w:val="NormalBold"/>
    <w:basedOn w:val="Normal"/>
    <w:rsid w:val="00A836E2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A836E2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A836E2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A836E2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A836E2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A836E2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A836E2"/>
  </w:style>
  <w:style w:type="paragraph" w:customStyle="1" w:styleId="NormalPicture">
    <w:name w:val="NormalPicture"/>
    <w:basedOn w:val="Normal"/>
    <w:rsid w:val="00A836E2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A836E2"/>
  </w:style>
  <w:style w:type="paragraph" w:customStyle="1" w:styleId="normaltable">
    <w:name w:val="normaltable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A836E2"/>
    <w:pPr>
      <w:widowControl w:val="0"/>
      <w:jc w:val="both"/>
    </w:pPr>
  </w:style>
  <w:style w:type="paragraph" w:styleId="NoteHeading">
    <w:name w:val="Note Heading"/>
    <w:basedOn w:val="Normal"/>
    <w:next w:val="Normal"/>
    <w:rsid w:val="00A836E2"/>
  </w:style>
  <w:style w:type="paragraph" w:customStyle="1" w:styleId="ObjectMember">
    <w:name w:val="Object Member"/>
    <w:basedOn w:val="Normal"/>
    <w:rsid w:val="00A836E2"/>
    <w:rPr>
      <w:b/>
    </w:rPr>
  </w:style>
  <w:style w:type="character" w:customStyle="1" w:styleId="ObjectMemberChar">
    <w:name w:val="Object Member Char"/>
    <w:basedOn w:val="DefaultParagraphFont"/>
    <w:rsid w:val="00A836E2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A836E2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A836E2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A836E2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A836E2"/>
  </w:style>
  <w:style w:type="paragraph" w:styleId="PlainText">
    <w:name w:val="Plain Text"/>
    <w:basedOn w:val="Normal"/>
    <w:rsid w:val="00A836E2"/>
    <w:rPr>
      <w:rFonts w:ascii="Courier New" w:hAnsi="Courier New" w:cs="Courier New"/>
    </w:rPr>
  </w:style>
  <w:style w:type="paragraph" w:customStyle="1" w:styleId="Point">
    <w:name w:val="Point"/>
    <w:basedOn w:val="Header"/>
    <w:rsid w:val="00A836E2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A836E2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rsid w:val="00A836E2"/>
  </w:style>
  <w:style w:type="paragraph" w:customStyle="1" w:styleId="screentable">
    <w:name w:val="screen table"/>
    <w:rsid w:val="00A836E2"/>
    <w:pPr>
      <w:widowControl w:val="0"/>
    </w:pPr>
    <w:rPr>
      <w:lang w:eastAsia="en-US"/>
    </w:rPr>
  </w:style>
  <w:style w:type="paragraph" w:customStyle="1" w:styleId="Secondindex">
    <w:name w:val="Second index"/>
    <w:basedOn w:val="Normal"/>
    <w:rsid w:val="00A836E2"/>
    <w:pPr>
      <w:numPr>
        <w:numId w:val="23"/>
      </w:numPr>
    </w:pPr>
  </w:style>
  <w:style w:type="paragraph" w:customStyle="1" w:styleId="Shadedterminal">
    <w:name w:val="Shaded terminal"/>
    <w:basedOn w:val="Normal"/>
    <w:rsid w:val="00A836E2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A836E2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rsid w:val="00A836E2"/>
    <w:pPr>
      <w:ind w:left="4320"/>
    </w:pPr>
  </w:style>
  <w:style w:type="paragraph" w:customStyle="1" w:styleId="Standaard">
    <w:name w:val="Standaard"/>
    <w:rsid w:val="00A836E2"/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A836E2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A836E2"/>
    <w:rPr>
      <w:b/>
      <w:bCs/>
    </w:rPr>
  </w:style>
  <w:style w:type="paragraph" w:customStyle="1" w:styleId="StyleListSubContent">
    <w:name w:val="Style List Sub Content"/>
    <w:basedOn w:val="Normal"/>
    <w:rsid w:val="00A836E2"/>
    <w:pPr>
      <w:numPr>
        <w:numId w:val="24"/>
      </w:numPr>
    </w:pPr>
  </w:style>
  <w:style w:type="paragraph" w:customStyle="1" w:styleId="Sub-heading1">
    <w:name w:val="Sub-heading 1"/>
    <w:basedOn w:val="CHAPTER"/>
    <w:rsid w:val="00A836E2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qFormat/>
    <w:rsid w:val="00A836E2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paragraph" w:customStyle="1" w:styleId="TableCaption">
    <w:name w:val="Table Caption"/>
    <w:basedOn w:val="NormalIndent"/>
    <w:rsid w:val="00A836E2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A836E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A836E2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A836E2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A836E2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A836E2"/>
    <w:rPr>
      <w:rFonts w:ascii="CG Times" w:hAnsi="CG Times"/>
      <w:sz w:val="24"/>
      <w:lang w:val="en-GB" w:eastAsia="en-US"/>
    </w:rPr>
  </w:style>
  <w:style w:type="paragraph" w:customStyle="1" w:styleId="textnotindented">
    <w:name w:val="text not indented"/>
    <w:basedOn w:val="Normal"/>
    <w:rsid w:val="00A836E2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qFormat/>
    <w:rsid w:val="00A836E2"/>
    <w:pPr>
      <w:spacing w:before="240"/>
      <w:jc w:val="center"/>
    </w:pPr>
    <w:rPr>
      <w:rFonts w:ascii=".VnArialH" w:hAnsi=".VnArialH" w:cs="Times New Roman"/>
      <w:b/>
      <w:bCs w:val="0"/>
    </w:rPr>
  </w:style>
  <w:style w:type="paragraph" w:customStyle="1" w:styleId="Titlechklst">
    <w:name w:val="Title_chklst"/>
    <w:basedOn w:val="Normal"/>
    <w:rsid w:val="00A836E2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A836E2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A836E2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E6719C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rFonts w:ascii="Times New Roman" w:hAnsi="Times New Roman" w:cs="Times New Roman"/>
      <w:noProof/>
      <w:color w:val="003300"/>
      <w:sz w:val="22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rsid w:val="00A836E2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A836E2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A836E2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A836E2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A836E2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A836E2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A836E2"/>
    <w:pPr>
      <w:ind w:left="1600"/>
    </w:pPr>
    <w:rPr>
      <w:sz w:val="18"/>
      <w:szCs w:val="18"/>
    </w:rPr>
  </w:style>
  <w:style w:type="paragraph" w:customStyle="1" w:styleId="NormalTB">
    <w:name w:val="NormalTB"/>
    <w:rsid w:val="00A836E2"/>
    <w:pPr>
      <w:jc w:val="center"/>
    </w:pPr>
    <w:rPr>
      <w:rFonts w:ascii=".VnTime" w:hAnsi=".VnTime"/>
      <w:lang w:val="en-GB" w:eastAsia="en-US"/>
    </w:rPr>
  </w:style>
  <w:style w:type="paragraph" w:customStyle="1" w:styleId="comment">
    <w:name w:val="comment"/>
    <w:basedOn w:val="Normal"/>
    <w:rsid w:val="00A836E2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523F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31325"/>
    <w:rPr>
      <w:rFonts w:ascii="Tahoma" w:hAnsi="Tahoma" w:cs="Tahoma"/>
      <w:noProof/>
      <w:snapToGrid w:val="0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36E2"/>
    <w:pPr>
      <w:spacing w:before="120" w:line="360" w:lineRule="auto"/>
      <w:ind w:left="720"/>
    </w:pPr>
    <w:rPr>
      <w:rFonts w:ascii="Tahoma" w:hAnsi="Tahoma" w:cs="Arial"/>
      <w:bCs/>
      <w:snapToGrid w:val="0"/>
      <w:lang w:eastAsia="en-US"/>
    </w:rPr>
  </w:style>
  <w:style w:type="paragraph" w:styleId="Heading1">
    <w:name w:val="heading 1"/>
    <w:aliases w:val="H1"/>
    <w:basedOn w:val="Normal"/>
    <w:next w:val="Normal"/>
    <w:qFormat/>
    <w:rsid w:val="00A836E2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qFormat/>
    <w:rsid w:val="00A836E2"/>
    <w:pPr>
      <w:keepNext/>
      <w:numPr>
        <w:ilvl w:val="1"/>
        <w:numId w:val="3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ascii="Verdana" w:hAnsi="Verdana" w:cs="Tahoma"/>
      <w:b/>
      <w:bCs w:val="0"/>
      <w:i/>
      <w:iCs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A836E2"/>
    <w:pPr>
      <w:keepNext/>
      <w:keepLines/>
      <w:numPr>
        <w:ilvl w:val="2"/>
        <w:numId w:val="4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qFormat/>
    <w:rsid w:val="00A836E2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b/>
      <w:sz w:val="19"/>
      <w:szCs w:val="19"/>
    </w:rPr>
  </w:style>
  <w:style w:type="paragraph" w:styleId="Heading5">
    <w:name w:val="heading 5"/>
    <w:basedOn w:val="Normal"/>
    <w:next w:val="Normal"/>
    <w:qFormat/>
    <w:rsid w:val="00A836E2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qFormat/>
    <w:rsid w:val="00A836E2"/>
    <w:pPr>
      <w:keepNext/>
      <w:numPr>
        <w:numId w:val="5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qFormat/>
    <w:rsid w:val="00A836E2"/>
    <w:pPr>
      <w:numPr>
        <w:ilvl w:val="6"/>
        <w:numId w:val="6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qFormat/>
    <w:rsid w:val="00A836E2"/>
    <w:pPr>
      <w:numPr>
        <w:ilvl w:val="7"/>
        <w:numId w:val="7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qFormat/>
    <w:rsid w:val="00A836E2"/>
    <w:pPr>
      <w:numPr>
        <w:ilvl w:val="8"/>
        <w:numId w:val="8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ppendix">
    <w:name w:val="Appendix"/>
    <w:basedOn w:val="Normal"/>
    <w:rsid w:val="00A836E2"/>
    <w:rPr>
      <w:b/>
      <w:caps/>
      <w:noProof/>
    </w:rPr>
  </w:style>
  <w:style w:type="paragraph" w:styleId="BalloonText">
    <w:name w:val="Balloon Text"/>
    <w:basedOn w:val="Normal"/>
    <w:semiHidden/>
    <w:rsid w:val="00A836E2"/>
    <w:rPr>
      <w:rFonts w:cs="Tahoma"/>
      <w:bCs w:val="0"/>
      <w:noProof/>
      <w:sz w:val="16"/>
      <w:szCs w:val="16"/>
    </w:rPr>
  </w:style>
  <w:style w:type="paragraph" w:styleId="BlockText">
    <w:name w:val="Block Text"/>
    <w:basedOn w:val="Normal"/>
    <w:rsid w:val="00A836E2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rsid w:val="00A836E2"/>
    <w:rPr>
      <w:bCs w:val="0"/>
      <w:noProof/>
    </w:rPr>
  </w:style>
  <w:style w:type="paragraph" w:styleId="BodyText2">
    <w:name w:val="Body Text 2"/>
    <w:basedOn w:val="Normal"/>
    <w:rsid w:val="00A836E2"/>
    <w:pPr>
      <w:spacing w:after="120" w:line="480" w:lineRule="auto"/>
    </w:pPr>
    <w:rPr>
      <w:bCs w:val="0"/>
      <w:noProof/>
    </w:rPr>
  </w:style>
  <w:style w:type="paragraph" w:styleId="BodyText3">
    <w:name w:val="Body Text 3"/>
    <w:basedOn w:val="Normal"/>
    <w:rsid w:val="00A836E2"/>
    <w:rPr>
      <w:b/>
      <w:i/>
      <w:iCs/>
      <w:noProof/>
      <w:sz w:val="44"/>
      <w:szCs w:val="44"/>
    </w:rPr>
  </w:style>
  <w:style w:type="paragraph" w:styleId="BodyTextFirstIndent">
    <w:name w:val="Body Text First Indent"/>
    <w:basedOn w:val="BodyText"/>
    <w:rsid w:val="00A836E2"/>
    <w:pPr>
      <w:spacing w:after="120"/>
      <w:ind w:firstLine="210"/>
    </w:pPr>
  </w:style>
  <w:style w:type="paragraph" w:styleId="BodyTextIndent">
    <w:name w:val="Body Text Indent"/>
    <w:basedOn w:val="Normal"/>
    <w:rsid w:val="00A836E2"/>
    <w:rPr>
      <w:bCs w:val="0"/>
      <w:noProof/>
    </w:rPr>
  </w:style>
  <w:style w:type="paragraph" w:styleId="BodyTextFirstIndent2">
    <w:name w:val="Body Text First Indent 2"/>
    <w:basedOn w:val="BodyTextIndent"/>
    <w:rsid w:val="00A836E2"/>
    <w:pPr>
      <w:ind w:left="360" w:firstLine="210"/>
    </w:pPr>
  </w:style>
  <w:style w:type="paragraph" w:styleId="BodyTextIndent2">
    <w:name w:val="Body Text Indent 2"/>
    <w:basedOn w:val="Normal"/>
    <w:rsid w:val="00A836E2"/>
    <w:rPr>
      <w:rFonts w:ascii=".VnTime" w:hAnsi=".VnTime"/>
      <w:bCs w:val="0"/>
      <w:noProof/>
    </w:rPr>
  </w:style>
  <w:style w:type="paragraph" w:styleId="BodyTextIndent3">
    <w:name w:val="Body Text Indent 3"/>
    <w:basedOn w:val="Normal"/>
    <w:rsid w:val="00A836E2"/>
    <w:pPr>
      <w:ind w:left="540"/>
    </w:pPr>
    <w:rPr>
      <w:bCs w:val="0"/>
      <w:noProof/>
    </w:rPr>
  </w:style>
  <w:style w:type="paragraph" w:customStyle="1" w:styleId="Bullet">
    <w:name w:val="Bullet"/>
    <w:basedOn w:val="Normal"/>
    <w:rsid w:val="00A836E2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A836E2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A836E2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A836E2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rsid w:val="00A836E2"/>
    <w:pPr>
      <w:ind w:left="4320"/>
    </w:pPr>
    <w:rPr>
      <w:bCs w:val="0"/>
      <w:noProof/>
    </w:rPr>
  </w:style>
  <w:style w:type="character" w:styleId="CommentReference">
    <w:name w:val="annotation reference"/>
    <w:basedOn w:val="DefaultParagraphFont"/>
    <w:semiHidden/>
    <w:rsid w:val="00A836E2"/>
    <w:rPr>
      <w:sz w:val="16"/>
      <w:szCs w:val="16"/>
    </w:rPr>
  </w:style>
  <w:style w:type="paragraph" w:styleId="CommentText">
    <w:name w:val="annotation text"/>
    <w:basedOn w:val="Normal"/>
    <w:semiHidden/>
    <w:rsid w:val="00A836E2"/>
    <w:rPr>
      <w:bCs w:val="0"/>
      <w:noProof/>
      <w:lang w:val="en-GB"/>
    </w:rPr>
  </w:style>
  <w:style w:type="paragraph" w:customStyle="1" w:styleId="Content">
    <w:name w:val="Content"/>
    <w:basedOn w:val="Normal"/>
    <w:rsid w:val="00A836E2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A836E2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rsid w:val="00A836E2"/>
    <w:rPr>
      <w:bCs w:val="0"/>
      <w:noProof/>
    </w:rPr>
  </w:style>
  <w:style w:type="paragraph" w:customStyle="1" w:styleId="Diagram">
    <w:name w:val="Diagram"/>
    <w:autoRedefine/>
    <w:rsid w:val="00A836E2"/>
    <w:pPr>
      <w:jc w:val="center"/>
    </w:pPr>
    <w:rPr>
      <w:rFonts w:ascii="Tahoma" w:hAnsi="Tahoma"/>
      <w:sz w:val="12"/>
    </w:rPr>
  </w:style>
  <w:style w:type="paragraph" w:customStyle="1" w:styleId="DiagramHead">
    <w:name w:val="DiagramHead"/>
    <w:autoRedefine/>
    <w:rsid w:val="00A836E2"/>
    <w:pPr>
      <w:spacing w:before="120" w:line="360" w:lineRule="auto"/>
      <w:jc w:val="center"/>
    </w:pPr>
    <w:rPr>
      <w:rFonts w:ascii="Tahoma" w:hAnsi="Tahoma" w:cs="Arial"/>
      <w:b/>
      <w:snapToGrid w:val="0"/>
    </w:rPr>
  </w:style>
  <w:style w:type="paragraph" w:customStyle="1" w:styleId="DiagramTag">
    <w:name w:val="DiagramTag"/>
    <w:autoRedefine/>
    <w:rsid w:val="00A836E2"/>
    <w:pPr>
      <w:jc w:val="center"/>
    </w:pPr>
    <w:rPr>
      <w:rFonts w:ascii="Tahoma" w:hAnsi="Tahoma"/>
      <w:b/>
      <w:bCs/>
      <w:sz w:val="16"/>
      <w:lang w:eastAsia="en-US"/>
    </w:rPr>
  </w:style>
  <w:style w:type="paragraph" w:customStyle="1" w:styleId="DiffListing">
    <w:name w:val="Diff Listing"/>
    <w:basedOn w:val="Normal"/>
    <w:rsid w:val="00A836E2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A836E2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semiHidden/>
    <w:rsid w:val="00A836E2"/>
    <w:pPr>
      <w:shd w:val="clear" w:color="auto" w:fill="000080"/>
    </w:pPr>
    <w:rPr>
      <w:rFonts w:cs="Tahoma"/>
      <w:bCs w:val="0"/>
      <w:noProof/>
    </w:rPr>
  </w:style>
  <w:style w:type="paragraph" w:styleId="E-mailSignature">
    <w:name w:val="E-mail Signature"/>
    <w:basedOn w:val="Normal"/>
    <w:rsid w:val="00A836E2"/>
    <w:rPr>
      <w:bCs w:val="0"/>
      <w:noProof/>
    </w:rPr>
  </w:style>
  <w:style w:type="paragraph" w:styleId="EndnoteText">
    <w:name w:val="endnote text"/>
    <w:basedOn w:val="Normal"/>
    <w:semiHidden/>
    <w:rsid w:val="00A836E2"/>
    <w:rPr>
      <w:bCs w:val="0"/>
      <w:noProof/>
    </w:rPr>
  </w:style>
  <w:style w:type="paragraph" w:styleId="EnvelopeAddress">
    <w:name w:val="envelope address"/>
    <w:basedOn w:val="Normal"/>
    <w:rsid w:val="00A836E2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A836E2"/>
    <w:rPr>
      <w:rFonts w:ascii="Arial" w:hAnsi="Arial"/>
      <w:bCs w:val="0"/>
      <w:noProof/>
    </w:rPr>
  </w:style>
  <w:style w:type="paragraph" w:styleId="NormalIndent">
    <w:name w:val="Normal Indent"/>
    <w:basedOn w:val="Normal"/>
    <w:rsid w:val="00A836E2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A836E2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A836E2"/>
  </w:style>
  <w:style w:type="character" w:styleId="FollowedHyperlink">
    <w:name w:val="FollowedHyperlink"/>
    <w:basedOn w:val="DefaultParagraphFont"/>
    <w:rsid w:val="00A836E2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A836E2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styleId="FootnoteReference">
    <w:name w:val="footnote reference"/>
    <w:basedOn w:val="DefaultParagraphFont"/>
    <w:semiHidden/>
    <w:rsid w:val="00A836E2"/>
    <w:rPr>
      <w:vertAlign w:val="superscript"/>
    </w:rPr>
  </w:style>
  <w:style w:type="paragraph" w:styleId="FootnoteText">
    <w:name w:val="footnote text"/>
    <w:basedOn w:val="Normal"/>
    <w:semiHidden/>
    <w:rsid w:val="00A836E2"/>
    <w:rPr>
      <w:bCs w:val="0"/>
      <w:noProof/>
    </w:rPr>
  </w:style>
  <w:style w:type="paragraph" w:customStyle="1" w:styleId="GLOSSARY1">
    <w:name w:val="GLOSSARY1"/>
    <w:basedOn w:val="Normal"/>
    <w:rsid w:val="00A836E2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A836E2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A836E2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A836E2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A836E2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A836E2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rsid w:val="00A836E2"/>
    <w:pPr>
      <w:pBdr>
        <w:bottom w:val="single" w:sz="4" w:space="1" w:color="auto"/>
      </w:pBdr>
    </w:pPr>
    <w:rPr>
      <w:bCs w:val="0"/>
      <w:noProof/>
    </w:rPr>
  </w:style>
  <w:style w:type="paragraph" w:customStyle="1" w:styleId="Heading1H1">
    <w:name w:val="Heading 1.H1"/>
    <w:basedOn w:val="Normal"/>
    <w:next w:val="Normal"/>
    <w:rsid w:val="00A836E2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A836E2"/>
    <w:pPr>
      <w:numPr>
        <w:ilvl w:val="3"/>
        <w:numId w:val="2"/>
      </w:numPr>
    </w:pPr>
    <w:rPr>
      <w:rFonts w:ascii=".VnTime" w:hAnsi=".VnTime"/>
      <w:bCs w:val="0"/>
      <w:i/>
      <w:iCs/>
      <w:noProof/>
      <w:sz w:val="22"/>
      <w:szCs w:val="22"/>
    </w:rPr>
  </w:style>
  <w:style w:type="paragraph" w:customStyle="1" w:styleId="Heading2H2">
    <w:name w:val="Heading 2.H2"/>
    <w:basedOn w:val="Normal"/>
    <w:next w:val="Normal"/>
    <w:autoRedefine/>
    <w:rsid w:val="00A836E2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1864B1"/>
    <w:pPr>
      <w:widowControl w:val="0"/>
      <w:jc w:val="center"/>
    </w:pPr>
    <w:rPr>
      <w:rFonts w:ascii="Swis721 BlkEx BT" w:hAnsi="Swis721 BlkEx BT"/>
      <w:b/>
      <w:color w:val="6E2500"/>
      <w:sz w:val="36"/>
    </w:rPr>
  </w:style>
  <w:style w:type="paragraph" w:customStyle="1" w:styleId="HeadingLv1">
    <w:name w:val="Heading Lv1"/>
    <w:basedOn w:val="Normal"/>
    <w:autoRedefine/>
    <w:rsid w:val="00A836E2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A836E2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A836E2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">
    <w:name w:val="Heading3 Char"/>
    <w:basedOn w:val="NormalIndentChar"/>
    <w:rsid w:val="00A836E2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A836E2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rsid w:val="00A836E2"/>
    <w:rPr>
      <w:bCs w:val="0"/>
      <w:i/>
      <w:iCs/>
      <w:noProof/>
    </w:rPr>
  </w:style>
  <w:style w:type="character" w:styleId="HTMLCode">
    <w:name w:val="HTML Code"/>
    <w:basedOn w:val="DefaultParagraphFont"/>
    <w:rsid w:val="00A836E2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rsid w:val="00A836E2"/>
    <w:rPr>
      <w:rFonts w:ascii="Courier New" w:hAnsi="Courier New" w:cs="Courier New"/>
      <w:bCs w:val="0"/>
      <w:noProof/>
    </w:rPr>
  </w:style>
  <w:style w:type="character" w:styleId="Hyperlink">
    <w:name w:val="Hyperlink"/>
    <w:basedOn w:val="DefaultParagraphFont"/>
    <w:rsid w:val="00A836E2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A836E2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A836E2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A836E2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A836E2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A836E2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A836E2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A836E2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A836E2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A836E2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A836E2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A836E2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A836E2"/>
    <w:rPr>
      <w:b/>
      <w:noProof/>
    </w:rPr>
  </w:style>
  <w:style w:type="paragraph" w:customStyle="1" w:styleId="Level3">
    <w:name w:val="Level_3"/>
    <w:basedOn w:val="Level1"/>
    <w:rsid w:val="00A836E2"/>
    <w:rPr>
      <w:b w:val="0"/>
      <w:bCs w:val="0"/>
    </w:rPr>
  </w:style>
  <w:style w:type="paragraph" w:customStyle="1" w:styleId="Level2">
    <w:name w:val="Level_2"/>
    <w:basedOn w:val="Level3"/>
    <w:rsid w:val="00A836E2"/>
    <w:pPr>
      <w:ind w:left="432"/>
    </w:pPr>
  </w:style>
  <w:style w:type="paragraph" w:customStyle="1" w:styleId="Level4">
    <w:name w:val="Level_4"/>
    <w:basedOn w:val="Normal"/>
    <w:rsid w:val="00A836E2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A836E2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A836E2"/>
    <w:pPr>
      <w:ind w:left="1800"/>
    </w:pPr>
    <w:rPr>
      <w:bCs w:val="0"/>
      <w:noProof/>
    </w:rPr>
  </w:style>
  <w:style w:type="paragraph" w:styleId="List">
    <w:name w:val="List"/>
    <w:basedOn w:val="Normal"/>
    <w:rsid w:val="00A836E2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A836E2"/>
    <w:pPr>
      <w:ind w:hanging="360"/>
    </w:pPr>
    <w:rPr>
      <w:bCs w:val="0"/>
      <w:noProof/>
    </w:rPr>
  </w:style>
  <w:style w:type="paragraph" w:styleId="List3">
    <w:name w:val="List 3"/>
    <w:basedOn w:val="Normal"/>
    <w:rsid w:val="00A836E2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A836E2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A836E2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A836E2"/>
    <w:pPr>
      <w:numPr>
        <w:numId w:val="9"/>
      </w:numPr>
    </w:pPr>
    <w:rPr>
      <w:bCs w:val="0"/>
      <w:noProof/>
    </w:rPr>
  </w:style>
  <w:style w:type="paragraph" w:customStyle="1" w:styleId="ListBullet0">
    <w:name w:val="List Bullet 0"/>
    <w:basedOn w:val="Normal"/>
    <w:rsid w:val="00A836E2"/>
    <w:pPr>
      <w:keepLines/>
      <w:numPr>
        <w:ilvl w:val="1"/>
        <w:numId w:val="10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A836E2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A836E2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A836E2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A836E2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A836E2"/>
    <w:pPr>
      <w:numPr>
        <w:numId w:val="15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A836E2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A836E2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A836E2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A836E2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A836E2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A836E2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A836E2"/>
    <w:pPr>
      <w:numPr>
        <w:numId w:val="16"/>
      </w:numPr>
    </w:pPr>
    <w:rPr>
      <w:bCs w:val="0"/>
      <w:noProof/>
    </w:rPr>
  </w:style>
  <w:style w:type="paragraph" w:styleId="ListNumber2">
    <w:name w:val="List Number 2"/>
    <w:basedOn w:val="Normal"/>
    <w:rsid w:val="00A836E2"/>
    <w:pPr>
      <w:numPr>
        <w:numId w:val="17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A836E2"/>
    <w:pPr>
      <w:numPr>
        <w:numId w:val="18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A836E2"/>
    <w:pPr>
      <w:numPr>
        <w:numId w:val="19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A836E2"/>
    <w:pPr>
      <w:numPr>
        <w:numId w:val="20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A836E2"/>
    <w:pPr>
      <w:numPr>
        <w:numId w:val="21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A836E2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semiHidden/>
    <w:rsid w:val="00A836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360" w:lineRule="auto"/>
      <w:ind w:left="547"/>
    </w:pPr>
    <w:rPr>
      <w:rFonts w:ascii="Courier New" w:hAnsi="Courier New" w:cs="Courier New"/>
      <w:bCs/>
      <w:snapToGrid w:val="0"/>
      <w:lang w:eastAsia="en-US"/>
    </w:rPr>
  </w:style>
  <w:style w:type="paragraph" w:styleId="MessageHeader">
    <w:name w:val="Message Header"/>
    <w:basedOn w:val="Normal"/>
    <w:rsid w:val="00A836E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paragraph" w:customStyle="1" w:styleId="ModuleCallers">
    <w:name w:val="Module Callers"/>
    <w:basedOn w:val="DiffListing"/>
    <w:rsid w:val="00A836E2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A836E2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A836E2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A836E2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A836E2"/>
  </w:style>
  <w:style w:type="paragraph" w:customStyle="1" w:styleId="NormalExplanation">
    <w:name w:val="Normal Explanation"/>
    <w:basedOn w:val="NormalIndent0"/>
    <w:rsid w:val="00A836E2"/>
    <w:pPr>
      <w:spacing w:before="60"/>
      <w:ind w:left="1094"/>
    </w:pPr>
  </w:style>
  <w:style w:type="paragraph" w:customStyle="1" w:styleId="NormalFirstIndex">
    <w:name w:val="Normal First Index"/>
    <w:basedOn w:val="Normal"/>
    <w:rsid w:val="00A836E2"/>
    <w:pPr>
      <w:numPr>
        <w:numId w:val="22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A836E2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A836E2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A836E2"/>
    <w:rPr>
      <w:sz w:val="16"/>
    </w:rPr>
  </w:style>
  <w:style w:type="paragraph" w:customStyle="1" w:styleId="NormalTableHeader">
    <w:name w:val="Normal Table Header"/>
    <w:basedOn w:val="NormalIndent"/>
    <w:rsid w:val="00A836E2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A836E2"/>
    <w:rPr>
      <w:i/>
      <w:iCs/>
    </w:rPr>
  </w:style>
  <w:style w:type="paragraph" w:customStyle="1" w:styleId="NormalBold">
    <w:name w:val="NormalBold"/>
    <w:basedOn w:val="Normal"/>
    <w:rsid w:val="00A836E2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A836E2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A836E2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A836E2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A836E2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A836E2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A836E2"/>
  </w:style>
  <w:style w:type="paragraph" w:customStyle="1" w:styleId="NormalPicture">
    <w:name w:val="NormalPicture"/>
    <w:basedOn w:val="Normal"/>
    <w:rsid w:val="00A836E2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A836E2"/>
  </w:style>
  <w:style w:type="paragraph" w:customStyle="1" w:styleId="normaltable">
    <w:name w:val="normaltable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A836E2"/>
    <w:pPr>
      <w:widowControl w:val="0"/>
      <w:jc w:val="both"/>
    </w:pPr>
  </w:style>
  <w:style w:type="paragraph" w:styleId="NoteHeading">
    <w:name w:val="Note Heading"/>
    <w:basedOn w:val="Normal"/>
    <w:next w:val="Normal"/>
    <w:rsid w:val="00A836E2"/>
  </w:style>
  <w:style w:type="paragraph" w:customStyle="1" w:styleId="ObjectMember">
    <w:name w:val="Object Member"/>
    <w:basedOn w:val="Normal"/>
    <w:rsid w:val="00A836E2"/>
    <w:rPr>
      <w:b/>
    </w:rPr>
  </w:style>
  <w:style w:type="character" w:customStyle="1" w:styleId="ObjectMemberChar">
    <w:name w:val="Object Member Char"/>
    <w:basedOn w:val="DefaultParagraphFont"/>
    <w:rsid w:val="00A836E2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A836E2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A836E2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A836E2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A836E2"/>
  </w:style>
  <w:style w:type="paragraph" w:styleId="PlainText">
    <w:name w:val="Plain Text"/>
    <w:basedOn w:val="Normal"/>
    <w:rsid w:val="00A836E2"/>
    <w:rPr>
      <w:rFonts w:ascii="Courier New" w:hAnsi="Courier New" w:cs="Courier New"/>
    </w:rPr>
  </w:style>
  <w:style w:type="paragraph" w:customStyle="1" w:styleId="Point">
    <w:name w:val="Point"/>
    <w:basedOn w:val="Header"/>
    <w:rsid w:val="00A836E2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A836E2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rsid w:val="00A836E2"/>
  </w:style>
  <w:style w:type="paragraph" w:customStyle="1" w:styleId="screentable">
    <w:name w:val="screen table"/>
    <w:rsid w:val="00A836E2"/>
    <w:pPr>
      <w:widowControl w:val="0"/>
    </w:pPr>
    <w:rPr>
      <w:lang w:eastAsia="en-US"/>
    </w:rPr>
  </w:style>
  <w:style w:type="paragraph" w:customStyle="1" w:styleId="Secondindex">
    <w:name w:val="Second index"/>
    <w:basedOn w:val="Normal"/>
    <w:rsid w:val="00A836E2"/>
    <w:pPr>
      <w:numPr>
        <w:numId w:val="23"/>
      </w:numPr>
    </w:pPr>
  </w:style>
  <w:style w:type="paragraph" w:customStyle="1" w:styleId="Shadedterminal">
    <w:name w:val="Shaded terminal"/>
    <w:basedOn w:val="Normal"/>
    <w:rsid w:val="00A836E2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A836E2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rsid w:val="00A836E2"/>
    <w:pPr>
      <w:ind w:left="4320"/>
    </w:pPr>
  </w:style>
  <w:style w:type="paragraph" w:customStyle="1" w:styleId="Standaard">
    <w:name w:val="Standaard"/>
    <w:rsid w:val="00A836E2"/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A836E2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A836E2"/>
    <w:rPr>
      <w:b/>
      <w:bCs/>
    </w:rPr>
  </w:style>
  <w:style w:type="paragraph" w:customStyle="1" w:styleId="StyleListSubContent">
    <w:name w:val="Style List Sub Content"/>
    <w:basedOn w:val="Normal"/>
    <w:rsid w:val="00A836E2"/>
    <w:pPr>
      <w:numPr>
        <w:numId w:val="24"/>
      </w:numPr>
    </w:pPr>
  </w:style>
  <w:style w:type="paragraph" w:customStyle="1" w:styleId="Sub-heading1">
    <w:name w:val="Sub-heading 1"/>
    <w:basedOn w:val="CHAPTER"/>
    <w:rsid w:val="00A836E2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qFormat/>
    <w:rsid w:val="00A836E2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paragraph" w:customStyle="1" w:styleId="TableCaption">
    <w:name w:val="Table Caption"/>
    <w:basedOn w:val="NormalIndent"/>
    <w:rsid w:val="00A836E2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A836E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A836E2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A836E2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A836E2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A836E2"/>
    <w:rPr>
      <w:rFonts w:ascii="CG Times" w:hAnsi="CG Times"/>
      <w:sz w:val="24"/>
      <w:lang w:val="en-GB" w:eastAsia="en-US"/>
    </w:rPr>
  </w:style>
  <w:style w:type="paragraph" w:customStyle="1" w:styleId="textnotindented">
    <w:name w:val="text not indented"/>
    <w:basedOn w:val="Normal"/>
    <w:rsid w:val="00A836E2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qFormat/>
    <w:rsid w:val="00A836E2"/>
    <w:pPr>
      <w:spacing w:before="240"/>
      <w:jc w:val="center"/>
    </w:pPr>
    <w:rPr>
      <w:rFonts w:ascii=".VnArialH" w:hAnsi=".VnArialH" w:cs="Times New Roman"/>
      <w:b/>
      <w:bCs w:val="0"/>
    </w:rPr>
  </w:style>
  <w:style w:type="paragraph" w:customStyle="1" w:styleId="Titlechklst">
    <w:name w:val="Title_chklst"/>
    <w:basedOn w:val="Normal"/>
    <w:rsid w:val="00A836E2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A836E2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A836E2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A836E2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lang w:eastAsia="ja-JP"/>
    </w:rPr>
  </w:style>
  <w:style w:type="paragraph" w:styleId="TOC3">
    <w:name w:val="toc 3"/>
    <w:basedOn w:val="Normal"/>
    <w:next w:val="Normal"/>
    <w:autoRedefine/>
    <w:uiPriority w:val="39"/>
    <w:rsid w:val="00A836E2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A836E2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A836E2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A836E2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A836E2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A836E2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A836E2"/>
    <w:pPr>
      <w:ind w:left="1600"/>
    </w:pPr>
    <w:rPr>
      <w:sz w:val="18"/>
      <w:szCs w:val="18"/>
    </w:rPr>
  </w:style>
  <w:style w:type="paragraph" w:customStyle="1" w:styleId="NormalTB">
    <w:name w:val="NormalTB"/>
    <w:rsid w:val="00A836E2"/>
    <w:pPr>
      <w:jc w:val="center"/>
    </w:pPr>
    <w:rPr>
      <w:rFonts w:ascii=".VnTime" w:hAnsi=".VnTime"/>
      <w:lang w:val="en-GB" w:eastAsia="en-US"/>
    </w:rPr>
  </w:style>
  <w:style w:type="paragraph" w:customStyle="1" w:styleId="comment">
    <w:name w:val="comment"/>
    <w:basedOn w:val="Normal"/>
    <w:rsid w:val="00A836E2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523F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31325"/>
    <w:rPr>
      <w:rFonts w:ascii="Tahoma" w:hAnsi="Tahoma" w:cs="Tahoma"/>
      <w:noProof/>
      <w:snapToGrid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08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uongNM01278\Desktop\Template_Class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6E7305-E2AD-4499-BEDE-A6DAD6535E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Template_Class Design</Template>
  <TotalTime>2722</TotalTime>
  <Pages>88</Pages>
  <Words>5113</Words>
  <Characters>29148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Template_Class Design</vt:lpstr>
    </vt:vector>
  </TitlesOfParts>
  <Company>FPT Corporation</Company>
  <LinksUpToDate>false</LinksUpToDate>
  <CharactersWithSpaces>34193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Template_Class Design</dc:title>
  <dc:subject>v1/2</dc:subject>
  <dc:creator>CuongNM01278</dc:creator>
  <dc:description>Add 5. OTHER CONSIDERATIONS</dc:description>
  <cp:lastModifiedBy>ismail - [2010]</cp:lastModifiedBy>
  <cp:revision>552</cp:revision>
  <cp:lastPrinted>1900-12-31T17:00:00Z</cp:lastPrinted>
  <dcterms:created xsi:type="dcterms:W3CDTF">2013-10-01T03:47:00Z</dcterms:created>
  <dcterms:modified xsi:type="dcterms:W3CDTF">2014-08-27T15:58:00Z</dcterms:modified>
</cp:coreProperties>
</file>