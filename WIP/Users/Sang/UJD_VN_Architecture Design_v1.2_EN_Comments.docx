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6047" w:rsidRPr="00535798" w:rsidRDefault="00414807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bookmarkStart w:id="0" w:name="_Toc465677962"/>
      <w:bookmarkStart w:id="1" w:name="_Toc467738734"/>
      <w:r w:rsidRPr="00535798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6047" w:rsidRPr="00535798" w:rsidRDefault="00816047" w:rsidP="005718E0"/>
    <w:p w:rsidR="00816047" w:rsidRPr="00535798" w:rsidRDefault="00816047" w:rsidP="005A4A23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816047" w:rsidRPr="00535798" w:rsidRDefault="00816047" w:rsidP="005718E0"/>
    <w:p w:rsidR="00816047" w:rsidRPr="00535798" w:rsidRDefault="00816047" w:rsidP="005718E0"/>
    <w:p w:rsidR="00473C48" w:rsidRPr="00BB0F0A" w:rsidRDefault="009E74A2" w:rsidP="00BB0F0A">
      <w:pPr>
        <w:pStyle w:val="HeadingBig"/>
        <w:rPr>
          <w:rFonts w:ascii="Times New Roman" w:hAnsi="Times New Roman"/>
          <w:sz w:val="36"/>
          <w:szCs w:val="36"/>
          <w:lang w:eastAsia="ja-JP"/>
        </w:rPr>
      </w:pPr>
      <w:r w:rsidRPr="00BB0F0A">
        <w:rPr>
          <w:rFonts w:ascii="Times New Roman" w:hAnsi="Times New Roman"/>
          <w:sz w:val="36"/>
          <w:szCs w:val="36"/>
        </w:rPr>
        <w:t>USEFUL JAPANESE DICTIONARY FOR VIETNAMESE</w:t>
      </w:r>
    </w:p>
    <w:p w:rsidR="00816047" w:rsidRPr="00BB0F0A" w:rsidRDefault="00816047" w:rsidP="00BB0F0A">
      <w:pPr>
        <w:pStyle w:val="HeadingBig"/>
        <w:rPr>
          <w:rFonts w:ascii="Times New Roman" w:hAnsi="Times New Roman"/>
          <w:sz w:val="36"/>
          <w:szCs w:val="36"/>
        </w:rPr>
      </w:pPr>
      <w:r w:rsidRPr="00BB0F0A">
        <w:rPr>
          <w:rFonts w:ascii="Times New Roman" w:hAnsi="Times New Roman"/>
          <w:sz w:val="36"/>
          <w:szCs w:val="36"/>
        </w:rPr>
        <w:t>Architecture</w:t>
      </w:r>
      <w:r w:rsidR="00AC2BDB" w:rsidRPr="00BB0F0A">
        <w:rPr>
          <w:rFonts w:ascii="Times New Roman" w:hAnsi="Times New Roman"/>
          <w:sz w:val="36"/>
          <w:szCs w:val="36"/>
        </w:rPr>
        <w:t xml:space="preserve"> Design</w:t>
      </w:r>
    </w:p>
    <w:p w:rsidR="00816047" w:rsidRPr="00535798" w:rsidRDefault="00816047" w:rsidP="00BB0F0A">
      <w:pPr>
        <w:jc w:val="center"/>
      </w:pPr>
    </w:p>
    <w:p w:rsidR="00816047" w:rsidRPr="00BB0F0A" w:rsidRDefault="00BB0F0A" w:rsidP="00BB0F0A">
      <w:pPr>
        <w:pStyle w:val="NormalT"/>
        <w:rPr>
          <w:b/>
          <w:sz w:val="32"/>
          <w:szCs w:val="32"/>
        </w:rPr>
      </w:pPr>
      <w:r w:rsidRPr="00BB0F0A"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</w:rPr>
        <w:t xml:space="preserve">                </w:t>
      </w:r>
      <w:r w:rsidRPr="00BB0F0A">
        <w:rPr>
          <w:b/>
          <w:sz w:val="32"/>
          <w:szCs w:val="32"/>
        </w:rPr>
        <w:t xml:space="preserve">    </w:t>
      </w:r>
      <w:r w:rsidR="00816047" w:rsidRPr="00BB0F0A">
        <w:rPr>
          <w:b/>
          <w:sz w:val="32"/>
          <w:szCs w:val="32"/>
        </w:rPr>
        <w:t xml:space="preserve">Project Code: </w:t>
      </w:r>
      <w:r w:rsidR="009E74A2" w:rsidRPr="00BB0F0A">
        <w:rPr>
          <w:b/>
          <w:sz w:val="32"/>
          <w:szCs w:val="32"/>
        </w:rPr>
        <w:t>UJD_VN</w:t>
      </w:r>
    </w:p>
    <w:p w:rsidR="00816047" w:rsidRPr="00BB0F0A" w:rsidRDefault="00BB0F0A" w:rsidP="00BB0F0A">
      <w:pPr>
        <w:pStyle w:val="NormalT"/>
        <w:ind w:left="0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</w:rPr>
        <w:t xml:space="preserve">   </w:t>
      </w:r>
      <w:r w:rsidRPr="00BB0F0A">
        <w:rPr>
          <w:b/>
          <w:sz w:val="32"/>
          <w:szCs w:val="32"/>
        </w:rPr>
        <w:t xml:space="preserve"> </w:t>
      </w:r>
      <w:r w:rsidR="00721B35" w:rsidRPr="00BB0F0A">
        <w:rPr>
          <w:b/>
          <w:sz w:val="32"/>
          <w:szCs w:val="32"/>
        </w:rPr>
        <w:t xml:space="preserve">Document Code: </w:t>
      </w:r>
      <w:r w:rsidR="009E74A2" w:rsidRPr="00BB0F0A">
        <w:rPr>
          <w:b/>
          <w:sz w:val="32"/>
          <w:szCs w:val="32"/>
        </w:rPr>
        <w:t>UJD_VN</w:t>
      </w:r>
      <w:r w:rsidR="00721B35" w:rsidRPr="00BB0F0A">
        <w:rPr>
          <w:b/>
          <w:sz w:val="32"/>
          <w:szCs w:val="32"/>
          <w:lang w:eastAsia="ja-JP"/>
        </w:rPr>
        <w:t xml:space="preserve">_ </w:t>
      </w:r>
      <w:r w:rsidR="00130386" w:rsidRPr="00BB0F0A">
        <w:rPr>
          <w:b/>
          <w:sz w:val="32"/>
          <w:szCs w:val="32"/>
        </w:rPr>
        <w:t>Architect</w:t>
      </w:r>
      <w:r w:rsidR="00721B35" w:rsidRPr="00BB0F0A">
        <w:rPr>
          <w:b/>
          <w:sz w:val="32"/>
          <w:szCs w:val="32"/>
          <w:lang w:eastAsia="ja-JP"/>
        </w:rPr>
        <w:t xml:space="preserve">ure </w:t>
      </w:r>
      <w:r w:rsidR="00F213EF" w:rsidRPr="00BB0F0A">
        <w:rPr>
          <w:b/>
          <w:sz w:val="32"/>
          <w:szCs w:val="32"/>
        </w:rPr>
        <w:t>Design</w:t>
      </w:r>
      <w:r w:rsidR="002C334E">
        <w:rPr>
          <w:b/>
          <w:sz w:val="32"/>
          <w:szCs w:val="32"/>
          <w:lang w:eastAsia="ja-JP"/>
        </w:rPr>
        <w:t>_v1.2</w:t>
      </w:r>
      <w:r w:rsidR="00721B35" w:rsidRPr="00BB0F0A">
        <w:rPr>
          <w:b/>
          <w:sz w:val="32"/>
          <w:szCs w:val="32"/>
          <w:lang w:eastAsia="ja-JP"/>
        </w:rPr>
        <w:t>_EN</w:t>
      </w:r>
    </w:p>
    <w:p w:rsidR="00816047" w:rsidRPr="00535798" w:rsidRDefault="00816047" w:rsidP="005718E0">
      <w:pPr>
        <w:pStyle w:val="NormalT"/>
      </w:pP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816047" w:rsidRPr="00535798" w:rsidRDefault="00C61614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816047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9E74A2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>25/06/2014</w:t>
      </w: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BB0F0A">
      <w:pPr>
        <w:pStyle w:val="NormalH"/>
      </w:pPr>
      <w:r w:rsidRPr="00535798">
        <w:lastRenderedPageBreak/>
        <w:t>Record of change</w:t>
      </w:r>
    </w:p>
    <w:p w:rsidR="00816047" w:rsidRPr="00535798" w:rsidRDefault="00816047" w:rsidP="005718E0"/>
    <w:p w:rsidR="00816047" w:rsidRPr="00535798" w:rsidRDefault="00816047" w:rsidP="005718E0">
      <w:r w:rsidRPr="00535798">
        <w:t>*A - Added M - Modified D - Deleted</w:t>
      </w:r>
    </w:p>
    <w:tbl>
      <w:tblPr>
        <w:tblW w:w="95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/>
      </w:tblPr>
      <w:tblGrid>
        <w:gridCol w:w="1742"/>
        <w:gridCol w:w="1980"/>
        <w:gridCol w:w="1260"/>
        <w:gridCol w:w="2610"/>
        <w:gridCol w:w="1975"/>
      </w:tblGrid>
      <w:tr w:rsidR="00816047" w:rsidRPr="002C334E" w:rsidTr="00BB0F0A">
        <w:trPr>
          <w:trHeight w:val="982"/>
          <w:jc w:val="center"/>
        </w:trPr>
        <w:tc>
          <w:tcPr>
            <w:tcW w:w="1742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Effective Date</w:t>
            </w:r>
          </w:p>
        </w:tc>
        <w:tc>
          <w:tcPr>
            <w:tcW w:w="198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Changed Items</w:t>
            </w:r>
          </w:p>
        </w:tc>
        <w:tc>
          <w:tcPr>
            <w:tcW w:w="126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A*</w:t>
            </w:r>
            <w:r w:rsidRPr="002C334E">
              <w:rPr>
                <w:sz w:val="22"/>
              </w:rPr>
              <w:br/>
              <w:t>M, D</w:t>
            </w:r>
          </w:p>
        </w:tc>
        <w:tc>
          <w:tcPr>
            <w:tcW w:w="261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 Description</w:t>
            </w:r>
          </w:p>
        </w:tc>
        <w:tc>
          <w:tcPr>
            <w:tcW w:w="1975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New Version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9E74A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25/06</w:t>
            </w:r>
            <w:r w:rsidR="007428C7" w:rsidRPr="002C334E">
              <w:rPr>
                <w:sz w:val="22"/>
                <w:szCs w:val="22"/>
              </w:rPr>
              <w:t>/201</w:t>
            </w:r>
            <w:r w:rsidRPr="002C334E">
              <w:rPr>
                <w:sz w:val="22"/>
                <w:szCs w:val="22"/>
              </w:rPr>
              <w:t>4</w:t>
            </w: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9B7A2C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</w:t>
            </w:r>
          </w:p>
        </w:tc>
        <w:tc>
          <w:tcPr>
            <w:tcW w:w="2610" w:type="dxa"/>
          </w:tcPr>
          <w:p w:rsidR="00816047" w:rsidRPr="002C334E" w:rsidRDefault="00473C48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Add new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v</w:t>
            </w:r>
            <w:r w:rsidR="004038FD" w:rsidRPr="002C334E">
              <w:rPr>
                <w:sz w:val="22"/>
                <w:szCs w:val="22"/>
                <w:lang w:eastAsia="ja-JP"/>
              </w:rPr>
              <w:t>1.0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07/07/2014</w:t>
            </w:r>
          </w:p>
        </w:tc>
        <w:tc>
          <w:tcPr>
            <w:tcW w:w="198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Component diagram</w:t>
            </w:r>
          </w:p>
        </w:tc>
        <w:tc>
          <w:tcPr>
            <w:tcW w:w="126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M</w:t>
            </w:r>
          </w:p>
        </w:tc>
        <w:tc>
          <w:tcPr>
            <w:tcW w:w="261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 w:rsidR="00482B12" w:rsidRPr="002C334E">
              <w:rPr>
                <w:sz w:val="22"/>
                <w:szCs w:val="22"/>
              </w:rPr>
              <w:t>1.1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0B749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  <w:r w:rsidR="002C334E" w:rsidRPr="002C334E">
              <w:rPr>
                <w:sz w:val="22"/>
                <w:szCs w:val="22"/>
              </w:rPr>
              <w:t>/08/2014</w:t>
            </w:r>
          </w:p>
        </w:tc>
        <w:tc>
          <w:tcPr>
            <w:tcW w:w="198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Sequence diagram</w:t>
            </w:r>
          </w:p>
        </w:tc>
        <w:tc>
          <w:tcPr>
            <w:tcW w:w="126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</w:t>
            </w:r>
          </w:p>
        </w:tc>
        <w:tc>
          <w:tcPr>
            <w:tcW w:w="261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v1.2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5718E0" w:rsidRPr="002C334E" w:rsidTr="00BB0F0A">
        <w:trPr>
          <w:jc w:val="center"/>
        </w:trPr>
        <w:tc>
          <w:tcPr>
            <w:tcW w:w="1742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</w:tr>
    </w:tbl>
    <w:p w:rsidR="00473C48" w:rsidRPr="00535798" w:rsidRDefault="00473C48" w:rsidP="005718E0">
      <w:pPr>
        <w:rPr>
          <w:lang w:eastAsia="ja-JP"/>
        </w:rPr>
      </w:pPr>
    </w:p>
    <w:p w:rsidR="00816047" w:rsidRPr="00535798" w:rsidRDefault="00473C48" w:rsidP="005718E0">
      <w:r w:rsidRPr="00535798">
        <w:t>Table</w:t>
      </w:r>
      <w:r w:rsidR="0080766B" w:rsidRPr="00535798">
        <w:rPr>
          <w:lang w:eastAsia="ja-JP"/>
        </w:rPr>
        <w:t xml:space="preserve"> </w:t>
      </w:r>
      <w:r w:rsidR="0080766B" w:rsidRPr="00535798">
        <w:t>1</w:t>
      </w:r>
      <w:r w:rsidR="0080766B" w:rsidRPr="00535798">
        <w:rPr>
          <w:lang w:eastAsia="ja-JP"/>
        </w:rPr>
        <w:t>:</w:t>
      </w:r>
      <w:r w:rsidR="007C633D" w:rsidRPr="00535798">
        <w:t xml:space="preserve"> Record of change</w:t>
      </w:r>
    </w:p>
    <w:p w:rsidR="000B749E" w:rsidRPr="00D54158" w:rsidRDefault="000B749E" w:rsidP="000B749E">
      <w:pPr>
        <w:pStyle w:val="NormalH"/>
      </w:pPr>
      <w:bookmarkStart w:id="2" w:name="_Toc446234547"/>
      <w:bookmarkStart w:id="3" w:name="_Toc467738720"/>
      <w:bookmarkStart w:id="4" w:name="_Toc499640208"/>
      <w:bookmarkStart w:id="5" w:name="_Toc463083793"/>
      <w:bookmarkStart w:id="6" w:name="_Toc465677963"/>
      <w:bookmarkStart w:id="7" w:name="_Toc467738735"/>
      <w:bookmarkEnd w:id="0"/>
      <w:bookmarkEnd w:id="1"/>
      <w:r w:rsidRPr="00D54158">
        <w:lastRenderedPageBreak/>
        <w:t>SIGNATURE PAGE</w:t>
      </w:r>
    </w:p>
    <w:p w:rsidR="000B749E" w:rsidRPr="00D54158" w:rsidRDefault="000B749E" w:rsidP="000B749E"/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>
        <w:rPr>
          <w:b/>
        </w:rPr>
        <w:t xml:space="preserve">             </w:t>
      </w:r>
      <w:r w:rsidRPr="00D54158">
        <w:rPr>
          <w:b/>
        </w:rPr>
        <w:t>ORIGINATOR:</w:t>
      </w:r>
      <w:r w:rsidRPr="00D54158">
        <w:tab/>
      </w:r>
      <w:r>
        <w:t xml:space="preserve">      </w:t>
      </w:r>
      <w:r w:rsidRPr="00D54158">
        <w:t xml:space="preserve">Pham Tien Dat                           26/06/2014                          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 w:rsidRPr="00D54158">
        <w:tab/>
      </w:r>
      <w:r>
        <w:t xml:space="preserve">        </w:t>
      </w:r>
      <w:r w:rsidRPr="00D54158">
        <w:t>Developer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lang w:eastAsia="ja-JP"/>
        </w:rPr>
      </w:pPr>
      <w:r>
        <w:rPr>
          <w:b/>
        </w:rPr>
        <w:t xml:space="preserve">             </w:t>
      </w:r>
      <w:r w:rsidRPr="00D54158">
        <w:rPr>
          <w:b/>
        </w:rPr>
        <w:t>REVIEWERS:</w:t>
      </w:r>
      <w:r w:rsidRPr="00D54158">
        <w:tab/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lang w:eastAsia="ja-JP"/>
        </w:rPr>
      </w:pPr>
      <w:r>
        <w:rPr>
          <w:b/>
        </w:rPr>
        <w:t xml:space="preserve">             </w:t>
      </w:r>
      <w:r w:rsidRPr="00D54158">
        <w:rPr>
          <w:b/>
        </w:rPr>
        <w:t>APPROVAL:</w:t>
      </w:r>
      <w:r>
        <w:rPr>
          <w:b/>
        </w:rPr>
        <w:t xml:space="preserve">  </w:t>
      </w:r>
      <w:r w:rsidRPr="00D54158">
        <w:tab/>
        <w:t>Nguyen Van Sang</w:t>
      </w:r>
      <w:r w:rsidRPr="00D54158">
        <w:tab/>
        <w:t xml:space="preserve">                                    </w:t>
      </w:r>
      <w:r w:rsidRPr="00D54158">
        <w:rPr>
          <w:lang w:eastAsia="ja-JP"/>
        </w:rPr>
        <w:t xml:space="preserve">  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 w:rsidRPr="00D54158">
        <w:tab/>
      </w:r>
      <w:r>
        <w:t xml:space="preserve">      </w:t>
      </w:r>
      <w:r w:rsidRPr="00D54158">
        <w:t>Supervisor</w:t>
      </w:r>
    </w:p>
    <w:p w:rsidR="00816047" w:rsidRPr="00535798" w:rsidRDefault="00816047" w:rsidP="00BB0F0A">
      <w:pPr>
        <w:pStyle w:val="NormalH"/>
        <w:rPr>
          <w:lang w:val="en-GB"/>
        </w:rPr>
      </w:pPr>
      <w:r w:rsidRPr="00535798">
        <w:rPr>
          <w:lang w:val="en-GB"/>
        </w:rPr>
        <w:lastRenderedPageBreak/>
        <w:t>TABLE OF CONTENTS</w:t>
      </w:r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r w:rsidRPr="004F78B5">
        <w:rPr>
          <w:sz w:val="24"/>
          <w:szCs w:val="24"/>
          <w:lang w:val="en-GB"/>
        </w:rPr>
        <w:fldChar w:fldCharType="begin"/>
      </w:r>
      <w:r w:rsidR="001020E7" w:rsidRPr="00535798">
        <w:rPr>
          <w:sz w:val="24"/>
          <w:szCs w:val="24"/>
          <w:lang w:val="en-GB"/>
        </w:rPr>
        <w:instrText xml:space="preserve"> TOC \o "1-3" \h \z </w:instrText>
      </w:r>
      <w:r w:rsidRPr="004F78B5">
        <w:rPr>
          <w:sz w:val="24"/>
          <w:szCs w:val="24"/>
          <w:lang w:val="en-GB"/>
        </w:rPr>
        <w:fldChar w:fldCharType="separate"/>
      </w:r>
      <w:hyperlink w:anchor="_Toc395831143" w:history="1">
        <w:r w:rsidR="00D23938" w:rsidRPr="0027702A">
          <w:rPr>
            <w:rStyle w:val="Hyperlink"/>
          </w:rPr>
          <w:t>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Introduction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4" w:history="1">
        <w:r w:rsidR="00D23938" w:rsidRPr="0027702A">
          <w:rPr>
            <w:rStyle w:val="Hyperlink"/>
          </w:rPr>
          <w:t>1.1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Purpose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5" w:history="1">
        <w:r w:rsidR="00D23938" w:rsidRPr="0027702A">
          <w:rPr>
            <w:rStyle w:val="Hyperlink"/>
          </w:rPr>
          <w:t>1.2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Scope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6" w:history="1">
        <w:r w:rsidR="00D23938" w:rsidRPr="0027702A">
          <w:rPr>
            <w:rStyle w:val="Hyperlink"/>
            <w:lang w:eastAsia="ja-JP"/>
          </w:rPr>
          <w:t>1.3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Definitions, Acronyms and Abbreviations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7" w:history="1">
        <w:r w:rsidR="00D23938" w:rsidRPr="0027702A">
          <w:rPr>
            <w:rStyle w:val="Hyperlink"/>
          </w:rPr>
          <w:t>1.4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References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8" w:history="1">
        <w:r w:rsidR="00D23938" w:rsidRPr="0027702A">
          <w:rPr>
            <w:rStyle w:val="Hyperlink"/>
          </w:rPr>
          <w:t>1.5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49" w:history="1">
        <w:r w:rsidR="00D23938" w:rsidRPr="0027702A">
          <w:rPr>
            <w:rStyle w:val="Hyperlink"/>
          </w:rPr>
          <w:t>2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Representation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0" w:history="1">
        <w:r w:rsidR="00D23938" w:rsidRPr="0027702A">
          <w:rPr>
            <w:rStyle w:val="Hyperlink"/>
          </w:rPr>
          <w:t>3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Goals and Constraints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1" w:history="1">
        <w:r w:rsidR="00D23938" w:rsidRPr="0027702A">
          <w:rPr>
            <w:rStyle w:val="Hyperlink"/>
          </w:rPr>
          <w:t>3.1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Technical platform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2" w:history="1">
        <w:r w:rsidR="00D23938" w:rsidRPr="0027702A">
          <w:rPr>
            <w:rStyle w:val="Hyperlink"/>
          </w:rPr>
          <w:t>4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Use-Case View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3" w:history="1">
        <w:r w:rsidR="00D23938" w:rsidRPr="0027702A">
          <w:rPr>
            <w:rStyle w:val="Hyperlink"/>
          </w:rPr>
          <w:t>4.1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Use-Case Realizations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4" w:history="1">
        <w:r w:rsidR="00D23938" w:rsidRPr="0027702A">
          <w:rPr>
            <w:rStyle w:val="Hyperlink"/>
          </w:rPr>
          <w:t>5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Logical View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5" w:history="1">
        <w:r w:rsidR="00D23938" w:rsidRPr="0027702A">
          <w:rPr>
            <w:rStyle w:val="Hyperlink"/>
          </w:rPr>
          <w:t>5.1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6" w:history="1">
        <w:r w:rsidR="00D23938" w:rsidRPr="0027702A">
          <w:rPr>
            <w:rStyle w:val="Hyperlink"/>
          </w:rPr>
          <w:t>5.2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Architecturally Significant Design Packages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7" w:history="1">
        <w:r w:rsidR="00D23938" w:rsidRPr="0027702A">
          <w:rPr>
            <w:rStyle w:val="Hyperlink"/>
          </w:rPr>
          <w:t>6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Process View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8" w:history="1">
        <w:r w:rsidR="00D23938" w:rsidRPr="0027702A">
          <w:rPr>
            <w:rStyle w:val="Hyperlink"/>
          </w:rPr>
          <w:t>7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Implementation View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9" w:history="1">
        <w:r w:rsidR="00D23938" w:rsidRPr="0027702A">
          <w:rPr>
            <w:rStyle w:val="Hyperlink"/>
          </w:rPr>
          <w:t>7.1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60" w:history="1">
        <w:r w:rsidR="00D23938" w:rsidRPr="0027702A">
          <w:rPr>
            <w:rStyle w:val="Hyperlink"/>
          </w:rPr>
          <w:t>7.2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Layers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1" w:history="1">
        <w:r w:rsidR="00D23938" w:rsidRPr="0027702A">
          <w:rPr>
            <w:rStyle w:val="Hyperlink"/>
          </w:rPr>
          <w:t>8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Deployment view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2" w:history="1">
        <w:r w:rsidR="00D23938" w:rsidRPr="0027702A">
          <w:rPr>
            <w:rStyle w:val="Hyperlink"/>
          </w:rPr>
          <w:t>9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Size and Performance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3" w:history="1">
        <w:r w:rsidR="00D23938" w:rsidRPr="0027702A">
          <w:rPr>
            <w:rStyle w:val="Hyperlink"/>
          </w:rPr>
          <w:t>10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Quality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D23938" w:rsidRDefault="004F78B5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4" w:history="1">
        <w:r w:rsidR="00D23938" w:rsidRPr="0027702A">
          <w:rPr>
            <w:rStyle w:val="Hyperlink"/>
          </w:rPr>
          <w:t>11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  <w:lang w:eastAsia="ja-JP"/>
          </w:rPr>
          <w:t>Other Considerations</w:t>
        </w:r>
        <w:r w:rsidR="00D23938">
          <w:rPr>
            <w:webHidden/>
          </w:rPr>
          <w:tab/>
        </w:r>
        <w:r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8B39B8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816047" w:rsidRPr="00535798" w:rsidRDefault="004F78B5" w:rsidP="005718E0">
      <w:pPr>
        <w:rPr>
          <w:lang w:val="en-GB"/>
        </w:rPr>
        <w:sectPr w:rsidR="00816047" w:rsidRPr="00535798" w:rsidSect="008B39B8">
          <w:footerReference w:type="default" r:id="rId9"/>
          <w:footerReference w:type="first" r:id="rId10"/>
          <w:type w:val="nextColumn"/>
          <w:pgSz w:w="11909" w:h="16834" w:code="9"/>
          <w:pgMar w:top="1728" w:right="1800" w:bottom="1728" w:left="1152" w:header="720" w:footer="720" w:gutter="648"/>
          <w:cols w:space="720"/>
          <w:titlePg/>
        </w:sectPr>
      </w:pPr>
      <w:r w:rsidRPr="00535798">
        <w:rPr>
          <w:noProof/>
          <w:lang w:val="en-GB"/>
        </w:rPr>
        <w:fldChar w:fldCharType="end"/>
      </w:r>
    </w:p>
    <w:p w:rsidR="00816047" w:rsidRPr="00BB0F0A" w:rsidRDefault="00816047" w:rsidP="00BB0F0A">
      <w:pPr>
        <w:pStyle w:val="Heading1"/>
      </w:pPr>
      <w:bookmarkStart w:id="8" w:name="_Toc456598586"/>
      <w:bookmarkStart w:id="9" w:name="_Toc504442098"/>
      <w:bookmarkStart w:id="10" w:name="_Toc395831143"/>
      <w:r w:rsidRPr="00BB0F0A">
        <w:lastRenderedPageBreak/>
        <w:t>Introduction</w:t>
      </w:r>
      <w:bookmarkEnd w:id="8"/>
      <w:bookmarkEnd w:id="9"/>
      <w:bookmarkEnd w:id="10"/>
    </w:p>
    <w:p w:rsidR="00816047" w:rsidRPr="008B39B8" w:rsidRDefault="00816047" w:rsidP="008B39B8">
      <w:pPr>
        <w:pStyle w:val="Heading2"/>
      </w:pPr>
      <w:bookmarkStart w:id="11" w:name="_Toc456598587"/>
      <w:bookmarkStart w:id="12" w:name="_Toc504442099"/>
      <w:bookmarkStart w:id="13" w:name="_Toc395831144"/>
      <w:r w:rsidRPr="008B39B8">
        <w:t>Purpose</w:t>
      </w:r>
      <w:bookmarkEnd w:id="11"/>
      <w:bookmarkEnd w:id="12"/>
      <w:bookmarkEnd w:id="13"/>
    </w:p>
    <w:p w:rsidR="00816047" w:rsidRPr="005718E0" w:rsidRDefault="00816047" w:rsidP="005718E0">
      <w:bookmarkStart w:id="14" w:name="_Toc456598588"/>
      <w:r w:rsidRPr="005718E0">
        <w:t>This document provides a comprehensive architectural overview of the system, using a number of different architectural views to depict different aspects of the system.  It is intended to capture and convey the significant architectural decisions that have been made on the system.</w:t>
      </w:r>
    </w:p>
    <w:p w:rsidR="00816047" w:rsidRPr="00535798" w:rsidRDefault="00816047" w:rsidP="008B39B8">
      <w:pPr>
        <w:pStyle w:val="Heading2"/>
      </w:pPr>
      <w:bookmarkStart w:id="15" w:name="_Toc504442100"/>
      <w:bookmarkStart w:id="16" w:name="_Toc395831145"/>
      <w:r w:rsidRPr="00535798">
        <w:t>Scope</w:t>
      </w:r>
      <w:bookmarkEnd w:id="14"/>
      <w:bookmarkEnd w:id="15"/>
      <w:bookmarkEnd w:id="16"/>
    </w:p>
    <w:p w:rsidR="00C42F3D" w:rsidRPr="00535798" w:rsidRDefault="00C42F3D" w:rsidP="005718E0">
      <w:bookmarkStart w:id="17" w:name="_Toc456598589"/>
      <w:r w:rsidRPr="00535798">
        <w:t xml:space="preserve">The scope of this document is to depict the architecture of the </w:t>
      </w:r>
      <w:r w:rsidR="00B46D8D" w:rsidRPr="00535798">
        <w:t xml:space="preserve">Useful Japanese Dictionary for Vietnamese </w:t>
      </w:r>
      <w:r w:rsidRPr="00535798">
        <w:t xml:space="preserve"> website created by </w:t>
      </w:r>
      <w:r w:rsidR="00B46D8D" w:rsidRPr="00535798">
        <w:t>UJD_VN</w:t>
      </w:r>
      <w:r w:rsidRPr="00535798">
        <w:t xml:space="preserve"> capstone project team.</w:t>
      </w:r>
    </w:p>
    <w:p w:rsidR="00816047" w:rsidRPr="00535798" w:rsidRDefault="00816047" w:rsidP="008B39B8">
      <w:pPr>
        <w:pStyle w:val="Heading2"/>
        <w:rPr>
          <w:lang w:eastAsia="ja-JP"/>
        </w:rPr>
      </w:pPr>
      <w:bookmarkStart w:id="18" w:name="_Toc504442101"/>
      <w:bookmarkStart w:id="19" w:name="_Toc395831146"/>
      <w:r w:rsidRPr="00535798">
        <w:t>Definitions, Acronyms and Abbreviations</w:t>
      </w:r>
      <w:bookmarkEnd w:id="17"/>
      <w:bookmarkEnd w:id="18"/>
      <w:bookmarkEnd w:id="19"/>
    </w:p>
    <w:p w:rsidR="00721B35" w:rsidRPr="00535798" w:rsidRDefault="00721B35" w:rsidP="005718E0">
      <w:pPr>
        <w:rPr>
          <w:lang w:eastAsia="ja-JP"/>
        </w:rPr>
      </w:pPr>
    </w:p>
    <w:tbl>
      <w:tblPr>
        <w:tblStyle w:val="ListTable31"/>
        <w:tblW w:w="0" w:type="auto"/>
        <w:jc w:val="center"/>
        <w:tblBorders>
          <w:insideH w:val="single" w:sz="4" w:space="0" w:color="000000" w:themeColor="text1"/>
          <w:insideV w:val="single" w:sz="4" w:space="0" w:color="000000" w:themeColor="text1"/>
        </w:tblBorders>
        <w:tblCellMar>
          <w:left w:w="115" w:type="dxa"/>
          <w:right w:w="115" w:type="dxa"/>
        </w:tblCellMar>
        <w:tblLook w:val="04A0"/>
      </w:tblPr>
      <w:tblGrid>
        <w:gridCol w:w="1970"/>
        <w:gridCol w:w="4587"/>
        <w:gridCol w:w="1980"/>
      </w:tblGrid>
      <w:tr w:rsidR="009032E4" w:rsidRPr="00535798" w:rsidTr="008B39B8">
        <w:trPr>
          <w:cnfStyle w:val="100000000000"/>
          <w:jc w:val="center"/>
        </w:trPr>
        <w:tc>
          <w:tcPr>
            <w:cnfStyle w:val="001000000100"/>
            <w:tcW w:w="1970" w:type="dxa"/>
            <w:tcBorders>
              <w:bottom w:val="none" w:sz="0" w:space="0" w:color="auto"/>
              <w:right w:val="none" w:sz="0" w:space="0" w:color="auto"/>
            </w:tcBorders>
            <w:shd w:val="clear" w:color="auto" w:fill="BFBFBF" w:themeFill="background1" w:themeFillShade="BF"/>
          </w:tcPr>
          <w:p w:rsidR="009032E4" w:rsidRPr="00535798" w:rsidRDefault="009032E4" w:rsidP="005718E0">
            <w:r w:rsidRPr="00535798">
              <w:t>Acronym</w:t>
            </w:r>
          </w:p>
        </w:tc>
        <w:tc>
          <w:tcPr>
            <w:tcW w:w="4587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/>
            </w:pPr>
            <w:r w:rsidRPr="00535798">
              <w:t>Definition</w:t>
            </w:r>
          </w:p>
        </w:tc>
        <w:tc>
          <w:tcPr>
            <w:tcW w:w="1980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/>
            </w:pPr>
            <w:r w:rsidRPr="00535798">
              <w:t>Note</w:t>
            </w:r>
          </w:p>
        </w:tc>
      </w:tr>
      <w:tr w:rsidR="009032E4" w:rsidRPr="00535798" w:rsidTr="008B39B8">
        <w:trPr>
          <w:cnfStyle w:val="000000100000"/>
          <w:jc w:val="center"/>
        </w:trPr>
        <w:tc>
          <w:tcPr>
            <w:cnfStyle w:val="001000000000"/>
            <w:tcW w:w="19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B46D8D" w:rsidP="005718E0">
            <w:pPr>
              <w:rPr>
                <w:lang w:eastAsia="ja-JP"/>
              </w:rPr>
            </w:pPr>
            <w:r w:rsidRPr="00535798">
              <w:t>UJD_VN</w:t>
            </w:r>
          </w:p>
        </w:tc>
        <w:tc>
          <w:tcPr>
            <w:tcW w:w="4587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B46D8D" w:rsidP="005718E0">
            <w:pPr>
              <w:cnfStyle w:val="000000100000"/>
            </w:pPr>
            <w:r w:rsidRPr="00535798">
              <w:t>Useful Japanese Dictionary for Vietnamese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/>
            </w:pPr>
          </w:p>
        </w:tc>
      </w:tr>
      <w:tr w:rsidR="009032E4" w:rsidRPr="00535798" w:rsidTr="008B39B8">
        <w:trPr>
          <w:jc w:val="center"/>
        </w:trPr>
        <w:tc>
          <w:tcPr>
            <w:cnfStyle w:val="001000000000"/>
            <w:tcW w:w="1970" w:type="dxa"/>
            <w:tcBorders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MVC</w:t>
            </w:r>
          </w:p>
        </w:tc>
        <w:tc>
          <w:tcPr>
            <w:tcW w:w="4587" w:type="dxa"/>
          </w:tcPr>
          <w:p w:rsidR="009032E4" w:rsidRPr="00535798" w:rsidRDefault="0078137F" w:rsidP="005718E0">
            <w:pPr>
              <w:cnfStyle w:val="000000000000"/>
            </w:pPr>
            <w:r w:rsidRPr="00535798">
              <w:t>Model view control</w:t>
            </w:r>
          </w:p>
        </w:tc>
        <w:tc>
          <w:tcPr>
            <w:tcW w:w="1980" w:type="dxa"/>
          </w:tcPr>
          <w:p w:rsidR="009032E4" w:rsidRPr="00535798" w:rsidRDefault="009032E4" w:rsidP="005718E0">
            <w:pPr>
              <w:cnfStyle w:val="000000000000"/>
            </w:pPr>
          </w:p>
        </w:tc>
      </w:tr>
      <w:tr w:rsidR="009032E4" w:rsidRPr="00535798" w:rsidTr="008B39B8">
        <w:trPr>
          <w:cnfStyle w:val="000000100000"/>
          <w:jc w:val="center"/>
        </w:trPr>
        <w:tc>
          <w:tcPr>
            <w:cnfStyle w:val="001000000000"/>
            <w:tcW w:w="19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IDE</w:t>
            </w:r>
          </w:p>
        </w:tc>
        <w:tc>
          <w:tcPr>
            <w:tcW w:w="4587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DC6759" w:rsidP="005718E0">
            <w:pPr>
              <w:cnfStyle w:val="000000100000"/>
            </w:pPr>
            <w:r w:rsidRPr="00535798">
              <w:t xml:space="preserve">Integrated development </w:t>
            </w:r>
            <w:r w:rsidR="006E0B5E" w:rsidRPr="00535798">
              <w:t>environment</w:t>
            </w:r>
            <w:r w:rsidRPr="00535798">
              <w:t xml:space="preserve"> 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/>
            </w:pPr>
          </w:p>
        </w:tc>
      </w:tr>
      <w:tr w:rsidR="00CD7EBA" w:rsidRPr="00535798" w:rsidTr="008B39B8">
        <w:trPr>
          <w:jc w:val="center"/>
        </w:trPr>
        <w:tc>
          <w:tcPr>
            <w:cnfStyle w:val="001000000000"/>
            <w:tcW w:w="1970" w:type="dxa"/>
          </w:tcPr>
          <w:p w:rsidR="00CD7EBA" w:rsidRPr="00535798" w:rsidRDefault="007D1744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GUI</w:t>
            </w:r>
          </w:p>
        </w:tc>
        <w:tc>
          <w:tcPr>
            <w:tcW w:w="4587" w:type="dxa"/>
          </w:tcPr>
          <w:p w:rsidR="00CD7EBA" w:rsidRPr="00535798" w:rsidRDefault="007D1744" w:rsidP="005718E0">
            <w:pPr>
              <w:cnfStyle w:val="000000000000"/>
            </w:pPr>
            <w:r w:rsidRPr="00535798">
              <w:t>Graphic user interface</w:t>
            </w:r>
          </w:p>
        </w:tc>
        <w:tc>
          <w:tcPr>
            <w:tcW w:w="1980" w:type="dxa"/>
          </w:tcPr>
          <w:p w:rsidR="00CD7EBA" w:rsidRPr="00535798" w:rsidRDefault="00CD7EBA" w:rsidP="005718E0">
            <w:pPr>
              <w:cnfStyle w:val="000000000000"/>
            </w:pPr>
          </w:p>
        </w:tc>
      </w:tr>
    </w:tbl>
    <w:p w:rsidR="00B66550" w:rsidRPr="00535798" w:rsidRDefault="00473C48" w:rsidP="00D23938">
      <w:pPr>
        <w:ind w:left="2160" w:firstLine="720"/>
        <w:rPr>
          <w:lang w:eastAsia="ja-JP"/>
        </w:rPr>
      </w:pPr>
      <w:r w:rsidRPr="00535798">
        <w:rPr>
          <w:lang w:eastAsia="ja-JP"/>
        </w:rPr>
        <w:t>Table</w:t>
      </w:r>
      <w:r w:rsidR="0080766B" w:rsidRPr="00535798">
        <w:rPr>
          <w:lang w:eastAsia="ja-JP"/>
        </w:rPr>
        <w:t xml:space="preserve"> 2:</w:t>
      </w:r>
      <w:r w:rsidR="00767E0E" w:rsidRPr="00535798">
        <w:rPr>
          <w:lang w:eastAsia="ja-JP"/>
        </w:rPr>
        <w:t xml:space="preserve"> Definitions</w:t>
      </w:r>
    </w:p>
    <w:p w:rsidR="00816047" w:rsidRPr="00535798" w:rsidRDefault="00816047" w:rsidP="008B39B8">
      <w:pPr>
        <w:pStyle w:val="Heading2"/>
      </w:pPr>
      <w:bookmarkStart w:id="20" w:name="_Toc456598590"/>
      <w:bookmarkStart w:id="21" w:name="_Toc504442102"/>
      <w:bookmarkStart w:id="22" w:name="_Toc395831147"/>
      <w:r w:rsidRPr="00535798">
        <w:t>References</w:t>
      </w:r>
      <w:bookmarkEnd w:id="20"/>
      <w:bookmarkEnd w:id="21"/>
      <w:bookmarkEnd w:id="22"/>
    </w:p>
    <w:p w:rsidR="00F67C50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>UJD_VN</w:t>
      </w:r>
      <w:r w:rsidR="00F67C50" w:rsidRPr="00535798">
        <w:t>_</w:t>
      </w:r>
      <w:r w:rsidR="00721B35" w:rsidRPr="00535798">
        <w:rPr>
          <w:lang w:eastAsia="ja-JP"/>
        </w:rPr>
        <w:t xml:space="preserve"> </w:t>
      </w:r>
      <w:r w:rsidR="00F67C50" w:rsidRPr="00535798">
        <w:t>Software Requirements Specification_v1.0_EN.docx</w:t>
      </w:r>
    </w:p>
    <w:p w:rsidR="00D219C7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 xml:space="preserve">UJD_VN </w:t>
      </w:r>
      <w:r w:rsidR="004B691C" w:rsidRPr="00535798">
        <w:t>_Data Design_v1.0</w:t>
      </w:r>
      <w:r w:rsidR="00D219C7" w:rsidRPr="00535798">
        <w:t>_EN.docx</w:t>
      </w:r>
    </w:p>
    <w:p w:rsidR="006F4ED0" w:rsidRPr="00535798" w:rsidRDefault="006F4ED0" w:rsidP="005718E0">
      <w:pPr>
        <w:pStyle w:val="ListParagraph"/>
        <w:numPr>
          <w:ilvl w:val="0"/>
          <w:numId w:val="32"/>
        </w:numPr>
      </w:pPr>
      <w:r w:rsidRPr="00535798">
        <w:t xml:space="preserve">Sample Design </w:t>
      </w:r>
      <w:r w:rsidR="00825564" w:rsidRPr="00535798">
        <w:t>at</w:t>
      </w:r>
      <w:r w:rsidR="00D82DC7" w:rsidRPr="00535798">
        <w:t xml:space="preserve"> Introduction to software engineering (I2SE) course in cms.fpt.edu.vn</w:t>
      </w:r>
    </w:p>
    <w:p w:rsidR="00930A6C" w:rsidRPr="00535798" w:rsidRDefault="00930A6C" w:rsidP="005718E0">
      <w:pPr>
        <w:pStyle w:val="ListParagraph"/>
        <w:numPr>
          <w:ilvl w:val="0"/>
          <w:numId w:val="32"/>
        </w:numPr>
      </w:pPr>
      <w:r w:rsidRPr="00535798">
        <w:t>Software</w:t>
      </w:r>
      <w:r w:rsidR="00B20E2D" w:rsidRPr="00535798">
        <w:t xml:space="preserve"> </w:t>
      </w:r>
      <w:r w:rsidRPr="00535798">
        <w:t>Architecture</w:t>
      </w:r>
      <w:r w:rsidR="00B20E2D" w:rsidRPr="00535798">
        <w:t xml:space="preserve"> </w:t>
      </w:r>
      <w:r w:rsidRPr="00535798">
        <w:t>Design</w:t>
      </w:r>
      <w:r w:rsidR="00B20E2D" w:rsidRPr="00535798">
        <w:t xml:space="preserve"> </w:t>
      </w:r>
      <w:r w:rsidRPr="00535798">
        <w:t>Illuminated Book</w:t>
      </w:r>
    </w:p>
    <w:p w:rsidR="008370EF" w:rsidRPr="00535798" w:rsidRDefault="004F78B5" w:rsidP="005718E0">
      <w:pPr>
        <w:pStyle w:val="ListParagraph"/>
        <w:numPr>
          <w:ilvl w:val="0"/>
          <w:numId w:val="32"/>
        </w:numPr>
        <w:rPr>
          <w:rStyle w:val="Hyperlink"/>
          <w:sz w:val="24"/>
          <w:szCs w:val="24"/>
        </w:rPr>
      </w:pPr>
      <w:hyperlink r:id="rId11" w:history="1">
        <w:r w:rsidR="008370EF" w:rsidRPr="00535798">
          <w:rPr>
            <w:rStyle w:val="Hyperlink"/>
            <w:sz w:val="24"/>
            <w:szCs w:val="24"/>
          </w:rPr>
          <w:t>ht</w:t>
        </w:r>
        <w:r w:rsidR="00F71AFE" w:rsidRPr="00535798">
          <w:rPr>
            <w:rStyle w:val="Hyperlink"/>
            <w:sz w:val="24"/>
            <w:szCs w:val="24"/>
          </w:rPr>
          <w:t>tp://en.wikipedia.org/wiki/Model-view-controller</w:t>
        </w:r>
      </w:hyperlink>
    </w:p>
    <w:p w:rsidR="00816047" w:rsidRPr="00535798" w:rsidRDefault="00816047" w:rsidP="008B39B8">
      <w:pPr>
        <w:pStyle w:val="Heading2"/>
      </w:pPr>
      <w:bookmarkStart w:id="23" w:name="_Toc456598591"/>
      <w:bookmarkStart w:id="24" w:name="_Toc504442103"/>
      <w:bookmarkStart w:id="25" w:name="_Toc395831148"/>
      <w:r w:rsidRPr="00535798">
        <w:lastRenderedPageBreak/>
        <w:t>Overview</w:t>
      </w:r>
      <w:bookmarkEnd w:id="23"/>
      <w:bookmarkEnd w:id="24"/>
      <w:bookmarkEnd w:id="25"/>
    </w:p>
    <w:p w:rsidR="00816047" w:rsidRPr="00535798" w:rsidRDefault="00816047" w:rsidP="005718E0">
      <w:r w:rsidRPr="00535798">
        <w:t>Th</w:t>
      </w:r>
      <w:r w:rsidR="00600CE6" w:rsidRPr="00535798">
        <w:t>e</w:t>
      </w:r>
      <w:r w:rsidRPr="00535798">
        <w:t xml:space="preserve"> </w:t>
      </w:r>
      <w:r w:rsidR="00E46738" w:rsidRPr="00535798">
        <w:t xml:space="preserve">Software Architecture Document contains the following </w:t>
      </w:r>
      <w:r w:rsidRPr="00535798">
        <w:t>subsection</w:t>
      </w:r>
      <w:r w:rsidR="00E46738" w:rsidRPr="00535798">
        <w:t>s:</w:t>
      </w:r>
    </w:p>
    <w:p w:rsidR="00442A6D" w:rsidRPr="00535798" w:rsidRDefault="00442A6D" w:rsidP="005718E0">
      <w:pPr>
        <w:pStyle w:val="ListParagraph"/>
        <w:numPr>
          <w:ilvl w:val="0"/>
          <w:numId w:val="3"/>
        </w:numPr>
      </w:pPr>
      <w:r w:rsidRPr="00535798">
        <w:t>Section 1: Provide an overview of entire Software Architecture Document.</w:t>
      </w:r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r w:rsidRPr="00535798">
        <w:t>Section 2: Architectural Presentation</w:t>
      </w:r>
      <w:r w:rsidR="00B40BC7" w:rsidRPr="00535798">
        <w:t>.</w:t>
      </w:r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r w:rsidRPr="00535798">
        <w:t xml:space="preserve">Section 3: Architectural </w:t>
      </w:r>
      <w:r w:rsidR="00B40BC7" w:rsidRPr="00535798">
        <w:t>goals and constraints.</w:t>
      </w:r>
    </w:p>
    <w:p w:rsidR="00DF6DF7" w:rsidRPr="00535798" w:rsidRDefault="00DF6DF7" w:rsidP="005718E0">
      <w:pPr>
        <w:pStyle w:val="ListParagraph"/>
        <w:numPr>
          <w:ilvl w:val="0"/>
          <w:numId w:val="3"/>
        </w:numPr>
      </w:pPr>
      <w:r w:rsidRPr="00535798">
        <w:t>Section 4: Use-case view</w:t>
      </w:r>
      <w:r w:rsidR="00B40BC7" w:rsidRPr="00535798">
        <w:t>.</w:t>
      </w:r>
    </w:p>
    <w:p w:rsidR="00420479" w:rsidRPr="00535798" w:rsidRDefault="00B40BC7" w:rsidP="005718E0">
      <w:pPr>
        <w:pStyle w:val="ListParagraph"/>
        <w:numPr>
          <w:ilvl w:val="0"/>
          <w:numId w:val="3"/>
        </w:numPr>
      </w:pPr>
      <w:r w:rsidRPr="00535798">
        <w:t>Section 5: Logical view.</w:t>
      </w:r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r w:rsidRPr="00535798">
        <w:t>Section 6: Process view.</w:t>
      </w:r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r w:rsidRPr="00535798">
        <w:t xml:space="preserve">Section 7: </w:t>
      </w:r>
      <w:r w:rsidR="00970A49" w:rsidRPr="00535798">
        <w:t>Implementation</w:t>
      </w:r>
      <w:r w:rsidRPr="00535798">
        <w:t xml:space="preserve"> view.</w:t>
      </w:r>
    </w:p>
    <w:p w:rsidR="00141C23" w:rsidRPr="00535798" w:rsidRDefault="00B40BC7" w:rsidP="005718E0">
      <w:pPr>
        <w:pStyle w:val="ListParagraph"/>
        <w:numPr>
          <w:ilvl w:val="0"/>
          <w:numId w:val="3"/>
        </w:numPr>
      </w:pPr>
      <w:r w:rsidRPr="00535798">
        <w:t>Section 8</w:t>
      </w:r>
      <w:r w:rsidR="00970A49" w:rsidRPr="00535798">
        <w:t xml:space="preserve">: Deployment </w:t>
      </w:r>
      <w:r w:rsidR="00141C23" w:rsidRPr="00535798">
        <w:t>view.</w:t>
      </w:r>
    </w:p>
    <w:p w:rsidR="002B7CBB" w:rsidRPr="00535798" w:rsidRDefault="002B7CBB" w:rsidP="005718E0">
      <w:pPr>
        <w:pStyle w:val="ListParagraph"/>
        <w:numPr>
          <w:ilvl w:val="0"/>
          <w:numId w:val="3"/>
        </w:numPr>
      </w:pPr>
      <w:r w:rsidRPr="00535798">
        <w:t>Section 10: Size and perform</w:t>
      </w:r>
      <w:r w:rsidR="00EB39B7" w:rsidRPr="00535798">
        <w:t>a</w:t>
      </w:r>
      <w:r w:rsidRPr="00535798">
        <w:t>n</w:t>
      </w:r>
      <w:r w:rsidR="00EB39B7" w:rsidRPr="00535798">
        <w:t>ce</w:t>
      </w:r>
      <w:r w:rsidR="00203EAF" w:rsidRPr="00535798">
        <w:t>.</w:t>
      </w:r>
    </w:p>
    <w:p w:rsidR="00464A3A" w:rsidRPr="00535798" w:rsidRDefault="00464A3A" w:rsidP="005718E0">
      <w:pPr>
        <w:pStyle w:val="ListParagraph"/>
        <w:numPr>
          <w:ilvl w:val="0"/>
          <w:numId w:val="3"/>
        </w:numPr>
      </w:pPr>
      <w:r w:rsidRPr="00535798">
        <w:t>Section 11: Quality.</w:t>
      </w:r>
    </w:p>
    <w:p w:rsidR="00816047" w:rsidRPr="00535798" w:rsidRDefault="00816047" w:rsidP="00BB0F0A">
      <w:pPr>
        <w:pStyle w:val="Heading1"/>
      </w:pPr>
      <w:bookmarkStart w:id="26" w:name="_Toc504442104"/>
      <w:bookmarkStart w:id="27" w:name="_Toc395831149"/>
      <w:r w:rsidRPr="00535798">
        <w:t xml:space="preserve">Architectural </w:t>
      </w:r>
      <w:commentRangeStart w:id="28"/>
      <w:r w:rsidRPr="00535798">
        <w:t>Representation</w:t>
      </w:r>
      <w:bookmarkEnd w:id="26"/>
      <w:bookmarkEnd w:id="27"/>
      <w:commentRangeEnd w:id="28"/>
      <w:r w:rsidR="00B80259">
        <w:rPr>
          <w:rStyle w:val="CommentReference"/>
          <w:b w:val="0"/>
          <w:caps w:val="0"/>
          <w:snapToGrid/>
          <w:color w:val="auto"/>
          <w:kern w:val="0"/>
          <w:lang w:val="en-GB"/>
        </w:rPr>
        <w:commentReference w:id="28"/>
      </w:r>
    </w:p>
    <w:p w:rsidR="00816047" w:rsidRPr="00535798" w:rsidRDefault="00ED5BAE" w:rsidP="005718E0">
      <w:pPr>
        <w:pStyle w:val="ListParagraph"/>
        <w:numPr>
          <w:ilvl w:val="0"/>
          <w:numId w:val="4"/>
        </w:numPr>
      </w:pPr>
      <w:r w:rsidRPr="00535798">
        <w:t>This section describes what</w:t>
      </w:r>
      <w:r w:rsidR="00816047" w:rsidRPr="00535798">
        <w:t xml:space="preserve"> architecture </w:t>
      </w:r>
      <w:r w:rsidRPr="00535798">
        <w:t xml:space="preserve">design </w:t>
      </w:r>
      <w:r w:rsidR="00816047" w:rsidRPr="00535798">
        <w:t xml:space="preserve">is for the current system, and how it is represented. Of the </w:t>
      </w:r>
      <w:r w:rsidR="00816047" w:rsidRPr="00535798">
        <w:rPr>
          <w:rStyle w:val="Strong"/>
          <w:sz w:val="24"/>
          <w:szCs w:val="24"/>
        </w:rPr>
        <w:t>Use-Case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Logical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Process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Deployment</w:t>
      </w:r>
      <w:r w:rsidR="00816047" w:rsidRPr="00535798">
        <w:t xml:space="preserve">, and </w:t>
      </w:r>
      <w:r w:rsidR="00816047" w:rsidRPr="00535798">
        <w:rPr>
          <w:rStyle w:val="Strong"/>
          <w:sz w:val="24"/>
          <w:szCs w:val="24"/>
        </w:rPr>
        <w:t>Implementation Views</w:t>
      </w:r>
      <w:r w:rsidR="00816047" w:rsidRPr="00535798">
        <w:t>, it enumerates the views that are necessary and</w:t>
      </w:r>
      <w:r w:rsidR="006521E4" w:rsidRPr="00535798">
        <w:t xml:space="preserve"> </w:t>
      </w:r>
      <w:r w:rsidR="00816047" w:rsidRPr="00535798">
        <w:t>explains what types</w:t>
      </w:r>
      <w:r w:rsidR="00543857" w:rsidRPr="00535798">
        <w:t xml:space="preserve"> of model elements it contains</w:t>
      </w:r>
      <w:r w:rsidR="006521E4" w:rsidRPr="00535798">
        <w:t xml:space="preserve"> for each view</w:t>
      </w:r>
      <w:r w:rsidR="00543857" w:rsidRPr="00535798">
        <w:t>.</w:t>
      </w:r>
    </w:p>
    <w:p w:rsidR="00355E3F" w:rsidRPr="00535798" w:rsidRDefault="00355E3F" w:rsidP="005718E0">
      <w:pPr>
        <w:pStyle w:val="ListParagraph"/>
        <w:numPr>
          <w:ilvl w:val="0"/>
          <w:numId w:val="4"/>
        </w:numPr>
      </w:pPr>
      <w:r w:rsidRPr="00535798">
        <w:t xml:space="preserve">This </w:t>
      </w:r>
      <w:r w:rsidR="005F1A33" w:rsidRPr="00535798">
        <w:t xml:space="preserve">section </w:t>
      </w:r>
      <w:r w:rsidRPr="00535798">
        <w:t xml:space="preserve">details the architecture using views defined in “4+1 </w:t>
      </w:r>
      <w:r w:rsidR="00B42085" w:rsidRPr="00535798">
        <w:t xml:space="preserve">architecture view </w:t>
      </w:r>
      <w:r w:rsidRPr="00535798">
        <w:t>model”</w:t>
      </w:r>
      <w:r w:rsidR="00C10E69" w:rsidRPr="00535798">
        <w:t>.</w:t>
      </w:r>
    </w:p>
    <w:p w:rsidR="000063B9" w:rsidRPr="00535798" w:rsidRDefault="00AA62DC" w:rsidP="005718E0">
      <w:r w:rsidRPr="00535798">
        <w:rPr>
          <w:noProof/>
        </w:rPr>
        <w:drawing>
          <wp:inline distT="0" distB="0" distL="0" distR="0">
            <wp:extent cx="5503545" cy="2876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+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A8" w:rsidRPr="00535798" w:rsidRDefault="00E1232D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4E3CA8" w:rsidRPr="00535798">
        <w:t>1</w:t>
      </w:r>
      <w:r w:rsidR="0080766B" w:rsidRPr="00535798">
        <w:rPr>
          <w:lang w:eastAsia="ja-JP"/>
        </w:rPr>
        <w:t>:</w:t>
      </w:r>
      <w:r w:rsidR="004E3CA8" w:rsidRPr="00535798">
        <w:t xml:space="preserve"> “4+1 view model”</w:t>
      </w:r>
    </w:p>
    <w:p w:rsidR="00421840" w:rsidRPr="00535798" w:rsidRDefault="00421840" w:rsidP="005718E0"/>
    <w:tbl>
      <w:tblPr>
        <w:tblStyle w:val="TableGrid"/>
        <w:tblW w:w="0" w:type="auto"/>
        <w:jc w:val="center"/>
        <w:tblLook w:val="04A0"/>
      </w:tblPr>
      <w:tblGrid>
        <w:gridCol w:w="1982"/>
        <w:gridCol w:w="2077"/>
        <w:gridCol w:w="2185"/>
        <w:gridCol w:w="2279"/>
      </w:tblGrid>
      <w:tr w:rsidR="000063B9" w:rsidRPr="00535798" w:rsidTr="008B39B8">
        <w:trPr>
          <w:jc w:val="center"/>
        </w:trPr>
        <w:tc>
          <w:tcPr>
            <w:tcW w:w="1705" w:type="dxa"/>
            <w:shd w:val="clear" w:color="auto" w:fill="5B9BD5" w:themeFill="accent1"/>
          </w:tcPr>
          <w:p w:rsidR="000063B9" w:rsidRPr="008B39B8" w:rsidRDefault="000063B9" w:rsidP="005718E0"/>
        </w:tc>
        <w:tc>
          <w:tcPr>
            <w:tcW w:w="1710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Audience</w:t>
            </w:r>
          </w:p>
        </w:tc>
        <w:tc>
          <w:tcPr>
            <w:tcW w:w="3510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Area</w:t>
            </w:r>
          </w:p>
        </w:tc>
        <w:tc>
          <w:tcPr>
            <w:tcW w:w="1732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Related artifacts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Use-case view</w:t>
            </w:r>
          </w:p>
        </w:tc>
        <w:tc>
          <w:tcPr>
            <w:tcW w:w="1710" w:type="dxa"/>
          </w:tcPr>
          <w:p w:rsidR="000063B9" w:rsidRPr="00535798" w:rsidRDefault="001B3D20" w:rsidP="005718E0">
            <w:r w:rsidRPr="00535798">
              <w:t>All stakeholders including end-users</w:t>
            </w:r>
            <w:r w:rsidR="002139BF" w:rsidRPr="00535798">
              <w:t>.</w:t>
            </w:r>
          </w:p>
        </w:tc>
        <w:tc>
          <w:tcPr>
            <w:tcW w:w="3510" w:type="dxa"/>
          </w:tcPr>
          <w:p w:rsidR="000063B9" w:rsidRPr="00535798" w:rsidRDefault="002139BF" w:rsidP="008B39B8">
            <w:r w:rsidRPr="00535798">
              <w:t>Describe</w:t>
            </w:r>
            <w:r w:rsidR="00E7667D" w:rsidRPr="00535798">
              <w:t>s</w:t>
            </w:r>
            <w:r w:rsidRPr="00535798">
              <w:t xml:space="preserve"> the set</w:t>
            </w:r>
            <w:r w:rsidR="008B39B8">
              <w:t xml:space="preserve"> </w:t>
            </w:r>
            <w:r w:rsidRPr="00535798">
              <w:t>of scenarios and use cases that represent some significant functionality of the system.</w:t>
            </w:r>
          </w:p>
        </w:tc>
        <w:tc>
          <w:tcPr>
            <w:tcW w:w="1732" w:type="dxa"/>
          </w:tcPr>
          <w:p w:rsidR="000063B9" w:rsidRPr="00535798" w:rsidRDefault="00020778" w:rsidP="005718E0">
            <w:r w:rsidRPr="00535798">
              <w:t>Use-case model, use-case document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Logical view</w:t>
            </w:r>
          </w:p>
        </w:tc>
        <w:tc>
          <w:tcPr>
            <w:tcW w:w="1710" w:type="dxa"/>
          </w:tcPr>
          <w:p w:rsidR="000063B9" w:rsidRPr="00535798" w:rsidRDefault="00E7667D" w:rsidP="005718E0">
            <w:r w:rsidRPr="00535798">
              <w:t>Designers</w:t>
            </w:r>
          </w:p>
        </w:tc>
        <w:tc>
          <w:tcPr>
            <w:tcW w:w="3510" w:type="dxa"/>
          </w:tcPr>
          <w:p w:rsidR="000063B9" w:rsidRPr="00535798" w:rsidRDefault="009E0249" w:rsidP="005718E0">
            <w:r w:rsidRPr="00535798">
              <w:t xml:space="preserve">Functional requirements: </w:t>
            </w:r>
            <w:r w:rsidR="00BC0560" w:rsidRPr="00535798">
              <w:t>d</w:t>
            </w:r>
            <w:r w:rsidR="00E7667D" w:rsidRPr="00535798">
              <w:t>escribes the design’s object model</w:t>
            </w:r>
            <w:r w:rsidR="00C72DE8" w:rsidRPr="00535798">
              <w:t>. Also describes the most important use-case realization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E7667D" w:rsidP="005718E0">
            <w:r w:rsidRPr="00535798">
              <w:t>Design model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Process view</w:t>
            </w:r>
          </w:p>
        </w:tc>
        <w:tc>
          <w:tcPr>
            <w:tcW w:w="1710" w:type="dxa"/>
          </w:tcPr>
          <w:p w:rsidR="000063B9" w:rsidRPr="00535798" w:rsidRDefault="009E0249" w:rsidP="005718E0">
            <w:r w:rsidRPr="00535798">
              <w:t>Integrators</w:t>
            </w:r>
          </w:p>
        </w:tc>
        <w:tc>
          <w:tcPr>
            <w:tcW w:w="3510" w:type="dxa"/>
          </w:tcPr>
          <w:p w:rsidR="000063B9" w:rsidRPr="00535798" w:rsidRDefault="00681CD9" w:rsidP="005718E0">
            <w:r w:rsidRPr="00535798">
              <w:t xml:space="preserve">Non-functional requirements: </w:t>
            </w:r>
            <w:r w:rsidR="00555698" w:rsidRPr="00535798">
              <w:t xml:space="preserve">Describes system’s decomposition into lightweight processes (single </w:t>
            </w:r>
            <w:r w:rsidR="00555698" w:rsidRPr="00535798">
              <w:lastRenderedPageBreak/>
              <w:t>threads of control) and</w:t>
            </w:r>
            <w:r w:rsidR="00536A6D" w:rsidRPr="00535798">
              <w:t xml:space="preserve"> heavyweight </w:t>
            </w:r>
            <w:r w:rsidR="00194E0B" w:rsidRPr="00535798">
              <w:t>processes (</w:t>
            </w:r>
            <w:r w:rsidR="00555698" w:rsidRPr="00535798">
              <w:t>groupings of lightweight processes</w:t>
            </w:r>
            <w:r w:rsidR="00536A6D" w:rsidRPr="00535798">
              <w:t>)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492AE5" w:rsidP="005718E0">
            <w:r w:rsidRPr="00535798">
              <w:lastRenderedPageBreak/>
              <w:t>None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lastRenderedPageBreak/>
              <w:t>Implement view</w:t>
            </w:r>
          </w:p>
        </w:tc>
        <w:tc>
          <w:tcPr>
            <w:tcW w:w="1710" w:type="dxa"/>
          </w:tcPr>
          <w:p w:rsidR="000063B9" w:rsidRPr="00535798" w:rsidRDefault="00492AE5" w:rsidP="005718E0">
            <w:r w:rsidRPr="00535798">
              <w:t>Programmers</w:t>
            </w:r>
          </w:p>
        </w:tc>
        <w:tc>
          <w:tcPr>
            <w:tcW w:w="3510" w:type="dxa"/>
          </w:tcPr>
          <w:p w:rsidR="000063B9" w:rsidRPr="00535798" w:rsidRDefault="00492AE5" w:rsidP="005718E0">
            <w:r w:rsidRPr="00535798">
              <w:t>Software components: describes the layers and subsystems of application</w:t>
            </w:r>
            <w:r w:rsidR="005E4DA4" w:rsidRPr="00535798">
              <w:t>.</w:t>
            </w:r>
          </w:p>
        </w:tc>
        <w:tc>
          <w:tcPr>
            <w:tcW w:w="1732" w:type="dxa"/>
          </w:tcPr>
          <w:p w:rsidR="000063B9" w:rsidRPr="00535798" w:rsidRDefault="00C64437" w:rsidP="005718E0">
            <w:r w:rsidRPr="00535798">
              <w:t>Implementation model, component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Deployment view</w:t>
            </w:r>
          </w:p>
        </w:tc>
        <w:tc>
          <w:tcPr>
            <w:tcW w:w="1710" w:type="dxa"/>
          </w:tcPr>
          <w:p w:rsidR="000063B9" w:rsidRPr="00535798" w:rsidRDefault="00164CB7" w:rsidP="005718E0">
            <w:r w:rsidRPr="00535798">
              <w:t>Deployment managers</w:t>
            </w:r>
          </w:p>
        </w:tc>
        <w:tc>
          <w:tcPr>
            <w:tcW w:w="3510" w:type="dxa"/>
          </w:tcPr>
          <w:p w:rsidR="000063B9" w:rsidRPr="00535798" w:rsidRDefault="00164CB7" w:rsidP="005718E0">
            <w:r w:rsidRPr="00535798">
              <w:t xml:space="preserve">Describes the mapping of the software onto the hardware. </w:t>
            </w:r>
          </w:p>
        </w:tc>
        <w:tc>
          <w:tcPr>
            <w:tcW w:w="1732" w:type="dxa"/>
          </w:tcPr>
          <w:p w:rsidR="000063B9" w:rsidRPr="00535798" w:rsidRDefault="00D6231D" w:rsidP="005718E0">
            <w:r w:rsidRPr="00535798">
              <w:t>Deployment model</w:t>
            </w:r>
          </w:p>
        </w:tc>
      </w:tr>
    </w:tbl>
    <w:p w:rsidR="009F4B34" w:rsidRPr="00535798" w:rsidRDefault="00473C48" w:rsidP="00D23938">
      <w:pPr>
        <w:ind w:left="1440" w:firstLine="720"/>
      </w:pPr>
      <w:bookmarkStart w:id="29" w:name="_Toc504442105"/>
      <w:r w:rsidRPr="00535798">
        <w:t>Table</w:t>
      </w:r>
      <w:r w:rsidR="0080766B" w:rsidRPr="00535798">
        <w:rPr>
          <w:lang w:eastAsia="ja-JP"/>
        </w:rPr>
        <w:t xml:space="preserve"> </w:t>
      </w:r>
      <w:r w:rsidR="00421840" w:rsidRPr="00535798">
        <w:t>3</w:t>
      </w:r>
      <w:r w:rsidR="0080766B" w:rsidRPr="00535798">
        <w:rPr>
          <w:lang w:eastAsia="ja-JP"/>
        </w:rPr>
        <w:t>:</w:t>
      </w:r>
      <w:r w:rsidR="009F4B34" w:rsidRPr="00535798">
        <w:t xml:space="preserve"> “4+1” view model </w:t>
      </w:r>
      <w:r w:rsidR="002A5656" w:rsidRPr="00535798">
        <w:t>explanation</w:t>
      </w:r>
    </w:p>
    <w:p w:rsidR="00816047" w:rsidRPr="00535798" w:rsidRDefault="00816047" w:rsidP="00BB0F0A">
      <w:pPr>
        <w:pStyle w:val="Heading1"/>
      </w:pPr>
      <w:bookmarkStart w:id="30" w:name="_Toc395831150"/>
      <w:r w:rsidRPr="00535798">
        <w:t xml:space="preserve">Architectural Goals and </w:t>
      </w:r>
      <w:commentRangeStart w:id="31"/>
      <w:r w:rsidRPr="00535798">
        <w:t>Constraints</w:t>
      </w:r>
      <w:bookmarkEnd w:id="29"/>
      <w:bookmarkEnd w:id="30"/>
      <w:r w:rsidRPr="00535798">
        <w:t xml:space="preserve"> </w:t>
      </w:r>
      <w:commentRangeEnd w:id="31"/>
      <w:r w:rsidR="00B80259">
        <w:rPr>
          <w:rStyle w:val="CommentReference"/>
          <w:b w:val="0"/>
          <w:caps w:val="0"/>
          <w:snapToGrid/>
          <w:color w:val="auto"/>
          <w:kern w:val="0"/>
          <w:lang w:val="en-GB"/>
        </w:rPr>
        <w:commentReference w:id="31"/>
      </w:r>
    </w:p>
    <w:p w:rsidR="00816047" w:rsidRPr="00535798" w:rsidRDefault="00816047" w:rsidP="005718E0">
      <w:r w:rsidRPr="00535798">
        <w:t>This section describes the software requirements and objectives that have some significant impact on the architecture</w:t>
      </w:r>
      <w:r w:rsidR="005821C7" w:rsidRPr="00535798">
        <w:t>.</w:t>
      </w:r>
    </w:p>
    <w:p w:rsidR="00DC09E4" w:rsidRPr="00535798" w:rsidRDefault="00E11131" w:rsidP="008B39B8">
      <w:pPr>
        <w:pStyle w:val="Heading2"/>
      </w:pPr>
      <w:bookmarkStart w:id="32" w:name="_Toc395831151"/>
      <w:r w:rsidRPr="00535798">
        <w:t>Technical platform</w:t>
      </w:r>
      <w:bookmarkEnd w:id="32"/>
    </w:p>
    <w:p w:rsidR="00F76221" w:rsidRPr="00535798" w:rsidRDefault="00F76221" w:rsidP="005718E0">
      <w:pPr>
        <w:pStyle w:val="ListParagraph"/>
        <w:numPr>
          <w:ilvl w:val="0"/>
          <w:numId w:val="5"/>
        </w:numPr>
      </w:pPr>
      <w:r w:rsidRPr="00535798">
        <w:t>IDE:</w:t>
      </w:r>
      <w:r w:rsidR="00C04AC0" w:rsidRPr="00535798">
        <w:t xml:space="preserve"> </w:t>
      </w:r>
      <w:r w:rsidR="0099483F" w:rsidRPr="00535798">
        <w:t>Sublime Text 3</w:t>
      </w:r>
    </w:p>
    <w:p w:rsidR="00727599" w:rsidRPr="00535798" w:rsidRDefault="00820D7B" w:rsidP="005718E0">
      <w:pPr>
        <w:pStyle w:val="ListParagraph"/>
        <w:numPr>
          <w:ilvl w:val="0"/>
          <w:numId w:val="5"/>
        </w:numPr>
      </w:pPr>
      <w:r w:rsidRPr="00535798">
        <w:t xml:space="preserve">Framework: </w:t>
      </w:r>
      <w:r w:rsidR="0099483F" w:rsidRPr="00535798">
        <w:t>Codeigniter</w:t>
      </w:r>
      <w:r w:rsidRPr="00535798">
        <w:t xml:space="preserve"> framework.</w:t>
      </w:r>
    </w:p>
    <w:p w:rsidR="00727599" w:rsidRPr="00535798" w:rsidRDefault="00721B35" w:rsidP="005718E0">
      <w:pPr>
        <w:pStyle w:val="ListParagraph"/>
        <w:numPr>
          <w:ilvl w:val="0"/>
          <w:numId w:val="5"/>
        </w:numPr>
      </w:pPr>
      <w:r w:rsidRPr="00535798">
        <w:t>Web server</w:t>
      </w:r>
      <w:r w:rsidR="0007744B" w:rsidRPr="00535798">
        <w:t>:</w:t>
      </w:r>
      <w:r w:rsidR="0099483F" w:rsidRPr="00535798">
        <w:t xml:space="preserve"> XAMPP 1.8.3</w:t>
      </w:r>
      <w:r w:rsidR="00834CE3" w:rsidRPr="00535798">
        <w:t>.</w:t>
      </w:r>
    </w:p>
    <w:p w:rsidR="008B7D15" w:rsidRPr="00535798" w:rsidRDefault="008B7D15" w:rsidP="005718E0">
      <w:pPr>
        <w:pStyle w:val="ListParagraph"/>
        <w:numPr>
          <w:ilvl w:val="0"/>
          <w:numId w:val="5"/>
        </w:numPr>
      </w:pPr>
      <w:r w:rsidRPr="00535798">
        <w:t>PHP 5.4</w:t>
      </w:r>
      <w:r w:rsidR="00834CE3" w:rsidRPr="00535798">
        <w:t>.</w:t>
      </w:r>
    </w:p>
    <w:p w:rsidR="00AA392C" w:rsidRPr="00535798" w:rsidRDefault="00AA392C" w:rsidP="005718E0"/>
    <w:p w:rsidR="00816047" w:rsidRPr="00535798" w:rsidRDefault="00816047" w:rsidP="00BB0F0A">
      <w:pPr>
        <w:pStyle w:val="Heading1"/>
      </w:pPr>
      <w:bookmarkStart w:id="33" w:name="_Toc504442106"/>
      <w:bookmarkStart w:id="34" w:name="_Toc395831152"/>
      <w:r w:rsidRPr="00535798">
        <w:lastRenderedPageBreak/>
        <w:t>Use-Case View</w:t>
      </w:r>
      <w:bookmarkEnd w:id="33"/>
      <w:bookmarkEnd w:id="34"/>
      <w:r w:rsidRPr="00535798">
        <w:t xml:space="preserve"> </w:t>
      </w:r>
    </w:p>
    <w:p w:rsidR="00816047" w:rsidRPr="00535798" w:rsidRDefault="006E261A" w:rsidP="005718E0">
      <w:r w:rsidRPr="00535798">
        <w:t>The following user is the list of actor that will interact with the website.</w:t>
      </w:r>
    </w:p>
    <w:p w:rsidR="006E261A" w:rsidRPr="00535798" w:rsidRDefault="0099483F" w:rsidP="005718E0">
      <w:commentRangeStart w:id="35"/>
      <w:r w:rsidRPr="00535798">
        <w:rPr>
          <w:noProof/>
        </w:rPr>
        <w:drawing>
          <wp:inline distT="0" distB="0" distL="0" distR="0">
            <wp:extent cx="4286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5"/>
      <w:r w:rsidR="00B80259">
        <w:rPr>
          <w:rStyle w:val="CommentReference"/>
          <w:lang w:val="en-GB"/>
        </w:rPr>
        <w:commentReference w:id="35"/>
      </w:r>
    </w:p>
    <w:p w:rsidR="006E261A" w:rsidRPr="00535798" w:rsidRDefault="00CF1367" w:rsidP="005718E0">
      <w:pPr>
        <w:ind w:left="2160" w:firstLine="720"/>
        <w:rPr>
          <w:lang w:eastAsia="ja-JP"/>
        </w:rPr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6E261A" w:rsidRPr="00535798">
        <w:t>2</w:t>
      </w:r>
      <w:r w:rsidR="0080766B" w:rsidRPr="00535798">
        <w:rPr>
          <w:lang w:eastAsia="ja-JP"/>
        </w:rPr>
        <w:t>:</w:t>
      </w:r>
      <w:r w:rsidR="006E261A" w:rsidRPr="00535798">
        <w:t xml:space="preserve"> Actors of website</w:t>
      </w:r>
    </w:p>
    <w:p w:rsidR="00816047" w:rsidRPr="00535798" w:rsidRDefault="00816047" w:rsidP="008B39B8">
      <w:pPr>
        <w:pStyle w:val="Heading2"/>
      </w:pPr>
      <w:bookmarkStart w:id="36" w:name="_Toc504442107"/>
      <w:bookmarkStart w:id="37" w:name="_Toc395831153"/>
      <w:r w:rsidRPr="00535798">
        <w:t>Use-Case Realizations</w:t>
      </w:r>
      <w:bookmarkEnd w:id="36"/>
      <w:bookmarkEnd w:id="37"/>
    </w:p>
    <w:p w:rsidR="00AA392C" w:rsidRPr="00535798" w:rsidRDefault="00AA392C" w:rsidP="005718E0">
      <w:commentRangeStart w:id="38"/>
      <w:r w:rsidRPr="00535798">
        <w:rPr>
          <w:noProof/>
        </w:rPr>
        <w:drawing>
          <wp:inline distT="0" distB="0" distL="0" distR="0">
            <wp:extent cx="4928259" cy="44888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and Member_Use Cas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86" cy="44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8"/>
      <w:r w:rsidR="00B80259">
        <w:rPr>
          <w:rStyle w:val="CommentReference"/>
          <w:lang w:val="en-GB"/>
        </w:rPr>
        <w:commentReference w:id="38"/>
      </w:r>
    </w:p>
    <w:p w:rsidR="00F608C8" w:rsidRPr="00535798" w:rsidRDefault="005203F5" w:rsidP="005718E0">
      <w:pPr>
        <w:rPr>
          <w:lang w:eastAsia="ja-JP"/>
        </w:rPr>
      </w:pPr>
      <w:r>
        <w:t xml:space="preserve">                           </w:t>
      </w:r>
      <w:r w:rsidR="00475659" w:rsidRPr="00535798">
        <w:t>Figure</w:t>
      </w:r>
      <w:r w:rsidR="0080766B" w:rsidRPr="00535798">
        <w:rPr>
          <w:lang w:eastAsia="ja-JP"/>
        </w:rPr>
        <w:t xml:space="preserve"> </w:t>
      </w:r>
      <w:r w:rsidR="00F608C8" w:rsidRPr="00535798">
        <w:t>3</w:t>
      </w:r>
      <w:r w:rsidR="0080766B" w:rsidRPr="00535798">
        <w:rPr>
          <w:lang w:eastAsia="ja-JP"/>
        </w:rPr>
        <w:t>:</w:t>
      </w:r>
      <w:r w:rsidR="00473C48" w:rsidRPr="00535798">
        <w:t xml:space="preserve"> </w:t>
      </w:r>
      <w:r w:rsidR="00AA392C" w:rsidRPr="00535798">
        <w:t>Member and Guest</w:t>
      </w:r>
      <w:r w:rsidR="00473C48" w:rsidRPr="00535798">
        <w:t xml:space="preserve"> use-case</w:t>
      </w:r>
    </w:p>
    <w:p w:rsidR="003B1BBE" w:rsidRPr="00535798" w:rsidRDefault="00AA392C" w:rsidP="005718E0">
      <w:r w:rsidRPr="00535798">
        <w:rPr>
          <w:noProof/>
        </w:rPr>
        <w:lastRenderedPageBreak/>
        <w:drawing>
          <wp:inline distT="0" distB="0" distL="0" distR="0">
            <wp:extent cx="5161005" cy="79089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 Diagr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792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BE" w:rsidRPr="00535798" w:rsidRDefault="007752E1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AA392C" w:rsidRPr="00535798">
        <w:t>4</w:t>
      </w:r>
      <w:r w:rsidR="0080766B" w:rsidRPr="00535798">
        <w:rPr>
          <w:lang w:eastAsia="ja-JP"/>
        </w:rPr>
        <w:t>:</w:t>
      </w:r>
      <w:r w:rsidR="003B1BBE" w:rsidRPr="00535798">
        <w:t xml:space="preserve"> Admin use-case</w:t>
      </w:r>
    </w:p>
    <w:p w:rsidR="00816047" w:rsidRPr="00535798" w:rsidRDefault="00816047" w:rsidP="00BB0F0A">
      <w:pPr>
        <w:pStyle w:val="Heading1"/>
      </w:pPr>
      <w:bookmarkStart w:id="39" w:name="_Toc504442108"/>
      <w:bookmarkStart w:id="40" w:name="_Toc395831154"/>
      <w:r w:rsidRPr="00535798">
        <w:lastRenderedPageBreak/>
        <w:t>Logical View</w:t>
      </w:r>
      <w:bookmarkEnd w:id="39"/>
      <w:bookmarkEnd w:id="40"/>
      <w:r w:rsidRPr="00535798">
        <w:t xml:space="preserve"> </w:t>
      </w:r>
    </w:p>
    <w:p w:rsidR="00A127EA" w:rsidRPr="00535798" w:rsidRDefault="00A127EA" w:rsidP="005718E0">
      <w:r w:rsidRPr="00535798">
        <w:t>This website based on Model view controller model.</w:t>
      </w:r>
    </w:p>
    <w:p w:rsidR="00053C24" w:rsidRPr="00535798" w:rsidRDefault="00A20325" w:rsidP="005718E0">
      <w:r w:rsidRPr="00535798">
        <w:rPr>
          <w:noProof/>
        </w:rPr>
        <w:drawing>
          <wp:inline distT="0" distB="0" distL="0" distR="0">
            <wp:extent cx="5503545" cy="26320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mode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24" w:rsidRPr="00535798" w:rsidRDefault="00473C48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BB0F0A">
        <w:t>5</w:t>
      </w:r>
      <w:r w:rsidR="0080766B" w:rsidRPr="00535798">
        <w:rPr>
          <w:lang w:eastAsia="ja-JP"/>
        </w:rPr>
        <w:t>:</w:t>
      </w:r>
      <w:r w:rsidR="00053C24" w:rsidRPr="00535798">
        <w:t xml:space="preserve"> MVC model</w:t>
      </w:r>
    </w:p>
    <w:p w:rsidR="00816047" w:rsidRPr="00535798" w:rsidRDefault="00816047" w:rsidP="008B39B8">
      <w:pPr>
        <w:pStyle w:val="Heading2"/>
      </w:pPr>
      <w:bookmarkStart w:id="41" w:name="_Toc504442109"/>
      <w:bookmarkStart w:id="42" w:name="_Toc395831155"/>
      <w:commentRangeStart w:id="43"/>
      <w:r w:rsidRPr="00535798">
        <w:t>Overview</w:t>
      </w:r>
      <w:bookmarkEnd w:id="41"/>
      <w:bookmarkEnd w:id="42"/>
      <w:commentRangeEnd w:id="43"/>
      <w:r w:rsidR="00BC70DE">
        <w:rPr>
          <w:rStyle w:val="CommentReference"/>
          <w:b w:val="0"/>
          <w:bCs/>
          <w:iCs w:val="0"/>
          <w:snapToGrid/>
          <w:color w:val="auto"/>
          <w:lang w:val="en-GB"/>
        </w:rPr>
        <w:commentReference w:id="43"/>
      </w:r>
    </w:p>
    <w:p w:rsidR="00EE39D7" w:rsidRPr="00535798" w:rsidRDefault="00EE39D7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4A42F5" w:rsidRPr="00535798">
        <w:t xml:space="preserve"> </w:t>
      </w:r>
      <w:r w:rsidRPr="00535798">
        <w:t>contain the interface between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The input devices (e.g., keyboard, pointing device, time).</w:t>
      </w:r>
    </w:p>
    <w:p w:rsidR="001C5916" w:rsidRPr="00535798" w:rsidRDefault="000907BA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6C3A5C" w:rsidRPr="00535798" w:rsidRDefault="006C3A5C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>Model</w:t>
      </w:r>
      <w:r w:rsidR="00C16003" w:rsidRPr="00535798">
        <w:rPr>
          <w:shd w:val="clear" w:color="auto" w:fill="FFFFFF"/>
        </w:rPr>
        <w:t xml:space="preserve"> is:</w:t>
      </w:r>
    </w:p>
    <w:p w:rsidR="00055D48" w:rsidRPr="00535798" w:rsidRDefault="00C16003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C16003" w:rsidRPr="00535798" w:rsidRDefault="00882282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>Or</w:t>
      </w:r>
      <w:r w:rsidR="00C16003" w:rsidRPr="00535798">
        <w:rPr>
          <w:shd w:val="clear" w:color="auto" w:fill="FFFFFF"/>
        </w:rPr>
        <w:t xml:space="preserve"> implementation of the application's central structure. </w:t>
      </w:r>
    </w:p>
    <w:p w:rsidR="004C412F" w:rsidRPr="00535798" w:rsidRDefault="003303F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>View</w:t>
      </w:r>
      <w:r w:rsidR="0078227C" w:rsidRPr="00535798">
        <w:rPr>
          <w:shd w:val="clear" w:color="auto" w:fill="FFFFFF"/>
        </w:rPr>
        <w:t xml:space="preserve"> deal with everything graphical</w:t>
      </w:r>
    </w:p>
    <w:p w:rsidR="003303F6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</w:t>
      </w:r>
      <w:r w:rsidR="00E75C75" w:rsidRPr="00535798">
        <w:rPr>
          <w:shd w:val="clear" w:color="auto" w:fill="FFFFFF"/>
        </w:rPr>
        <w:t xml:space="preserve">equests </w:t>
      </w:r>
      <w:r w:rsidRPr="00535798">
        <w:rPr>
          <w:shd w:val="clear" w:color="auto" w:fill="FFFFFF"/>
        </w:rPr>
        <w:t>data from their model</w:t>
      </w:r>
    </w:p>
    <w:p w:rsidR="004C412F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AA392C" w:rsidRPr="00535798" w:rsidRDefault="00AA392C" w:rsidP="005718E0"/>
    <w:p w:rsidR="00AA392C" w:rsidRPr="00535798" w:rsidRDefault="00AA392C" w:rsidP="005718E0"/>
    <w:p w:rsidR="00AA392C" w:rsidRPr="00535798" w:rsidRDefault="00AA392C" w:rsidP="005718E0"/>
    <w:p w:rsidR="00B81E97" w:rsidRPr="00535798" w:rsidRDefault="00816047" w:rsidP="008B39B8">
      <w:pPr>
        <w:pStyle w:val="Heading2"/>
      </w:pPr>
      <w:bookmarkStart w:id="44" w:name="_Toc504442110"/>
      <w:bookmarkStart w:id="45" w:name="_Toc395831156"/>
      <w:r w:rsidRPr="00535798">
        <w:lastRenderedPageBreak/>
        <w:t>Architecturally Significant Design Packages</w:t>
      </w:r>
      <w:bookmarkEnd w:id="44"/>
      <w:bookmarkEnd w:id="45"/>
    </w:p>
    <w:p w:rsidR="00AA392C" w:rsidRPr="005203F5" w:rsidRDefault="005109CF" w:rsidP="005718E0">
      <w:pPr>
        <w:pStyle w:val="ListParagraph"/>
        <w:numPr>
          <w:ilvl w:val="0"/>
          <w:numId w:val="31"/>
        </w:numPr>
      </w:pPr>
      <w:r w:rsidRPr="005203F5">
        <w:t>S</w:t>
      </w:r>
      <w:r w:rsidR="00E83076" w:rsidRPr="005203F5">
        <w:t>oftware Architecture-Layer Diagram</w:t>
      </w:r>
    </w:p>
    <w:p w:rsidR="008D464A" w:rsidRPr="00535798" w:rsidRDefault="004F78B5" w:rsidP="005718E0">
      <w:commentRangeStart w:id="46"/>
      <w:r>
        <w:rPr>
          <w:noProof/>
        </w:rPr>
        <w:pict>
          <v:rect id="Rectangle 67" o:spid="_x0000_s1109" style="position:absolute;left:0;text-align:left;margin-left:-4.5pt;margin-top:6.75pt;width:495.75pt;height:573.4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" fillcolor="white [3201]" strokecolor="#70ad47 [3209]" strokeweight="1pt"/>
        </w:pict>
      </w:r>
      <w:commentRangeEnd w:id="46"/>
      <w:r w:rsidR="00B80259">
        <w:rPr>
          <w:rStyle w:val="CommentReference"/>
          <w:lang w:val="en-GB"/>
        </w:rPr>
        <w:commentReference w:id="46"/>
      </w:r>
      <w:r>
        <w:rPr>
          <w:noProof/>
        </w:rPr>
        <w:pict>
          <v:rect id="Rectangle 68" o:spid="_x0000_s1110" style="position:absolute;left:0;text-align:left;margin-left:358.5pt;margin-top:12.75pt;width:132.75pt;height:567.4pt;z-index:251660288;visibility:visible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68">
              <w:txbxContent>
                <w:p w:rsidR="00B80259" w:rsidRDefault="00B80259" w:rsidP="005718E0"/>
              </w:txbxContent>
            </v:textbox>
          </v:rect>
        </w:pict>
      </w:r>
    </w:p>
    <w:p w:rsidR="008D464A" w:rsidRPr="00535798" w:rsidRDefault="004F78B5" w:rsidP="005718E0">
      <w:r>
        <w:rPr>
          <w:noProof/>
        </w:rPr>
        <w:pict>
          <v:rect id="Rectangle 69" o:spid="_x0000_s1142" style="position:absolute;left:0;text-align:left;margin-left:1.5pt;margin-top:-13.5pt;width:350.25pt;height:125.2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" fillcolor="#9ecb81 [2169]" strokecolor="#70ad47 [3209]" strokeweight=".5pt">
            <v:fill color2="#8ac066 [2617]" rotate="t" colors="0 #b5d5a7;.5 #aace99;1 #9cca86" focus="100%" type="gradient">
              <o:fill v:ext="view" type="gradientUnscaled"/>
            </v:fill>
            <v:textbox style="mso-next-textbox:#Rectangle 69">
              <w:txbxContent>
                <w:p w:rsidR="00B80259" w:rsidRPr="00B213FC" w:rsidRDefault="00B80259" w:rsidP="005718E0">
                  <w:r w:rsidRPr="00B213FC">
                    <w:t>Presentation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6" o:spid="_x0000_s1141" style="position:absolute;left:0;text-align:left;margin-left:378pt;margin-top:111.75pt;width:86.25pt;height:46.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" fillcolor="white [3201]" strokecolor="#70ad47 [3209]" strokeweight="1pt">
            <v:textbox style="mso-next-textbox:#Rectangle 96">
              <w:txbxContent>
                <w:p w:rsidR="00B80259" w:rsidRDefault="00B80259" w:rsidP="003B7EF0">
                  <w:pPr>
                    <w:ind w:left="0"/>
                  </w:pPr>
                  <w:r>
                    <w:t>Libraries (</w:t>
                  </w:r>
                  <w:r w:rsidRPr="00473C48">
                    <w:rPr>
                      <w:lang w:val="vi-VN"/>
                    </w:rPr>
                    <w:t>js</w:t>
                  </w:r>
                  <w:r>
                    <w:t xml:space="preserve">, </w:t>
                  </w:r>
                  <w:r w:rsidRPr="00473C48">
                    <w:rPr>
                      <w:lang w:val="vi-VN"/>
                    </w:rPr>
                    <w:t>css</w:t>
                  </w:r>
                  <w:r>
                    <w:t>, images)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9" o:spid="_x0000_s1140" style="position:absolute;left:0;text-align:left;margin-left:373.5pt;margin-top:364.5pt;width:45.75pt;height:15pt;z-index:2516889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102" o:spid="_x0000_s1139" style="position:absolute;left:0;text-align:left;margin-left:373.5pt;margin-top:378.75pt;width:81.75pt;height:36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" fillcolor="white [3201]" strokecolor="#70ad47 [3209]" strokeweight="1pt">
            <v:textbox style="mso-next-textbox:#Rectangle 102">
              <w:txbxContent>
                <w:p w:rsidR="00B80259" w:rsidRDefault="00B80259" w:rsidP="003B7EF0">
                  <w:pPr>
                    <w:ind w:left="0"/>
                  </w:pPr>
                  <w:bookmarkStart w:id="47" w:name="_GoBack"/>
                  <w:bookmarkEnd w:id="47"/>
                  <w:r>
                    <w:t>Model</w:t>
                  </w:r>
                </w:p>
                <w:p w:rsidR="00B80259" w:rsidRDefault="00B80259" w:rsidP="005718E0"/>
              </w:txbxContent>
            </v:textbox>
          </v:rect>
        </w:pict>
      </w:r>
      <w:r>
        <w:rPr>
          <w:noProof/>
        </w:rPr>
        <w:pict>
          <v:rect id="Rectangle 103" o:spid="_x0000_s1138" style="position:absolute;left:0;text-align:left;margin-left:378pt;margin-top:293.25pt;width:81.75pt;height:36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" fillcolor="white [3201]" strokecolor="#70ad47 [3209]" strokeweight="1pt">
            <v:textbox style="mso-next-textbox:#Rectangle 103">
              <w:txbxContent>
                <w:p w:rsidR="00B80259" w:rsidRDefault="00B80259" w:rsidP="003B7EF0">
                  <w:pPr>
                    <w:ind w:left="0"/>
                  </w:pPr>
                  <w:r>
                    <w:t>Exception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100" o:spid="_x0000_s1137" style="position:absolute;left:0;text-align:left;margin-left:378pt;margin-top:277.5pt;width:45.75pt;height:15pt;z-index:2516899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101" o:spid="_x0000_s1136" style="position:absolute;left:0;text-align:left;margin-left:378pt;margin-top:189pt;width:45.75pt;height:15pt;z-index:2516910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8" o:spid="_x0000_s1135" style="position:absolute;left:0;text-align:left;margin-left:378pt;margin-top:201.75pt;width:81.75pt;height:36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" fillcolor="white [3201]" strokecolor="#70ad47 [3209]" strokeweight="1pt">
            <v:textbox style="mso-next-textbox:#Rectangle 98">
              <w:txbxContent>
                <w:p w:rsidR="00B80259" w:rsidRDefault="00B80259" w:rsidP="003B7EF0">
                  <w:pPr>
                    <w:ind w:left="0"/>
                  </w:pPr>
                  <w:r>
                    <w:t>Logging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7" o:spid="_x0000_s1134" style="position:absolute;left:0;text-align:left;margin-left:378pt;margin-top:96.75pt;width:45.75pt;height:15pt;z-index:25168691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95" o:spid="_x0000_s1133" style="position:absolute;left:0;text-align:left;margin-left:358.5pt;margin-top:-10.5pt;width:132.75pt;height:71.2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95">
              <w:txbxContent>
                <w:p w:rsidR="00B80259" w:rsidRPr="00E05309" w:rsidRDefault="00B80259" w:rsidP="005718E0">
                  <w:r>
                    <w:t>Public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7" o:spid="_x0000_s1112" style="position:absolute;left:0;text-align:left;margin-left:2in;margin-top:15.75pt;width:66pt;height:28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" fillcolor="white [3201]" strokecolor="#5b9bd5 [3204]" strokeweight="1pt"/>
        </w:pict>
      </w:r>
      <w:r>
        <w:rPr>
          <w:noProof/>
        </w:rPr>
        <w:pict>
          <v:rect id="Rectangle 73" o:spid="_x0000_s1111" style="position:absolute;left:0;text-align:left;margin-left:2in;margin-top:44.25pt;width:99pt;height:50.2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" fillcolor="white [3201]" strokecolor="#4472c4 [3208]" strokeweight="1pt">
            <v:textbox style="mso-next-textbox:#Rectangle 73">
              <w:txbxContent>
                <w:p w:rsidR="00B80259" w:rsidRPr="000F493F" w:rsidRDefault="00B80259" w:rsidP="005718E0">
                  <w:r w:rsidRPr="000F493F">
                    <w:t>GUI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4F78B5" w:rsidP="005718E0">
      <w:r>
        <w:rPr>
          <w:noProof/>
        </w:rPr>
        <w:pict>
          <v:rect id="Rectangle 83" o:spid="_x0000_s1121" style="position:absolute;left:0;text-align:left;margin-left:254pt;margin-top:21.75pt;width:92.9pt;height:47.25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" fillcolor="white [3201]" strokecolor="#70ad47 [3209]" strokeweight="1pt">
            <v:textbox style="mso-next-textbox:#Rectangle 83">
              <w:txbxContent>
                <w:p w:rsidR="00B80259" w:rsidRDefault="00B80259" w:rsidP="003B7EF0">
                  <w:pPr>
                    <w:ind w:left="0"/>
                  </w:pPr>
                  <w:r>
                    <w:t>User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9" o:spid="_x0000_s1116" style="position:absolute;left:0;text-align:left;margin-left:53.65pt;margin-top:21pt;width:102.75pt;height:4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" fillcolor="white [3201]" strokecolor="#70ad47 [3209]" strokeweight="1pt">
            <v:textbox style="mso-next-textbox:#Rectangle 79">
              <w:txbxContent>
                <w:p w:rsidR="00B80259" w:rsidRDefault="00B80259" w:rsidP="005718E0">
                  <w:r>
                    <w:t>Q&amp;A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1" o:spid="_x0000_s1119" style="position:absolute;left:0;text-align:left;margin-left:161.25pt;margin-top:21.75pt;width:85.9pt;height:47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" fillcolor="white [3201]" strokecolor="#70ad47 [3209]" strokeweight="1pt">
            <v:textbox style="mso-next-textbox:#Rectangle 81">
              <w:txbxContent>
                <w:p w:rsidR="00B80259" w:rsidRDefault="00B80259" w:rsidP="003B7EF0">
                  <w:pPr>
                    <w:ind w:left="0"/>
                  </w:pPr>
                  <w:r>
                    <w:t>Admin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0" o:spid="_x0000_s1118" style="position:absolute;left:0;text-align:left;margin-left:161.25pt;margin-top:6.75pt;width:32.65pt;height:14.25pt;z-index:25166950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70" o:spid="_x0000_s1115" style="position:absolute;left:0;text-align:left;margin-left:1.5pt;margin-top:0;width:350.25pt;height:248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" fillcolor="#91bce3 [2164]" strokecolor="#5b9bd5 [3204]" strokeweight=".5pt">
            <v:fill color2="#7aaddd [2612]" rotate="t" colors="0 #b1cbe9;.5 #a3c1e5;1 #92b9e4" focus="100%" type="gradient">
              <o:fill v:ext="view" type="gradientUnscaled"/>
            </v:fill>
            <v:textbox style="mso-next-textbox:#Rectangle 70">
              <w:txbxContent>
                <w:p w:rsidR="00B80259" w:rsidRPr="00197C4A" w:rsidRDefault="00B80259" w:rsidP="003B7EF0">
                  <w:pPr>
                    <w:ind w:left="0"/>
                  </w:pPr>
                  <w:r w:rsidRPr="00197C4A">
                    <w:t>Business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2" o:spid="_x0000_s1120" style="position:absolute;left:0;text-align:left;margin-left:254pt;margin-top:6pt;width:30.75pt;height:1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78" o:spid="_x0000_s1117" style="position:absolute;left:0;text-align:left;margin-left:53.65pt;margin-top:6pt;width:33.75pt;height:1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" fillcolor="white [3201]" strokecolor="#70ad47 [3209]" strokeweight="1pt"/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4F78B5" w:rsidP="005718E0">
      <w:r>
        <w:rPr>
          <w:noProof/>
        </w:rPr>
        <w:pict>
          <v:rect id="Rectangle 85" o:spid="_x0000_s1122" style="position:absolute;left:0;text-align:left;margin-left:53.65pt;margin-top:7.75pt;width:37.5pt;height:16.45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9" o:spid="_x0000_s1123" style="position:absolute;left:0;text-align:left;margin-left:254pt;margin-top:8.35pt;width:39.75pt;height:16.4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7" o:spid="_x0000_s1125" style="position:absolute;left:0;text-align:left;margin-left:165pt;margin-top:6.85pt;width:36pt;height:16.4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" fillcolor="white [3201]" strokecolor="#70ad47 [3209]" strokeweight="1pt"/>
        </w:pict>
      </w:r>
    </w:p>
    <w:p w:rsidR="008D464A" w:rsidRPr="00535798" w:rsidRDefault="004F78B5" w:rsidP="005718E0">
      <w:r>
        <w:rPr>
          <w:noProof/>
        </w:rPr>
        <w:pict>
          <v:rect id="Rectangle 84" o:spid="_x0000_s1126" style="position:absolute;left:0;text-align:left;margin-left:53.65pt;margin-top:1.55pt;width:102.75pt;height:50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" fillcolor="white [3201]" strokecolor="#70ad47 [3209]" strokeweight="1pt">
            <v:textbox style="mso-next-textbox:#Rectangle 84">
              <w:txbxContent>
                <w:p w:rsidR="00B80259" w:rsidRDefault="00B80259" w:rsidP="003B7EF0">
                  <w:pPr>
                    <w:ind w:left="0"/>
                  </w:pPr>
                  <w:r>
                    <w:t>Test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6" o:spid="_x0000_s1127" style="position:absolute;left:0;text-align:left;margin-left:165pt;margin-top:.05pt;width:82.15pt;height:50.2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" fillcolor="white [3201]" strokecolor="#70ad47 [3209]" strokeweight="1pt">
            <v:textbox style="mso-next-textbox:#Rectangle 86">
              <w:txbxContent>
                <w:p w:rsidR="00B80259" w:rsidRDefault="00B80259" w:rsidP="003B7EF0">
                  <w:pPr>
                    <w:ind w:left="0"/>
                  </w:pPr>
                  <w:r>
                    <w:t>Document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8" o:spid="_x0000_s1124" style="position:absolute;left:0;text-align:left;margin-left:254pt;margin-top:1.55pt;width:92.9pt;height:48.75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" fillcolor="white [3201]" strokecolor="#70ad47 [3209]" strokeweight="1pt">
            <v:textbox style="mso-next-textbox:#Rectangle 88">
              <w:txbxContent>
                <w:p w:rsidR="00B80259" w:rsidRDefault="00B80259" w:rsidP="003B7EF0">
                  <w:pPr>
                    <w:ind w:left="0"/>
                  </w:pPr>
                  <w:r>
                    <w:t>Contributed management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4F78B5" w:rsidP="005718E0">
      <w:r>
        <w:rPr>
          <w:noProof/>
        </w:rPr>
        <w:pict>
          <v:rect id="Rectangle 90" o:spid="_x0000_s1128" style="position:absolute;left:0;text-align:left;margin-left:53.65pt;margin-top:21.75pt;width:41.25pt;height:15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" fillcolor="white [3201]" strokecolor="#70ad47 [3209]" strokeweight="1pt"/>
        </w:pict>
      </w:r>
    </w:p>
    <w:p w:rsidR="008D464A" w:rsidRPr="00535798" w:rsidRDefault="004F78B5" w:rsidP="005718E0">
      <w:r>
        <w:rPr>
          <w:noProof/>
        </w:rPr>
        <w:pict>
          <v:rect id="Rectangle 91" o:spid="_x0000_s1129" style="position:absolute;left:0;text-align:left;margin-left:53.65pt;margin-top:14.3pt;width:102.75pt;height:43.5pt;z-index:2516807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" fillcolor="white [3201]" strokecolor="#70ad47 [3209]" strokeweight="1pt">
            <v:textbox style="mso-next-textbox:#Rectangle 91">
              <w:txbxContent>
                <w:p w:rsidR="00B80259" w:rsidRDefault="00B80259" w:rsidP="005718E0">
                  <w:r>
                    <w:t>Search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4F78B5" w:rsidP="005718E0">
      <w:r>
        <w:rPr>
          <w:noProof/>
        </w:rPr>
        <w:pict>
          <v:rect id="Rectangle 71" o:spid="_x0000_s1114" style="position:absolute;left:0;text-align:left;margin-left:1.5pt;margin-top:21.1pt;width:350.25pt;height:81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" fillcolor="#ffd555 [2167]" strokecolor="#ffc000 [3207]" strokeweight=".5pt">
            <v:fill color2="#ffcc31 [2615]" rotate="t" colors="0 #ffdd9c;.5 #ffd78e;1 #ffd479" focus="100%" type="gradient">
              <o:fill v:ext="view" type="gradientUnscaled"/>
            </v:fill>
            <v:textbox style="mso-next-textbox:#Rectangle 71">
              <w:txbxContent>
                <w:p w:rsidR="00B80259" w:rsidRPr="00197C4A" w:rsidRDefault="00B80259" w:rsidP="005718E0">
                  <w:r w:rsidRPr="00197C4A">
                    <w:t>Data Access</w:t>
                  </w:r>
                </w:p>
              </w:txbxContent>
            </v:textbox>
          </v:rect>
        </w:pict>
      </w:r>
    </w:p>
    <w:p w:rsidR="008D464A" w:rsidRPr="00535798" w:rsidRDefault="004F78B5" w:rsidP="005718E0">
      <w:r>
        <w:rPr>
          <w:noProof/>
        </w:rPr>
        <w:pict>
          <v:rect id="Rectangle 93" o:spid="_x0000_s1131" style="position:absolute;left:0;text-align:left;margin-left:130.15pt;margin-top:7.55pt;width:63.75pt;height:2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2" o:spid="_x0000_s1130" style="position:absolute;left:0;text-align:left;margin-left:130.15pt;margin-top:29.35pt;width:123.75pt;height:43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" fillcolor="white [3201]" strokecolor="#70ad47 [3209]" strokeweight="1pt">
            <v:textbox style="mso-next-textbox:#Rectangle 92">
              <w:txbxContent>
                <w:p w:rsidR="00B80259" w:rsidRDefault="00B80259" w:rsidP="005718E0">
                  <w:r>
                    <w:t>Database Access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Flowchart: Magnetic Disk 94" o:spid="_x0000_s1132" type="#_x0000_t132" style="position:absolute;left:0;text-align:left;margin-left:124.4pt;margin-top:106.35pt;width:129.5pt;height:46.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" fillcolor="white [3201]" strokecolor="#70ad47 [3209]" strokeweight="1pt">
            <v:stroke joinstyle="miter"/>
            <v:textbox style="mso-next-textbox:#Flowchart: Magnetic Disk 94">
              <w:txbxContent>
                <w:p w:rsidR="00B80259" w:rsidRDefault="00B80259" w:rsidP="005718E0">
                  <w:r>
                    <w:t>UJD_VN (</w:t>
                  </w:r>
                  <w:r w:rsidRPr="00473C48">
                    <w:rPr>
                      <w:lang w:val="vi-VN"/>
                    </w:rPr>
                    <w:t>Mysql</w:t>
                  </w:r>
                  <w:r>
                    <w:t>)</w:t>
                  </w:r>
                </w:p>
              </w:txbxContent>
            </v:textbox>
          </v:shape>
        </w:pict>
      </w:r>
      <w:r>
        <w:rPr>
          <w:noProof/>
        </w:rPr>
        <w:pict>
          <v:rect id="Rectangle 72" o:spid="_x0000_s1113" style="position:absolute;left:0;text-align:left;margin-left:1.5pt;margin-top:86.35pt;width:350.25pt;height:84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" fillcolor="#c3c3c3 [2166]" strokecolor="#a5a5a5 [3206]" strokeweight=".5pt">
            <v:fill color2="#b6b6b6 [2614]" rotate="t" colors="0 #d2d2d2;.5 #c8c8c8;1 silver" focus="100%" type="gradient">
              <o:fill v:ext="view" type="gradientUnscaled"/>
            </v:fill>
            <v:textbox style="mso-next-textbox:#Rectangle 72">
              <w:txbxContent>
                <w:p w:rsidR="00B80259" w:rsidRPr="00197C4A" w:rsidRDefault="00B80259" w:rsidP="005718E0">
                  <w:r>
                    <w:t>Databas</w:t>
                  </w:r>
                  <w:r w:rsidRPr="00197C4A">
                    <w:t>e</w:t>
                  </w:r>
                </w:p>
              </w:txbxContent>
            </v:textbox>
          </v:rect>
        </w:pict>
      </w:r>
      <w:r w:rsidR="00473C48" w:rsidRPr="00535798">
        <w:t>Figure</w:t>
      </w:r>
      <w:r w:rsidR="0080766B" w:rsidRPr="00535798">
        <w:rPr>
          <w:lang w:eastAsia="ja-JP"/>
        </w:rPr>
        <w:t xml:space="preserve"> </w:t>
      </w:r>
      <w:r w:rsidR="00421840" w:rsidRPr="00535798">
        <w:t>7</w:t>
      </w:r>
      <w:r w:rsidR="0080766B" w:rsidRPr="00535798">
        <w:rPr>
          <w:lang w:eastAsia="ja-JP"/>
        </w:rPr>
        <w:t>:</w:t>
      </w:r>
      <w:r w:rsidR="00ED0DBB" w:rsidRPr="00535798">
        <w:t xml:space="preserve"> System architect overview</w:t>
      </w:r>
    </w:p>
    <w:p w:rsidR="00EF78B2" w:rsidRPr="00535798" w:rsidRDefault="00816047" w:rsidP="00BB0F0A">
      <w:pPr>
        <w:pStyle w:val="Heading1"/>
      </w:pPr>
      <w:bookmarkStart w:id="48" w:name="_Toc504442111"/>
      <w:bookmarkStart w:id="49" w:name="_Toc395831157"/>
      <w:commentRangeStart w:id="50"/>
      <w:r w:rsidRPr="00535798">
        <w:lastRenderedPageBreak/>
        <w:t>Process View</w:t>
      </w:r>
      <w:bookmarkEnd w:id="48"/>
      <w:bookmarkEnd w:id="49"/>
      <w:r w:rsidRPr="00535798">
        <w:t xml:space="preserve"> </w:t>
      </w:r>
      <w:commentRangeEnd w:id="50"/>
      <w:r w:rsidR="00BC70DE">
        <w:rPr>
          <w:rStyle w:val="CommentReference"/>
          <w:b w:val="0"/>
          <w:caps w:val="0"/>
          <w:snapToGrid/>
          <w:color w:val="auto"/>
          <w:kern w:val="0"/>
          <w:lang w:val="en-GB"/>
        </w:rPr>
        <w:commentReference w:id="50"/>
      </w:r>
    </w:p>
    <w:p w:rsidR="00816047" w:rsidRPr="00535798" w:rsidRDefault="00BD3611" w:rsidP="00D23938">
      <w:pPr>
        <w:jc w:val="center"/>
      </w:pPr>
      <w:r w:rsidRPr="00535798">
        <w:rPr>
          <w:noProof/>
        </w:rPr>
        <w:drawing>
          <wp:inline distT="0" distB="0" distL="0" distR="0">
            <wp:extent cx="5576570" cy="5180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view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6F" w:rsidRPr="00535798" w:rsidRDefault="00C32390" w:rsidP="00D23938">
      <w:pPr>
        <w:ind w:left="2880" w:firstLine="720"/>
        <w:rPr>
          <w:lang w:eastAsia="ja-JP"/>
        </w:rPr>
      </w:pPr>
      <w:r w:rsidRPr="00535798">
        <w:t>Figure</w:t>
      </w:r>
      <w:r w:rsidR="001E2E6F" w:rsidRPr="00535798">
        <w:t xml:space="preserve"> </w:t>
      </w:r>
      <w:r w:rsidR="00BB0F0A">
        <w:t>6</w:t>
      </w:r>
      <w:r w:rsidR="001E2E6F" w:rsidRPr="00535798">
        <w:t>: Process view</w:t>
      </w:r>
    </w:p>
    <w:p w:rsidR="00980E13" w:rsidRPr="00535798" w:rsidRDefault="00CB02DB" w:rsidP="005718E0">
      <w:pPr>
        <w:pStyle w:val="ListParagraph"/>
        <w:numPr>
          <w:ilvl w:val="0"/>
          <w:numId w:val="21"/>
        </w:numPr>
      </w:pPr>
      <w:r w:rsidRPr="00535798">
        <w:t xml:space="preserve">Main screen: </w:t>
      </w:r>
      <w:r w:rsidRPr="00535798">
        <w:rPr>
          <w:lang w:eastAsia="ja-JP"/>
        </w:rPr>
        <w:t>P</w:t>
      </w:r>
      <w:r w:rsidR="00980E13" w:rsidRPr="00535798">
        <w:t xml:space="preserve">rocess </w:t>
      </w:r>
      <w:r w:rsidR="00CB181C" w:rsidRPr="00535798">
        <w:t xml:space="preserve">will </w:t>
      </w:r>
      <w:r w:rsidR="00980E13" w:rsidRPr="00535798">
        <w:t xml:space="preserve">start when </w:t>
      </w:r>
      <w:r w:rsidR="00CB181C" w:rsidRPr="00535798">
        <w:t>guest</w:t>
      </w:r>
      <w:r w:rsidR="00980E13" w:rsidRPr="00535798">
        <w:t xml:space="preserve"> connect to the website. In this process, </w:t>
      </w:r>
      <w:r w:rsidR="00CB181C" w:rsidRPr="00535798">
        <w:t>user</w:t>
      </w:r>
      <w:r w:rsidR="00980E13" w:rsidRPr="00535798">
        <w:t xml:space="preserve"> can </w:t>
      </w:r>
      <w:r w:rsidR="00CB181C" w:rsidRPr="00535798">
        <w:t>reading document, training listening</w:t>
      </w:r>
      <w:r w:rsidR="00980E13" w:rsidRPr="00535798">
        <w:t xml:space="preserve">…Process end when </w:t>
      </w:r>
      <w:r w:rsidR="00A377DC" w:rsidRPr="00535798">
        <w:t>guest</w:t>
      </w:r>
      <w:r w:rsidR="00980E13" w:rsidRPr="00535798">
        <w:t xml:space="preserve"> click to login, register or close website</w:t>
      </w:r>
      <w:r w:rsidRPr="00535798">
        <w:rPr>
          <w:lang w:eastAsia="ja-JP"/>
        </w:rPr>
        <w:t>.</w:t>
      </w:r>
    </w:p>
    <w:p w:rsidR="00980E13" w:rsidRPr="00535798" w:rsidRDefault="00980E13" w:rsidP="005718E0">
      <w:pPr>
        <w:pStyle w:val="ListParagraph"/>
        <w:numPr>
          <w:ilvl w:val="0"/>
          <w:numId w:val="21"/>
        </w:numPr>
      </w:pPr>
      <w:r w:rsidRPr="00535798">
        <w:t xml:space="preserve">Login: When process starts website redirect to </w:t>
      </w:r>
      <w:r w:rsidR="001F0C89" w:rsidRPr="00535798">
        <w:t>homepage</w:t>
      </w:r>
      <w:r w:rsidR="00226DF1" w:rsidRPr="00535798">
        <w:t>. After user filling user</w:t>
      </w:r>
      <w:r w:rsidRPr="00535798">
        <w:t xml:space="preserve">name, password and click login, system will search data in database. If success website will redirect to </w:t>
      </w:r>
      <w:r w:rsidR="001F0C89" w:rsidRPr="00535798">
        <w:t>homepage</w:t>
      </w:r>
      <w:r w:rsidRPr="00535798">
        <w:t xml:space="preserve">. Process end when user logout or click </w:t>
      </w:r>
      <w:r w:rsidR="00BD3611" w:rsidRPr="00535798">
        <w:t xml:space="preserve">do </w:t>
      </w:r>
      <w:r w:rsidR="001F0C89" w:rsidRPr="00535798">
        <w:t>test/contact/view user’s profile</w:t>
      </w:r>
      <w:r w:rsidR="00A4513F" w:rsidRPr="00535798">
        <w:t xml:space="preserve"> function.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 xml:space="preserve">View user’s profile : Pre-condition: </w:t>
      </w:r>
      <w:r w:rsidRPr="00535798">
        <w:rPr>
          <w:lang w:eastAsia="ja-JP"/>
        </w:rPr>
        <w:t>U</w:t>
      </w:r>
      <w:r w:rsidRPr="00535798">
        <w:t>ser logged in.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Process starts when user click to view profile, end when user click to other functions or close website.</w:t>
      </w:r>
    </w:p>
    <w:p w:rsidR="00E56F1A" w:rsidRPr="00535798" w:rsidRDefault="00BD3611" w:rsidP="005718E0">
      <w:pPr>
        <w:pStyle w:val="ListParagraph"/>
        <w:numPr>
          <w:ilvl w:val="0"/>
          <w:numId w:val="21"/>
        </w:numPr>
      </w:pPr>
      <w:r w:rsidRPr="00535798">
        <w:lastRenderedPageBreak/>
        <w:t xml:space="preserve">Do </w:t>
      </w:r>
      <w:r w:rsidR="001F0C89" w:rsidRPr="00535798">
        <w:t>Test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E56F1A" w:rsidRPr="00535798">
        <w:t>ser logged in.</w:t>
      </w:r>
    </w:p>
    <w:p w:rsidR="009935C5" w:rsidRPr="00535798" w:rsidRDefault="009935C5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</w:t>
      </w:r>
      <w:r w:rsidR="0015737B" w:rsidRPr="00535798">
        <w:t xml:space="preserve">to </w:t>
      </w:r>
      <w:r w:rsidR="001F0C89" w:rsidRPr="00535798">
        <w:t>test</w:t>
      </w:r>
      <w:r w:rsidR="0015737B" w:rsidRPr="00535798">
        <w:t>, end when user subm</w:t>
      </w:r>
      <w:r w:rsidR="005E4561" w:rsidRPr="00535798">
        <w:t xml:space="preserve">it form </w:t>
      </w:r>
      <w:r w:rsidR="001F0C89" w:rsidRPr="00535798">
        <w:t>test</w:t>
      </w:r>
      <w:r w:rsidR="00537751" w:rsidRPr="00535798">
        <w:t>, click to other functions</w:t>
      </w:r>
      <w:r w:rsidR="005E4561" w:rsidRPr="00535798">
        <w:t xml:space="preserve"> or close website.</w:t>
      </w:r>
    </w:p>
    <w:p w:rsidR="001B12E6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Contact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1B12E6" w:rsidRPr="00535798">
        <w:t>ser logged in.</w:t>
      </w:r>
    </w:p>
    <w:p w:rsidR="001276F8" w:rsidRPr="00535798" w:rsidRDefault="001276F8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to </w:t>
      </w:r>
      <w:r w:rsidR="001F0C89" w:rsidRPr="00535798">
        <w:t>contact</w:t>
      </w:r>
      <w:r w:rsidRPr="00535798">
        <w:t>, end when user submi</w:t>
      </w:r>
      <w:r w:rsidR="005E4561" w:rsidRPr="00535798">
        <w:t xml:space="preserve">t form </w:t>
      </w:r>
      <w:r w:rsidR="001F0C89" w:rsidRPr="00535798">
        <w:t>contact</w:t>
      </w:r>
      <w:r w:rsidR="00537751" w:rsidRPr="00535798">
        <w:t>, click to other functions</w:t>
      </w:r>
      <w:r w:rsidR="005E4561" w:rsidRPr="00535798">
        <w:t xml:space="preserve"> or close website</w:t>
      </w:r>
      <w:r w:rsidR="00A57E00" w:rsidRPr="00535798">
        <w:t>.</w:t>
      </w:r>
    </w:p>
    <w:p w:rsidR="00816047" w:rsidRPr="00535798" w:rsidRDefault="00816047" w:rsidP="00BB0F0A">
      <w:pPr>
        <w:pStyle w:val="Heading1"/>
      </w:pPr>
      <w:bookmarkStart w:id="51" w:name="_Toc504442113"/>
      <w:bookmarkStart w:id="52" w:name="_Toc395831158"/>
      <w:r w:rsidRPr="00535798">
        <w:t>Implementation View</w:t>
      </w:r>
      <w:bookmarkEnd w:id="51"/>
      <w:bookmarkEnd w:id="52"/>
      <w:r w:rsidRPr="00535798">
        <w:t xml:space="preserve"> </w:t>
      </w:r>
    </w:p>
    <w:p w:rsidR="00816047" w:rsidRPr="00535798" w:rsidRDefault="00816047" w:rsidP="008B39B8">
      <w:pPr>
        <w:pStyle w:val="Heading2"/>
      </w:pPr>
      <w:bookmarkStart w:id="53" w:name="_Toc504442114"/>
      <w:bookmarkStart w:id="54" w:name="_Toc395831159"/>
      <w:r w:rsidRPr="00535798">
        <w:t>Overview</w:t>
      </w:r>
      <w:bookmarkEnd w:id="53"/>
      <w:bookmarkEnd w:id="54"/>
    </w:p>
    <w:p w:rsidR="00F94A54" w:rsidRPr="00535798" w:rsidRDefault="00E97335" w:rsidP="005718E0">
      <w:pPr>
        <w:pStyle w:val="ListParagraph"/>
        <w:numPr>
          <w:ilvl w:val="0"/>
          <w:numId w:val="30"/>
        </w:numPr>
      </w:pPr>
      <w:r w:rsidRPr="00535798">
        <w:t>Component diagram</w:t>
      </w:r>
    </w:p>
    <w:p w:rsidR="00221A87" w:rsidRPr="00535798" w:rsidRDefault="00BC3082" w:rsidP="005718E0">
      <w:commentRangeStart w:id="55"/>
      <w:r>
        <w:rPr>
          <w:noProof/>
        </w:rPr>
        <w:drawing>
          <wp:inline distT="0" distB="0" distL="0" distR="0">
            <wp:extent cx="5578813" cy="458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5"/>
      <w:r w:rsidR="00B80259">
        <w:rPr>
          <w:rStyle w:val="CommentReference"/>
          <w:lang w:val="en-GB"/>
        </w:rPr>
        <w:commentReference w:id="55"/>
      </w:r>
    </w:p>
    <w:p w:rsidR="00117223" w:rsidRPr="00535798" w:rsidRDefault="00E13E66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7</w:t>
      </w:r>
      <w:r w:rsidR="0080766B" w:rsidRPr="00535798">
        <w:rPr>
          <w:lang w:eastAsia="ja-JP"/>
        </w:rPr>
        <w:t>:</w:t>
      </w:r>
      <w:r w:rsidR="003871B0" w:rsidRPr="00535798">
        <w:rPr>
          <w:lang w:eastAsia="ja-JP"/>
        </w:rPr>
        <w:t xml:space="preserve"> Component Diagram</w:t>
      </w:r>
    </w:p>
    <w:p w:rsidR="00117223" w:rsidRDefault="00117223" w:rsidP="005718E0">
      <w:pPr>
        <w:rPr>
          <w:lang w:eastAsia="ja-JP"/>
        </w:rPr>
      </w:pPr>
    </w:p>
    <w:p w:rsidR="005718E0" w:rsidRPr="00535798" w:rsidRDefault="005718E0" w:rsidP="005718E0">
      <w:pPr>
        <w:rPr>
          <w:lang w:eastAsia="ja-JP"/>
        </w:rPr>
      </w:pPr>
    </w:p>
    <w:p w:rsidR="00F94A54" w:rsidRPr="00535798" w:rsidRDefault="00F94A54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Sequence diagram</w:t>
      </w:r>
    </w:p>
    <w:p w:rsidR="00E003CF" w:rsidRPr="00535798" w:rsidRDefault="00BD3611" w:rsidP="005718E0">
      <w:r w:rsidRPr="00535798">
        <w:rPr>
          <w:noProof/>
        </w:rPr>
        <w:drawing>
          <wp:inline distT="0" distB="0" distL="0" distR="0">
            <wp:extent cx="5576570" cy="371473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6DB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8</w:t>
      </w:r>
      <w:r w:rsidR="0080766B" w:rsidRPr="00535798">
        <w:rPr>
          <w:lang w:eastAsia="ja-JP"/>
        </w:rPr>
        <w:t>:</w:t>
      </w:r>
      <w:r w:rsidRPr="00535798">
        <w:t xml:space="preserve"> Register new account</w:t>
      </w:r>
    </w:p>
    <w:p w:rsidR="00E003CF" w:rsidRPr="00535798" w:rsidRDefault="00BD3611" w:rsidP="005718E0">
      <w:pPr>
        <w:pStyle w:val="ListParagraph"/>
        <w:numPr>
          <w:ilvl w:val="0"/>
          <w:numId w:val="8"/>
        </w:numPr>
      </w:pPr>
      <w:r w:rsidRPr="00535798">
        <w:t>Reading Document</w:t>
      </w:r>
    </w:p>
    <w:p w:rsidR="00E003CF" w:rsidRPr="00535798" w:rsidRDefault="00BD3611" w:rsidP="005718E0">
      <w:r w:rsidRPr="00535798">
        <w:rPr>
          <w:noProof/>
        </w:rPr>
        <w:drawing>
          <wp:inline distT="0" distB="0" distL="0" distR="0">
            <wp:extent cx="5448300" cy="322897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Default="00BB0F0A" w:rsidP="005718E0">
      <w:pPr>
        <w:ind w:left="3600"/>
      </w:pPr>
      <w:r>
        <w:t>Figure 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BD3611" w:rsidRPr="00535798">
        <w:t>Reading Document</w:t>
      </w:r>
    </w:p>
    <w:p w:rsidR="00E003CF" w:rsidRPr="00535798" w:rsidRDefault="00E003CF" w:rsidP="005718E0">
      <w:pPr>
        <w:pStyle w:val="ListParagraph"/>
        <w:numPr>
          <w:ilvl w:val="0"/>
          <w:numId w:val="9"/>
        </w:numPr>
      </w:pPr>
      <w:r w:rsidRPr="00535798">
        <w:lastRenderedPageBreak/>
        <w:t>Login</w:t>
      </w:r>
    </w:p>
    <w:p w:rsidR="006D6455" w:rsidRPr="00535798" w:rsidRDefault="00BD3611" w:rsidP="005718E0">
      <w:r w:rsidRPr="00535798">
        <w:rPr>
          <w:noProof/>
        </w:rPr>
        <w:drawing>
          <wp:inline distT="0" distB="0" distL="0" distR="0">
            <wp:extent cx="5576570" cy="376843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E003CF" w:rsidP="005718E0">
      <w:pPr>
        <w:ind w:left="3600" w:firstLine="720"/>
      </w:pPr>
      <w:r w:rsidRPr="00535798">
        <w:t xml:space="preserve">Figure </w:t>
      </w:r>
      <w:r w:rsidR="00F7275D" w:rsidRPr="00535798">
        <w:t>1</w:t>
      </w:r>
      <w:r w:rsidR="00BB0F0A">
        <w:t>0</w:t>
      </w:r>
      <w:r w:rsidR="0080766B" w:rsidRPr="00535798">
        <w:rPr>
          <w:lang w:eastAsia="ja-JP"/>
        </w:rPr>
        <w:t>:</w:t>
      </w:r>
      <w:r w:rsidRPr="00535798">
        <w:t xml:space="preserve"> Login</w:t>
      </w:r>
    </w:p>
    <w:p w:rsidR="00E003CF" w:rsidRPr="00535798" w:rsidRDefault="00BD3611" w:rsidP="005718E0">
      <w:pPr>
        <w:pStyle w:val="ListParagraph"/>
        <w:numPr>
          <w:ilvl w:val="0"/>
          <w:numId w:val="11"/>
        </w:numPr>
      </w:pPr>
      <w:r w:rsidRPr="00535798">
        <w:t>Logout</w:t>
      </w:r>
    </w:p>
    <w:p w:rsidR="00BD3611" w:rsidRPr="00535798" w:rsidRDefault="00BD3611" w:rsidP="005718E0">
      <w:commentRangeStart w:id="56"/>
      <w:r w:rsidRPr="00535798">
        <w:rPr>
          <w:noProof/>
        </w:rPr>
        <w:drawing>
          <wp:inline distT="0" distB="0" distL="0" distR="0">
            <wp:extent cx="5570617" cy="294322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9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56"/>
      <w:r w:rsidR="00BC70DE">
        <w:rPr>
          <w:rStyle w:val="CommentReference"/>
          <w:lang w:val="en-GB"/>
        </w:rPr>
        <w:commentReference w:id="56"/>
      </w:r>
    </w:p>
    <w:p w:rsidR="00BD3611" w:rsidRPr="00535798" w:rsidRDefault="00BB0F0A" w:rsidP="005718E0">
      <w:pPr>
        <w:ind w:left="3600" w:firstLine="720"/>
      </w:pPr>
      <w:r>
        <w:t>Figure 11</w:t>
      </w:r>
      <w:r w:rsidR="00BD3611" w:rsidRPr="00535798">
        <w:rPr>
          <w:lang w:eastAsia="ja-JP"/>
        </w:rPr>
        <w:t xml:space="preserve">: </w:t>
      </w:r>
      <w:r w:rsidR="00BD3611" w:rsidRPr="00535798">
        <w:t>Logout</w:t>
      </w:r>
    </w:p>
    <w:p w:rsidR="00BD3611" w:rsidRDefault="00BD3611" w:rsidP="005718E0"/>
    <w:p w:rsidR="00E003CF" w:rsidRPr="00535798" w:rsidRDefault="00E003CF" w:rsidP="005718E0">
      <w:pPr>
        <w:pStyle w:val="ListParagraph"/>
        <w:numPr>
          <w:ilvl w:val="0"/>
          <w:numId w:val="10"/>
        </w:numPr>
      </w:pPr>
      <w:r w:rsidRPr="00535798">
        <w:lastRenderedPageBreak/>
        <w:t>Reset password</w:t>
      </w:r>
    </w:p>
    <w:p w:rsidR="00E003CF" w:rsidRPr="00535798" w:rsidRDefault="00BD3611" w:rsidP="005718E0">
      <w:r w:rsidRPr="00535798">
        <w:rPr>
          <w:noProof/>
        </w:rPr>
        <w:drawing>
          <wp:inline distT="0" distB="0" distL="0" distR="0">
            <wp:extent cx="5572125" cy="313372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3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2</w:t>
      </w:r>
      <w:r w:rsidR="0080766B" w:rsidRPr="00535798">
        <w:rPr>
          <w:lang w:eastAsia="ja-JP"/>
        </w:rPr>
        <w:t>:</w:t>
      </w:r>
      <w:r w:rsidRPr="00535798">
        <w:t xml:space="preserve"> Reset password</w:t>
      </w:r>
    </w:p>
    <w:p w:rsidR="00E003CF" w:rsidRPr="00535798" w:rsidRDefault="00E003CF" w:rsidP="005718E0">
      <w:pPr>
        <w:pStyle w:val="ListParagraph"/>
        <w:numPr>
          <w:ilvl w:val="0"/>
          <w:numId w:val="12"/>
        </w:numPr>
      </w:pPr>
      <w:r w:rsidRPr="00535798">
        <w:t>Edit profile</w:t>
      </w:r>
    </w:p>
    <w:p w:rsidR="00BD3611" w:rsidRPr="00535798" w:rsidRDefault="00BD3611" w:rsidP="005718E0">
      <w:r w:rsidRPr="00535798">
        <w:rPr>
          <w:noProof/>
        </w:rPr>
        <w:drawing>
          <wp:inline distT="0" distB="0" distL="0" distR="0">
            <wp:extent cx="5569527" cy="3835729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3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3</w:t>
      </w:r>
      <w:r w:rsidR="0080766B" w:rsidRPr="00535798">
        <w:rPr>
          <w:lang w:eastAsia="ja-JP"/>
        </w:rPr>
        <w:t>:</w:t>
      </w:r>
      <w:r w:rsidRPr="00535798">
        <w:t xml:space="preserve"> Edit profile</w:t>
      </w:r>
    </w:p>
    <w:p w:rsidR="00E003CF" w:rsidRPr="00535798" w:rsidRDefault="00432AB4" w:rsidP="005718E0">
      <w:pPr>
        <w:pStyle w:val="ListParagraph"/>
        <w:numPr>
          <w:ilvl w:val="0"/>
          <w:numId w:val="13"/>
        </w:numPr>
      </w:pPr>
      <w:r w:rsidRPr="00535798">
        <w:lastRenderedPageBreak/>
        <w:t>Search</w:t>
      </w:r>
    </w:p>
    <w:p w:rsidR="00E003CF" w:rsidRPr="00535798" w:rsidRDefault="00432AB4" w:rsidP="005718E0">
      <w:r w:rsidRPr="00535798">
        <w:rPr>
          <w:noProof/>
        </w:rPr>
        <w:drawing>
          <wp:inline distT="0" distB="0" distL="0" distR="0">
            <wp:extent cx="5576570" cy="235931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20" w:rsidRPr="00535798" w:rsidRDefault="00E003CF" w:rsidP="005718E0">
      <w:pPr>
        <w:ind w:left="3600" w:firstLine="720"/>
      </w:pPr>
      <w:r w:rsidRPr="00535798">
        <w:t>Figure 1</w:t>
      </w:r>
      <w:r w:rsidR="00BB0F0A">
        <w:t>4</w:t>
      </w:r>
      <w:r w:rsidR="0080766B" w:rsidRPr="00535798">
        <w:rPr>
          <w:lang w:eastAsia="ja-JP"/>
        </w:rPr>
        <w:t>:</w:t>
      </w:r>
      <w:r w:rsidR="00432AB4" w:rsidRPr="00535798">
        <w:rPr>
          <w:lang w:eastAsia="ja-JP"/>
        </w:rPr>
        <w:t xml:space="preserve"> </w:t>
      </w:r>
      <w:r w:rsidR="00432AB4" w:rsidRPr="00535798">
        <w:t>Search</w:t>
      </w:r>
    </w:p>
    <w:p w:rsidR="00E003CF" w:rsidRPr="00535798" w:rsidRDefault="00432AB4" w:rsidP="005718E0">
      <w:pPr>
        <w:pStyle w:val="ListParagraph"/>
        <w:numPr>
          <w:ilvl w:val="0"/>
          <w:numId w:val="14"/>
        </w:numPr>
      </w:pPr>
      <w:r w:rsidRPr="00535798">
        <w:t>Do test</w:t>
      </w:r>
    </w:p>
    <w:p w:rsidR="00E003CF" w:rsidRPr="00535798" w:rsidRDefault="00432AB4" w:rsidP="005718E0">
      <w:r w:rsidRPr="00535798">
        <w:rPr>
          <w:noProof/>
        </w:rPr>
        <w:drawing>
          <wp:inline distT="0" distB="0" distL="0" distR="0">
            <wp:extent cx="5577374" cy="426720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2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3600" w:firstLine="720"/>
      </w:pPr>
      <w:r w:rsidRPr="00535798">
        <w:t>Figure</w:t>
      </w:r>
      <w:r w:rsidR="007D3217" w:rsidRPr="00535798">
        <w:t xml:space="preserve"> </w:t>
      </w:r>
      <w:r w:rsidRPr="00535798">
        <w:t>1</w:t>
      </w:r>
      <w:r w:rsidR="00BB0F0A">
        <w:t>5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Do test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5"/>
        </w:numPr>
      </w:pPr>
      <w:r w:rsidRPr="00535798">
        <w:lastRenderedPageBreak/>
        <w:t>Training Listening</w:t>
      </w:r>
    </w:p>
    <w:p w:rsidR="00E003CF" w:rsidRPr="00535798" w:rsidRDefault="00432AB4" w:rsidP="005718E0">
      <w:r w:rsidRPr="00535798">
        <w:rPr>
          <w:noProof/>
        </w:rPr>
        <w:drawing>
          <wp:inline distT="0" distB="0" distL="0" distR="0">
            <wp:extent cx="4933950" cy="26479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79" w:rsidRPr="00535798" w:rsidRDefault="00E003CF" w:rsidP="005718E0">
      <w:pPr>
        <w:ind w:left="2880" w:firstLine="720"/>
        <w:rPr>
          <w:lang w:eastAsia="ja-JP"/>
        </w:rPr>
      </w:pPr>
      <w:r w:rsidRPr="00535798">
        <w:t>Figure 1</w:t>
      </w:r>
      <w:r w:rsidR="00BB0F0A">
        <w:t>6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Training Listening</w:t>
      </w:r>
    </w:p>
    <w:p w:rsidR="00E003CF" w:rsidRPr="00535798" w:rsidRDefault="00432AB4" w:rsidP="005718E0">
      <w:pPr>
        <w:pStyle w:val="ListParagraph"/>
        <w:numPr>
          <w:ilvl w:val="0"/>
          <w:numId w:val="16"/>
        </w:numPr>
      </w:pPr>
      <w:r w:rsidRPr="00535798">
        <w:t>Contact</w:t>
      </w:r>
    </w:p>
    <w:p w:rsidR="00E003CF" w:rsidRPr="00535798" w:rsidRDefault="00432AB4" w:rsidP="005718E0">
      <w:r w:rsidRPr="00535798">
        <w:rPr>
          <w:noProof/>
        </w:rPr>
        <w:drawing>
          <wp:inline distT="0" distB="0" distL="0" distR="0">
            <wp:extent cx="5572125" cy="381000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81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17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Contact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7"/>
        </w:numPr>
      </w:pPr>
      <w:r w:rsidRPr="00535798">
        <w:lastRenderedPageBreak/>
        <w:t>Admin manage user</w:t>
      </w:r>
    </w:p>
    <w:p w:rsidR="00E003CF" w:rsidRPr="00535798" w:rsidRDefault="00432AB4" w:rsidP="005718E0">
      <w:r w:rsidRPr="00535798">
        <w:rPr>
          <w:noProof/>
        </w:rPr>
        <w:drawing>
          <wp:inline distT="0" distB="0" distL="0" distR="0">
            <wp:extent cx="5572125" cy="607695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08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pStyle w:val="ListParagraph"/>
        <w:ind w:left="2880" w:firstLine="720"/>
      </w:pPr>
      <w:r w:rsidRPr="00535798">
        <w:t xml:space="preserve">Figure </w:t>
      </w:r>
      <w:r w:rsidR="00BB0F0A">
        <w:t>18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Admin manage user</w:t>
      </w:r>
    </w:p>
    <w:p w:rsidR="00FF596C" w:rsidRPr="00535798" w:rsidRDefault="00FF596C" w:rsidP="005718E0">
      <w:pPr>
        <w:pStyle w:val="ListParagraph"/>
      </w:pPr>
    </w:p>
    <w:p w:rsidR="00FF596C" w:rsidRPr="00535798" w:rsidRDefault="00FF596C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E003CF" w:rsidRPr="00535798" w:rsidRDefault="00432AB4" w:rsidP="005718E0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 w:rsidR="005D4E73">
        <w:t>vocabulary</w:t>
      </w:r>
    </w:p>
    <w:p w:rsidR="00432AB4" w:rsidRPr="00535798" w:rsidRDefault="005D4E73" w:rsidP="005718E0">
      <w:r>
        <w:rPr>
          <w:noProof/>
        </w:rPr>
        <w:drawing>
          <wp:inline distT="0" distB="0" distL="0" distR="0">
            <wp:extent cx="3428866" cy="769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management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69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4" w:rsidRPr="00535798" w:rsidRDefault="005D4E73" w:rsidP="005D4E73">
      <w:r>
        <w:t xml:space="preserve">                      </w:t>
      </w:r>
      <w:r w:rsidR="00E003CF" w:rsidRPr="00535798">
        <w:t xml:space="preserve">Figure </w:t>
      </w:r>
      <w:r w:rsidR="00BB0F0A">
        <w:t>19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432AB4" w:rsidRPr="00535798">
        <w:t xml:space="preserve">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>
        <w:t>grammar</w:t>
      </w:r>
    </w:p>
    <w:p w:rsidR="005D4E73" w:rsidRDefault="005D4E73" w:rsidP="005D4E7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428866" cy="7934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Managemen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9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0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grammar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kanji</w:t>
      </w:r>
    </w:p>
    <w:p w:rsidR="005D4E73" w:rsidRDefault="005D4E73" w:rsidP="005D4E7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428866" cy="7896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managemen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Default="005D4E73" w:rsidP="005D4E73">
      <w:pPr>
        <w:ind w:left="2160" w:firstLine="720"/>
      </w:pPr>
      <w:r w:rsidRPr="00535798">
        <w:t>Figure 2</w:t>
      </w:r>
      <w:r w:rsidR="00BB0F0A">
        <w:t>1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kanji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video</w:t>
      </w:r>
    </w:p>
    <w:p w:rsidR="005D4E73" w:rsidRDefault="005D4E73" w:rsidP="005D4E7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428866" cy="7829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managemen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2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 xml:space="preserve"> video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conversation</w:t>
      </w:r>
    </w:p>
    <w:p w:rsidR="005D4E73" w:rsidRDefault="005D4E73" w:rsidP="005D4E7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853586" cy="7858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management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3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conversation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reading document</w:t>
      </w:r>
    </w:p>
    <w:p w:rsidR="005D4E73" w:rsidRDefault="005D4E73" w:rsidP="005D4E7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998334" cy="7829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 document management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78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4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training listening</w:t>
      </w:r>
    </w:p>
    <w:p w:rsidR="005D4E73" w:rsidRDefault="005D4E73" w:rsidP="005D4E7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853586" cy="7820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 listening management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5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test</w:t>
      </w:r>
    </w:p>
    <w:p w:rsidR="005D4E73" w:rsidRDefault="005D4E73" w:rsidP="005D4E73">
      <w:pPr>
        <w:pStyle w:val="ListParagraph"/>
        <w:ind w:left="1440"/>
      </w:pPr>
      <w:r>
        <w:rPr>
          <w:noProof/>
        </w:rPr>
        <w:drawing>
          <wp:inline distT="0" distB="0" distL="0" distR="0">
            <wp:extent cx="3853586" cy="7877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6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Pr="00535798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contact</w:t>
      </w:r>
    </w:p>
    <w:p w:rsidR="00E003CF" w:rsidRPr="00535798" w:rsidRDefault="005D4E73" w:rsidP="005718E0">
      <w:pPr>
        <w:rPr>
          <w:lang w:eastAsia="ja-JP"/>
        </w:rPr>
      </w:pPr>
      <w:r>
        <w:rPr>
          <w:noProof/>
        </w:rPr>
        <w:drawing>
          <wp:inline distT="0" distB="0" distL="0" distR="0">
            <wp:extent cx="5275349" cy="7534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management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7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432AB4" w:rsidRDefault="00432AB4" w:rsidP="005718E0">
      <w:pPr>
        <w:rPr>
          <w:lang w:eastAsia="ja-JP"/>
        </w:rPr>
      </w:pPr>
    </w:p>
    <w:p w:rsidR="00AA3C61" w:rsidRPr="00535798" w:rsidRDefault="00AA3C61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Class diagram</w:t>
      </w:r>
    </w:p>
    <w:p w:rsidR="00AA3C61" w:rsidRPr="00535798" w:rsidRDefault="00AA3C61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User package</w:t>
      </w:r>
    </w:p>
    <w:p w:rsidR="00AA3C61" w:rsidRPr="00535798" w:rsidRDefault="00173CDF" w:rsidP="005718E0">
      <w:pPr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0467" cy="6343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7" cy="63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28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User package</w:t>
      </w: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Default="0080766B" w:rsidP="005718E0">
      <w:pPr>
        <w:rPr>
          <w:lang w:eastAsia="ja-JP"/>
        </w:rPr>
      </w:pPr>
    </w:p>
    <w:p w:rsidR="00AA3C61" w:rsidRPr="00535798" w:rsidRDefault="005203F5" w:rsidP="005718E0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lastRenderedPageBreak/>
        <w:t>A</w:t>
      </w:r>
      <w:r w:rsidR="00637B15" w:rsidRPr="00535798">
        <w:rPr>
          <w:lang w:eastAsia="ja-JP"/>
        </w:rPr>
        <w:t>dmin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6570" cy="451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29</w:t>
      </w:r>
      <w:r w:rsidR="0080766B" w:rsidRPr="00535798">
        <w:rPr>
          <w:lang w:eastAsia="ja-JP"/>
        </w:rPr>
        <w:t>:</w:t>
      </w:r>
      <w:r w:rsidR="00006E7B"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Admin</w:t>
      </w:r>
      <w:r w:rsidR="00006E7B"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718E0" w:rsidRDefault="005718E0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Pr="00535798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Vocabulary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9252" cy="32182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0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Vocabulary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  <w:rPr>
          <w:lang w:eastAsia="ja-JP"/>
        </w:rPr>
      </w:pPr>
    </w:p>
    <w:p w:rsidR="0080766B" w:rsidRPr="00535798" w:rsidRDefault="0080766B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Grammar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9577" cy="331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6B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1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Grammar</w:t>
      </w:r>
      <w:r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Kanji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9252" cy="32419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2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Kanji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TrainingListening package</w:t>
      </w:r>
    </w:p>
    <w:p w:rsidR="00637B15" w:rsidRPr="00535798" w:rsidRDefault="005B08A3" w:rsidP="005718E0">
      <w:pPr>
        <w:rPr>
          <w:lang w:eastAsia="ja-JP"/>
        </w:rPr>
      </w:pPr>
      <w:r w:rsidRPr="00535798">
        <w:rPr>
          <w:lang w:eastAsia="ja-JP"/>
        </w:rPr>
        <w:t xml:space="preserve"> </w:t>
      </w:r>
      <w:r w:rsidRPr="00535798">
        <w:rPr>
          <w:noProof/>
        </w:rPr>
        <w:drawing>
          <wp:inline distT="0" distB="0" distL="0" distR="0">
            <wp:extent cx="5569526" cy="301633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33</w:t>
      </w:r>
      <w:r w:rsidR="00637B15" w:rsidRPr="00535798">
        <w:rPr>
          <w:lang w:eastAsia="ja-JP"/>
        </w:rPr>
        <w:t>: TrainingListening package</w:t>
      </w:r>
    </w:p>
    <w:p w:rsidR="005718E0" w:rsidRDefault="005718E0" w:rsidP="005718E0">
      <w:pPr>
        <w:pStyle w:val="ListParagraph"/>
        <w:ind w:left="2880" w:firstLine="720"/>
        <w:rPr>
          <w:lang w:eastAsia="ja-JP"/>
        </w:rPr>
      </w:pP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Video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9252" cy="33607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5D4E73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</w:t>
      </w:r>
      <w:r w:rsidR="00BB0F0A">
        <w:rPr>
          <w:lang w:eastAsia="ja-JP"/>
        </w:rPr>
        <w:t>4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Video</w:t>
      </w:r>
      <w:r w:rsidR="00637B15" w:rsidRPr="00535798">
        <w:rPr>
          <w:lang w:eastAsia="ja-JP"/>
        </w:rPr>
        <w:t xml:space="preserve"> package</w:t>
      </w:r>
    </w:p>
    <w:p w:rsidR="005B08A3" w:rsidRPr="00535798" w:rsidRDefault="005B08A3" w:rsidP="005718E0">
      <w:pPr>
        <w:pStyle w:val="ListParagraph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Contact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1991" cy="32419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35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Contact</w:t>
      </w:r>
      <w:r w:rsidR="00637B15" w:rsidRPr="00535798">
        <w:rPr>
          <w:lang w:eastAsia="ja-JP"/>
        </w:rPr>
        <w:t xml:space="preserve"> package</w:t>
      </w: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Sentence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1540" cy="37763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tence class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36</w:t>
      </w:r>
      <w:r w:rsidR="00637B15" w:rsidRPr="00535798">
        <w:rPr>
          <w:lang w:eastAsia="ja-JP"/>
        </w:rPr>
        <w:t>:</w:t>
      </w:r>
      <w:r w:rsidR="005B08A3" w:rsidRPr="00535798">
        <w:rPr>
          <w:lang w:eastAsia="ja-JP"/>
        </w:rPr>
        <w:t xml:space="preserve"> Sentence </w:t>
      </w:r>
      <w:r w:rsidR="00637B15" w:rsidRPr="00535798">
        <w:rPr>
          <w:lang w:eastAsia="ja-JP"/>
        </w:rPr>
        <w:t>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Conversation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9458" cy="31469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1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ind w:left="2880" w:firstLine="720"/>
        <w:rPr>
          <w:lang w:eastAsia="ja-JP"/>
        </w:rPr>
      </w:pPr>
      <w:r>
        <w:rPr>
          <w:lang w:eastAsia="ja-JP"/>
        </w:rPr>
        <w:t>Figure 37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Conversation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Test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</w:rPr>
        <w:drawing>
          <wp:inline distT="0" distB="0" distL="0" distR="0">
            <wp:extent cx="5574623" cy="35388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lass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3600" w:firstLine="720"/>
        <w:rPr>
          <w:lang w:eastAsia="ja-JP"/>
        </w:rPr>
      </w:pPr>
      <w:r>
        <w:rPr>
          <w:lang w:eastAsia="ja-JP"/>
        </w:rPr>
        <w:t>Figure 38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Test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</w:pPr>
    </w:p>
    <w:p w:rsidR="00816047" w:rsidRPr="00535798" w:rsidRDefault="00816047" w:rsidP="008B39B8">
      <w:pPr>
        <w:pStyle w:val="Heading2"/>
      </w:pPr>
      <w:bookmarkStart w:id="57" w:name="_Toc504442115"/>
      <w:bookmarkStart w:id="58" w:name="_Toc395831160"/>
      <w:r w:rsidRPr="00535798">
        <w:t>Layers</w:t>
      </w:r>
      <w:bookmarkEnd w:id="57"/>
      <w:bookmarkEnd w:id="58"/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0D6309" w:rsidRPr="00535798">
        <w:t xml:space="preserve"> layer:</w:t>
      </w:r>
      <w:r w:rsidRPr="00535798">
        <w:t xml:space="preserve"> </w:t>
      </w:r>
      <w:r w:rsidR="000D6309" w:rsidRPr="00535798">
        <w:t>C</w:t>
      </w:r>
      <w:r w:rsidRPr="00535798">
        <w:t>ontain the interface between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The input devices (e.g., keyboard, pointing device, time).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Model </w:t>
      </w:r>
      <w:r w:rsidR="007655ED" w:rsidRPr="00535798">
        <w:rPr>
          <w:shd w:val="clear" w:color="auto" w:fill="FFFFFF"/>
        </w:rPr>
        <w:t>layer is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Or implementation of the application's central structure. 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 xml:space="preserve">View </w:t>
      </w:r>
      <w:r w:rsidR="007655ED" w:rsidRPr="00535798">
        <w:rPr>
          <w:shd w:val="clear" w:color="auto" w:fill="FFFFFF"/>
        </w:rPr>
        <w:t xml:space="preserve">layer </w:t>
      </w:r>
      <w:r w:rsidRPr="00535798">
        <w:rPr>
          <w:shd w:val="clear" w:color="auto" w:fill="FFFFFF"/>
        </w:rPr>
        <w:t>deal with everything graphical</w:t>
      </w:r>
    </w:p>
    <w:p w:rsidR="00F82D26" w:rsidRPr="00535798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Requests data from their model</w:t>
      </w:r>
    </w:p>
    <w:p w:rsidR="00F82D26" w:rsidRPr="005718E0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5718E0" w:rsidRPr="00535798" w:rsidRDefault="005718E0" w:rsidP="005718E0">
      <w:pPr>
        <w:pStyle w:val="ListParagraph"/>
        <w:ind w:left="1440"/>
      </w:pPr>
    </w:p>
    <w:p w:rsidR="004C0CC1" w:rsidRPr="00535798" w:rsidRDefault="004C0CC1" w:rsidP="00BB0F0A">
      <w:pPr>
        <w:pStyle w:val="Heading1"/>
      </w:pPr>
      <w:bookmarkStart w:id="59" w:name="_Toc395831161"/>
      <w:r w:rsidRPr="00535798">
        <w:lastRenderedPageBreak/>
        <w:t>Deployment view</w:t>
      </w:r>
      <w:bookmarkEnd w:id="59"/>
    </w:p>
    <w:p w:rsidR="00816047" w:rsidRPr="00535798" w:rsidRDefault="00B00326" w:rsidP="005718E0">
      <w:r w:rsidRPr="00535798">
        <w:t>Deployment view of website</w:t>
      </w:r>
    </w:p>
    <w:p w:rsidR="00B00326" w:rsidRPr="00535798" w:rsidRDefault="004C5848" w:rsidP="005718E0">
      <w:commentRangeStart w:id="60"/>
      <w:r w:rsidRPr="00535798">
        <w:rPr>
          <w:noProof/>
        </w:rPr>
        <w:drawing>
          <wp:inline distT="0" distB="0" distL="0" distR="0">
            <wp:extent cx="5580380" cy="2326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view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0"/>
      <w:r w:rsidR="00B80259">
        <w:rPr>
          <w:rStyle w:val="CommentReference"/>
          <w:lang w:val="en-GB"/>
        </w:rPr>
        <w:commentReference w:id="60"/>
      </w:r>
    </w:p>
    <w:p w:rsidR="00E366F3" w:rsidRPr="00535798" w:rsidRDefault="00E366F3" w:rsidP="005718E0">
      <w:pPr>
        <w:ind w:left="2880" w:firstLine="720"/>
      </w:pPr>
      <w:r w:rsidRPr="00535798">
        <w:t xml:space="preserve">Figure </w:t>
      </w:r>
      <w:r w:rsidR="00A805F5" w:rsidRPr="00535798">
        <w:t>3</w:t>
      </w:r>
      <w:r w:rsidR="00187315">
        <w:t>9</w:t>
      </w:r>
      <w:r w:rsidR="0080766B" w:rsidRPr="00535798">
        <w:rPr>
          <w:lang w:eastAsia="ja-JP"/>
        </w:rPr>
        <w:t>:</w:t>
      </w:r>
      <w:r w:rsidRPr="00535798">
        <w:t xml:space="preserve"> Deployment view</w:t>
      </w:r>
    </w:p>
    <w:p w:rsidR="00816047" w:rsidRPr="00535798" w:rsidRDefault="00816047" w:rsidP="00BB0F0A">
      <w:pPr>
        <w:pStyle w:val="Heading1"/>
      </w:pPr>
      <w:bookmarkStart w:id="61" w:name="_Toc504442117"/>
      <w:bookmarkStart w:id="62" w:name="_Toc395831162"/>
      <w:commentRangeStart w:id="63"/>
      <w:r w:rsidRPr="00535798">
        <w:t>Size and Performance</w:t>
      </w:r>
      <w:bookmarkEnd w:id="61"/>
      <w:bookmarkEnd w:id="62"/>
      <w:r w:rsidRPr="00535798">
        <w:t xml:space="preserve"> </w:t>
      </w:r>
      <w:commentRangeEnd w:id="63"/>
      <w:r w:rsidR="00BC70DE">
        <w:rPr>
          <w:rStyle w:val="CommentReference"/>
          <w:b w:val="0"/>
          <w:caps w:val="0"/>
          <w:snapToGrid/>
          <w:color w:val="auto"/>
          <w:kern w:val="0"/>
          <w:lang w:val="en-GB"/>
        </w:rPr>
        <w:commentReference w:id="63"/>
      </w:r>
    </w:p>
    <w:p w:rsidR="00816047" w:rsidRPr="00535798" w:rsidRDefault="007123E6" w:rsidP="005718E0">
      <w:pPr>
        <w:pStyle w:val="BodyText"/>
      </w:pPr>
      <w:r w:rsidRPr="00535798">
        <w:t>N/A</w:t>
      </w:r>
    </w:p>
    <w:p w:rsidR="00816047" w:rsidRPr="00535798" w:rsidRDefault="00816047" w:rsidP="00BB0F0A">
      <w:pPr>
        <w:pStyle w:val="Heading1"/>
      </w:pPr>
      <w:bookmarkStart w:id="64" w:name="_Toc504442118"/>
      <w:bookmarkStart w:id="65" w:name="_Toc395831163"/>
      <w:commentRangeStart w:id="66"/>
      <w:r w:rsidRPr="00535798">
        <w:t>Quality</w:t>
      </w:r>
      <w:bookmarkEnd w:id="64"/>
      <w:bookmarkEnd w:id="65"/>
      <w:commentRangeEnd w:id="66"/>
      <w:r w:rsidR="00BC70DE">
        <w:rPr>
          <w:rStyle w:val="CommentReference"/>
          <w:b w:val="0"/>
          <w:caps w:val="0"/>
          <w:snapToGrid/>
          <w:color w:val="auto"/>
          <w:kern w:val="0"/>
          <w:lang w:val="en-GB"/>
        </w:rPr>
        <w:commentReference w:id="66"/>
      </w:r>
    </w:p>
    <w:bookmarkEnd w:id="2"/>
    <w:bookmarkEnd w:id="3"/>
    <w:bookmarkEnd w:id="4"/>
    <w:bookmarkEnd w:id="5"/>
    <w:bookmarkEnd w:id="6"/>
    <w:bookmarkEnd w:id="7"/>
    <w:p w:rsidR="004F56EF" w:rsidRPr="00535798" w:rsidRDefault="007515E4" w:rsidP="005718E0">
      <w:pPr>
        <w:pStyle w:val="ListParagraph"/>
        <w:numPr>
          <w:ilvl w:val="0"/>
          <w:numId w:val="22"/>
        </w:numPr>
      </w:pPr>
      <w:r w:rsidRPr="00535798">
        <w:t>Scalability</w:t>
      </w:r>
    </w:p>
    <w:p w:rsidR="007515E4" w:rsidRPr="00535798" w:rsidRDefault="00CB02DB" w:rsidP="005718E0">
      <w:pPr>
        <w:pStyle w:val="BodyText"/>
        <w:numPr>
          <w:ilvl w:val="0"/>
          <w:numId w:val="23"/>
        </w:numPr>
        <w:rPr>
          <w:lang w:eastAsia="ja-JP"/>
        </w:rPr>
      </w:pPr>
      <w:r w:rsidRPr="00535798">
        <w:t>Description:</w:t>
      </w:r>
      <w:r w:rsidR="007515E4" w:rsidRPr="00535798">
        <w:t xml:space="preserve"> Website’s reaction when user demands increase</w:t>
      </w:r>
      <w:r w:rsidRPr="00535798">
        <w:rPr>
          <w:lang w:eastAsia="ja-JP"/>
        </w:rPr>
        <w:t>.</w:t>
      </w:r>
    </w:p>
    <w:p w:rsidR="007515E4" w:rsidRPr="00535798" w:rsidRDefault="007515E4" w:rsidP="005718E0">
      <w:pPr>
        <w:pStyle w:val="BodyText"/>
        <w:numPr>
          <w:ilvl w:val="0"/>
          <w:numId w:val="23"/>
        </w:numPr>
      </w:pPr>
      <w:r w:rsidRPr="00535798">
        <w:t xml:space="preserve">Solution: Extend bandwidth for website. </w:t>
      </w:r>
    </w:p>
    <w:p w:rsidR="007515E4" w:rsidRPr="00535798" w:rsidRDefault="007515E4" w:rsidP="005718E0">
      <w:pPr>
        <w:pStyle w:val="BodyText"/>
        <w:numPr>
          <w:ilvl w:val="0"/>
          <w:numId w:val="24"/>
        </w:numPr>
      </w:pPr>
      <w:r w:rsidRPr="00535798">
        <w:t>Reliability, Availability</w:t>
      </w:r>
    </w:p>
    <w:p w:rsidR="007515E4" w:rsidRPr="00535798" w:rsidRDefault="007515E4" w:rsidP="005718E0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Description: Website’s reaction when user take</w:t>
      </w:r>
      <w:r w:rsidR="00CB02DB" w:rsidRPr="00535798">
        <w:rPr>
          <w:lang w:eastAsia="ja-JP"/>
        </w:rPr>
        <w:t>s</w:t>
      </w:r>
      <w:r w:rsidRPr="00535798">
        <w:rPr>
          <w:lang w:eastAsia="ja-JP"/>
        </w:rPr>
        <w:t xml:space="preserve"> some action.</w:t>
      </w:r>
    </w:p>
    <w:p w:rsidR="00B32568" w:rsidRPr="00535798" w:rsidRDefault="00B32568" w:rsidP="005718E0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Solution: Hire a good sever for website</w:t>
      </w:r>
    </w:p>
    <w:p w:rsidR="007515E4" w:rsidRPr="00535798" w:rsidRDefault="00CB02DB" w:rsidP="005718E0">
      <w:pPr>
        <w:pStyle w:val="BodyText"/>
        <w:numPr>
          <w:ilvl w:val="0"/>
          <w:numId w:val="24"/>
        </w:numPr>
      </w:pPr>
      <w:r w:rsidRPr="00535798">
        <w:t>Security</w:t>
      </w:r>
    </w:p>
    <w:p w:rsidR="007515E4" w:rsidRPr="00535798" w:rsidRDefault="007515E4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Description: Hide private information.</w:t>
      </w:r>
    </w:p>
    <w:p w:rsidR="00566A8A" w:rsidRPr="00535798" w:rsidRDefault="00566A8A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Solution: Set access authorities to all users.</w:t>
      </w:r>
    </w:p>
    <w:p w:rsidR="004F56EF" w:rsidRPr="00535798" w:rsidRDefault="004F56EF" w:rsidP="00BB0F0A">
      <w:pPr>
        <w:pStyle w:val="Heading1"/>
      </w:pPr>
      <w:bookmarkStart w:id="67" w:name="_Toc395831164"/>
      <w:r w:rsidRPr="00535798">
        <w:rPr>
          <w:lang w:eastAsia="ja-JP"/>
        </w:rPr>
        <w:t>Other Considerations</w:t>
      </w:r>
      <w:bookmarkEnd w:id="67"/>
    </w:p>
    <w:p w:rsidR="004F56EF" w:rsidRPr="00535798" w:rsidRDefault="00276717" w:rsidP="005718E0">
      <w:pPr>
        <w:rPr>
          <w:lang w:eastAsia="ja-JP"/>
        </w:rPr>
      </w:pPr>
      <w:r w:rsidRPr="00535798">
        <w:t>N/A</w:t>
      </w:r>
    </w:p>
    <w:p w:rsidR="004F56EF" w:rsidRPr="00535798" w:rsidRDefault="004F56EF" w:rsidP="005718E0">
      <w:pPr>
        <w:rPr>
          <w:lang w:eastAsia="ja-JP"/>
        </w:rPr>
      </w:pPr>
    </w:p>
    <w:sectPr w:rsidR="004F56EF" w:rsidRPr="00535798" w:rsidSect="008B39B8">
      <w:headerReference w:type="default" r:id="rId52"/>
      <w:pgSz w:w="11907" w:h="16839" w:code="9"/>
      <w:pgMar w:top="1728" w:right="1800" w:bottom="1728" w:left="1152" w:header="720" w:footer="720" w:gutter="648"/>
      <w:cols w:space="720"/>
      <w:docGrid w:linePitch="27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28" w:author="sangnv" w:date="2014-08-16T16:44:00Z" w:initials="s">
    <w:p w:rsidR="00B80259" w:rsidRDefault="00B80259">
      <w:pPr>
        <w:pStyle w:val="CommentText"/>
      </w:pPr>
      <w:r>
        <w:rPr>
          <w:rStyle w:val="CommentReference"/>
        </w:rPr>
        <w:annotationRef/>
      </w:r>
    </w:p>
    <w:p w:rsidR="00B80259" w:rsidRDefault="00B80259">
      <w:pPr>
        <w:pStyle w:val="CommentText"/>
      </w:pPr>
    </w:p>
    <w:p w:rsidR="00B80259" w:rsidRDefault="00B80259">
      <w:pPr>
        <w:pStyle w:val="CommentText"/>
      </w:pPr>
      <w:r>
        <w:t>Phần này phải update lại. Nhóm hãy xem bản báo cáo của nhóm CMS ttrong reference để xem phần này là như thế nào</w:t>
      </w:r>
    </w:p>
    <w:p w:rsidR="00B80259" w:rsidRDefault="00B80259">
      <w:pPr>
        <w:pStyle w:val="CommentText"/>
      </w:pPr>
    </w:p>
    <w:p w:rsidR="00B80259" w:rsidRDefault="00B80259">
      <w:pPr>
        <w:pStyle w:val="CommentText"/>
      </w:pPr>
      <w:r>
        <w:t>Nội dung hiện tại thì để trong Appendixes</w:t>
      </w:r>
    </w:p>
  </w:comment>
  <w:comment w:id="31" w:author="sangnv" w:date="2014-08-16T16:46:00Z" w:initials="s">
    <w:p w:rsidR="00B80259" w:rsidRDefault="00B80259">
      <w:pPr>
        <w:pStyle w:val="CommentText"/>
      </w:pPr>
      <w:r>
        <w:rPr>
          <w:rStyle w:val="CommentReference"/>
        </w:rPr>
        <w:annotationRef/>
      </w:r>
    </w:p>
    <w:p w:rsidR="00B80259" w:rsidRDefault="00B80259">
      <w:pPr>
        <w:pStyle w:val="CommentText"/>
      </w:pPr>
    </w:p>
    <w:p w:rsidR="00B80259" w:rsidRDefault="00B80259">
      <w:pPr>
        <w:pStyle w:val="CommentText"/>
      </w:pPr>
      <w:r>
        <w:t>Cần mô tả goals- các mục tiêu mà thiết kế kiến trúc cần đạt được là gì để thỏa mãn các yêu cầu phi chức năng, chức năng của hệ thống</w:t>
      </w:r>
    </w:p>
    <w:p w:rsidR="00B80259" w:rsidRDefault="00B80259">
      <w:pPr>
        <w:pStyle w:val="CommentText"/>
      </w:pPr>
    </w:p>
    <w:p w:rsidR="00B80259" w:rsidRDefault="00B80259">
      <w:pPr>
        <w:pStyle w:val="CommentText"/>
      </w:pPr>
      <w:r>
        <w:t>- Để xác định mục tiêu, thì dựa vào tài liệu yêu cầu</w:t>
      </w:r>
    </w:p>
  </w:comment>
  <w:comment w:id="35" w:author="sangnv" w:date="2014-08-16T16:47:00Z" w:initials="s">
    <w:p w:rsidR="00B80259" w:rsidRDefault="00B80259">
      <w:pPr>
        <w:pStyle w:val="CommentText"/>
      </w:pPr>
      <w:r>
        <w:rPr>
          <w:rStyle w:val="CommentReference"/>
        </w:rPr>
        <w:annotationRef/>
      </w:r>
      <w:r>
        <w:t>Giữa các actor có quan hệ với nhau không?</w:t>
      </w:r>
    </w:p>
    <w:p w:rsidR="00B80259" w:rsidRDefault="00B80259">
      <w:pPr>
        <w:pStyle w:val="CommentText"/>
      </w:pPr>
      <w:r>
        <w:t>Ví dụ Admin có thể sử dụng các chức năng của guest không?</w:t>
      </w:r>
    </w:p>
    <w:p w:rsidR="00B80259" w:rsidRDefault="00B80259">
      <w:pPr>
        <w:pStyle w:val="CommentText"/>
      </w:pPr>
    </w:p>
    <w:p w:rsidR="00B80259" w:rsidRDefault="00B80259">
      <w:pPr>
        <w:pStyle w:val="CommentText"/>
      </w:pPr>
      <w:r>
        <w:t>nếu sử dụng được thì admin sẽ thừa kế Guest</w:t>
      </w:r>
    </w:p>
  </w:comment>
  <w:comment w:id="38" w:author="sangnv" w:date="2014-08-16T16:47:00Z" w:initials="s">
    <w:p w:rsidR="00B80259" w:rsidRDefault="00B80259">
      <w:pPr>
        <w:pStyle w:val="CommentText"/>
      </w:pPr>
      <w:r>
        <w:rPr>
          <w:rStyle w:val="CommentReference"/>
        </w:rPr>
        <w:annotationRef/>
      </w:r>
      <w:r>
        <w:t>Cần có một table mô tả cho các UC này</w:t>
      </w:r>
    </w:p>
  </w:comment>
  <w:comment w:id="43" w:author="sangnv" w:date="2014-08-16T16:53:00Z" w:initials="s">
    <w:p w:rsidR="00BC70DE" w:rsidRDefault="00BC70DE">
      <w:pPr>
        <w:pStyle w:val="CommentText"/>
      </w:pPr>
      <w:r>
        <w:rPr>
          <w:rStyle w:val="CommentReference"/>
        </w:rPr>
        <w:annotationRef/>
      </w:r>
      <w:r>
        <w:t>Mô tả chi tiết hơn  vê tương tác giữa các components như thế nào</w:t>
      </w:r>
    </w:p>
  </w:comment>
  <w:comment w:id="46" w:author="sangnv" w:date="2014-08-16T16:51:00Z" w:initials="s">
    <w:p w:rsidR="00B80259" w:rsidRDefault="00B80259">
      <w:pPr>
        <w:pStyle w:val="CommentText"/>
      </w:pPr>
      <w:r>
        <w:rPr>
          <w:rStyle w:val="CommentReference"/>
        </w:rPr>
        <w:annotationRef/>
      </w:r>
      <w:r>
        <w:t xml:space="preserve"> </w:t>
      </w:r>
    </w:p>
    <w:p w:rsidR="00B80259" w:rsidRDefault="00B80259">
      <w:pPr>
        <w:pStyle w:val="CommentText"/>
      </w:pPr>
      <w:r>
        <w:t>1. Sơ đồ này cần phải chỉnh lại cho đúng với cấu trúc MVC như trình bày ở trên</w:t>
      </w:r>
    </w:p>
    <w:p w:rsidR="00B80259" w:rsidRDefault="00B80259">
      <w:pPr>
        <w:pStyle w:val="CommentText"/>
      </w:pPr>
    </w:p>
    <w:p w:rsidR="00B80259" w:rsidRDefault="00B80259">
      <w:pPr>
        <w:pStyle w:val="CommentText"/>
      </w:pPr>
      <w:r>
        <w:t>2. - Cần mô tả cho từng package/component</w:t>
      </w:r>
    </w:p>
  </w:comment>
  <w:comment w:id="50" w:author="sangnv" w:date="2014-08-16T16:58:00Z" w:initials="s">
    <w:p w:rsidR="00BC70DE" w:rsidRDefault="00BC70DE">
      <w:pPr>
        <w:pStyle w:val="CommentText"/>
      </w:pPr>
      <w:r>
        <w:rPr>
          <w:rStyle w:val="CommentReference"/>
        </w:rPr>
        <w:annotationRef/>
      </w:r>
    </w:p>
    <w:p w:rsidR="00BC70DE" w:rsidRDefault="00BC70DE">
      <w:pPr>
        <w:pStyle w:val="CommentText"/>
      </w:pPr>
    </w:p>
    <w:p w:rsidR="00BC70DE" w:rsidRDefault="00BC70DE">
      <w:pPr>
        <w:pStyle w:val="CommentText"/>
      </w:pPr>
      <w:r>
        <w:t>1. Phần này là phần mô tả khái quát triến trình xử lý - khi có một yêu cấu của người dùng thì phần mềm sẽ xử lý theo tiên trình như thế nào</w:t>
      </w:r>
    </w:p>
    <w:p w:rsidR="00BC70DE" w:rsidRDefault="00BC70DE">
      <w:pPr>
        <w:pStyle w:val="CommentText"/>
      </w:pPr>
    </w:p>
    <w:p w:rsidR="00BC70DE" w:rsidRDefault="00BC70DE">
      <w:pPr>
        <w:pStyle w:val="CommentText"/>
      </w:pPr>
      <w:r>
        <w:t>2. Nên dùng sequence diagram để biêu dien khái quát cho một chức năng  và mô tả khái quát tiến trình xử lý của sơ đồ</w:t>
      </w:r>
    </w:p>
    <w:p w:rsidR="00BC70DE" w:rsidRDefault="00BC70DE">
      <w:pPr>
        <w:pStyle w:val="CommentText"/>
      </w:pPr>
    </w:p>
    <w:p w:rsidR="007D640F" w:rsidRDefault="007D640F">
      <w:pPr>
        <w:pStyle w:val="CommentText"/>
      </w:pPr>
      <w:r>
        <w:t>T</w:t>
      </w:r>
    </w:p>
  </w:comment>
  <w:comment w:id="55" w:author="sangnv" w:date="2014-08-16T16:59:00Z" w:initials="s">
    <w:p w:rsidR="00B80259" w:rsidRDefault="00B80259">
      <w:pPr>
        <w:pStyle w:val="CommentText"/>
      </w:pPr>
      <w:r>
        <w:rPr>
          <w:rStyle w:val="CommentReference"/>
        </w:rPr>
        <w:annotationRef/>
      </w:r>
      <w:r>
        <w:t>Cần mô tả cho các component trong sơ đồ</w:t>
      </w:r>
    </w:p>
    <w:p w:rsidR="007D640F" w:rsidRDefault="007D640F">
      <w:pPr>
        <w:pStyle w:val="CommentText"/>
      </w:pPr>
    </w:p>
    <w:p w:rsidR="007D640F" w:rsidRDefault="007D640F">
      <w:pPr>
        <w:pStyle w:val="CommentText"/>
      </w:pPr>
      <w:r>
        <w:t>và mô tả caauss trúc thực tế của ứng dụng</w:t>
      </w:r>
    </w:p>
    <w:p w:rsidR="007D640F" w:rsidRDefault="007D640F">
      <w:pPr>
        <w:pStyle w:val="CommentText"/>
      </w:pPr>
    </w:p>
    <w:p w:rsidR="007D640F" w:rsidRDefault="007D640F">
      <w:pPr>
        <w:pStyle w:val="CommentText"/>
      </w:pPr>
      <w:r>
        <w:t>CSS, Images, Script chính là phần View</w:t>
      </w:r>
    </w:p>
  </w:comment>
  <w:comment w:id="56" w:author="sangnv" w:date="2014-08-16T16:56:00Z" w:initials="s">
    <w:p w:rsidR="00BC70DE" w:rsidRDefault="00BC70DE">
      <w:pPr>
        <w:pStyle w:val="CommentText"/>
      </w:pPr>
      <w:r>
        <w:rPr>
          <w:rStyle w:val="CommentReference"/>
        </w:rPr>
        <w:annotationRef/>
      </w:r>
      <w:r>
        <w:t>Phần này nên để trong Process View và nên dùng Astah vẽ</w:t>
      </w:r>
    </w:p>
  </w:comment>
  <w:comment w:id="60" w:author="sangnv" w:date="2014-08-16T16:56:00Z" w:initials="s">
    <w:p w:rsidR="00B80259" w:rsidRDefault="00B80259">
      <w:pPr>
        <w:pStyle w:val="CommentText"/>
      </w:pPr>
      <w:r>
        <w:rPr>
          <w:rStyle w:val="CommentReference"/>
        </w:rPr>
        <w:annotationRef/>
      </w:r>
      <w:r w:rsidR="00BC70DE">
        <w:t xml:space="preserve"> Sơ đồ này cần cập nhật lại cho đúng</w:t>
      </w:r>
    </w:p>
  </w:comment>
  <w:comment w:id="63" w:author="sangnv" w:date="2014-08-16T16:58:00Z" w:initials="s">
    <w:p w:rsidR="00BC70DE" w:rsidRDefault="00BC70DE">
      <w:pPr>
        <w:pStyle w:val="CommentText"/>
      </w:pPr>
      <w:r>
        <w:rPr>
          <w:rStyle w:val="CommentReference"/>
        </w:rPr>
        <w:annotationRef/>
      </w:r>
      <w:r>
        <w:t>Cần mô tả nêu SRS kho đề cập</w:t>
      </w:r>
    </w:p>
    <w:p w:rsidR="00BC70DE" w:rsidRDefault="00BC70DE">
      <w:pPr>
        <w:pStyle w:val="CommentText"/>
      </w:pPr>
    </w:p>
    <w:p w:rsidR="00BC70DE" w:rsidRDefault="00BC70DE">
      <w:pPr>
        <w:pStyle w:val="CommentText"/>
      </w:pPr>
      <w:r>
        <w:t>còn SRS đã đề cập thì  refer đến</w:t>
      </w:r>
    </w:p>
  </w:comment>
  <w:comment w:id="66" w:author="sangnv" w:date="2014-08-16T16:57:00Z" w:initials="s">
    <w:p w:rsidR="00BC70DE" w:rsidRDefault="00BC70DE">
      <w:pPr>
        <w:pStyle w:val="CommentText"/>
      </w:pPr>
      <w:r>
        <w:rPr>
          <w:rStyle w:val="CommentReference"/>
        </w:rPr>
        <w:annotationRef/>
      </w:r>
      <w:r>
        <w:t>Phần này có thể refer đên tài liệu SRS nếu không có gì khác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41C81" w:rsidRDefault="00541C81" w:rsidP="005718E0">
      <w:r>
        <w:separator/>
      </w:r>
    </w:p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/>
    <w:p w:rsidR="00541C81" w:rsidRDefault="00541C81" w:rsidP="008B39B8"/>
    <w:p w:rsidR="00541C81" w:rsidRDefault="00541C81" w:rsidP="008B39B8"/>
  </w:endnote>
  <w:endnote w:type="continuationSeparator" w:id="0">
    <w:p w:rsidR="00541C81" w:rsidRDefault="00541C81" w:rsidP="005718E0">
      <w:r>
        <w:continuationSeparator/>
      </w:r>
    </w:p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/>
    <w:p w:rsidR="00541C81" w:rsidRDefault="00541C81" w:rsidP="008B39B8"/>
    <w:p w:rsidR="00541C81" w:rsidRDefault="00541C81" w:rsidP="008B39B8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.VnArial">
    <w:altName w:val="Courier New"/>
    <w:charset w:val="00"/>
    <w:family w:val="swiss"/>
    <w:pitch w:val="variable"/>
    <w:sig w:usb0="00000001" w:usb1="00000000" w:usb2="00000000" w:usb3="00000000" w:csb0="0000001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80259" w:rsidRPr="0018501A" w:rsidRDefault="00B80259" w:rsidP="005718E0">
    <w:pPr>
      <w:pStyle w:val="Footer"/>
      <w:rPr>
        <w:rStyle w:val="PageNumber"/>
        <w:lang w:eastAsia="ja-JP"/>
      </w:rPr>
    </w:pPr>
    <w:r w:rsidRPr="0018501A">
      <w:rPr>
        <w:rStyle w:val="PageNumber"/>
        <w:b/>
      </w:rPr>
      <w:tab/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PAGE </w:instrText>
    </w:r>
    <w:r w:rsidRPr="0018501A">
      <w:rPr>
        <w:rStyle w:val="PageNumber"/>
      </w:rPr>
      <w:fldChar w:fldCharType="separate"/>
    </w:r>
    <w:r w:rsidR="007D640F">
      <w:rPr>
        <w:rStyle w:val="PageNumber"/>
        <w:noProof/>
      </w:rPr>
      <w:t>14</w:t>
    </w:r>
    <w:r w:rsidRPr="0018501A">
      <w:rPr>
        <w:rStyle w:val="PageNumber"/>
      </w:rPr>
      <w:fldChar w:fldCharType="end"/>
    </w:r>
    <w:r w:rsidRPr="0018501A">
      <w:rPr>
        <w:rStyle w:val="PageNumber"/>
      </w:rPr>
      <w:t>/</w:t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 NUMPAGES</w:instrText>
    </w:r>
    <w:r w:rsidRPr="0018501A">
      <w:rPr>
        <w:rStyle w:val="PageNumber"/>
      </w:rPr>
      <w:fldChar w:fldCharType="separate"/>
    </w:r>
    <w:r w:rsidR="007D640F">
      <w:rPr>
        <w:rStyle w:val="PageNumber"/>
        <w:noProof/>
      </w:rPr>
      <w:t>37</w:t>
    </w:r>
    <w:r w:rsidRPr="0018501A">
      <w:rPr>
        <w:rStyle w:val="PageNumber"/>
      </w:rPr>
      <w:fldChar w:fldCharType="end"/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80259" w:rsidRDefault="00B80259" w:rsidP="005718E0">
    <w:pPr>
      <w:pStyle w:val="Footer"/>
    </w:pPr>
    <w:r>
      <w:tab/>
      <w:t>Internal use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41C81" w:rsidRDefault="00541C81" w:rsidP="005718E0">
      <w:r>
        <w:separator/>
      </w:r>
    </w:p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/>
    <w:p w:rsidR="00541C81" w:rsidRDefault="00541C81" w:rsidP="008B39B8"/>
    <w:p w:rsidR="00541C81" w:rsidRDefault="00541C81" w:rsidP="008B39B8"/>
  </w:footnote>
  <w:footnote w:type="continuationSeparator" w:id="0">
    <w:p w:rsidR="00541C81" w:rsidRDefault="00541C81" w:rsidP="005718E0">
      <w:r>
        <w:continuationSeparator/>
      </w:r>
    </w:p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 w:rsidP="005718E0"/>
    <w:p w:rsidR="00541C81" w:rsidRDefault="00541C81"/>
    <w:p w:rsidR="00541C81" w:rsidRDefault="00541C81" w:rsidP="008B39B8"/>
    <w:p w:rsidR="00541C81" w:rsidRDefault="00541C81" w:rsidP="008B39B8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80259" w:rsidRPr="00721B35" w:rsidRDefault="00B80259" w:rsidP="009940A4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D2471"/>
    <w:multiLevelType w:val="hybridMultilevel"/>
    <w:tmpl w:val="79B0E8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0146A"/>
    <w:multiLevelType w:val="singleLevel"/>
    <w:tmpl w:val="A2B453D0"/>
    <w:name w:val="5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">
    <w:nsid w:val="09081944"/>
    <w:multiLevelType w:val="singleLevel"/>
    <w:tmpl w:val="E94C8798"/>
    <w:name w:val="52222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.VnTime" w:hAnsi=".VnTime" w:cs="Times New Roman" w:hint="default"/>
      </w:rPr>
    </w:lvl>
  </w:abstractNum>
  <w:abstractNum w:abstractNumId="3">
    <w:nsid w:val="0BA3273D"/>
    <w:multiLevelType w:val="singleLevel"/>
    <w:tmpl w:val="A2B453D0"/>
    <w:name w:val="5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">
    <w:nsid w:val="0EDA6644"/>
    <w:multiLevelType w:val="hybridMultilevel"/>
    <w:tmpl w:val="A3EC36FC"/>
    <w:lvl w:ilvl="0" w:tplc="4DD44B50">
      <w:start w:val="9"/>
      <w:numFmt w:val="bullet"/>
      <w:lvlText w:val="-"/>
      <w:lvlJc w:val="left"/>
      <w:pPr>
        <w:ind w:left="720" w:hanging="360"/>
      </w:pPr>
      <w:rPr>
        <w:rFonts w:ascii="Arial" w:eastAsia="MS Mincho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5876"/>
    <w:multiLevelType w:val="hybridMultilevel"/>
    <w:tmpl w:val="FCC852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BA01A3"/>
    <w:multiLevelType w:val="hybridMultilevel"/>
    <w:tmpl w:val="0CF0AE9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920CF"/>
    <w:multiLevelType w:val="hybridMultilevel"/>
    <w:tmpl w:val="B47216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9770EA"/>
    <w:multiLevelType w:val="singleLevel"/>
    <w:tmpl w:val="A2B453D0"/>
    <w:name w:val="52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9">
    <w:nsid w:val="1A705F3B"/>
    <w:multiLevelType w:val="hybridMultilevel"/>
    <w:tmpl w:val="6E66B7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096CC1"/>
    <w:multiLevelType w:val="singleLevel"/>
    <w:tmpl w:val="A2B453D0"/>
    <w:name w:val="5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1">
    <w:nsid w:val="1BD1609C"/>
    <w:multiLevelType w:val="hybridMultilevel"/>
    <w:tmpl w:val="0D82A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EEE5310"/>
    <w:multiLevelType w:val="singleLevel"/>
    <w:tmpl w:val="A2B453D0"/>
    <w:name w:val="5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3">
    <w:nsid w:val="23DF63FE"/>
    <w:multiLevelType w:val="singleLevel"/>
    <w:tmpl w:val="A2B453D0"/>
    <w:name w:val="5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4">
    <w:nsid w:val="26624705"/>
    <w:multiLevelType w:val="hybridMultilevel"/>
    <w:tmpl w:val="A7A273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ABE6AD9"/>
    <w:multiLevelType w:val="hybridMultilevel"/>
    <w:tmpl w:val="59F47F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906D2"/>
    <w:multiLevelType w:val="hybridMultilevel"/>
    <w:tmpl w:val="A83A3F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974391"/>
    <w:multiLevelType w:val="hybridMultilevel"/>
    <w:tmpl w:val="8C5637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3A2792"/>
    <w:multiLevelType w:val="hybridMultilevel"/>
    <w:tmpl w:val="6688F05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5F23A38"/>
    <w:multiLevelType w:val="hybridMultilevel"/>
    <w:tmpl w:val="8FDA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69C4EDC"/>
    <w:multiLevelType w:val="hybridMultilevel"/>
    <w:tmpl w:val="0FBA92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865BD1"/>
    <w:multiLevelType w:val="singleLevel"/>
    <w:tmpl w:val="A2B453D0"/>
    <w:name w:val="5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2">
    <w:nsid w:val="3D4B39F7"/>
    <w:multiLevelType w:val="singleLevel"/>
    <w:tmpl w:val="A2B453D0"/>
    <w:name w:val="5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3">
    <w:nsid w:val="3F7F2773"/>
    <w:multiLevelType w:val="hybridMultilevel"/>
    <w:tmpl w:val="50787D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0CE61FD"/>
    <w:multiLevelType w:val="hybridMultilevel"/>
    <w:tmpl w:val="D08C0E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FE6DE5"/>
    <w:multiLevelType w:val="hybridMultilevel"/>
    <w:tmpl w:val="8598BF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FD6C89"/>
    <w:multiLevelType w:val="hybridMultilevel"/>
    <w:tmpl w:val="3648C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821E1"/>
    <w:multiLevelType w:val="multilevel"/>
    <w:tmpl w:val="C03415D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71777A4"/>
    <w:multiLevelType w:val="singleLevel"/>
    <w:tmpl w:val="A2B453D0"/>
    <w:name w:val="5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9">
    <w:nsid w:val="47683234"/>
    <w:multiLevelType w:val="singleLevel"/>
    <w:tmpl w:val="A2B453D0"/>
    <w:name w:val="5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0">
    <w:nsid w:val="47B373C0"/>
    <w:multiLevelType w:val="singleLevel"/>
    <w:tmpl w:val="A2B453D0"/>
    <w:name w:val="5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1">
    <w:nsid w:val="47CB00D6"/>
    <w:multiLevelType w:val="hybridMultilevel"/>
    <w:tmpl w:val="D0B2D4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EE244F"/>
    <w:multiLevelType w:val="hybridMultilevel"/>
    <w:tmpl w:val="887C83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C0656FE"/>
    <w:multiLevelType w:val="hybridMultilevel"/>
    <w:tmpl w:val="08C012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DCA10AE"/>
    <w:multiLevelType w:val="hybridMultilevel"/>
    <w:tmpl w:val="4CC205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4EF131C8"/>
    <w:multiLevelType w:val="hybridMultilevel"/>
    <w:tmpl w:val="FE20B5A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2072A4A"/>
    <w:multiLevelType w:val="hybridMultilevel"/>
    <w:tmpl w:val="019AE5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CE74DCA"/>
    <w:multiLevelType w:val="hybridMultilevel"/>
    <w:tmpl w:val="FDC63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6192C8E"/>
    <w:multiLevelType w:val="singleLevel"/>
    <w:tmpl w:val="A2B453D0"/>
    <w:name w:val="5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9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0">
    <w:nsid w:val="69DE2537"/>
    <w:multiLevelType w:val="singleLevel"/>
    <w:tmpl w:val="A2B453D0"/>
    <w:name w:val="5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1">
    <w:nsid w:val="6A772131"/>
    <w:multiLevelType w:val="hybridMultilevel"/>
    <w:tmpl w:val="0728F8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CAE2D27"/>
    <w:multiLevelType w:val="singleLevel"/>
    <w:tmpl w:val="A2B453D0"/>
    <w:name w:val="5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3">
    <w:nsid w:val="6D494AA4"/>
    <w:multiLevelType w:val="hybridMultilevel"/>
    <w:tmpl w:val="DF1E22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6E200C98"/>
    <w:multiLevelType w:val="singleLevel"/>
    <w:tmpl w:val="A2B453D0"/>
    <w:name w:val="5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5">
    <w:nsid w:val="6F554E85"/>
    <w:multiLevelType w:val="singleLevel"/>
    <w:tmpl w:val="A2B453D0"/>
    <w:name w:val="5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6">
    <w:nsid w:val="6FB72256"/>
    <w:multiLevelType w:val="hybridMultilevel"/>
    <w:tmpl w:val="0A46A0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03A2D81"/>
    <w:multiLevelType w:val="singleLevel"/>
    <w:tmpl w:val="A2B453D0"/>
    <w:name w:val="5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8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49">
    <w:nsid w:val="74C744AB"/>
    <w:multiLevelType w:val="singleLevel"/>
    <w:tmpl w:val="A2B453D0"/>
    <w:name w:val="5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50">
    <w:nsid w:val="76765043"/>
    <w:multiLevelType w:val="hybridMultilevel"/>
    <w:tmpl w:val="A314C3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91D1EE7"/>
    <w:multiLevelType w:val="hybridMultilevel"/>
    <w:tmpl w:val="905ED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79D77513"/>
    <w:multiLevelType w:val="hybridMultilevel"/>
    <w:tmpl w:val="54CEB4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F88607A"/>
    <w:multiLevelType w:val="hybridMultilevel"/>
    <w:tmpl w:val="141A6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8"/>
  </w:num>
  <w:num w:numId="3">
    <w:abstractNumId w:val="16"/>
  </w:num>
  <w:num w:numId="4">
    <w:abstractNumId w:val="26"/>
  </w:num>
  <w:num w:numId="5">
    <w:abstractNumId w:val="0"/>
  </w:num>
  <w:num w:numId="6">
    <w:abstractNumId w:val="31"/>
  </w:num>
  <w:num w:numId="7">
    <w:abstractNumId w:val="41"/>
  </w:num>
  <w:num w:numId="8">
    <w:abstractNumId w:val="5"/>
  </w:num>
  <w:num w:numId="9">
    <w:abstractNumId w:val="46"/>
  </w:num>
  <w:num w:numId="10">
    <w:abstractNumId w:val="50"/>
  </w:num>
  <w:num w:numId="11">
    <w:abstractNumId w:val="52"/>
  </w:num>
  <w:num w:numId="12">
    <w:abstractNumId w:val="35"/>
  </w:num>
  <w:num w:numId="13">
    <w:abstractNumId w:val="9"/>
  </w:num>
  <w:num w:numId="14">
    <w:abstractNumId w:val="36"/>
  </w:num>
  <w:num w:numId="15">
    <w:abstractNumId w:val="23"/>
  </w:num>
  <w:num w:numId="16">
    <w:abstractNumId w:val="7"/>
  </w:num>
  <w:num w:numId="17">
    <w:abstractNumId w:val="18"/>
  </w:num>
  <w:num w:numId="18">
    <w:abstractNumId w:val="17"/>
  </w:num>
  <w:num w:numId="19">
    <w:abstractNumId w:val="33"/>
  </w:num>
  <w:num w:numId="20">
    <w:abstractNumId w:val="14"/>
  </w:num>
  <w:num w:numId="21">
    <w:abstractNumId w:val="24"/>
  </w:num>
  <w:num w:numId="22">
    <w:abstractNumId w:val="20"/>
  </w:num>
  <w:num w:numId="23">
    <w:abstractNumId w:val="19"/>
  </w:num>
  <w:num w:numId="24">
    <w:abstractNumId w:val="53"/>
  </w:num>
  <w:num w:numId="25">
    <w:abstractNumId w:val="32"/>
  </w:num>
  <w:num w:numId="26">
    <w:abstractNumId w:val="11"/>
  </w:num>
  <w:num w:numId="27">
    <w:abstractNumId w:val="34"/>
  </w:num>
  <w:num w:numId="28">
    <w:abstractNumId w:val="6"/>
  </w:num>
  <w:num w:numId="29">
    <w:abstractNumId w:val="43"/>
  </w:num>
  <w:num w:numId="30">
    <w:abstractNumId w:val="15"/>
  </w:num>
  <w:num w:numId="31">
    <w:abstractNumId w:val="25"/>
  </w:num>
  <w:num w:numId="32">
    <w:abstractNumId w:val="4"/>
  </w:num>
  <w:num w:numId="33">
    <w:abstractNumId w:val="37"/>
  </w:num>
  <w:num w:numId="34">
    <w:abstractNumId w:val="51"/>
  </w:num>
  <w:numIdMacAtCleanup w:val="3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ttachedTemplate r:id="rId1"/>
  <w:stylePaneFormatFilter w:val="3F01"/>
  <w:defaultTabStop w:val="720"/>
  <w:doNotHyphenateCaps/>
  <w:drawingGridHorizontalSpacing w:val="10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233F05"/>
    <w:rsid w:val="000063B9"/>
    <w:rsid w:val="00006E7B"/>
    <w:rsid w:val="00012858"/>
    <w:rsid w:val="00020778"/>
    <w:rsid w:val="00025EDF"/>
    <w:rsid w:val="00026E08"/>
    <w:rsid w:val="0003263A"/>
    <w:rsid w:val="000335F5"/>
    <w:rsid w:val="00040E86"/>
    <w:rsid w:val="0004539C"/>
    <w:rsid w:val="0004639F"/>
    <w:rsid w:val="000538D5"/>
    <w:rsid w:val="00053C24"/>
    <w:rsid w:val="00055D48"/>
    <w:rsid w:val="000574EC"/>
    <w:rsid w:val="00066FCC"/>
    <w:rsid w:val="00074328"/>
    <w:rsid w:val="000763B0"/>
    <w:rsid w:val="000773DE"/>
    <w:rsid w:val="0007744B"/>
    <w:rsid w:val="000775C1"/>
    <w:rsid w:val="00080458"/>
    <w:rsid w:val="00081F0C"/>
    <w:rsid w:val="0008427E"/>
    <w:rsid w:val="000855F3"/>
    <w:rsid w:val="0008596A"/>
    <w:rsid w:val="000907BA"/>
    <w:rsid w:val="00092ACA"/>
    <w:rsid w:val="000A2E2D"/>
    <w:rsid w:val="000A2F1D"/>
    <w:rsid w:val="000A53DB"/>
    <w:rsid w:val="000A61E1"/>
    <w:rsid w:val="000B0B51"/>
    <w:rsid w:val="000B749E"/>
    <w:rsid w:val="000C0C8F"/>
    <w:rsid w:val="000C6BD0"/>
    <w:rsid w:val="000D28FF"/>
    <w:rsid w:val="000D2D31"/>
    <w:rsid w:val="000D3025"/>
    <w:rsid w:val="000D3F12"/>
    <w:rsid w:val="000D6309"/>
    <w:rsid w:val="000E2582"/>
    <w:rsid w:val="00100A62"/>
    <w:rsid w:val="00100DD6"/>
    <w:rsid w:val="001020E7"/>
    <w:rsid w:val="0010218A"/>
    <w:rsid w:val="00104963"/>
    <w:rsid w:val="00110A35"/>
    <w:rsid w:val="00114D17"/>
    <w:rsid w:val="00117223"/>
    <w:rsid w:val="00121B11"/>
    <w:rsid w:val="001223D0"/>
    <w:rsid w:val="00123369"/>
    <w:rsid w:val="001240C6"/>
    <w:rsid w:val="001276F8"/>
    <w:rsid w:val="00130386"/>
    <w:rsid w:val="00136C7B"/>
    <w:rsid w:val="00141C23"/>
    <w:rsid w:val="001454ED"/>
    <w:rsid w:val="0015737B"/>
    <w:rsid w:val="0016297C"/>
    <w:rsid w:val="001644E6"/>
    <w:rsid w:val="00164B12"/>
    <w:rsid w:val="00164CB7"/>
    <w:rsid w:val="00166533"/>
    <w:rsid w:val="00173A24"/>
    <w:rsid w:val="00173CDF"/>
    <w:rsid w:val="00175875"/>
    <w:rsid w:val="0018501A"/>
    <w:rsid w:val="00185347"/>
    <w:rsid w:val="00186936"/>
    <w:rsid w:val="00187315"/>
    <w:rsid w:val="00194E0B"/>
    <w:rsid w:val="001A38E2"/>
    <w:rsid w:val="001A6E60"/>
    <w:rsid w:val="001A73E9"/>
    <w:rsid w:val="001A7555"/>
    <w:rsid w:val="001B12E6"/>
    <w:rsid w:val="001B3D20"/>
    <w:rsid w:val="001C5916"/>
    <w:rsid w:val="001D723B"/>
    <w:rsid w:val="001D7574"/>
    <w:rsid w:val="001E0362"/>
    <w:rsid w:val="001E04EC"/>
    <w:rsid w:val="001E0B25"/>
    <w:rsid w:val="001E2E6F"/>
    <w:rsid w:val="001F0C89"/>
    <w:rsid w:val="001F24E4"/>
    <w:rsid w:val="001F62EC"/>
    <w:rsid w:val="00203EAF"/>
    <w:rsid w:val="00211806"/>
    <w:rsid w:val="002139BF"/>
    <w:rsid w:val="00221A87"/>
    <w:rsid w:val="0022697F"/>
    <w:rsid w:val="00226B12"/>
    <w:rsid w:val="00226DF1"/>
    <w:rsid w:val="00233F05"/>
    <w:rsid w:val="0023457B"/>
    <w:rsid w:val="00252FBA"/>
    <w:rsid w:val="00256DD8"/>
    <w:rsid w:val="00264987"/>
    <w:rsid w:val="00266F43"/>
    <w:rsid w:val="00272175"/>
    <w:rsid w:val="00273C1F"/>
    <w:rsid w:val="0027572C"/>
    <w:rsid w:val="00276717"/>
    <w:rsid w:val="00277491"/>
    <w:rsid w:val="002925BA"/>
    <w:rsid w:val="002936DB"/>
    <w:rsid w:val="002A0945"/>
    <w:rsid w:val="002A5656"/>
    <w:rsid w:val="002A601D"/>
    <w:rsid w:val="002B2960"/>
    <w:rsid w:val="002B7CBB"/>
    <w:rsid w:val="002C293E"/>
    <w:rsid w:val="002C334E"/>
    <w:rsid w:val="002C4B3A"/>
    <w:rsid w:val="002D24DA"/>
    <w:rsid w:val="002D4306"/>
    <w:rsid w:val="002D7AA0"/>
    <w:rsid w:val="002D7EDB"/>
    <w:rsid w:val="002E34CA"/>
    <w:rsid w:val="002E3702"/>
    <w:rsid w:val="002E5434"/>
    <w:rsid w:val="002F1039"/>
    <w:rsid w:val="003050F3"/>
    <w:rsid w:val="003100B3"/>
    <w:rsid w:val="00311C66"/>
    <w:rsid w:val="0031497A"/>
    <w:rsid w:val="00315866"/>
    <w:rsid w:val="00315EAF"/>
    <w:rsid w:val="003278CC"/>
    <w:rsid w:val="003303F6"/>
    <w:rsid w:val="00332B2E"/>
    <w:rsid w:val="0033713A"/>
    <w:rsid w:val="0035438A"/>
    <w:rsid w:val="00355162"/>
    <w:rsid w:val="00355E3F"/>
    <w:rsid w:val="003607F7"/>
    <w:rsid w:val="0036166F"/>
    <w:rsid w:val="003639DC"/>
    <w:rsid w:val="00364469"/>
    <w:rsid w:val="00380AE5"/>
    <w:rsid w:val="00381A4E"/>
    <w:rsid w:val="00384137"/>
    <w:rsid w:val="003871B0"/>
    <w:rsid w:val="00390750"/>
    <w:rsid w:val="00391770"/>
    <w:rsid w:val="00393AED"/>
    <w:rsid w:val="00396A43"/>
    <w:rsid w:val="003A0AB7"/>
    <w:rsid w:val="003A2C42"/>
    <w:rsid w:val="003A45A2"/>
    <w:rsid w:val="003A47F1"/>
    <w:rsid w:val="003A7C18"/>
    <w:rsid w:val="003B11FD"/>
    <w:rsid w:val="003B1BBE"/>
    <w:rsid w:val="003B7EF0"/>
    <w:rsid w:val="003C38B1"/>
    <w:rsid w:val="003D0780"/>
    <w:rsid w:val="003D0E3A"/>
    <w:rsid w:val="003F1619"/>
    <w:rsid w:val="003F20D4"/>
    <w:rsid w:val="003F306F"/>
    <w:rsid w:val="003F34D0"/>
    <w:rsid w:val="003F70C6"/>
    <w:rsid w:val="003F7CBD"/>
    <w:rsid w:val="00401CF2"/>
    <w:rsid w:val="004038FD"/>
    <w:rsid w:val="00414807"/>
    <w:rsid w:val="00414B97"/>
    <w:rsid w:val="00417EA6"/>
    <w:rsid w:val="00420479"/>
    <w:rsid w:val="00421840"/>
    <w:rsid w:val="00427063"/>
    <w:rsid w:val="00432AB4"/>
    <w:rsid w:val="00434415"/>
    <w:rsid w:val="00434AD6"/>
    <w:rsid w:val="004355CB"/>
    <w:rsid w:val="00442A6D"/>
    <w:rsid w:val="00446937"/>
    <w:rsid w:val="00447AAE"/>
    <w:rsid w:val="004527C8"/>
    <w:rsid w:val="0045426A"/>
    <w:rsid w:val="00464A3A"/>
    <w:rsid w:val="00467B3B"/>
    <w:rsid w:val="00470961"/>
    <w:rsid w:val="00473C48"/>
    <w:rsid w:val="00475659"/>
    <w:rsid w:val="00482B12"/>
    <w:rsid w:val="00486A51"/>
    <w:rsid w:val="00490EFB"/>
    <w:rsid w:val="00492AE5"/>
    <w:rsid w:val="00497B89"/>
    <w:rsid w:val="004A1011"/>
    <w:rsid w:val="004A42F5"/>
    <w:rsid w:val="004A7E9E"/>
    <w:rsid w:val="004B0D32"/>
    <w:rsid w:val="004B691C"/>
    <w:rsid w:val="004C0CC1"/>
    <w:rsid w:val="004C412F"/>
    <w:rsid w:val="004C576B"/>
    <w:rsid w:val="004C5848"/>
    <w:rsid w:val="004E3CA8"/>
    <w:rsid w:val="004E6847"/>
    <w:rsid w:val="004F2192"/>
    <w:rsid w:val="004F56EF"/>
    <w:rsid w:val="004F78B5"/>
    <w:rsid w:val="005050A0"/>
    <w:rsid w:val="00507145"/>
    <w:rsid w:val="005109CF"/>
    <w:rsid w:val="0051443B"/>
    <w:rsid w:val="005203F5"/>
    <w:rsid w:val="00521C50"/>
    <w:rsid w:val="005226E7"/>
    <w:rsid w:val="00531E29"/>
    <w:rsid w:val="00534A6F"/>
    <w:rsid w:val="00535798"/>
    <w:rsid w:val="00536A6D"/>
    <w:rsid w:val="00537751"/>
    <w:rsid w:val="00541540"/>
    <w:rsid w:val="0054158A"/>
    <w:rsid w:val="00541C81"/>
    <w:rsid w:val="005433D0"/>
    <w:rsid w:val="0054349C"/>
    <w:rsid w:val="00543857"/>
    <w:rsid w:val="00546993"/>
    <w:rsid w:val="005476F0"/>
    <w:rsid w:val="0055074E"/>
    <w:rsid w:val="00551E47"/>
    <w:rsid w:val="00552071"/>
    <w:rsid w:val="00555698"/>
    <w:rsid w:val="00560942"/>
    <w:rsid w:val="005641D5"/>
    <w:rsid w:val="00564AA2"/>
    <w:rsid w:val="00566A8A"/>
    <w:rsid w:val="005708F3"/>
    <w:rsid w:val="005718E0"/>
    <w:rsid w:val="00571D64"/>
    <w:rsid w:val="00573287"/>
    <w:rsid w:val="005738BE"/>
    <w:rsid w:val="00574118"/>
    <w:rsid w:val="00575A67"/>
    <w:rsid w:val="0058134A"/>
    <w:rsid w:val="005821C7"/>
    <w:rsid w:val="00582789"/>
    <w:rsid w:val="00592679"/>
    <w:rsid w:val="005953C4"/>
    <w:rsid w:val="005A3C6E"/>
    <w:rsid w:val="005A4A23"/>
    <w:rsid w:val="005B08A3"/>
    <w:rsid w:val="005B1541"/>
    <w:rsid w:val="005B3856"/>
    <w:rsid w:val="005C655B"/>
    <w:rsid w:val="005D01B8"/>
    <w:rsid w:val="005D01F3"/>
    <w:rsid w:val="005D2527"/>
    <w:rsid w:val="005D328F"/>
    <w:rsid w:val="005D4E73"/>
    <w:rsid w:val="005D6C9E"/>
    <w:rsid w:val="005D6D18"/>
    <w:rsid w:val="005E4561"/>
    <w:rsid w:val="005E4DA4"/>
    <w:rsid w:val="005F1A33"/>
    <w:rsid w:val="005F31FE"/>
    <w:rsid w:val="005F5397"/>
    <w:rsid w:val="00600CE6"/>
    <w:rsid w:val="00601CAB"/>
    <w:rsid w:val="00601EB9"/>
    <w:rsid w:val="00603D9F"/>
    <w:rsid w:val="006046C2"/>
    <w:rsid w:val="006069EE"/>
    <w:rsid w:val="00610FE0"/>
    <w:rsid w:val="00613C40"/>
    <w:rsid w:val="00617769"/>
    <w:rsid w:val="00617C22"/>
    <w:rsid w:val="00630EE2"/>
    <w:rsid w:val="00634BC4"/>
    <w:rsid w:val="006359E2"/>
    <w:rsid w:val="00637B15"/>
    <w:rsid w:val="00651C23"/>
    <w:rsid w:val="006521E4"/>
    <w:rsid w:val="006551A3"/>
    <w:rsid w:val="006731E4"/>
    <w:rsid w:val="00674168"/>
    <w:rsid w:val="0067565B"/>
    <w:rsid w:val="006776F2"/>
    <w:rsid w:val="00681CD9"/>
    <w:rsid w:val="006828F3"/>
    <w:rsid w:val="00682F5D"/>
    <w:rsid w:val="00690806"/>
    <w:rsid w:val="006A12E3"/>
    <w:rsid w:val="006A3A54"/>
    <w:rsid w:val="006A6323"/>
    <w:rsid w:val="006B4808"/>
    <w:rsid w:val="006B4A29"/>
    <w:rsid w:val="006C3A5C"/>
    <w:rsid w:val="006C5529"/>
    <w:rsid w:val="006D325E"/>
    <w:rsid w:val="006D6455"/>
    <w:rsid w:val="006E026B"/>
    <w:rsid w:val="006E0B5E"/>
    <w:rsid w:val="006E12E4"/>
    <w:rsid w:val="006E261A"/>
    <w:rsid w:val="006E4114"/>
    <w:rsid w:val="006E46DC"/>
    <w:rsid w:val="006F35CF"/>
    <w:rsid w:val="006F4ED0"/>
    <w:rsid w:val="006F6C4D"/>
    <w:rsid w:val="00706552"/>
    <w:rsid w:val="007114D9"/>
    <w:rsid w:val="007123E6"/>
    <w:rsid w:val="007147BB"/>
    <w:rsid w:val="007177BD"/>
    <w:rsid w:val="00721B35"/>
    <w:rsid w:val="00727599"/>
    <w:rsid w:val="00727E7F"/>
    <w:rsid w:val="00727F0E"/>
    <w:rsid w:val="00731A81"/>
    <w:rsid w:val="00731B32"/>
    <w:rsid w:val="0073592E"/>
    <w:rsid w:val="007428C7"/>
    <w:rsid w:val="00742AC9"/>
    <w:rsid w:val="007515E4"/>
    <w:rsid w:val="00753BBB"/>
    <w:rsid w:val="007547A1"/>
    <w:rsid w:val="0075710E"/>
    <w:rsid w:val="00760A6C"/>
    <w:rsid w:val="007655ED"/>
    <w:rsid w:val="0076563F"/>
    <w:rsid w:val="00767E0E"/>
    <w:rsid w:val="007752E1"/>
    <w:rsid w:val="0078137F"/>
    <w:rsid w:val="0078227C"/>
    <w:rsid w:val="00784B0D"/>
    <w:rsid w:val="00787D28"/>
    <w:rsid w:val="007908A6"/>
    <w:rsid w:val="00794F78"/>
    <w:rsid w:val="0079546A"/>
    <w:rsid w:val="00797B26"/>
    <w:rsid w:val="007B1987"/>
    <w:rsid w:val="007B34DA"/>
    <w:rsid w:val="007C42D4"/>
    <w:rsid w:val="007C4410"/>
    <w:rsid w:val="007C633D"/>
    <w:rsid w:val="007C77DC"/>
    <w:rsid w:val="007D1744"/>
    <w:rsid w:val="007D3217"/>
    <w:rsid w:val="007D640F"/>
    <w:rsid w:val="007E6223"/>
    <w:rsid w:val="007E6987"/>
    <w:rsid w:val="007E7298"/>
    <w:rsid w:val="007E7315"/>
    <w:rsid w:val="007F1136"/>
    <w:rsid w:val="007F2150"/>
    <w:rsid w:val="007F6311"/>
    <w:rsid w:val="00801CE7"/>
    <w:rsid w:val="0080766B"/>
    <w:rsid w:val="00811A04"/>
    <w:rsid w:val="008139BB"/>
    <w:rsid w:val="00816047"/>
    <w:rsid w:val="00817E4C"/>
    <w:rsid w:val="00820D7B"/>
    <w:rsid w:val="00821CB6"/>
    <w:rsid w:val="00823BF9"/>
    <w:rsid w:val="00823C81"/>
    <w:rsid w:val="00824C4F"/>
    <w:rsid w:val="00825564"/>
    <w:rsid w:val="0083288E"/>
    <w:rsid w:val="008335B1"/>
    <w:rsid w:val="00834CE3"/>
    <w:rsid w:val="008370EF"/>
    <w:rsid w:val="0083753E"/>
    <w:rsid w:val="00840083"/>
    <w:rsid w:val="00842547"/>
    <w:rsid w:val="008477D2"/>
    <w:rsid w:val="00860D15"/>
    <w:rsid w:val="0086460C"/>
    <w:rsid w:val="0086535F"/>
    <w:rsid w:val="0086638A"/>
    <w:rsid w:val="008815CA"/>
    <w:rsid w:val="00882282"/>
    <w:rsid w:val="0088525B"/>
    <w:rsid w:val="008929F7"/>
    <w:rsid w:val="00895923"/>
    <w:rsid w:val="00895E61"/>
    <w:rsid w:val="008A1053"/>
    <w:rsid w:val="008A5CEA"/>
    <w:rsid w:val="008B07C8"/>
    <w:rsid w:val="008B39B8"/>
    <w:rsid w:val="008B427D"/>
    <w:rsid w:val="008B7D15"/>
    <w:rsid w:val="008D0B8D"/>
    <w:rsid w:val="008D2952"/>
    <w:rsid w:val="008D30DA"/>
    <w:rsid w:val="008D464A"/>
    <w:rsid w:val="008E09F2"/>
    <w:rsid w:val="008E56F0"/>
    <w:rsid w:val="008E7184"/>
    <w:rsid w:val="008F3F71"/>
    <w:rsid w:val="008F5DDA"/>
    <w:rsid w:val="009032E4"/>
    <w:rsid w:val="00903F27"/>
    <w:rsid w:val="00904124"/>
    <w:rsid w:val="009048EF"/>
    <w:rsid w:val="00911B78"/>
    <w:rsid w:val="00914B9B"/>
    <w:rsid w:val="00930A6C"/>
    <w:rsid w:val="009337BD"/>
    <w:rsid w:val="00934664"/>
    <w:rsid w:val="0093552E"/>
    <w:rsid w:val="00951720"/>
    <w:rsid w:val="00952160"/>
    <w:rsid w:val="009539F4"/>
    <w:rsid w:val="00957B51"/>
    <w:rsid w:val="0096243A"/>
    <w:rsid w:val="009643F2"/>
    <w:rsid w:val="00970A49"/>
    <w:rsid w:val="00973C48"/>
    <w:rsid w:val="0097453E"/>
    <w:rsid w:val="00980653"/>
    <w:rsid w:val="00980E13"/>
    <w:rsid w:val="0098276B"/>
    <w:rsid w:val="009829B2"/>
    <w:rsid w:val="00984509"/>
    <w:rsid w:val="009935C5"/>
    <w:rsid w:val="009940A4"/>
    <w:rsid w:val="0099483F"/>
    <w:rsid w:val="009A0D8C"/>
    <w:rsid w:val="009B7A2C"/>
    <w:rsid w:val="009B7D6C"/>
    <w:rsid w:val="009C7E26"/>
    <w:rsid w:val="009D1794"/>
    <w:rsid w:val="009D3897"/>
    <w:rsid w:val="009E0249"/>
    <w:rsid w:val="009E08B8"/>
    <w:rsid w:val="009E6CF6"/>
    <w:rsid w:val="009E7235"/>
    <w:rsid w:val="009E74A2"/>
    <w:rsid w:val="009E78C9"/>
    <w:rsid w:val="009F132F"/>
    <w:rsid w:val="009F2E0B"/>
    <w:rsid w:val="009F3853"/>
    <w:rsid w:val="009F4B34"/>
    <w:rsid w:val="00A03C09"/>
    <w:rsid w:val="00A110D2"/>
    <w:rsid w:val="00A127EA"/>
    <w:rsid w:val="00A131B0"/>
    <w:rsid w:val="00A164DE"/>
    <w:rsid w:val="00A20325"/>
    <w:rsid w:val="00A23708"/>
    <w:rsid w:val="00A2403C"/>
    <w:rsid w:val="00A25A9F"/>
    <w:rsid w:val="00A25C10"/>
    <w:rsid w:val="00A30FB5"/>
    <w:rsid w:val="00A325C0"/>
    <w:rsid w:val="00A37642"/>
    <w:rsid w:val="00A377DC"/>
    <w:rsid w:val="00A40A60"/>
    <w:rsid w:val="00A43383"/>
    <w:rsid w:val="00A4513F"/>
    <w:rsid w:val="00A463F5"/>
    <w:rsid w:val="00A52BC6"/>
    <w:rsid w:val="00A53563"/>
    <w:rsid w:val="00A57E00"/>
    <w:rsid w:val="00A6103A"/>
    <w:rsid w:val="00A66E1C"/>
    <w:rsid w:val="00A71B06"/>
    <w:rsid w:val="00A7709B"/>
    <w:rsid w:val="00A805F5"/>
    <w:rsid w:val="00A947F3"/>
    <w:rsid w:val="00A956C0"/>
    <w:rsid w:val="00AA392C"/>
    <w:rsid w:val="00AA3C61"/>
    <w:rsid w:val="00AA48EB"/>
    <w:rsid w:val="00AA62DC"/>
    <w:rsid w:val="00AB45BD"/>
    <w:rsid w:val="00AB46DB"/>
    <w:rsid w:val="00AC2BDB"/>
    <w:rsid w:val="00AD7454"/>
    <w:rsid w:val="00AE691B"/>
    <w:rsid w:val="00AF52CF"/>
    <w:rsid w:val="00B00326"/>
    <w:rsid w:val="00B01284"/>
    <w:rsid w:val="00B01BF4"/>
    <w:rsid w:val="00B134A5"/>
    <w:rsid w:val="00B20E2D"/>
    <w:rsid w:val="00B213FC"/>
    <w:rsid w:val="00B30377"/>
    <w:rsid w:val="00B32568"/>
    <w:rsid w:val="00B40BC7"/>
    <w:rsid w:val="00B42085"/>
    <w:rsid w:val="00B46B45"/>
    <w:rsid w:val="00B46D8D"/>
    <w:rsid w:val="00B52DDD"/>
    <w:rsid w:val="00B5444F"/>
    <w:rsid w:val="00B55487"/>
    <w:rsid w:val="00B633E5"/>
    <w:rsid w:val="00B66550"/>
    <w:rsid w:val="00B67669"/>
    <w:rsid w:val="00B67B0E"/>
    <w:rsid w:val="00B73DB8"/>
    <w:rsid w:val="00B80259"/>
    <w:rsid w:val="00B81E97"/>
    <w:rsid w:val="00B82EC9"/>
    <w:rsid w:val="00B858F0"/>
    <w:rsid w:val="00B8644E"/>
    <w:rsid w:val="00B903DD"/>
    <w:rsid w:val="00B9150F"/>
    <w:rsid w:val="00B91F94"/>
    <w:rsid w:val="00B939CC"/>
    <w:rsid w:val="00BA2326"/>
    <w:rsid w:val="00BA3DE0"/>
    <w:rsid w:val="00BA7BB6"/>
    <w:rsid w:val="00BB0F0A"/>
    <w:rsid w:val="00BB4D30"/>
    <w:rsid w:val="00BB5016"/>
    <w:rsid w:val="00BC0560"/>
    <w:rsid w:val="00BC3082"/>
    <w:rsid w:val="00BC35D5"/>
    <w:rsid w:val="00BC5170"/>
    <w:rsid w:val="00BC568B"/>
    <w:rsid w:val="00BC70DE"/>
    <w:rsid w:val="00BD1E9B"/>
    <w:rsid w:val="00BD3611"/>
    <w:rsid w:val="00BD42BC"/>
    <w:rsid w:val="00BF00C8"/>
    <w:rsid w:val="00BF0388"/>
    <w:rsid w:val="00BF05D1"/>
    <w:rsid w:val="00BF3FDF"/>
    <w:rsid w:val="00C00658"/>
    <w:rsid w:val="00C04AC0"/>
    <w:rsid w:val="00C1029A"/>
    <w:rsid w:val="00C10E69"/>
    <w:rsid w:val="00C11587"/>
    <w:rsid w:val="00C13648"/>
    <w:rsid w:val="00C16003"/>
    <w:rsid w:val="00C17120"/>
    <w:rsid w:val="00C228D3"/>
    <w:rsid w:val="00C2430A"/>
    <w:rsid w:val="00C26670"/>
    <w:rsid w:val="00C32390"/>
    <w:rsid w:val="00C42F3D"/>
    <w:rsid w:val="00C44C01"/>
    <w:rsid w:val="00C51577"/>
    <w:rsid w:val="00C53D68"/>
    <w:rsid w:val="00C61614"/>
    <w:rsid w:val="00C64437"/>
    <w:rsid w:val="00C707D7"/>
    <w:rsid w:val="00C72DE8"/>
    <w:rsid w:val="00C82BBC"/>
    <w:rsid w:val="00C837C7"/>
    <w:rsid w:val="00C84B13"/>
    <w:rsid w:val="00C920A9"/>
    <w:rsid w:val="00C960BA"/>
    <w:rsid w:val="00C96396"/>
    <w:rsid w:val="00C9665D"/>
    <w:rsid w:val="00CA14A4"/>
    <w:rsid w:val="00CA3011"/>
    <w:rsid w:val="00CA3757"/>
    <w:rsid w:val="00CA7966"/>
    <w:rsid w:val="00CB02DB"/>
    <w:rsid w:val="00CB181C"/>
    <w:rsid w:val="00CB4625"/>
    <w:rsid w:val="00CB578B"/>
    <w:rsid w:val="00CC1822"/>
    <w:rsid w:val="00CD1F0B"/>
    <w:rsid w:val="00CD41D7"/>
    <w:rsid w:val="00CD4220"/>
    <w:rsid w:val="00CD75E3"/>
    <w:rsid w:val="00CD7EBA"/>
    <w:rsid w:val="00CE36C5"/>
    <w:rsid w:val="00CF03E6"/>
    <w:rsid w:val="00CF1367"/>
    <w:rsid w:val="00D0383A"/>
    <w:rsid w:val="00D11115"/>
    <w:rsid w:val="00D13ADD"/>
    <w:rsid w:val="00D16D1E"/>
    <w:rsid w:val="00D20FF1"/>
    <w:rsid w:val="00D219C7"/>
    <w:rsid w:val="00D23938"/>
    <w:rsid w:val="00D246B0"/>
    <w:rsid w:val="00D25072"/>
    <w:rsid w:val="00D25FC8"/>
    <w:rsid w:val="00D30655"/>
    <w:rsid w:val="00D34AC7"/>
    <w:rsid w:val="00D42DBB"/>
    <w:rsid w:val="00D4354C"/>
    <w:rsid w:val="00D546FD"/>
    <w:rsid w:val="00D57859"/>
    <w:rsid w:val="00D602B0"/>
    <w:rsid w:val="00D61076"/>
    <w:rsid w:val="00D6231D"/>
    <w:rsid w:val="00D62724"/>
    <w:rsid w:val="00D64B51"/>
    <w:rsid w:val="00D675A1"/>
    <w:rsid w:val="00D72266"/>
    <w:rsid w:val="00D777E8"/>
    <w:rsid w:val="00D82DC7"/>
    <w:rsid w:val="00D92C88"/>
    <w:rsid w:val="00D948DB"/>
    <w:rsid w:val="00DA4C16"/>
    <w:rsid w:val="00DB4565"/>
    <w:rsid w:val="00DB704D"/>
    <w:rsid w:val="00DC09E4"/>
    <w:rsid w:val="00DC2362"/>
    <w:rsid w:val="00DC2C35"/>
    <w:rsid w:val="00DC374C"/>
    <w:rsid w:val="00DC6759"/>
    <w:rsid w:val="00DC7471"/>
    <w:rsid w:val="00DC7788"/>
    <w:rsid w:val="00DD32F3"/>
    <w:rsid w:val="00DD4406"/>
    <w:rsid w:val="00DD6631"/>
    <w:rsid w:val="00DE0EFE"/>
    <w:rsid w:val="00DE3F0B"/>
    <w:rsid w:val="00DE4B0E"/>
    <w:rsid w:val="00DE4B13"/>
    <w:rsid w:val="00DE568B"/>
    <w:rsid w:val="00DE5E78"/>
    <w:rsid w:val="00DE7536"/>
    <w:rsid w:val="00DF155F"/>
    <w:rsid w:val="00DF6DF7"/>
    <w:rsid w:val="00E003CF"/>
    <w:rsid w:val="00E00D24"/>
    <w:rsid w:val="00E037F7"/>
    <w:rsid w:val="00E0446A"/>
    <w:rsid w:val="00E100F6"/>
    <w:rsid w:val="00E11131"/>
    <w:rsid w:val="00E12167"/>
    <w:rsid w:val="00E1232D"/>
    <w:rsid w:val="00E13E66"/>
    <w:rsid w:val="00E2063F"/>
    <w:rsid w:val="00E20DD5"/>
    <w:rsid w:val="00E26BE0"/>
    <w:rsid w:val="00E26FEA"/>
    <w:rsid w:val="00E33202"/>
    <w:rsid w:val="00E366F3"/>
    <w:rsid w:val="00E43CBB"/>
    <w:rsid w:val="00E46738"/>
    <w:rsid w:val="00E553CF"/>
    <w:rsid w:val="00E56F1A"/>
    <w:rsid w:val="00E5723E"/>
    <w:rsid w:val="00E6485C"/>
    <w:rsid w:val="00E66DBE"/>
    <w:rsid w:val="00E750C1"/>
    <w:rsid w:val="00E75C75"/>
    <w:rsid w:val="00E7667D"/>
    <w:rsid w:val="00E76C53"/>
    <w:rsid w:val="00E82561"/>
    <w:rsid w:val="00E83076"/>
    <w:rsid w:val="00E8479B"/>
    <w:rsid w:val="00E84CEE"/>
    <w:rsid w:val="00E86207"/>
    <w:rsid w:val="00E90456"/>
    <w:rsid w:val="00E92A68"/>
    <w:rsid w:val="00E93D82"/>
    <w:rsid w:val="00E97335"/>
    <w:rsid w:val="00EA22FF"/>
    <w:rsid w:val="00EA2A2B"/>
    <w:rsid w:val="00EB27A2"/>
    <w:rsid w:val="00EB350B"/>
    <w:rsid w:val="00EB39B7"/>
    <w:rsid w:val="00EB7878"/>
    <w:rsid w:val="00EC2949"/>
    <w:rsid w:val="00EC3AE1"/>
    <w:rsid w:val="00ED0DBB"/>
    <w:rsid w:val="00ED2015"/>
    <w:rsid w:val="00ED48C9"/>
    <w:rsid w:val="00ED4DA0"/>
    <w:rsid w:val="00ED5BAE"/>
    <w:rsid w:val="00EE08E6"/>
    <w:rsid w:val="00EE39D7"/>
    <w:rsid w:val="00EF0D1B"/>
    <w:rsid w:val="00EF6025"/>
    <w:rsid w:val="00EF78B2"/>
    <w:rsid w:val="00F067BB"/>
    <w:rsid w:val="00F06D90"/>
    <w:rsid w:val="00F07A23"/>
    <w:rsid w:val="00F1180F"/>
    <w:rsid w:val="00F213EF"/>
    <w:rsid w:val="00F253A8"/>
    <w:rsid w:val="00F26818"/>
    <w:rsid w:val="00F323E6"/>
    <w:rsid w:val="00F33580"/>
    <w:rsid w:val="00F37FEC"/>
    <w:rsid w:val="00F44D9D"/>
    <w:rsid w:val="00F477FA"/>
    <w:rsid w:val="00F50E84"/>
    <w:rsid w:val="00F56E0E"/>
    <w:rsid w:val="00F57561"/>
    <w:rsid w:val="00F608C8"/>
    <w:rsid w:val="00F60926"/>
    <w:rsid w:val="00F639D4"/>
    <w:rsid w:val="00F676D0"/>
    <w:rsid w:val="00F67C50"/>
    <w:rsid w:val="00F67D7E"/>
    <w:rsid w:val="00F67E75"/>
    <w:rsid w:val="00F71AFE"/>
    <w:rsid w:val="00F7275D"/>
    <w:rsid w:val="00F73DBA"/>
    <w:rsid w:val="00F76221"/>
    <w:rsid w:val="00F76953"/>
    <w:rsid w:val="00F82478"/>
    <w:rsid w:val="00F82D26"/>
    <w:rsid w:val="00F87E2D"/>
    <w:rsid w:val="00F94A54"/>
    <w:rsid w:val="00FA4739"/>
    <w:rsid w:val="00FB148A"/>
    <w:rsid w:val="00FB21FE"/>
    <w:rsid w:val="00FC0A18"/>
    <w:rsid w:val="00FD1B14"/>
    <w:rsid w:val="00FD5BBA"/>
    <w:rsid w:val="00FE03CD"/>
    <w:rsid w:val="00FF1FEE"/>
    <w:rsid w:val="00FF2546"/>
    <w:rsid w:val="00FF596C"/>
    <w:rsid w:val="00FF76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5718E0"/>
    <w:pPr>
      <w:spacing w:before="120" w:line="360" w:lineRule="auto"/>
      <w:ind w:left="720"/>
      <w:jc w:val="both"/>
    </w:pPr>
    <w:rPr>
      <w:bCs/>
      <w:sz w:val="22"/>
      <w:szCs w:val="22"/>
      <w:lang w:eastAsia="en-US"/>
    </w:rPr>
  </w:style>
  <w:style w:type="paragraph" w:styleId="Heading1">
    <w:name w:val="heading 1"/>
    <w:aliases w:val="H1"/>
    <w:basedOn w:val="Normal"/>
    <w:next w:val="Normal"/>
    <w:autoRedefine/>
    <w:qFormat/>
    <w:rsid w:val="00BB0F0A"/>
    <w:pPr>
      <w:keepNext/>
      <w:widowControl w:val="0"/>
      <w:numPr>
        <w:numId w:val="1"/>
      </w:numPr>
      <w:spacing w:before="360" w:after="240" w:line="240" w:lineRule="auto"/>
      <w:outlineLvl w:val="0"/>
    </w:pPr>
    <w:rPr>
      <w:b/>
      <w:caps/>
      <w:snapToGrid w:val="0"/>
      <w:color w:val="6E2500"/>
      <w:kern w:val="28"/>
      <w:sz w:val="28"/>
      <w:szCs w:val="28"/>
    </w:rPr>
  </w:style>
  <w:style w:type="paragraph" w:styleId="Heading2">
    <w:name w:val="heading 2"/>
    <w:aliases w:val="l2,H2"/>
    <w:basedOn w:val="Normal"/>
    <w:next w:val="Normal"/>
    <w:autoRedefine/>
    <w:qFormat/>
    <w:rsid w:val="008B39B8"/>
    <w:pPr>
      <w:keepNext/>
      <w:numPr>
        <w:ilvl w:val="1"/>
        <w:numId w:val="1"/>
      </w:numPr>
      <w:spacing w:before="480" w:after="240" w:line="240" w:lineRule="auto"/>
      <w:outlineLvl w:val="1"/>
    </w:pPr>
    <w:rPr>
      <w:b/>
      <w:bCs w:val="0"/>
      <w:iCs/>
      <w:snapToGrid w:val="0"/>
      <w:color w:val="003400"/>
      <w:sz w:val="24"/>
      <w:szCs w:val="24"/>
    </w:rPr>
  </w:style>
  <w:style w:type="paragraph" w:styleId="Heading3">
    <w:name w:val="heading 3"/>
    <w:basedOn w:val="Normal"/>
    <w:next w:val="Normal"/>
    <w:qFormat/>
    <w:rsid w:val="00DB4565"/>
    <w:pPr>
      <w:keepNext/>
      <w:numPr>
        <w:ilvl w:val="2"/>
        <w:numId w:val="1"/>
      </w:numPr>
      <w:spacing w:before="180"/>
      <w:outlineLvl w:val="2"/>
    </w:pPr>
    <w:rPr>
      <w:rFonts w:ascii=".VnArial" w:hAnsi=".VnArial"/>
      <w:sz w:val="18"/>
      <w:szCs w:val="18"/>
    </w:rPr>
  </w:style>
  <w:style w:type="paragraph" w:styleId="Heading4">
    <w:name w:val="heading 4"/>
    <w:basedOn w:val="Normal"/>
    <w:next w:val="Normal"/>
    <w:qFormat/>
    <w:rsid w:val="00DB4565"/>
    <w:pPr>
      <w:keepNext/>
      <w:numPr>
        <w:ilvl w:val="3"/>
        <w:numId w:val="1"/>
      </w:numPr>
      <w:spacing w:before="240"/>
      <w:outlineLvl w:val="3"/>
    </w:pPr>
  </w:style>
  <w:style w:type="paragraph" w:styleId="Heading5">
    <w:name w:val="heading 5"/>
    <w:basedOn w:val="Normal"/>
    <w:next w:val="Normal"/>
    <w:qFormat/>
    <w:rsid w:val="00DB4565"/>
    <w:pPr>
      <w:numPr>
        <w:ilvl w:val="4"/>
        <w:numId w:val="1"/>
      </w:numPr>
      <w:spacing w:before="240"/>
      <w:outlineLvl w:val="4"/>
    </w:pPr>
    <w:rPr>
      <w:rFonts w:ascii=".VnArial" w:hAnsi=".VnArial"/>
    </w:rPr>
  </w:style>
  <w:style w:type="paragraph" w:styleId="Heading6">
    <w:name w:val="heading 6"/>
    <w:basedOn w:val="Normal"/>
    <w:next w:val="Normal"/>
    <w:qFormat/>
    <w:rsid w:val="00DB4565"/>
    <w:pPr>
      <w:numPr>
        <w:ilvl w:val="5"/>
        <w:numId w:val="1"/>
      </w:numPr>
      <w:tabs>
        <w:tab w:val="left" w:pos="702"/>
        <w:tab w:val="left" w:pos="1080"/>
      </w:tabs>
      <w:spacing w:before="240" w:line="288" w:lineRule="auto"/>
      <w:outlineLvl w:val="5"/>
    </w:pPr>
    <w:rPr>
      <w:rFonts w:ascii="Helvetica" w:hAnsi="Helvetica"/>
      <w:i/>
      <w:iCs/>
      <w:color w:val="000000"/>
    </w:rPr>
  </w:style>
  <w:style w:type="paragraph" w:styleId="Heading7">
    <w:name w:val="heading 7"/>
    <w:basedOn w:val="Normal"/>
    <w:next w:val="Normal"/>
    <w:qFormat/>
    <w:rsid w:val="00DB4565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color w:val="000000"/>
    </w:rPr>
  </w:style>
  <w:style w:type="paragraph" w:styleId="Heading8">
    <w:name w:val="heading 8"/>
    <w:basedOn w:val="Normal"/>
    <w:next w:val="Normal"/>
    <w:qFormat/>
    <w:rsid w:val="00DB4565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i/>
      <w:iCs/>
      <w:color w:val="000000"/>
    </w:rPr>
  </w:style>
  <w:style w:type="paragraph" w:styleId="Heading9">
    <w:name w:val="heading 9"/>
    <w:basedOn w:val="Normal"/>
    <w:next w:val="Normal"/>
    <w:qFormat/>
    <w:rsid w:val="00DB4565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DB4565"/>
    <w:pPr>
      <w:tabs>
        <w:tab w:val="left" w:pos="360"/>
        <w:tab w:val="right" w:leader="dot" w:pos="8630"/>
      </w:tabs>
      <w:spacing w:before="180" w:after="120"/>
    </w:pPr>
    <w:rPr>
      <w:caps/>
      <w:noProof/>
    </w:rPr>
  </w:style>
  <w:style w:type="paragraph" w:styleId="NormalIndent">
    <w:name w:val="Normal Indent"/>
    <w:basedOn w:val="Normal"/>
    <w:rsid w:val="00DB4565"/>
    <w:pPr>
      <w:tabs>
        <w:tab w:val="left" w:pos="702"/>
        <w:tab w:val="left" w:pos="1080"/>
      </w:tabs>
      <w:spacing w:line="288" w:lineRule="auto"/>
    </w:pPr>
  </w:style>
  <w:style w:type="paragraph" w:customStyle="1" w:styleId="Example">
    <w:name w:val="Example"/>
    <w:basedOn w:val="NormalIndent"/>
    <w:autoRedefine/>
    <w:rsid w:val="00DB4565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B4565"/>
    <w:pPr>
      <w:numPr>
        <w:ilvl w:val="0"/>
        <w:numId w:val="0"/>
      </w:numPr>
      <w:ind w:left="720"/>
    </w:pPr>
    <w:rPr>
      <w:rFonts w:ascii=".VnTime" w:hAnsi=".VnTime"/>
      <w:i/>
      <w:iCs/>
    </w:rPr>
  </w:style>
  <w:style w:type="paragraph" w:customStyle="1" w:styleId="Vidu">
    <w:name w:val="Vidu"/>
    <w:basedOn w:val="Normal"/>
    <w:rsid w:val="00DB4565"/>
    <w:pPr>
      <w:tabs>
        <w:tab w:val="num" w:pos="360"/>
      </w:tabs>
      <w:ind w:hanging="360"/>
    </w:pPr>
  </w:style>
  <w:style w:type="paragraph" w:customStyle="1" w:styleId="Mucvidu">
    <w:name w:val="Mucvidu"/>
    <w:basedOn w:val="Vidu"/>
    <w:rsid w:val="00DB4565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B4565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DB4565"/>
    <w:pPr>
      <w:spacing w:after="120"/>
      <w:ind w:left="709"/>
    </w:pPr>
  </w:style>
  <w:style w:type="paragraph" w:customStyle="1" w:styleId="Point">
    <w:name w:val="Point"/>
    <w:basedOn w:val="Header"/>
    <w:rsid w:val="00DB4565"/>
    <w:pPr>
      <w:tabs>
        <w:tab w:val="num" w:pos="795"/>
      </w:tabs>
      <w:spacing w:before="0"/>
      <w:ind w:left="795" w:hanging="360"/>
    </w:pPr>
  </w:style>
  <w:style w:type="paragraph" w:styleId="Header">
    <w:name w:val="header"/>
    <w:basedOn w:val="Normal"/>
    <w:autoRedefine/>
    <w:rsid w:val="009940A4"/>
    <w:pPr>
      <w:pBdr>
        <w:bottom w:val="single" w:sz="4" w:space="1" w:color="auto"/>
      </w:pBdr>
      <w:tabs>
        <w:tab w:val="right" w:pos="9000"/>
      </w:tabs>
      <w:spacing w:line="240" w:lineRule="auto"/>
      <w:ind w:left="0" w:right="14"/>
    </w:pPr>
    <w:rPr>
      <w:rFonts w:ascii="Arial" w:hAnsi="Arial"/>
      <w:u w:val="single"/>
    </w:rPr>
  </w:style>
  <w:style w:type="paragraph" w:styleId="TOC2">
    <w:name w:val="toc 2"/>
    <w:basedOn w:val="Normal"/>
    <w:next w:val="Normal"/>
    <w:autoRedefine/>
    <w:uiPriority w:val="39"/>
    <w:rsid w:val="00DB4565"/>
    <w:pPr>
      <w:tabs>
        <w:tab w:val="left" w:pos="900"/>
        <w:tab w:val="right" w:leader="dot" w:pos="8630"/>
      </w:tabs>
      <w:spacing w:line="240" w:lineRule="auto"/>
    </w:pPr>
    <w:rPr>
      <w:rFonts w:cs="Tahoma"/>
      <w:noProof/>
    </w:rPr>
  </w:style>
  <w:style w:type="paragraph" w:styleId="TOC3">
    <w:name w:val="toc 3"/>
    <w:basedOn w:val="Normal"/>
    <w:next w:val="Normal"/>
    <w:autoRedefine/>
    <w:uiPriority w:val="39"/>
    <w:rsid w:val="00DB4565"/>
    <w:pPr>
      <w:tabs>
        <w:tab w:val="left" w:pos="1200"/>
        <w:tab w:val="right" w:leader="dot" w:pos="8630"/>
      </w:tabs>
      <w:ind w:left="540"/>
    </w:pPr>
    <w:rPr>
      <w:noProof/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DB4565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DB4565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DB4565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DB4565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DB4565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DB4565"/>
    <w:pPr>
      <w:ind w:left="1600"/>
    </w:pPr>
    <w:rPr>
      <w:sz w:val="18"/>
      <w:szCs w:val="18"/>
    </w:rPr>
  </w:style>
  <w:style w:type="paragraph" w:styleId="Title">
    <w:name w:val="Title"/>
    <w:basedOn w:val="Normal"/>
    <w:qFormat/>
    <w:rsid w:val="00DB4565"/>
    <w:pPr>
      <w:spacing w:before="240"/>
      <w:jc w:val="center"/>
    </w:pPr>
    <w:rPr>
      <w:rFonts w:ascii=".VnArialH" w:hAnsi=".VnArialH"/>
    </w:rPr>
  </w:style>
  <w:style w:type="paragraph" w:customStyle="1" w:styleId="NormalTB">
    <w:name w:val="NormalTB"/>
    <w:rsid w:val="00DB4565"/>
    <w:pPr>
      <w:jc w:val="center"/>
    </w:pPr>
    <w:rPr>
      <w:rFonts w:ascii=".VnTime" w:hAnsi=".VnTime"/>
      <w:lang w:val="en-GB" w:eastAsia="en-US"/>
    </w:rPr>
  </w:style>
  <w:style w:type="paragraph" w:styleId="Footer">
    <w:name w:val="footer"/>
    <w:basedOn w:val="Normal"/>
    <w:autoRedefine/>
    <w:rsid w:val="0018501A"/>
    <w:pPr>
      <w:pBdr>
        <w:top w:val="single" w:sz="4" w:space="1" w:color="auto"/>
      </w:pBdr>
      <w:tabs>
        <w:tab w:val="center" w:pos="4320"/>
        <w:tab w:val="right" w:pos="9000"/>
      </w:tabs>
    </w:pPr>
    <w:rPr>
      <w:rFonts w:ascii="Arial" w:hAnsi="Arial"/>
    </w:rPr>
  </w:style>
  <w:style w:type="paragraph" w:customStyle="1" w:styleId="NormalH">
    <w:name w:val="NormalH"/>
    <w:basedOn w:val="Normal"/>
    <w:autoRedefine/>
    <w:rsid w:val="00BB0F0A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caps/>
      <w:color w:val="003400"/>
      <w:sz w:val="24"/>
      <w:szCs w:val="24"/>
    </w:rPr>
  </w:style>
  <w:style w:type="character" w:styleId="PageNumber">
    <w:name w:val="page number"/>
    <w:basedOn w:val="DefaultParagraphFont"/>
    <w:rsid w:val="00DB4565"/>
  </w:style>
  <w:style w:type="paragraph" w:customStyle="1" w:styleId="Bang">
    <w:name w:val="Bang"/>
    <w:basedOn w:val="Normal"/>
    <w:autoRedefine/>
    <w:rsid w:val="002C334E"/>
    <w:pPr>
      <w:spacing w:before="80" w:after="80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B4565"/>
    <w:pPr>
      <w:tabs>
        <w:tab w:val="num" w:pos="1440"/>
      </w:tabs>
      <w:ind w:left="1440" w:hanging="720"/>
    </w:pPr>
    <w:rPr>
      <w:rFonts w:ascii=".VnArial" w:hAnsi=".VnArial"/>
    </w:rPr>
  </w:style>
  <w:style w:type="paragraph" w:styleId="BodyTextIndent3">
    <w:name w:val="Body Text Indent 3"/>
    <w:basedOn w:val="Normal"/>
    <w:rsid w:val="00DB4565"/>
    <w:pPr>
      <w:ind w:left="540"/>
    </w:pPr>
    <w:rPr>
      <w:lang w:val="en-AU"/>
    </w:rPr>
  </w:style>
  <w:style w:type="paragraph" w:styleId="BodyText">
    <w:name w:val="Body Tex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DB4565"/>
    <w:pPr>
      <w:keepNext/>
      <w:tabs>
        <w:tab w:val="left" w:pos="432"/>
      </w:tabs>
      <w:spacing w:before="240" w:after="240"/>
      <w:ind w:left="432" w:hanging="432"/>
    </w:pPr>
    <w:rPr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B4565"/>
    <w:pPr>
      <w:keepNext/>
      <w:tabs>
        <w:tab w:val="left" w:pos="576"/>
      </w:tabs>
      <w:spacing w:before="240" w:after="200"/>
      <w:ind w:left="576" w:hanging="576"/>
    </w:pPr>
    <w:rPr>
      <w:lang w:val="en-AU"/>
    </w:rPr>
  </w:style>
  <w:style w:type="paragraph" w:customStyle="1" w:styleId="APP2">
    <w:name w:val="APP2"/>
    <w:basedOn w:val="Normal"/>
    <w:rsid w:val="00DB4565"/>
    <w:pPr>
      <w:tabs>
        <w:tab w:val="left" w:pos="-720"/>
        <w:tab w:val="left" w:pos="0"/>
      </w:tabs>
      <w:spacing w:before="0"/>
      <w:ind w:hanging="720"/>
    </w:pPr>
    <w:rPr>
      <w:lang w:val="en-AU"/>
    </w:rPr>
  </w:style>
  <w:style w:type="paragraph" w:customStyle="1" w:styleId="App1">
    <w:name w:val="App1"/>
    <w:basedOn w:val="Heading1H1"/>
    <w:rsid w:val="00DB4565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B4565"/>
    <w:pPr>
      <w:tabs>
        <w:tab w:val="left" w:pos="-720"/>
        <w:tab w:val="left" w:pos="-576"/>
        <w:tab w:val="left" w:pos="0"/>
      </w:tabs>
      <w:spacing w:before="0"/>
    </w:pPr>
    <w:rPr>
      <w:lang w:val="en-GB"/>
    </w:rPr>
  </w:style>
  <w:style w:type="paragraph" w:customStyle="1" w:styleId="chklvl2">
    <w:name w:val="chklvl2"/>
    <w:basedOn w:val="Normal"/>
    <w:rsid w:val="00DB4565"/>
    <w:pPr>
      <w:spacing w:before="0"/>
    </w:pPr>
    <w:rPr>
      <w:lang w:val="en-AU"/>
    </w:rPr>
  </w:style>
  <w:style w:type="paragraph" w:customStyle="1" w:styleId="chklvl1">
    <w:name w:val="chklvl1"/>
    <w:basedOn w:val="Normal"/>
    <w:rsid w:val="00DB4565"/>
    <w:pPr>
      <w:spacing w:before="0"/>
      <w:ind w:firstLine="360"/>
    </w:pPr>
    <w:rPr>
      <w:sz w:val="24"/>
      <w:szCs w:val="24"/>
      <w:lang w:val="en-AU"/>
    </w:rPr>
  </w:style>
  <w:style w:type="paragraph" w:customStyle="1" w:styleId="chklvl3">
    <w:name w:val="chklvl3"/>
    <w:basedOn w:val="Normal"/>
    <w:rsid w:val="00DB4565"/>
    <w:pPr>
      <w:spacing w:before="0"/>
      <w:ind w:firstLine="1080"/>
    </w:pPr>
    <w:rPr>
      <w:lang w:val="en-AU"/>
    </w:rPr>
  </w:style>
  <w:style w:type="paragraph" w:customStyle="1" w:styleId="CHKLVL4">
    <w:name w:val="CHKLVL4"/>
    <w:basedOn w:val="Normal"/>
    <w:rsid w:val="00DB4565"/>
    <w:pPr>
      <w:spacing w:before="0"/>
      <w:ind w:left="1440"/>
    </w:pPr>
    <w:rPr>
      <w:i/>
      <w:iCs/>
      <w:lang w:val="en-AU"/>
    </w:rPr>
  </w:style>
  <w:style w:type="paragraph" w:customStyle="1" w:styleId="GLOSSARY1">
    <w:name w:val="GLOSSARY1"/>
    <w:basedOn w:val="Normal"/>
    <w:rsid w:val="00DB4565"/>
    <w:pPr>
      <w:spacing w:before="0"/>
      <w:ind w:left="274" w:hanging="274"/>
    </w:pPr>
    <w:rPr>
      <w:lang w:val="en-AU"/>
    </w:rPr>
  </w:style>
  <w:style w:type="paragraph" w:customStyle="1" w:styleId="h1para">
    <w:name w:val="h1para"/>
    <w:basedOn w:val="Normal"/>
    <w:rsid w:val="00DB4565"/>
    <w:pPr>
      <w:spacing w:before="0"/>
      <w:ind w:left="450"/>
    </w:pPr>
    <w:rPr>
      <w:lang w:val="en-AU"/>
    </w:rPr>
  </w:style>
  <w:style w:type="paragraph" w:customStyle="1" w:styleId="h2level">
    <w:name w:val="h2level"/>
    <w:basedOn w:val="Normal"/>
    <w:rsid w:val="00DB4565"/>
    <w:pPr>
      <w:spacing w:before="0"/>
      <w:ind w:left="1170"/>
    </w:pPr>
    <w:rPr>
      <w:lang w:val="en-AU"/>
    </w:rPr>
  </w:style>
  <w:style w:type="paragraph" w:customStyle="1" w:styleId="Titlechklst">
    <w:name w:val="Title_chklst"/>
    <w:basedOn w:val="Normal"/>
    <w:rsid w:val="00DB4565"/>
    <w:pPr>
      <w:spacing w:before="0"/>
      <w:jc w:val="center"/>
    </w:pPr>
    <w:rPr>
      <w:caps/>
      <w:sz w:val="28"/>
      <w:szCs w:val="28"/>
      <w:lang w:val="en-AU"/>
    </w:rPr>
  </w:style>
  <w:style w:type="paragraph" w:customStyle="1" w:styleId="CHAPTER">
    <w:name w:val="CHAPTER"/>
    <w:basedOn w:val="Normal"/>
    <w:rsid w:val="00DB4565"/>
    <w:pPr>
      <w:spacing w:before="0"/>
      <w:ind w:hanging="360"/>
      <w:jc w:val="center"/>
    </w:pPr>
    <w:rPr>
      <w:sz w:val="36"/>
      <w:szCs w:val="36"/>
      <w:lang w:val="en-AU"/>
    </w:rPr>
  </w:style>
  <w:style w:type="paragraph" w:customStyle="1" w:styleId="Sub-heading1">
    <w:name w:val="Sub-heading 1"/>
    <w:basedOn w:val="CHAPTER"/>
    <w:rsid w:val="00DB4565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B4565"/>
    <w:pPr>
      <w:spacing w:before="0"/>
      <w:ind w:left="432"/>
    </w:pPr>
    <w:rPr>
      <w:lang w:val="en-AU"/>
    </w:rPr>
  </w:style>
  <w:style w:type="paragraph" w:customStyle="1" w:styleId="Level4">
    <w:name w:val="Level_4"/>
    <w:basedOn w:val="Normal"/>
    <w:rsid w:val="00DB4565"/>
    <w:pPr>
      <w:spacing w:before="0"/>
      <w:ind w:left="1080"/>
    </w:pPr>
    <w:rPr>
      <w:lang w:val="en-AU"/>
    </w:rPr>
  </w:style>
  <w:style w:type="paragraph" w:customStyle="1" w:styleId="Level1">
    <w:name w:val="Level_1"/>
    <w:basedOn w:val="Normal"/>
    <w:rsid w:val="00DB4565"/>
    <w:pPr>
      <w:spacing w:before="0"/>
    </w:pPr>
    <w:rPr>
      <w:lang w:val="en-AU"/>
    </w:rPr>
  </w:style>
  <w:style w:type="paragraph" w:customStyle="1" w:styleId="Level3">
    <w:name w:val="Level_3"/>
    <w:basedOn w:val="Level1"/>
    <w:rsid w:val="00DB4565"/>
    <w:rPr>
      <w:b/>
      <w:bCs w:val="0"/>
    </w:rPr>
  </w:style>
  <w:style w:type="paragraph" w:customStyle="1" w:styleId="Level2">
    <w:name w:val="Level_2"/>
    <w:basedOn w:val="Level3"/>
    <w:rsid w:val="00DB4565"/>
    <w:pPr>
      <w:ind w:left="432"/>
    </w:pPr>
  </w:style>
  <w:style w:type="paragraph" w:customStyle="1" w:styleId="Level5">
    <w:name w:val="Level_5"/>
    <w:basedOn w:val="Normal"/>
    <w:rsid w:val="00DB4565"/>
    <w:pPr>
      <w:spacing w:before="0"/>
      <w:ind w:left="1440"/>
    </w:pPr>
    <w:rPr>
      <w:lang w:val="en-AU"/>
    </w:rPr>
  </w:style>
  <w:style w:type="paragraph" w:customStyle="1" w:styleId="level6">
    <w:name w:val="level_6"/>
    <w:basedOn w:val="Normal"/>
    <w:rsid w:val="00DB4565"/>
    <w:pPr>
      <w:spacing w:before="0"/>
      <w:ind w:left="1800"/>
    </w:pPr>
    <w:rPr>
      <w:lang w:val="en-AU"/>
    </w:rPr>
  </w:style>
  <w:style w:type="paragraph" w:customStyle="1" w:styleId="Appendix">
    <w:name w:val="Appendix"/>
    <w:basedOn w:val="Normal"/>
    <w:rsid w:val="00DB4565"/>
    <w:pPr>
      <w:spacing w:before="0"/>
    </w:pPr>
    <w:rPr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B4565"/>
    <w:pPr>
      <w:spacing w:before="0"/>
    </w:pPr>
    <w:rPr>
      <w:caps/>
      <w:lang w:val="en-AU"/>
    </w:rPr>
  </w:style>
  <w:style w:type="paragraph" w:styleId="FootnoteText">
    <w:name w:val="footnote text"/>
    <w:basedOn w:val="Normal"/>
    <w:semiHidden/>
    <w:rsid w:val="00DB4565"/>
    <w:pPr>
      <w:spacing w:before="0"/>
    </w:pPr>
  </w:style>
  <w:style w:type="paragraph" w:customStyle="1" w:styleId="Standaard">
    <w:name w:val="Standaard"/>
    <w:rsid w:val="00DB4565"/>
    <w:rPr>
      <w:rFonts w:ascii="CG Times" w:hAnsi="CG Times"/>
      <w:sz w:val="24"/>
      <w:szCs w:val="24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DB4565"/>
    <w:pPr>
      <w:spacing w:before="0"/>
    </w:pPr>
    <w:rPr>
      <w:lang w:val="en-GB"/>
    </w:rPr>
  </w:style>
  <w:style w:type="paragraph" w:styleId="BodyTextIndent">
    <w:name w:val="Body Text Inden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Starbullet">
    <w:name w:val="Starbullet"/>
    <w:basedOn w:val="Normal"/>
    <w:rsid w:val="00DB4565"/>
    <w:pPr>
      <w:spacing w:before="0" w:after="240"/>
      <w:ind w:hanging="360"/>
    </w:pPr>
    <w:rPr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B4565"/>
    <w:pPr>
      <w:spacing w:before="240"/>
    </w:pPr>
    <w:rPr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DB4565"/>
    <w:pPr>
      <w:spacing w:before="0"/>
      <w:jc w:val="center"/>
    </w:pPr>
    <w:rPr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B4565"/>
    <w:pPr>
      <w:spacing w:after="120"/>
    </w:pPr>
    <w:rPr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DB4565"/>
    <w:rPr>
      <w:vertAlign w:val="superscript"/>
    </w:rPr>
  </w:style>
  <w:style w:type="paragraph" w:customStyle="1" w:styleId="Bullet">
    <w:name w:val="Bullet"/>
    <w:basedOn w:val="Normal"/>
    <w:rsid w:val="00DB4565"/>
    <w:pPr>
      <w:tabs>
        <w:tab w:val="left" w:pos="-720"/>
        <w:tab w:val="left" w:pos="0"/>
      </w:tabs>
      <w:spacing w:before="40" w:after="80"/>
      <w:ind w:left="1440" w:hanging="720"/>
    </w:pPr>
    <w:rPr>
      <w:sz w:val="24"/>
      <w:szCs w:val="24"/>
      <w:lang w:val="en-AU"/>
    </w:rPr>
  </w:style>
  <w:style w:type="paragraph" w:customStyle="1" w:styleId="screentable">
    <w:name w:val="screen table"/>
    <w:rsid w:val="00DB4565"/>
    <w:pPr>
      <w:widowControl w:val="0"/>
    </w:pPr>
    <w:rPr>
      <w:lang w:eastAsia="en-US"/>
    </w:rPr>
  </w:style>
  <w:style w:type="paragraph" w:styleId="BodyText3">
    <w:name w:val="Body Text 3"/>
    <w:basedOn w:val="Normal"/>
    <w:rsid w:val="00DB4565"/>
    <w:pPr>
      <w:spacing w:before="0"/>
    </w:pPr>
    <w:rPr>
      <w:i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DB4565"/>
    <w:pPr>
      <w:spacing w:before="0"/>
    </w:pPr>
    <w:rPr>
      <w:i/>
      <w:iCs/>
      <w:lang w:val="en-GB"/>
    </w:rPr>
  </w:style>
  <w:style w:type="character" w:styleId="Hyperlink">
    <w:name w:val="Hyperlink"/>
    <w:basedOn w:val="DefaultParagraphFont"/>
    <w:uiPriority w:val="99"/>
    <w:rsid w:val="00DB4565"/>
    <w:rPr>
      <w:color w:val="0000FF"/>
      <w:u w:val="single"/>
    </w:rPr>
  </w:style>
  <w:style w:type="paragraph" w:customStyle="1" w:styleId="DiffListing">
    <w:name w:val="Diff Listing"/>
    <w:basedOn w:val="Normal"/>
    <w:rsid w:val="00DB4565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B4565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B4565"/>
    <w:pPr>
      <w:spacing w:before="0"/>
    </w:pPr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DB4565"/>
    <w:pPr>
      <w:shd w:val="clear" w:color="auto" w:fill="000080"/>
      <w:spacing w:before="0"/>
    </w:pPr>
    <w:rPr>
      <w:rFonts w:cs="Tahoma"/>
      <w:lang w:val="en-AU"/>
    </w:rPr>
  </w:style>
  <w:style w:type="paragraph" w:customStyle="1" w:styleId="Listing">
    <w:name w:val="Listing"/>
    <w:basedOn w:val="Normal"/>
    <w:rsid w:val="00DB4565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DB4565"/>
    <w:pPr>
      <w:spacing w:before="0"/>
    </w:pPr>
    <w:rPr>
      <w:rFonts w:ascii=".VnTime" w:hAnsi=".VnTime"/>
    </w:rPr>
  </w:style>
  <w:style w:type="paragraph" w:customStyle="1" w:styleId="NormalCaption">
    <w:name w:val="NormalCaption"/>
    <w:basedOn w:val="Normal"/>
    <w:rsid w:val="00DB4565"/>
    <w:pPr>
      <w:widowControl w:val="0"/>
      <w:spacing w:after="120"/>
      <w:ind w:left="709"/>
    </w:pPr>
  </w:style>
  <w:style w:type="paragraph" w:customStyle="1" w:styleId="NormalIndent0">
    <w:name w:val="NormalIndent"/>
    <w:basedOn w:val="Normal"/>
    <w:rsid w:val="00DB4565"/>
  </w:style>
  <w:style w:type="paragraph" w:customStyle="1" w:styleId="NormalIndex">
    <w:name w:val="NormalIndex"/>
    <w:basedOn w:val="NormalIndent0"/>
    <w:rsid w:val="00DB4565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H-1">
    <w:name w:val="NH-1"/>
    <w:basedOn w:val="Normal"/>
    <w:next w:val="NH-2"/>
    <w:rsid w:val="00DB4565"/>
    <w:pPr>
      <w:keepNext/>
      <w:widowControl w:val="0"/>
      <w:tabs>
        <w:tab w:val="left" w:pos="360"/>
      </w:tabs>
      <w:ind w:hanging="360"/>
    </w:pPr>
    <w:rPr>
      <w:rFonts w:ascii=".VnArial" w:hAnsi=".VnArial"/>
      <w:sz w:val="24"/>
      <w:szCs w:val="24"/>
    </w:rPr>
  </w:style>
  <w:style w:type="paragraph" w:customStyle="1" w:styleId="NH-2">
    <w:name w:val="NH-2"/>
    <w:basedOn w:val="Normal"/>
    <w:next w:val="NormalIndent"/>
    <w:rsid w:val="00DB4565"/>
    <w:pPr>
      <w:keepNext/>
      <w:widowControl w:val="0"/>
      <w:tabs>
        <w:tab w:val="left" w:pos="720"/>
      </w:tabs>
      <w:ind w:hanging="360"/>
    </w:pPr>
    <w:rPr>
      <w:rFonts w:ascii=".VnArial" w:hAnsi=".VnArial"/>
      <w:sz w:val="24"/>
      <w:szCs w:val="24"/>
    </w:rPr>
  </w:style>
  <w:style w:type="paragraph" w:customStyle="1" w:styleId="NormalText">
    <w:name w:val="NormalText"/>
    <w:basedOn w:val="Normal"/>
    <w:rsid w:val="00DB4565"/>
    <w:pPr>
      <w:widowControl w:val="0"/>
    </w:pPr>
  </w:style>
  <w:style w:type="paragraph" w:customStyle="1" w:styleId="H5">
    <w:name w:val="H5"/>
    <w:basedOn w:val="NormalIndent"/>
    <w:next w:val="Normal"/>
    <w:rsid w:val="00DB4565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</w:pPr>
    <w:rPr>
      <w:rFonts w:ascii=".VnTime" w:hAnsi=".VnTime"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B4565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</w:pPr>
    <w:rPr>
      <w:color w:val="000000"/>
    </w:rPr>
  </w:style>
  <w:style w:type="paragraph" w:customStyle="1" w:styleId="Normal2">
    <w:name w:val="Normal 2"/>
    <w:basedOn w:val="Normal"/>
    <w:rsid w:val="00DB4565"/>
    <w:pPr>
      <w:widowControl w:val="0"/>
      <w:tabs>
        <w:tab w:val="left" w:pos="360"/>
      </w:tabs>
      <w:ind w:hanging="360"/>
    </w:pPr>
  </w:style>
  <w:style w:type="paragraph" w:styleId="BlockText">
    <w:name w:val="Block Text"/>
    <w:basedOn w:val="Normal"/>
    <w:rsid w:val="00DB4565"/>
    <w:pPr>
      <w:widowControl w:val="0"/>
      <w:tabs>
        <w:tab w:val="left" w:pos="8820"/>
      </w:tabs>
      <w:spacing w:before="0"/>
      <w:ind w:right="22"/>
    </w:pPr>
    <w:rPr>
      <w:rFonts w:ascii=".VnTime" w:hAnsi=".VnTime"/>
    </w:rPr>
  </w:style>
  <w:style w:type="character" w:styleId="CommentReference">
    <w:name w:val="annotation reference"/>
    <w:basedOn w:val="DefaultParagraphFont"/>
    <w:semiHidden/>
    <w:rsid w:val="00DB4565"/>
    <w:rPr>
      <w:sz w:val="16"/>
      <w:szCs w:val="16"/>
    </w:rPr>
  </w:style>
  <w:style w:type="paragraph" w:customStyle="1" w:styleId="Content">
    <w:name w:val="Content"/>
    <w:basedOn w:val="Normal"/>
    <w:rsid w:val="00DB4565"/>
    <w:pPr>
      <w:ind w:left="709"/>
    </w:pPr>
    <w:rPr>
      <w:rFonts w:ascii=".VnTime" w:hAnsi=".VnTime"/>
      <w:sz w:val="24"/>
      <w:szCs w:val="24"/>
    </w:rPr>
  </w:style>
  <w:style w:type="paragraph" w:customStyle="1" w:styleId="TableCaption">
    <w:name w:val="TableCaption"/>
    <w:basedOn w:val="NormalIndent"/>
    <w:rsid w:val="00DB4565"/>
    <w:pPr>
      <w:widowControl w:val="0"/>
      <w:tabs>
        <w:tab w:val="clear" w:pos="702"/>
        <w:tab w:val="clear" w:pos="1080"/>
      </w:tabs>
      <w:spacing w:line="240" w:lineRule="auto"/>
      <w:ind w:left="-14" w:right="14"/>
    </w:pPr>
  </w:style>
  <w:style w:type="character" w:styleId="Strong">
    <w:name w:val="Strong"/>
    <w:basedOn w:val="DefaultParagraphFont"/>
    <w:uiPriority w:val="22"/>
    <w:qFormat/>
    <w:rsid w:val="00DB4565"/>
    <w:rPr>
      <w:b/>
      <w:bCs/>
    </w:rPr>
  </w:style>
  <w:style w:type="paragraph" w:customStyle="1" w:styleId="TableTitle">
    <w:name w:val="Table Title"/>
    <w:basedOn w:val="NormalIndent"/>
    <w:autoRedefine/>
    <w:rsid w:val="00DB4565"/>
    <w:pPr>
      <w:keepNext/>
      <w:widowControl w:val="0"/>
      <w:numPr>
        <w:numId w:val="2"/>
      </w:numPr>
      <w:tabs>
        <w:tab w:val="clear" w:pos="702"/>
      </w:tabs>
      <w:spacing w:line="240" w:lineRule="auto"/>
      <w:ind w:right="29"/>
      <w:jc w:val="right"/>
    </w:pPr>
    <w:rPr>
      <w:rFonts w:ascii=".VnTime" w:hAnsi=".VnTime"/>
    </w:rPr>
  </w:style>
  <w:style w:type="paragraph" w:styleId="Index1">
    <w:name w:val="index 1"/>
    <w:basedOn w:val="Normal"/>
    <w:next w:val="Normal"/>
    <w:autoRedefine/>
    <w:semiHidden/>
    <w:rsid w:val="00DB4565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i/>
      <w:iCs/>
    </w:rPr>
  </w:style>
  <w:style w:type="paragraph" w:customStyle="1" w:styleId="InfoBlue">
    <w:name w:val="InfoBlue"/>
    <w:basedOn w:val="Normal"/>
    <w:next w:val="BodyText"/>
    <w:autoRedefine/>
    <w:rsid w:val="00DB4565"/>
    <w:pPr>
      <w:widowControl w:val="0"/>
      <w:spacing w:before="0" w:after="120" w:line="240" w:lineRule="atLeast"/>
      <w:ind w:left="540"/>
    </w:pPr>
    <w:rPr>
      <w:rFonts w:cs="Tahoma"/>
      <w:i/>
      <w:color w:val="0000FF"/>
    </w:rPr>
  </w:style>
  <w:style w:type="paragraph" w:customStyle="1" w:styleId="HeadingBig">
    <w:name w:val="Heading Big"/>
    <w:basedOn w:val="NormalTB"/>
    <w:autoRedefine/>
    <w:rsid w:val="0081604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DB4565"/>
    <w:pPr>
      <w:widowControl w:val="0"/>
      <w:jc w:val="center"/>
    </w:pPr>
    <w:rPr>
      <w:rFonts w:cs="Tahoma"/>
      <w:snapToGrid w:val="0"/>
      <w:color w:val="6E2500"/>
      <w:sz w:val="18"/>
    </w:rPr>
  </w:style>
  <w:style w:type="paragraph" w:customStyle="1" w:styleId="NormalT">
    <w:name w:val="NormalT"/>
    <w:basedOn w:val="Normal"/>
    <w:rsid w:val="00DB4565"/>
  </w:style>
  <w:style w:type="paragraph" w:styleId="BalloonText">
    <w:name w:val="Balloon Text"/>
    <w:basedOn w:val="Normal"/>
    <w:link w:val="BalloonTextChar"/>
    <w:rsid w:val="0003263A"/>
    <w:pPr>
      <w:spacing w:before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3263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42F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E66DB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1">
    <w:name w:val="Grid Table 41"/>
    <w:basedOn w:val="TableNormal"/>
    <w:uiPriority w:val="49"/>
    <w:rsid w:val="00B66550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66550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5Dark1">
    <w:name w:val="Grid Table 5 Dark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ListTable31">
    <w:name w:val="List Table 31"/>
    <w:basedOn w:val="TableNormal"/>
    <w:uiPriority w:val="48"/>
    <w:rsid w:val="009032E4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7453E"/>
    <w:pPr>
      <w:contextualSpacing/>
    </w:pPr>
  </w:style>
  <w:style w:type="paragraph" w:styleId="Date">
    <w:name w:val="Date"/>
    <w:basedOn w:val="Normal"/>
    <w:next w:val="Normal"/>
    <w:link w:val="DateChar"/>
    <w:rsid w:val="009337BD"/>
  </w:style>
  <w:style w:type="character" w:customStyle="1" w:styleId="DateChar">
    <w:name w:val="Date Char"/>
    <w:basedOn w:val="DefaultParagraphFont"/>
    <w:link w:val="Date"/>
    <w:rsid w:val="009337BD"/>
    <w:rPr>
      <w:rFonts w:ascii="Tahoma" w:hAnsi="Tahoma" w:cs="Arial"/>
      <w:lang w:eastAsia="en-US"/>
    </w:rPr>
  </w:style>
  <w:style w:type="character" w:styleId="FollowedHyperlink">
    <w:name w:val="FollowedHyperlink"/>
    <w:basedOn w:val="DefaultParagraphFont"/>
    <w:semiHidden/>
    <w:unhideWhenUsed/>
    <w:rsid w:val="00CF03E6"/>
    <w:rPr>
      <w:color w:val="954F72" w:themeColor="followedHyperlink"/>
      <w:u w:val="single"/>
    </w:rPr>
  </w:style>
  <w:style w:type="paragraph" w:styleId="CommentSubject">
    <w:name w:val="annotation subject"/>
    <w:basedOn w:val="CommentText"/>
    <w:next w:val="CommentText"/>
    <w:semiHidden/>
    <w:unhideWhenUsed/>
    <w:rsid w:val="00B80259"/>
    <w:pPr>
      <w:spacing w:before="120" w:line="240" w:lineRule="auto"/>
    </w:pPr>
    <w:rPr>
      <w:b/>
      <w:sz w:val="20"/>
      <w:szCs w:val="20"/>
      <w:lang w:val="en-US"/>
    </w:rPr>
  </w:style>
  <w:style w:type="character" w:customStyle="1" w:styleId="CommentTextChar">
    <w:name w:val="Comment Text Char"/>
    <w:basedOn w:val="DefaultParagraphFont"/>
    <w:link w:val="CommentText"/>
    <w:semiHidden/>
    <w:rsid w:val="00B80259"/>
    <w:rPr>
      <w:bCs/>
      <w:sz w:val="22"/>
      <w:szCs w:val="22"/>
      <w:lang w:val="en-GB" w:eastAsia="en-US"/>
    </w:rPr>
  </w:style>
  <w:style w:type="character" w:customStyle="1" w:styleId="CommentSubjectChar">
    <w:name w:val="Comment Subject Char"/>
    <w:basedOn w:val="CommentTextChar"/>
    <w:link w:val="CommentSubject"/>
    <w:rsid w:val="00B8025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2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7090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009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en.wikipedia.org/wiki/Model-view-controller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ang\Desktop\Template%20Design_EN\Template_Architecture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62E74E-45C2-4B73-831B-54E41384F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Template_Architecture Design.dot</Template>
  <TotalTime>2777</TotalTime>
  <Pages>1</Pages>
  <Words>1510</Words>
  <Characters>8610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Template_Architecture Design</vt:lpstr>
    </vt:vector>
  </TitlesOfParts>
  <Manager>Nguyen Thanh Nam</Manager>
  <Company>FPTSoft</Company>
  <LinksUpToDate>false</LinksUpToDate>
  <CharactersWithSpaces>10100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Template_Architecture Design</dc:title>
  <dc:subject>1/2</dc:subject>
  <dc:creator>Hoang</dc:creator>
  <cp:keywords/>
  <dc:description>Add 12. OTHER CONSIDERATIONS</dc:description>
  <cp:lastModifiedBy>sangnv</cp:lastModifiedBy>
  <cp:revision>634</cp:revision>
  <cp:lastPrinted>1900-12-31T17:00:00Z</cp:lastPrinted>
  <dcterms:created xsi:type="dcterms:W3CDTF">2013-10-02T15:35:00Z</dcterms:created>
  <dcterms:modified xsi:type="dcterms:W3CDTF">2014-08-16T10:00:00Z</dcterms:modified>
  <cp:category>Template</cp:category>
</cp:coreProperties>
</file>