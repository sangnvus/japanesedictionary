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64" w:rsidRDefault="00EC7B9A" w:rsidP="00311475">
      <w:pPr>
        <w:pStyle w:val="NormalTB"/>
        <w:widowControl w:val="0"/>
        <w:tabs>
          <w:tab w:val="left" w:pos="0"/>
        </w:tabs>
        <w:spacing w:before="120"/>
        <w:rPr>
          <w:rFonts w:ascii="Arial" w:hAnsi="Arial" w:cs="Arial"/>
          <w:snapToGrid w:val="0"/>
          <w:lang w:val="en-US"/>
        </w:rPr>
      </w:pPr>
      <w:r>
        <w:rPr>
          <w:rFonts w:ascii="Arial" w:hAnsi="Arial" w:cs="Arial"/>
          <w:snapToGrid w:val="0"/>
          <w:lang w:val="en-US"/>
        </w:rPr>
        <w:br w:type="textWrapping" w:clear="all"/>
      </w:r>
      <w:r w:rsidR="00633398">
        <w:rPr>
          <w:rFonts w:ascii="Arial" w:hAnsi="Arial" w:cs="Arial"/>
          <w:snapToGrid w:val="0"/>
          <w:lang w:val="en-US"/>
        </w:rPr>
        <w:br w:type="textWrapping" w:clear="all"/>
      </w:r>
    </w:p>
    <w:p w:rsidR="00D25A64" w:rsidRDefault="00D25A64" w:rsidP="00DB14D2"/>
    <w:p w:rsidR="004B3152" w:rsidRDefault="004B3152" w:rsidP="00DB14D2">
      <w:pPr>
        <w:pStyle w:val="Body"/>
      </w:pPr>
      <w:bookmarkStart w:id="0" w:name="_Ref13883154"/>
      <w:bookmarkEnd w:id="0"/>
    </w:p>
    <w:p w:rsidR="00D25A64" w:rsidRDefault="00311475" w:rsidP="00E539FD">
      <w:pPr>
        <w:ind w:left="720" w:firstLine="720"/>
      </w:pPr>
      <w:r w:rsidRPr="00311475">
        <w:rPr>
          <w:noProof/>
          <w:lang w:val="vi-VN"/>
        </w:rPr>
        <w:drawing>
          <wp:inline distT="0" distB="0" distL="0" distR="0" wp14:anchorId="74F8C4BD" wp14:editId="06A070EA">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Default="00D25A64" w:rsidP="00DB14D2"/>
    <w:p w:rsidR="00444DCA" w:rsidRDefault="00444DCA" w:rsidP="00DB14D2"/>
    <w:p w:rsidR="00F453FA" w:rsidRDefault="00F453FA" w:rsidP="00DB14D2"/>
    <w:p w:rsidR="00F453FA" w:rsidRDefault="00F453FA" w:rsidP="00DB14D2"/>
    <w:p w:rsidR="00F453FA" w:rsidRDefault="00F453FA" w:rsidP="00DB14D2"/>
    <w:p w:rsidR="00F453FA" w:rsidRDefault="00F453FA" w:rsidP="00DB14D2"/>
    <w:p w:rsidR="00D25A64" w:rsidRDefault="00D25A64" w:rsidP="00DB14D2"/>
    <w:p w:rsidR="00D25A64" w:rsidRPr="009117DD" w:rsidRDefault="003B23C8">
      <w:pPr>
        <w:pStyle w:val="HeadingBig"/>
        <w:rPr>
          <w:rFonts w:ascii="Times New Roman" w:hAnsi="Times New Roman"/>
          <w:i w:val="0"/>
          <w:iCs w:val="0"/>
          <w:sz w:val="48"/>
          <w:szCs w:val="48"/>
        </w:rPr>
      </w:pPr>
      <w:r w:rsidRPr="009117DD">
        <w:rPr>
          <w:rFonts w:ascii="Times New Roman" w:hAnsi="Times New Roman"/>
          <w:i w:val="0"/>
          <w:iCs w:val="0"/>
          <w:sz w:val="48"/>
          <w:szCs w:val="48"/>
        </w:rPr>
        <w:t>USEFUL JAPANESE DICTIONARY FOR VIETNAMESE</w:t>
      </w:r>
    </w:p>
    <w:p w:rsidR="009117DD" w:rsidRPr="003B23C8" w:rsidRDefault="009117DD">
      <w:pPr>
        <w:pStyle w:val="HeadingBig"/>
        <w:rPr>
          <w:rFonts w:ascii="Times New Roman" w:hAnsi="Times New Roman"/>
          <w:i w:val="0"/>
          <w:iCs w:val="0"/>
        </w:rPr>
      </w:pPr>
    </w:p>
    <w:p w:rsidR="00D25A64" w:rsidRPr="009117DD" w:rsidRDefault="00D25A64">
      <w:pPr>
        <w:pStyle w:val="HeadingBig"/>
        <w:rPr>
          <w:rFonts w:ascii="Times New Roman" w:hAnsi="Times New Roman"/>
          <w:i w:val="0"/>
          <w:iCs w:val="0"/>
          <w:sz w:val="48"/>
          <w:szCs w:val="48"/>
        </w:rPr>
      </w:pPr>
      <w:r w:rsidRPr="009117DD">
        <w:rPr>
          <w:rFonts w:ascii="Times New Roman" w:hAnsi="Times New Roman"/>
          <w:i w:val="0"/>
          <w:iCs w:val="0"/>
          <w:sz w:val="48"/>
          <w:szCs w:val="48"/>
        </w:rPr>
        <w:t>Project Plan</w:t>
      </w:r>
    </w:p>
    <w:p w:rsidR="00D25A64" w:rsidRDefault="00D25A64" w:rsidP="00DB14D2"/>
    <w:p w:rsidR="009117DD" w:rsidRDefault="009117DD" w:rsidP="00DB14D2"/>
    <w:p w:rsidR="00D25A64" w:rsidRPr="009117DD" w:rsidRDefault="00D25A64" w:rsidP="00444DCA">
      <w:pPr>
        <w:pStyle w:val="NormalTB"/>
        <w:widowControl w:val="0"/>
        <w:spacing w:before="120"/>
        <w:rPr>
          <w:rFonts w:ascii="Times New Roman" w:hAnsi="Times New Roman"/>
          <w:b/>
          <w:bCs/>
          <w:snapToGrid w:val="0"/>
          <w:sz w:val="32"/>
          <w:szCs w:val="32"/>
          <w:lang w:val="en-US"/>
        </w:rPr>
      </w:pPr>
      <w:r w:rsidRPr="009117DD">
        <w:rPr>
          <w:rFonts w:ascii="Times New Roman" w:hAnsi="Times New Roman"/>
          <w:b/>
          <w:bCs/>
          <w:snapToGrid w:val="0"/>
          <w:sz w:val="32"/>
          <w:szCs w:val="32"/>
          <w:lang w:val="en-US"/>
        </w:rPr>
        <w:t xml:space="preserve">Project Code: </w:t>
      </w:r>
      <w:r w:rsidR="003B23C8" w:rsidRPr="009117DD">
        <w:rPr>
          <w:rFonts w:ascii="Times New Roman" w:hAnsi="Times New Roman"/>
          <w:b/>
          <w:bCs/>
          <w:iCs/>
          <w:snapToGrid w:val="0"/>
          <w:sz w:val="32"/>
          <w:szCs w:val="32"/>
          <w:lang w:val="en-US"/>
        </w:rPr>
        <w:t>UJD_VN</w:t>
      </w:r>
    </w:p>
    <w:p w:rsidR="00D25A64" w:rsidRPr="009117DD" w:rsidRDefault="00D25A64" w:rsidP="00444DCA">
      <w:pPr>
        <w:pStyle w:val="NormalTB"/>
        <w:widowControl w:val="0"/>
        <w:spacing w:before="120"/>
        <w:rPr>
          <w:rFonts w:ascii="Times New Roman" w:hAnsi="Times New Roman"/>
          <w:b/>
          <w:bCs/>
          <w:snapToGrid w:val="0"/>
          <w:sz w:val="32"/>
          <w:szCs w:val="32"/>
          <w:lang w:val="en-US" w:eastAsia="ja-JP"/>
        </w:rPr>
      </w:pPr>
      <w:r w:rsidRPr="009117DD">
        <w:rPr>
          <w:rFonts w:ascii="Times New Roman" w:hAnsi="Times New Roman"/>
          <w:b/>
          <w:bCs/>
          <w:snapToGrid w:val="0"/>
          <w:sz w:val="32"/>
          <w:szCs w:val="32"/>
          <w:lang w:val="en-US"/>
        </w:rPr>
        <w:t xml:space="preserve">Document Code: </w:t>
      </w:r>
      <w:proofErr w:type="spellStart"/>
      <w:r w:rsidR="007E560C" w:rsidRPr="009117DD">
        <w:rPr>
          <w:rFonts w:ascii="Times New Roman" w:hAnsi="Times New Roman"/>
          <w:b/>
          <w:bCs/>
          <w:iCs/>
          <w:snapToGrid w:val="0"/>
          <w:sz w:val="32"/>
          <w:szCs w:val="32"/>
          <w:lang w:val="en-US"/>
        </w:rPr>
        <w:t>UJD_VN</w:t>
      </w:r>
      <w:r w:rsidR="00437275" w:rsidRPr="009117DD">
        <w:rPr>
          <w:rFonts w:ascii="Times New Roman" w:hAnsi="Times New Roman"/>
          <w:b/>
          <w:bCs/>
          <w:iCs/>
          <w:snapToGrid w:val="0"/>
          <w:sz w:val="32"/>
          <w:szCs w:val="32"/>
          <w:lang w:val="en-US"/>
        </w:rPr>
        <w:t>_</w:t>
      </w:r>
      <w:r w:rsidR="00C1099A" w:rsidRPr="009117DD">
        <w:rPr>
          <w:rFonts w:ascii="Times New Roman" w:hAnsi="Times New Roman"/>
          <w:b/>
          <w:bCs/>
          <w:iCs/>
          <w:snapToGrid w:val="0"/>
          <w:sz w:val="32"/>
          <w:szCs w:val="32"/>
          <w:lang w:val="en-US"/>
        </w:rPr>
        <w:t>Project</w:t>
      </w:r>
      <w:proofErr w:type="spellEnd"/>
      <w:r w:rsidR="00C1099A" w:rsidRPr="009117DD">
        <w:rPr>
          <w:rFonts w:ascii="Times New Roman" w:hAnsi="Times New Roman"/>
          <w:b/>
          <w:bCs/>
          <w:iCs/>
          <w:snapToGrid w:val="0"/>
          <w:sz w:val="32"/>
          <w:szCs w:val="32"/>
          <w:lang w:val="en-US"/>
        </w:rPr>
        <w:t xml:space="preserve"> Plan</w:t>
      </w:r>
      <w:r w:rsidR="00C1099A" w:rsidRPr="009117DD">
        <w:rPr>
          <w:rFonts w:ascii="Times New Roman" w:hAnsi="Times New Roman"/>
          <w:b/>
          <w:bCs/>
          <w:snapToGrid w:val="0"/>
          <w:sz w:val="32"/>
          <w:szCs w:val="32"/>
          <w:lang w:val="en-US"/>
        </w:rPr>
        <w:t>_</w:t>
      </w:r>
      <w:r w:rsidR="00311475" w:rsidRPr="009117DD">
        <w:rPr>
          <w:rFonts w:ascii="Times New Roman" w:hAnsi="Times New Roman"/>
          <w:b/>
          <w:bCs/>
          <w:snapToGrid w:val="0"/>
          <w:sz w:val="32"/>
          <w:szCs w:val="32"/>
          <w:lang w:val="en-US"/>
        </w:rPr>
        <w:t>v</w:t>
      </w:r>
      <w:r w:rsidR="0005187D" w:rsidRPr="009117DD">
        <w:rPr>
          <w:rFonts w:ascii="Times New Roman" w:hAnsi="Times New Roman"/>
          <w:b/>
          <w:bCs/>
          <w:snapToGrid w:val="0"/>
          <w:sz w:val="32"/>
          <w:szCs w:val="32"/>
          <w:lang w:val="en-US" w:eastAsia="ja-JP"/>
        </w:rPr>
        <w:t>1.0</w:t>
      </w:r>
      <w:r w:rsidR="00C1099A" w:rsidRPr="009117DD">
        <w:rPr>
          <w:rFonts w:ascii="Times New Roman" w:hAnsi="Times New Roman"/>
          <w:b/>
          <w:bCs/>
          <w:snapToGrid w:val="0"/>
          <w:sz w:val="32"/>
          <w:szCs w:val="32"/>
          <w:lang w:val="en-US" w:eastAsia="ja-JP"/>
        </w:rPr>
        <w:t>_EN</w:t>
      </w:r>
    </w:p>
    <w:p w:rsidR="00D25A64" w:rsidRPr="007E560C" w:rsidRDefault="00D25A64" w:rsidP="00DB14D2"/>
    <w:p w:rsidR="00D25A64" w:rsidRDefault="00D25A64" w:rsidP="00DB14D2"/>
    <w:p w:rsidR="00444DCA" w:rsidRDefault="00444DCA" w:rsidP="00DB14D2"/>
    <w:p w:rsidR="00444DCA" w:rsidRDefault="00444DCA" w:rsidP="00DB14D2"/>
    <w:p w:rsidR="00444DCA" w:rsidRDefault="00444DCA" w:rsidP="00DB14D2"/>
    <w:p w:rsidR="00444DCA" w:rsidRDefault="00444DCA" w:rsidP="00DB14D2"/>
    <w:p w:rsidR="00D25A64" w:rsidRDefault="00D25A64" w:rsidP="00DB14D2"/>
    <w:p w:rsidR="00B54459" w:rsidRDefault="00B54459" w:rsidP="00DB14D2"/>
    <w:p w:rsidR="00B54459" w:rsidRDefault="00B54459" w:rsidP="00DB14D2"/>
    <w:p w:rsidR="00D25A64" w:rsidRPr="009117DD" w:rsidRDefault="009117DD" w:rsidP="009117DD">
      <w:pPr>
        <w:pStyle w:val="NormalTB"/>
        <w:widowControl w:val="0"/>
        <w:spacing w:before="120"/>
        <w:jc w:val="left"/>
        <w:rPr>
          <w:rFonts w:ascii="Times New Roman" w:hAnsi="Times New Roman"/>
          <w:b/>
          <w:bCs/>
          <w:snapToGrid w:val="0"/>
          <w:sz w:val="32"/>
          <w:szCs w:val="32"/>
          <w:lang w:val="en-US"/>
        </w:rPr>
      </w:pPr>
      <w:r>
        <w:rPr>
          <w:rFonts w:ascii="Times New Roman" w:hAnsi="Times New Roman"/>
          <w:iCs/>
          <w:sz w:val="22"/>
          <w:szCs w:val="22"/>
          <w:lang w:val="en-US" w:eastAsia="ja-JP"/>
        </w:rPr>
        <w:t xml:space="preserve"> </w:t>
      </w:r>
      <w:r>
        <w:rPr>
          <w:rFonts w:ascii="Times New Roman" w:hAnsi="Times New Roman"/>
          <w:iCs/>
          <w:sz w:val="22"/>
          <w:szCs w:val="22"/>
          <w:lang w:val="en-US" w:eastAsia="ja-JP"/>
        </w:rPr>
        <w:tab/>
      </w:r>
      <w:r>
        <w:rPr>
          <w:rFonts w:ascii="Times New Roman" w:hAnsi="Times New Roman"/>
          <w:iCs/>
          <w:sz w:val="22"/>
          <w:szCs w:val="22"/>
          <w:lang w:val="en-US" w:eastAsia="ja-JP"/>
        </w:rPr>
        <w:tab/>
      </w:r>
      <w:r>
        <w:rPr>
          <w:rFonts w:ascii="Times New Roman" w:hAnsi="Times New Roman"/>
          <w:iCs/>
          <w:sz w:val="22"/>
          <w:szCs w:val="22"/>
          <w:lang w:val="en-US" w:eastAsia="ja-JP"/>
        </w:rPr>
        <w:tab/>
      </w:r>
      <w:r>
        <w:rPr>
          <w:rFonts w:ascii="Times New Roman" w:hAnsi="Times New Roman"/>
          <w:iCs/>
          <w:sz w:val="22"/>
          <w:szCs w:val="22"/>
          <w:lang w:val="en-US" w:eastAsia="ja-JP"/>
        </w:rPr>
        <w:tab/>
      </w:r>
      <w:r w:rsidR="00437275" w:rsidRPr="009117DD">
        <w:rPr>
          <w:rFonts w:ascii="Times New Roman" w:hAnsi="Times New Roman"/>
          <w:b/>
          <w:bCs/>
          <w:snapToGrid w:val="0"/>
          <w:sz w:val="32"/>
          <w:szCs w:val="32"/>
          <w:lang w:val="en-US"/>
        </w:rPr>
        <w:t xml:space="preserve">Ha </w:t>
      </w:r>
      <w:proofErr w:type="spellStart"/>
      <w:r w:rsidR="00437275" w:rsidRPr="009117DD">
        <w:rPr>
          <w:rFonts w:ascii="Times New Roman" w:hAnsi="Times New Roman"/>
          <w:b/>
          <w:bCs/>
          <w:snapToGrid w:val="0"/>
          <w:sz w:val="32"/>
          <w:szCs w:val="32"/>
          <w:lang w:val="en-US"/>
        </w:rPr>
        <w:t>Noi</w:t>
      </w:r>
      <w:proofErr w:type="spellEnd"/>
      <w:r w:rsidR="00D25A64" w:rsidRPr="009117DD">
        <w:rPr>
          <w:rFonts w:ascii="Times New Roman" w:hAnsi="Times New Roman"/>
          <w:b/>
          <w:bCs/>
          <w:snapToGrid w:val="0"/>
          <w:sz w:val="32"/>
          <w:szCs w:val="32"/>
          <w:lang w:val="en-US"/>
        </w:rPr>
        <w:t xml:space="preserve">, </w:t>
      </w:r>
      <w:r w:rsidR="004924DC" w:rsidRPr="009117DD">
        <w:rPr>
          <w:rFonts w:ascii="Times New Roman" w:hAnsi="Times New Roman"/>
          <w:b/>
          <w:bCs/>
          <w:iCs/>
          <w:snapToGrid w:val="0"/>
          <w:sz w:val="32"/>
          <w:szCs w:val="32"/>
          <w:lang w:val="en-US"/>
        </w:rPr>
        <w:t>23/05/2014</w:t>
      </w:r>
    </w:p>
    <w:p w:rsidR="00644A0C" w:rsidRDefault="00644A0C" w:rsidP="00DB14D2">
      <w:pPr>
        <w:pStyle w:val="NormalH"/>
      </w:pPr>
      <w:r w:rsidRPr="005D7B1D">
        <w:lastRenderedPageBreak/>
        <w:t>SIGNATURE</w:t>
      </w:r>
      <w:r>
        <w:t xml:space="preserve"> PAGE</w:t>
      </w:r>
    </w:p>
    <w:tbl>
      <w:tblPr>
        <w:tblW w:w="0" w:type="auto"/>
        <w:tblInd w:w="108" w:type="dxa"/>
        <w:tblLook w:val="04A0" w:firstRow="1" w:lastRow="0" w:firstColumn="1" w:lastColumn="0" w:noHBand="0" w:noVBand="1"/>
      </w:tblPr>
      <w:tblGrid>
        <w:gridCol w:w="2193"/>
        <w:gridCol w:w="4403"/>
        <w:gridCol w:w="2086"/>
      </w:tblGrid>
      <w:tr w:rsidR="008218B1" w:rsidTr="001C4034">
        <w:tc>
          <w:tcPr>
            <w:tcW w:w="2250" w:type="dxa"/>
          </w:tcPr>
          <w:p w:rsidR="008218B1" w:rsidRPr="005D7B1D" w:rsidRDefault="008218B1" w:rsidP="00DB14D2">
            <w:r w:rsidRPr="005D7B1D">
              <w:t>AUTHOR:</w:t>
            </w:r>
          </w:p>
        </w:tc>
        <w:tc>
          <w:tcPr>
            <w:tcW w:w="4680" w:type="dxa"/>
          </w:tcPr>
          <w:p w:rsidR="008218B1" w:rsidRPr="005D7B1D" w:rsidRDefault="005D7B1D" w:rsidP="00DB14D2">
            <w:r>
              <w:t xml:space="preserve">Le </w:t>
            </w:r>
            <w:proofErr w:type="spellStart"/>
            <w:r>
              <w:t>Dinh</w:t>
            </w:r>
            <w:proofErr w:type="spellEnd"/>
            <w:r>
              <w:t xml:space="preserve"> Nam</w:t>
            </w:r>
          </w:p>
          <w:p w:rsidR="008218B1" w:rsidRPr="005D7B1D" w:rsidRDefault="008218B1" w:rsidP="00DB14D2">
            <w:r w:rsidRPr="005D7B1D">
              <w:t>Project Manager</w:t>
            </w:r>
            <w:r w:rsidR="00485D7C" w:rsidRPr="005D7B1D">
              <w:t xml:space="preserve"> (PM)</w:t>
            </w:r>
          </w:p>
          <w:p w:rsidR="007B338B" w:rsidRPr="005D7B1D" w:rsidRDefault="007B338B" w:rsidP="00DB14D2"/>
        </w:tc>
        <w:tc>
          <w:tcPr>
            <w:tcW w:w="2160" w:type="dxa"/>
          </w:tcPr>
          <w:p w:rsidR="008218B1" w:rsidRPr="005D7B1D" w:rsidRDefault="005D7B1D" w:rsidP="00DB14D2">
            <w:r>
              <w:t>23/05/2014</w:t>
            </w:r>
          </w:p>
          <w:p w:rsidR="008218B1" w:rsidRPr="005D7B1D" w:rsidRDefault="008218B1" w:rsidP="00DB14D2"/>
        </w:tc>
      </w:tr>
      <w:tr w:rsidR="008218B1" w:rsidTr="001C4034">
        <w:tc>
          <w:tcPr>
            <w:tcW w:w="2250" w:type="dxa"/>
            <w:vMerge w:val="restart"/>
          </w:tcPr>
          <w:p w:rsidR="008218B1" w:rsidRPr="005D7B1D" w:rsidRDefault="008218B1" w:rsidP="00DB14D2">
            <w:r w:rsidRPr="005D7B1D">
              <w:t>REVIEWERS:</w:t>
            </w:r>
            <w:r w:rsidRPr="005D7B1D">
              <w:tab/>
            </w:r>
          </w:p>
        </w:tc>
        <w:tc>
          <w:tcPr>
            <w:tcW w:w="4680" w:type="dxa"/>
          </w:tcPr>
          <w:p w:rsidR="008218B1" w:rsidRPr="005D7B1D" w:rsidRDefault="005D7B1D" w:rsidP="00DB14D2">
            <w:r>
              <w:t xml:space="preserve">Le </w:t>
            </w:r>
            <w:proofErr w:type="spellStart"/>
            <w:r>
              <w:t>Dinh</w:t>
            </w:r>
            <w:proofErr w:type="spellEnd"/>
            <w:r>
              <w:t xml:space="preserve"> Nam</w:t>
            </w:r>
          </w:p>
          <w:p w:rsidR="008218B1" w:rsidRPr="005D7B1D" w:rsidRDefault="008218B1" w:rsidP="00DB14D2">
            <w:r w:rsidRPr="005D7B1D">
              <w:t>Project Technical Leader</w:t>
            </w:r>
            <w:r w:rsidR="00485D7C" w:rsidRPr="005D7B1D">
              <w:t xml:space="preserve"> (PTL)</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5D7B1D" w:rsidP="00DB14D2">
            <w:r>
              <w:t xml:space="preserve">Pham </w:t>
            </w:r>
            <w:proofErr w:type="spellStart"/>
            <w:r>
              <w:t>Thi</w:t>
            </w:r>
            <w:proofErr w:type="spellEnd"/>
            <w:r>
              <w:t xml:space="preserve"> Minh</w:t>
            </w:r>
          </w:p>
          <w:p w:rsidR="00C661CA" w:rsidRPr="005D7B1D" w:rsidRDefault="005D7B1D" w:rsidP="00DB14D2">
            <w:r>
              <w:t>Test leader</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val="restart"/>
          </w:tcPr>
          <w:p w:rsidR="008218B1" w:rsidRPr="005D7B1D" w:rsidRDefault="008218B1" w:rsidP="00DB14D2">
            <w:r w:rsidRPr="005D7B1D">
              <w:t>APPROVAL:</w:t>
            </w:r>
          </w:p>
        </w:tc>
        <w:tc>
          <w:tcPr>
            <w:tcW w:w="4680" w:type="dxa"/>
          </w:tcPr>
          <w:p w:rsidR="008218B1" w:rsidRPr="005D7B1D" w:rsidRDefault="005D7B1D" w:rsidP="00DB14D2">
            <w:r>
              <w:t>Nguyen Van Sang</w:t>
            </w:r>
          </w:p>
          <w:p w:rsidR="008218B1" w:rsidRPr="005D7B1D" w:rsidRDefault="00437275" w:rsidP="00DB14D2">
            <w:r w:rsidRPr="005D7B1D">
              <w:t xml:space="preserve">Supervisor </w:t>
            </w:r>
          </w:p>
        </w:tc>
        <w:tc>
          <w:tcPr>
            <w:tcW w:w="2160" w:type="dxa"/>
          </w:tcPr>
          <w:p w:rsidR="008218B1" w:rsidRPr="005D7B1D" w:rsidRDefault="008218B1" w:rsidP="00DB14D2">
            <w:r w:rsidRPr="005D7B1D">
              <w:t>Date</w:t>
            </w:r>
          </w:p>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bl>
    <w:p w:rsidR="008218B1" w:rsidRDefault="008218B1" w:rsidP="00DB14D2"/>
    <w:p w:rsidR="00644A0C" w:rsidRPr="00212411" w:rsidRDefault="00644A0C" w:rsidP="00DB14D2">
      <w:r w:rsidRPr="00212411">
        <w:tab/>
      </w:r>
      <w:r w:rsidRPr="00212411">
        <w:tab/>
      </w:r>
      <w:r w:rsidR="008218B1">
        <w:tab/>
      </w:r>
    </w:p>
    <w:p w:rsidR="00644A0C" w:rsidRPr="00212411" w:rsidRDefault="00444DCA" w:rsidP="00DB14D2">
      <w:r>
        <w:tab/>
      </w:r>
      <w:r w:rsidR="00CB0F42">
        <w:tab/>
      </w:r>
      <w:r w:rsidR="00CB0F42">
        <w:tab/>
      </w:r>
      <w:r w:rsidR="00CB0F42">
        <w:tab/>
      </w:r>
      <w:r w:rsidR="00644A0C" w:rsidRPr="00212411">
        <w:tab/>
      </w:r>
    </w:p>
    <w:p w:rsidR="0005074B" w:rsidRPr="005D7B1D" w:rsidRDefault="0005074B" w:rsidP="00DB14D2">
      <w:pPr>
        <w:pStyle w:val="NormalH"/>
      </w:pPr>
      <w:r w:rsidRPr="005D7B1D">
        <w:lastRenderedPageBreak/>
        <w:t>Record of change</w:t>
      </w:r>
    </w:p>
    <w:p w:rsidR="0005074B" w:rsidRPr="005D7B1D" w:rsidRDefault="0005074B" w:rsidP="00DB14D2">
      <w:pPr>
        <w:pStyle w:val="Footer"/>
      </w:pPr>
      <w:r w:rsidRPr="005D7B1D">
        <w:t xml:space="preserve">*A - Added M - Modified D </w:t>
      </w:r>
      <w:r w:rsidR="00DE4065" w:rsidRPr="005D7B1D">
        <w:t>–</w:t>
      </w:r>
      <w:r w:rsidRPr="005D7B1D">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175"/>
        <w:gridCol w:w="1980"/>
        <w:gridCol w:w="720"/>
        <w:gridCol w:w="2520"/>
        <w:gridCol w:w="1975"/>
        <w:gridCol w:w="990"/>
      </w:tblGrid>
      <w:tr w:rsidR="00DE4065" w:rsidRPr="005D7B1D" w:rsidTr="00CA5D88">
        <w:tc>
          <w:tcPr>
            <w:tcW w:w="1175" w:type="dxa"/>
            <w:shd w:val="clear" w:color="auto" w:fill="D9D9D9"/>
          </w:tcPr>
          <w:p w:rsidR="00DE4065" w:rsidRPr="00AC680D" w:rsidRDefault="00DE4065" w:rsidP="0011269F">
            <w:pPr>
              <w:pStyle w:val="Bangheader"/>
              <w:rPr>
                <w:sz w:val="22"/>
                <w:szCs w:val="22"/>
              </w:rPr>
            </w:pPr>
            <w:r w:rsidRPr="00AC680D">
              <w:rPr>
                <w:sz w:val="22"/>
                <w:szCs w:val="22"/>
              </w:rPr>
              <w:t>Effective Date</w:t>
            </w:r>
          </w:p>
        </w:tc>
        <w:tc>
          <w:tcPr>
            <w:tcW w:w="1980" w:type="dxa"/>
            <w:shd w:val="clear" w:color="auto" w:fill="D9D9D9"/>
          </w:tcPr>
          <w:p w:rsidR="00DE4065" w:rsidRPr="00AC680D" w:rsidRDefault="00DE4065" w:rsidP="0011269F">
            <w:pPr>
              <w:pStyle w:val="Bangheader"/>
              <w:rPr>
                <w:sz w:val="22"/>
                <w:szCs w:val="22"/>
              </w:rPr>
            </w:pPr>
            <w:r w:rsidRPr="00AC680D">
              <w:rPr>
                <w:sz w:val="22"/>
                <w:szCs w:val="22"/>
              </w:rPr>
              <w:t>Changed Item</w:t>
            </w:r>
          </w:p>
        </w:tc>
        <w:tc>
          <w:tcPr>
            <w:tcW w:w="720" w:type="dxa"/>
            <w:shd w:val="clear" w:color="auto" w:fill="D9D9D9"/>
          </w:tcPr>
          <w:p w:rsidR="00DE4065" w:rsidRPr="00AC680D" w:rsidRDefault="00DE4065" w:rsidP="0011269F">
            <w:pPr>
              <w:pStyle w:val="Bangheader"/>
              <w:rPr>
                <w:sz w:val="22"/>
                <w:szCs w:val="22"/>
              </w:rPr>
            </w:pPr>
            <w:r w:rsidRPr="00AC680D">
              <w:rPr>
                <w:sz w:val="22"/>
                <w:szCs w:val="22"/>
              </w:rPr>
              <w:t>A*</w:t>
            </w:r>
            <w:r w:rsidRPr="00AC680D">
              <w:rPr>
                <w:sz w:val="22"/>
                <w:szCs w:val="22"/>
              </w:rPr>
              <w:br/>
              <w:t>M, D</w:t>
            </w:r>
          </w:p>
        </w:tc>
        <w:tc>
          <w:tcPr>
            <w:tcW w:w="2520" w:type="dxa"/>
            <w:shd w:val="clear" w:color="auto" w:fill="D9D9D9"/>
          </w:tcPr>
          <w:p w:rsidR="00DE4065" w:rsidRPr="00AC680D" w:rsidRDefault="00DE4065" w:rsidP="0011269F">
            <w:pPr>
              <w:pStyle w:val="Bangheader"/>
              <w:rPr>
                <w:sz w:val="22"/>
                <w:szCs w:val="22"/>
              </w:rPr>
            </w:pPr>
            <w:r w:rsidRPr="00AC680D">
              <w:rPr>
                <w:sz w:val="22"/>
                <w:szCs w:val="22"/>
              </w:rPr>
              <w:t>Change Description</w:t>
            </w:r>
          </w:p>
        </w:tc>
        <w:tc>
          <w:tcPr>
            <w:tcW w:w="1975" w:type="dxa"/>
            <w:shd w:val="clear" w:color="auto" w:fill="D9D9D9"/>
          </w:tcPr>
          <w:p w:rsidR="00DE4065" w:rsidRPr="00AC680D" w:rsidRDefault="00DE4065" w:rsidP="0011269F">
            <w:pPr>
              <w:pStyle w:val="Bangheader"/>
              <w:rPr>
                <w:sz w:val="22"/>
                <w:szCs w:val="22"/>
              </w:rPr>
            </w:pPr>
            <w:r w:rsidRPr="00AC680D">
              <w:rPr>
                <w:sz w:val="22"/>
                <w:szCs w:val="22"/>
              </w:rPr>
              <w:t>Reason for Change</w:t>
            </w:r>
          </w:p>
        </w:tc>
        <w:tc>
          <w:tcPr>
            <w:tcW w:w="990" w:type="dxa"/>
            <w:shd w:val="clear" w:color="auto" w:fill="D9D9D9"/>
          </w:tcPr>
          <w:p w:rsidR="00DE4065" w:rsidRPr="00AC680D" w:rsidRDefault="00DE4065" w:rsidP="0011269F">
            <w:pPr>
              <w:pStyle w:val="Bangheader"/>
              <w:rPr>
                <w:sz w:val="22"/>
                <w:szCs w:val="22"/>
              </w:rPr>
            </w:pPr>
            <w:r w:rsidRPr="00AC680D">
              <w:rPr>
                <w:sz w:val="22"/>
                <w:szCs w:val="22"/>
              </w:rPr>
              <w:t>Revision Number</w:t>
            </w:r>
          </w:p>
        </w:tc>
      </w:tr>
      <w:tr w:rsidR="00DE4065" w:rsidRPr="005D7B1D" w:rsidTr="00CA5D88">
        <w:tc>
          <w:tcPr>
            <w:tcW w:w="1175" w:type="dxa"/>
            <w:vAlign w:val="center"/>
          </w:tcPr>
          <w:p w:rsidR="00DE4065" w:rsidRPr="00CA5D88" w:rsidRDefault="00B02B1B" w:rsidP="00DB14D2">
            <w:pPr>
              <w:pStyle w:val="Bang"/>
              <w:rPr>
                <w:sz w:val="22"/>
                <w:szCs w:val="22"/>
              </w:rPr>
            </w:pPr>
            <w:r w:rsidRPr="00CA5D88">
              <w:rPr>
                <w:sz w:val="22"/>
                <w:szCs w:val="22"/>
              </w:rPr>
              <w:t>28</w:t>
            </w:r>
            <w:r w:rsidR="002A6F70" w:rsidRPr="00CA5D88">
              <w:rPr>
                <w:sz w:val="22"/>
                <w:szCs w:val="22"/>
              </w:rPr>
              <w:t>/5/2014</w:t>
            </w:r>
          </w:p>
        </w:tc>
        <w:tc>
          <w:tcPr>
            <w:tcW w:w="1980" w:type="dxa"/>
            <w:vAlign w:val="center"/>
          </w:tcPr>
          <w:p w:rsidR="00DE4065" w:rsidRPr="00CA5D88" w:rsidRDefault="00B02B1B" w:rsidP="00DB14D2">
            <w:pPr>
              <w:pStyle w:val="Bang"/>
              <w:rPr>
                <w:sz w:val="22"/>
                <w:szCs w:val="22"/>
              </w:rPr>
            </w:pPr>
            <w:r w:rsidRPr="00CA5D88">
              <w:rPr>
                <w:sz w:val="22"/>
                <w:szCs w:val="22"/>
              </w:rPr>
              <w:t>Update Project Plan</w:t>
            </w:r>
          </w:p>
        </w:tc>
        <w:tc>
          <w:tcPr>
            <w:tcW w:w="720" w:type="dxa"/>
            <w:vAlign w:val="center"/>
          </w:tcPr>
          <w:p w:rsidR="00DE4065" w:rsidRPr="00CA5D88" w:rsidRDefault="00B02B1B" w:rsidP="00DB14D2">
            <w:pPr>
              <w:pStyle w:val="Bang"/>
              <w:rPr>
                <w:sz w:val="22"/>
                <w:szCs w:val="22"/>
              </w:rPr>
            </w:pPr>
            <w:r w:rsidRPr="00CA5D88">
              <w:rPr>
                <w:sz w:val="22"/>
                <w:szCs w:val="22"/>
              </w:rPr>
              <w:t>D</w:t>
            </w:r>
          </w:p>
        </w:tc>
        <w:tc>
          <w:tcPr>
            <w:tcW w:w="2520" w:type="dxa"/>
            <w:vAlign w:val="center"/>
          </w:tcPr>
          <w:p w:rsidR="00DE4065" w:rsidRPr="00CA5D88" w:rsidRDefault="00B02B1B" w:rsidP="00DB14D2">
            <w:pPr>
              <w:pStyle w:val="Bang"/>
              <w:rPr>
                <w:sz w:val="22"/>
                <w:szCs w:val="22"/>
              </w:rPr>
            </w:pPr>
            <w:r w:rsidRPr="00CA5D88">
              <w:rPr>
                <w:sz w:val="22"/>
                <w:szCs w:val="22"/>
              </w:rPr>
              <w:t>Complete Project Plan</w:t>
            </w: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4B6030" w:rsidP="00DB14D2">
            <w:pPr>
              <w:pStyle w:val="Bang"/>
              <w:rPr>
                <w:sz w:val="22"/>
                <w:szCs w:val="22"/>
              </w:rPr>
            </w:pPr>
            <w:r w:rsidRPr="00CA5D88">
              <w:rPr>
                <w:sz w:val="22"/>
                <w:szCs w:val="22"/>
              </w:rPr>
              <w:t>V0</w:t>
            </w:r>
            <w:r w:rsidR="005D5FDD" w:rsidRPr="00CA5D88">
              <w:rPr>
                <w:sz w:val="22"/>
                <w:szCs w:val="22"/>
              </w:rPr>
              <w:t>.</w:t>
            </w:r>
            <w:r w:rsidRPr="00CA5D88">
              <w:rPr>
                <w:sz w:val="22"/>
                <w:szCs w:val="22"/>
              </w:rPr>
              <w:t>1</w:t>
            </w:r>
          </w:p>
        </w:tc>
      </w:tr>
      <w:tr w:rsidR="00DE4065" w:rsidRPr="005D7B1D" w:rsidTr="00CA5D88">
        <w:tc>
          <w:tcPr>
            <w:tcW w:w="1175" w:type="dxa"/>
            <w:vAlign w:val="center"/>
          </w:tcPr>
          <w:p w:rsidR="00DE4065" w:rsidRPr="00CA5D88" w:rsidRDefault="00487D87" w:rsidP="00DB14D2">
            <w:pPr>
              <w:pStyle w:val="Bang"/>
              <w:rPr>
                <w:sz w:val="22"/>
                <w:szCs w:val="22"/>
              </w:rPr>
            </w:pPr>
            <w:r w:rsidRPr="00CA5D88">
              <w:rPr>
                <w:sz w:val="22"/>
                <w:szCs w:val="22"/>
              </w:rPr>
              <w:t>31/5/2014</w:t>
            </w:r>
          </w:p>
        </w:tc>
        <w:tc>
          <w:tcPr>
            <w:tcW w:w="1980" w:type="dxa"/>
            <w:vAlign w:val="center"/>
          </w:tcPr>
          <w:p w:rsidR="00DE4065" w:rsidRPr="00CA5D88" w:rsidRDefault="00487D87" w:rsidP="00DB14D2">
            <w:pPr>
              <w:pStyle w:val="Bang"/>
              <w:rPr>
                <w:sz w:val="22"/>
                <w:szCs w:val="22"/>
              </w:rPr>
            </w:pPr>
            <w:r w:rsidRPr="00CA5D88">
              <w:rPr>
                <w:sz w:val="22"/>
                <w:szCs w:val="22"/>
              </w:rPr>
              <w:t>Update Project Plan</w:t>
            </w:r>
          </w:p>
        </w:tc>
        <w:tc>
          <w:tcPr>
            <w:tcW w:w="720" w:type="dxa"/>
            <w:vAlign w:val="center"/>
          </w:tcPr>
          <w:p w:rsidR="00DE4065" w:rsidRPr="00CA5D88" w:rsidRDefault="00487D87" w:rsidP="00DB14D2">
            <w:pPr>
              <w:pStyle w:val="Bang"/>
              <w:rPr>
                <w:sz w:val="22"/>
                <w:szCs w:val="22"/>
              </w:rPr>
            </w:pPr>
            <w:r w:rsidRPr="00CA5D88">
              <w:rPr>
                <w:sz w:val="22"/>
                <w:szCs w:val="22"/>
              </w:rPr>
              <w:t>D</w:t>
            </w:r>
          </w:p>
        </w:tc>
        <w:tc>
          <w:tcPr>
            <w:tcW w:w="2520" w:type="dxa"/>
            <w:vAlign w:val="center"/>
          </w:tcPr>
          <w:p w:rsidR="00DE4065" w:rsidRPr="00CA5D88" w:rsidRDefault="00487D87" w:rsidP="00DB14D2">
            <w:pPr>
              <w:pStyle w:val="Bang"/>
              <w:rPr>
                <w:sz w:val="22"/>
                <w:szCs w:val="22"/>
              </w:rPr>
            </w:pPr>
            <w:r w:rsidRPr="00CA5D88">
              <w:rPr>
                <w:sz w:val="22"/>
                <w:szCs w:val="22"/>
              </w:rPr>
              <w:t>Completed Project Plan</w:t>
            </w: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705771" w:rsidP="00DB14D2">
            <w:pPr>
              <w:pStyle w:val="Bang"/>
              <w:rPr>
                <w:sz w:val="22"/>
                <w:szCs w:val="22"/>
              </w:rPr>
            </w:pPr>
            <w:r w:rsidRPr="00CA5D88">
              <w:rPr>
                <w:sz w:val="22"/>
                <w:szCs w:val="22"/>
              </w:rPr>
              <w:t>V1.0</w:t>
            </w:r>
          </w:p>
        </w:tc>
      </w:tr>
      <w:tr w:rsidR="00103F6E" w:rsidRPr="005D7B1D" w:rsidTr="00CA5D88">
        <w:tc>
          <w:tcPr>
            <w:tcW w:w="1175" w:type="dxa"/>
            <w:vAlign w:val="center"/>
          </w:tcPr>
          <w:p w:rsidR="00103F6E" w:rsidRPr="00CA5D88" w:rsidRDefault="002E5470" w:rsidP="00DB14D2">
            <w:pPr>
              <w:pStyle w:val="Bang"/>
              <w:rPr>
                <w:sz w:val="22"/>
                <w:szCs w:val="22"/>
              </w:rPr>
            </w:pPr>
            <w:r w:rsidRPr="00CA5D88">
              <w:rPr>
                <w:sz w:val="22"/>
                <w:szCs w:val="22"/>
              </w:rPr>
              <w:t>13/6/2014</w:t>
            </w:r>
          </w:p>
        </w:tc>
        <w:tc>
          <w:tcPr>
            <w:tcW w:w="1980" w:type="dxa"/>
            <w:vAlign w:val="center"/>
          </w:tcPr>
          <w:p w:rsidR="00103F6E" w:rsidRPr="00CA5D88" w:rsidRDefault="002E5470" w:rsidP="00DB14D2">
            <w:pPr>
              <w:pStyle w:val="Bang"/>
              <w:rPr>
                <w:sz w:val="22"/>
                <w:szCs w:val="22"/>
              </w:rPr>
            </w:pPr>
            <w:r w:rsidRPr="00CA5D88">
              <w:rPr>
                <w:sz w:val="22"/>
                <w:szCs w:val="22"/>
              </w:rPr>
              <w:t>Update Project Plan</w:t>
            </w:r>
          </w:p>
        </w:tc>
        <w:tc>
          <w:tcPr>
            <w:tcW w:w="720" w:type="dxa"/>
            <w:vAlign w:val="center"/>
          </w:tcPr>
          <w:p w:rsidR="00103F6E" w:rsidRPr="00CA5D88" w:rsidRDefault="002E5470" w:rsidP="00DB14D2">
            <w:pPr>
              <w:pStyle w:val="Bang"/>
              <w:rPr>
                <w:sz w:val="22"/>
                <w:szCs w:val="22"/>
              </w:rPr>
            </w:pPr>
            <w:r w:rsidRPr="00CA5D88">
              <w:rPr>
                <w:sz w:val="22"/>
                <w:szCs w:val="22"/>
              </w:rPr>
              <w:t>M</w:t>
            </w:r>
          </w:p>
        </w:tc>
        <w:tc>
          <w:tcPr>
            <w:tcW w:w="2520" w:type="dxa"/>
            <w:vAlign w:val="center"/>
          </w:tcPr>
          <w:p w:rsidR="00103F6E" w:rsidRPr="00CA5D88" w:rsidRDefault="002E5470" w:rsidP="00DB14D2">
            <w:pPr>
              <w:pStyle w:val="Bang"/>
              <w:rPr>
                <w:sz w:val="22"/>
                <w:szCs w:val="22"/>
              </w:rPr>
            </w:pPr>
            <w:r w:rsidRPr="00CA5D88">
              <w:rPr>
                <w:sz w:val="22"/>
                <w:szCs w:val="22"/>
              </w:rPr>
              <w:t>Completed Project Plan</w:t>
            </w:r>
          </w:p>
        </w:tc>
        <w:tc>
          <w:tcPr>
            <w:tcW w:w="1975" w:type="dxa"/>
          </w:tcPr>
          <w:p w:rsidR="00103F6E" w:rsidRPr="00CA5D88" w:rsidRDefault="002E5470" w:rsidP="00DB14D2">
            <w:pPr>
              <w:pStyle w:val="Bang"/>
              <w:rPr>
                <w:sz w:val="22"/>
                <w:szCs w:val="22"/>
              </w:rPr>
            </w:pPr>
            <w:r w:rsidRPr="00CA5D88">
              <w:rPr>
                <w:sz w:val="22"/>
                <w:szCs w:val="22"/>
              </w:rPr>
              <w:t>Update Project Process, Size</w:t>
            </w:r>
          </w:p>
        </w:tc>
        <w:tc>
          <w:tcPr>
            <w:tcW w:w="990" w:type="dxa"/>
            <w:vAlign w:val="center"/>
          </w:tcPr>
          <w:p w:rsidR="00103F6E" w:rsidRPr="00CA5D88" w:rsidRDefault="002E5470" w:rsidP="00DB14D2">
            <w:pPr>
              <w:pStyle w:val="Bang"/>
              <w:rPr>
                <w:sz w:val="22"/>
                <w:szCs w:val="22"/>
              </w:rPr>
            </w:pPr>
            <w:r w:rsidRPr="00CA5D88">
              <w:rPr>
                <w:sz w:val="22"/>
                <w:szCs w:val="22"/>
              </w:rPr>
              <w:t>V1.1</w:t>
            </w: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bl>
    <w:p w:rsidR="00CD2C5F" w:rsidRDefault="00CD2C5F" w:rsidP="00DB14D2">
      <w:pPr>
        <w:pStyle w:val="NormalH"/>
      </w:pPr>
      <w:r>
        <w:lastRenderedPageBreak/>
        <w:t>TABLE OF CONTENTS</w:t>
      </w:r>
    </w:p>
    <w:p w:rsidR="001F532F" w:rsidRPr="00633429" w:rsidRDefault="009B3241" w:rsidP="00DB14D2">
      <w:pPr>
        <w:pStyle w:val="TOC1"/>
      </w:pPr>
      <w:r w:rsidRPr="00633429">
        <w:rPr>
          <w:smallCaps/>
        </w:rPr>
        <w:fldChar w:fldCharType="begin"/>
      </w:r>
      <w:r w:rsidR="00CD2C5F" w:rsidRPr="00633429">
        <w:rPr>
          <w:smallCaps/>
        </w:rPr>
        <w:instrText xml:space="preserve"> TOC \o "1-2" \h \z </w:instrText>
      </w:r>
      <w:r w:rsidRPr="00633429">
        <w:rPr>
          <w:smallCaps/>
        </w:rPr>
        <w:fldChar w:fldCharType="separate"/>
      </w:r>
      <w:hyperlink w:anchor="_Toc368438001" w:history="1">
        <w:r w:rsidR="001F532F" w:rsidRPr="00633429">
          <w:rPr>
            <w:rStyle w:val="Hyperlink"/>
          </w:rPr>
          <w:t>1.</w:t>
        </w:r>
        <w:r w:rsidR="001F532F" w:rsidRPr="00633429">
          <w:tab/>
        </w:r>
        <w:r w:rsidR="001F532F" w:rsidRPr="00633429">
          <w:rPr>
            <w:rStyle w:val="Hyperlink"/>
          </w:rPr>
          <w:t>Project Overview</w:t>
        </w:r>
        <w:r w:rsidR="001F532F" w:rsidRPr="00633429">
          <w:rPr>
            <w:webHidden/>
          </w:rPr>
          <w:tab/>
        </w:r>
        <w:r w:rsidR="001F532F" w:rsidRPr="00633429">
          <w:rPr>
            <w:webHidden/>
          </w:rPr>
          <w:fldChar w:fldCharType="begin"/>
        </w:r>
        <w:r w:rsidR="001F532F" w:rsidRPr="00633429">
          <w:rPr>
            <w:webHidden/>
          </w:rPr>
          <w:instrText xml:space="preserve"> PAGEREF _Toc368438001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02339B" w:rsidP="00DB14D2">
      <w:pPr>
        <w:pStyle w:val="TOC2"/>
      </w:pPr>
      <w:hyperlink w:anchor="_Toc368438002" w:history="1">
        <w:r w:rsidR="001F532F" w:rsidRPr="00633429">
          <w:rPr>
            <w:rStyle w:val="Hyperlink"/>
            <w:sz w:val="22"/>
            <w:szCs w:val="22"/>
          </w:rPr>
          <w:t>1.1.</w:t>
        </w:r>
        <w:r w:rsidR="001F532F" w:rsidRPr="00633429">
          <w:tab/>
        </w:r>
        <w:r w:rsidR="001F532F" w:rsidRPr="00633429">
          <w:rPr>
            <w:rStyle w:val="Hyperlink"/>
            <w:sz w:val="22"/>
            <w:szCs w:val="22"/>
          </w:rPr>
          <w:t>Project Description</w:t>
        </w:r>
        <w:r w:rsidR="001F532F" w:rsidRPr="00633429">
          <w:rPr>
            <w:webHidden/>
          </w:rPr>
          <w:tab/>
        </w:r>
        <w:r w:rsidR="001F532F" w:rsidRPr="00633429">
          <w:rPr>
            <w:webHidden/>
          </w:rPr>
          <w:fldChar w:fldCharType="begin"/>
        </w:r>
        <w:r w:rsidR="001F532F" w:rsidRPr="00633429">
          <w:rPr>
            <w:webHidden/>
          </w:rPr>
          <w:instrText xml:space="preserve"> PAGEREF _Toc368438002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02339B" w:rsidP="00DB14D2">
      <w:pPr>
        <w:pStyle w:val="TOC2"/>
      </w:pPr>
      <w:hyperlink w:anchor="_Toc368438003" w:history="1">
        <w:r w:rsidR="001F532F" w:rsidRPr="00633429">
          <w:rPr>
            <w:rStyle w:val="Hyperlink"/>
            <w:sz w:val="22"/>
            <w:szCs w:val="22"/>
          </w:rPr>
          <w:t>1.2.</w:t>
        </w:r>
        <w:r w:rsidR="001F532F" w:rsidRPr="00633429">
          <w:tab/>
        </w:r>
        <w:r w:rsidR="001F532F" w:rsidRPr="00633429">
          <w:rPr>
            <w:rStyle w:val="Hyperlink"/>
            <w:sz w:val="22"/>
            <w:szCs w:val="22"/>
          </w:rPr>
          <w:t>Scope and Purpose</w:t>
        </w:r>
        <w:r w:rsidR="001F532F" w:rsidRPr="00633429">
          <w:rPr>
            <w:webHidden/>
          </w:rPr>
          <w:tab/>
        </w:r>
        <w:r w:rsidR="001F532F" w:rsidRPr="00633429">
          <w:rPr>
            <w:webHidden/>
          </w:rPr>
          <w:fldChar w:fldCharType="begin"/>
        </w:r>
        <w:r w:rsidR="001F532F" w:rsidRPr="00633429">
          <w:rPr>
            <w:webHidden/>
          </w:rPr>
          <w:instrText xml:space="preserve"> PAGEREF _Toc368438003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02339B" w:rsidP="00DB14D2">
      <w:pPr>
        <w:pStyle w:val="TOC2"/>
      </w:pPr>
      <w:hyperlink w:anchor="_Toc368438004" w:history="1">
        <w:r w:rsidR="001F532F" w:rsidRPr="00633429">
          <w:rPr>
            <w:rStyle w:val="Hyperlink"/>
            <w:sz w:val="22"/>
            <w:szCs w:val="22"/>
          </w:rPr>
          <w:t>1.3.</w:t>
        </w:r>
        <w:r w:rsidR="001F532F" w:rsidRPr="00633429">
          <w:tab/>
        </w:r>
        <w:r w:rsidR="001F532F" w:rsidRPr="00633429">
          <w:rPr>
            <w:rStyle w:val="Hyperlink"/>
            <w:sz w:val="22"/>
            <w:szCs w:val="22"/>
          </w:rPr>
          <w:t>Assumptions and Constraints</w:t>
        </w:r>
        <w:r w:rsidR="001F532F" w:rsidRPr="00633429">
          <w:rPr>
            <w:webHidden/>
          </w:rPr>
          <w:tab/>
        </w:r>
        <w:r w:rsidR="001F532F" w:rsidRPr="00633429">
          <w:rPr>
            <w:webHidden/>
          </w:rPr>
          <w:fldChar w:fldCharType="begin"/>
        </w:r>
        <w:r w:rsidR="001F532F" w:rsidRPr="00633429">
          <w:rPr>
            <w:webHidden/>
          </w:rPr>
          <w:instrText xml:space="preserve"> PAGEREF _Toc368438004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02339B" w:rsidP="00DB14D2">
      <w:pPr>
        <w:pStyle w:val="TOC2"/>
      </w:pPr>
      <w:hyperlink w:anchor="_Toc368438005" w:history="1">
        <w:r w:rsidR="001F532F" w:rsidRPr="00633429">
          <w:rPr>
            <w:rStyle w:val="Hyperlink"/>
            <w:sz w:val="22"/>
            <w:szCs w:val="22"/>
          </w:rPr>
          <w:t>1.4.</w:t>
        </w:r>
        <w:r w:rsidR="001F532F" w:rsidRPr="00633429">
          <w:tab/>
        </w:r>
        <w:r w:rsidR="001F532F" w:rsidRPr="00633429">
          <w:rPr>
            <w:rStyle w:val="Hyperlink"/>
            <w:sz w:val="22"/>
            <w:szCs w:val="22"/>
          </w:rPr>
          <w:t>Project Objectives</w:t>
        </w:r>
        <w:r w:rsidR="001F532F" w:rsidRPr="00633429">
          <w:rPr>
            <w:webHidden/>
          </w:rPr>
          <w:tab/>
        </w:r>
        <w:r w:rsidR="001F532F" w:rsidRPr="00633429">
          <w:rPr>
            <w:webHidden/>
          </w:rPr>
          <w:fldChar w:fldCharType="begin"/>
        </w:r>
        <w:r w:rsidR="001F532F" w:rsidRPr="00633429">
          <w:rPr>
            <w:webHidden/>
          </w:rPr>
          <w:instrText xml:space="preserve"> PAGEREF _Toc368438005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02339B" w:rsidP="00DB14D2">
      <w:pPr>
        <w:pStyle w:val="TOC2"/>
      </w:pPr>
      <w:hyperlink w:anchor="_Toc368438006" w:history="1">
        <w:r w:rsidR="001F532F" w:rsidRPr="00633429">
          <w:rPr>
            <w:rStyle w:val="Hyperlink"/>
            <w:sz w:val="22"/>
            <w:szCs w:val="22"/>
          </w:rPr>
          <w:t>1.5.</w:t>
        </w:r>
        <w:r w:rsidR="001F532F" w:rsidRPr="00633429">
          <w:tab/>
        </w:r>
        <w:r w:rsidR="001F532F" w:rsidRPr="00633429">
          <w:rPr>
            <w:rStyle w:val="Hyperlink"/>
            <w:sz w:val="22"/>
            <w:szCs w:val="22"/>
          </w:rPr>
          <w:t>Critical Dependencies</w:t>
        </w:r>
        <w:r w:rsidR="001F532F" w:rsidRPr="00633429">
          <w:rPr>
            <w:webHidden/>
          </w:rPr>
          <w:tab/>
        </w:r>
        <w:r w:rsidR="001F532F" w:rsidRPr="00633429">
          <w:rPr>
            <w:webHidden/>
          </w:rPr>
          <w:fldChar w:fldCharType="begin"/>
        </w:r>
        <w:r w:rsidR="001F532F" w:rsidRPr="00633429">
          <w:rPr>
            <w:webHidden/>
          </w:rPr>
          <w:instrText xml:space="preserve"> PAGEREF _Toc368438006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02339B" w:rsidP="00DB14D2">
      <w:pPr>
        <w:pStyle w:val="TOC2"/>
      </w:pPr>
      <w:hyperlink w:anchor="_Toc368438007" w:history="1">
        <w:r w:rsidR="001F532F" w:rsidRPr="00633429">
          <w:rPr>
            <w:rStyle w:val="Hyperlink"/>
            <w:sz w:val="22"/>
            <w:szCs w:val="22"/>
          </w:rPr>
          <w:t>1.6.</w:t>
        </w:r>
        <w:r w:rsidR="001F532F" w:rsidRPr="00633429">
          <w:tab/>
        </w:r>
        <w:r w:rsidR="001F532F" w:rsidRPr="00633429">
          <w:rPr>
            <w:rStyle w:val="Hyperlink"/>
            <w:sz w:val="22"/>
            <w:szCs w:val="22"/>
          </w:rPr>
          <w:t>Project Risk</w:t>
        </w:r>
        <w:r w:rsidR="001F532F" w:rsidRPr="00633429">
          <w:rPr>
            <w:webHidden/>
          </w:rPr>
          <w:tab/>
        </w:r>
        <w:r w:rsidR="001F532F" w:rsidRPr="00633429">
          <w:rPr>
            <w:webHidden/>
          </w:rPr>
          <w:fldChar w:fldCharType="begin"/>
        </w:r>
        <w:r w:rsidR="001F532F" w:rsidRPr="00633429">
          <w:rPr>
            <w:webHidden/>
          </w:rPr>
          <w:instrText xml:space="preserve"> PAGEREF _Toc368438007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02339B" w:rsidP="00DB14D2">
      <w:pPr>
        <w:pStyle w:val="TOC1"/>
      </w:pPr>
      <w:hyperlink w:anchor="_Toc368438008" w:history="1">
        <w:r w:rsidR="001F532F" w:rsidRPr="00633429">
          <w:rPr>
            <w:rStyle w:val="Hyperlink"/>
          </w:rPr>
          <w:t>2.</w:t>
        </w:r>
        <w:r w:rsidR="001F532F" w:rsidRPr="00633429">
          <w:tab/>
        </w:r>
        <w:r w:rsidR="001F532F" w:rsidRPr="00633429">
          <w:rPr>
            <w:rStyle w:val="Hyperlink"/>
          </w:rPr>
          <w:t>Project Development Approach</w:t>
        </w:r>
        <w:r w:rsidR="001F532F" w:rsidRPr="00633429">
          <w:rPr>
            <w:webHidden/>
          </w:rPr>
          <w:tab/>
        </w:r>
        <w:r w:rsidR="001F532F" w:rsidRPr="00633429">
          <w:rPr>
            <w:webHidden/>
          </w:rPr>
          <w:fldChar w:fldCharType="begin"/>
        </w:r>
        <w:r w:rsidR="001F532F" w:rsidRPr="00633429">
          <w:rPr>
            <w:webHidden/>
          </w:rPr>
          <w:instrText xml:space="preserve"> PAGEREF _Toc368438008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02339B" w:rsidP="00DB14D2">
      <w:pPr>
        <w:pStyle w:val="TOC2"/>
      </w:pPr>
      <w:hyperlink w:anchor="_Toc368438009" w:history="1">
        <w:r w:rsidR="001F532F" w:rsidRPr="00633429">
          <w:rPr>
            <w:rStyle w:val="Hyperlink"/>
            <w:sz w:val="22"/>
            <w:szCs w:val="22"/>
          </w:rPr>
          <w:t>2.1.</w:t>
        </w:r>
        <w:r w:rsidR="001F532F" w:rsidRPr="00633429">
          <w:tab/>
        </w:r>
        <w:r w:rsidR="001F532F" w:rsidRPr="00633429">
          <w:rPr>
            <w:rStyle w:val="Hyperlink"/>
            <w:sz w:val="22"/>
            <w:szCs w:val="22"/>
          </w:rPr>
          <w:t>Project Process</w:t>
        </w:r>
        <w:r w:rsidR="001F532F" w:rsidRPr="00633429">
          <w:rPr>
            <w:webHidden/>
          </w:rPr>
          <w:tab/>
        </w:r>
        <w:r w:rsidR="001F532F" w:rsidRPr="00633429">
          <w:rPr>
            <w:webHidden/>
          </w:rPr>
          <w:fldChar w:fldCharType="begin"/>
        </w:r>
        <w:r w:rsidR="001F532F" w:rsidRPr="00633429">
          <w:rPr>
            <w:webHidden/>
          </w:rPr>
          <w:instrText xml:space="preserve"> PAGEREF _Toc368438009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02339B" w:rsidP="00DB14D2">
      <w:pPr>
        <w:pStyle w:val="TOC2"/>
      </w:pPr>
      <w:hyperlink w:anchor="_Toc368438010" w:history="1">
        <w:r w:rsidR="001F532F" w:rsidRPr="00633429">
          <w:rPr>
            <w:rStyle w:val="Hyperlink"/>
            <w:sz w:val="22"/>
            <w:szCs w:val="22"/>
          </w:rPr>
          <w:t>2.2.</w:t>
        </w:r>
        <w:r w:rsidR="001F532F" w:rsidRPr="00633429">
          <w:tab/>
        </w:r>
        <w:r w:rsidR="001F532F" w:rsidRPr="00633429">
          <w:rPr>
            <w:rStyle w:val="Hyperlink"/>
            <w:sz w:val="22"/>
            <w:szCs w:val="22"/>
          </w:rPr>
          <w:t>Requirement Change Management</w:t>
        </w:r>
        <w:r w:rsidR="001F532F" w:rsidRPr="00633429">
          <w:rPr>
            <w:webHidden/>
          </w:rPr>
          <w:tab/>
        </w:r>
        <w:r w:rsidR="001F532F" w:rsidRPr="00633429">
          <w:rPr>
            <w:webHidden/>
          </w:rPr>
          <w:fldChar w:fldCharType="begin"/>
        </w:r>
        <w:r w:rsidR="001F532F" w:rsidRPr="00633429">
          <w:rPr>
            <w:webHidden/>
          </w:rPr>
          <w:instrText xml:space="preserve"> PAGEREF _Toc368438010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02339B" w:rsidP="00DB14D2">
      <w:pPr>
        <w:pStyle w:val="TOC2"/>
      </w:pPr>
      <w:hyperlink w:anchor="_Toc368438011" w:history="1">
        <w:r w:rsidR="001F532F" w:rsidRPr="00633429">
          <w:rPr>
            <w:rStyle w:val="Hyperlink"/>
            <w:sz w:val="22"/>
            <w:szCs w:val="22"/>
          </w:rPr>
          <w:t>2.3.</w:t>
        </w:r>
        <w:r w:rsidR="001F532F" w:rsidRPr="00633429">
          <w:tab/>
        </w:r>
        <w:r w:rsidR="001F532F" w:rsidRPr="00633429">
          <w:rPr>
            <w:rStyle w:val="Hyperlink"/>
            <w:sz w:val="22"/>
            <w:szCs w:val="22"/>
          </w:rPr>
          <w:t>Product Integration Strategy</w:t>
        </w:r>
        <w:r w:rsidR="001F532F" w:rsidRPr="00633429">
          <w:rPr>
            <w:webHidden/>
          </w:rPr>
          <w:tab/>
        </w:r>
        <w:r w:rsidR="001F532F" w:rsidRPr="00633429">
          <w:rPr>
            <w:webHidden/>
          </w:rPr>
          <w:fldChar w:fldCharType="begin"/>
        </w:r>
        <w:r w:rsidR="001F532F" w:rsidRPr="00633429">
          <w:rPr>
            <w:webHidden/>
          </w:rPr>
          <w:instrText xml:space="preserve"> PAGEREF _Toc368438011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02339B" w:rsidP="00DB14D2">
      <w:pPr>
        <w:pStyle w:val="TOC2"/>
      </w:pPr>
      <w:hyperlink w:anchor="_Toc368438012" w:history="1">
        <w:r w:rsidR="001F532F" w:rsidRPr="00633429">
          <w:rPr>
            <w:rStyle w:val="Hyperlink"/>
            <w:sz w:val="22"/>
            <w:szCs w:val="22"/>
          </w:rPr>
          <w:t>2.4.</w:t>
        </w:r>
        <w:r w:rsidR="001F532F" w:rsidRPr="00633429">
          <w:tab/>
        </w:r>
        <w:r w:rsidR="001F532F" w:rsidRPr="00633429">
          <w:rPr>
            <w:rStyle w:val="Hyperlink"/>
            <w:sz w:val="22"/>
            <w:szCs w:val="22"/>
          </w:rPr>
          <w:t>Quality Management</w:t>
        </w:r>
        <w:r w:rsidR="001F532F" w:rsidRPr="00633429">
          <w:rPr>
            <w:webHidden/>
          </w:rPr>
          <w:tab/>
        </w:r>
        <w:r w:rsidR="001F532F" w:rsidRPr="00633429">
          <w:rPr>
            <w:webHidden/>
          </w:rPr>
          <w:fldChar w:fldCharType="begin"/>
        </w:r>
        <w:r w:rsidR="001F532F" w:rsidRPr="00633429">
          <w:rPr>
            <w:webHidden/>
          </w:rPr>
          <w:instrText xml:space="preserve"> PAGEREF _Toc368438012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02339B" w:rsidP="00DB14D2">
      <w:pPr>
        <w:pStyle w:val="TOC1"/>
      </w:pPr>
      <w:hyperlink w:anchor="_Toc368438013" w:history="1">
        <w:r w:rsidR="001F532F" w:rsidRPr="00633429">
          <w:rPr>
            <w:rStyle w:val="Hyperlink"/>
          </w:rPr>
          <w:t>3.</w:t>
        </w:r>
        <w:r w:rsidR="001F532F" w:rsidRPr="00633429">
          <w:tab/>
        </w:r>
        <w:r w:rsidR="001F532F" w:rsidRPr="00633429">
          <w:rPr>
            <w:rStyle w:val="Hyperlink"/>
          </w:rPr>
          <w:t>Estimate</w:t>
        </w:r>
        <w:r w:rsidR="001F532F" w:rsidRPr="00633429">
          <w:rPr>
            <w:webHidden/>
          </w:rPr>
          <w:tab/>
        </w:r>
        <w:r w:rsidR="001F532F" w:rsidRPr="00633429">
          <w:rPr>
            <w:webHidden/>
          </w:rPr>
          <w:fldChar w:fldCharType="begin"/>
        </w:r>
        <w:r w:rsidR="001F532F" w:rsidRPr="00633429">
          <w:rPr>
            <w:webHidden/>
          </w:rPr>
          <w:instrText xml:space="preserve"> PAGEREF _Toc368438013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02339B" w:rsidP="00DB14D2">
      <w:pPr>
        <w:pStyle w:val="TOC2"/>
      </w:pPr>
      <w:hyperlink w:anchor="_Toc368438014" w:history="1">
        <w:r w:rsidR="001F532F" w:rsidRPr="00633429">
          <w:rPr>
            <w:rStyle w:val="Hyperlink"/>
            <w:sz w:val="22"/>
            <w:szCs w:val="22"/>
          </w:rPr>
          <w:t>3.1.</w:t>
        </w:r>
        <w:r w:rsidR="001F532F" w:rsidRPr="00633429">
          <w:tab/>
        </w:r>
        <w:r w:rsidR="001F532F" w:rsidRPr="00633429">
          <w:rPr>
            <w:rStyle w:val="Hyperlink"/>
            <w:sz w:val="22"/>
            <w:szCs w:val="22"/>
          </w:rPr>
          <w:t>Size</w:t>
        </w:r>
        <w:r w:rsidR="001F532F" w:rsidRPr="00633429">
          <w:rPr>
            <w:webHidden/>
          </w:rPr>
          <w:tab/>
        </w:r>
        <w:r w:rsidR="001F532F" w:rsidRPr="00633429">
          <w:rPr>
            <w:webHidden/>
          </w:rPr>
          <w:fldChar w:fldCharType="begin"/>
        </w:r>
        <w:r w:rsidR="001F532F" w:rsidRPr="00633429">
          <w:rPr>
            <w:webHidden/>
          </w:rPr>
          <w:instrText xml:space="preserve"> PAGEREF _Toc368438014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02339B" w:rsidP="00DB14D2">
      <w:pPr>
        <w:pStyle w:val="TOC2"/>
      </w:pPr>
      <w:hyperlink w:anchor="_Toc368438015" w:history="1">
        <w:r w:rsidR="001F532F" w:rsidRPr="00633429">
          <w:rPr>
            <w:rStyle w:val="Hyperlink"/>
            <w:sz w:val="22"/>
            <w:szCs w:val="22"/>
          </w:rPr>
          <w:t>3.2.</w:t>
        </w:r>
        <w:r w:rsidR="001F532F" w:rsidRPr="00633429">
          <w:tab/>
        </w:r>
        <w:r w:rsidR="001F532F" w:rsidRPr="00633429">
          <w:rPr>
            <w:rStyle w:val="Hyperlink"/>
            <w:sz w:val="22"/>
            <w:szCs w:val="22"/>
          </w:rPr>
          <w:t>Effort</w:t>
        </w:r>
        <w:r w:rsidR="001F532F" w:rsidRPr="00633429">
          <w:rPr>
            <w:webHidden/>
          </w:rPr>
          <w:tab/>
        </w:r>
        <w:r w:rsidR="001F532F" w:rsidRPr="00633429">
          <w:rPr>
            <w:webHidden/>
          </w:rPr>
          <w:fldChar w:fldCharType="begin"/>
        </w:r>
        <w:r w:rsidR="001F532F" w:rsidRPr="00633429">
          <w:rPr>
            <w:webHidden/>
          </w:rPr>
          <w:instrText xml:space="preserve"> PAGEREF _Toc368438015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02339B" w:rsidP="00DB14D2">
      <w:pPr>
        <w:pStyle w:val="TOC2"/>
      </w:pPr>
      <w:hyperlink w:anchor="_Toc368438016" w:history="1">
        <w:r w:rsidR="001F532F" w:rsidRPr="00633429">
          <w:rPr>
            <w:rStyle w:val="Hyperlink"/>
            <w:sz w:val="22"/>
            <w:szCs w:val="22"/>
          </w:rPr>
          <w:t>3.3.</w:t>
        </w:r>
        <w:r w:rsidR="001F532F" w:rsidRPr="00633429">
          <w:tab/>
        </w:r>
        <w:r w:rsidR="001F532F" w:rsidRPr="00633429">
          <w:rPr>
            <w:rStyle w:val="Hyperlink"/>
            <w:sz w:val="22"/>
            <w:szCs w:val="22"/>
          </w:rPr>
          <w:t>Schedule</w:t>
        </w:r>
        <w:r w:rsidR="001F532F" w:rsidRPr="00633429">
          <w:rPr>
            <w:webHidden/>
          </w:rPr>
          <w:tab/>
        </w:r>
        <w:r w:rsidR="001F532F" w:rsidRPr="00633429">
          <w:rPr>
            <w:webHidden/>
          </w:rPr>
          <w:fldChar w:fldCharType="begin"/>
        </w:r>
        <w:r w:rsidR="001F532F" w:rsidRPr="00633429">
          <w:rPr>
            <w:webHidden/>
          </w:rPr>
          <w:instrText xml:space="preserve"> PAGEREF _Toc368438016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02339B" w:rsidP="00DB14D2">
      <w:pPr>
        <w:pStyle w:val="TOC2"/>
      </w:pPr>
      <w:hyperlink w:anchor="_Toc368438017" w:history="1">
        <w:r w:rsidR="001F532F" w:rsidRPr="00633429">
          <w:rPr>
            <w:rStyle w:val="Hyperlink"/>
            <w:sz w:val="22"/>
            <w:szCs w:val="22"/>
          </w:rPr>
          <w:t>3.4.</w:t>
        </w:r>
        <w:r w:rsidR="001F532F" w:rsidRPr="00633429">
          <w:tab/>
        </w:r>
        <w:r w:rsidR="001F532F" w:rsidRPr="00633429">
          <w:rPr>
            <w:rStyle w:val="Hyperlink"/>
            <w:sz w:val="22"/>
            <w:szCs w:val="22"/>
          </w:rPr>
          <w:t>Resource</w:t>
        </w:r>
        <w:r w:rsidR="001F532F" w:rsidRPr="00633429">
          <w:rPr>
            <w:webHidden/>
          </w:rPr>
          <w:tab/>
        </w:r>
        <w:r w:rsidR="001F532F" w:rsidRPr="00633429">
          <w:rPr>
            <w:webHidden/>
          </w:rPr>
          <w:fldChar w:fldCharType="begin"/>
        </w:r>
        <w:r w:rsidR="001F532F" w:rsidRPr="00633429">
          <w:rPr>
            <w:webHidden/>
          </w:rPr>
          <w:instrText xml:space="preserve"> PAGEREF _Toc368438017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02339B" w:rsidP="00DB14D2">
      <w:pPr>
        <w:pStyle w:val="TOC2"/>
      </w:pPr>
      <w:hyperlink w:anchor="_Toc368438018" w:history="1">
        <w:r w:rsidR="001F532F" w:rsidRPr="00633429">
          <w:rPr>
            <w:rStyle w:val="Hyperlink"/>
            <w:sz w:val="22"/>
            <w:szCs w:val="22"/>
          </w:rPr>
          <w:t>3.5.</w:t>
        </w:r>
        <w:r w:rsidR="001F532F" w:rsidRPr="00633429">
          <w:tab/>
        </w:r>
        <w:r w:rsidR="001F532F" w:rsidRPr="00633429">
          <w:rPr>
            <w:rStyle w:val="Hyperlink"/>
            <w:sz w:val="22"/>
            <w:szCs w:val="22"/>
          </w:rPr>
          <w:t>Infrastructure</w:t>
        </w:r>
        <w:r w:rsidR="001F532F" w:rsidRPr="00633429">
          <w:rPr>
            <w:webHidden/>
          </w:rPr>
          <w:tab/>
        </w:r>
        <w:r w:rsidR="001F532F" w:rsidRPr="00633429">
          <w:rPr>
            <w:webHidden/>
          </w:rPr>
          <w:fldChar w:fldCharType="begin"/>
        </w:r>
        <w:r w:rsidR="001F532F" w:rsidRPr="00633429">
          <w:rPr>
            <w:webHidden/>
          </w:rPr>
          <w:instrText xml:space="preserve"> PAGEREF _Toc368438018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02339B" w:rsidP="00DB14D2">
      <w:pPr>
        <w:pStyle w:val="TOC2"/>
      </w:pPr>
      <w:hyperlink w:anchor="_Toc368438019" w:history="1">
        <w:r w:rsidR="001F532F" w:rsidRPr="00633429">
          <w:rPr>
            <w:rStyle w:val="Hyperlink"/>
            <w:sz w:val="22"/>
            <w:szCs w:val="22"/>
          </w:rPr>
          <w:t>3.6.</w:t>
        </w:r>
        <w:r w:rsidR="001F532F" w:rsidRPr="00633429">
          <w:tab/>
        </w:r>
        <w:r w:rsidR="001F532F" w:rsidRPr="00633429">
          <w:rPr>
            <w:rStyle w:val="Hyperlink"/>
            <w:sz w:val="22"/>
            <w:szCs w:val="22"/>
          </w:rPr>
          <w:t>Training Plan</w:t>
        </w:r>
        <w:r w:rsidR="001F532F" w:rsidRPr="00633429">
          <w:rPr>
            <w:webHidden/>
          </w:rPr>
          <w:tab/>
        </w:r>
        <w:r w:rsidR="001F532F" w:rsidRPr="00633429">
          <w:rPr>
            <w:webHidden/>
          </w:rPr>
          <w:fldChar w:fldCharType="begin"/>
        </w:r>
        <w:r w:rsidR="001F532F" w:rsidRPr="00633429">
          <w:rPr>
            <w:webHidden/>
          </w:rPr>
          <w:instrText xml:space="preserve"> PAGEREF _Toc368438019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02339B" w:rsidP="00DB14D2">
      <w:pPr>
        <w:pStyle w:val="TOC2"/>
      </w:pPr>
      <w:hyperlink w:anchor="_Toc368438020" w:history="1">
        <w:r w:rsidR="001F532F" w:rsidRPr="00633429">
          <w:rPr>
            <w:rStyle w:val="Hyperlink"/>
            <w:sz w:val="22"/>
            <w:szCs w:val="22"/>
          </w:rPr>
          <w:t>3.7.</w:t>
        </w:r>
        <w:r w:rsidR="001F532F" w:rsidRPr="00633429">
          <w:tab/>
        </w:r>
        <w:r w:rsidR="001F532F" w:rsidRPr="00633429">
          <w:rPr>
            <w:rStyle w:val="Hyperlink"/>
            <w:sz w:val="22"/>
            <w:szCs w:val="22"/>
          </w:rPr>
          <w:t>Finance</w:t>
        </w:r>
        <w:r w:rsidR="001F532F" w:rsidRPr="00633429">
          <w:rPr>
            <w:webHidden/>
          </w:rPr>
          <w:tab/>
        </w:r>
        <w:r w:rsidR="001F532F" w:rsidRPr="00633429">
          <w:rPr>
            <w:webHidden/>
          </w:rPr>
          <w:fldChar w:fldCharType="begin"/>
        </w:r>
        <w:r w:rsidR="001F532F" w:rsidRPr="00633429">
          <w:rPr>
            <w:webHidden/>
          </w:rPr>
          <w:instrText xml:space="preserve"> PAGEREF _Toc368438020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02339B" w:rsidP="00DB14D2">
      <w:pPr>
        <w:pStyle w:val="TOC1"/>
      </w:pPr>
      <w:hyperlink w:anchor="_Toc368438021" w:history="1">
        <w:r w:rsidR="001F532F" w:rsidRPr="00633429">
          <w:rPr>
            <w:rStyle w:val="Hyperlink"/>
          </w:rPr>
          <w:t>4.</w:t>
        </w:r>
        <w:r w:rsidR="001F532F" w:rsidRPr="00633429">
          <w:tab/>
        </w:r>
        <w:r w:rsidR="001F532F" w:rsidRPr="00633429">
          <w:rPr>
            <w:rStyle w:val="Hyperlink"/>
          </w:rPr>
          <w:t>Project Organization</w:t>
        </w:r>
        <w:r w:rsidR="001F532F" w:rsidRPr="00633429">
          <w:rPr>
            <w:webHidden/>
          </w:rPr>
          <w:tab/>
        </w:r>
        <w:r w:rsidR="001F532F" w:rsidRPr="00633429">
          <w:rPr>
            <w:webHidden/>
          </w:rPr>
          <w:fldChar w:fldCharType="begin"/>
        </w:r>
        <w:r w:rsidR="001F532F" w:rsidRPr="00633429">
          <w:rPr>
            <w:webHidden/>
          </w:rPr>
          <w:instrText xml:space="preserve"> PAGEREF _Toc368438021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02339B" w:rsidP="00DB14D2">
      <w:pPr>
        <w:pStyle w:val="TOC2"/>
      </w:pPr>
      <w:hyperlink w:anchor="_Toc368438022" w:history="1">
        <w:r w:rsidR="001F532F" w:rsidRPr="00633429">
          <w:rPr>
            <w:rStyle w:val="Hyperlink"/>
            <w:sz w:val="22"/>
            <w:szCs w:val="22"/>
          </w:rPr>
          <w:t>4.1.</w:t>
        </w:r>
        <w:r w:rsidR="001F532F" w:rsidRPr="00633429">
          <w:tab/>
        </w:r>
        <w:r w:rsidR="001F532F" w:rsidRPr="00633429">
          <w:rPr>
            <w:rStyle w:val="Hyperlink"/>
            <w:sz w:val="22"/>
            <w:szCs w:val="22"/>
          </w:rPr>
          <w:t>Organization Structure</w:t>
        </w:r>
        <w:r w:rsidR="001F532F" w:rsidRPr="00633429">
          <w:rPr>
            <w:webHidden/>
          </w:rPr>
          <w:tab/>
        </w:r>
        <w:r w:rsidR="001F532F" w:rsidRPr="00633429">
          <w:rPr>
            <w:webHidden/>
          </w:rPr>
          <w:fldChar w:fldCharType="begin"/>
        </w:r>
        <w:r w:rsidR="001F532F" w:rsidRPr="00633429">
          <w:rPr>
            <w:webHidden/>
          </w:rPr>
          <w:instrText xml:space="preserve"> PAGEREF _Toc368438022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02339B" w:rsidP="00DB14D2">
      <w:pPr>
        <w:pStyle w:val="TOC2"/>
      </w:pPr>
      <w:hyperlink w:anchor="_Toc368438023" w:history="1">
        <w:r w:rsidR="001F532F" w:rsidRPr="00633429">
          <w:rPr>
            <w:rStyle w:val="Hyperlink"/>
            <w:sz w:val="22"/>
            <w:szCs w:val="22"/>
          </w:rPr>
          <w:t>4.2.</w:t>
        </w:r>
        <w:r w:rsidR="001F532F" w:rsidRPr="00633429">
          <w:tab/>
        </w:r>
        <w:r w:rsidR="001F532F" w:rsidRPr="00633429">
          <w:rPr>
            <w:rStyle w:val="Hyperlink"/>
            <w:sz w:val="22"/>
            <w:szCs w:val="22"/>
          </w:rPr>
          <w:t>Project Team</w:t>
        </w:r>
        <w:r w:rsidR="001F532F" w:rsidRPr="00633429">
          <w:rPr>
            <w:webHidden/>
          </w:rPr>
          <w:tab/>
        </w:r>
        <w:r w:rsidR="001F532F" w:rsidRPr="00633429">
          <w:rPr>
            <w:webHidden/>
          </w:rPr>
          <w:fldChar w:fldCharType="begin"/>
        </w:r>
        <w:r w:rsidR="001F532F" w:rsidRPr="00633429">
          <w:rPr>
            <w:webHidden/>
          </w:rPr>
          <w:instrText xml:space="preserve"> PAGEREF _Toc368438023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02339B" w:rsidP="00DB14D2">
      <w:pPr>
        <w:pStyle w:val="TOC2"/>
      </w:pPr>
      <w:hyperlink w:anchor="_Toc368438024" w:history="1">
        <w:r w:rsidR="001F532F" w:rsidRPr="00633429">
          <w:rPr>
            <w:rStyle w:val="Hyperlink"/>
            <w:sz w:val="22"/>
            <w:szCs w:val="22"/>
          </w:rPr>
          <w:t>4.3.</w:t>
        </w:r>
        <w:r w:rsidR="001F532F" w:rsidRPr="00633429">
          <w:tab/>
        </w:r>
        <w:r w:rsidR="001F532F" w:rsidRPr="00633429">
          <w:rPr>
            <w:rStyle w:val="Hyperlink"/>
            <w:sz w:val="22"/>
            <w:szCs w:val="22"/>
          </w:rPr>
          <w:t>External Interfaces</w:t>
        </w:r>
        <w:r w:rsidR="001F532F" w:rsidRPr="00633429">
          <w:rPr>
            <w:webHidden/>
          </w:rPr>
          <w:tab/>
        </w:r>
        <w:r w:rsidR="001F532F" w:rsidRPr="00633429">
          <w:rPr>
            <w:webHidden/>
          </w:rPr>
          <w:fldChar w:fldCharType="begin"/>
        </w:r>
        <w:r w:rsidR="001F532F" w:rsidRPr="00633429">
          <w:rPr>
            <w:webHidden/>
          </w:rPr>
          <w:instrText xml:space="preserve"> PAGEREF _Toc368438024 \h </w:instrText>
        </w:r>
        <w:r w:rsidR="001F532F" w:rsidRPr="00633429">
          <w:rPr>
            <w:webHidden/>
          </w:rPr>
        </w:r>
        <w:r w:rsidR="001F532F" w:rsidRPr="00633429">
          <w:rPr>
            <w:webHidden/>
          </w:rPr>
          <w:fldChar w:fldCharType="separate"/>
        </w:r>
        <w:r w:rsidR="001F532F" w:rsidRPr="00633429">
          <w:rPr>
            <w:webHidden/>
          </w:rPr>
          <w:t>17</w:t>
        </w:r>
        <w:r w:rsidR="001F532F" w:rsidRPr="00633429">
          <w:rPr>
            <w:webHidden/>
          </w:rPr>
          <w:fldChar w:fldCharType="end"/>
        </w:r>
      </w:hyperlink>
    </w:p>
    <w:p w:rsidR="001F532F" w:rsidRPr="00633429" w:rsidRDefault="0002339B" w:rsidP="00DB14D2">
      <w:pPr>
        <w:pStyle w:val="TOC1"/>
      </w:pPr>
      <w:hyperlink w:anchor="_Toc368438025" w:history="1">
        <w:r w:rsidR="001F532F" w:rsidRPr="00633429">
          <w:rPr>
            <w:rStyle w:val="Hyperlink"/>
          </w:rPr>
          <w:t>5.</w:t>
        </w:r>
        <w:r w:rsidR="001F532F" w:rsidRPr="00633429">
          <w:tab/>
        </w:r>
        <w:r w:rsidR="001F532F" w:rsidRPr="00633429">
          <w:rPr>
            <w:rStyle w:val="Hyperlink"/>
          </w:rPr>
          <w:t>Communication &amp; Reporting</w:t>
        </w:r>
        <w:r w:rsidR="001F532F" w:rsidRPr="00633429">
          <w:rPr>
            <w:webHidden/>
          </w:rPr>
          <w:tab/>
        </w:r>
        <w:r w:rsidR="001F532F" w:rsidRPr="00633429">
          <w:rPr>
            <w:webHidden/>
          </w:rPr>
          <w:fldChar w:fldCharType="begin"/>
        </w:r>
        <w:r w:rsidR="001F532F" w:rsidRPr="00633429">
          <w:rPr>
            <w:webHidden/>
          </w:rPr>
          <w:instrText xml:space="preserve"> PAGEREF _Toc368438025 \h </w:instrText>
        </w:r>
        <w:r w:rsidR="001F532F" w:rsidRPr="00633429">
          <w:rPr>
            <w:webHidden/>
          </w:rPr>
        </w:r>
        <w:r w:rsidR="001F532F" w:rsidRPr="00633429">
          <w:rPr>
            <w:webHidden/>
          </w:rPr>
          <w:fldChar w:fldCharType="separate"/>
        </w:r>
        <w:r w:rsidR="001F532F" w:rsidRPr="00633429">
          <w:rPr>
            <w:webHidden/>
          </w:rPr>
          <w:t>19</w:t>
        </w:r>
        <w:r w:rsidR="001F532F" w:rsidRPr="00633429">
          <w:rPr>
            <w:webHidden/>
          </w:rPr>
          <w:fldChar w:fldCharType="end"/>
        </w:r>
      </w:hyperlink>
    </w:p>
    <w:p w:rsidR="001F532F" w:rsidRPr="00633429" w:rsidRDefault="0002339B" w:rsidP="00DB14D2">
      <w:pPr>
        <w:pStyle w:val="TOC1"/>
      </w:pPr>
      <w:hyperlink w:anchor="_Toc368438026" w:history="1">
        <w:r w:rsidR="001F532F" w:rsidRPr="00633429">
          <w:rPr>
            <w:rStyle w:val="Hyperlink"/>
          </w:rPr>
          <w:t>6.</w:t>
        </w:r>
        <w:r w:rsidR="001F532F" w:rsidRPr="00633429">
          <w:tab/>
        </w:r>
        <w:r w:rsidR="001F532F" w:rsidRPr="00633429">
          <w:rPr>
            <w:rStyle w:val="Hyperlink"/>
          </w:rPr>
          <w:t>Configuration Management</w:t>
        </w:r>
        <w:r w:rsidR="001F532F" w:rsidRPr="00633429">
          <w:rPr>
            <w:webHidden/>
          </w:rPr>
          <w:tab/>
        </w:r>
        <w:r w:rsidR="001F532F" w:rsidRPr="00633429">
          <w:rPr>
            <w:webHidden/>
          </w:rPr>
          <w:fldChar w:fldCharType="begin"/>
        </w:r>
        <w:r w:rsidR="001F532F" w:rsidRPr="00633429">
          <w:rPr>
            <w:webHidden/>
          </w:rPr>
          <w:instrText xml:space="preserve"> PAGEREF _Toc368438026 \h </w:instrText>
        </w:r>
        <w:r w:rsidR="001F532F" w:rsidRPr="00633429">
          <w:rPr>
            <w:webHidden/>
          </w:rPr>
        </w:r>
        <w:r w:rsidR="001F532F" w:rsidRPr="00633429">
          <w:rPr>
            <w:webHidden/>
          </w:rPr>
          <w:fldChar w:fldCharType="separate"/>
        </w:r>
        <w:r w:rsidR="001F532F" w:rsidRPr="00633429">
          <w:rPr>
            <w:webHidden/>
          </w:rPr>
          <w:t>21</w:t>
        </w:r>
        <w:r w:rsidR="001F532F" w:rsidRPr="00633429">
          <w:rPr>
            <w:webHidden/>
          </w:rPr>
          <w:fldChar w:fldCharType="end"/>
        </w:r>
      </w:hyperlink>
    </w:p>
    <w:p w:rsidR="001F532F" w:rsidRPr="00633429" w:rsidRDefault="0002339B" w:rsidP="00DB14D2">
      <w:pPr>
        <w:pStyle w:val="TOC1"/>
      </w:pPr>
      <w:hyperlink w:anchor="_Toc368438027" w:history="1">
        <w:r w:rsidR="001F532F" w:rsidRPr="00633429">
          <w:rPr>
            <w:rStyle w:val="Hyperlink"/>
          </w:rPr>
          <w:t>7.</w:t>
        </w:r>
        <w:r w:rsidR="001F532F" w:rsidRPr="00633429">
          <w:tab/>
        </w:r>
        <w:r w:rsidR="001F532F" w:rsidRPr="00633429">
          <w:rPr>
            <w:rStyle w:val="Hyperlink"/>
          </w:rPr>
          <w:t>Security Aspects</w:t>
        </w:r>
        <w:r w:rsidR="001F532F" w:rsidRPr="00633429">
          <w:rPr>
            <w:webHidden/>
          </w:rPr>
          <w:tab/>
        </w:r>
        <w:r w:rsidR="001F532F" w:rsidRPr="00633429">
          <w:rPr>
            <w:webHidden/>
          </w:rPr>
          <w:fldChar w:fldCharType="begin"/>
        </w:r>
        <w:r w:rsidR="001F532F" w:rsidRPr="00633429">
          <w:rPr>
            <w:webHidden/>
          </w:rPr>
          <w:instrText xml:space="preserve"> PAGEREF _Toc368438027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02339B" w:rsidP="00DB14D2">
      <w:pPr>
        <w:pStyle w:val="TOC2"/>
      </w:pPr>
      <w:hyperlink w:anchor="_Toc368438028" w:history="1">
        <w:r w:rsidR="001F532F" w:rsidRPr="00633429">
          <w:rPr>
            <w:rStyle w:val="Hyperlink"/>
            <w:sz w:val="22"/>
            <w:szCs w:val="22"/>
          </w:rPr>
          <w:t>This project does not require security aspects.</w:t>
        </w:r>
        <w:r w:rsidR="001F532F" w:rsidRPr="00633429">
          <w:rPr>
            <w:webHidden/>
          </w:rPr>
          <w:tab/>
        </w:r>
        <w:r w:rsidR="001F532F" w:rsidRPr="00633429">
          <w:rPr>
            <w:webHidden/>
          </w:rPr>
          <w:fldChar w:fldCharType="begin"/>
        </w:r>
        <w:r w:rsidR="001F532F" w:rsidRPr="00633429">
          <w:rPr>
            <w:webHidden/>
          </w:rPr>
          <w:instrText xml:space="preserve"> PAGEREF _Toc368438028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02339B" w:rsidP="00DB14D2">
      <w:pPr>
        <w:pStyle w:val="TOC1"/>
      </w:pPr>
      <w:hyperlink w:anchor="_Toc368438029" w:history="1">
        <w:r w:rsidR="001F532F" w:rsidRPr="00633429">
          <w:rPr>
            <w:rStyle w:val="Hyperlink"/>
          </w:rPr>
          <w:t>8.</w:t>
        </w:r>
        <w:r w:rsidR="001F532F" w:rsidRPr="00633429">
          <w:tab/>
        </w:r>
        <w:r w:rsidR="001F532F" w:rsidRPr="00633429">
          <w:rPr>
            <w:rStyle w:val="Hyperlink"/>
          </w:rPr>
          <w:t>References</w:t>
        </w:r>
        <w:r w:rsidR="001F532F" w:rsidRPr="00633429">
          <w:rPr>
            <w:webHidden/>
          </w:rPr>
          <w:tab/>
        </w:r>
        <w:r w:rsidR="001F532F" w:rsidRPr="00633429">
          <w:rPr>
            <w:webHidden/>
          </w:rPr>
          <w:fldChar w:fldCharType="begin"/>
        </w:r>
        <w:r w:rsidR="001F532F" w:rsidRPr="00633429">
          <w:rPr>
            <w:webHidden/>
          </w:rPr>
          <w:instrText xml:space="preserve"> PAGEREF _Toc368438029 \h </w:instrText>
        </w:r>
        <w:r w:rsidR="001F532F" w:rsidRPr="00633429">
          <w:rPr>
            <w:webHidden/>
          </w:rPr>
        </w:r>
        <w:r w:rsidR="001F532F" w:rsidRPr="00633429">
          <w:rPr>
            <w:webHidden/>
          </w:rPr>
          <w:fldChar w:fldCharType="separate"/>
        </w:r>
        <w:r w:rsidR="001F532F" w:rsidRPr="00633429">
          <w:rPr>
            <w:webHidden/>
          </w:rPr>
          <w:t>23</w:t>
        </w:r>
        <w:r w:rsidR="001F532F" w:rsidRPr="00633429">
          <w:rPr>
            <w:webHidden/>
          </w:rPr>
          <w:fldChar w:fldCharType="end"/>
        </w:r>
      </w:hyperlink>
    </w:p>
    <w:p w:rsidR="00CD2C5F" w:rsidRPr="0061035D" w:rsidRDefault="009B3241" w:rsidP="00DB14D2">
      <w:pPr>
        <w:pStyle w:val="NormalH"/>
      </w:pPr>
      <w:r w:rsidRPr="00633429">
        <w:rPr>
          <w:smallCaps/>
          <w:noProof/>
        </w:rPr>
        <w:lastRenderedPageBreak/>
        <w:fldChar w:fldCharType="end"/>
      </w:r>
      <w:r w:rsidR="00CD2C5F" w:rsidRPr="002856B0">
        <w:t>Definitions and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4B6030" w:rsidRDefault="00CD2C5F" w:rsidP="0011269F">
            <w:pPr>
              <w:pStyle w:val="Bangheader"/>
              <w:rPr>
                <w:sz w:val="22"/>
                <w:szCs w:val="22"/>
              </w:rPr>
            </w:pPr>
            <w:r w:rsidRPr="004B6030">
              <w:rPr>
                <w:sz w:val="22"/>
                <w:szCs w:val="22"/>
              </w:rPr>
              <w:t>Acronym</w:t>
            </w:r>
          </w:p>
        </w:tc>
        <w:tc>
          <w:tcPr>
            <w:tcW w:w="3690" w:type="dxa"/>
            <w:shd w:val="clear" w:color="auto" w:fill="CCCCCC"/>
            <w:vAlign w:val="center"/>
          </w:tcPr>
          <w:p w:rsidR="00CD2C5F" w:rsidRPr="004B6030" w:rsidRDefault="00CD2C5F" w:rsidP="0011269F">
            <w:pPr>
              <w:pStyle w:val="Bangheader"/>
              <w:rPr>
                <w:sz w:val="22"/>
                <w:szCs w:val="22"/>
              </w:rPr>
            </w:pPr>
            <w:r w:rsidRPr="004B6030">
              <w:rPr>
                <w:sz w:val="22"/>
                <w:szCs w:val="22"/>
              </w:rPr>
              <w:t>Definition</w:t>
            </w:r>
          </w:p>
        </w:tc>
        <w:tc>
          <w:tcPr>
            <w:tcW w:w="2610" w:type="dxa"/>
            <w:shd w:val="clear" w:color="auto" w:fill="CCCCCC"/>
            <w:vAlign w:val="center"/>
          </w:tcPr>
          <w:p w:rsidR="00CD2C5F" w:rsidRPr="004B6030" w:rsidRDefault="00CD2C5F" w:rsidP="0011269F">
            <w:pPr>
              <w:pStyle w:val="Bangheader"/>
              <w:rPr>
                <w:sz w:val="22"/>
                <w:szCs w:val="22"/>
              </w:rPr>
            </w:pPr>
            <w:r w:rsidRPr="004B6030">
              <w:rPr>
                <w:sz w:val="22"/>
                <w:szCs w:val="22"/>
              </w:rPr>
              <w:t>Note</w:t>
            </w:r>
          </w:p>
        </w:tc>
      </w:tr>
      <w:tr w:rsidR="00485D7C" w:rsidRPr="002856B0" w:rsidTr="007B4F6D">
        <w:tc>
          <w:tcPr>
            <w:tcW w:w="2520" w:type="dxa"/>
            <w:tcBorders>
              <w:bottom w:val="dotted" w:sz="4" w:space="0" w:color="808080"/>
            </w:tcBorders>
          </w:tcPr>
          <w:p w:rsidR="00485D7C" w:rsidRPr="004B6030" w:rsidRDefault="00485D7C" w:rsidP="00DB14D2">
            <w:pPr>
              <w:pStyle w:val="Bang"/>
              <w:rPr>
                <w:sz w:val="22"/>
                <w:szCs w:val="22"/>
              </w:rPr>
            </w:pPr>
            <w:r w:rsidRPr="004B6030">
              <w:rPr>
                <w:sz w:val="22"/>
                <w:szCs w:val="22"/>
              </w:rPr>
              <w:t>BA</w:t>
            </w:r>
          </w:p>
        </w:tc>
        <w:tc>
          <w:tcPr>
            <w:tcW w:w="3690" w:type="dxa"/>
            <w:tcBorders>
              <w:bottom w:val="dotted" w:sz="4" w:space="0" w:color="808080"/>
            </w:tcBorders>
          </w:tcPr>
          <w:p w:rsidR="00485D7C" w:rsidRPr="004B6030" w:rsidRDefault="00485D7C" w:rsidP="00DB14D2">
            <w:pPr>
              <w:pStyle w:val="Bang"/>
              <w:rPr>
                <w:sz w:val="22"/>
                <w:szCs w:val="22"/>
              </w:rPr>
            </w:pPr>
            <w:r w:rsidRPr="004B6030">
              <w:rPr>
                <w:sz w:val="22"/>
                <w:szCs w:val="22"/>
              </w:rPr>
              <w:t>Business Analyst</w:t>
            </w:r>
          </w:p>
        </w:tc>
        <w:tc>
          <w:tcPr>
            <w:tcW w:w="2610" w:type="dxa"/>
            <w:tcBorders>
              <w:bottom w:val="dotted" w:sz="4" w:space="0" w:color="808080"/>
            </w:tcBorders>
          </w:tcPr>
          <w:p w:rsidR="00485D7C" w:rsidRPr="004B6030" w:rsidRDefault="00485D7C" w:rsidP="00DB14D2">
            <w:pPr>
              <w:pStyle w:val="Bang"/>
              <w:rPr>
                <w:sz w:val="22"/>
                <w:szCs w:val="22"/>
              </w:rPr>
            </w:pPr>
          </w:p>
        </w:tc>
      </w:tr>
      <w:tr w:rsidR="00CB0F42" w:rsidRPr="002856B0" w:rsidTr="007B4F6D">
        <w:tc>
          <w:tcPr>
            <w:tcW w:w="2520" w:type="dxa"/>
          </w:tcPr>
          <w:p w:rsidR="00CB0F42" w:rsidRPr="004B6030" w:rsidRDefault="00CB0F42" w:rsidP="00DB14D2">
            <w:pPr>
              <w:pStyle w:val="Bang"/>
              <w:rPr>
                <w:sz w:val="22"/>
                <w:szCs w:val="22"/>
              </w:rPr>
            </w:pPr>
            <w:r w:rsidRPr="004B6030">
              <w:rPr>
                <w:sz w:val="22"/>
                <w:szCs w:val="22"/>
              </w:rPr>
              <w:t>BU</w:t>
            </w:r>
          </w:p>
        </w:tc>
        <w:tc>
          <w:tcPr>
            <w:tcW w:w="3690" w:type="dxa"/>
          </w:tcPr>
          <w:p w:rsidR="00CB0F42" w:rsidRPr="004B6030" w:rsidRDefault="00CB0F42" w:rsidP="00DB14D2">
            <w:pPr>
              <w:pStyle w:val="Bang"/>
              <w:rPr>
                <w:sz w:val="22"/>
                <w:szCs w:val="22"/>
              </w:rPr>
            </w:pPr>
            <w:r w:rsidRPr="004B6030">
              <w:rPr>
                <w:sz w:val="22"/>
                <w:szCs w:val="22"/>
              </w:rPr>
              <w:t>Business Unit</w:t>
            </w:r>
          </w:p>
        </w:tc>
        <w:tc>
          <w:tcPr>
            <w:tcW w:w="2610" w:type="dxa"/>
          </w:tcPr>
          <w:p w:rsidR="00CB0F42" w:rsidRPr="004B6030" w:rsidRDefault="00CB0F42"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CC</w:t>
            </w:r>
          </w:p>
        </w:tc>
        <w:tc>
          <w:tcPr>
            <w:tcW w:w="3690" w:type="dxa"/>
          </w:tcPr>
          <w:p w:rsidR="006B2706" w:rsidRPr="004B6030" w:rsidRDefault="006B2706" w:rsidP="00DB14D2">
            <w:pPr>
              <w:pStyle w:val="Bang"/>
              <w:rPr>
                <w:sz w:val="22"/>
                <w:szCs w:val="22"/>
              </w:rPr>
            </w:pPr>
            <w:r w:rsidRPr="004B6030">
              <w:rPr>
                <w:sz w:val="22"/>
                <w:szCs w:val="22"/>
              </w:rPr>
              <w:t>Infrastructure Configuration Controller</w:t>
            </w:r>
          </w:p>
        </w:tc>
        <w:tc>
          <w:tcPr>
            <w:tcW w:w="2610" w:type="dxa"/>
          </w:tcPr>
          <w:p w:rsidR="006B2706" w:rsidRPr="004B6030" w:rsidRDefault="006B2706" w:rsidP="00DB14D2">
            <w:pPr>
              <w:pStyle w:val="Bang"/>
              <w:rPr>
                <w:sz w:val="22"/>
                <w:szCs w:val="22"/>
              </w:rPr>
            </w:pPr>
          </w:p>
        </w:tc>
      </w:tr>
      <w:tr w:rsidR="006B2706" w:rsidRPr="002856B0" w:rsidTr="00B67632">
        <w:trPr>
          <w:trHeight w:val="399"/>
        </w:trPr>
        <w:tc>
          <w:tcPr>
            <w:tcW w:w="2520" w:type="dxa"/>
          </w:tcPr>
          <w:p w:rsidR="006B2706" w:rsidRPr="004B6030" w:rsidRDefault="006B2706" w:rsidP="00DB14D2">
            <w:pPr>
              <w:pStyle w:val="Bang"/>
              <w:rPr>
                <w:sz w:val="22"/>
                <w:szCs w:val="22"/>
              </w:rPr>
            </w:pPr>
            <w:r w:rsidRPr="004B6030">
              <w:rPr>
                <w:sz w:val="22"/>
                <w:szCs w:val="22"/>
              </w:rPr>
              <w:t>CM</w:t>
            </w:r>
          </w:p>
        </w:tc>
        <w:tc>
          <w:tcPr>
            <w:tcW w:w="3690" w:type="dxa"/>
          </w:tcPr>
          <w:p w:rsidR="006B2706" w:rsidRPr="004B6030" w:rsidRDefault="006B2706" w:rsidP="00DB14D2">
            <w:pPr>
              <w:pStyle w:val="Bang"/>
              <w:rPr>
                <w:sz w:val="22"/>
                <w:szCs w:val="22"/>
              </w:rPr>
            </w:pPr>
            <w:r w:rsidRPr="004B6030">
              <w:rPr>
                <w:sz w:val="22"/>
                <w:szCs w:val="22"/>
              </w:rPr>
              <w:t xml:space="preserve">Configuration </w:t>
            </w:r>
            <w:r w:rsidR="00CB0F42" w:rsidRPr="004B6030">
              <w:rPr>
                <w:sz w:val="22"/>
                <w:szCs w:val="22"/>
              </w:rPr>
              <w:t xml:space="preserve"> </w:t>
            </w:r>
            <w:r w:rsidRPr="004B6030">
              <w:rPr>
                <w:sz w:val="22"/>
                <w:szCs w:val="22"/>
              </w:rPr>
              <w:t>Management</w:t>
            </w:r>
          </w:p>
        </w:tc>
        <w:tc>
          <w:tcPr>
            <w:tcW w:w="2610" w:type="dxa"/>
          </w:tcPr>
          <w:p w:rsidR="006B2706" w:rsidRPr="004B6030" w:rsidRDefault="006B2706"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DEV</w:t>
            </w:r>
          </w:p>
        </w:tc>
        <w:tc>
          <w:tcPr>
            <w:tcW w:w="3690" w:type="dxa"/>
          </w:tcPr>
          <w:p w:rsidR="006B2706" w:rsidRPr="004B6030" w:rsidRDefault="006B2706" w:rsidP="00DB14D2">
            <w:pPr>
              <w:pStyle w:val="Bang"/>
              <w:rPr>
                <w:sz w:val="22"/>
                <w:szCs w:val="22"/>
              </w:rPr>
            </w:pPr>
            <w:r w:rsidRPr="004B6030">
              <w:rPr>
                <w:sz w:val="22"/>
                <w:szCs w:val="22"/>
              </w:rPr>
              <w:t>Developer</w:t>
            </w:r>
          </w:p>
        </w:tc>
        <w:tc>
          <w:tcPr>
            <w:tcW w:w="2610" w:type="dxa"/>
          </w:tcPr>
          <w:p w:rsidR="006B2706" w:rsidRPr="004B6030" w:rsidRDefault="006B2706" w:rsidP="00DB14D2">
            <w:pPr>
              <w:pStyle w:val="Bang"/>
              <w:rPr>
                <w:sz w:val="22"/>
                <w:szCs w:val="22"/>
              </w:rPr>
            </w:pPr>
          </w:p>
        </w:tc>
      </w:tr>
      <w:tr w:rsidR="00485D7C" w:rsidRPr="002856B0" w:rsidTr="007B4F6D">
        <w:tc>
          <w:tcPr>
            <w:tcW w:w="2520" w:type="dxa"/>
          </w:tcPr>
          <w:p w:rsidR="00485D7C" w:rsidRPr="004B6030" w:rsidRDefault="00485D7C" w:rsidP="00DB14D2">
            <w:pPr>
              <w:pStyle w:val="Bang"/>
              <w:rPr>
                <w:sz w:val="22"/>
                <w:szCs w:val="22"/>
              </w:rPr>
            </w:pPr>
            <w:r w:rsidRPr="004B6030">
              <w:rPr>
                <w:sz w:val="22"/>
                <w:szCs w:val="22"/>
              </w:rPr>
              <w:t>PIC</w:t>
            </w:r>
          </w:p>
        </w:tc>
        <w:tc>
          <w:tcPr>
            <w:tcW w:w="3690" w:type="dxa"/>
          </w:tcPr>
          <w:p w:rsidR="00485D7C" w:rsidRPr="004B6030" w:rsidRDefault="00485D7C" w:rsidP="00DB14D2">
            <w:pPr>
              <w:pStyle w:val="Bang"/>
              <w:rPr>
                <w:sz w:val="22"/>
                <w:szCs w:val="22"/>
              </w:rPr>
            </w:pPr>
            <w:r w:rsidRPr="004B6030">
              <w:rPr>
                <w:sz w:val="22"/>
                <w:szCs w:val="22"/>
              </w:rPr>
              <w:t>Person in charge</w:t>
            </w:r>
          </w:p>
        </w:tc>
        <w:tc>
          <w:tcPr>
            <w:tcW w:w="2610" w:type="dxa"/>
          </w:tcPr>
          <w:p w:rsidR="00485D7C" w:rsidRPr="004B6030" w:rsidRDefault="00485D7C"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PM</w:t>
            </w:r>
          </w:p>
        </w:tc>
        <w:tc>
          <w:tcPr>
            <w:tcW w:w="3690" w:type="dxa"/>
          </w:tcPr>
          <w:p w:rsidR="00CD2C5F" w:rsidRPr="004B6030" w:rsidRDefault="00CD2C5F" w:rsidP="00DB14D2">
            <w:pPr>
              <w:pStyle w:val="Bang"/>
              <w:rPr>
                <w:sz w:val="22"/>
                <w:szCs w:val="22"/>
              </w:rPr>
            </w:pPr>
            <w:r w:rsidRPr="004B6030">
              <w:rPr>
                <w:sz w:val="22"/>
                <w:szCs w:val="22"/>
              </w:rPr>
              <w:t>Project Manager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vAlign w:val="center"/>
          </w:tcPr>
          <w:p w:rsidR="00CD2C5F" w:rsidRPr="004B6030" w:rsidRDefault="00CD2C5F" w:rsidP="00DB14D2">
            <w:pPr>
              <w:pStyle w:val="Bang"/>
              <w:rPr>
                <w:sz w:val="22"/>
                <w:szCs w:val="22"/>
              </w:rPr>
            </w:pPr>
            <w:r w:rsidRPr="004B6030">
              <w:rPr>
                <w:sz w:val="22"/>
                <w:szCs w:val="22"/>
              </w:rPr>
              <w:t>PTL</w:t>
            </w:r>
          </w:p>
        </w:tc>
        <w:tc>
          <w:tcPr>
            <w:tcW w:w="3690" w:type="dxa"/>
          </w:tcPr>
          <w:p w:rsidR="00CD2C5F" w:rsidRPr="004B6030" w:rsidRDefault="00CD2C5F" w:rsidP="00DB14D2">
            <w:pPr>
              <w:pStyle w:val="Bang"/>
              <w:rPr>
                <w:sz w:val="22"/>
                <w:szCs w:val="22"/>
              </w:rPr>
            </w:pPr>
            <w:r w:rsidRPr="004B6030">
              <w:rPr>
                <w:sz w:val="22"/>
                <w:szCs w:val="22"/>
              </w:rPr>
              <w:t>Project Technical Leader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QA</w:t>
            </w:r>
          </w:p>
        </w:tc>
        <w:tc>
          <w:tcPr>
            <w:tcW w:w="3690" w:type="dxa"/>
          </w:tcPr>
          <w:p w:rsidR="00CD2C5F" w:rsidRPr="004B6030" w:rsidRDefault="00CD2C5F" w:rsidP="00DB14D2">
            <w:pPr>
              <w:pStyle w:val="Bang"/>
              <w:rPr>
                <w:sz w:val="22"/>
                <w:szCs w:val="22"/>
              </w:rPr>
            </w:pPr>
            <w:r w:rsidRPr="004B6030">
              <w:rPr>
                <w:sz w:val="22"/>
                <w:szCs w:val="22"/>
              </w:rPr>
              <w:t>Quality Assurance Officer</w:t>
            </w:r>
          </w:p>
        </w:tc>
        <w:tc>
          <w:tcPr>
            <w:tcW w:w="2610" w:type="dxa"/>
          </w:tcPr>
          <w:p w:rsidR="00CD2C5F" w:rsidRPr="004B6030" w:rsidRDefault="00CD2C5F" w:rsidP="00DB14D2">
            <w:pPr>
              <w:pStyle w:val="Bang"/>
              <w:rPr>
                <w:sz w:val="22"/>
                <w:szCs w:val="22"/>
              </w:rPr>
            </w:pPr>
          </w:p>
        </w:tc>
      </w:tr>
      <w:tr w:rsidR="006B2706" w:rsidRPr="002856B0" w:rsidTr="007B4F6D">
        <w:tc>
          <w:tcPr>
            <w:tcW w:w="2520" w:type="dxa"/>
            <w:tcBorders>
              <w:bottom w:val="dotted" w:sz="4" w:space="0" w:color="808080"/>
            </w:tcBorders>
          </w:tcPr>
          <w:p w:rsidR="006B2706" w:rsidRPr="004B6030" w:rsidRDefault="006B2706" w:rsidP="00DB14D2">
            <w:pPr>
              <w:pStyle w:val="Bang"/>
              <w:rPr>
                <w:sz w:val="22"/>
                <w:szCs w:val="22"/>
              </w:rPr>
            </w:pPr>
            <w:r w:rsidRPr="004B6030">
              <w:rPr>
                <w:sz w:val="22"/>
                <w:szCs w:val="22"/>
              </w:rPr>
              <w:t>SRS</w:t>
            </w:r>
          </w:p>
        </w:tc>
        <w:tc>
          <w:tcPr>
            <w:tcW w:w="3690" w:type="dxa"/>
            <w:tcBorders>
              <w:bottom w:val="dotted" w:sz="4" w:space="0" w:color="808080"/>
            </w:tcBorders>
          </w:tcPr>
          <w:p w:rsidR="006B2706" w:rsidRPr="004B6030" w:rsidRDefault="006B2706" w:rsidP="00DB14D2">
            <w:pPr>
              <w:pStyle w:val="Bang"/>
              <w:rPr>
                <w:sz w:val="22"/>
                <w:szCs w:val="22"/>
              </w:rPr>
            </w:pPr>
            <w:r w:rsidRPr="004B6030">
              <w:rPr>
                <w:sz w:val="22"/>
                <w:szCs w:val="22"/>
              </w:rPr>
              <w:t>Software Requirement Specification</w:t>
            </w:r>
          </w:p>
        </w:tc>
        <w:tc>
          <w:tcPr>
            <w:tcW w:w="2610" w:type="dxa"/>
            <w:tcBorders>
              <w:bottom w:val="dotted" w:sz="4" w:space="0" w:color="808080"/>
            </w:tcBorders>
          </w:tcPr>
          <w:p w:rsidR="006B2706" w:rsidRPr="004B6030" w:rsidRDefault="006B2706"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TC</w:t>
            </w:r>
          </w:p>
        </w:tc>
        <w:tc>
          <w:tcPr>
            <w:tcW w:w="3690" w:type="dxa"/>
          </w:tcPr>
          <w:p w:rsidR="00CD2C5F" w:rsidRPr="004B6030" w:rsidRDefault="00CD2C5F" w:rsidP="00DB14D2">
            <w:pPr>
              <w:pStyle w:val="Bang"/>
              <w:rPr>
                <w:sz w:val="22"/>
                <w:szCs w:val="22"/>
              </w:rPr>
            </w:pPr>
            <w:r w:rsidRPr="004B6030">
              <w:rPr>
                <w:sz w:val="22"/>
                <w:szCs w:val="22"/>
              </w:rPr>
              <w:t>Test Case</w:t>
            </w:r>
          </w:p>
        </w:tc>
        <w:tc>
          <w:tcPr>
            <w:tcW w:w="2610" w:type="dxa"/>
          </w:tcPr>
          <w:p w:rsidR="00CD2C5F" w:rsidRPr="004B6030" w:rsidRDefault="00CD2C5F" w:rsidP="00DB14D2">
            <w:pPr>
              <w:pStyle w:val="Bang"/>
              <w:rPr>
                <w:sz w:val="22"/>
                <w:szCs w:val="22"/>
              </w:rPr>
            </w:pPr>
          </w:p>
        </w:tc>
      </w:tr>
      <w:tr w:rsidR="002F74F6" w:rsidRPr="002856B0" w:rsidTr="007B4F6D">
        <w:tc>
          <w:tcPr>
            <w:tcW w:w="2520" w:type="dxa"/>
          </w:tcPr>
          <w:p w:rsidR="002F74F6" w:rsidRPr="004B6030" w:rsidRDefault="00B67632" w:rsidP="00DB14D2">
            <w:pPr>
              <w:pStyle w:val="Bang"/>
              <w:rPr>
                <w:sz w:val="22"/>
                <w:szCs w:val="22"/>
              </w:rPr>
            </w:pPr>
            <w:r w:rsidRPr="004B6030">
              <w:rPr>
                <w:sz w:val="22"/>
                <w:szCs w:val="22"/>
              </w:rPr>
              <w:t>UJD_VN</w:t>
            </w:r>
          </w:p>
        </w:tc>
        <w:tc>
          <w:tcPr>
            <w:tcW w:w="3690" w:type="dxa"/>
          </w:tcPr>
          <w:p w:rsidR="002F74F6" w:rsidRPr="004B6030" w:rsidRDefault="00B67632" w:rsidP="00DB14D2">
            <w:pPr>
              <w:pStyle w:val="Bang"/>
              <w:rPr>
                <w:sz w:val="22"/>
                <w:szCs w:val="22"/>
              </w:rPr>
            </w:pPr>
            <w:r w:rsidRPr="004B6030">
              <w:rPr>
                <w:sz w:val="22"/>
                <w:szCs w:val="22"/>
              </w:rPr>
              <w:t>Useful Japanese Dictionary for Vietnamese</w:t>
            </w:r>
          </w:p>
        </w:tc>
        <w:tc>
          <w:tcPr>
            <w:tcW w:w="2610" w:type="dxa"/>
          </w:tcPr>
          <w:p w:rsidR="002F74F6" w:rsidRPr="004B6030" w:rsidRDefault="002F74F6" w:rsidP="00DB14D2">
            <w:pPr>
              <w:pStyle w:val="Bang"/>
              <w:rPr>
                <w:sz w:val="22"/>
                <w:szCs w:val="22"/>
              </w:rPr>
            </w:pPr>
          </w:p>
        </w:tc>
      </w:tr>
      <w:tr w:rsidR="006B2706" w:rsidRPr="002856B0" w:rsidTr="007B4F6D">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r>
    </w:tbl>
    <w:p w:rsidR="00D25A64" w:rsidRPr="00B67632" w:rsidRDefault="00D25A64" w:rsidP="00DB14D2">
      <w:pPr>
        <w:pStyle w:val="Heading1"/>
      </w:pPr>
      <w:bookmarkStart w:id="1" w:name="_Toc452446886"/>
      <w:bookmarkStart w:id="2" w:name="_Toc368438001"/>
      <w:r w:rsidRPr="00B67632">
        <w:lastRenderedPageBreak/>
        <w:t>Project Overview</w:t>
      </w:r>
      <w:bookmarkEnd w:id="1"/>
      <w:bookmarkEnd w:id="2"/>
    </w:p>
    <w:p w:rsidR="00A3683E" w:rsidRDefault="00E031FE" w:rsidP="00DB14D2">
      <w:pPr>
        <w:pStyle w:val="Heading2"/>
      </w:pPr>
      <w:bookmarkStart w:id="3" w:name="_Toc368438002"/>
      <w:r w:rsidRPr="00B67632">
        <w:t>Project D</w:t>
      </w:r>
      <w:r w:rsidR="00A3683E" w:rsidRPr="00B67632">
        <w:t>escription</w:t>
      </w:r>
      <w:bookmarkEnd w:id="3"/>
    </w:p>
    <w:p w:rsidR="00E03826" w:rsidRPr="002917FC" w:rsidRDefault="00E03826" w:rsidP="00E03826">
      <w:pPr>
        <w:pStyle w:val="NormalIndent"/>
      </w:pPr>
    </w:p>
    <w:tbl>
      <w:tblPr>
        <w:tblpPr w:leftFromText="180" w:rightFromText="180" w:vertAnchor="text" w:tblpX="648" w:tblpY="1"/>
        <w:tblOverlap w:val="never"/>
        <w:tblW w:w="882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1710"/>
        <w:gridCol w:w="2790"/>
        <w:gridCol w:w="1710"/>
        <w:gridCol w:w="2610"/>
      </w:tblGrid>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Code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UJD_VN</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Contract Type</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Customer</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FPT University</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2nd Customer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Level</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Group</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Rank</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Application Type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Website</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Manager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 xml:space="preserve">Le </w:t>
            </w:r>
            <w:proofErr w:type="spellStart"/>
            <w:r w:rsidRPr="004B6030">
              <w:rPr>
                <w:sz w:val="22"/>
                <w:szCs w:val="22"/>
              </w:rPr>
              <w:t>Dinh</w:t>
            </w:r>
            <w:proofErr w:type="spellEnd"/>
            <w:r w:rsidRPr="004B6030">
              <w:rPr>
                <w:sz w:val="22"/>
                <w:szCs w:val="22"/>
              </w:rPr>
              <w:t xml:space="preserve"> Nam</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Category</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Development</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Business Domain</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Education</w:t>
            </w:r>
          </w:p>
        </w:tc>
      </w:tr>
    </w:tbl>
    <w:p w:rsidR="00E03826" w:rsidRPr="00E03826" w:rsidRDefault="00AC680D" w:rsidP="00E03826">
      <w:pPr>
        <w:pStyle w:val="NormalIndent"/>
      </w:pPr>
      <w:r>
        <w:tab/>
      </w:r>
      <w:r>
        <w:tab/>
      </w:r>
      <w:r>
        <w:tab/>
      </w:r>
      <w:r>
        <w:tab/>
      </w:r>
      <w:r w:rsidRPr="001047BC">
        <w:rPr>
          <w:b/>
        </w:rPr>
        <w:t>Table 1.1</w:t>
      </w:r>
      <w:r>
        <w:t>. Project Description</w:t>
      </w:r>
    </w:p>
    <w:p w:rsidR="002F181C" w:rsidRPr="00B67632" w:rsidRDefault="0058670F" w:rsidP="00DB14D2">
      <w:pPr>
        <w:pStyle w:val="Heading2"/>
      </w:pPr>
      <w:bookmarkStart w:id="4" w:name="_Toc368438003"/>
      <w:r w:rsidRPr="00B67632">
        <w:t>Scope</w:t>
      </w:r>
      <w:r w:rsidR="00CF2821" w:rsidRPr="00B67632">
        <w:t xml:space="preserve"> and Purpose</w:t>
      </w:r>
      <w:bookmarkEnd w:id="4"/>
    </w:p>
    <w:p w:rsidR="002F181C" w:rsidRDefault="007B338B" w:rsidP="00DB14D2">
      <w:pPr>
        <w:pStyle w:val="Heading3"/>
      </w:pPr>
      <w:r w:rsidRPr="00B67632">
        <w:t>Purpose of Project</w:t>
      </w:r>
      <w:r w:rsidR="00B67632">
        <w:t xml:space="preserve"> </w:t>
      </w:r>
    </w:p>
    <w:p w:rsidR="00E03826" w:rsidRPr="003416A0" w:rsidRDefault="00E03826" w:rsidP="00E03826">
      <w:pPr>
        <w:ind w:left="540"/>
      </w:pPr>
      <w:r w:rsidRPr="003416A0">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B67632" w:rsidRDefault="002F181C" w:rsidP="00DB14D2">
      <w:pPr>
        <w:pStyle w:val="Heading3"/>
      </w:pPr>
      <w:r w:rsidRPr="00B67632">
        <w:t xml:space="preserve">Scope of </w:t>
      </w:r>
      <w:r w:rsidR="003E01FA">
        <w:t>Project</w:t>
      </w:r>
    </w:p>
    <w:p w:rsidR="00E03826" w:rsidRPr="003416A0" w:rsidRDefault="00E03826" w:rsidP="003E01FA">
      <w:pPr>
        <w:ind w:left="540"/>
      </w:pPr>
      <w:r w:rsidRPr="003416A0">
        <w:t>The scope of this project contains: Requirement Analysis, Design, Coding and Testing</w:t>
      </w:r>
      <w:r w:rsidR="003E01FA">
        <w:t xml:space="preserve"> (</w:t>
      </w:r>
      <w:r w:rsidR="0002339B">
        <w:t xml:space="preserve">Unit Test, Integration Test, </w:t>
      </w:r>
      <w:proofErr w:type="gramStart"/>
      <w:r w:rsidR="001047BC">
        <w:t>System</w:t>
      </w:r>
      <w:proofErr w:type="gramEnd"/>
      <w:r w:rsidR="001047BC">
        <w:t xml:space="preserve"> Test)</w:t>
      </w:r>
      <w:r w:rsidRPr="003416A0">
        <w:t>.</w:t>
      </w:r>
    </w:p>
    <w:p w:rsidR="002F181C" w:rsidRPr="009D118B" w:rsidRDefault="002F181C" w:rsidP="00DB14D2">
      <w:pPr>
        <w:pStyle w:val="Heading3"/>
      </w:pPr>
      <w:r>
        <w:lastRenderedPageBreak/>
        <w:t>The function</w:t>
      </w:r>
      <w:r w:rsidR="007D06FB">
        <w:t>s of Project</w:t>
      </w:r>
      <w:r w:rsidR="00B67632">
        <w:t xml:space="preserve"> </w:t>
      </w:r>
    </w:p>
    <w:p w:rsidR="00E03826" w:rsidRDefault="00E03826" w:rsidP="00E03826">
      <w:pPr>
        <w:ind w:left="540"/>
      </w:pPr>
      <w:bookmarkStart w:id="5" w:name="_Toc368438004"/>
      <w:r>
        <w:t>There are the functions of UJD_VN’s project:</w:t>
      </w:r>
    </w:p>
    <w:p w:rsidR="00E03826" w:rsidRDefault="00E03826" w:rsidP="004013C4">
      <w:pPr>
        <w:pStyle w:val="Body"/>
        <w:numPr>
          <w:ilvl w:val="0"/>
          <w:numId w:val="10"/>
        </w:numPr>
        <w:spacing w:before="60" w:line="240" w:lineRule="auto"/>
        <w:ind w:left="1260"/>
        <w:jc w:val="both"/>
      </w:pPr>
      <w:r>
        <w:rPr>
          <w:b/>
        </w:rPr>
        <w:t>Search</w:t>
      </w:r>
      <w:r>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and useful of UJD when compare with other website which also provide user to study Japanese now. </w:t>
      </w:r>
    </w:p>
    <w:p w:rsidR="00E03826" w:rsidRDefault="00E03826" w:rsidP="004013C4">
      <w:pPr>
        <w:pStyle w:val="Body"/>
        <w:numPr>
          <w:ilvl w:val="0"/>
          <w:numId w:val="10"/>
        </w:numPr>
        <w:spacing w:before="60" w:line="240" w:lineRule="auto"/>
        <w:ind w:left="1260"/>
        <w:jc w:val="both"/>
      </w:pPr>
      <w:r>
        <w:rPr>
          <w:b/>
        </w:rPr>
        <w:t>Contributing opinion</w:t>
      </w:r>
      <w:r>
        <w:t>: User can contribute opinion about UJD website or contribute database as goo</w:t>
      </w:r>
      <w:r w:rsidR="00AC680D">
        <w:t xml:space="preserve">d sentences, good conversation, </w:t>
      </w:r>
      <w:proofErr w:type="gramStart"/>
      <w:r>
        <w:t>good</w:t>
      </w:r>
      <w:proofErr w:type="gramEnd"/>
      <w:r>
        <w:t xml:space="preserve"> video by using contributing feature. Admin of UJD will approve correctness and add to database. </w:t>
      </w:r>
    </w:p>
    <w:p w:rsidR="00E03826" w:rsidRDefault="00E03826" w:rsidP="004013C4">
      <w:pPr>
        <w:pStyle w:val="Body"/>
        <w:numPr>
          <w:ilvl w:val="0"/>
          <w:numId w:val="10"/>
        </w:numPr>
        <w:spacing w:before="60" w:line="240" w:lineRule="auto"/>
        <w:ind w:left="1260"/>
        <w:jc w:val="both"/>
      </w:pPr>
      <w:r>
        <w:rPr>
          <w:b/>
        </w:rPr>
        <w:t>Listening conversation</w:t>
      </w:r>
      <w:r>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Default="00E03826" w:rsidP="004013C4">
      <w:pPr>
        <w:pStyle w:val="Body"/>
        <w:numPr>
          <w:ilvl w:val="0"/>
          <w:numId w:val="10"/>
        </w:numPr>
        <w:spacing w:before="60" w:line="240" w:lineRule="auto"/>
        <w:ind w:left="1260"/>
        <w:jc w:val="both"/>
      </w:pPr>
      <w:r>
        <w:rPr>
          <w:b/>
        </w:rPr>
        <w:t>Reading document</w:t>
      </w:r>
      <w:r>
        <w:t xml:space="preserve">: User can find available Japanese document in UJD as elementary grammar, intermediate grammar, list kanji, readings, </w:t>
      </w:r>
      <w:proofErr w:type="spellStart"/>
      <w:r>
        <w:t>Minnano</w:t>
      </w:r>
      <w:proofErr w:type="spellEnd"/>
      <w:r>
        <w:t xml:space="preserve"> </w:t>
      </w:r>
      <w:proofErr w:type="spellStart"/>
      <w:r>
        <w:t>Nihongo</w:t>
      </w:r>
      <w:proofErr w:type="spellEnd"/>
      <w:r>
        <w:t xml:space="preserve"> lesson.</w:t>
      </w:r>
    </w:p>
    <w:p w:rsidR="00E03826" w:rsidRDefault="00E03826" w:rsidP="004013C4">
      <w:pPr>
        <w:pStyle w:val="Body"/>
        <w:numPr>
          <w:ilvl w:val="0"/>
          <w:numId w:val="10"/>
        </w:numPr>
        <w:spacing w:before="60" w:line="240" w:lineRule="auto"/>
        <w:ind w:left="1260"/>
        <w:jc w:val="both"/>
      </w:pPr>
      <w:r>
        <w:rPr>
          <w:b/>
        </w:rPr>
        <w:t>Doing test</w:t>
      </w:r>
      <w:r>
        <w:t>: User can do tests at N2, N3, N4, N5 level. Then UJD will scored for user. This is an important feature of UJD. We want to help users toward Japanese certification exams.</w:t>
      </w:r>
    </w:p>
    <w:p w:rsidR="00E03826" w:rsidRDefault="00E03826" w:rsidP="004013C4">
      <w:pPr>
        <w:pStyle w:val="Body"/>
        <w:numPr>
          <w:ilvl w:val="0"/>
          <w:numId w:val="10"/>
        </w:numPr>
        <w:spacing w:before="60" w:line="240" w:lineRule="auto"/>
        <w:ind w:left="1260"/>
        <w:jc w:val="both"/>
      </w:pPr>
      <w:r>
        <w:rPr>
          <w:b/>
        </w:rPr>
        <w:t>Login/Logout</w:t>
      </w:r>
      <w:r>
        <w:t>: User can login to use more features of UJD. User can register an account to login or login by using Facebook, Google account.</w:t>
      </w:r>
    </w:p>
    <w:p w:rsidR="00E03826" w:rsidRDefault="00E03826" w:rsidP="004013C4">
      <w:pPr>
        <w:pStyle w:val="Body"/>
        <w:numPr>
          <w:ilvl w:val="0"/>
          <w:numId w:val="10"/>
        </w:numPr>
        <w:spacing w:before="60" w:line="240" w:lineRule="auto"/>
        <w:ind w:left="1260"/>
        <w:jc w:val="both"/>
      </w:pPr>
      <w:r>
        <w:rPr>
          <w:b/>
        </w:rPr>
        <w:t>Changing password/Forgetting password</w:t>
      </w:r>
      <w:r>
        <w:t>: User can change new password or require new password if user forgot current password.</w:t>
      </w:r>
    </w:p>
    <w:p w:rsidR="00E03826" w:rsidRDefault="00E03826" w:rsidP="004013C4">
      <w:pPr>
        <w:pStyle w:val="Body"/>
        <w:numPr>
          <w:ilvl w:val="0"/>
          <w:numId w:val="10"/>
        </w:numPr>
        <w:spacing w:before="60" w:line="240" w:lineRule="auto"/>
        <w:ind w:left="1260"/>
        <w:jc w:val="both"/>
      </w:pPr>
      <w:r>
        <w:rPr>
          <w:b/>
        </w:rPr>
        <w:t>Managing account</w:t>
      </w:r>
      <w:r>
        <w:t>: Registered user can add, edit information or track mark.</w:t>
      </w:r>
    </w:p>
    <w:p w:rsidR="00E03826" w:rsidRDefault="00E03826" w:rsidP="004013C4">
      <w:pPr>
        <w:pStyle w:val="Body"/>
        <w:numPr>
          <w:ilvl w:val="0"/>
          <w:numId w:val="10"/>
        </w:numPr>
        <w:spacing w:before="60" w:line="240" w:lineRule="auto"/>
        <w:ind w:left="1260"/>
        <w:jc w:val="both"/>
      </w:pPr>
      <w:r>
        <w:rPr>
          <w:b/>
        </w:rPr>
        <w:t>Managing member</w:t>
      </w:r>
      <w:r>
        <w:t>: Admin can view list members, ban or unban member, delete member.</w:t>
      </w:r>
    </w:p>
    <w:p w:rsidR="00E03826" w:rsidRDefault="00E03826" w:rsidP="004013C4">
      <w:pPr>
        <w:pStyle w:val="Body"/>
        <w:numPr>
          <w:ilvl w:val="0"/>
          <w:numId w:val="10"/>
        </w:numPr>
        <w:spacing w:before="60" w:line="240" w:lineRule="auto"/>
        <w:ind w:left="1260"/>
        <w:jc w:val="both"/>
      </w:pPr>
      <w:r>
        <w:rPr>
          <w:b/>
        </w:rPr>
        <w:t>Managing contribute database</w:t>
      </w:r>
      <w:r>
        <w:t>: Admin can approve opinion of member or delete opinion.</w:t>
      </w:r>
    </w:p>
    <w:p w:rsidR="00E03826" w:rsidRDefault="00E03826" w:rsidP="004013C4">
      <w:pPr>
        <w:pStyle w:val="Body"/>
        <w:numPr>
          <w:ilvl w:val="0"/>
          <w:numId w:val="10"/>
        </w:numPr>
        <w:spacing w:before="60" w:line="240" w:lineRule="auto"/>
        <w:ind w:left="1260"/>
        <w:jc w:val="both"/>
      </w:pPr>
      <w:r>
        <w:rPr>
          <w:b/>
        </w:rPr>
        <w:t>Managing Q&amp; A</w:t>
      </w:r>
      <w:r>
        <w:t xml:space="preserve">: Admin can view, reply, </w:t>
      </w:r>
      <w:proofErr w:type="gramStart"/>
      <w:r>
        <w:t>delete</w:t>
      </w:r>
      <w:proofErr w:type="gramEnd"/>
      <w:r>
        <w:t xml:space="preserve"> Q &amp; A.</w:t>
      </w:r>
    </w:p>
    <w:p w:rsidR="00E03826" w:rsidRDefault="00E03826" w:rsidP="004013C4">
      <w:pPr>
        <w:pStyle w:val="Body"/>
        <w:numPr>
          <w:ilvl w:val="0"/>
          <w:numId w:val="10"/>
        </w:numPr>
        <w:spacing w:before="60" w:line="240" w:lineRule="auto"/>
        <w:ind w:left="1260"/>
        <w:jc w:val="both"/>
      </w:pPr>
      <w:r>
        <w:rPr>
          <w:b/>
        </w:rPr>
        <w:t>Managing Data</w:t>
      </w:r>
      <w:r>
        <w:t xml:space="preserve">: Admin can add, update, </w:t>
      </w:r>
      <w:proofErr w:type="gramStart"/>
      <w:r>
        <w:t>delete</w:t>
      </w:r>
      <w:proofErr w:type="gramEnd"/>
      <w:r>
        <w:t xml:space="preserve"> data of UJD.</w:t>
      </w:r>
    </w:p>
    <w:p w:rsidR="002856B0" w:rsidRDefault="00E031FE" w:rsidP="00DB14D2">
      <w:pPr>
        <w:pStyle w:val="Heading2"/>
      </w:pPr>
      <w:r>
        <w:lastRenderedPageBreak/>
        <w:t>Assumptions and C</w:t>
      </w:r>
      <w:r w:rsidR="00885BFA">
        <w:t>onstraints</w:t>
      </w:r>
      <w:bookmarkEnd w:id="5"/>
      <w:r w:rsidR="003A38F1">
        <w:t xml:space="preserve"> </w:t>
      </w:r>
    </w:p>
    <w:tbl>
      <w:tblPr>
        <w:tblStyle w:val="TableGrid"/>
        <w:tblW w:w="0" w:type="auto"/>
        <w:tblInd w:w="900" w:type="dxa"/>
        <w:tblLook w:val="04A0" w:firstRow="1" w:lastRow="0" w:firstColumn="1" w:lastColumn="0" w:noHBand="0" w:noVBand="1"/>
      </w:tblPr>
      <w:tblGrid>
        <w:gridCol w:w="899"/>
        <w:gridCol w:w="4350"/>
        <w:gridCol w:w="2631"/>
      </w:tblGrid>
      <w:tr w:rsidR="00674727" w:rsidTr="0026209A">
        <w:tc>
          <w:tcPr>
            <w:tcW w:w="918" w:type="dxa"/>
          </w:tcPr>
          <w:p w:rsidR="00674727" w:rsidRDefault="0026209A" w:rsidP="00674727">
            <w:pPr>
              <w:pStyle w:val="NormalIndent"/>
              <w:ind w:left="0"/>
            </w:pPr>
            <w:r>
              <w:t>No</w:t>
            </w:r>
          </w:p>
        </w:tc>
        <w:tc>
          <w:tcPr>
            <w:tcW w:w="4486" w:type="dxa"/>
          </w:tcPr>
          <w:p w:rsidR="00674727" w:rsidRDefault="0026209A" w:rsidP="00674727">
            <w:pPr>
              <w:pStyle w:val="NormalIndent"/>
              <w:ind w:left="0"/>
            </w:pPr>
            <w:r>
              <w:t>Description</w:t>
            </w:r>
          </w:p>
        </w:tc>
        <w:tc>
          <w:tcPr>
            <w:tcW w:w="2702" w:type="dxa"/>
          </w:tcPr>
          <w:p w:rsidR="00674727" w:rsidRDefault="0026209A" w:rsidP="00674727">
            <w:pPr>
              <w:pStyle w:val="NormalIndent"/>
              <w:ind w:left="0"/>
            </w:pPr>
            <w:r>
              <w:t>Note</w:t>
            </w:r>
          </w:p>
        </w:tc>
      </w:tr>
      <w:tr w:rsidR="0026209A" w:rsidTr="00A20D82">
        <w:tc>
          <w:tcPr>
            <w:tcW w:w="8106" w:type="dxa"/>
            <w:gridSpan w:val="3"/>
          </w:tcPr>
          <w:p w:rsidR="0026209A" w:rsidRDefault="0026209A" w:rsidP="00674727">
            <w:pPr>
              <w:pStyle w:val="NormalIndent"/>
              <w:ind w:left="0"/>
            </w:pPr>
            <w:r>
              <w:t>Assumptions</w:t>
            </w:r>
          </w:p>
        </w:tc>
      </w:tr>
      <w:tr w:rsidR="00674727" w:rsidTr="0026209A">
        <w:tc>
          <w:tcPr>
            <w:tcW w:w="918" w:type="dxa"/>
          </w:tcPr>
          <w:p w:rsidR="00674727" w:rsidRDefault="0026209A" w:rsidP="00674727">
            <w:pPr>
              <w:pStyle w:val="NormalIndent"/>
              <w:ind w:left="0"/>
            </w:pPr>
            <w:r>
              <w:t>1</w:t>
            </w:r>
          </w:p>
        </w:tc>
        <w:tc>
          <w:tcPr>
            <w:tcW w:w="4486" w:type="dxa"/>
          </w:tcPr>
          <w:p w:rsidR="00674727" w:rsidRDefault="0026209A" w:rsidP="0026209A">
            <w:pPr>
              <w:pStyle w:val="NormalIndent"/>
              <w:ind w:left="0"/>
            </w:pPr>
            <w:r>
              <w:t>Team member will leave team while the project are running. All of other member must try to do.</w:t>
            </w:r>
          </w:p>
        </w:tc>
        <w:tc>
          <w:tcPr>
            <w:tcW w:w="2702" w:type="dxa"/>
          </w:tcPr>
          <w:p w:rsidR="00674727" w:rsidRDefault="0026209A" w:rsidP="00674727">
            <w:pPr>
              <w:pStyle w:val="NormalIndent"/>
              <w:ind w:left="0"/>
            </w:pPr>
            <w:r w:rsidRPr="0026209A">
              <w:t>Resource</w:t>
            </w:r>
          </w:p>
        </w:tc>
      </w:tr>
      <w:tr w:rsidR="00674727" w:rsidTr="0026209A">
        <w:tc>
          <w:tcPr>
            <w:tcW w:w="918" w:type="dxa"/>
          </w:tcPr>
          <w:p w:rsidR="00674727" w:rsidRDefault="0026209A" w:rsidP="00674727">
            <w:pPr>
              <w:pStyle w:val="NormalIndent"/>
              <w:ind w:left="0"/>
            </w:pPr>
            <w:r>
              <w:t>2</w:t>
            </w:r>
          </w:p>
        </w:tc>
        <w:tc>
          <w:tcPr>
            <w:tcW w:w="4486" w:type="dxa"/>
          </w:tcPr>
          <w:p w:rsidR="00674727" w:rsidRDefault="0026209A" w:rsidP="0026209A">
            <w:pPr>
              <w:pStyle w:val="NormalIndent"/>
              <w:ind w:left="0"/>
            </w:pPr>
            <w:r>
              <w:t>Customer reviewers will get seven days to approve a milestone document. If no comments are received within this time period, it will be considered as approved.</w:t>
            </w:r>
          </w:p>
        </w:tc>
        <w:tc>
          <w:tcPr>
            <w:tcW w:w="2702" w:type="dxa"/>
          </w:tcPr>
          <w:p w:rsidR="00674727" w:rsidRDefault="0026209A" w:rsidP="00674727">
            <w:pPr>
              <w:pStyle w:val="NormalIndent"/>
              <w:ind w:left="0"/>
            </w:pPr>
            <w:r w:rsidRPr="0026209A">
              <w:t>External Interfaces</w:t>
            </w:r>
          </w:p>
        </w:tc>
      </w:tr>
      <w:tr w:rsidR="0026209A" w:rsidTr="00A20D82">
        <w:tc>
          <w:tcPr>
            <w:tcW w:w="8106" w:type="dxa"/>
            <w:gridSpan w:val="3"/>
          </w:tcPr>
          <w:p w:rsidR="0026209A" w:rsidRDefault="0026209A" w:rsidP="00674727">
            <w:pPr>
              <w:pStyle w:val="NormalIndent"/>
              <w:ind w:left="0"/>
            </w:pPr>
            <w:r>
              <w:t>Constraints</w:t>
            </w:r>
          </w:p>
        </w:tc>
      </w:tr>
      <w:tr w:rsidR="0026209A" w:rsidTr="0026209A">
        <w:tc>
          <w:tcPr>
            <w:tcW w:w="918" w:type="dxa"/>
          </w:tcPr>
          <w:p w:rsidR="0026209A" w:rsidRDefault="0026209A" w:rsidP="00674727">
            <w:pPr>
              <w:pStyle w:val="NormalIndent"/>
              <w:ind w:left="0"/>
            </w:pPr>
            <w:r>
              <w:t>1</w:t>
            </w:r>
          </w:p>
        </w:tc>
        <w:tc>
          <w:tcPr>
            <w:tcW w:w="4486" w:type="dxa"/>
          </w:tcPr>
          <w:p w:rsidR="0026209A" w:rsidRDefault="0026209A" w:rsidP="001548E6">
            <w:pPr>
              <w:pStyle w:val="NormalIndent"/>
              <w:ind w:left="0"/>
            </w:pPr>
            <w:r>
              <w:t xml:space="preserve">This project must be completed and delivered before </w:t>
            </w:r>
            <w:r w:rsidR="001548E6">
              <w:t>28/08/2014</w:t>
            </w:r>
          </w:p>
        </w:tc>
        <w:tc>
          <w:tcPr>
            <w:tcW w:w="2702" w:type="dxa"/>
          </w:tcPr>
          <w:p w:rsid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2</w:t>
            </w:r>
          </w:p>
        </w:tc>
        <w:tc>
          <w:tcPr>
            <w:tcW w:w="4486" w:type="dxa"/>
          </w:tcPr>
          <w:p w:rsidR="0026209A" w:rsidRDefault="0026209A" w:rsidP="0026209A">
            <w:pPr>
              <w:pStyle w:val="NormalIndent"/>
              <w:ind w:left="0"/>
            </w:pPr>
            <w:r>
              <w:t>In doing project processing, PM must submit report (include 6 reports) on certain date.</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3</w:t>
            </w:r>
          </w:p>
        </w:tc>
        <w:tc>
          <w:tcPr>
            <w:tcW w:w="4486" w:type="dxa"/>
          </w:tcPr>
          <w:p w:rsidR="0026209A" w:rsidRDefault="0026209A" w:rsidP="0026209A">
            <w:pPr>
              <w:pStyle w:val="NormalIndent"/>
              <w:ind w:left="0"/>
            </w:pPr>
            <w:r>
              <w:t xml:space="preserve">Software Requirement Specification Document and Project </w:t>
            </w:r>
            <w:r w:rsidR="001548E6">
              <w:t>Plan must be completed within 20 days since 19/05/2014</w:t>
            </w:r>
            <w:r>
              <w:t xml:space="preserve"> </w:t>
            </w:r>
          </w:p>
          <w:p w:rsidR="0026209A" w:rsidRDefault="001548E6" w:rsidP="001548E6">
            <w:pPr>
              <w:pStyle w:val="NormalIndent"/>
              <w:ind w:left="0"/>
            </w:pPr>
            <w:r>
              <w:t>Deadline: 06/06/2014</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4</w:t>
            </w:r>
          </w:p>
        </w:tc>
        <w:tc>
          <w:tcPr>
            <w:tcW w:w="4486" w:type="dxa"/>
          </w:tcPr>
          <w:p w:rsidR="0026209A" w:rsidRDefault="0026209A" w:rsidP="0026209A">
            <w:pPr>
              <w:pStyle w:val="NormalIndent"/>
              <w:ind w:left="0"/>
            </w:pPr>
            <w:r>
              <w:t>Design Document (include Architecture design, screen design, database des</w:t>
            </w:r>
            <w:r w:rsidR="001548E6">
              <w:t>ign) must be completed within 15</w:t>
            </w:r>
            <w:r>
              <w:t xml:space="preserve"> days since </w:t>
            </w:r>
            <w:r w:rsidR="001548E6">
              <w:t>12/5/</w:t>
            </w:r>
            <w:r>
              <w:t>20</w:t>
            </w:r>
            <w:r w:rsidR="001548E6">
              <w:t>14</w:t>
            </w:r>
            <w:r>
              <w:t xml:space="preserve"> </w:t>
            </w:r>
          </w:p>
          <w:p w:rsidR="0026209A" w:rsidRDefault="0026209A" w:rsidP="001548E6">
            <w:pPr>
              <w:pStyle w:val="NormalIndent"/>
              <w:ind w:left="0"/>
            </w:pPr>
            <w:r>
              <w:t xml:space="preserve">Deadline: </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5</w:t>
            </w:r>
          </w:p>
        </w:tc>
        <w:tc>
          <w:tcPr>
            <w:tcW w:w="4486" w:type="dxa"/>
          </w:tcPr>
          <w:p w:rsidR="0026209A" w:rsidRDefault="0026209A" w:rsidP="0026209A">
            <w:pPr>
              <w:pStyle w:val="NormalIndent"/>
              <w:ind w:left="0"/>
            </w:pPr>
            <w:r>
              <w:t xml:space="preserve">Integration Test (include test plan and test case…) must be completed within 38 days since 2014/01/06. </w:t>
            </w:r>
          </w:p>
          <w:p w:rsidR="0026209A" w:rsidRDefault="0026209A" w:rsidP="0026209A">
            <w:pPr>
              <w:pStyle w:val="NormalIndent"/>
              <w:ind w:left="0"/>
            </w:pPr>
            <w:r>
              <w:t>Deadline: 2014/02/12</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lastRenderedPageBreak/>
              <w:t>6</w:t>
            </w:r>
          </w:p>
        </w:tc>
        <w:tc>
          <w:tcPr>
            <w:tcW w:w="4486" w:type="dxa"/>
          </w:tcPr>
          <w:p w:rsidR="0026209A" w:rsidRDefault="0026209A" w:rsidP="0026209A">
            <w:pPr>
              <w:pStyle w:val="NormalIndent"/>
              <w:ind w:left="0"/>
            </w:pPr>
            <w:r>
              <w:t xml:space="preserve">Completed coding activity and have unit test result within 66 days since 2014/01/06. </w:t>
            </w:r>
          </w:p>
          <w:p w:rsidR="0026209A" w:rsidRDefault="0026209A" w:rsidP="0026209A">
            <w:pPr>
              <w:pStyle w:val="NormalIndent"/>
              <w:ind w:left="0"/>
            </w:pPr>
            <w:r>
              <w:t>Deadline: 2014/03/12</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7</w:t>
            </w:r>
          </w:p>
        </w:tc>
        <w:tc>
          <w:tcPr>
            <w:tcW w:w="4486" w:type="dxa"/>
          </w:tcPr>
          <w:p w:rsidR="0026209A" w:rsidRDefault="0026209A" w:rsidP="0026209A">
            <w:pPr>
              <w:pStyle w:val="NormalIndent"/>
              <w:ind w:left="0"/>
            </w:pPr>
            <w:r>
              <w:t xml:space="preserve">Deliver report about System test report on 80 days since 2014/01/06. </w:t>
            </w:r>
          </w:p>
          <w:p w:rsidR="0026209A" w:rsidRDefault="0026209A" w:rsidP="0026209A">
            <w:pPr>
              <w:pStyle w:val="NormalIndent"/>
              <w:ind w:left="0"/>
            </w:pPr>
            <w:r>
              <w:t>Deadline: 2014/03/26</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8</w:t>
            </w:r>
          </w:p>
        </w:tc>
        <w:tc>
          <w:tcPr>
            <w:tcW w:w="4486" w:type="dxa"/>
          </w:tcPr>
          <w:p w:rsidR="0026209A" w:rsidRDefault="0026209A" w:rsidP="0026209A">
            <w:pPr>
              <w:pStyle w:val="NormalIndent"/>
              <w:ind w:left="0"/>
            </w:pPr>
            <w:r>
              <w:t xml:space="preserve">Deliver report about User manual, software package and installation guide on 94 days since 2014/01/06. </w:t>
            </w:r>
          </w:p>
          <w:p w:rsidR="0026209A" w:rsidRDefault="0026209A" w:rsidP="0026209A">
            <w:pPr>
              <w:pStyle w:val="NormalIndent"/>
              <w:ind w:left="0"/>
            </w:pPr>
            <w:r>
              <w:t>Deadline: 2014/04/09</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9</w:t>
            </w:r>
          </w:p>
        </w:tc>
        <w:tc>
          <w:tcPr>
            <w:tcW w:w="4486" w:type="dxa"/>
          </w:tcPr>
          <w:p w:rsidR="0026209A" w:rsidRDefault="0026209A" w:rsidP="0026209A">
            <w:pPr>
              <w:pStyle w:val="NormalIndent"/>
              <w:ind w:left="0"/>
            </w:pPr>
            <w:r>
              <w:t>Complete all of document and application before finish project on 2014/04/15.</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10</w:t>
            </w:r>
          </w:p>
        </w:tc>
        <w:tc>
          <w:tcPr>
            <w:tcW w:w="4486" w:type="dxa"/>
          </w:tcPr>
          <w:p w:rsidR="0026209A" w:rsidRDefault="0026209A" w:rsidP="0026209A">
            <w:pPr>
              <w:pStyle w:val="NormalIndent"/>
              <w:ind w:left="0"/>
            </w:pPr>
            <w:r w:rsidRPr="0026209A">
              <w:t>Test Plan must be complete before Coding activity start.</w:t>
            </w:r>
          </w:p>
        </w:tc>
        <w:tc>
          <w:tcPr>
            <w:tcW w:w="2702" w:type="dxa"/>
          </w:tcPr>
          <w:p w:rsidR="0026209A" w:rsidRPr="0026209A" w:rsidRDefault="0026209A" w:rsidP="00674727">
            <w:pPr>
              <w:pStyle w:val="NormalIndent"/>
              <w:ind w:left="0"/>
            </w:pPr>
            <w:r w:rsidRPr="0026209A">
              <w:t>Activity</w:t>
            </w:r>
          </w:p>
        </w:tc>
      </w:tr>
      <w:tr w:rsidR="0026209A" w:rsidTr="0026209A">
        <w:tc>
          <w:tcPr>
            <w:tcW w:w="918" w:type="dxa"/>
          </w:tcPr>
          <w:p w:rsidR="0026209A" w:rsidRDefault="0026209A" w:rsidP="00674727">
            <w:pPr>
              <w:pStyle w:val="NormalIndent"/>
              <w:ind w:left="0"/>
            </w:pPr>
            <w:r>
              <w:t>11</w:t>
            </w:r>
          </w:p>
        </w:tc>
        <w:tc>
          <w:tcPr>
            <w:tcW w:w="4486" w:type="dxa"/>
          </w:tcPr>
          <w:p w:rsidR="0026209A" w:rsidRPr="0026209A" w:rsidRDefault="0026209A" w:rsidP="0026209A">
            <w:pPr>
              <w:pStyle w:val="NormalIndent"/>
              <w:ind w:left="0"/>
            </w:pPr>
            <w:r>
              <w:t>Review software and Software package Activity must completed before provide to market.</w:t>
            </w:r>
          </w:p>
        </w:tc>
        <w:tc>
          <w:tcPr>
            <w:tcW w:w="2702" w:type="dxa"/>
          </w:tcPr>
          <w:p w:rsidR="0026209A" w:rsidRPr="0026209A" w:rsidRDefault="0026209A" w:rsidP="00674727">
            <w:pPr>
              <w:pStyle w:val="NormalIndent"/>
              <w:ind w:left="0"/>
            </w:pPr>
            <w:r w:rsidRPr="0026209A">
              <w:t>Activity</w:t>
            </w:r>
          </w:p>
        </w:tc>
      </w:tr>
    </w:tbl>
    <w:p w:rsidR="00674727" w:rsidRPr="00674727" w:rsidRDefault="00674727" w:rsidP="00674727">
      <w:pPr>
        <w:pStyle w:val="NormalIndent"/>
      </w:pPr>
    </w:p>
    <w:p w:rsidR="000A175D" w:rsidRPr="000A175D" w:rsidRDefault="000A175D" w:rsidP="000A175D">
      <w:pPr>
        <w:pStyle w:val="NormalIndent"/>
      </w:pPr>
    </w:p>
    <w:p w:rsidR="00CF2821" w:rsidRDefault="00E031FE" w:rsidP="00DB14D2">
      <w:pPr>
        <w:pStyle w:val="Heading2"/>
      </w:pPr>
      <w:bookmarkStart w:id="6" w:name="_Project_Objectives"/>
      <w:bookmarkStart w:id="7" w:name="_Toc368438005"/>
      <w:bookmarkEnd w:id="6"/>
      <w:r>
        <w:t>Project O</w:t>
      </w:r>
      <w:r w:rsidR="00CF2821">
        <w:t>bjectives</w:t>
      </w:r>
      <w:bookmarkEnd w:id="7"/>
    </w:p>
    <w:p w:rsidR="00545A26" w:rsidRDefault="00644A0C" w:rsidP="00DB14D2">
      <w:pPr>
        <w:pStyle w:val="Heading3"/>
      </w:pPr>
      <w:r>
        <w:t xml:space="preserve">Standard </w:t>
      </w:r>
      <w:r w:rsidR="00E031FE">
        <w:t>O</w:t>
      </w:r>
      <w:r w:rsidR="00195915">
        <w:t>bjectives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520"/>
        <w:gridCol w:w="1530"/>
        <w:gridCol w:w="1440"/>
        <w:gridCol w:w="1620"/>
        <w:gridCol w:w="1710"/>
      </w:tblGrid>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Metrics</w:t>
            </w:r>
          </w:p>
        </w:tc>
        <w:tc>
          <w:tcPr>
            <w:tcW w:w="153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Unit</w:t>
            </w:r>
          </w:p>
        </w:tc>
        <w:tc>
          <w:tcPr>
            <w:tcW w:w="144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Re-committed</w:t>
            </w:r>
          </w:p>
        </w:tc>
        <w:tc>
          <w:tcPr>
            <w:tcW w:w="171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Note</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Start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12-05-2014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End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22-08-2014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Duration</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Day : 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lastRenderedPageBreak/>
              <w:t>Team Size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Person : 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Billable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C1099A" w:rsidP="00C1099A">
            <w:pPr>
              <w:pStyle w:val="bang0"/>
              <w:rPr>
                <w:sz w:val="22"/>
                <w:szCs w:val="22"/>
              </w:rPr>
            </w:pPr>
            <w:r>
              <w:rPr>
                <w:sz w:val="22"/>
                <w:szCs w:val="22"/>
              </w:rPr>
              <w:t>240</w:t>
            </w:r>
            <w:r w:rsidR="00E03826" w:rsidRPr="00CA5C2C">
              <w:rPr>
                <w:sz w:val="22"/>
                <w:szCs w:val="22"/>
              </w:rPr>
              <w:t xml:space="preserve">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Calendar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C1099A" w:rsidP="00C1099A">
            <w:pPr>
              <w:pStyle w:val="bang0"/>
              <w:rPr>
                <w:sz w:val="22"/>
                <w:szCs w:val="22"/>
              </w:rPr>
            </w:pPr>
            <w:r>
              <w:rPr>
                <w:sz w:val="22"/>
                <w:szCs w:val="22"/>
              </w:rPr>
              <w:t>240</w:t>
            </w:r>
            <w:r w:rsidR="00E03826" w:rsidRPr="00CA5C2C">
              <w:rPr>
                <w:sz w:val="22"/>
                <w:szCs w:val="22"/>
              </w:rPr>
              <w:t xml:space="preserve">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Effort Usage (%)</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C1099A">
            <w:pPr>
              <w:pStyle w:val="bang0"/>
              <w:rPr>
                <w:sz w:val="22"/>
                <w:szCs w:val="22"/>
              </w:rPr>
            </w:pPr>
            <w:r w:rsidRPr="00CA5C2C">
              <w:rPr>
                <w:sz w:val="22"/>
                <w:szCs w:val="22"/>
              </w:rPr>
              <w:t>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bl>
    <w:p w:rsidR="00195915" w:rsidRDefault="00AC680D" w:rsidP="00DB14D2">
      <w:r>
        <w:tab/>
      </w:r>
      <w:r>
        <w:tab/>
      </w:r>
      <w:r>
        <w:tab/>
      </w:r>
      <w:r>
        <w:tab/>
      </w:r>
      <w:r>
        <w:tab/>
        <w:t>Table 1.3. Standard Objectives</w:t>
      </w:r>
    </w:p>
    <w:p w:rsidR="003A38F1" w:rsidRDefault="003A38F1" w:rsidP="00DB14D2"/>
    <w:p w:rsidR="00476BFF" w:rsidRDefault="00911A86" w:rsidP="00DB14D2">
      <w:r>
        <w:t>Note:</w:t>
      </w:r>
      <w:r w:rsidR="00476BFF">
        <w:t xml:space="preserve"> We didn’t have the standard to complete the table below.</w:t>
      </w:r>
    </w:p>
    <w:p w:rsidR="003A38F1" w:rsidRPr="00195915" w:rsidRDefault="003A38F1" w:rsidP="00DB14D2"/>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5220"/>
      </w:tblGrid>
      <w:tr w:rsidR="00A20D82" w:rsidRPr="00CA5C2C" w:rsidTr="00A20D82">
        <w:trPr>
          <w:tblHeader/>
        </w:trPr>
        <w:tc>
          <w:tcPr>
            <w:tcW w:w="180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Unit</w:t>
            </w:r>
          </w:p>
        </w:tc>
        <w:tc>
          <w:tcPr>
            <w:tcW w:w="5220" w:type="dxa"/>
            <w:shd w:val="clear" w:color="auto" w:fill="D9D9D9"/>
            <w:vAlign w:val="center"/>
          </w:tcPr>
          <w:p w:rsidR="00A20D82" w:rsidRPr="00CA5C2C" w:rsidRDefault="00A20D82" w:rsidP="0011269F">
            <w:pPr>
              <w:pStyle w:val="Bangheader"/>
              <w:rPr>
                <w:sz w:val="22"/>
                <w:szCs w:val="22"/>
              </w:rPr>
            </w:pPr>
            <w:r w:rsidRPr="00CA5C2C">
              <w:rPr>
                <w:sz w:val="22"/>
                <w:szCs w:val="22"/>
              </w:rPr>
              <w:t>Basic for setting Goals</w:t>
            </w:r>
          </w:p>
        </w:tc>
      </w:tr>
      <w:tr w:rsidR="00A20D82" w:rsidRPr="00CA5C2C" w:rsidTr="00A20D82">
        <w:trPr>
          <w:tblHeader/>
        </w:trPr>
        <w:tc>
          <w:tcPr>
            <w:tcW w:w="180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117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5220" w:type="dxa"/>
            <w:tcBorders>
              <w:bottom w:val="dotted" w:sz="2" w:space="0" w:color="808080"/>
            </w:tcBorders>
            <w:shd w:val="clear" w:color="auto" w:fill="C0C0C0"/>
          </w:tcPr>
          <w:p w:rsidR="00A20D82" w:rsidRPr="00CA5C2C" w:rsidRDefault="00A20D82" w:rsidP="00A20D82">
            <w:pPr>
              <w:pStyle w:val="Bangheader"/>
              <w:rPr>
                <w:sz w:val="22"/>
                <w:szCs w:val="22"/>
              </w:rPr>
            </w:pPr>
            <w:r w:rsidRPr="00CA5C2C">
              <w:rPr>
                <w:sz w:val="22"/>
                <w:szCs w:val="22"/>
              </w:rPr>
              <w:t>Average</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Customer Satisfaction</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Point</w:t>
            </w:r>
          </w:p>
        </w:tc>
        <w:tc>
          <w:tcPr>
            <w:tcW w:w="5220" w:type="dxa"/>
          </w:tcPr>
          <w:p w:rsidR="00A20D82" w:rsidRPr="00CA5C2C" w:rsidRDefault="00A20D82" w:rsidP="00A20D82">
            <w:pPr>
              <w:pStyle w:val="bang0"/>
              <w:rPr>
                <w:sz w:val="22"/>
                <w:szCs w:val="22"/>
              </w:rPr>
            </w:pPr>
            <w:r w:rsidRPr="00CA5C2C">
              <w:rPr>
                <w:sz w:val="22"/>
                <w:szCs w:val="22"/>
              </w:rPr>
              <w:t>9</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Leakage</w:t>
            </w:r>
          </w:p>
        </w:tc>
        <w:tc>
          <w:tcPr>
            <w:tcW w:w="1170" w:type="dxa"/>
            <w:vAlign w:val="center"/>
          </w:tcPr>
          <w:p w:rsidR="00A20D82" w:rsidRPr="00CA5C2C" w:rsidRDefault="00A20D82" w:rsidP="00A20D82">
            <w:pPr>
              <w:pStyle w:val="StylebangLatinArialBefore5ptAfter5pt"/>
              <w:rPr>
                <w:sz w:val="22"/>
                <w:szCs w:val="22"/>
              </w:rPr>
            </w:pPr>
            <w:proofErr w:type="spellStart"/>
            <w:r w:rsidRPr="00CA5C2C">
              <w:rPr>
                <w:sz w:val="22"/>
                <w:szCs w:val="22"/>
              </w:rPr>
              <w:t>Wdef</w:t>
            </w:r>
            <w:proofErr w:type="spellEnd"/>
            <w:r w:rsidRPr="00CA5C2C">
              <w:rPr>
                <w:sz w:val="22"/>
                <w:szCs w:val="22"/>
              </w:rPr>
              <w:t>/mm</w:t>
            </w:r>
          </w:p>
        </w:tc>
        <w:tc>
          <w:tcPr>
            <w:tcW w:w="5220" w:type="dxa"/>
          </w:tcPr>
          <w:p w:rsidR="00A20D82" w:rsidRPr="00CA5C2C" w:rsidRDefault="00A20D82" w:rsidP="00A20D82">
            <w:pPr>
              <w:pStyle w:val="bang0"/>
              <w:rPr>
                <w:sz w:val="22"/>
                <w:szCs w:val="22"/>
              </w:rPr>
            </w:pPr>
            <w:r w:rsidRPr="00CA5C2C">
              <w:rPr>
                <w:sz w:val="22"/>
                <w:szCs w:val="22"/>
              </w:rPr>
              <w:t>5</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Effort Efficiency</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95</w:t>
            </w:r>
          </w:p>
        </w:tc>
      </w:tr>
      <w:tr w:rsidR="00A20D82" w:rsidRPr="00CA5C2C" w:rsidTr="00A20D82">
        <w:trPr>
          <w:trHeight w:val="404"/>
        </w:trPr>
        <w:tc>
          <w:tcPr>
            <w:tcW w:w="1800" w:type="dxa"/>
            <w:vAlign w:val="center"/>
          </w:tcPr>
          <w:p w:rsidR="00A20D82" w:rsidRPr="00CA5C2C" w:rsidRDefault="00A20D82" w:rsidP="00A20D82">
            <w:pPr>
              <w:pStyle w:val="StylebangLatinArialBefore5ptAfter5pt"/>
              <w:rPr>
                <w:sz w:val="22"/>
                <w:szCs w:val="22"/>
              </w:rPr>
            </w:pPr>
            <w:r w:rsidRPr="00CA5C2C">
              <w:rPr>
                <w:sz w:val="22"/>
                <w:szCs w:val="22"/>
              </w:rPr>
              <w:t>Timeliness</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100</w:t>
            </w:r>
          </w:p>
        </w:tc>
      </w:tr>
    </w:tbl>
    <w:p w:rsidR="00D97438" w:rsidRDefault="00F75AFA" w:rsidP="00DB14D2">
      <w:pPr>
        <w:pStyle w:val="Heading3"/>
      </w:pPr>
      <w:r>
        <w:t xml:space="preserve">Specific </w:t>
      </w:r>
      <w:r w:rsidR="00E031FE">
        <w:t>O</w:t>
      </w:r>
      <w:r w:rsidR="00195915">
        <w:t>bjectives</w:t>
      </w:r>
    </w:p>
    <w:p w:rsidR="00DB6B6C" w:rsidRDefault="00DB6B6C" w:rsidP="00DB6B6C">
      <w:r>
        <w:t>Note: We didn’t have the standard to complete the table below.</w:t>
      </w:r>
    </w:p>
    <w:p w:rsidR="00A20D82" w:rsidRDefault="00A20D82" w:rsidP="00DB6B6C"/>
    <w:p w:rsidR="00A20D82" w:rsidRDefault="00A20D82" w:rsidP="00DB6B6C"/>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5220"/>
      </w:tblGrid>
      <w:tr w:rsidR="00A20D82" w:rsidRPr="00CA5C2C" w:rsidTr="00A20D82">
        <w:trPr>
          <w:tblHeader/>
        </w:trPr>
        <w:tc>
          <w:tcPr>
            <w:tcW w:w="180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lastRenderedPageBreak/>
              <w:t>Metrics</w:t>
            </w:r>
          </w:p>
        </w:tc>
        <w:tc>
          <w:tcPr>
            <w:tcW w:w="117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Unit</w:t>
            </w:r>
          </w:p>
        </w:tc>
        <w:tc>
          <w:tcPr>
            <w:tcW w:w="5220" w:type="dxa"/>
            <w:shd w:val="clear" w:color="auto" w:fill="D9D9D9"/>
            <w:vAlign w:val="center"/>
          </w:tcPr>
          <w:p w:rsidR="00A20D82" w:rsidRPr="00CA5C2C" w:rsidRDefault="00A20D82" w:rsidP="00A20D82">
            <w:pPr>
              <w:pStyle w:val="Bangheader"/>
              <w:rPr>
                <w:sz w:val="22"/>
                <w:szCs w:val="22"/>
              </w:rPr>
            </w:pPr>
            <w:r w:rsidRPr="00CA5C2C">
              <w:rPr>
                <w:sz w:val="22"/>
                <w:szCs w:val="22"/>
              </w:rPr>
              <w:t>Basic for setting Goals</w:t>
            </w:r>
          </w:p>
        </w:tc>
      </w:tr>
      <w:tr w:rsidR="00A20D82" w:rsidRPr="00CA5C2C" w:rsidTr="00A20D82">
        <w:trPr>
          <w:tblHeader/>
        </w:trPr>
        <w:tc>
          <w:tcPr>
            <w:tcW w:w="1800" w:type="dxa"/>
            <w:vMerge/>
            <w:tcBorders>
              <w:bottom w:val="dotted" w:sz="2" w:space="0" w:color="808080"/>
            </w:tcBorders>
            <w:shd w:val="clear" w:color="auto" w:fill="C0DED8"/>
          </w:tcPr>
          <w:p w:rsidR="00A20D82" w:rsidRPr="00CA5C2C" w:rsidRDefault="00A20D82" w:rsidP="00A20D82">
            <w:pPr>
              <w:pStyle w:val="Bangheader"/>
              <w:rPr>
                <w:sz w:val="22"/>
                <w:szCs w:val="22"/>
              </w:rPr>
            </w:pPr>
          </w:p>
        </w:tc>
        <w:tc>
          <w:tcPr>
            <w:tcW w:w="1170" w:type="dxa"/>
            <w:vMerge/>
            <w:tcBorders>
              <w:bottom w:val="dotted" w:sz="2" w:space="0" w:color="808080"/>
            </w:tcBorders>
            <w:shd w:val="clear" w:color="auto" w:fill="C0DED8"/>
          </w:tcPr>
          <w:p w:rsidR="00A20D82" w:rsidRPr="00CA5C2C" w:rsidRDefault="00A20D82" w:rsidP="00A20D82">
            <w:pPr>
              <w:pStyle w:val="Bangheader"/>
              <w:rPr>
                <w:sz w:val="22"/>
                <w:szCs w:val="22"/>
              </w:rPr>
            </w:pPr>
          </w:p>
        </w:tc>
        <w:tc>
          <w:tcPr>
            <w:tcW w:w="5220" w:type="dxa"/>
            <w:tcBorders>
              <w:bottom w:val="dotted" w:sz="2" w:space="0" w:color="808080"/>
            </w:tcBorders>
            <w:shd w:val="clear" w:color="auto" w:fill="C0C0C0"/>
          </w:tcPr>
          <w:p w:rsidR="00A20D82" w:rsidRPr="00CA5C2C" w:rsidRDefault="00A20D82" w:rsidP="00A20D82">
            <w:pPr>
              <w:pStyle w:val="Bangheader"/>
              <w:rPr>
                <w:sz w:val="22"/>
                <w:szCs w:val="22"/>
              </w:rPr>
            </w:pPr>
            <w:r w:rsidRPr="00CA5C2C">
              <w:rPr>
                <w:sz w:val="22"/>
                <w:szCs w:val="22"/>
              </w:rPr>
              <w:t>Average</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Training coding convention about PHP language.</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15</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Execute group review</w:t>
            </w:r>
          </w:p>
        </w:tc>
        <w:tc>
          <w:tcPr>
            <w:tcW w:w="1170" w:type="dxa"/>
            <w:vAlign w:val="center"/>
          </w:tcPr>
          <w:p w:rsidR="00A20D82" w:rsidRPr="00CA5C2C" w:rsidRDefault="00D97F43"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8</w:t>
            </w:r>
          </w:p>
        </w:tc>
      </w:tr>
      <w:tr w:rsidR="00A20D82" w:rsidRPr="00CA5C2C" w:rsidTr="00A20D82">
        <w:tc>
          <w:tcPr>
            <w:tcW w:w="1800" w:type="dxa"/>
            <w:vAlign w:val="center"/>
          </w:tcPr>
          <w:p w:rsidR="00A20D82" w:rsidRPr="00CA5C2C" w:rsidRDefault="00D97F43" w:rsidP="00A20D82">
            <w:pPr>
              <w:pStyle w:val="StylebangLatinArialBefore5ptAfter5pt"/>
              <w:rPr>
                <w:sz w:val="22"/>
                <w:szCs w:val="22"/>
              </w:rPr>
            </w:pPr>
            <w:r w:rsidRPr="00CA5C2C">
              <w:rPr>
                <w:sz w:val="22"/>
                <w:szCs w:val="22"/>
              </w:rPr>
              <w:t>Training requirements, process before coding</w:t>
            </w:r>
          </w:p>
        </w:tc>
        <w:tc>
          <w:tcPr>
            <w:tcW w:w="1170" w:type="dxa"/>
            <w:vAlign w:val="center"/>
          </w:tcPr>
          <w:p w:rsidR="00A20D82" w:rsidRPr="00CA5C2C" w:rsidRDefault="00D97F43"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8</w:t>
            </w:r>
          </w:p>
        </w:tc>
      </w:tr>
    </w:tbl>
    <w:p w:rsidR="00A20D82" w:rsidRDefault="00A20D82" w:rsidP="00DB6B6C"/>
    <w:p w:rsidR="00BE279C" w:rsidRPr="00BE279C" w:rsidRDefault="00BE279C" w:rsidP="00BE279C"/>
    <w:p w:rsidR="00885BFA" w:rsidRDefault="00885BFA" w:rsidP="00DB14D2">
      <w:pPr>
        <w:pStyle w:val="Heading2"/>
      </w:pPr>
      <w:bookmarkStart w:id="8" w:name="_Toc368438006"/>
      <w:r>
        <w:t>Critical Dependencies</w:t>
      </w:r>
      <w:bookmarkEnd w:id="8"/>
    </w:p>
    <w:p w:rsidR="002A540A" w:rsidRPr="002A540A" w:rsidRDefault="002A540A" w:rsidP="002A540A">
      <w:pPr>
        <w:pStyle w:val="NormalIndent"/>
      </w:pPr>
    </w:p>
    <w:tbl>
      <w:tblPr>
        <w:tblW w:w="8910" w:type="dxa"/>
        <w:tblInd w:w="55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4230"/>
        <w:gridCol w:w="2293"/>
        <w:gridCol w:w="1847"/>
      </w:tblGrid>
      <w:tr w:rsidR="00885BFA" w:rsidRPr="00EC7B9A" w:rsidTr="00DB6B6C">
        <w:trPr>
          <w:tblHeader/>
        </w:trPr>
        <w:tc>
          <w:tcPr>
            <w:tcW w:w="54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w:t>
            </w:r>
          </w:p>
        </w:tc>
        <w:tc>
          <w:tcPr>
            <w:tcW w:w="423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Dependency</w:t>
            </w:r>
          </w:p>
        </w:tc>
        <w:tc>
          <w:tcPr>
            <w:tcW w:w="2293"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Expected delivery date</w:t>
            </w:r>
          </w:p>
        </w:tc>
        <w:tc>
          <w:tcPr>
            <w:tcW w:w="1847"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Note</w:t>
            </w:r>
          </w:p>
        </w:tc>
      </w:tr>
      <w:tr w:rsidR="00885BFA" w:rsidRPr="00EC7B9A" w:rsidTr="00DB6B6C">
        <w:tc>
          <w:tcPr>
            <w:tcW w:w="540" w:type="dxa"/>
            <w:vAlign w:val="center"/>
          </w:tcPr>
          <w:p w:rsidR="00885BFA" w:rsidRPr="00CA5C2C" w:rsidRDefault="00885BFA" w:rsidP="00A20D82">
            <w:pPr>
              <w:pStyle w:val="bang0"/>
              <w:rPr>
                <w:sz w:val="22"/>
                <w:szCs w:val="22"/>
              </w:rPr>
            </w:pPr>
            <w:r w:rsidRPr="00CA5C2C">
              <w:rPr>
                <w:sz w:val="22"/>
                <w:szCs w:val="22"/>
              </w:rPr>
              <w:t>1</w:t>
            </w:r>
          </w:p>
        </w:tc>
        <w:tc>
          <w:tcPr>
            <w:tcW w:w="4230" w:type="dxa"/>
            <w:vAlign w:val="center"/>
          </w:tcPr>
          <w:p w:rsidR="00885BFA" w:rsidRPr="00CA5C2C" w:rsidRDefault="00D97F43" w:rsidP="00D97F43">
            <w:pPr>
              <w:pStyle w:val="bang0"/>
              <w:jc w:val="left"/>
              <w:rPr>
                <w:sz w:val="22"/>
                <w:szCs w:val="22"/>
              </w:rPr>
            </w:pPr>
            <w:r w:rsidRPr="00CA5C2C">
              <w:rPr>
                <w:sz w:val="22"/>
                <w:szCs w:val="22"/>
              </w:rPr>
              <w:t>This project must be completed and delivered to FPT University.</w:t>
            </w:r>
          </w:p>
        </w:tc>
        <w:tc>
          <w:tcPr>
            <w:tcW w:w="2293" w:type="dxa"/>
          </w:tcPr>
          <w:p w:rsidR="00885BFA" w:rsidRPr="00CA5C2C" w:rsidRDefault="00D97F43" w:rsidP="00A20D82">
            <w:pPr>
              <w:pStyle w:val="bang0"/>
              <w:rPr>
                <w:sz w:val="22"/>
                <w:szCs w:val="22"/>
              </w:rPr>
            </w:pPr>
            <w:r w:rsidRPr="00CA5C2C">
              <w:rPr>
                <w:sz w:val="22"/>
                <w:szCs w:val="22"/>
              </w:rPr>
              <w:t>28/08/2014</w:t>
            </w:r>
          </w:p>
        </w:tc>
        <w:tc>
          <w:tcPr>
            <w:tcW w:w="1847" w:type="dxa"/>
            <w:vAlign w:val="center"/>
          </w:tcPr>
          <w:p w:rsidR="00885BFA" w:rsidRPr="00CA5C2C" w:rsidRDefault="00885BFA" w:rsidP="00A20D82">
            <w:pPr>
              <w:pStyle w:val="bang0"/>
              <w:rPr>
                <w:sz w:val="22"/>
                <w:szCs w:val="22"/>
              </w:rPr>
            </w:pPr>
          </w:p>
        </w:tc>
      </w:tr>
      <w:tr w:rsidR="00885BFA" w:rsidRPr="00EC7B9A" w:rsidTr="00D97F43">
        <w:tc>
          <w:tcPr>
            <w:tcW w:w="540" w:type="dxa"/>
            <w:vAlign w:val="center"/>
          </w:tcPr>
          <w:p w:rsidR="00885BFA" w:rsidRPr="00CA5C2C" w:rsidRDefault="00885BFA" w:rsidP="00A20D82">
            <w:pPr>
              <w:pStyle w:val="bang0"/>
              <w:rPr>
                <w:sz w:val="22"/>
                <w:szCs w:val="22"/>
              </w:rPr>
            </w:pPr>
            <w:r w:rsidRPr="00CA5C2C">
              <w:rPr>
                <w:sz w:val="22"/>
                <w:szCs w:val="22"/>
              </w:rPr>
              <w:t>2</w:t>
            </w:r>
          </w:p>
        </w:tc>
        <w:tc>
          <w:tcPr>
            <w:tcW w:w="4230" w:type="dxa"/>
            <w:vAlign w:val="center"/>
          </w:tcPr>
          <w:p w:rsidR="00885BFA" w:rsidRPr="00CA5C2C" w:rsidRDefault="00D97F43" w:rsidP="00D97F43">
            <w:pPr>
              <w:pStyle w:val="bang0"/>
              <w:jc w:val="left"/>
              <w:rPr>
                <w:sz w:val="22"/>
                <w:szCs w:val="22"/>
              </w:rPr>
            </w:pPr>
            <w:r w:rsidRPr="00CA5C2C">
              <w:rPr>
                <w:sz w:val="22"/>
                <w:szCs w:val="22"/>
              </w:rPr>
              <w:t>All Team Member have Summer’s Holiday from 12/62014</w:t>
            </w:r>
          </w:p>
        </w:tc>
        <w:tc>
          <w:tcPr>
            <w:tcW w:w="2293" w:type="dxa"/>
          </w:tcPr>
          <w:p w:rsidR="00885BFA" w:rsidRPr="00CA5C2C" w:rsidRDefault="00D97F43" w:rsidP="00A20D82">
            <w:pPr>
              <w:pStyle w:val="bang0"/>
              <w:rPr>
                <w:sz w:val="22"/>
                <w:szCs w:val="22"/>
              </w:rPr>
            </w:pPr>
            <w:r w:rsidRPr="00CA5C2C">
              <w:rPr>
                <w:sz w:val="22"/>
                <w:szCs w:val="22"/>
              </w:rPr>
              <w:t>29/6/2014</w:t>
            </w:r>
          </w:p>
        </w:tc>
        <w:tc>
          <w:tcPr>
            <w:tcW w:w="1847" w:type="dxa"/>
            <w:vAlign w:val="center"/>
          </w:tcPr>
          <w:p w:rsidR="00885BFA" w:rsidRPr="00CA5C2C" w:rsidRDefault="00885BFA"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3</w:t>
            </w:r>
          </w:p>
        </w:tc>
        <w:tc>
          <w:tcPr>
            <w:tcW w:w="4230" w:type="dxa"/>
            <w:vAlign w:val="center"/>
          </w:tcPr>
          <w:p w:rsidR="00D97F43" w:rsidRPr="00CA5C2C" w:rsidRDefault="00D97F43" w:rsidP="00D97F43">
            <w:pPr>
              <w:pStyle w:val="bang0"/>
              <w:jc w:val="left"/>
              <w:rPr>
                <w:sz w:val="22"/>
                <w:szCs w:val="22"/>
              </w:rPr>
            </w:pPr>
            <w:r w:rsidRPr="00CA5C2C">
              <w:rPr>
                <w:sz w:val="22"/>
                <w:szCs w:val="22"/>
              </w:rPr>
              <w:t xml:space="preserve">Project Plan and SRS must be completed and delivered to Supervisor.  </w:t>
            </w:r>
          </w:p>
        </w:tc>
        <w:tc>
          <w:tcPr>
            <w:tcW w:w="2293" w:type="dxa"/>
          </w:tcPr>
          <w:p w:rsidR="00D97F43" w:rsidRPr="00CA5C2C" w:rsidRDefault="00D97F43" w:rsidP="00A20D82">
            <w:pPr>
              <w:pStyle w:val="bang0"/>
              <w:rPr>
                <w:sz w:val="22"/>
                <w:szCs w:val="22"/>
              </w:rPr>
            </w:pPr>
            <w:r w:rsidRPr="00CA5C2C">
              <w:rPr>
                <w:sz w:val="22"/>
                <w:szCs w:val="22"/>
              </w:rPr>
              <w:t>06/06/2014</w:t>
            </w: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4</w:t>
            </w:r>
          </w:p>
        </w:tc>
        <w:tc>
          <w:tcPr>
            <w:tcW w:w="4230" w:type="dxa"/>
            <w:vAlign w:val="center"/>
          </w:tcPr>
          <w:p w:rsidR="00D97F43" w:rsidRPr="00CA5C2C" w:rsidRDefault="00D97F43" w:rsidP="00D97F43">
            <w:pPr>
              <w:pStyle w:val="bang0"/>
              <w:jc w:val="left"/>
              <w:rPr>
                <w:sz w:val="22"/>
                <w:szCs w:val="22"/>
              </w:rPr>
            </w:pPr>
            <w:r w:rsidRPr="00CA5C2C">
              <w:rPr>
                <w:sz w:val="22"/>
                <w:szCs w:val="22"/>
              </w:rPr>
              <w:t>Design Document must be completed and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lastRenderedPageBreak/>
              <w:t>5</w:t>
            </w:r>
          </w:p>
        </w:tc>
        <w:tc>
          <w:tcPr>
            <w:tcW w:w="4230" w:type="dxa"/>
            <w:vAlign w:val="center"/>
          </w:tcPr>
          <w:p w:rsidR="00D97F43" w:rsidRPr="00CA5C2C" w:rsidRDefault="00D97F43" w:rsidP="00D97F43">
            <w:pPr>
              <w:pStyle w:val="bang0"/>
              <w:jc w:val="left"/>
              <w:rPr>
                <w:sz w:val="22"/>
                <w:szCs w:val="22"/>
              </w:rPr>
            </w:pPr>
            <w:r w:rsidRPr="00CA5C2C">
              <w:rPr>
                <w:sz w:val="22"/>
                <w:szCs w:val="22"/>
              </w:rPr>
              <w:t xml:space="preserve">Integration Test must be completed and relevant documents are delivered to </w:t>
            </w:r>
          </w:p>
          <w:p w:rsidR="00D97F43" w:rsidRPr="00CA5C2C" w:rsidRDefault="00D97F43" w:rsidP="00D97F43">
            <w:pPr>
              <w:pStyle w:val="bang0"/>
              <w:jc w:val="left"/>
              <w:rPr>
                <w:sz w:val="22"/>
                <w:szCs w:val="22"/>
              </w:rPr>
            </w:pPr>
            <w:r w:rsidRPr="00CA5C2C">
              <w:rPr>
                <w:sz w:val="22"/>
                <w:szCs w:val="22"/>
              </w:rPr>
              <w:t>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6</w:t>
            </w:r>
          </w:p>
        </w:tc>
        <w:tc>
          <w:tcPr>
            <w:tcW w:w="4230" w:type="dxa"/>
            <w:vAlign w:val="center"/>
          </w:tcPr>
          <w:p w:rsidR="00D97F43" w:rsidRPr="00CA5C2C" w:rsidRDefault="00D97F43" w:rsidP="00D97F43">
            <w:pPr>
              <w:pStyle w:val="bang0"/>
              <w:jc w:val="left"/>
              <w:rPr>
                <w:sz w:val="22"/>
                <w:szCs w:val="22"/>
              </w:rPr>
            </w:pPr>
            <w:r w:rsidRPr="00CA5C2C">
              <w:rPr>
                <w:sz w:val="22"/>
                <w:szCs w:val="22"/>
              </w:rPr>
              <w:t>Source code and Unit Test Result must be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7</w:t>
            </w:r>
          </w:p>
        </w:tc>
        <w:tc>
          <w:tcPr>
            <w:tcW w:w="4230" w:type="dxa"/>
            <w:vAlign w:val="center"/>
          </w:tcPr>
          <w:p w:rsidR="00D97F43" w:rsidRPr="00CA5C2C" w:rsidRDefault="00D97F43" w:rsidP="00D97F43">
            <w:pPr>
              <w:pStyle w:val="bang0"/>
              <w:jc w:val="left"/>
              <w:rPr>
                <w:sz w:val="22"/>
                <w:szCs w:val="22"/>
              </w:rPr>
            </w:pPr>
            <w:r w:rsidRPr="00CA5C2C">
              <w:rPr>
                <w:sz w:val="22"/>
                <w:szCs w:val="22"/>
              </w:rPr>
              <w:t>System Test Report must be completed and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B6B6C">
        <w:tc>
          <w:tcPr>
            <w:tcW w:w="540" w:type="dxa"/>
            <w:tcBorders>
              <w:bottom w:val="dotted" w:sz="2" w:space="0" w:color="808080"/>
            </w:tcBorders>
            <w:vAlign w:val="center"/>
          </w:tcPr>
          <w:p w:rsidR="00D97F43" w:rsidRPr="00CA5C2C" w:rsidRDefault="00D97F43" w:rsidP="00A20D82">
            <w:pPr>
              <w:pStyle w:val="bang0"/>
              <w:rPr>
                <w:sz w:val="22"/>
                <w:szCs w:val="22"/>
              </w:rPr>
            </w:pPr>
            <w:r w:rsidRPr="00CA5C2C">
              <w:rPr>
                <w:sz w:val="22"/>
                <w:szCs w:val="22"/>
              </w:rPr>
              <w:t>8</w:t>
            </w:r>
          </w:p>
        </w:tc>
        <w:tc>
          <w:tcPr>
            <w:tcW w:w="4230" w:type="dxa"/>
            <w:tcBorders>
              <w:bottom w:val="dotted" w:sz="2" w:space="0" w:color="808080"/>
            </w:tcBorders>
            <w:vAlign w:val="center"/>
          </w:tcPr>
          <w:p w:rsidR="00D97F43" w:rsidRPr="00CA5C2C" w:rsidRDefault="00D97F43" w:rsidP="00D97F43">
            <w:pPr>
              <w:pStyle w:val="bang0"/>
              <w:jc w:val="left"/>
              <w:rPr>
                <w:sz w:val="22"/>
                <w:szCs w:val="22"/>
              </w:rPr>
            </w:pPr>
            <w:r w:rsidRPr="00CA5C2C">
              <w:rPr>
                <w:sz w:val="22"/>
                <w:szCs w:val="22"/>
              </w:rPr>
              <w:t>User manual, Software Package and Installation Guide must be completed and delivered to Supervisor and FPT University.</w:t>
            </w:r>
          </w:p>
        </w:tc>
        <w:tc>
          <w:tcPr>
            <w:tcW w:w="2293" w:type="dxa"/>
            <w:tcBorders>
              <w:bottom w:val="dotted" w:sz="2" w:space="0" w:color="808080"/>
            </w:tcBorders>
          </w:tcPr>
          <w:p w:rsidR="00D97F43" w:rsidRPr="00CA5C2C" w:rsidRDefault="00D97F43" w:rsidP="00A20D82">
            <w:pPr>
              <w:pStyle w:val="bang0"/>
              <w:rPr>
                <w:sz w:val="22"/>
                <w:szCs w:val="22"/>
              </w:rPr>
            </w:pPr>
          </w:p>
        </w:tc>
        <w:tc>
          <w:tcPr>
            <w:tcW w:w="1847" w:type="dxa"/>
            <w:tcBorders>
              <w:bottom w:val="dotted" w:sz="2" w:space="0" w:color="808080"/>
            </w:tcBorders>
            <w:vAlign w:val="center"/>
          </w:tcPr>
          <w:p w:rsidR="00D97F43" w:rsidRPr="00CA5C2C" w:rsidRDefault="00D97F43" w:rsidP="00A20D82">
            <w:pPr>
              <w:pStyle w:val="bang0"/>
              <w:rPr>
                <w:sz w:val="22"/>
                <w:szCs w:val="22"/>
              </w:rPr>
            </w:pPr>
          </w:p>
        </w:tc>
      </w:tr>
    </w:tbl>
    <w:p w:rsidR="00885BFA" w:rsidRDefault="00885BFA" w:rsidP="00DB14D2">
      <w:pPr>
        <w:pStyle w:val="Heading2"/>
      </w:pPr>
      <w:bookmarkStart w:id="9" w:name="_Toc368438007"/>
      <w:r>
        <w:t>Project Risk</w:t>
      </w:r>
      <w:bookmarkEnd w:id="9"/>
    </w:p>
    <w:p w:rsidR="00D97F43" w:rsidRDefault="00D97F43" w:rsidP="00D97F43">
      <w:pPr>
        <w:pStyle w:val="NormalIndent"/>
        <w:ind w:left="0"/>
      </w:pPr>
      <w:r>
        <w:t xml:space="preserve">There are some broad categories of risks, include: </w:t>
      </w:r>
    </w:p>
    <w:p w:rsidR="00D97F43" w:rsidRDefault="00D97F43" w:rsidP="004013C4">
      <w:pPr>
        <w:pStyle w:val="NormalIndent"/>
        <w:numPr>
          <w:ilvl w:val="0"/>
          <w:numId w:val="11"/>
        </w:numPr>
        <w:ind w:left="360"/>
      </w:pPr>
      <w:r>
        <w:t xml:space="preserve">Technology Risk. </w:t>
      </w:r>
    </w:p>
    <w:p w:rsidR="00D97F43" w:rsidRDefault="00D97F43" w:rsidP="004013C4">
      <w:pPr>
        <w:pStyle w:val="NormalIndent"/>
        <w:numPr>
          <w:ilvl w:val="0"/>
          <w:numId w:val="11"/>
        </w:numPr>
        <w:ind w:left="360"/>
      </w:pPr>
      <w:r>
        <w:t xml:space="preserve">People Risk. </w:t>
      </w:r>
    </w:p>
    <w:p w:rsidR="00D97F43" w:rsidRDefault="00D97F43" w:rsidP="004013C4">
      <w:pPr>
        <w:pStyle w:val="NormalIndent"/>
        <w:numPr>
          <w:ilvl w:val="0"/>
          <w:numId w:val="11"/>
        </w:numPr>
        <w:ind w:left="360"/>
      </w:pPr>
      <w:r>
        <w:t xml:space="preserve">Structure/Process Risk. </w:t>
      </w:r>
    </w:p>
    <w:p w:rsidR="002A540A" w:rsidRPr="002A540A" w:rsidRDefault="00D97F43" w:rsidP="004013C4">
      <w:pPr>
        <w:pStyle w:val="NormalIndent"/>
        <w:numPr>
          <w:ilvl w:val="0"/>
          <w:numId w:val="11"/>
        </w:numPr>
        <w:ind w:left="360"/>
      </w:pPr>
      <w:r>
        <w:t>Market Risk.</w:t>
      </w:r>
    </w:p>
    <w:p w:rsidR="002F181C" w:rsidRDefault="002F181C" w:rsidP="00DB14D2">
      <w:pPr>
        <w:rPr>
          <w:lang w:eastAsia="de-DE"/>
        </w:rPr>
      </w:pPr>
      <w:r>
        <w:rPr>
          <w:lang w:eastAsia="de-DE"/>
        </w:rPr>
        <w:t>Risk that PM</w:t>
      </w:r>
      <w:r w:rsidRPr="002E71F4">
        <w:rPr>
          <w:lang w:eastAsia="de-DE"/>
        </w:rPr>
        <w:t xml:space="preserve"> identified are documented in the risk management plan by PM. Updated to trigger each milestone, each event also, is updated weekly by the PM, risk management plan will be notified to al</w:t>
      </w:r>
      <w:r w:rsidR="00476BFF">
        <w:rPr>
          <w:lang w:eastAsia="de-DE"/>
        </w:rPr>
        <w:t>l of the stakeholders affected. Status of risk is</w:t>
      </w:r>
      <w:r w:rsidRPr="002E71F4">
        <w:rPr>
          <w:lang w:eastAsia="de-DE"/>
        </w:rPr>
        <w:t xml:space="preserve"> re</w:t>
      </w:r>
      <w:r>
        <w:rPr>
          <w:lang w:eastAsia="de-DE"/>
        </w:rPr>
        <w:t xml:space="preserve">ported to </w:t>
      </w:r>
      <w:r>
        <w:rPr>
          <w:bCs/>
          <w:lang w:eastAsia="de-DE"/>
        </w:rPr>
        <w:t>s</w:t>
      </w:r>
      <w:r w:rsidRPr="002E71F4">
        <w:rPr>
          <w:bCs/>
          <w:lang w:eastAsia="de-DE"/>
        </w:rPr>
        <w:t>upervisor</w:t>
      </w:r>
      <w:r w:rsidR="00CA5C2C">
        <w:rPr>
          <w:lang w:eastAsia="de-DE"/>
        </w:rPr>
        <w:t xml:space="preserve"> at Project Milestones R</w:t>
      </w:r>
      <w:r w:rsidRPr="002E71F4">
        <w:rPr>
          <w:lang w:eastAsia="de-DE"/>
        </w:rPr>
        <w:t>eport.</w:t>
      </w:r>
    </w:p>
    <w:p w:rsidR="00C1099A" w:rsidRDefault="00C1099A" w:rsidP="00DB14D2">
      <w:pPr>
        <w:rPr>
          <w:lang w:eastAsia="de-DE"/>
        </w:rPr>
      </w:pPr>
    </w:p>
    <w:p w:rsidR="00C1099A" w:rsidRDefault="00C1099A" w:rsidP="00DB14D2">
      <w:pPr>
        <w:rPr>
          <w:lang w:eastAsia="de-DE"/>
        </w:rPr>
      </w:pPr>
    </w:p>
    <w:p w:rsidR="002F181C" w:rsidRDefault="002F181C" w:rsidP="00DB14D2">
      <w:pPr>
        <w:pStyle w:val="NormalIndent"/>
      </w:pPr>
    </w:p>
    <w:tbl>
      <w:tblPr>
        <w:tblStyle w:val="TableGrid"/>
        <w:tblW w:w="0" w:type="auto"/>
        <w:tblLook w:val="04A0" w:firstRow="1" w:lastRow="0" w:firstColumn="1" w:lastColumn="0" w:noHBand="0" w:noVBand="1"/>
      </w:tblPr>
      <w:tblGrid>
        <w:gridCol w:w="645"/>
        <w:gridCol w:w="5194"/>
        <w:gridCol w:w="2941"/>
      </w:tblGrid>
      <w:tr w:rsidR="00CA5C2C" w:rsidTr="00C1099A">
        <w:tc>
          <w:tcPr>
            <w:tcW w:w="648" w:type="dxa"/>
            <w:shd w:val="clear" w:color="auto" w:fill="D9D9D9" w:themeFill="background1" w:themeFillShade="D9"/>
          </w:tcPr>
          <w:p w:rsidR="00CA5C2C" w:rsidRPr="00CA5C2C" w:rsidRDefault="00CA5C2C" w:rsidP="00CA5C2C">
            <w:pPr>
              <w:pStyle w:val="NormalIndent"/>
              <w:ind w:left="0"/>
              <w:rPr>
                <w:b/>
                <w:sz w:val="24"/>
                <w:szCs w:val="24"/>
              </w:rPr>
            </w:pPr>
            <w:r w:rsidRPr="00CA5C2C">
              <w:rPr>
                <w:b/>
                <w:sz w:val="24"/>
                <w:szCs w:val="24"/>
              </w:rPr>
              <w:t>No.</w:t>
            </w:r>
          </w:p>
        </w:tc>
        <w:tc>
          <w:tcPr>
            <w:tcW w:w="5356" w:type="dxa"/>
            <w:shd w:val="clear" w:color="auto" w:fill="D9D9D9" w:themeFill="background1" w:themeFillShade="D9"/>
          </w:tcPr>
          <w:p w:rsidR="00CA5C2C" w:rsidRPr="00CA5C2C" w:rsidRDefault="00CA5C2C" w:rsidP="00CA5C2C">
            <w:pPr>
              <w:pStyle w:val="NormalIndent"/>
              <w:ind w:left="0"/>
              <w:rPr>
                <w:b/>
                <w:sz w:val="24"/>
                <w:szCs w:val="24"/>
              </w:rPr>
            </w:pPr>
            <w:r w:rsidRPr="00CA5C2C">
              <w:rPr>
                <w:b/>
                <w:sz w:val="24"/>
                <w:szCs w:val="24"/>
              </w:rPr>
              <w:t>Risk</w:t>
            </w:r>
          </w:p>
        </w:tc>
        <w:tc>
          <w:tcPr>
            <w:tcW w:w="3002" w:type="dxa"/>
            <w:shd w:val="clear" w:color="auto" w:fill="D9D9D9" w:themeFill="background1" w:themeFillShade="D9"/>
          </w:tcPr>
          <w:p w:rsidR="00CA5C2C" w:rsidRPr="00CA5C2C" w:rsidRDefault="00CA5C2C" w:rsidP="00CA5C2C">
            <w:pPr>
              <w:pStyle w:val="NormalIndent"/>
              <w:ind w:left="0"/>
              <w:rPr>
                <w:b/>
                <w:sz w:val="24"/>
                <w:szCs w:val="24"/>
              </w:rPr>
            </w:pPr>
            <w:r w:rsidRPr="00CA5C2C">
              <w:rPr>
                <w:b/>
                <w:sz w:val="24"/>
                <w:szCs w:val="24"/>
              </w:rPr>
              <w:t>Action list to prevent risk</w:t>
            </w:r>
          </w:p>
        </w:tc>
      </w:tr>
      <w:tr w:rsidR="00CA5C2C" w:rsidTr="00CA5C2C">
        <w:tc>
          <w:tcPr>
            <w:tcW w:w="648" w:type="dxa"/>
          </w:tcPr>
          <w:p w:rsidR="00CA5C2C" w:rsidRDefault="00CA5C2C" w:rsidP="00CA5C2C">
            <w:pPr>
              <w:pStyle w:val="NormalIndent"/>
              <w:ind w:left="0"/>
            </w:pPr>
            <w:r>
              <w:lastRenderedPageBreak/>
              <w:t>1</w:t>
            </w:r>
          </w:p>
        </w:tc>
        <w:tc>
          <w:tcPr>
            <w:tcW w:w="5356" w:type="dxa"/>
          </w:tcPr>
          <w:p w:rsidR="00CA5C2C" w:rsidRDefault="00CA5C2C" w:rsidP="00CA5C2C">
            <w:pPr>
              <w:pStyle w:val="NormalIndent"/>
              <w:ind w:left="0"/>
            </w:pPr>
            <w:r>
              <w:t>Quality of document which is wrote by Japanese maybe not good, because some member don’t know more Japanese.</w:t>
            </w:r>
          </w:p>
        </w:tc>
        <w:tc>
          <w:tcPr>
            <w:tcW w:w="3002" w:type="dxa"/>
          </w:tcPr>
          <w:p w:rsidR="00CA5C2C" w:rsidRDefault="00CA5C2C" w:rsidP="00CA5C2C">
            <w:pPr>
              <w:pStyle w:val="NormalIndent"/>
              <w:ind w:left="0"/>
            </w:pPr>
            <w:r>
              <w:t xml:space="preserve">- Create plan to training Japanese for member from beginning of project. </w:t>
            </w:r>
          </w:p>
          <w:p w:rsidR="00CA5C2C" w:rsidRDefault="00CA5C2C" w:rsidP="00CA5C2C">
            <w:pPr>
              <w:pStyle w:val="NormalIndent"/>
              <w:ind w:left="0"/>
            </w:pPr>
            <w:r>
              <w:t xml:space="preserve">- Using English instead of Japanese (if can). </w:t>
            </w:r>
          </w:p>
          <w:p w:rsidR="00CA5C2C" w:rsidRDefault="00CA5C2C" w:rsidP="00CA5C2C">
            <w:pPr>
              <w:pStyle w:val="NormalIndent"/>
              <w:ind w:left="0"/>
            </w:pPr>
            <w:r>
              <w:t>- When deliver documents to customer can write by two languages: English and</w:t>
            </w:r>
          </w:p>
          <w:p w:rsidR="00CA5C2C" w:rsidRDefault="00CA5C2C" w:rsidP="00CA5C2C">
            <w:pPr>
              <w:pStyle w:val="NormalIndent"/>
              <w:ind w:left="0"/>
            </w:pPr>
            <w:r>
              <w:t>Japanese.</w:t>
            </w:r>
          </w:p>
        </w:tc>
      </w:tr>
      <w:tr w:rsidR="00CA5C2C" w:rsidTr="00CA5C2C">
        <w:tc>
          <w:tcPr>
            <w:tcW w:w="648" w:type="dxa"/>
          </w:tcPr>
          <w:p w:rsidR="00CA5C2C" w:rsidRDefault="00CA5C2C" w:rsidP="00CA5C2C">
            <w:pPr>
              <w:pStyle w:val="NormalIndent"/>
              <w:ind w:left="0"/>
            </w:pPr>
            <w:r>
              <w:t>2</w:t>
            </w:r>
          </w:p>
        </w:tc>
        <w:tc>
          <w:tcPr>
            <w:tcW w:w="5356" w:type="dxa"/>
          </w:tcPr>
          <w:p w:rsidR="00CA5C2C" w:rsidRDefault="00CA5C2C" w:rsidP="00CA5C2C">
            <w:pPr>
              <w:pStyle w:val="NormalIndent"/>
              <w:ind w:left="0"/>
            </w:pPr>
            <w:r>
              <w:t>Member leave team while running project.</w:t>
            </w:r>
          </w:p>
        </w:tc>
        <w:tc>
          <w:tcPr>
            <w:tcW w:w="3002" w:type="dxa"/>
          </w:tcPr>
          <w:p w:rsidR="00CA5C2C" w:rsidRDefault="00CA5C2C" w:rsidP="00CA5C2C">
            <w:pPr>
              <w:pStyle w:val="NormalIndent"/>
              <w:ind w:left="0"/>
            </w:pPr>
            <w:r>
              <w:t>- If risk occurs, PM assigns work to other member.</w:t>
            </w:r>
          </w:p>
        </w:tc>
      </w:tr>
      <w:tr w:rsidR="00CA5C2C" w:rsidTr="00CA5C2C">
        <w:tc>
          <w:tcPr>
            <w:tcW w:w="648" w:type="dxa"/>
          </w:tcPr>
          <w:p w:rsidR="00CA5C2C" w:rsidRDefault="00CA5C2C" w:rsidP="00CA5C2C">
            <w:pPr>
              <w:pStyle w:val="NormalIndent"/>
              <w:ind w:left="0"/>
            </w:pPr>
            <w:r>
              <w:t>3</w:t>
            </w:r>
          </w:p>
        </w:tc>
        <w:tc>
          <w:tcPr>
            <w:tcW w:w="5356" w:type="dxa"/>
          </w:tcPr>
          <w:p w:rsidR="00CA5C2C" w:rsidRDefault="00CA5C2C" w:rsidP="00CA5C2C">
            <w:pPr>
              <w:pStyle w:val="NormalIndent"/>
              <w:ind w:left="0"/>
            </w:pPr>
            <w:r>
              <w:t>PM lacks of project management skill.</w:t>
            </w:r>
          </w:p>
        </w:tc>
        <w:tc>
          <w:tcPr>
            <w:tcW w:w="3002" w:type="dxa"/>
          </w:tcPr>
          <w:p w:rsidR="00CA5C2C" w:rsidRDefault="00CA5C2C" w:rsidP="00CA5C2C">
            <w:pPr>
              <w:pStyle w:val="NormalIndent"/>
              <w:ind w:left="0"/>
            </w:pPr>
            <w:r>
              <w:t>- PM ask for helping from Supervisor when need.</w:t>
            </w:r>
          </w:p>
          <w:p w:rsidR="00CA5C2C" w:rsidRDefault="00CA5C2C" w:rsidP="00CA5C2C">
            <w:pPr>
              <w:pStyle w:val="NormalIndent"/>
              <w:ind w:left="0"/>
            </w:pPr>
            <w:r>
              <w:t>- PM can self-study about Project Management Skill.</w:t>
            </w:r>
          </w:p>
        </w:tc>
      </w:tr>
      <w:tr w:rsidR="00CA5C2C" w:rsidTr="00CA5C2C">
        <w:tc>
          <w:tcPr>
            <w:tcW w:w="648" w:type="dxa"/>
          </w:tcPr>
          <w:p w:rsidR="00CA5C2C" w:rsidRDefault="00CA5C2C" w:rsidP="00CA5C2C">
            <w:pPr>
              <w:pStyle w:val="NormalIndent"/>
              <w:ind w:left="0"/>
            </w:pPr>
            <w:r>
              <w:t>4</w:t>
            </w:r>
          </w:p>
        </w:tc>
        <w:tc>
          <w:tcPr>
            <w:tcW w:w="5356" w:type="dxa"/>
          </w:tcPr>
          <w:p w:rsidR="00CA5C2C" w:rsidRDefault="00CA5C2C" w:rsidP="00CA5C2C">
            <w:pPr>
              <w:pStyle w:val="NormalIndent"/>
              <w:ind w:left="0"/>
            </w:pPr>
            <w:r>
              <w:t>Progress maybe slow because schedule is short (3.5 months).</w:t>
            </w:r>
          </w:p>
        </w:tc>
        <w:tc>
          <w:tcPr>
            <w:tcW w:w="3002" w:type="dxa"/>
          </w:tcPr>
          <w:p w:rsidR="00CA5C2C" w:rsidRDefault="00CA5C2C" w:rsidP="00CA5C2C">
            <w:pPr>
              <w:pStyle w:val="NormalIndent"/>
              <w:ind w:left="0"/>
            </w:pPr>
            <w:r>
              <w:t>- Training about technology, skills for all member from beginning of project.</w:t>
            </w:r>
          </w:p>
          <w:p w:rsidR="00CA5C2C" w:rsidRDefault="00CA5C2C" w:rsidP="00CA5C2C">
            <w:pPr>
              <w:pStyle w:val="NormalIndent"/>
              <w:ind w:left="0"/>
            </w:pPr>
            <w:r>
              <w:t>- All member discuss daily about schedule/issue and give solution.</w:t>
            </w:r>
          </w:p>
        </w:tc>
      </w:tr>
      <w:tr w:rsidR="00CA5C2C" w:rsidTr="00CA5C2C">
        <w:tc>
          <w:tcPr>
            <w:tcW w:w="648" w:type="dxa"/>
          </w:tcPr>
          <w:p w:rsidR="00CA5C2C" w:rsidRDefault="00CA5C2C" w:rsidP="00CA5C2C">
            <w:pPr>
              <w:pStyle w:val="NormalIndent"/>
              <w:ind w:left="0"/>
            </w:pPr>
            <w:r>
              <w:t>5</w:t>
            </w:r>
          </w:p>
        </w:tc>
        <w:tc>
          <w:tcPr>
            <w:tcW w:w="5356" w:type="dxa"/>
          </w:tcPr>
          <w:p w:rsidR="00CA5C2C" w:rsidRDefault="00CA5C2C" w:rsidP="00CA5C2C">
            <w:pPr>
              <w:pStyle w:val="NormalIndent"/>
              <w:ind w:left="0"/>
            </w:pPr>
            <w:r w:rsidRPr="00CA5C2C">
              <w:t>Delivery report day is delay.</w:t>
            </w:r>
          </w:p>
        </w:tc>
        <w:tc>
          <w:tcPr>
            <w:tcW w:w="3002" w:type="dxa"/>
          </w:tcPr>
          <w:p w:rsidR="00CA5C2C" w:rsidRDefault="00CA5C2C" w:rsidP="00CA5C2C">
            <w:pPr>
              <w:pStyle w:val="NormalIndent"/>
              <w:ind w:left="0"/>
            </w:pPr>
            <w:r>
              <w:t>- PM must make schedule clearly and take care specially to delivery day.</w:t>
            </w:r>
          </w:p>
        </w:tc>
      </w:tr>
    </w:tbl>
    <w:p w:rsidR="003A38F1" w:rsidRDefault="003A38F1" w:rsidP="00CA5C2C">
      <w:pPr>
        <w:pStyle w:val="NormalIndent"/>
        <w:ind w:left="0"/>
      </w:pPr>
    </w:p>
    <w:p w:rsidR="003A38F1" w:rsidRPr="002F181C" w:rsidRDefault="003A38F1" w:rsidP="00DB14D2">
      <w:pPr>
        <w:pStyle w:val="NormalIndent"/>
      </w:pPr>
    </w:p>
    <w:p w:rsidR="00301C59" w:rsidRDefault="00885BFA" w:rsidP="00DB14D2">
      <w:pPr>
        <w:pStyle w:val="Heading1"/>
      </w:pPr>
      <w:bookmarkStart w:id="10" w:name="_Toc368438008"/>
      <w:r>
        <w:lastRenderedPageBreak/>
        <w:t xml:space="preserve">Project </w:t>
      </w:r>
      <w:r w:rsidR="00E031FE">
        <w:t>D</w:t>
      </w:r>
      <w:r w:rsidR="00301C59">
        <w:t xml:space="preserve">evelopment </w:t>
      </w:r>
      <w:r w:rsidR="0031743F">
        <w:t>Approach</w:t>
      </w:r>
      <w:bookmarkEnd w:id="10"/>
    </w:p>
    <w:p w:rsidR="00082FF9" w:rsidRDefault="00380E56" w:rsidP="00DB14D2">
      <w:pPr>
        <w:pStyle w:val="Heading2"/>
      </w:pPr>
      <w:bookmarkStart w:id="11" w:name="_Toc368438009"/>
      <w:r>
        <w:t>Project Process</w:t>
      </w:r>
      <w:bookmarkEnd w:id="11"/>
    </w:p>
    <w:p w:rsidR="00125DAB" w:rsidRDefault="008440EA" w:rsidP="003D64E3">
      <w:pPr>
        <w:pStyle w:val="HelpText"/>
        <w:ind w:left="0" w:firstLine="540"/>
      </w:pPr>
      <w:r w:rsidRPr="006B05F7">
        <w:t xml:space="preserve">Process of this project is performed follow to Software Development Process of </w:t>
      </w:r>
      <w:proofErr w:type="spellStart"/>
      <w:r w:rsidRPr="006B05F7">
        <w:t>Fsoft</w:t>
      </w:r>
      <w:proofErr w:type="spellEnd"/>
      <w:r w:rsidR="006B05F7" w:rsidRPr="006B05F7">
        <w:t>.</w:t>
      </w:r>
    </w:p>
    <w:p w:rsidR="00CE4A4D" w:rsidRDefault="003D64E3" w:rsidP="00CE4A4D">
      <w:pPr>
        <w:pStyle w:val="Heading3"/>
      </w:pPr>
      <w:proofErr w:type="spellStart"/>
      <w:r>
        <w:t>Fsoft</w:t>
      </w:r>
      <w:proofErr w:type="spellEnd"/>
      <w:r>
        <w:t xml:space="preserve"> Process Model</w:t>
      </w:r>
    </w:p>
    <w:p w:rsidR="00CE4A4D" w:rsidRDefault="003D64E3" w:rsidP="00A5182E">
      <w:pPr>
        <w:ind w:left="720"/>
      </w:pPr>
      <w:r w:rsidRPr="000C1090">
        <w:rPr>
          <w:noProof/>
          <w:lang w:val="vi-VN"/>
        </w:rPr>
        <w:drawing>
          <wp:inline distT="0" distB="0" distL="0" distR="0" wp14:anchorId="1705F5A4" wp14:editId="5AAD5218">
            <wp:extent cx="5581650" cy="3123577"/>
            <wp:effectExtent l="0" t="0" r="0" b="63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1650" cy="3123577"/>
                    </a:xfrm>
                    <a:prstGeom prst="rect">
                      <a:avLst/>
                    </a:prstGeom>
                    <a:noFill/>
                    <a:extLst/>
                  </pic:spPr>
                </pic:pic>
              </a:graphicData>
            </a:graphic>
          </wp:inline>
        </w:drawing>
      </w:r>
    </w:p>
    <w:p w:rsidR="003D64E3" w:rsidRDefault="003D64E3" w:rsidP="00A5182E">
      <w:pPr>
        <w:ind w:left="720"/>
      </w:pPr>
      <w:r>
        <w:tab/>
      </w:r>
      <w:r>
        <w:tab/>
      </w:r>
      <w:r>
        <w:tab/>
      </w:r>
      <w:r>
        <w:tab/>
      </w:r>
      <w:r>
        <w:tab/>
      </w:r>
      <w:r>
        <w:tab/>
        <w:t xml:space="preserve">Figure 1.1. </w:t>
      </w:r>
      <w:proofErr w:type="spellStart"/>
      <w:r>
        <w:t>Fsoft</w:t>
      </w:r>
      <w:proofErr w:type="spellEnd"/>
      <w:r>
        <w:t xml:space="preserve"> process model</w:t>
      </w:r>
    </w:p>
    <w:p w:rsidR="003D64E3" w:rsidRDefault="003D64E3" w:rsidP="00A5182E">
      <w:pPr>
        <w:ind w:left="720"/>
      </w:pPr>
    </w:p>
    <w:p w:rsidR="003D64E3" w:rsidRPr="003239AE" w:rsidRDefault="003D64E3" w:rsidP="00A5182E">
      <w:pPr>
        <w:spacing w:after="120"/>
        <w:ind w:left="720"/>
      </w:pPr>
      <w:r w:rsidRPr="003239AE">
        <w:t xml:space="preserve">The software lifecycle is broken into </w:t>
      </w:r>
      <w:r w:rsidRPr="003239AE">
        <w:rPr>
          <w:i/>
        </w:rPr>
        <w:t>cycles</w:t>
      </w:r>
      <w:r w:rsidRPr="003239AE">
        <w:t xml:space="preserve">, each cycle working on a new generation of the product. The </w:t>
      </w:r>
      <w:proofErr w:type="spellStart"/>
      <w:r w:rsidRPr="003239AE">
        <w:t>Fsoft</w:t>
      </w:r>
      <w:proofErr w:type="spellEnd"/>
      <w:r w:rsidRPr="003239AE">
        <w:t xml:space="preserve"> process divides one development cycle in four consecutive </w:t>
      </w:r>
      <w:r w:rsidRPr="003239AE">
        <w:rPr>
          <w:i/>
        </w:rPr>
        <w:t>phases</w:t>
      </w:r>
      <w:r w:rsidRPr="003239AE">
        <w:t>:</w:t>
      </w:r>
    </w:p>
    <w:p w:rsidR="003D64E3" w:rsidRPr="003239AE" w:rsidRDefault="003D64E3" w:rsidP="00A5182E">
      <w:pPr>
        <w:pStyle w:val="ListParagraph"/>
        <w:numPr>
          <w:ilvl w:val="0"/>
          <w:numId w:val="13"/>
        </w:numPr>
        <w:spacing w:before="0" w:after="120"/>
        <w:ind w:left="1440"/>
        <w:jc w:val="both"/>
      </w:pPr>
      <w:r w:rsidRPr="003239AE">
        <w:t>Initiation phase</w:t>
      </w:r>
    </w:p>
    <w:p w:rsidR="003D64E3" w:rsidRPr="003239AE" w:rsidRDefault="003D64E3" w:rsidP="00A5182E">
      <w:pPr>
        <w:pStyle w:val="ListParagraph"/>
        <w:numPr>
          <w:ilvl w:val="0"/>
          <w:numId w:val="13"/>
        </w:numPr>
        <w:spacing w:before="0" w:after="120"/>
        <w:ind w:left="1440"/>
        <w:jc w:val="both"/>
      </w:pPr>
      <w:r w:rsidRPr="003239AE">
        <w:t>Definition phase</w:t>
      </w:r>
    </w:p>
    <w:p w:rsidR="003D64E3" w:rsidRPr="003239AE" w:rsidRDefault="003D64E3" w:rsidP="00A5182E">
      <w:pPr>
        <w:pStyle w:val="ListParagraph"/>
        <w:numPr>
          <w:ilvl w:val="0"/>
          <w:numId w:val="13"/>
        </w:numPr>
        <w:spacing w:before="0" w:after="120"/>
        <w:ind w:left="1440"/>
        <w:jc w:val="both"/>
      </w:pPr>
      <w:r w:rsidRPr="003239AE">
        <w:t>Solution phase</w:t>
      </w:r>
    </w:p>
    <w:p w:rsidR="003D64E3" w:rsidRPr="003239AE" w:rsidRDefault="003D64E3" w:rsidP="00A5182E">
      <w:pPr>
        <w:pStyle w:val="ListParagraph"/>
        <w:numPr>
          <w:ilvl w:val="0"/>
          <w:numId w:val="13"/>
        </w:numPr>
        <w:spacing w:before="0" w:after="120"/>
        <w:ind w:left="1440"/>
        <w:jc w:val="both"/>
      </w:pPr>
      <w:r w:rsidRPr="003239AE">
        <w:t>Construction phase</w:t>
      </w:r>
    </w:p>
    <w:p w:rsidR="003D64E3" w:rsidRPr="003239AE" w:rsidRDefault="003D64E3" w:rsidP="00A5182E">
      <w:pPr>
        <w:pStyle w:val="ListParagraph"/>
        <w:numPr>
          <w:ilvl w:val="0"/>
          <w:numId w:val="13"/>
        </w:numPr>
        <w:spacing w:before="0" w:after="120"/>
        <w:ind w:left="1440"/>
        <w:jc w:val="both"/>
      </w:pPr>
      <w:r w:rsidRPr="003239AE">
        <w:t>Transition</w:t>
      </w:r>
    </w:p>
    <w:p w:rsidR="003D64E3" w:rsidRPr="003239AE" w:rsidRDefault="003D64E3" w:rsidP="00A5182E">
      <w:pPr>
        <w:pStyle w:val="ListParagraph"/>
        <w:numPr>
          <w:ilvl w:val="0"/>
          <w:numId w:val="13"/>
        </w:numPr>
        <w:spacing w:before="0" w:after="120"/>
        <w:ind w:left="1440"/>
        <w:jc w:val="both"/>
      </w:pPr>
      <w:r w:rsidRPr="003239AE">
        <w:lastRenderedPageBreak/>
        <w:t>Termination</w:t>
      </w:r>
    </w:p>
    <w:p w:rsidR="003D64E3" w:rsidRPr="00CE4A4D" w:rsidRDefault="003D64E3" w:rsidP="003D64E3">
      <w:pPr>
        <w:ind w:left="540"/>
      </w:pPr>
    </w:p>
    <w:p w:rsidR="00CE4A4D" w:rsidRPr="00CE4A4D" w:rsidRDefault="00CE4A4D" w:rsidP="00CE4A4D">
      <w:pPr>
        <w:ind w:left="540"/>
      </w:pPr>
    </w:p>
    <w:p w:rsidR="00CE4A4D" w:rsidRDefault="00CE4A4D" w:rsidP="00CE4A4D">
      <w:pPr>
        <w:pStyle w:val="Heading3"/>
      </w:pPr>
      <w:r>
        <w:t>Project Life Cycle</w:t>
      </w:r>
    </w:p>
    <w:p w:rsidR="003D64E3" w:rsidRPr="003239AE" w:rsidRDefault="003D64E3" w:rsidP="003D64E3">
      <w:pPr>
        <w:spacing w:after="120"/>
        <w:ind w:left="540"/>
      </w:pPr>
      <w:r w:rsidRPr="003239AE">
        <w:t xml:space="preserve">Basing on </w:t>
      </w:r>
      <w:proofErr w:type="spellStart"/>
      <w:r w:rsidRPr="003239AE">
        <w:t>Fsoft</w:t>
      </w:r>
      <w:proofErr w:type="spellEnd"/>
      <w:r w:rsidRPr="003239AE">
        <w:t xml:space="preserve"> process and real-world project, we decided to divide the project into 4 phases: Init</w:t>
      </w:r>
      <w:r>
        <w:t xml:space="preserve">iation, Solution, Construction, </w:t>
      </w:r>
      <w:proofErr w:type="gramStart"/>
      <w:r>
        <w:t>Termination</w:t>
      </w:r>
      <w:proofErr w:type="gramEnd"/>
      <w:r>
        <w:t xml:space="preserve">: </w:t>
      </w:r>
      <w:r w:rsidRPr="003239AE">
        <w:t xml:space="preserve"> </w:t>
      </w:r>
    </w:p>
    <w:p w:rsidR="00CE4A4D" w:rsidRPr="00113EB8" w:rsidRDefault="00CE4A4D" w:rsidP="00CE4A4D">
      <w:pPr>
        <w:spacing w:after="120"/>
        <w:ind w:left="1170" w:hanging="270"/>
        <w:jc w:val="both"/>
      </w:pPr>
      <w:r w:rsidRPr="00113EB8">
        <w:rPr>
          <w:b/>
        </w:rPr>
        <w:t>-</w:t>
      </w:r>
      <w:r w:rsidRPr="00113EB8">
        <w:rPr>
          <w:b/>
        </w:rPr>
        <w:tab/>
      </w:r>
      <w:r>
        <w:rPr>
          <w:b/>
        </w:rPr>
        <w:t>Initiation</w:t>
      </w:r>
      <w:r w:rsidRPr="00113EB8">
        <w:rPr>
          <w:b/>
        </w:rPr>
        <w:t xml:space="preserve"> Phase:</w:t>
      </w:r>
      <w:r>
        <w:rPr>
          <w:b/>
        </w:rPr>
        <w:t xml:space="preserve"> </w:t>
      </w:r>
      <w:r w:rsidR="003D64E3" w:rsidRPr="003239AE">
        <w:t xml:space="preserve">This is the explanatory phase of the project. Project objective and description is described at this stage. The purpose of this phase is to collect and understand business requirements, detail the project plan and agree upon a high level statement of work. </w:t>
      </w:r>
      <w:r w:rsidR="003D64E3">
        <w:t xml:space="preserve">Our primary objectives </w:t>
      </w:r>
      <w:r w:rsidR="003D64E3" w:rsidRPr="003239AE">
        <w:t xml:space="preserve">are complete project </w:t>
      </w:r>
      <w:r w:rsidR="003D64E3">
        <w:t xml:space="preserve">identification and project plan. </w:t>
      </w:r>
      <w:r w:rsidRPr="00B732E6">
        <w:rPr>
          <w:color w:val="252525"/>
          <w:shd w:val="clear" w:color="auto" w:fill="FFFFFF"/>
        </w:rPr>
        <w:t>After these are completed, the project is checked against the following criteria:</w:t>
      </w:r>
    </w:p>
    <w:p w:rsidR="00CE4A4D" w:rsidRPr="00113EB8" w:rsidRDefault="00CE4A4D" w:rsidP="004013C4">
      <w:pPr>
        <w:pStyle w:val="ListParagraph"/>
        <w:numPr>
          <w:ilvl w:val="1"/>
          <w:numId w:val="12"/>
        </w:numPr>
        <w:spacing w:before="0" w:after="120"/>
        <w:ind w:left="1620" w:hanging="446"/>
        <w:jc w:val="both"/>
      </w:pPr>
      <w:r w:rsidRPr="00113EB8">
        <w:t>Identify business functions of the system</w:t>
      </w:r>
    </w:p>
    <w:p w:rsidR="00CE4A4D" w:rsidRPr="00113EB8" w:rsidRDefault="00CE4A4D" w:rsidP="004013C4">
      <w:pPr>
        <w:pStyle w:val="ListParagraph"/>
        <w:numPr>
          <w:ilvl w:val="1"/>
          <w:numId w:val="12"/>
        </w:numPr>
        <w:spacing w:before="0" w:after="120"/>
        <w:ind w:left="1620" w:hanging="446"/>
        <w:jc w:val="both"/>
      </w:pPr>
      <w:r w:rsidRPr="00113EB8">
        <w:t>Determining the scope, conditions and limitations of the project</w:t>
      </w:r>
    </w:p>
    <w:p w:rsidR="00CE4A4D" w:rsidRPr="00113EB8" w:rsidRDefault="00CE4A4D" w:rsidP="004013C4">
      <w:pPr>
        <w:pStyle w:val="ListParagraph"/>
        <w:numPr>
          <w:ilvl w:val="1"/>
          <w:numId w:val="12"/>
        </w:numPr>
        <w:spacing w:before="0" w:after="120"/>
        <w:ind w:left="1620" w:hanging="446"/>
        <w:jc w:val="both"/>
      </w:pPr>
      <w:r w:rsidRPr="00113EB8">
        <w:t>List the main functions of the system</w:t>
      </w:r>
    </w:p>
    <w:p w:rsidR="00CE4A4D" w:rsidRPr="00113EB8" w:rsidRDefault="00CE4A4D" w:rsidP="004013C4">
      <w:pPr>
        <w:pStyle w:val="ListParagraph"/>
        <w:numPr>
          <w:ilvl w:val="1"/>
          <w:numId w:val="12"/>
        </w:numPr>
        <w:spacing w:before="0" w:after="120"/>
        <w:ind w:left="1620" w:hanging="446"/>
        <w:jc w:val="both"/>
      </w:pPr>
      <w:r w:rsidRPr="00113EB8">
        <w:t>List one or more suitable architecture for the system</w:t>
      </w:r>
    </w:p>
    <w:p w:rsidR="00CE4A4D" w:rsidRPr="00113EB8" w:rsidRDefault="00CE4A4D" w:rsidP="004013C4">
      <w:pPr>
        <w:pStyle w:val="ListParagraph"/>
        <w:numPr>
          <w:ilvl w:val="1"/>
          <w:numId w:val="12"/>
        </w:numPr>
        <w:spacing w:before="0" w:after="120"/>
        <w:ind w:left="1620" w:hanging="446"/>
        <w:jc w:val="both"/>
      </w:pPr>
      <w:r w:rsidRPr="00113EB8">
        <w:t>Identify project risks</w:t>
      </w:r>
    </w:p>
    <w:p w:rsidR="00CE4A4D" w:rsidRPr="00113EB8" w:rsidRDefault="00CE4A4D" w:rsidP="004013C4">
      <w:pPr>
        <w:pStyle w:val="ListParagraph"/>
        <w:numPr>
          <w:ilvl w:val="1"/>
          <w:numId w:val="12"/>
        </w:numPr>
        <w:spacing w:before="0" w:after="120"/>
        <w:ind w:left="1620" w:hanging="446"/>
        <w:jc w:val="both"/>
      </w:pPr>
      <w:r w:rsidRPr="00113EB8">
        <w:t>Complete Report #1, and Report #2</w:t>
      </w:r>
    </w:p>
    <w:p w:rsidR="00CE4A4D" w:rsidRPr="00113EB8" w:rsidRDefault="00CE4A4D" w:rsidP="00CE4A4D">
      <w:pPr>
        <w:spacing w:after="120"/>
        <w:ind w:left="990"/>
        <w:jc w:val="both"/>
      </w:pPr>
      <w:r w:rsidRPr="00113EB8">
        <w:rPr>
          <w:b/>
        </w:rPr>
        <w:t>-</w:t>
      </w:r>
      <w:r w:rsidRPr="00113EB8">
        <w:rPr>
          <w:b/>
        </w:rPr>
        <w:tab/>
      </w:r>
      <w:r>
        <w:rPr>
          <w:b/>
        </w:rPr>
        <w:t>Solution</w:t>
      </w:r>
      <w:r w:rsidRPr="00113EB8">
        <w:rPr>
          <w:b/>
        </w:rPr>
        <w:t xml:space="preserve"> Phase:</w:t>
      </w:r>
    </w:p>
    <w:p w:rsidR="003D64E3" w:rsidRPr="003D64E3" w:rsidRDefault="003D64E3" w:rsidP="004013C4">
      <w:pPr>
        <w:pStyle w:val="ListParagraph"/>
        <w:numPr>
          <w:ilvl w:val="1"/>
          <w:numId w:val="12"/>
        </w:numPr>
        <w:spacing w:before="0" w:after="120"/>
        <w:ind w:left="1620" w:hanging="446"/>
        <w:jc w:val="both"/>
        <w:rPr>
          <w:rStyle w:val="Emphasis"/>
          <w:i w:val="0"/>
          <w:iCs/>
        </w:rPr>
      </w:pPr>
      <w:r w:rsidRPr="003239AE">
        <w:t>In this phase, the architecture of the system is designed. The goal is to translate requirements and specification into a technical soluti</w:t>
      </w:r>
      <w:r>
        <w:t xml:space="preserve">on to produce Technical Design. </w:t>
      </w:r>
      <w:r w:rsidRPr="003239AE">
        <w:t>Our</w:t>
      </w:r>
      <w:r w:rsidRPr="003239AE">
        <w:rPr>
          <w:rStyle w:val="Emphasis"/>
        </w:rPr>
        <w:t xml:space="preserve"> </w:t>
      </w:r>
      <w:r w:rsidRPr="003D64E3">
        <w:rPr>
          <w:rStyle w:val="Emphasis"/>
          <w:i w:val="0"/>
        </w:rPr>
        <w:t>primary objectives are complete requirement specification, architecture design and database design.</w:t>
      </w:r>
    </w:p>
    <w:p w:rsidR="00CE4A4D" w:rsidRPr="00113EB8" w:rsidRDefault="00CE4A4D" w:rsidP="004013C4">
      <w:pPr>
        <w:pStyle w:val="ListParagraph"/>
        <w:numPr>
          <w:ilvl w:val="1"/>
          <w:numId w:val="12"/>
        </w:numPr>
        <w:spacing w:before="0" w:after="120"/>
        <w:ind w:left="1620" w:hanging="446"/>
        <w:jc w:val="both"/>
      </w:pPr>
      <w:r w:rsidRPr="00113EB8">
        <w:t>Finally, the plan must provide (including estimates of cost and time) for the construction phase. The plan must ensure proper and accurate based on experience.</w:t>
      </w:r>
    </w:p>
    <w:p w:rsidR="00CE4A4D" w:rsidRPr="00113EB8" w:rsidRDefault="00CE4A4D" w:rsidP="004013C4">
      <w:pPr>
        <w:pStyle w:val="ListParagraph"/>
        <w:numPr>
          <w:ilvl w:val="1"/>
          <w:numId w:val="12"/>
        </w:numPr>
        <w:spacing w:before="0" w:after="120"/>
        <w:ind w:left="1620" w:hanging="446"/>
        <w:jc w:val="both"/>
      </w:pPr>
      <w:r w:rsidRPr="00113EB8">
        <w:t>Complete Report #3 and Report #4</w:t>
      </w:r>
    </w:p>
    <w:p w:rsidR="00CE4A4D" w:rsidRPr="00113EB8" w:rsidRDefault="00CE4A4D" w:rsidP="00CE4A4D">
      <w:pPr>
        <w:spacing w:after="120"/>
        <w:ind w:left="990"/>
        <w:jc w:val="both"/>
      </w:pPr>
      <w:r w:rsidRPr="00113EB8">
        <w:rPr>
          <w:b/>
        </w:rPr>
        <w:t>-</w:t>
      </w:r>
      <w:r w:rsidRPr="00113EB8">
        <w:rPr>
          <w:b/>
        </w:rPr>
        <w:tab/>
        <w:t xml:space="preserve">Construction Phase: </w:t>
      </w:r>
    </w:p>
    <w:p w:rsidR="00CE4A4D" w:rsidRPr="00113EB8" w:rsidRDefault="00CE4A4D" w:rsidP="004013C4">
      <w:pPr>
        <w:pStyle w:val="ListParagraph"/>
        <w:numPr>
          <w:ilvl w:val="1"/>
          <w:numId w:val="12"/>
        </w:numPr>
        <w:spacing w:before="0" w:after="120"/>
        <w:ind w:left="1620" w:hanging="446"/>
        <w:jc w:val="both"/>
      </w:pPr>
      <w:r w:rsidRPr="00113EB8">
        <w:t>This is the longest phase of a project life cycle.</w:t>
      </w:r>
    </w:p>
    <w:p w:rsidR="00CE4A4D" w:rsidRPr="00113EB8" w:rsidRDefault="00CE4A4D" w:rsidP="004013C4">
      <w:pPr>
        <w:pStyle w:val="ListParagraph"/>
        <w:numPr>
          <w:ilvl w:val="1"/>
          <w:numId w:val="12"/>
        </w:numPr>
        <w:spacing w:before="0" w:after="120"/>
        <w:ind w:left="1620" w:hanging="446"/>
        <w:jc w:val="both"/>
      </w:pPr>
      <w:r w:rsidRPr="00113EB8">
        <w:t>In this phase, all functions of the system will be installed. The installation will be divided into small stages, each stage of the installation a few functions. The results of each phase will be the release of the module function can be executed.</w:t>
      </w:r>
    </w:p>
    <w:p w:rsidR="00CE4A4D" w:rsidRPr="00113EB8" w:rsidRDefault="00CE4A4D" w:rsidP="004013C4">
      <w:pPr>
        <w:pStyle w:val="ListParagraph"/>
        <w:numPr>
          <w:ilvl w:val="1"/>
          <w:numId w:val="12"/>
        </w:numPr>
        <w:spacing w:before="0" w:after="120"/>
        <w:ind w:left="1620" w:hanging="446"/>
        <w:jc w:val="both"/>
      </w:pPr>
      <w:r w:rsidRPr="00113EB8">
        <w:lastRenderedPageBreak/>
        <w:t>Construction and improvement of products until the final product is ready to deliver to the user. During this phase, all the components and other features of the application is developed and integrated into the product.</w:t>
      </w:r>
    </w:p>
    <w:p w:rsidR="00CE4A4D" w:rsidRPr="00113EB8" w:rsidRDefault="00CE4A4D" w:rsidP="004013C4">
      <w:pPr>
        <w:pStyle w:val="ListParagraph"/>
        <w:numPr>
          <w:ilvl w:val="1"/>
          <w:numId w:val="12"/>
        </w:numPr>
        <w:spacing w:before="0" w:after="120"/>
        <w:ind w:left="1620" w:hanging="446"/>
        <w:jc w:val="both"/>
      </w:pPr>
      <w:r w:rsidRPr="00113EB8">
        <w:t>This phase emphasizes the resource management and control operations to optimize cost, time and quality.</w:t>
      </w:r>
    </w:p>
    <w:p w:rsidR="00CE4A4D" w:rsidRPr="00113EB8" w:rsidRDefault="00CE4A4D" w:rsidP="004013C4">
      <w:pPr>
        <w:pStyle w:val="ListParagraph"/>
        <w:numPr>
          <w:ilvl w:val="1"/>
          <w:numId w:val="12"/>
        </w:numPr>
        <w:spacing w:before="0" w:after="120"/>
        <w:ind w:left="1620" w:hanging="446"/>
        <w:jc w:val="both"/>
      </w:pPr>
      <w:r w:rsidRPr="00113EB8">
        <w:t>Complete software packages and Report #5, Report #6</w:t>
      </w:r>
    </w:p>
    <w:p w:rsidR="00CE4A4D" w:rsidRPr="00113EB8" w:rsidRDefault="00CE4A4D" w:rsidP="00CE4A4D">
      <w:pPr>
        <w:spacing w:after="120"/>
        <w:ind w:left="990"/>
        <w:jc w:val="both"/>
      </w:pPr>
      <w:r w:rsidRPr="00113EB8">
        <w:rPr>
          <w:b/>
        </w:rPr>
        <w:t>-</w:t>
      </w:r>
      <w:r w:rsidRPr="00113EB8">
        <w:rPr>
          <w:b/>
        </w:rPr>
        <w:tab/>
      </w:r>
      <w:r w:rsidR="003D64E3">
        <w:rPr>
          <w:b/>
        </w:rPr>
        <w:t>Termination</w:t>
      </w:r>
      <w:r w:rsidRPr="00113EB8">
        <w:rPr>
          <w:b/>
        </w:rPr>
        <w:t xml:space="preserve"> Phase: </w:t>
      </w:r>
    </w:p>
    <w:p w:rsidR="00CE4A4D" w:rsidRPr="00113EB8" w:rsidRDefault="00CE4A4D" w:rsidP="004013C4">
      <w:pPr>
        <w:pStyle w:val="ListParagraph"/>
        <w:numPr>
          <w:ilvl w:val="1"/>
          <w:numId w:val="12"/>
        </w:numPr>
        <w:spacing w:before="0" w:after="120"/>
        <w:ind w:left="1620" w:hanging="446"/>
        <w:jc w:val="both"/>
      </w:pPr>
      <w:r w:rsidRPr="00113EB8">
        <w:t>This is the final phase in the life cycle of a project.</w:t>
      </w:r>
    </w:p>
    <w:p w:rsidR="00CE4A4D" w:rsidRPr="00113EB8" w:rsidRDefault="00CE4A4D" w:rsidP="004013C4">
      <w:pPr>
        <w:pStyle w:val="ListParagraph"/>
        <w:numPr>
          <w:ilvl w:val="1"/>
          <w:numId w:val="12"/>
        </w:numPr>
        <w:spacing w:before="0" w:after="120"/>
        <w:ind w:left="1620" w:hanging="446"/>
        <w:jc w:val="both"/>
      </w:pPr>
      <w:r w:rsidRPr="00113EB8">
        <w:t>Their products will be deployed to the client. The feedback received during the transfer process will be recorded and put on the new functional requirements or functionality enhancements in the next version of the product.</w:t>
      </w:r>
    </w:p>
    <w:p w:rsidR="00CE4A4D" w:rsidRPr="006B05F7" w:rsidRDefault="00CE4A4D" w:rsidP="004013C4">
      <w:pPr>
        <w:pStyle w:val="ListParagraph"/>
        <w:numPr>
          <w:ilvl w:val="1"/>
          <w:numId w:val="12"/>
        </w:numPr>
        <w:spacing w:before="0" w:after="120"/>
        <w:ind w:left="1620" w:hanging="446"/>
        <w:jc w:val="both"/>
      </w:pPr>
      <w:r w:rsidRPr="00113EB8">
        <w:t>Phase transfer switch also includes the training system and the new system for the user.</w:t>
      </w:r>
    </w:p>
    <w:p w:rsidR="00C867D3" w:rsidRDefault="00C867D3" w:rsidP="00DB14D2">
      <w:pPr>
        <w:pStyle w:val="Heading2"/>
      </w:pPr>
      <w:bookmarkStart w:id="12" w:name="_Toc368438010"/>
      <w:r>
        <w:t xml:space="preserve">Requirement </w:t>
      </w:r>
      <w:r w:rsidR="00320F1C">
        <w:t xml:space="preserve">Change </w:t>
      </w:r>
      <w:r>
        <w:t>Management</w:t>
      </w:r>
      <w:bookmarkEnd w:id="12"/>
    </w:p>
    <w:tbl>
      <w:tblPr>
        <w:tblStyle w:val="TableGrid"/>
        <w:tblW w:w="0" w:type="auto"/>
        <w:tblInd w:w="625" w:type="dxa"/>
        <w:tblLook w:val="04A0" w:firstRow="1" w:lastRow="0" w:firstColumn="1" w:lastColumn="0" w:noHBand="0" w:noVBand="1"/>
      </w:tblPr>
      <w:tblGrid>
        <w:gridCol w:w="4193"/>
        <w:gridCol w:w="3962"/>
      </w:tblGrid>
      <w:tr w:rsidR="00CA5C2C" w:rsidTr="00B51927">
        <w:tc>
          <w:tcPr>
            <w:tcW w:w="4193" w:type="dxa"/>
          </w:tcPr>
          <w:p w:rsidR="00CA5C2C" w:rsidRDefault="00CA5C2C" w:rsidP="00CA5C2C">
            <w:pPr>
              <w:pStyle w:val="NormalIndent"/>
              <w:ind w:left="0"/>
            </w:pPr>
            <w:r>
              <w:t>Where is the change request logged?</w:t>
            </w:r>
          </w:p>
        </w:tc>
        <w:tc>
          <w:tcPr>
            <w:tcW w:w="3962" w:type="dxa"/>
          </w:tcPr>
          <w:p w:rsidR="00CA5C2C" w:rsidRDefault="00CA5C2C" w:rsidP="00CA5C2C">
            <w:pPr>
              <w:pStyle w:val="NormalIndent"/>
              <w:ind w:left="0"/>
            </w:pPr>
            <w:r w:rsidRPr="00CA5C2C">
              <w:t>R</w:t>
            </w:r>
            <w:r>
              <w:t>C</w:t>
            </w:r>
            <w:r w:rsidRPr="00CA5C2C">
              <w:t>M Sheet.xls</w:t>
            </w:r>
          </w:p>
        </w:tc>
      </w:tr>
      <w:tr w:rsidR="00CA5C2C" w:rsidTr="00B51927">
        <w:tc>
          <w:tcPr>
            <w:tcW w:w="4193" w:type="dxa"/>
          </w:tcPr>
          <w:p w:rsidR="00CA5C2C" w:rsidRDefault="00CA5C2C" w:rsidP="00CA5C2C">
            <w:pPr>
              <w:pStyle w:val="NormalIndent"/>
              <w:ind w:left="0"/>
            </w:pPr>
            <w:r>
              <w:t>Who logs the change request?</w:t>
            </w:r>
          </w:p>
        </w:tc>
        <w:tc>
          <w:tcPr>
            <w:tcW w:w="3962" w:type="dxa"/>
          </w:tcPr>
          <w:p w:rsidR="00CA5C2C" w:rsidRDefault="00CA5C2C" w:rsidP="00CA5C2C">
            <w:pPr>
              <w:pStyle w:val="NormalIndent"/>
              <w:ind w:left="0"/>
            </w:pPr>
            <w:r w:rsidRPr="00CA5C2C">
              <w:t>Any team members</w:t>
            </w:r>
          </w:p>
        </w:tc>
      </w:tr>
      <w:tr w:rsidR="00CA5C2C" w:rsidTr="00B51927">
        <w:tc>
          <w:tcPr>
            <w:tcW w:w="4193" w:type="dxa"/>
          </w:tcPr>
          <w:p w:rsidR="00CA5C2C" w:rsidRDefault="00CA5C2C" w:rsidP="00CA5C2C">
            <w:pPr>
              <w:pStyle w:val="NormalIndent"/>
              <w:ind w:left="0"/>
            </w:pPr>
            <w:r>
              <w:t>Who reviews the change request?</w:t>
            </w:r>
          </w:p>
        </w:tc>
        <w:tc>
          <w:tcPr>
            <w:tcW w:w="3962" w:type="dxa"/>
          </w:tcPr>
          <w:p w:rsidR="00CA5C2C" w:rsidRDefault="00CA5C2C" w:rsidP="00CA5C2C">
            <w:pPr>
              <w:pStyle w:val="NormalIndent"/>
              <w:ind w:left="0"/>
            </w:pPr>
            <w:r w:rsidRPr="00CA5C2C">
              <w:t>PM or who is PM assign</w:t>
            </w:r>
          </w:p>
        </w:tc>
      </w:tr>
      <w:tr w:rsidR="00CA5C2C" w:rsidTr="00B51927">
        <w:tc>
          <w:tcPr>
            <w:tcW w:w="4193" w:type="dxa"/>
          </w:tcPr>
          <w:p w:rsidR="00CA5C2C" w:rsidRDefault="00CA5C2C" w:rsidP="00CA5C2C">
            <w:pPr>
              <w:pStyle w:val="NormalIndent"/>
              <w:ind w:left="0"/>
            </w:pPr>
            <w:r>
              <w:t>Who approves the change request?</w:t>
            </w:r>
          </w:p>
        </w:tc>
        <w:tc>
          <w:tcPr>
            <w:tcW w:w="3962" w:type="dxa"/>
          </w:tcPr>
          <w:p w:rsidR="00CA5C2C" w:rsidRDefault="00CA5C2C" w:rsidP="00CA5C2C">
            <w:pPr>
              <w:pStyle w:val="NormalIndent"/>
              <w:ind w:left="0"/>
            </w:pPr>
            <w:r>
              <w:t>PM by default. PTL if:</w:t>
            </w:r>
          </w:p>
          <w:p w:rsidR="00CA5C2C" w:rsidRDefault="00CA5C2C" w:rsidP="00CA5C2C">
            <w:pPr>
              <w:pStyle w:val="NormalIndent"/>
              <w:ind w:left="0"/>
            </w:pPr>
            <w:r>
              <w:t xml:space="preserve">- Changes to project scope </w:t>
            </w:r>
          </w:p>
          <w:p w:rsidR="00CA5C2C" w:rsidRDefault="00CA5C2C" w:rsidP="00CA5C2C">
            <w:pPr>
              <w:pStyle w:val="NormalIndent"/>
              <w:ind w:left="0"/>
            </w:pPr>
            <w:r>
              <w:t xml:space="preserve">- Changes in targeted value of project QPPO </w:t>
            </w:r>
          </w:p>
          <w:p w:rsidR="00CA5C2C" w:rsidRDefault="00CA5C2C" w:rsidP="00CA5C2C">
            <w:pPr>
              <w:pStyle w:val="NormalIndent"/>
              <w:ind w:left="0"/>
            </w:pPr>
            <w:r>
              <w:t xml:space="preserve">- Changes in delivery plan of project deliverables </w:t>
            </w:r>
          </w:p>
          <w:p w:rsidR="00CA5C2C" w:rsidRDefault="00CA5C2C" w:rsidP="00CA5C2C">
            <w:pPr>
              <w:pStyle w:val="NormalIndent"/>
              <w:ind w:left="0"/>
            </w:pPr>
            <w:r>
              <w:t>- Changes to assignment for key roles (PM, PTL)</w:t>
            </w:r>
          </w:p>
        </w:tc>
      </w:tr>
    </w:tbl>
    <w:p w:rsidR="00CA5C2C" w:rsidRPr="00CA5C2C" w:rsidRDefault="00CA5C2C" w:rsidP="00CA5C2C">
      <w:pPr>
        <w:pStyle w:val="NormalIndent"/>
      </w:pPr>
    </w:p>
    <w:p w:rsidR="00C678F6" w:rsidRDefault="00C678F6" w:rsidP="00DB14D2">
      <w:pPr>
        <w:pStyle w:val="Heading2"/>
      </w:pPr>
      <w:bookmarkStart w:id="13" w:name="_Toc368438012"/>
      <w:r>
        <w:lastRenderedPageBreak/>
        <w:t>Quality Management</w:t>
      </w:r>
      <w:bookmarkEnd w:id="13"/>
    </w:p>
    <w:p w:rsidR="002A540A" w:rsidRPr="00B51927" w:rsidRDefault="00792389" w:rsidP="002A540A">
      <w:pPr>
        <w:pStyle w:val="Heading3"/>
        <w:rPr>
          <w:lang w:val="da-DK"/>
        </w:rPr>
      </w:pPr>
      <w:r>
        <w:rPr>
          <w:lang w:val="da-DK"/>
        </w:rPr>
        <w:t>Defect Prevention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3037"/>
        <w:gridCol w:w="3533"/>
      </w:tblGrid>
      <w:tr w:rsidR="00D03CC4" w:rsidRPr="00012F8C" w:rsidTr="00C1099A">
        <w:tc>
          <w:tcPr>
            <w:tcW w:w="2250"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Item (Process/Product)</w:t>
            </w:r>
          </w:p>
        </w:tc>
        <w:tc>
          <w:tcPr>
            <w:tcW w:w="3037"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Strategy</w:t>
            </w:r>
          </w:p>
        </w:tc>
        <w:tc>
          <w:tcPr>
            <w:tcW w:w="3533"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Expected Benefits</w:t>
            </w:r>
          </w:p>
        </w:tc>
      </w:tr>
      <w:tr w:rsidR="00D03CC4" w:rsidRPr="00012F8C" w:rsidTr="00C1099A">
        <w:tc>
          <w:tcPr>
            <w:tcW w:w="2250" w:type="dxa"/>
          </w:tcPr>
          <w:p w:rsidR="00D03CC4" w:rsidRPr="00012F8C" w:rsidRDefault="00D03CC4" w:rsidP="00A20D82">
            <w:pPr>
              <w:pStyle w:val="bang0"/>
              <w:rPr>
                <w:sz w:val="22"/>
                <w:szCs w:val="22"/>
              </w:rPr>
            </w:pPr>
            <w:r w:rsidRPr="00012F8C">
              <w:rPr>
                <w:sz w:val="22"/>
                <w:szCs w:val="22"/>
              </w:rPr>
              <w:t>Requirement missing</w:t>
            </w:r>
          </w:p>
        </w:tc>
        <w:tc>
          <w:tcPr>
            <w:tcW w:w="3037" w:type="dxa"/>
          </w:tcPr>
          <w:p w:rsidR="00D03CC4" w:rsidRPr="00012F8C" w:rsidRDefault="00125DAB" w:rsidP="00012F8C">
            <w:pPr>
              <w:pStyle w:val="bang0"/>
              <w:jc w:val="left"/>
              <w:rPr>
                <w:sz w:val="22"/>
                <w:szCs w:val="22"/>
              </w:rPr>
            </w:pPr>
            <w:r w:rsidRPr="00012F8C">
              <w:rPr>
                <w:sz w:val="22"/>
                <w:szCs w:val="22"/>
              </w:rPr>
              <w:t>List up all of requirement into SRS document.</w:t>
            </w:r>
          </w:p>
        </w:tc>
        <w:tc>
          <w:tcPr>
            <w:tcW w:w="3533" w:type="dxa"/>
          </w:tcPr>
          <w:p w:rsidR="00D03CC4" w:rsidRPr="00012F8C" w:rsidRDefault="00D03CC4" w:rsidP="00A20D82">
            <w:pPr>
              <w:pStyle w:val="bang0"/>
              <w:rPr>
                <w:sz w:val="22"/>
                <w:szCs w:val="22"/>
              </w:rPr>
            </w:pPr>
            <w:r w:rsidRPr="00012F8C">
              <w:rPr>
                <w:sz w:val="22"/>
                <w:szCs w:val="22"/>
              </w:rPr>
              <w:t>10–20% reduction in defect injection rate and about 2% improvement in productivity</w:t>
            </w:r>
          </w:p>
        </w:tc>
      </w:tr>
      <w:tr w:rsidR="00D03CC4" w:rsidRPr="00012F8C" w:rsidTr="00C1099A">
        <w:tc>
          <w:tcPr>
            <w:tcW w:w="2250" w:type="dxa"/>
          </w:tcPr>
          <w:p w:rsidR="00D03CC4" w:rsidRPr="00012F8C" w:rsidRDefault="00D03CC4" w:rsidP="00A20D82">
            <w:pPr>
              <w:pStyle w:val="bang0"/>
              <w:rPr>
                <w:sz w:val="22"/>
                <w:szCs w:val="22"/>
              </w:rPr>
            </w:pPr>
            <w:r w:rsidRPr="00012F8C">
              <w:rPr>
                <w:sz w:val="22"/>
                <w:szCs w:val="22"/>
              </w:rPr>
              <w:t xml:space="preserve">Careless mistake in Design </w:t>
            </w:r>
            <w:r w:rsidR="00BD19FF" w:rsidRPr="00012F8C">
              <w:rPr>
                <w:sz w:val="22"/>
                <w:szCs w:val="22"/>
              </w:rPr>
              <w:t>Document Format</w:t>
            </w:r>
            <w:r w:rsidRPr="00012F8C">
              <w:rPr>
                <w:sz w:val="22"/>
                <w:szCs w:val="22"/>
              </w:rPr>
              <w:t>/Template wrong</w:t>
            </w:r>
          </w:p>
        </w:tc>
        <w:tc>
          <w:tcPr>
            <w:tcW w:w="3037" w:type="dxa"/>
          </w:tcPr>
          <w:p w:rsidR="00D03CC4" w:rsidRPr="00012F8C" w:rsidRDefault="00125DAB" w:rsidP="00012F8C">
            <w:pPr>
              <w:pStyle w:val="bang0"/>
              <w:jc w:val="left"/>
              <w:rPr>
                <w:sz w:val="22"/>
                <w:szCs w:val="22"/>
              </w:rPr>
            </w:pPr>
            <w:r w:rsidRPr="00012F8C">
              <w:rPr>
                <w:sz w:val="22"/>
                <w:szCs w:val="22"/>
              </w:rPr>
              <w:t>After designing,</w:t>
            </w:r>
            <w:r w:rsidR="00012F8C">
              <w:rPr>
                <w:sz w:val="22"/>
                <w:szCs w:val="22"/>
              </w:rPr>
              <w:t xml:space="preserve"> QA will review Document Format </w:t>
            </w:r>
            <w:r w:rsidRPr="00012F8C">
              <w:rPr>
                <w:sz w:val="22"/>
                <w:szCs w:val="22"/>
              </w:rPr>
              <w:t>base on check</w:t>
            </w:r>
            <w:r w:rsidR="00476BFF" w:rsidRPr="00012F8C">
              <w:rPr>
                <w:sz w:val="22"/>
                <w:szCs w:val="22"/>
              </w:rPr>
              <w:t xml:space="preserve">list </w:t>
            </w:r>
            <w:r w:rsidRPr="00012F8C">
              <w:rPr>
                <w:sz w:val="22"/>
                <w:szCs w:val="22"/>
              </w:rPr>
              <w:t>review design</w:t>
            </w:r>
          </w:p>
          <w:p w:rsidR="00125DAB" w:rsidRPr="00012F8C" w:rsidRDefault="00125DAB" w:rsidP="00A20D82">
            <w:pPr>
              <w:pStyle w:val="bang0"/>
              <w:rPr>
                <w:sz w:val="22"/>
                <w:szCs w:val="22"/>
              </w:rPr>
            </w:pPr>
          </w:p>
        </w:tc>
        <w:tc>
          <w:tcPr>
            <w:tcW w:w="3533" w:type="dxa"/>
          </w:tcPr>
          <w:p w:rsidR="00D03CC4" w:rsidRPr="00012F8C" w:rsidRDefault="00D03CC4" w:rsidP="00A20D82">
            <w:pPr>
              <w:pStyle w:val="bang0"/>
              <w:rPr>
                <w:sz w:val="22"/>
                <w:szCs w:val="22"/>
              </w:rPr>
            </w:pPr>
            <w:r w:rsidRPr="00012F8C">
              <w:rPr>
                <w:sz w:val="22"/>
                <w:szCs w:val="22"/>
              </w:rPr>
              <w:t>Improvement in quality as overall defect removal efficiency will improve; some benefits in productivity as defects will be detected early</w:t>
            </w:r>
          </w:p>
        </w:tc>
      </w:tr>
      <w:tr w:rsidR="00125DAB" w:rsidRPr="00012F8C" w:rsidTr="00C1099A">
        <w:tc>
          <w:tcPr>
            <w:tcW w:w="2250" w:type="dxa"/>
          </w:tcPr>
          <w:p w:rsidR="00125DAB" w:rsidRPr="00012F8C" w:rsidRDefault="00125DAB" w:rsidP="00A20D82">
            <w:pPr>
              <w:pStyle w:val="bang0"/>
              <w:rPr>
                <w:sz w:val="22"/>
                <w:szCs w:val="22"/>
              </w:rPr>
            </w:pPr>
            <w:r w:rsidRPr="00012F8C">
              <w:rPr>
                <w:sz w:val="22"/>
                <w:szCs w:val="22"/>
              </w:rPr>
              <w:t>Use wrong template</w:t>
            </w:r>
          </w:p>
        </w:tc>
        <w:tc>
          <w:tcPr>
            <w:tcW w:w="3037" w:type="dxa"/>
          </w:tcPr>
          <w:p w:rsidR="00125DAB" w:rsidRPr="00012F8C" w:rsidRDefault="00125DAB" w:rsidP="00012F8C">
            <w:pPr>
              <w:pStyle w:val="bang0"/>
              <w:jc w:val="left"/>
              <w:rPr>
                <w:sz w:val="22"/>
                <w:szCs w:val="22"/>
              </w:rPr>
            </w:pPr>
            <w:r w:rsidRPr="00012F8C">
              <w:rPr>
                <w:sz w:val="22"/>
                <w:szCs w:val="22"/>
              </w:rPr>
              <w:t>Have a meeting to disseminate</w:t>
            </w:r>
            <w:r w:rsidR="00012F8C">
              <w:rPr>
                <w:sz w:val="22"/>
                <w:szCs w:val="22"/>
              </w:rPr>
              <w:t xml:space="preserve"> all template that is </w:t>
            </w:r>
            <w:r w:rsidRPr="00012F8C">
              <w:rPr>
                <w:sz w:val="22"/>
                <w:szCs w:val="22"/>
              </w:rPr>
              <w:t>used in this project for all member</w:t>
            </w:r>
          </w:p>
        </w:tc>
        <w:tc>
          <w:tcPr>
            <w:tcW w:w="3533" w:type="dxa"/>
          </w:tcPr>
          <w:p w:rsidR="00125DAB" w:rsidRPr="00012F8C" w:rsidRDefault="00125DAB" w:rsidP="00A20D82">
            <w:pPr>
              <w:pStyle w:val="bang0"/>
              <w:rPr>
                <w:sz w:val="22"/>
                <w:szCs w:val="22"/>
              </w:rPr>
            </w:pPr>
            <w:r w:rsidRPr="00012F8C">
              <w:rPr>
                <w:sz w:val="22"/>
                <w:szCs w:val="22"/>
              </w:rPr>
              <w:t>All member will use right template when do document</w:t>
            </w:r>
          </w:p>
        </w:tc>
      </w:tr>
      <w:tr w:rsidR="00012F8C" w:rsidRPr="00012F8C" w:rsidTr="00C1099A">
        <w:tc>
          <w:tcPr>
            <w:tcW w:w="2250"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does not match with </w:t>
            </w:r>
          </w:p>
          <w:p w:rsidR="00012F8C" w:rsidRPr="00012F8C" w:rsidRDefault="00012F8C" w:rsidP="00012F8C">
            <w:pPr>
              <w:pStyle w:val="bang0"/>
              <w:rPr>
                <w:sz w:val="22"/>
                <w:szCs w:val="22"/>
              </w:rPr>
            </w:pPr>
            <w:r w:rsidRPr="00012F8C">
              <w:rPr>
                <w:sz w:val="22"/>
                <w:szCs w:val="22"/>
              </w:rPr>
              <w:t>User Requirement.</w:t>
            </w:r>
          </w:p>
        </w:tc>
        <w:tc>
          <w:tcPr>
            <w:tcW w:w="3037" w:type="dxa"/>
          </w:tcPr>
          <w:p w:rsidR="00012F8C" w:rsidRPr="00012F8C" w:rsidRDefault="00012F8C" w:rsidP="00012F8C">
            <w:pPr>
              <w:pStyle w:val="bang0"/>
              <w:jc w:val="left"/>
              <w:rPr>
                <w:sz w:val="22"/>
                <w:szCs w:val="22"/>
              </w:rPr>
            </w:pPr>
            <w:r w:rsidRPr="00012F8C">
              <w:rPr>
                <w:sz w:val="22"/>
                <w:szCs w:val="22"/>
              </w:rPr>
              <w:t xml:space="preserve">Develop Team must study about Requirement/Design within 1 weeks since project is assigned.  </w:t>
            </w:r>
          </w:p>
        </w:tc>
        <w:tc>
          <w:tcPr>
            <w:tcW w:w="3533"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match with User </w:t>
            </w:r>
          </w:p>
          <w:p w:rsidR="00012F8C" w:rsidRPr="00012F8C" w:rsidRDefault="00012F8C" w:rsidP="00012F8C">
            <w:pPr>
              <w:pStyle w:val="bang0"/>
              <w:rPr>
                <w:sz w:val="22"/>
                <w:szCs w:val="22"/>
              </w:rPr>
            </w:pPr>
            <w:r w:rsidRPr="00012F8C">
              <w:rPr>
                <w:sz w:val="22"/>
                <w:szCs w:val="22"/>
              </w:rPr>
              <w:t>Requirement.</w:t>
            </w:r>
          </w:p>
        </w:tc>
      </w:tr>
    </w:tbl>
    <w:p w:rsidR="002A540A" w:rsidRPr="00B51927" w:rsidRDefault="00792389" w:rsidP="002A540A">
      <w:pPr>
        <w:pStyle w:val="Heading3"/>
        <w:rPr>
          <w:lang w:val="da-DK"/>
        </w:rPr>
      </w:pPr>
      <w:r>
        <w:rPr>
          <w:lang w:val="da-DK"/>
        </w:rPr>
        <w:t>Review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1620"/>
        <w:gridCol w:w="1800"/>
        <w:gridCol w:w="1260"/>
      </w:tblGrid>
      <w:tr w:rsidR="00CE6273" w:rsidRPr="002856B0" w:rsidTr="002A540A">
        <w:trPr>
          <w:tblHeader/>
        </w:trPr>
        <w:tc>
          <w:tcPr>
            <w:tcW w:w="216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Item</w:t>
            </w:r>
          </w:p>
        </w:tc>
        <w:tc>
          <w:tcPr>
            <w:tcW w:w="198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Reviewer</w:t>
            </w:r>
          </w:p>
        </w:tc>
        <w:tc>
          <w:tcPr>
            <w:tcW w:w="162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Type</w:t>
            </w:r>
          </w:p>
        </w:tc>
        <w:tc>
          <w:tcPr>
            <w:tcW w:w="1800" w:type="dxa"/>
            <w:tcBorders>
              <w:bottom w:val="dotted" w:sz="2" w:space="0" w:color="808080"/>
            </w:tcBorders>
            <w:shd w:val="clear" w:color="auto" w:fill="D9D9D9"/>
          </w:tcPr>
          <w:p w:rsidR="00CE6273" w:rsidRPr="00E63C68" w:rsidRDefault="00E11A7E" w:rsidP="0011269F">
            <w:pPr>
              <w:pStyle w:val="Bangheader"/>
              <w:rPr>
                <w:sz w:val="22"/>
                <w:szCs w:val="22"/>
              </w:rPr>
            </w:pPr>
            <w:r w:rsidRPr="00E63C68">
              <w:rPr>
                <w:sz w:val="22"/>
                <w:szCs w:val="22"/>
              </w:rPr>
              <w:t>Review Method</w:t>
            </w:r>
          </w:p>
        </w:tc>
        <w:tc>
          <w:tcPr>
            <w:tcW w:w="1260" w:type="dxa"/>
            <w:tcBorders>
              <w:bottom w:val="dotted" w:sz="2" w:space="0" w:color="808080"/>
            </w:tcBorders>
            <w:shd w:val="clear" w:color="auto" w:fill="D9D9D9"/>
          </w:tcPr>
          <w:p w:rsidR="00CE6273" w:rsidRPr="00E63C68" w:rsidRDefault="00D03CC4" w:rsidP="0011269F">
            <w:pPr>
              <w:pStyle w:val="Bangheader"/>
              <w:rPr>
                <w:sz w:val="22"/>
                <w:szCs w:val="22"/>
              </w:rPr>
            </w:pPr>
            <w:r w:rsidRPr="00E63C68">
              <w:rPr>
                <w:sz w:val="22"/>
                <w:szCs w:val="22"/>
              </w:rPr>
              <w:t>Completion</w:t>
            </w:r>
            <w:r w:rsidR="00CE6273" w:rsidRPr="00E63C68">
              <w:rPr>
                <w:sz w:val="22"/>
                <w:szCs w:val="22"/>
              </w:rPr>
              <w:t xml:space="preserve"> Criteria</w:t>
            </w: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Project plan</w:t>
            </w:r>
          </w:p>
          <w:p w:rsidR="00CE6273" w:rsidRPr="00E63C68" w:rsidRDefault="00CE6273" w:rsidP="00A20D82">
            <w:pPr>
              <w:pStyle w:val="bang0"/>
              <w:rPr>
                <w:sz w:val="22"/>
                <w:szCs w:val="22"/>
              </w:rPr>
            </w:pPr>
            <w:r w:rsidRPr="00E63C68">
              <w:rPr>
                <w:sz w:val="22"/>
                <w:szCs w:val="22"/>
              </w:rPr>
              <w:t>Project schedule</w:t>
            </w:r>
          </w:p>
          <w:p w:rsidR="00CE6273" w:rsidRPr="00E63C68" w:rsidRDefault="00CE6273" w:rsidP="00A20D82">
            <w:pPr>
              <w:pStyle w:val="bang0"/>
              <w:rPr>
                <w:sz w:val="22"/>
                <w:szCs w:val="22"/>
              </w:rPr>
            </w:pPr>
            <w:r w:rsidRPr="00E63C68">
              <w:rPr>
                <w:sz w:val="22"/>
                <w:szCs w:val="22"/>
              </w:rPr>
              <w:t>CM Plan</w:t>
            </w:r>
          </w:p>
        </w:tc>
        <w:tc>
          <w:tcPr>
            <w:tcW w:w="1980" w:type="dxa"/>
          </w:tcPr>
          <w:p w:rsidR="00CE6273" w:rsidRPr="00E63C68" w:rsidRDefault="00D5237B" w:rsidP="00A20D82">
            <w:pPr>
              <w:pStyle w:val="bang0"/>
              <w:rPr>
                <w:sz w:val="22"/>
                <w:szCs w:val="22"/>
              </w:rPr>
            </w:pPr>
            <w:r w:rsidRPr="00E63C68">
              <w:rPr>
                <w:sz w:val="22"/>
                <w:szCs w:val="22"/>
              </w:rPr>
              <w:t>P</w:t>
            </w:r>
            <w:r w:rsidR="004D0F2B" w:rsidRPr="00E63C68">
              <w:rPr>
                <w:sz w:val="22"/>
                <w:szCs w:val="22"/>
              </w:rPr>
              <w:t>M</w:t>
            </w:r>
            <w:r w:rsidRPr="00E63C68">
              <w:rPr>
                <w:sz w:val="22"/>
                <w:szCs w:val="22"/>
              </w:rPr>
              <w:t>,QA,PTLs, Supervisor</w:t>
            </w:r>
          </w:p>
          <w:p w:rsidR="00CE6273" w:rsidRPr="00E63C68" w:rsidRDefault="00CE6273" w:rsidP="00A20D82">
            <w:pPr>
              <w:pStyle w:val="bang0"/>
              <w:rPr>
                <w:sz w:val="22"/>
                <w:szCs w:val="22"/>
              </w:rPr>
            </w:pPr>
          </w:p>
        </w:tc>
        <w:tc>
          <w:tcPr>
            <w:tcW w:w="1620" w:type="dxa"/>
          </w:tcPr>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 and Self-review</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lastRenderedPageBreak/>
              <w:t>Business analysis and requirements specification document, Use Case catalog</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Group review</w:t>
            </w:r>
            <w:r w:rsidR="00D5237B" w:rsidRPr="00E63C68">
              <w:rPr>
                <w:sz w:val="22"/>
                <w:szCs w:val="22"/>
              </w:rPr>
              <w:t xml:space="preserve"> and 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Design document, object model</w:t>
            </w:r>
          </w:p>
        </w:tc>
        <w:tc>
          <w:tcPr>
            <w:tcW w:w="1980" w:type="dxa"/>
          </w:tcPr>
          <w:p w:rsidR="00CE6273" w:rsidRPr="00E63C68" w:rsidRDefault="00D5237B" w:rsidP="00A20D82">
            <w:pPr>
              <w:pStyle w:val="bang0"/>
              <w:rPr>
                <w:sz w:val="22"/>
                <w:szCs w:val="22"/>
              </w:rPr>
            </w:pPr>
            <w:r w:rsidRPr="00E63C68">
              <w:rPr>
                <w:sz w:val="22"/>
                <w:szCs w:val="22"/>
              </w:rPr>
              <w:t>Self-review, PM,QA Supervisor</w:t>
            </w:r>
          </w:p>
        </w:tc>
        <w:tc>
          <w:tcPr>
            <w:tcW w:w="1620" w:type="dxa"/>
          </w:tcPr>
          <w:p w:rsidR="00CE6273" w:rsidRPr="00E63C68" w:rsidRDefault="00D5237B" w:rsidP="00A20D82">
            <w:pPr>
              <w:pStyle w:val="bang0"/>
              <w:rPr>
                <w:sz w:val="22"/>
                <w:szCs w:val="22"/>
              </w:rPr>
            </w:pPr>
            <w:r w:rsidRPr="00E63C68">
              <w:rPr>
                <w:sz w:val="22"/>
                <w:szCs w:val="22"/>
              </w:rPr>
              <w:t xml:space="preserve">One-person Review </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Stage plans</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Complex/first time generated program specs incl. test cases, interactive diagrams</w:t>
            </w:r>
          </w:p>
        </w:tc>
        <w:tc>
          <w:tcPr>
            <w:tcW w:w="1980" w:type="dxa"/>
            <w:tcBorders>
              <w:bottom w:val="dotted" w:sz="4" w:space="0" w:color="808080"/>
            </w:tcBorders>
          </w:tcPr>
          <w:p w:rsidR="00CE6273" w:rsidRPr="00E63C68" w:rsidRDefault="00CE6273" w:rsidP="00A20D82">
            <w:pPr>
              <w:pStyle w:val="bang0"/>
              <w:rPr>
                <w:sz w:val="22"/>
                <w:szCs w:val="22"/>
              </w:rPr>
            </w:pPr>
          </w:p>
        </w:tc>
        <w:tc>
          <w:tcPr>
            <w:tcW w:w="1620" w:type="dxa"/>
            <w:tcBorders>
              <w:bottom w:val="dotted" w:sz="4" w:space="0" w:color="808080"/>
            </w:tcBorders>
          </w:tcPr>
          <w:p w:rsidR="00CE6273" w:rsidRPr="00E63C68" w:rsidRDefault="00CE6273" w:rsidP="00A20D82">
            <w:pPr>
              <w:pStyle w:val="bang0"/>
              <w:rPr>
                <w:sz w:val="22"/>
                <w:szCs w:val="22"/>
              </w:rPr>
            </w:pPr>
            <w:r w:rsidRPr="00E63C68">
              <w:rPr>
                <w:sz w:val="22"/>
                <w:szCs w:val="22"/>
              </w:rPr>
              <w:t>Group review</w:t>
            </w:r>
          </w:p>
        </w:tc>
        <w:tc>
          <w:tcPr>
            <w:tcW w:w="1800" w:type="dxa"/>
            <w:tcBorders>
              <w:bottom w:val="dotted" w:sz="4" w:space="0" w:color="808080"/>
            </w:tcBorders>
          </w:tcPr>
          <w:p w:rsidR="00CE6273" w:rsidRPr="00E63C68" w:rsidRDefault="00CE6273" w:rsidP="00A20D82">
            <w:pPr>
              <w:pStyle w:val="bang0"/>
              <w:rPr>
                <w:sz w:val="22"/>
                <w:szCs w:val="22"/>
              </w:rPr>
            </w:pPr>
          </w:p>
        </w:tc>
        <w:tc>
          <w:tcPr>
            <w:tcW w:w="1260" w:type="dxa"/>
            <w:tcBorders>
              <w:bottom w:val="dotted" w:sz="4" w:space="0" w:color="808080"/>
            </w:tcBorders>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Code</w:t>
            </w:r>
          </w:p>
        </w:tc>
        <w:tc>
          <w:tcPr>
            <w:tcW w:w="1980" w:type="dxa"/>
            <w:tcBorders>
              <w:bottom w:val="dotted" w:sz="4" w:space="0" w:color="808080"/>
            </w:tcBorders>
          </w:tcPr>
          <w:p w:rsidR="00CE6273" w:rsidRPr="00E63C68" w:rsidRDefault="00125DAB" w:rsidP="00A20D82">
            <w:pPr>
              <w:pStyle w:val="bang0"/>
              <w:rPr>
                <w:sz w:val="22"/>
                <w:szCs w:val="22"/>
              </w:rPr>
            </w:pPr>
            <w:r w:rsidRPr="00E63C68">
              <w:rPr>
                <w:sz w:val="22"/>
                <w:szCs w:val="22"/>
              </w:rPr>
              <w:t>Self-review</w:t>
            </w:r>
            <w:r w:rsidR="00D5237B" w:rsidRPr="00E63C68">
              <w:rPr>
                <w:sz w:val="22"/>
                <w:szCs w:val="22"/>
              </w:rPr>
              <w:t>,</w:t>
            </w:r>
            <w:r w:rsidR="00BD19FF" w:rsidRPr="00E63C68">
              <w:rPr>
                <w:sz w:val="22"/>
                <w:szCs w:val="22"/>
              </w:rPr>
              <w:t xml:space="preserve"> </w:t>
            </w:r>
            <w:r w:rsidR="00D5237B" w:rsidRPr="00E63C68">
              <w:rPr>
                <w:sz w:val="22"/>
                <w:szCs w:val="22"/>
              </w:rPr>
              <w:t>Peer review,</w:t>
            </w:r>
            <w:r w:rsidR="00BD19FF" w:rsidRPr="00E63C68">
              <w:rPr>
                <w:sz w:val="22"/>
                <w:szCs w:val="22"/>
              </w:rPr>
              <w:t xml:space="preserve"> </w:t>
            </w:r>
            <w:r w:rsidR="00D5237B" w:rsidRPr="00E63C68">
              <w:rPr>
                <w:sz w:val="22"/>
                <w:szCs w:val="22"/>
              </w:rPr>
              <w:t>Team Lead,</w:t>
            </w:r>
            <w:r w:rsidRPr="00E63C68">
              <w:rPr>
                <w:sz w:val="22"/>
                <w:szCs w:val="22"/>
              </w:rPr>
              <w:t xml:space="preserve"> </w:t>
            </w:r>
            <w:r w:rsidR="00E11A7E" w:rsidRPr="00E63C68">
              <w:rPr>
                <w:sz w:val="22"/>
                <w:szCs w:val="22"/>
              </w:rPr>
              <w:t xml:space="preserve"> </w:t>
            </w:r>
            <w:r w:rsidR="00D5237B" w:rsidRPr="00E63C68">
              <w:rPr>
                <w:sz w:val="22"/>
                <w:szCs w:val="22"/>
              </w:rPr>
              <w:t>PM,</w:t>
            </w:r>
            <w:r w:rsidR="00BD19FF" w:rsidRPr="00E63C68">
              <w:rPr>
                <w:sz w:val="22"/>
                <w:szCs w:val="22"/>
              </w:rPr>
              <w:t xml:space="preserve"> </w:t>
            </w:r>
            <w:r w:rsidRPr="00E63C68">
              <w:rPr>
                <w:sz w:val="22"/>
                <w:szCs w:val="22"/>
              </w:rPr>
              <w:t xml:space="preserve">Supervisor </w:t>
            </w:r>
          </w:p>
        </w:tc>
        <w:tc>
          <w:tcPr>
            <w:tcW w:w="1620" w:type="dxa"/>
            <w:tcBorders>
              <w:bottom w:val="dotted" w:sz="4" w:space="0" w:color="808080"/>
            </w:tcBorders>
          </w:tcPr>
          <w:p w:rsidR="00CE6273" w:rsidRPr="00E63C68" w:rsidRDefault="00D5237B" w:rsidP="00A20D82">
            <w:pPr>
              <w:pStyle w:val="bang0"/>
              <w:rPr>
                <w:sz w:val="22"/>
                <w:szCs w:val="22"/>
              </w:rPr>
            </w:pPr>
            <w:r w:rsidRPr="00E63C68">
              <w:rPr>
                <w:sz w:val="22"/>
                <w:szCs w:val="22"/>
              </w:rPr>
              <w:t xml:space="preserve">One-person review and </w:t>
            </w:r>
            <w:r w:rsidR="00CE6273" w:rsidRPr="00E63C68">
              <w:rPr>
                <w:sz w:val="22"/>
                <w:szCs w:val="22"/>
              </w:rPr>
              <w:t>Group review</w:t>
            </w:r>
          </w:p>
        </w:tc>
        <w:tc>
          <w:tcPr>
            <w:tcW w:w="1800" w:type="dxa"/>
            <w:tcBorders>
              <w:bottom w:val="dotted" w:sz="4" w:space="0" w:color="808080"/>
            </w:tcBorders>
          </w:tcPr>
          <w:p w:rsidR="00CE6273" w:rsidRPr="00E63C68" w:rsidRDefault="00D5237B" w:rsidP="00A20D82">
            <w:pPr>
              <w:pStyle w:val="bang0"/>
              <w:rPr>
                <w:sz w:val="22"/>
                <w:szCs w:val="22"/>
              </w:rPr>
            </w:pPr>
            <w:r w:rsidRPr="00E63C68">
              <w:rPr>
                <w:sz w:val="22"/>
                <w:szCs w:val="22"/>
              </w:rPr>
              <w:t>Self-review and use checklist</w:t>
            </w:r>
          </w:p>
        </w:tc>
        <w:tc>
          <w:tcPr>
            <w:tcW w:w="1260" w:type="dxa"/>
            <w:tcBorders>
              <w:bottom w:val="dotted" w:sz="4" w:space="0" w:color="808080"/>
            </w:tcBorders>
          </w:tcPr>
          <w:p w:rsidR="00CE6273" w:rsidRPr="00E63C68" w:rsidRDefault="00CE6273" w:rsidP="00A20D82">
            <w:pPr>
              <w:pStyle w:val="bang0"/>
              <w:rPr>
                <w:sz w:val="22"/>
                <w:szCs w:val="22"/>
              </w:rPr>
            </w:pPr>
          </w:p>
        </w:tc>
      </w:tr>
    </w:tbl>
    <w:p w:rsidR="00C70FAA" w:rsidRPr="00B51927" w:rsidRDefault="00B51927" w:rsidP="00B51927">
      <w:pPr>
        <w:pStyle w:val="Heading3"/>
        <w:rPr>
          <w:lang w:val="da-DK"/>
        </w:rPr>
      </w:pPr>
      <w:r>
        <w:rPr>
          <w:lang w:val="da-DK"/>
        </w:rPr>
        <w:t>Unit Testing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1260"/>
        <w:gridCol w:w="2160"/>
      </w:tblGrid>
      <w:tr w:rsidR="00FF4273" w:rsidRPr="00EA1A77" w:rsidTr="002A540A">
        <w:tc>
          <w:tcPr>
            <w:tcW w:w="2070" w:type="dxa"/>
            <w:tcBorders>
              <w:bottom w:val="dotted" w:sz="2" w:space="0" w:color="808080"/>
            </w:tcBorders>
            <w:shd w:val="clear" w:color="auto" w:fill="D9D9D9"/>
          </w:tcPr>
          <w:p w:rsidR="00FF4273" w:rsidRPr="00E63C68" w:rsidRDefault="00CD2C5F" w:rsidP="0011269F">
            <w:pPr>
              <w:pStyle w:val="Bangheader"/>
              <w:rPr>
                <w:sz w:val="22"/>
                <w:szCs w:val="22"/>
              </w:rPr>
            </w:pPr>
            <w:r w:rsidRPr="00E63C68">
              <w:rPr>
                <w:sz w:val="22"/>
                <w:szCs w:val="22"/>
              </w:rPr>
              <w:t>Item to be Unit Tested</w:t>
            </w:r>
          </w:p>
        </w:tc>
        <w:tc>
          <w:tcPr>
            <w:tcW w:w="1530" w:type="dxa"/>
            <w:tcBorders>
              <w:bottom w:val="dotted" w:sz="2" w:space="0" w:color="808080"/>
            </w:tcBorders>
            <w:shd w:val="clear" w:color="auto" w:fill="D9D9D9"/>
          </w:tcPr>
          <w:p w:rsidR="00FF4273" w:rsidRPr="00E63C68" w:rsidRDefault="00FF4273" w:rsidP="0011269F">
            <w:pPr>
              <w:pStyle w:val="Bangheader"/>
              <w:rPr>
                <w:sz w:val="22"/>
                <w:szCs w:val="22"/>
              </w:rPr>
            </w:pPr>
            <w:r w:rsidRPr="00E63C68">
              <w:rPr>
                <w:sz w:val="22"/>
                <w:szCs w:val="22"/>
              </w:rPr>
              <w:t>Unit Test</w:t>
            </w:r>
            <w:r w:rsidR="00CD2C5F" w:rsidRPr="00E63C68">
              <w:rPr>
                <w:sz w:val="22"/>
                <w:szCs w:val="22"/>
              </w:rPr>
              <w:t xml:space="preserve"> Type</w:t>
            </w:r>
          </w:p>
        </w:tc>
        <w:tc>
          <w:tcPr>
            <w:tcW w:w="180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Technique</w:t>
            </w:r>
          </w:p>
        </w:tc>
        <w:tc>
          <w:tcPr>
            <w:tcW w:w="12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Tool Used</w:t>
            </w:r>
          </w:p>
        </w:tc>
        <w:tc>
          <w:tcPr>
            <w:tcW w:w="21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Completion Criteria</w:t>
            </w:r>
          </w:p>
        </w:tc>
      </w:tr>
      <w:tr w:rsidR="00FF4273" w:rsidRPr="00EA1A77" w:rsidTr="002A540A">
        <w:tc>
          <w:tcPr>
            <w:tcW w:w="2070" w:type="dxa"/>
          </w:tcPr>
          <w:p w:rsidR="00FF4273" w:rsidRPr="00E63C68" w:rsidRDefault="002A540A" w:rsidP="00A20D82">
            <w:pPr>
              <w:pStyle w:val="bang0"/>
              <w:rPr>
                <w:sz w:val="22"/>
                <w:szCs w:val="22"/>
              </w:rPr>
            </w:pPr>
            <w:r w:rsidRPr="00E63C68">
              <w:rPr>
                <w:sz w:val="22"/>
                <w:szCs w:val="22"/>
              </w:rPr>
              <w:t xml:space="preserve">Source </w:t>
            </w:r>
            <w:r w:rsidR="00D5237B" w:rsidRPr="00E63C68">
              <w:rPr>
                <w:sz w:val="22"/>
                <w:szCs w:val="22"/>
              </w:rPr>
              <w:t>Code</w:t>
            </w:r>
          </w:p>
        </w:tc>
        <w:tc>
          <w:tcPr>
            <w:tcW w:w="1530" w:type="dxa"/>
          </w:tcPr>
          <w:p w:rsidR="00FF4273" w:rsidRPr="00E63C68" w:rsidRDefault="00012F8C" w:rsidP="00A20D82">
            <w:pPr>
              <w:pStyle w:val="bang0"/>
              <w:rPr>
                <w:sz w:val="22"/>
                <w:szCs w:val="22"/>
              </w:rPr>
            </w:pPr>
            <w:r w:rsidRPr="00E63C68">
              <w:rPr>
                <w:sz w:val="22"/>
                <w:szCs w:val="22"/>
              </w:rPr>
              <w:t>White-Box Test</w:t>
            </w:r>
          </w:p>
        </w:tc>
        <w:tc>
          <w:tcPr>
            <w:tcW w:w="1800" w:type="dxa"/>
          </w:tcPr>
          <w:p w:rsidR="00FF4273" w:rsidRPr="00E63C68" w:rsidRDefault="002A540A" w:rsidP="00A20D82">
            <w:pPr>
              <w:pStyle w:val="bang0"/>
              <w:rPr>
                <w:sz w:val="22"/>
                <w:szCs w:val="22"/>
              </w:rPr>
            </w:pPr>
            <w:r w:rsidRPr="00E63C68">
              <w:rPr>
                <w:sz w:val="22"/>
                <w:szCs w:val="22"/>
              </w:rPr>
              <w:t>Using</w:t>
            </w:r>
            <w:r w:rsidR="00D5237B" w:rsidRPr="00E63C68">
              <w:rPr>
                <w:sz w:val="22"/>
                <w:szCs w:val="22"/>
              </w:rPr>
              <w:t xml:space="preserve"> unit </w:t>
            </w:r>
            <w:r w:rsidR="00911A86" w:rsidRPr="00E63C68">
              <w:rPr>
                <w:sz w:val="22"/>
                <w:szCs w:val="22"/>
              </w:rPr>
              <w:t>test case</w:t>
            </w:r>
            <w:r w:rsidR="00D5237B" w:rsidRPr="00E63C68">
              <w:rPr>
                <w:sz w:val="22"/>
                <w:szCs w:val="22"/>
              </w:rPr>
              <w:t xml:space="preserve"> and test script</w:t>
            </w:r>
          </w:p>
        </w:tc>
        <w:tc>
          <w:tcPr>
            <w:tcW w:w="1260" w:type="dxa"/>
          </w:tcPr>
          <w:p w:rsidR="00FF4273" w:rsidRPr="00E63C68" w:rsidRDefault="00D5237B" w:rsidP="00A20D82">
            <w:pPr>
              <w:pStyle w:val="bang0"/>
              <w:rPr>
                <w:sz w:val="22"/>
                <w:szCs w:val="22"/>
              </w:rPr>
            </w:pPr>
            <w:r w:rsidRPr="00E63C68">
              <w:rPr>
                <w:sz w:val="22"/>
                <w:szCs w:val="22"/>
              </w:rPr>
              <w:t>None</w:t>
            </w:r>
          </w:p>
        </w:tc>
        <w:tc>
          <w:tcPr>
            <w:tcW w:w="2160" w:type="dxa"/>
          </w:tcPr>
          <w:p w:rsidR="00FF4273" w:rsidRPr="00E63C68" w:rsidRDefault="00E63C68" w:rsidP="00E63C68">
            <w:pPr>
              <w:pStyle w:val="bang0"/>
              <w:jc w:val="left"/>
              <w:rPr>
                <w:sz w:val="22"/>
                <w:szCs w:val="22"/>
              </w:rPr>
            </w:pPr>
            <w:r>
              <w:rPr>
                <w:sz w:val="22"/>
                <w:szCs w:val="22"/>
              </w:rPr>
              <w:t xml:space="preserve">-Number of </w:t>
            </w:r>
            <w:r w:rsidR="00A45930" w:rsidRPr="00E63C68">
              <w:rPr>
                <w:sz w:val="22"/>
                <w:szCs w:val="22"/>
              </w:rPr>
              <w:t>UTC/KLOC: 100UTC/KLOC</w:t>
            </w:r>
          </w:p>
          <w:p w:rsidR="00A45930" w:rsidRPr="00E63C68" w:rsidRDefault="00E63C68" w:rsidP="00E63C68">
            <w:pPr>
              <w:pStyle w:val="bang0"/>
              <w:jc w:val="left"/>
              <w:rPr>
                <w:sz w:val="22"/>
                <w:szCs w:val="22"/>
              </w:rPr>
            </w:pPr>
            <w:r>
              <w:rPr>
                <w:sz w:val="22"/>
                <w:szCs w:val="22"/>
              </w:rPr>
              <w:t xml:space="preserve">-Number </w:t>
            </w:r>
            <w:r w:rsidR="00A45930" w:rsidRPr="00E63C68">
              <w:rPr>
                <w:sz w:val="22"/>
                <w:szCs w:val="22"/>
              </w:rPr>
              <w:t>defects/KLOC: 4-6 defects/KLOC</w:t>
            </w:r>
          </w:p>
          <w:p w:rsidR="00A45930" w:rsidRPr="00E63C68" w:rsidRDefault="00A45930" w:rsidP="00E63C68">
            <w:pPr>
              <w:pStyle w:val="bang0"/>
              <w:jc w:val="left"/>
              <w:rPr>
                <w:sz w:val="22"/>
                <w:szCs w:val="22"/>
              </w:rPr>
            </w:pPr>
            <w:r w:rsidRPr="00E63C68">
              <w:rPr>
                <w:sz w:val="22"/>
                <w:szCs w:val="22"/>
              </w:rPr>
              <w:t>-</w:t>
            </w:r>
            <w:r w:rsidR="00E63C68">
              <w:rPr>
                <w:sz w:val="22"/>
                <w:szCs w:val="22"/>
              </w:rPr>
              <w:t xml:space="preserve">Statement coverage: </w:t>
            </w:r>
            <w:r w:rsidRPr="00E63C68">
              <w:rPr>
                <w:sz w:val="22"/>
                <w:szCs w:val="22"/>
              </w:rPr>
              <w:t>100%</w:t>
            </w:r>
          </w:p>
          <w:p w:rsidR="00A45930" w:rsidRPr="00E63C68" w:rsidRDefault="00A45930" w:rsidP="00E63C68">
            <w:pPr>
              <w:pStyle w:val="bang0"/>
              <w:jc w:val="left"/>
              <w:rPr>
                <w:sz w:val="22"/>
                <w:szCs w:val="22"/>
              </w:rPr>
            </w:pPr>
            <w:r w:rsidRPr="00E63C68">
              <w:rPr>
                <w:sz w:val="22"/>
                <w:szCs w:val="22"/>
              </w:rPr>
              <w:lastRenderedPageBreak/>
              <w:t>-Branch coverage: 100%</w:t>
            </w:r>
          </w:p>
          <w:p w:rsidR="00A45930" w:rsidRPr="00E63C68" w:rsidRDefault="00A45930" w:rsidP="00A20D82">
            <w:pPr>
              <w:pStyle w:val="bang0"/>
              <w:rPr>
                <w:sz w:val="22"/>
                <w:szCs w:val="22"/>
              </w:rPr>
            </w:pPr>
            <w:r w:rsidRPr="00E63C68">
              <w:rPr>
                <w:sz w:val="22"/>
                <w:szCs w:val="22"/>
              </w:rPr>
              <w:t>-Path coverage: 100%</w:t>
            </w:r>
          </w:p>
        </w:tc>
      </w:tr>
    </w:tbl>
    <w:p w:rsidR="00012F8C" w:rsidRPr="00012F8C" w:rsidRDefault="00C867D3" w:rsidP="00012F8C">
      <w:pPr>
        <w:pStyle w:val="Heading3"/>
      </w:pPr>
      <w:r>
        <w:lastRenderedPageBreak/>
        <w:t>Integration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E63C68" w:rsidRDefault="00CD2C5F" w:rsidP="0011269F">
            <w:pPr>
              <w:pStyle w:val="Bangheader"/>
              <w:rPr>
                <w:sz w:val="22"/>
                <w:szCs w:val="22"/>
              </w:rPr>
            </w:pPr>
            <w:r w:rsidRPr="00E63C68">
              <w:rPr>
                <w:sz w:val="22"/>
                <w:szCs w:val="22"/>
              </w:rPr>
              <w:t xml:space="preserve">Item to be </w:t>
            </w:r>
            <w:r w:rsidR="00713F4D" w:rsidRPr="00E63C68">
              <w:rPr>
                <w:sz w:val="22"/>
                <w:szCs w:val="22"/>
              </w:rPr>
              <w:t>Integration</w:t>
            </w:r>
            <w:r w:rsidRPr="00E63C68">
              <w:rPr>
                <w:sz w:val="22"/>
                <w:szCs w:val="22"/>
              </w:rPr>
              <w:t xml:space="preserve"> 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w:t>
            </w:r>
            <w:r w:rsidR="00B40DB1"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Do test by flow of functions and items which have concern each other</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16746B" w:rsidRPr="00E63C68" w:rsidRDefault="0016746B" w:rsidP="00A20D82">
            <w:pPr>
              <w:pStyle w:val="bang0"/>
              <w:rPr>
                <w:sz w:val="22"/>
                <w:szCs w:val="22"/>
              </w:rPr>
            </w:pPr>
          </w:p>
        </w:tc>
      </w:tr>
    </w:tbl>
    <w:p w:rsidR="00012F8C" w:rsidRPr="00012F8C" w:rsidRDefault="0016746B" w:rsidP="00012F8C">
      <w:pPr>
        <w:pStyle w:val="Heading3"/>
      </w:pPr>
      <w:r>
        <w:t>System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E63C68" w:rsidRDefault="00713F4D" w:rsidP="0011269F">
            <w:pPr>
              <w:pStyle w:val="Bangheader"/>
              <w:rPr>
                <w:sz w:val="22"/>
                <w:szCs w:val="22"/>
              </w:rPr>
            </w:pPr>
            <w:r w:rsidRPr="00E63C68">
              <w:rPr>
                <w:sz w:val="22"/>
                <w:szCs w:val="22"/>
              </w:rPr>
              <w:t>Item to be System</w:t>
            </w:r>
            <w:r w:rsidR="0016746B" w:rsidRPr="00E63C68">
              <w:rPr>
                <w:sz w:val="22"/>
                <w:szCs w:val="22"/>
              </w:rPr>
              <w:t xml:space="preserve"> </w:t>
            </w:r>
            <w:r w:rsidRPr="00E63C68">
              <w:rPr>
                <w:sz w:val="22"/>
                <w:szCs w:val="22"/>
              </w:rPr>
              <w:t>T</w:t>
            </w:r>
            <w:r w:rsidR="0016746B" w:rsidRPr="00E63C68">
              <w:rPr>
                <w:sz w:val="22"/>
                <w:szCs w:val="22"/>
              </w:rPr>
              <w: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w:t>
            </w:r>
            <w:r w:rsidR="00713F4D"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Test whole system.</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A45930" w:rsidRPr="00E63C68" w:rsidRDefault="00A45930" w:rsidP="00A20D82">
            <w:pPr>
              <w:pStyle w:val="bang0"/>
              <w:rPr>
                <w:sz w:val="22"/>
                <w:szCs w:val="22"/>
              </w:rPr>
            </w:pPr>
            <w:r w:rsidRPr="00E63C68">
              <w:rPr>
                <w:sz w:val="22"/>
                <w:szCs w:val="22"/>
              </w:rPr>
              <w:t>-Test coverage: 100%</w:t>
            </w:r>
          </w:p>
          <w:p w:rsidR="0016746B" w:rsidRPr="00E63C68" w:rsidRDefault="00A45930" w:rsidP="00A20D82">
            <w:pPr>
              <w:pStyle w:val="bang0"/>
              <w:rPr>
                <w:sz w:val="22"/>
                <w:szCs w:val="22"/>
              </w:rPr>
            </w:pPr>
            <w:r w:rsidRPr="00E63C68">
              <w:rPr>
                <w:sz w:val="22"/>
                <w:szCs w:val="22"/>
              </w:rPr>
              <w:t>-Successful Test coverage: 95%</w:t>
            </w:r>
          </w:p>
        </w:tc>
      </w:tr>
    </w:tbl>
    <w:p w:rsidR="00012F8C" w:rsidRPr="0083141D" w:rsidRDefault="00FA22C2" w:rsidP="00012F8C">
      <w:pPr>
        <w:pStyle w:val="Heading3"/>
        <w:rPr>
          <w:lang w:val="da-DK"/>
        </w:rPr>
      </w:pPr>
      <w:r w:rsidRPr="00FA22C2">
        <w:rPr>
          <w:lang w:val="da-DK"/>
        </w:rPr>
        <w:t>Estimates of Defects to be detected</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xml:space="preserve">Review/Testing </w:t>
            </w:r>
            <w:r w:rsidR="00713F4D" w:rsidRPr="00E63C68">
              <w:rPr>
                <w:sz w:val="22"/>
                <w:szCs w:val="22"/>
              </w:rPr>
              <w:t>S</w:t>
            </w:r>
            <w:r w:rsidRPr="00E63C68">
              <w:rPr>
                <w:sz w:val="22"/>
                <w:szCs w:val="22"/>
              </w:rPr>
              <w:t>tage</w:t>
            </w:r>
          </w:p>
        </w:tc>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Targeted No. of Defects  to be detected</w:t>
            </w:r>
          </w:p>
        </w:tc>
        <w:tc>
          <w:tcPr>
            <w:tcW w:w="171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of Defects to be detected</w:t>
            </w:r>
          </w:p>
        </w:tc>
        <w:tc>
          <w:tcPr>
            <w:tcW w:w="243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Basic for Estimation</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Requirements review</w:t>
            </w:r>
          </w:p>
        </w:tc>
        <w:tc>
          <w:tcPr>
            <w:tcW w:w="2340" w:type="dxa"/>
          </w:tcPr>
          <w:p w:rsidR="00FA22C2" w:rsidRPr="00E63C68" w:rsidRDefault="002A540A" w:rsidP="00A20D82">
            <w:pPr>
              <w:pStyle w:val="bang0"/>
              <w:rPr>
                <w:sz w:val="22"/>
                <w:szCs w:val="22"/>
              </w:rPr>
            </w:pPr>
            <w:r w:rsidRPr="00E63C68">
              <w:rPr>
                <w:sz w:val="22"/>
                <w:szCs w:val="22"/>
              </w:rPr>
              <w:t>10</w:t>
            </w:r>
          </w:p>
        </w:tc>
        <w:tc>
          <w:tcPr>
            <w:tcW w:w="1710" w:type="dxa"/>
          </w:tcPr>
          <w:p w:rsidR="00FA22C2" w:rsidRPr="00E63C68" w:rsidRDefault="002A540A" w:rsidP="00A20D82">
            <w:pPr>
              <w:pStyle w:val="bang0"/>
              <w:rPr>
                <w:sz w:val="22"/>
                <w:szCs w:val="22"/>
              </w:rPr>
            </w:pPr>
            <w:r w:rsidRPr="00E63C68">
              <w:rPr>
                <w:sz w:val="22"/>
                <w:szCs w:val="22"/>
              </w:rPr>
              <w:t>7</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lastRenderedPageBreak/>
              <w:t>Design review</w:t>
            </w:r>
          </w:p>
        </w:tc>
        <w:tc>
          <w:tcPr>
            <w:tcW w:w="2340" w:type="dxa"/>
          </w:tcPr>
          <w:p w:rsidR="00FA22C2" w:rsidRPr="00E63C68" w:rsidRDefault="002A540A"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Code review</w:t>
            </w:r>
          </w:p>
        </w:tc>
        <w:tc>
          <w:tcPr>
            <w:tcW w:w="2340" w:type="dxa"/>
          </w:tcPr>
          <w:p w:rsidR="00FA22C2" w:rsidRPr="00E63C68" w:rsidRDefault="002A540A" w:rsidP="00A20D82">
            <w:pPr>
              <w:pStyle w:val="bang0"/>
              <w:rPr>
                <w:sz w:val="22"/>
                <w:szCs w:val="22"/>
              </w:rPr>
            </w:pPr>
            <w:r w:rsidRPr="00E63C68">
              <w:rPr>
                <w:sz w:val="22"/>
                <w:szCs w:val="22"/>
              </w:rPr>
              <w:t>30</w:t>
            </w:r>
          </w:p>
        </w:tc>
        <w:tc>
          <w:tcPr>
            <w:tcW w:w="1710" w:type="dxa"/>
          </w:tcPr>
          <w:p w:rsidR="00FA22C2" w:rsidRPr="00E63C68" w:rsidRDefault="002A540A" w:rsidP="00A20D82">
            <w:pPr>
              <w:pStyle w:val="bang0"/>
              <w:rPr>
                <w:sz w:val="22"/>
                <w:szCs w:val="22"/>
              </w:rPr>
            </w:pPr>
            <w:r w:rsidRPr="00E63C68">
              <w:rPr>
                <w:sz w:val="22"/>
                <w:szCs w:val="22"/>
              </w:rPr>
              <w:t>22</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Unit </w:t>
            </w:r>
            <w:r w:rsidR="00713F4D" w:rsidRPr="00E63C68">
              <w:rPr>
                <w:sz w:val="22"/>
                <w:szCs w:val="22"/>
              </w:rPr>
              <w:t>T</w:t>
            </w:r>
            <w:r w:rsidRPr="00E63C68">
              <w:rPr>
                <w:sz w:val="22"/>
                <w:szCs w:val="22"/>
              </w:rPr>
              <w:t>est</w:t>
            </w:r>
          </w:p>
        </w:tc>
        <w:tc>
          <w:tcPr>
            <w:tcW w:w="2340" w:type="dxa"/>
          </w:tcPr>
          <w:p w:rsidR="00FA22C2" w:rsidRPr="00E63C68" w:rsidRDefault="002A540A" w:rsidP="00A20D82">
            <w:pPr>
              <w:pStyle w:val="bang0"/>
              <w:rPr>
                <w:sz w:val="22"/>
                <w:szCs w:val="22"/>
              </w:rPr>
            </w:pPr>
            <w:r w:rsidRPr="00E63C68">
              <w:rPr>
                <w:sz w:val="22"/>
                <w:szCs w:val="22"/>
              </w:rPr>
              <w:t>50</w:t>
            </w:r>
          </w:p>
        </w:tc>
        <w:tc>
          <w:tcPr>
            <w:tcW w:w="1710" w:type="dxa"/>
          </w:tcPr>
          <w:p w:rsidR="00FA22C2" w:rsidRPr="00E63C68" w:rsidRDefault="00F42524" w:rsidP="00A20D82">
            <w:pPr>
              <w:pStyle w:val="bang0"/>
              <w:rPr>
                <w:sz w:val="22"/>
                <w:szCs w:val="22"/>
              </w:rPr>
            </w:pPr>
            <w:r w:rsidRPr="00E63C68">
              <w:rPr>
                <w:sz w:val="22"/>
                <w:szCs w:val="22"/>
              </w:rPr>
              <w:t>38</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Integration </w:t>
            </w:r>
            <w:r w:rsidR="00713F4D" w:rsidRPr="00E63C68">
              <w:rPr>
                <w:sz w:val="22"/>
                <w:szCs w:val="22"/>
              </w:rPr>
              <w:t>T</w:t>
            </w:r>
            <w:r w:rsidRPr="00E63C68">
              <w:rPr>
                <w:sz w:val="22"/>
                <w:szCs w:val="22"/>
              </w:rPr>
              <w:t>est</w:t>
            </w:r>
          </w:p>
        </w:tc>
        <w:tc>
          <w:tcPr>
            <w:tcW w:w="2340" w:type="dxa"/>
          </w:tcPr>
          <w:p w:rsidR="00FA22C2" w:rsidRPr="00E63C68" w:rsidRDefault="00713F4D"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713F4D" w:rsidRPr="00EA1A77" w:rsidTr="007B4F6D">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System Test</w:t>
            </w:r>
          </w:p>
        </w:tc>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10</w:t>
            </w:r>
          </w:p>
        </w:tc>
        <w:tc>
          <w:tcPr>
            <w:tcW w:w="1710" w:type="dxa"/>
            <w:tcBorders>
              <w:bottom w:val="dotted" w:sz="4" w:space="0" w:color="808080"/>
            </w:tcBorders>
          </w:tcPr>
          <w:p w:rsidR="00713F4D" w:rsidRPr="00E63C68" w:rsidRDefault="002A540A" w:rsidP="00A20D82">
            <w:pPr>
              <w:pStyle w:val="bang0"/>
              <w:rPr>
                <w:sz w:val="22"/>
                <w:szCs w:val="22"/>
              </w:rPr>
            </w:pPr>
            <w:r w:rsidRPr="00E63C68">
              <w:rPr>
                <w:sz w:val="22"/>
                <w:szCs w:val="22"/>
              </w:rPr>
              <w:t>7</w:t>
            </w:r>
            <w:r w:rsidR="00713F4D" w:rsidRPr="00E63C68">
              <w:rPr>
                <w:sz w:val="22"/>
                <w:szCs w:val="22"/>
              </w:rPr>
              <w:t>%</w:t>
            </w:r>
          </w:p>
        </w:tc>
        <w:tc>
          <w:tcPr>
            <w:tcW w:w="2430" w:type="dxa"/>
            <w:tcBorders>
              <w:bottom w:val="dotted" w:sz="4" w:space="0" w:color="808080"/>
            </w:tcBorders>
          </w:tcPr>
          <w:p w:rsidR="00713F4D" w:rsidRPr="00E63C68" w:rsidRDefault="00CF6925"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Borders>
              <w:bottom w:val="dotted" w:sz="4" w:space="0" w:color="808080"/>
            </w:tcBorders>
          </w:tcPr>
          <w:p w:rsidR="00FA22C2" w:rsidRPr="00E63C68" w:rsidRDefault="00713F4D" w:rsidP="00A20D82">
            <w:pPr>
              <w:pStyle w:val="bang0"/>
              <w:rPr>
                <w:sz w:val="22"/>
                <w:szCs w:val="22"/>
              </w:rPr>
            </w:pPr>
            <w:r w:rsidRPr="00E63C68">
              <w:rPr>
                <w:sz w:val="22"/>
                <w:szCs w:val="22"/>
              </w:rPr>
              <w:t>User Acceptance Test</w:t>
            </w:r>
          </w:p>
        </w:tc>
        <w:tc>
          <w:tcPr>
            <w:tcW w:w="2340" w:type="dxa"/>
            <w:tcBorders>
              <w:bottom w:val="dotted" w:sz="4" w:space="0" w:color="808080"/>
            </w:tcBorders>
          </w:tcPr>
          <w:p w:rsidR="00FA22C2" w:rsidRPr="00E63C68" w:rsidRDefault="002A540A" w:rsidP="00A20D82">
            <w:pPr>
              <w:pStyle w:val="bang0"/>
              <w:rPr>
                <w:sz w:val="22"/>
                <w:szCs w:val="22"/>
              </w:rPr>
            </w:pPr>
            <w:r w:rsidRPr="00E63C68">
              <w:rPr>
                <w:sz w:val="22"/>
                <w:szCs w:val="22"/>
              </w:rPr>
              <w:t>5</w:t>
            </w:r>
          </w:p>
        </w:tc>
        <w:tc>
          <w:tcPr>
            <w:tcW w:w="1710" w:type="dxa"/>
            <w:tcBorders>
              <w:bottom w:val="dotted" w:sz="4" w:space="0" w:color="808080"/>
            </w:tcBorders>
          </w:tcPr>
          <w:p w:rsidR="00FA22C2" w:rsidRPr="00E63C68" w:rsidRDefault="00F42524" w:rsidP="00A20D82">
            <w:pPr>
              <w:pStyle w:val="bang0"/>
              <w:rPr>
                <w:sz w:val="22"/>
                <w:szCs w:val="22"/>
              </w:rPr>
            </w:pPr>
            <w:r w:rsidRPr="00E63C68">
              <w:rPr>
                <w:sz w:val="22"/>
                <w:szCs w:val="22"/>
              </w:rPr>
              <w:t>4</w:t>
            </w:r>
            <w:r w:rsidR="00FA22C2" w:rsidRPr="00E63C68">
              <w:rPr>
                <w:sz w:val="22"/>
                <w:szCs w:val="22"/>
              </w:rPr>
              <w:t>%</w:t>
            </w:r>
          </w:p>
        </w:tc>
        <w:tc>
          <w:tcPr>
            <w:tcW w:w="2430" w:type="dxa"/>
            <w:tcBorders>
              <w:bottom w:val="dotted" w:sz="4" w:space="0" w:color="808080"/>
            </w:tcBorders>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shd w:val="clear" w:color="auto" w:fill="D9D9D9"/>
          </w:tcPr>
          <w:p w:rsidR="00FA22C2" w:rsidRPr="00E63C68" w:rsidRDefault="00FA22C2" w:rsidP="00A20D82">
            <w:pPr>
              <w:pStyle w:val="bang0"/>
              <w:rPr>
                <w:sz w:val="22"/>
                <w:szCs w:val="22"/>
              </w:rPr>
            </w:pPr>
            <w:r w:rsidRPr="00E63C68">
              <w:rPr>
                <w:sz w:val="22"/>
                <w:szCs w:val="22"/>
                <w:lang w:val="en-GB"/>
              </w:rPr>
              <w:t xml:space="preserve">Total </w:t>
            </w:r>
          </w:p>
        </w:tc>
        <w:tc>
          <w:tcPr>
            <w:tcW w:w="2340" w:type="dxa"/>
            <w:shd w:val="clear" w:color="auto" w:fill="D9D9D9"/>
          </w:tcPr>
          <w:p w:rsidR="00FA22C2" w:rsidRPr="00E63C68" w:rsidRDefault="002A540A" w:rsidP="00A20D82">
            <w:pPr>
              <w:pStyle w:val="bang0"/>
              <w:rPr>
                <w:sz w:val="22"/>
                <w:szCs w:val="22"/>
              </w:rPr>
            </w:pPr>
            <w:r w:rsidRPr="00E63C68">
              <w:rPr>
                <w:sz w:val="22"/>
                <w:szCs w:val="22"/>
              </w:rPr>
              <w:t>135</w:t>
            </w:r>
          </w:p>
        </w:tc>
        <w:tc>
          <w:tcPr>
            <w:tcW w:w="1710" w:type="dxa"/>
            <w:shd w:val="clear" w:color="auto" w:fill="D9D9D9"/>
          </w:tcPr>
          <w:p w:rsidR="00FA22C2" w:rsidRPr="00E63C68" w:rsidRDefault="00FA22C2" w:rsidP="00A20D82">
            <w:pPr>
              <w:pStyle w:val="bang0"/>
              <w:rPr>
                <w:sz w:val="22"/>
                <w:szCs w:val="22"/>
              </w:rPr>
            </w:pPr>
            <w:r w:rsidRPr="00E63C68">
              <w:rPr>
                <w:sz w:val="22"/>
                <w:szCs w:val="22"/>
              </w:rPr>
              <w:t>100%</w:t>
            </w:r>
          </w:p>
        </w:tc>
        <w:tc>
          <w:tcPr>
            <w:tcW w:w="2430" w:type="dxa"/>
            <w:shd w:val="clear" w:color="auto" w:fill="D9D9D9"/>
          </w:tcPr>
          <w:p w:rsidR="00FA22C2" w:rsidRPr="00E63C68" w:rsidRDefault="00FA22C2" w:rsidP="00A20D82">
            <w:pPr>
              <w:pStyle w:val="bang0"/>
              <w:rPr>
                <w:sz w:val="22"/>
                <w:szCs w:val="22"/>
              </w:rPr>
            </w:pPr>
            <w:r w:rsidRPr="00E63C68">
              <w:rPr>
                <w:sz w:val="22"/>
                <w:szCs w:val="22"/>
              </w:rPr>
              <w:t> </w:t>
            </w:r>
          </w:p>
        </w:tc>
      </w:tr>
    </w:tbl>
    <w:p w:rsidR="00792389" w:rsidRDefault="00792389" w:rsidP="0083141D">
      <w:pPr>
        <w:pStyle w:val="Heading3"/>
      </w:pPr>
      <w:r>
        <w:t>Measurements Program</w:t>
      </w: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E63C68" w:rsidRDefault="00792389" w:rsidP="0011269F">
            <w:pPr>
              <w:pStyle w:val="Bangheader"/>
              <w:rPr>
                <w:sz w:val="22"/>
                <w:szCs w:val="22"/>
              </w:rPr>
            </w:pPr>
            <w:r w:rsidRPr="00E63C68">
              <w:rPr>
                <w:sz w:val="22"/>
                <w:szCs w:val="22"/>
              </w:rPr>
              <w:t>Data to be collected</w:t>
            </w:r>
          </w:p>
        </w:tc>
        <w:tc>
          <w:tcPr>
            <w:tcW w:w="3330" w:type="dxa"/>
            <w:shd w:val="clear" w:color="auto" w:fill="D9D9D9"/>
            <w:vAlign w:val="center"/>
          </w:tcPr>
          <w:p w:rsidR="00792389" w:rsidRPr="00E63C68" w:rsidRDefault="00792389" w:rsidP="0011269F">
            <w:pPr>
              <w:pStyle w:val="Bangheader"/>
              <w:rPr>
                <w:sz w:val="22"/>
                <w:szCs w:val="22"/>
              </w:rPr>
            </w:pPr>
            <w:r w:rsidRPr="00E63C68">
              <w:rPr>
                <w:sz w:val="22"/>
                <w:szCs w:val="22"/>
              </w:rPr>
              <w:t>Purpose</w:t>
            </w:r>
          </w:p>
        </w:tc>
        <w:tc>
          <w:tcPr>
            <w:tcW w:w="990" w:type="dxa"/>
            <w:shd w:val="clear" w:color="auto" w:fill="D9D9D9"/>
            <w:vAlign w:val="center"/>
          </w:tcPr>
          <w:p w:rsidR="00792389" w:rsidRPr="00E63C68" w:rsidRDefault="00AC5789" w:rsidP="0011269F">
            <w:pPr>
              <w:pStyle w:val="Bangheader"/>
              <w:rPr>
                <w:sz w:val="22"/>
                <w:szCs w:val="22"/>
              </w:rPr>
            </w:pPr>
            <w:r w:rsidRPr="00E63C68">
              <w:rPr>
                <w:sz w:val="22"/>
                <w:szCs w:val="22"/>
              </w:rPr>
              <w:t>PIC</w:t>
            </w:r>
          </w:p>
        </w:tc>
        <w:tc>
          <w:tcPr>
            <w:tcW w:w="2160" w:type="dxa"/>
            <w:shd w:val="clear" w:color="auto" w:fill="D9D9D9"/>
            <w:vAlign w:val="center"/>
          </w:tcPr>
          <w:p w:rsidR="00792389" w:rsidRPr="00E63C68" w:rsidRDefault="00792389" w:rsidP="0011269F">
            <w:pPr>
              <w:pStyle w:val="Bangheader"/>
              <w:rPr>
                <w:sz w:val="22"/>
                <w:szCs w:val="22"/>
              </w:rPr>
            </w:pPr>
            <w:r w:rsidRPr="00E63C68">
              <w:rPr>
                <w:sz w:val="22"/>
                <w:szCs w:val="22"/>
              </w:rPr>
              <w:t>When</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Size: No. of KLOC</w:t>
            </w:r>
          </w:p>
        </w:tc>
        <w:tc>
          <w:tcPr>
            <w:tcW w:w="3330" w:type="dxa"/>
            <w:vAlign w:val="center"/>
          </w:tcPr>
          <w:p w:rsidR="00792389" w:rsidRPr="00E63C68" w:rsidRDefault="00BD19FF" w:rsidP="00DB14D2">
            <w:pPr>
              <w:pStyle w:val="Bang"/>
              <w:rPr>
                <w:sz w:val="22"/>
                <w:szCs w:val="22"/>
              </w:rPr>
            </w:pPr>
            <w:r w:rsidRPr="00E63C68">
              <w:rPr>
                <w:sz w:val="22"/>
                <w:szCs w:val="22"/>
              </w:rPr>
              <w:t>Achieve target</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At the end of stages</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Effort: No. person-day</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team member to keep plan.</w:t>
            </w:r>
          </w:p>
        </w:tc>
        <w:tc>
          <w:tcPr>
            <w:tcW w:w="990" w:type="dxa"/>
            <w:vAlign w:val="center"/>
          </w:tcPr>
          <w:p w:rsidR="00792389" w:rsidRPr="00E63C68" w:rsidRDefault="00792389" w:rsidP="00DB14D2">
            <w:pPr>
              <w:pStyle w:val="Bang"/>
              <w:rPr>
                <w:sz w:val="22"/>
                <w:szCs w:val="22"/>
              </w:rPr>
            </w:pPr>
            <w:r w:rsidRPr="00E63C68">
              <w:rPr>
                <w:sz w:val="22"/>
                <w:szCs w:val="22"/>
              </w:rPr>
              <w:t>Team members</w:t>
            </w:r>
          </w:p>
        </w:tc>
        <w:tc>
          <w:tcPr>
            <w:tcW w:w="2160" w:type="dxa"/>
            <w:vAlign w:val="center"/>
          </w:tcPr>
          <w:p w:rsidR="00792389" w:rsidRPr="00E63C68" w:rsidRDefault="00792389" w:rsidP="00DB14D2">
            <w:pPr>
              <w:pStyle w:val="Bang"/>
              <w:rPr>
                <w:sz w:val="22"/>
                <w:szCs w:val="22"/>
              </w:rPr>
            </w:pPr>
            <w:r w:rsidRPr="00E63C68">
              <w:rPr>
                <w:sz w:val="22"/>
                <w:szCs w:val="22"/>
              </w:rPr>
              <w:t>Daily</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lastRenderedPageBreak/>
              <w:t>Quality: No. defects detected</w:t>
            </w:r>
          </w:p>
        </w:tc>
        <w:tc>
          <w:tcPr>
            <w:tcW w:w="3330" w:type="dxa"/>
            <w:vAlign w:val="center"/>
          </w:tcPr>
          <w:p w:rsidR="00792389" w:rsidRPr="00E63C68" w:rsidRDefault="00012F8C" w:rsidP="00DB14D2">
            <w:pPr>
              <w:pStyle w:val="Bang"/>
              <w:rPr>
                <w:sz w:val="22"/>
                <w:szCs w:val="22"/>
              </w:rPr>
            </w:pPr>
            <w:r w:rsidRPr="00E63C68">
              <w:rPr>
                <w:sz w:val="22"/>
                <w:szCs w:val="22"/>
              </w:rPr>
              <w:t>Managing product’s quality.</w:t>
            </w:r>
          </w:p>
        </w:tc>
        <w:tc>
          <w:tcPr>
            <w:tcW w:w="990" w:type="dxa"/>
            <w:vAlign w:val="center"/>
          </w:tcPr>
          <w:p w:rsidR="00792389" w:rsidRPr="00E63C68" w:rsidRDefault="00792389" w:rsidP="00DB14D2">
            <w:pPr>
              <w:pStyle w:val="Bang"/>
              <w:rPr>
                <w:sz w:val="22"/>
                <w:szCs w:val="22"/>
              </w:rPr>
            </w:pPr>
            <w:r w:rsidRPr="00E63C68">
              <w:rPr>
                <w:sz w:val="22"/>
                <w:szCs w:val="22"/>
              </w:rPr>
              <w:t>Reviewer, Tester</w:t>
            </w:r>
          </w:p>
        </w:tc>
        <w:tc>
          <w:tcPr>
            <w:tcW w:w="2160" w:type="dxa"/>
            <w:vAlign w:val="center"/>
          </w:tcPr>
          <w:p w:rsidR="00792389" w:rsidRPr="00E63C68" w:rsidRDefault="00792389" w:rsidP="00DB14D2">
            <w:pPr>
              <w:pStyle w:val="Bang"/>
              <w:rPr>
                <w:sz w:val="22"/>
                <w:szCs w:val="22"/>
              </w:rPr>
            </w:pPr>
            <w:r w:rsidRPr="00E63C68">
              <w:rPr>
                <w:sz w:val="22"/>
                <w:szCs w:val="22"/>
              </w:rPr>
              <w:t>Right after the review/test</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Schedule</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software developing processing keep plan.</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Weekly and at the end of stages</w:t>
            </w:r>
          </w:p>
        </w:tc>
      </w:tr>
    </w:tbl>
    <w:p w:rsidR="00792389" w:rsidRDefault="00792389" w:rsidP="006B05F7">
      <w:pPr>
        <w:pStyle w:val="HelpText"/>
      </w:pPr>
    </w:p>
    <w:p w:rsidR="00AC5789" w:rsidRDefault="00AC5789" w:rsidP="00012F8C">
      <w:pPr>
        <w:pStyle w:val="HelpText"/>
        <w:ind w:left="0" w:firstLine="0"/>
      </w:pPr>
    </w:p>
    <w:p w:rsidR="008527E4" w:rsidRDefault="007C7613" w:rsidP="00DB14D2">
      <w:pPr>
        <w:pStyle w:val="Heading1"/>
      </w:pPr>
      <w:bookmarkStart w:id="14" w:name="_Toc368438013"/>
      <w:bookmarkStart w:id="15" w:name="_Toc452446889"/>
      <w:r>
        <w:lastRenderedPageBreak/>
        <w:t>Estimate</w:t>
      </w:r>
      <w:bookmarkEnd w:id="14"/>
    </w:p>
    <w:p w:rsidR="008527E4" w:rsidRDefault="008527E4" w:rsidP="00DB14D2">
      <w:pPr>
        <w:pStyle w:val="Heading2"/>
      </w:pPr>
      <w:bookmarkStart w:id="16" w:name="_Toc368438014"/>
      <w:r>
        <w:t>Size</w:t>
      </w:r>
      <w:bookmarkEnd w:id="16"/>
    </w:p>
    <w:p w:rsidR="00BA1E24" w:rsidRDefault="00FD4582" w:rsidP="00DB14D2">
      <w:pPr>
        <w:pStyle w:val="Body"/>
        <w:rPr>
          <w:color w:val="0000FF"/>
        </w:rPr>
      </w:pPr>
      <w:r>
        <w:t xml:space="preserve">This project is performed and must complete all requirements from teacher and FPT University. So size of our project is in Capstone Project limit. </w:t>
      </w:r>
    </w:p>
    <w:p w:rsidR="00BA1E24" w:rsidRDefault="00BA1E24" w:rsidP="00DB14D2">
      <w:pPr>
        <w:pStyle w:val="Heading2"/>
      </w:pPr>
      <w:bookmarkStart w:id="17" w:name="_Toc368438015"/>
      <w:r>
        <w:t>Effort</w:t>
      </w:r>
      <w:bookmarkEnd w:id="17"/>
    </w:p>
    <w:p w:rsidR="008527E4" w:rsidRDefault="008527E4" w:rsidP="00DB14D2">
      <w:r>
        <w:t xml:space="preserve">The </w:t>
      </w:r>
      <w:r w:rsidR="00BA1E24">
        <w:t>Effort estimation</w:t>
      </w:r>
      <w:r>
        <w:t xml:space="preserve"> is documented in </w:t>
      </w:r>
      <w:r w:rsidR="00FE0D2A">
        <w:t>the table below.</w:t>
      </w:r>
    </w:p>
    <w:tbl>
      <w:tblPr>
        <w:tblStyle w:val="MainTable"/>
        <w:tblW w:w="0" w:type="auto"/>
        <w:jc w:val="center"/>
        <w:tblLayout w:type="fixed"/>
        <w:tblLook w:val="04A0" w:firstRow="1" w:lastRow="0" w:firstColumn="1" w:lastColumn="0" w:noHBand="0" w:noVBand="1"/>
      </w:tblPr>
      <w:tblGrid>
        <w:gridCol w:w="1149"/>
        <w:gridCol w:w="1350"/>
        <w:gridCol w:w="1710"/>
        <w:gridCol w:w="1620"/>
        <w:gridCol w:w="1260"/>
        <w:gridCol w:w="1260"/>
      </w:tblGrid>
      <w:tr w:rsidR="00CB4DE3" w:rsidRPr="00955045" w:rsidTr="00D3512F">
        <w:trPr>
          <w:cnfStyle w:val="100000000000" w:firstRow="1" w:lastRow="0" w:firstColumn="0" w:lastColumn="0" w:oddVBand="0" w:evenVBand="0" w:oddHBand="0" w:evenHBand="0" w:firstRowFirstColumn="0" w:firstRowLastColumn="0" w:lastRowFirstColumn="0" w:lastRowLastColumn="0"/>
          <w:jc w:val="center"/>
        </w:trPr>
        <w:tc>
          <w:tcPr>
            <w:tcW w:w="1149"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p>
        </w:tc>
        <w:tc>
          <w:tcPr>
            <w:tcW w:w="135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Initiation</w:t>
            </w:r>
          </w:p>
        </w:tc>
        <w:tc>
          <w:tcPr>
            <w:tcW w:w="171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Solution</w:t>
            </w:r>
          </w:p>
        </w:tc>
        <w:tc>
          <w:tcPr>
            <w:tcW w:w="162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Construction</w:t>
            </w:r>
          </w:p>
        </w:tc>
        <w:tc>
          <w:tcPr>
            <w:tcW w:w="126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Transition</w:t>
            </w:r>
          </w:p>
        </w:tc>
        <w:tc>
          <w:tcPr>
            <w:tcW w:w="1260" w:type="dxa"/>
            <w:shd w:val="clear" w:color="auto" w:fill="D9D9D9" w:themeFill="background1" w:themeFillShade="D9"/>
          </w:tcPr>
          <w:p w:rsidR="00CB4DE3" w:rsidRPr="00CB4DE3" w:rsidRDefault="00CB4DE3" w:rsidP="00DB14D2">
            <w:pPr>
              <w:rPr>
                <w:rFonts w:ascii="Times New Roman" w:hAnsi="Times New Roman" w:cs="Times New Roman"/>
                <w:color w:val="0D0D0D" w:themeColor="text1" w:themeTint="F2"/>
              </w:rPr>
            </w:pPr>
            <w:r w:rsidRPr="00CB4DE3">
              <w:rPr>
                <w:rFonts w:ascii="Times New Roman" w:hAnsi="Times New Roman" w:cs="Times New Roman"/>
                <w:color w:val="0D0D0D" w:themeColor="text1" w:themeTint="F2"/>
              </w:rPr>
              <w:t>Total</w:t>
            </w:r>
          </w:p>
        </w:tc>
      </w:tr>
      <w:tr w:rsidR="00CB4DE3" w:rsidRPr="00955045" w:rsidTr="00D3512F">
        <w:trPr>
          <w:jc w:val="center"/>
        </w:trPr>
        <w:tc>
          <w:tcPr>
            <w:tcW w:w="1149" w:type="dxa"/>
            <w:vAlign w:val="center"/>
          </w:tcPr>
          <w:p w:rsidR="00CB4DE3" w:rsidRPr="00DB14D2" w:rsidRDefault="00CB4DE3" w:rsidP="00DB14D2">
            <w:pPr>
              <w:rPr>
                <w:rFonts w:ascii="Times New Roman" w:hAnsi="Times New Roman" w:cs="Times New Roman"/>
              </w:rPr>
            </w:pPr>
            <w:r w:rsidRPr="00DB14D2">
              <w:rPr>
                <w:rFonts w:ascii="Times New Roman" w:hAnsi="Times New Roman" w:cs="Times New Roman"/>
              </w:rPr>
              <w:t>Effort(person/day)</w:t>
            </w:r>
          </w:p>
        </w:tc>
        <w:tc>
          <w:tcPr>
            <w:tcW w:w="135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72.5</w:t>
            </w:r>
          </w:p>
        </w:tc>
        <w:tc>
          <w:tcPr>
            <w:tcW w:w="171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104</w:t>
            </w:r>
          </w:p>
        </w:tc>
        <w:tc>
          <w:tcPr>
            <w:tcW w:w="162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89.5</w:t>
            </w:r>
          </w:p>
        </w:tc>
        <w:tc>
          <w:tcPr>
            <w:tcW w:w="126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34</w:t>
            </w:r>
          </w:p>
        </w:tc>
        <w:tc>
          <w:tcPr>
            <w:tcW w:w="1260" w:type="dxa"/>
          </w:tcPr>
          <w:p w:rsidR="00CB4DE3" w:rsidRPr="00CB4DE3" w:rsidRDefault="00CB4DE3" w:rsidP="00DB14D2">
            <w:pPr>
              <w:rPr>
                <w:rFonts w:ascii="Times New Roman" w:hAnsi="Times New Roman" w:cs="Times New Roman"/>
              </w:rPr>
            </w:pPr>
            <w:r w:rsidRPr="00CB4DE3">
              <w:rPr>
                <w:rFonts w:ascii="Times New Roman" w:hAnsi="Times New Roman" w:cs="Times New Roman"/>
              </w:rPr>
              <w:t xml:space="preserve">     300</w:t>
            </w:r>
          </w:p>
        </w:tc>
      </w:tr>
      <w:tr w:rsidR="00CB4DE3" w:rsidRPr="00955045" w:rsidTr="00D3512F">
        <w:trPr>
          <w:jc w:val="center"/>
        </w:trPr>
        <w:tc>
          <w:tcPr>
            <w:tcW w:w="1149" w:type="dxa"/>
            <w:vAlign w:val="center"/>
          </w:tcPr>
          <w:p w:rsidR="00CB4DE3" w:rsidRPr="00DB14D2" w:rsidRDefault="00CB4DE3" w:rsidP="00DB14D2">
            <w:pPr>
              <w:rPr>
                <w:rFonts w:ascii="Times New Roman" w:hAnsi="Times New Roman" w:cs="Times New Roman"/>
              </w:rPr>
            </w:pPr>
            <w:r w:rsidRPr="00DB14D2">
              <w:rPr>
                <w:rFonts w:ascii="Times New Roman" w:hAnsi="Times New Roman" w:cs="Times New Roman"/>
              </w:rPr>
              <w:t>Total % budgeted Effort Usage (%)</w:t>
            </w:r>
          </w:p>
        </w:tc>
        <w:tc>
          <w:tcPr>
            <w:tcW w:w="135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71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62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26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260" w:type="dxa"/>
          </w:tcPr>
          <w:p w:rsidR="00CB4DE3" w:rsidRDefault="00CB4DE3" w:rsidP="00DB14D2"/>
        </w:tc>
      </w:tr>
    </w:tbl>
    <w:p w:rsidR="00DB14D2" w:rsidRPr="00B54459" w:rsidRDefault="00DB14D2" w:rsidP="00DB14D2"/>
    <w:p w:rsidR="008527E4" w:rsidRDefault="008527E4" w:rsidP="00DB14D2">
      <w:pPr>
        <w:pStyle w:val="Body"/>
      </w:pPr>
      <w:r>
        <w:tab/>
      </w:r>
    </w:p>
    <w:p w:rsidR="008527E4" w:rsidRDefault="008527E4" w:rsidP="00DB14D2">
      <w:pPr>
        <w:pStyle w:val="Heading2"/>
      </w:pPr>
      <w:bookmarkStart w:id="18" w:name="_Toc368438016"/>
      <w:r>
        <w:t>Schedule</w:t>
      </w:r>
      <w:bookmarkEnd w:id="18"/>
    </w:p>
    <w:p w:rsidR="00DB14D2" w:rsidRPr="00DB14D2" w:rsidRDefault="008527E4" w:rsidP="00DB14D2">
      <w:pPr>
        <w:pStyle w:val="Heading3"/>
      </w:pPr>
      <w:r w:rsidRPr="00AE7BF1">
        <w:t>Project Milestone &amp; Deliverables</w:t>
      </w:r>
    </w:p>
    <w:tbl>
      <w:tblPr>
        <w:tblW w:w="9023" w:type="dxa"/>
        <w:tblInd w:w="44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743"/>
        <w:gridCol w:w="1890"/>
        <w:gridCol w:w="1260"/>
        <w:gridCol w:w="3420"/>
        <w:gridCol w:w="1710"/>
      </w:tblGrid>
      <w:tr w:rsidR="008527E4" w:rsidRPr="00EA1A77" w:rsidTr="00CB4DE3">
        <w:trPr>
          <w:tblHeader/>
        </w:trPr>
        <w:tc>
          <w:tcPr>
            <w:tcW w:w="743" w:type="dxa"/>
            <w:shd w:val="clear" w:color="auto" w:fill="D9D9D9"/>
          </w:tcPr>
          <w:p w:rsidR="008527E4" w:rsidRPr="00331C1F" w:rsidRDefault="008527E4" w:rsidP="0011269F">
            <w:pPr>
              <w:pStyle w:val="Bangheader"/>
              <w:rPr>
                <w:sz w:val="22"/>
                <w:szCs w:val="22"/>
              </w:rPr>
            </w:pPr>
            <w:r w:rsidRPr="00331C1F">
              <w:rPr>
                <w:sz w:val="22"/>
                <w:szCs w:val="22"/>
              </w:rPr>
              <w:t>No</w:t>
            </w:r>
          </w:p>
        </w:tc>
        <w:tc>
          <w:tcPr>
            <w:tcW w:w="1890" w:type="dxa"/>
            <w:shd w:val="clear" w:color="auto" w:fill="D9D9D9"/>
          </w:tcPr>
          <w:p w:rsidR="008527E4" w:rsidRPr="00331C1F" w:rsidRDefault="008527E4" w:rsidP="0011269F">
            <w:pPr>
              <w:pStyle w:val="Bangheader"/>
              <w:rPr>
                <w:sz w:val="22"/>
                <w:szCs w:val="22"/>
              </w:rPr>
            </w:pPr>
            <w:r w:rsidRPr="00331C1F">
              <w:rPr>
                <w:sz w:val="22"/>
                <w:szCs w:val="22"/>
              </w:rPr>
              <w:t>Stage</w:t>
            </w:r>
          </w:p>
        </w:tc>
        <w:tc>
          <w:tcPr>
            <w:tcW w:w="1260" w:type="dxa"/>
            <w:shd w:val="clear" w:color="auto" w:fill="D9D9D9"/>
          </w:tcPr>
          <w:p w:rsidR="008527E4" w:rsidRPr="00331C1F" w:rsidRDefault="008527E4" w:rsidP="0011269F">
            <w:pPr>
              <w:pStyle w:val="Bangheader"/>
              <w:rPr>
                <w:sz w:val="22"/>
                <w:szCs w:val="22"/>
              </w:rPr>
            </w:pPr>
            <w:r w:rsidRPr="00331C1F">
              <w:rPr>
                <w:sz w:val="22"/>
                <w:szCs w:val="22"/>
              </w:rPr>
              <w:t>Committed Delivery date</w:t>
            </w:r>
          </w:p>
        </w:tc>
        <w:tc>
          <w:tcPr>
            <w:tcW w:w="3420" w:type="dxa"/>
            <w:shd w:val="clear" w:color="auto" w:fill="D9D9D9"/>
          </w:tcPr>
          <w:p w:rsidR="008527E4" w:rsidRPr="00331C1F" w:rsidRDefault="008527E4" w:rsidP="0011269F">
            <w:pPr>
              <w:pStyle w:val="Bangheader"/>
              <w:rPr>
                <w:sz w:val="22"/>
                <w:szCs w:val="22"/>
              </w:rPr>
            </w:pPr>
            <w:r w:rsidRPr="00331C1F">
              <w:rPr>
                <w:sz w:val="22"/>
                <w:szCs w:val="22"/>
              </w:rPr>
              <w:t>Description of Deliverable</w:t>
            </w:r>
          </w:p>
        </w:tc>
        <w:tc>
          <w:tcPr>
            <w:tcW w:w="1710" w:type="dxa"/>
            <w:shd w:val="clear" w:color="auto" w:fill="D9D9D9"/>
          </w:tcPr>
          <w:p w:rsidR="008527E4" w:rsidRPr="00331C1F" w:rsidRDefault="008527E4" w:rsidP="0011269F">
            <w:pPr>
              <w:pStyle w:val="Bangheader"/>
              <w:rPr>
                <w:sz w:val="22"/>
                <w:szCs w:val="22"/>
              </w:rPr>
            </w:pPr>
            <w:r w:rsidRPr="00331C1F">
              <w:rPr>
                <w:sz w:val="22"/>
                <w:szCs w:val="22"/>
              </w:rPr>
              <w:t>Delivery  media</w:t>
            </w:r>
          </w:p>
        </w:tc>
      </w:tr>
      <w:tr w:rsidR="007D3ABE"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7D3ABE" w:rsidRPr="00EA1A77" w:rsidRDefault="003A7C55" w:rsidP="0011269F">
            <w:pPr>
              <w:pStyle w:val="StylebangcategoryWhiteLeft"/>
            </w:pPr>
            <w:r w:rsidRPr="00EA1A77">
              <w:t>Initiation</w:t>
            </w:r>
          </w:p>
        </w:tc>
        <w:tc>
          <w:tcPr>
            <w:tcW w:w="1260" w:type="dxa"/>
            <w:shd w:val="clear" w:color="auto" w:fill="auto"/>
            <w:vAlign w:val="center"/>
          </w:tcPr>
          <w:p w:rsidR="007D3ABE" w:rsidRPr="00EA1A77" w:rsidRDefault="007D3ABE" w:rsidP="00A20D82">
            <w:pPr>
              <w:pStyle w:val="bang0"/>
            </w:pPr>
          </w:p>
        </w:tc>
        <w:tc>
          <w:tcPr>
            <w:tcW w:w="5130" w:type="dxa"/>
            <w:gridSpan w:val="2"/>
            <w:shd w:val="clear" w:color="auto" w:fill="auto"/>
            <w:vAlign w:val="center"/>
          </w:tcPr>
          <w:p w:rsidR="007D3ABE" w:rsidRPr="00EA1A77" w:rsidRDefault="007D3ABE" w:rsidP="00A20D82">
            <w:pPr>
              <w:pStyle w:val="bang0"/>
            </w:pPr>
            <w:r w:rsidRPr="00EA1A77">
              <w:t>Requiremen</w:t>
            </w:r>
            <w:r w:rsidR="003A7C55">
              <w:t>ts agreed, Report 1 reviewed</w:t>
            </w:r>
          </w:p>
        </w:tc>
      </w:tr>
      <w:tr w:rsidR="007D3ABE" w:rsidRPr="00EA1A77" w:rsidTr="00CB4DE3">
        <w:tc>
          <w:tcPr>
            <w:tcW w:w="743" w:type="dxa"/>
            <w:vAlign w:val="center"/>
          </w:tcPr>
          <w:p w:rsidR="007D3ABE" w:rsidRPr="00EA1A77" w:rsidRDefault="007D3ABE" w:rsidP="00A20D82">
            <w:pPr>
              <w:pStyle w:val="bang0"/>
            </w:pPr>
            <w:r w:rsidRPr="00EA1A77">
              <w:t>1</w:t>
            </w:r>
          </w:p>
        </w:tc>
        <w:tc>
          <w:tcPr>
            <w:tcW w:w="1890" w:type="dxa"/>
            <w:vAlign w:val="center"/>
          </w:tcPr>
          <w:p w:rsidR="007D3ABE" w:rsidRPr="00EA1A77" w:rsidRDefault="00F339B3" w:rsidP="00A20D82">
            <w:pPr>
              <w:pStyle w:val="bang0"/>
            </w:pPr>
            <w:r>
              <w:t>Develop project idea</w:t>
            </w:r>
          </w:p>
        </w:tc>
        <w:tc>
          <w:tcPr>
            <w:tcW w:w="1260" w:type="dxa"/>
            <w:vAlign w:val="center"/>
          </w:tcPr>
          <w:p w:rsidR="007D3ABE" w:rsidRPr="00EA1A77" w:rsidRDefault="00F339B3" w:rsidP="00A20D82">
            <w:pPr>
              <w:pStyle w:val="bang0"/>
            </w:pPr>
            <w:r>
              <w:t>12</w:t>
            </w:r>
            <w:r w:rsidR="003A7C55">
              <w:t>-05-2014</w:t>
            </w:r>
          </w:p>
        </w:tc>
        <w:tc>
          <w:tcPr>
            <w:tcW w:w="3420" w:type="dxa"/>
            <w:vAlign w:val="center"/>
          </w:tcPr>
          <w:p w:rsidR="007D3ABE" w:rsidRPr="00EA1A77" w:rsidRDefault="003A7C55" w:rsidP="00A20D82">
            <w:pPr>
              <w:pStyle w:val="bang0"/>
            </w:pPr>
            <w:r w:rsidRPr="00EA1A77">
              <w:t>Project goals and scope defined, milestone description defined, resource committed</w:t>
            </w:r>
          </w:p>
        </w:tc>
        <w:tc>
          <w:tcPr>
            <w:tcW w:w="1710" w:type="dxa"/>
            <w:vAlign w:val="center"/>
          </w:tcPr>
          <w:p w:rsidR="007D3ABE" w:rsidRPr="00EA1A77" w:rsidRDefault="007D3ABE" w:rsidP="00A20D82">
            <w:pPr>
              <w:pStyle w:val="bang0"/>
            </w:pPr>
          </w:p>
          <w:p w:rsidR="007D3ABE" w:rsidRPr="00EA1A77" w:rsidRDefault="007D3ABE" w:rsidP="00A20D82">
            <w:pPr>
              <w:pStyle w:val="bang0"/>
            </w:pPr>
          </w:p>
        </w:tc>
      </w:tr>
      <w:tr w:rsidR="003A7C55" w:rsidRPr="00EA1A77" w:rsidTr="00CB4DE3">
        <w:tc>
          <w:tcPr>
            <w:tcW w:w="743" w:type="dxa"/>
            <w:vAlign w:val="center"/>
          </w:tcPr>
          <w:p w:rsidR="003A7C55" w:rsidRDefault="003A7C55" w:rsidP="00A20D82">
            <w:pPr>
              <w:pStyle w:val="bang0"/>
            </w:pPr>
            <w:r>
              <w:lastRenderedPageBreak/>
              <w:t>2</w:t>
            </w:r>
          </w:p>
        </w:tc>
        <w:tc>
          <w:tcPr>
            <w:tcW w:w="1890" w:type="dxa"/>
            <w:vAlign w:val="center"/>
          </w:tcPr>
          <w:p w:rsidR="003A7C55" w:rsidRDefault="003A7C55" w:rsidP="00A20D82">
            <w:pPr>
              <w:pStyle w:val="bang0"/>
            </w:pPr>
            <w:r>
              <w:t>Q&amp;A Management Sheet</w:t>
            </w:r>
          </w:p>
        </w:tc>
        <w:tc>
          <w:tcPr>
            <w:tcW w:w="1260" w:type="dxa"/>
            <w:vAlign w:val="center"/>
          </w:tcPr>
          <w:p w:rsidR="003A7C55" w:rsidRDefault="00F339B3" w:rsidP="00A20D82">
            <w:pPr>
              <w:pStyle w:val="bang0"/>
            </w:pPr>
            <w:r>
              <w:t>13</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CB4DE3">
        <w:tc>
          <w:tcPr>
            <w:tcW w:w="743" w:type="dxa"/>
            <w:vAlign w:val="center"/>
          </w:tcPr>
          <w:p w:rsidR="004A27C6" w:rsidRDefault="00902002" w:rsidP="00A20D82">
            <w:pPr>
              <w:pStyle w:val="bang0"/>
            </w:pPr>
            <w:r>
              <w:t>3</w:t>
            </w:r>
          </w:p>
        </w:tc>
        <w:tc>
          <w:tcPr>
            <w:tcW w:w="1890" w:type="dxa"/>
            <w:vAlign w:val="center"/>
          </w:tcPr>
          <w:p w:rsidR="004A27C6" w:rsidRDefault="004A27C6" w:rsidP="00A20D82">
            <w:pPr>
              <w:pStyle w:val="bang0"/>
            </w:pPr>
            <w:r>
              <w:t>Submit report no.1 final</w:t>
            </w:r>
          </w:p>
        </w:tc>
        <w:tc>
          <w:tcPr>
            <w:tcW w:w="1260" w:type="dxa"/>
            <w:vAlign w:val="center"/>
          </w:tcPr>
          <w:p w:rsidR="004A27C6" w:rsidRDefault="00F339B3" w:rsidP="00A20D82">
            <w:pPr>
              <w:pStyle w:val="bang0"/>
            </w:pPr>
            <w:r>
              <w:t>20</w:t>
            </w:r>
            <w:r w:rsidR="004A27C6">
              <w:t>-5-2014</w:t>
            </w:r>
          </w:p>
        </w:tc>
        <w:tc>
          <w:tcPr>
            <w:tcW w:w="3420" w:type="dxa"/>
            <w:vAlign w:val="center"/>
          </w:tcPr>
          <w:p w:rsidR="004A27C6" w:rsidRPr="00EA1A77" w:rsidRDefault="004A27C6" w:rsidP="00A20D82">
            <w:pPr>
              <w:pStyle w:val="bang0"/>
            </w:pPr>
            <w:r>
              <w:t>Completed report no.1</w:t>
            </w:r>
          </w:p>
        </w:tc>
        <w:tc>
          <w:tcPr>
            <w:tcW w:w="1710" w:type="dxa"/>
            <w:vAlign w:val="center"/>
          </w:tcPr>
          <w:p w:rsidR="004A27C6" w:rsidRPr="00EA1A77" w:rsidRDefault="004A27C6" w:rsidP="00A20D82">
            <w:pPr>
              <w:pStyle w:val="bang0"/>
            </w:pPr>
          </w:p>
        </w:tc>
      </w:tr>
      <w:tr w:rsidR="003A7C55" w:rsidRPr="00EA1A77" w:rsidTr="00CB4DE3">
        <w:tc>
          <w:tcPr>
            <w:tcW w:w="743" w:type="dxa"/>
            <w:vAlign w:val="center"/>
          </w:tcPr>
          <w:p w:rsidR="003A7C55" w:rsidRDefault="00902002" w:rsidP="00A20D82">
            <w:pPr>
              <w:pStyle w:val="bang0"/>
            </w:pPr>
            <w:r>
              <w:t>4</w:t>
            </w:r>
          </w:p>
        </w:tc>
        <w:tc>
          <w:tcPr>
            <w:tcW w:w="1890" w:type="dxa"/>
            <w:vAlign w:val="center"/>
          </w:tcPr>
          <w:p w:rsidR="003A7C55" w:rsidRDefault="003A7C55" w:rsidP="00A20D82">
            <w:pPr>
              <w:pStyle w:val="bang0"/>
            </w:pPr>
            <w:r>
              <w:t>Project Plan</w:t>
            </w:r>
          </w:p>
        </w:tc>
        <w:tc>
          <w:tcPr>
            <w:tcW w:w="1260" w:type="dxa"/>
            <w:vAlign w:val="center"/>
          </w:tcPr>
          <w:p w:rsidR="003A7C55" w:rsidRDefault="00F339B3" w:rsidP="00A20D82">
            <w:pPr>
              <w:pStyle w:val="bang0"/>
            </w:pPr>
            <w:r>
              <w:t>28</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CB4DE3">
        <w:tc>
          <w:tcPr>
            <w:tcW w:w="743" w:type="dxa"/>
            <w:vAlign w:val="center"/>
          </w:tcPr>
          <w:p w:rsidR="004A27C6" w:rsidRDefault="00902002" w:rsidP="00A20D82">
            <w:pPr>
              <w:pStyle w:val="bang0"/>
            </w:pPr>
            <w:r>
              <w:t>5</w:t>
            </w:r>
          </w:p>
        </w:tc>
        <w:tc>
          <w:tcPr>
            <w:tcW w:w="1890" w:type="dxa"/>
            <w:vAlign w:val="center"/>
          </w:tcPr>
          <w:p w:rsidR="004A27C6" w:rsidRDefault="004A27C6" w:rsidP="00A20D82">
            <w:pPr>
              <w:pStyle w:val="bang0"/>
            </w:pPr>
            <w:r>
              <w:t>Submit report no.2 final</w:t>
            </w:r>
          </w:p>
        </w:tc>
        <w:tc>
          <w:tcPr>
            <w:tcW w:w="1260" w:type="dxa"/>
            <w:vAlign w:val="center"/>
          </w:tcPr>
          <w:p w:rsidR="004A27C6" w:rsidRDefault="00BC1354" w:rsidP="00A20D82">
            <w:pPr>
              <w:pStyle w:val="bang0"/>
            </w:pPr>
            <w:r>
              <w:t>30-</w:t>
            </w:r>
            <w:r w:rsidR="00F339B3">
              <w:t>05</w:t>
            </w:r>
            <w:r>
              <w:t>-</w:t>
            </w:r>
            <w:r w:rsidR="004A27C6">
              <w:t>2014</w:t>
            </w:r>
          </w:p>
        </w:tc>
        <w:tc>
          <w:tcPr>
            <w:tcW w:w="3420" w:type="dxa"/>
            <w:vAlign w:val="center"/>
          </w:tcPr>
          <w:p w:rsidR="004A27C6" w:rsidRPr="00EA1A77" w:rsidRDefault="004A27C6" w:rsidP="00A20D82">
            <w:pPr>
              <w:pStyle w:val="bang0"/>
            </w:pPr>
            <w:r>
              <w:t>Completed report no.2</w:t>
            </w:r>
          </w:p>
        </w:tc>
        <w:tc>
          <w:tcPr>
            <w:tcW w:w="1710" w:type="dxa"/>
            <w:vAlign w:val="center"/>
          </w:tcPr>
          <w:p w:rsidR="004A27C6" w:rsidRPr="00EA1A77" w:rsidRDefault="004A27C6" w:rsidP="00A20D82">
            <w:pPr>
              <w:pStyle w:val="bang0"/>
            </w:pPr>
          </w:p>
        </w:tc>
      </w:tr>
      <w:tr w:rsidR="003A7C55"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3A7C55" w:rsidRPr="00EA1A77" w:rsidRDefault="003A7C55" w:rsidP="0011269F">
            <w:pPr>
              <w:pStyle w:val="StylebangcategoryWhiteLeft"/>
            </w:pPr>
            <w:r w:rsidRPr="00EA1A77">
              <w:t>Solution</w:t>
            </w:r>
          </w:p>
        </w:tc>
        <w:tc>
          <w:tcPr>
            <w:tcW w:w="1260" w:type="dxa"/>
            <w:shd w:val="clear" w:color="auto" w:fill="auto"/>
            <w:vAlign w:val="center"/>
          </w:tcPr>
          <w:p w:rsidR="003A7C55" w:rsidRPr="00EA1A77" w:rsidRDefault="003A7C55" w:rsidP="00A20D82">
            <w:pPr>
              <w:pStyle w:val="bang0"/>
            </w:pPr>
          </w:p>
        </w:tc>
        <w:tc>
          <w:tcPr>
            <w:tcW w:w="5130" w:type="dxa"/>
            <w:gridSpan w:val="2"/>
            <w:shd w:val="clear" w:color="auto" w:fill="auto"/>
            <w:vAlign w:val="center"/>
          </w:tcPr>
          <w:p w:rsidR="003A7C55" w:rsidRPr="00EA1A77" w:rsidRDefault="003A7C55" w:rsidP="00A20D82">
            <w:pPr>
              <w:pStyle w:val="bang0"/>
            </w:pPr>
          </w:p>
        </w:tc>
      </w:tr>
      <w:tr w:rsidR="003A7C55" w:rsidRPr="00EA1A77" w:rsidTr="00CB4DE3">
        <w:tc>
          <w:tcPr>
            <w:tcW w:w="743" w:type="dxa"/>
            <w:vAlign w:val="center"/>
          </w:tcPr>
          <w:p w:rsidR="003A7C55" w:rsidRPr="00EA1A77" w:rsidRDefault="003A7C55" w:rsidP="00A20D82">
            <w:pPr>
              <w:pStyle w:val="bang0"/>
            </w:pPr>
            <w:r>
              <w:t>1</w:t>
            </w:r>
          </w:p>
        </w:tc>
        <w:tc>
          <w:tcPr>
            <w:tcW w:w="1890" w:type="dxa"/>
            <w:vAlign w:val="center"/>
          </w:tcPr>
          <w:p w:rsidR="003A7C55" w:rsidRPr="00EA1A77" w:rsidRDefault="00BC1354" w:rsidP="00A20D82">
            <w:pPr>
              <w:pStyle w:val="bang0"/>
            </w:pPr>
            <w:r>
              <w:t>Screen Prototype</w:t>
            </w:r>
          </w:p>
        </w:tc>
        <w:tc>
          <w:tcPr>
            <w:tcW w:w="1260" w:type="dxa"/>
            <w:vAlign w:val="center"/>
          </w:tcPr>
          <w:p w:rsidR="003A7C55" w:rsidRPr="00EA1A77" w:rsidRDefault="00BC1354" w:rsidP="00A20D82">
            <w:pPr>
              <w:pStyle w:val="bang0"/>
            </w:pPr>
            <w:r>
              <w:t>10</w:t>
            </w:r>
            <w:r w:rsidR="007E6ECE">
              <w:t>-</w:t>
            </w:r>
            <w:r>
              <w:t>0</w:t>
            </w:r>
            <w:r w:rsidR="007E6ECE">
              <w:t>6-2014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BC1354" w:rsidRPr="00EA1A77" w:rsidTr="00CB4DE3">
        <w:tc>
          <w:tcPr>
            <w:tcW w:w="743" w:type="dxa"/>
            <w:vAlign w:val="center"/>
          </w:tcPr>
          <w:p w:rsidR="00BC1354" w:rsidRDefault="00BC1354" w:rsidP="00BC1354">
            <w:pPr>
              <w:pStyle w:val="bang0"/>
            </w:pPr>
            <w:r>
              <w:t>2</w:t>
            </w:r>
          </w:p>
        </w:tc>
        <w:tc>
          <w:tcPr>
            <w:tcW w:w="1890" w:type="dxa"/>
            <w:vAlign w:val="center"/>
          </w:tcPr>
          <w:p w:rsidR="00BC1354" w:rsidRDefault="00BC1354" w:rsidP="00BC1354">
            <w:pPr>
              <w:pStyle w:val="bang0"/>
            </w:pPr>
            <w:r>
              <w:t>Architecture Design</w:t>
            </w:r>
          </w:p>
        </w:tc>
        <w:tc>
          <w:tcPr>
            <w:tcW w:w="1260" w:type="dxa"/>
            <w:vAlign w:val="center"/>
          </w:tcPr>
          <w:p w:rsidR="00BC1354" w:rsidRDefault="00BC1354" w:rsidP="00BC1354">
            <w:pPr>
              <w:pStyle w:val="bang0"/>
            </w:pPr>
            <w:r>
              <w:t>12-6-2014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BC1354" w:rsidP="00BC1354">
            <w:pPr>
              <w:pStyle w:val="bang0"/>
            </w:pPr>
            <w:r>
              <w:t>3</w:t>
            </w:r>
          </w:p>
        </w:tc>
        <w:tc>
          <w:tcPr>
            <w:tcW w:w="1890" w:type="dxa"/>
            <w:vAlign w:val="center"/>
          </w:tcPr>
          <w:p w:rsidR="00BC1354" w:rsidRDefault="00BC1354" w:rsidP="00BC1354">
            <w:pPr>
              <w:pStyle w:val="bang0"/>
            </w:pPr>
            <w:r>
              <w:t>Detail Database Design</w:t>
            </w:r>
          </w:p>
        </w:tc>
        <w:tc>
          <w:tcPr>
            <w:tcW w:w="1260" w:type="dxa"/>
            <w:vAlign w:val="center"/>
          </w:tcPr>
          <w:p w:rsidR="00BC1354" w:rsidRDefault="00BC1354" w:rsidP="00BC1354">
            <w:pPr>
              <w:pStyle w:val="bang0"/>
            </w:pPr>
            <w:r>
              <w:t>11-6-2014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Pr="00EA1A77" w:rsidRDefault="00BC1354" w:rsidP="00BC1354">
            <w:pPr>
              <w:pStyle w:val="bang0"/>
            </w:pPr>
            <w:r>
              <w:t>4</w:t>
            </w:r>
          </w:p>
        </w:tc>
        <w:tc>
          <w:tcPr>
            <w:tcW w:w="1890" w:type="dxa"/>
            <w:vAlign w:val="center"/>
          </w:tcPr>
          <w:p w:rsidR="00BC1354" w:rsidRPr="00EA1A77" w:rsidRDefault="00BC1354" w:rsidP="00BC1354">
            <w:pPr>
              <w:pStyle w:val="bang0"/>
            </w:pPr>
            <w:r>
              <w:t>SRS</w:t>
            </w:r>
          </w:p>
        </w:tc>
        <w:tc>
          <w:tcPr>
            <w:tcW w:w="1260" w:type="dxa"/>
            <w:vAlign w:val="center"/>
          </w:tcPr>
          <w:p w:rsidR="00BC1354" w:rsidRPr="00EA1A77" w:rsidRDefault="00BC1354" w:rsidP="00BC1354">
            <w:pPr>
              <w:pStyle w:val="bang0"/>
            </w:pPr>
            <w:r>
              <w:t>20-06-2014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5</w:t>
            </w:r>
          </w:p>
        </w:tc>
        <w:tc>
          <w:tcPr>
            <w:tcW w:w="1890" w:type="dxa"/>
            <w:vAlign w:val="center"/>
          </w:tcPr>
          <w:p w:rsidR="00BC1354" w:rsidRDefault="00BC1354" w:rsidP="00BC1354">
            <w:pPr>
              <w:pStyle w:val="bang0"/>
            </w:pPr>
            <w:r>
              <w:t>Submit Report no.3 Final</w:t>
            </w:r>
          </w:p>
        </w:tc>
        <w:tc>
          <w:tcPr>
            <w:tcW w:w="1260" w:type="dxa"/>
            <w:vAlign w:val="center"/>
          </w:tcPr>
          <w:p w:rsidR="00BC1354" w:rsidRDefault="00BC1354" w:rsidP="00BC1354">
            <w:pPr>
              <w:pStyle w:val="bang0"/>
            </w:pPr>
            <w:r>
              <w:t>20-06-2014</w:t>
            </w:r>
          </w:p>
        </w:tc>
        <w:tc>
          <w:tcPr>
            <w:tcW w:w="3420" w:type="dxa"/>
            <w:vAlign w:val="center"/>
          </w:tcPr>
          <w:p w:rsidR="00BC1354" w:rsidRPr="00EA1A77" w:rsidRDefault="00BC1354" w:rsidP="00BC1354">
            <w:pPr>
              <w:pStyle w:val="bang0"/>
            </w:pPr>
            <w:r>
              <w:t>Completed report no.3</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6</w:t>
            </w:r>
          </w:p>
        </w:tc>
        <w:tc>
          <w:tcPr>
            <w:tcW w:w="1890" w:type="dxa"/>
            <w:vAlign w:val="center"/>
          </w:tcPr>
          <w:p w:rsidR="00BC1354" w:rsidRDefault="00BC1354" w:rsidP="00BC1354">
            <w:pPr>
              <w:pStyle w:val="bang0"/>
            </w:pPr>
            <w:r>
              <w:t>Submit Test Plan Final</w:t>
            </w:r>
          </w:p>
        </w:tc>
        <w:tc>
          <w:tcPr>
            <w:tcW w:w="1260" w:type="dxa"/>
            <w:vAlign w:val="center"/>
          </w:tcPr>
          <w:p w:rsidR="00BC1354" w:rsidRDefault="00BC1354" w:rsidP="00BC1354">
            <w:pPr>
              <w:pStyle w:val="bang0"/>
              <w:jc w:val="left"/>
            </w:pPr>
            <w:r>
              <w:t xml:space="preserve">    23-06-2014</w:t>
            </w:r>
          </w:p>
        </w:tc>
        <w:tc>
          <w:tcPr>
            <w:tcW w:w="3420" w:type="dxa"/>
            <w:vAlign w:val="center"/>
          </w:tcPr>
          <w:p w:rsidR="00BC1354"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7</w:t>
            </w:r>
          </w:p>
        </w:tc>
        <w:tc>
          <w:tcPr>
            <w:tcW w:w="1890" w:type="dxa"/>
            <w:vAlign w:val="center"/>
          </w:tcPr>
          <w:p w:rsidR="00BC1354" w:rsidRDefault="00BC1354" w:rsidP="00BC1354">
            <w:pPr>
              <w:pStyle w:val="bang0"/>
            </w:pPr>
            <w:r>
              <w:t>Create Unit Test Case</w:t>
            </w:r>
          </w:p>
        </w:tc>
        <w:tc>
          <w:tcPr>
            <w:tcW w:w="1260" w:type="dxa"/>
            <w:vAlign w:val="center"/>
          </w:tcPr>
          <w:p w:rsidR="00BC1354" w:rsidRDefault="00BC1354" w:rsidP="00BC1354">
            <w:pPr>
              <w:pStyle w:val="bang0"/>
              <w:jc w:val="left"/>
            </w:pPr>
            <w:r>
              <w:t xml:space="preserve">    28-06-2014</w:t>
            </w:r>
          </w:p>
        </w:tc>
        <w:tc>
          <w:tcPr>
            <w:tcW w:w="3420" w:type="dxa"/>
            <w:vAlign w:val="center"/>
          </w:tcPr>
          <w:p w:rsidR="00BC1354"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8</w:t>
            </w:r>
          </w:p>
        </w:tc>
        <w:tc>
          <w:tcPr>
            <w:tcW w:w="1890" w:type="dxa"/>
            <w:vAlign w:val="center"/>
          </w:tcPr>
          <w:p w:rsidR="00BC1354" w:rsidRDefault="00BC1354" w:rsidP="00BC1354">
            <w:pPr>
              <w:pStyle w:val="bang0"/>
            </w:pPr>
            <w:r>
              <w:t>Submit Report no.4 Final</w:t>
            </w:r>
          </w:p>
        </w:tc>
        <w:tc>
          <w:tcPr>
            <w:tcW w:w="1260" w:type="dxa"/>
            <w:vAlign w:val="center"/>
          </w:tcPr>
          <w:p w:rsidR="00BC1354" w:rsidRDefault="00BC1354" w:rsidP="00BC1354">
            <w:pPr>
              <w:pStyle w:val="bang0"/>
              <w:jc w:val="left"/>
            </w:pPr>
            <w:r>
              <w:t xml:space="preserve">    30-06-2014</w:t>
            </w:r>
          </w:p>
        </w:tc>
        <w:tc>
          <w:tcPr>
            <w:tcW w:w="3420" w:type="dxa"/>
            <w:vAlign w:val="center"/>
          </w:tcPr>
          <w:p w:rsidR="00BC1354" w:rsidRPr="00EA1A77" w:rsidRDefault="00BC1354" w:rsidP="00BC1354">
            <w:pPr>
              <w:pStyle w:val="bang0"/>
            </w:pPr>
            <w:r>
              <w:t>Completed report no.4</w:t>
            </w:r>
          </w:p>
        </w:tc>
        <w:tc>
          <w:tcPr>
            <w:tcW w:w="1710" w:type="dxa"/>
            <w:vAlign w:val="center"/>
          </w:tcPr>
          <w:p w:rsidR="00BC1354" w:rsidRPr="00EA1A77" w:rsidRDefault="00BC1354" w:rsidP="00BC1354">
            <w:pPr>
              <w:pStyle w:val="bang0"/>
            </w:pPr>
          </w:p>
        </w:tc>
      </w:tr>
      <w:tr w:rsidR="00BC1354"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BC1354" w:rsidRPr="00EA1A77" w:rsidRDefault="00BC1354" w:rsidP="00BC1354">
            <w:pPr>
              <w:pStyle w:val="StylebangcategoryWhiteLeft"/>
            </w:pPr>
            <w:r w:rsidRPr="00EA1A77">
              <w:t>Construction</w:t>
            </w:r>
          </w:p>
        </w:tc>
        <w:tc>
          <w:tcPr>
            <w:tcW w:w="1260" w:type="dxa"/>
            <w:shd w:val="clear" w:color="auto" w:fill="auto"/>
            <w:vAlign w:val="center"/>
          </w:tcPr>
          <w:p w:rsidR="00BC1354" w:rsidRPr="00EA1A77" w:rsidRDefault="00BC1354" w:rsidP="00BC1354">
            <w:pPr>
              <w:pStyle w:val="bang0"/>
            </w:pPr>
          </w:p>
        </w:tc>
        <w:tc>
          <w:tcPr>
            <w:tcW w:w="5130" w:type="dxa"/>
            <w:gridSpan w:val="2"/>
            <w:shd w:val="clear" w:color="auto" w:fill="auto"/>
            <w:vAlign w:val="center"/>
          </w:tcPr>
          <w:p w:rsidR="00BC1354" w:rsidRPr="00EA1A77" w:rsidRDefault="00BC1354" w:rsidP="00BC1354">
            <w:pPr>
              <w:pStyle w:val="bang0"/>
            </w:pPr>
            <w:r w:rsidRPr="00EA1A77">
              <w:t xml:space="preserve">Product developed &amp; tested and released to </w:t>
            </w:r>
            <w:r>
              <w:t>supervisor</w:t>
            </w:r>
            <w:r w:rsidRPr="00EA1A77">
              <w:t xml:space="preserve">, documentation reviewed. </w:t>
            </w:r>
          </w:p>
        </w:tc>
      </w:tr>
      <w:tr w:rsidR="007F2814" w:rsidRPr="00EA1A77" w:rsidTr="00CB4DE3">
        <w:tc>
          <w:tcPr>
            <w:tcW w:w="743" w:type="dxa"/>
            <w:vAlign w:val="center"/>
          </w:tcPr>
          <w:p w:rsidR="007F2814" w:rsidRDefault="007F2814" w:rsidP="00BC1354">
            <w:pPr>
              <w:pStyle w:val="bang0"/>
            </w:pPr>
            <w:r>
              <w:t>1</w:t>
            </w:r>
          </w:p>
        </w:tc>
        <w:tc>
          <w:tcPr>
            <w:tcW w:w="1890" w:type="dxa"/>
            <w:vAlign w:val="center"/>
          </w:tcPr>
          <w:p w:rsidR="007F2814" w:rsidRDefault="007F2814" w:rsidP="00BC1354">
            <w:pPr>
              <w:pStyle w:val="bang0"/>
            </w:pPr>
            <w:r>
              <w:t>Review Test Document</w:t>
            </w:r>
          </w:p>
        </w:tc>
        <w:tc>
          <w:tcPr>
            <w:tcW w:w="1260" w:type="dxa"/>
            <w:vAlign w:val="center"/>
          </w:tcPr>
          <w:p w:rsidR="007F2814" w:rsidRDefault="007F2814" w:rsidP="00BC1354">
            <w:pPr>
              <w:pStyle w:val="bang0"/>
            </w:pPr>
            <w:r>
              <w:t>09-07-2014</w:t>
            </w:r>
          </w:p>
        </w:tc>
        <w:tc>
          <w:tcPr>
            <w:tcW w:w="3420" w:type="dxa"/>
            <w:vAlign w:val="center"/>
          </w:tcPr>
          <w:p w:rsidR="007F2814" w:rsidRPr="00EA1A77" w:rsidRDefault="007F2814" w:rsidP="00BC1354">
            <w:pPr>
              <w:pStyle w:val="bang0"/>
            </w:pPr>
            <w:r w:rsidRPr="00EA1A77">
              <w:t xml:space="preserve">Criteria: </w:t>
            </w:r>
            <w:r>
              <w:t>D</w:t>
            </w:r>
            <w:r w:rsidRPr="00EA1A77">
              <w:t>ocumentation reviewed</w:t>
            </w:r>
          </w:p>
        </w:tc>
        <w:tc>
          <w:tcPr>
            <w:tcW w:w="1710" w:type="dxa"/>
            <w:vAlign w:val="center"/>
          </w:tcPr>
          <w:p w:rsidR="007F2814" w:rsidRPr="00EA1A77" w:rsidRDefault="007F2814" w:rsidP="00BC1354">
            <w:pPr>
              <w:pStyle w:val="bang0"/>
            </w:pPr>
          </w:p>
        </w:tc>
      </w:tr>
      <w:tr w:rsidR="00BC1354" w:rsidRPr="00EA1A77" w:rsidTr="00CB4DE3">
        <w:tc>
          <w:tcPr>
            <w:tcW w:w="743" w:type="dxa"/>
            <w:vAlign w:val="center"/>
          </w:tcPr>
          <w:p w:rsidR="00BC1354" w:rsidRDefault="00902002" w:rsidP="00BC1354">
            <w:pPr>
              <w:pStyle w:val="bang0"/>
            </w:pPr>
            <w:r>
              <w:t>2</w:t>
            </w:r>
          </w:p>
        </w:tc>
        <w:tc>
          <w:tcPr>
            <w:tcW w:w="1890" w:type="dxa"/>
            <w:vAlign w:val="center"/>
          </w:tcPr>
          <w:p w:rsidR="00BC1354" w:rsidRDefault="00BC1354" w:rsidP="00BC1354">
            <w:pPr>
              <w:pStyle w:val="bang0"/>
            </w:pPr>
            <w:r>
              <w:t>Submit report no.5 Final</w:t>
            </w:r>
          </w:p>
        </w:tc>
        <w:tc>
          <w:tcPr>
            <w:tcW w:w="1260" w:type="dxa"/>
            <w:vAlign w:val="center"/>
          </w:tcPr>
          <w:p w:rsidR="00BC1354" w:rsidRDefault="00BC1354" w:rsidP="00BC1354">
            <w:pPr>
              <w:pStyle w:val="bang0"/>
            </w:pPr>
            <w:r>
              <w:t>09-07-2014</w:t>
            </w:r>
          </w:p>
        </w:tc>
        <w:tc>
          <w:tcPr>
            <w:tcW w:w="3420" w:type="dxa"/>
            <w:vAlign w:val="center"/>
          </w:tcPr>
          <w:p w:rsidR="00BC1354" w:rsidRDefault="00BC1354" w:rsidP="00BC1354">
            <w:pPr>
              <w:pStyle w:val="bang0"/>
            </w:pPr>
            <w:r>
              <w:t>Completed report no.5</w:t>
            </w:r>
          </w:p>
        </w:tc>
        <w:tc>
          <w:tcPr>
            <w:tcW w:w="1710" w:type="dxa"/>
            <w:vAlign w:val="center"/>
          </w:tcPr>
          <w:p w:rsidR="00BC1354" w:rsidRPr="00EA1A77" w:rsidRDefault="00BC1354" w:rsidP="00BC1354">
            <w:pPr>
              <w:pStyle w:val="bang0"/>
            </w:pPr>
          </w:p>
        </w:tc>
      </w:tr>
      <w:tr w:rsidR="007F2814" w:rsidRPr="00EA1A77" w:rsidTr="00CB4DE3">
        <w:tc>
          <w:tcPr>
            <w:tcW w:w="743" w:type="dxa"/>
            <w:vAlign w:val="center"/>
          </w:tcPr>
          <w:p w:rsidR="007F2814" w:rsidRDefault="00902002" w:rsidP="007F2814">
            <w:pPr>
              <w:pStyle w:val="bang0"/>
            </w:pPr>
            <w:r>
              <w:t>3</w:t>
            </w:r>
          </w:p>
        </w:tc>
        <w:tc>
          <w:tcPr>
            <w:tcW w:w="1890" w:type="dxa"/>
            <w:vAlign w:val="center"/>
          </w:tcPr>
          <w:p w:rsidR="007F2814" w:rsidRDefault="007F2814" w:rsidP="007F2814">
            <w:pPr>
              <w:pStyle w:val="bang0"/>
            </w:pPr>
            <w:r>
              <w:t>Complete Coding and Unit Test</w:t>
            </w:r>
          </w:p>
        </w:tc>
        <w:tc>
          <w:tcPr>
            <w:tcW w:w="1260" w:type="dxa"/>
            <w:vAlign w:val="center"/>
          </w:tcPr>
          <w:p w:rsidR="007F2814" w:rsidRDefault="007F2814" w:rsidP="007F2814">
            <w:pPr>
              <w:pStyle w:val="bang0"/>
            </w:pPr>
            <w:r>
              <w:t>29-07-2014</w:t>
            </w:r>
          </w:p>
        </w:tc>
        <w:tc>
          <w:tcPr>
            <w:tcW w:w="3420" w:type="dxa"/>
            <w:vAlign w:val="center"/>
          </w:tcPr>
          <w:p w:rsidR="007F2814" w:rsidRPr="00EA1A77" w:rsidRDefault="007F2814" w:rsidP="007F2814">
            <w:pPr>
              <w:pStyle w:val="bang0"/>
            </w:pPr>
            <w:r w:rsidRPr="00EA1A77">
              <w:t>Source code</w:t>
            </w:r>
          </w:p>
          <w:p w:rsidR="007F2814" w:rsidRPr="00EA1A77" w:rsidRDefault="007F2814" w:rsidP="007F2814">
            <w:pPr>
              <w:pStyle w:val="bang0"/>
            </w:pPr>
            <w:r w:rsidRPr="00EA1A77">
              <w:t>Acceptance criteria: Product unit tested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902002" w:rsidP="007F2814">
            <w:pPr>
              <w:pStyle w:val="bang0"/>
            </w:pPr>
            <w:r>
              <w:t>4</w:t>
            </w:r>
          </w:p>
        </w:tc>
        <w:tc>
          <w:tcPr>
            <w:tcW w:w="1890" w:type="dxa"/>
            <w:vAlign w:val="center"/>
          </w:tcPr>
          <w:p w:rsidR="007F2814" w:rsidRDefault="007F2814" w:rsidP="007F2814">
            <w:pPr>
              <w:pStyle w:val="bang0"/>
            </w:pPr>
            <w:r>
              <w:t>Complete Testing</w:t>
            </w:r>
          </w:p>
        </w:tc>
        <w:tc>
          <w:tcPr>
            <w:tcW w:w="1260" w:type="dxa"/>
            <w:vAlign w:val="center"/>
          </w:tcPr>
          <w:p w:rsidR="007F2814" w:rsidRDefault="007F2814" w:rsidP="007F2814">
            <w:pPr>
              <w:pStyle w:val="bang0"/>
            </w:pPr>
            <w:r>
              <w:t>04-08-2014</w:t>
            </w:r>
          </w:p>
        </w:tc>
        <w:tc>
          <w:tcPr>
            <w:tcW w:w="3420" w:type="dxa"/>
            <w:vAlign w:val="center"/>
          </w:tcPr>
          <w:p w:rsidR="007F2814" w:rsidRPr="00EA1A77" w:rsidRDefault="007F2814" w:rsidP="007F2814">
            <w:pPr>
              <w:pStyle w:val="bang0"/>
            </w:pPr>
            <w:r>
              <w:t>Completed Test</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902002" w:rsidP="007F2814">
            <w:pPr>
              <w:pStyle w:val="bang0"/>
            </w:pPr>
            <w:r>
              <w:t>5</w:t>
            </w:r>
          </w:p>
        </w:tc>
        <w:tc>
          <w:tcPr>
            <w:tcW w:w="1890" w:type="dxa"/>
            <w:vAlign w:val="center"/>
          </w:tcPr>
          <w:p w:rsidR="007F2814" w:rsidRDefault="007F2814" w:rsidP="007F2814">
            <w:pPr>
              <w:pStyle w:val="bang0"/>
            </w:pPr>
            <w:r>
              <w:t>Submit report no.6 Final</w:t>
            </w:r>
          </w:p>
        </w:tc>
        <w:tc>
          <w:tcPr>
            <w:tcW w:w="1260" w:type="dxa"/>
            <w:vAlign w:val="center"/>
          </w:tcPr>
          <w:p w:rsidR="007F2814" w:rsidRDefault="007F2814" w:rsidP="007F2814">
            <w:pPr>
              <w:pStyle w:val="bang0"/>
            </w:pPr>
            <w:r>
              <w:t>08-08-2014</w:t>
            </w:r>
          </w:p>
        </w:tc>
        <w:tc>
          <w:tcPr>
            <w:tcW w:w="3420" w:type="dxa"/>
            <w:vAlign w:val="center"/>
          </w:tcPr>
          <w:p w:rsidR="007F2814" w:rsidRDefault="007F2814" w:rsidP="007F2814">
            <w:pPr>
              <w:pStyle w:val="bang0"/>
            </w:pPr>
            <w:r>
              <w:t>Completed report no.6</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902002" w:rsidP="007F2814">
            <w:pPr>
              <w:pStyle w:val="bang0"/>
            </w:pPr>
            <w:r>
              <w:t>6</w:t>
            </w:r>
          </w:p>
        </w:tc>
        <w:tc>
          <w:tcPr>
            <w:tcW w:w="1890" w:type="dxa"/>
            <w:vAlign w:val="center"/>
          </w:tcPr>
          <w:p w:rsidR="007F2814" w:rsidRDefault="007F2814" w:rsidP="007F2814">
            <w:pPr>
              <w:pStyle w:val="bang0"/>
            </w:pPr>
            <w:r w:rsidRPr="007F2814">
              <w:t>Submit the last document and CD source code</w:t>
            </w:r>
          </w:p>
        </w:tc>
        <w:tc>
          <w:tcPr>
            <w:tcW w:w="1260" w:type="dxa"/>
            <w:vAlign w:val="center"/>
          </w:tcPr>
          <w:p w:rsidR="007F2814" w:rsidRDefault="007F2814" w:rsidP="007F2814">
            <w:pPr>
              <w:pStyle w:val="bang0"/>
            </w:pPr>
            <w:r>
              <w:t>08-08-2014</w:t>
            </w:r>
          </w:p>
        </w:tc>
        <w:tc>
          <w:tcPr>
            <w:tcW w:w="3420" w:type="dxa"/>
            <w:vAlign w:val="center"/>
          </w:tcPr>
          <w:p w:rsidR="007F2814" w:rsidRDefault="007F2814" w:rsidP="007F2814">
            <w:pPr>
              <w:pStyle w:val="bang0"/>
            </w:pPr>
            <w:r>
              <w:t>Final Documents and Source Code</w:t>
            </w:r>
          </w:p>
        </w:tc>
        <w:tc>
          <w:tcPr>
            <w:tcW w:w="1710" w:type="dxa"/>
            <w:vAlign w:val="center"/>
          </w:tcPr>
          <w:p w:rsidR="007F2814" w:rsidRPr="00EA1A77" w:rsidRDefault="007F2814" w:rsidP="007F2814">
            <w:pPr>
              <w:pStyle w:val="bang0"/>
            </w:pPr>
          </w:p>
        </w:tc>
      </w:tr>
      <w:tr w:rsidR="007F2814"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7F2814" w:rsidRPr="00EA1A77" w:rsidRDefault="00E169D6" w:rsidP="007F2814">
            <w:pPr>
              <w:pStyle w:val="StylebangcategoryWhiteLeft"/>
            </w:pPr>
            <w:r>
              <w:t>Termination</w:t>
            </w:r>
          </w:p>
        </w:tc>
        <w:tc>
          <w:tcPr>
            <w:tcW w:w="1260" w:type="dxa"/>
            <w:shd w:val="clear" w:color="auto" w:fill="auto"/>
            <w:vAlign w:val="center"/>
          </w:tcPr>
          <w:p w:rsidR="007F2814" w:rsidRPr="00EA1A77" w:rsidRDefault="007F2814" w:rsidP="007F2814">
            <w:pPr>
              <w:pStyle w:val="bang0"/>
            </w:pPr>
          </w:p>
        </w:tc>
        <w:tc>
          <w:tcPr>
            <w:tcW w:w="5130" w:type="dxa"/>
            <w:gridSpan w:val="2"/>
            <w:shd w:val="clear" w:color="auto" w:fill="auto"/>
            <w:vAlign w:val="center"/>
          </w:tcPr>
          <w:p w:rsidR="007F2814" w:rsidRPr="00EA1A77" w:rsidRDefault="007F2814" w:rsidP="007F2814">
            <w:pPr>
              <w:pStyle w:val="bang0"/>
            </w:pPr>
            <w:r w:rsidRPr="00EA1A77">
              <w:t xml:space="preserve">Project post-mortem is conducted, Project assets archived and released to </w:t>
            </w:r>
            <w:r>
              <w:t>supervisor</w:t>
            </w:r>
          </w:p>
        </w:tc>
      </w:tr>
      <w:tr w:rsidR="007F2814" w:rsidRPr="00EA1A77" w:rsidTr="00CB4DE3">
        <w:tc>
          <w:tcPr>
            <w:tcW w:w="743" w:type="dxa"/>
            <w:vAlign w:val="center"/>
          </w:tcPr>
          <w:p w:rsidR="007F2814" w:rsidRPr="00EA1A77" w:rsidRDefault="007F2814" w:rsidP="007F2814">
            <w:pPr>
              <w:pStyle w:val="bang0"/>
            </w:pPr>
            <w:r>
              <w:lastRenderedPageBreak/>
              <w:t>1</w:t>
            </w:r>
          </w:p>
        </w:tc>
        <w:tc>
          <w:tcPr>
            <w:tcW w:w="1890" w:type="dxa"/>
            <w:vAlign w:val="center"/>
          </w:tcPr>
          <w:p w:rsidR="007F2814" w:rsidRPr="00EA1A77" w:rsidRDefault="007F2814" w:rsidP="007F2814">
            <w:pPr>
              <w:pStyle w:val="bang0"/>
            </w:pPr>
            <w:r>
              <w:t>Lesson learned</w:t>
            </w:r>
          </w:p>
        </w:tc>
        <w:tc>
          <w:tcPr>
            <w:tcW w:w="1260" w:type="dxa"/>
            <w:vAlign w:val="center"/>
          </w:tcPr>
          <w:p w:rsidR="007F2814" w:rsidRPr="00EA1A77" w:rsidRDefault="007F2814" w:rsidP="007F2814">
            <w:pPr>
              <w:pStyle w:val="bang0"/>
            </w:pPr>
            <w:r>
              <w:t>12-8-2014</w:t>
            </w:r>
          </w:p>
        </w:tc>
        <w:tc>
          <w:tcPr>
            <w:tcW w:w="3420" w:type="dxa"/>
            <w:vAlign w:val="center"/>
          </w:tcPr>
          <w:p w:rsidR="007F2814" w:rsidRPr="00EA1A77"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2</w:t>
            </w:r>
          </w:p>
        </w:tc>
        <w:tc>
          <w:tcPr>
            <w:tcW w:w="1890" w:type="dxa"/>
            <w:vAlign w:val="center"/>
          </w:tcPr>
          <w:p w:rsidR="007F2814" w:rsidRDefault="007F2814" w:rsidP="007F2814">
            <w:pPr>
              <w:pStyle w:val="bang0"/>
            </w:pPr>
            <w:r>
              <w:t>Complete program and documents</w:t>
            </w:r>
          </w:p>
        </w:tc>
        <w:tc>
          <w:tcPr>
            <w:tcW w:w="1260" w:type="dxa"/>
            <w:vAlign w:val="center"/>
          </w:tcPr>
          <w:p w:rsidR="007F2814" w:rsidRDefault="007F2814" w:rsidP="007F2814">
            <w:pPr>
              <w:pStyle w:val="bang0"/>
            </w:pPr>
            <w:r>
              <w:t>18-8-2014</w:t>
            </w:r>
          </w:p>
        </w:tc>
        <w:tc>
          <w:tcPr>
            <w:tcW w:w="3420" w:type="dxa"/>
            <w:vAlign w:val="center"/>
          </w:tcPr>
          <w:p w:rsidR="007F2814" w:rsidRPr="00EA1A77"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3</w:t>
            </w:r>
          </w:p>
        </w:tc>
        <w:tc>
          <w:tcPr>
            <w:tcW w:w="1890" w:type="dxa"/>
            <w:vAlign w:val="center"/>
          </w:tcPr>
          <w:p w:rsidR="007F2814" w:rsidRPr="000D214E" w:rsidRDefault="007F2814" w:rsidP="007F2814">
            <w:pPr>
              <w:pStyle w:val="bang0"/>
            </w:pPr>
            <w:r>
              <w:t>Complete Presentation Slide</w:t>
            </w:r>
          </w:p>
        </w:tc>
        <w:tc>
          <w:tcPr>
            <w:tcW w:w="1260" w:type="dxa"/>
            <w:vAlign w:val="center"/>
          </w:tcPr>
          <w:p w:rsidR="007F2814" w:rsidRDefault="007F2814" w:rsidP="007F2814">
            <w:pPr>
              <w:pStyle w:val="bang0"/>
            </w:pPr>
            <w:r>
              <w:t>19-8-2014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4</w:t>
            </w:r>
          </w:p>
        </w:tc>
        <w:tc>
          <w:tcPr>
            <w:tcW w:w="1890" w:type="dxa"/>
            <w:vAlign w:val="center"/>
          </w:tcPr>
          <w:p w:rsidR="007F2814" w:rsidRDefault="007F2814" w:rsidP="007F2814">
            <w:pPr>
              <w:pStyle w:val="bang0"/>
            </w:pPr>
            <w:r>
              <w:t>Represent capstone project</w:t>
            </w:r>
          </w:p>
        </w:tc>
        <w:tc>
          <w:tcPr>
            <w:tcW w:w="1260" w:type="dxa"/>
            <w:vAlign w:val="center"/>
          </w:tcPr>
          <w:p w:rsidR="007F2814" w:rsidRDefault="007F2814" w:rsidP="007F2814">
            <w:pPr>
              <w:pStyle w:val="bang0"/>
              <w:jc w:val="left"/>
            </w:pPr>
            <w:r>
              <w:t xml:space="preserve">     21-08-2014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5</w:t>
            </w:r>
          </w:p>
        </w:tc>
        <w:tc>
          <w:tcPr>
            <w:tcW w:w="1890" w:type="dxa"/>
            <w:vAlign w:val="center"/>
          </w:tcPr>
          <w:p w:rsidR="007F2814" w:rsidRDefault="007F2814" w:rsidP="007F2814">
            <w:pPr>
              <w:pStyle w:val="bang0"/>
            </w:pPr>
            <w:r>
              <w:t>Project Complete</w:t>
            </w:r>
          </w:p>
        </w:tc>
        <w:tc>
          <w:tcPr>
            <w:tcW w:w="1260" w:type="dxa"/>
            <w:vAlign w:val="center"/>
          </w:tcPr>
          <w:p w:rsidR="007F2814" w:rsidRDefault="007F2814" w:rsidP="007F2814">
            <w:pPr>
              <w:pStyle w:val="bang0"/>
            </w:pPr>
            <w:r>
              <w:t>22-8-2014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bl>
    <w:p w:rsidR="00C574F5" w:rsidRDefault="005B4E33" w:rsidP="00DB14D2">
      <w:pPr>
        <w:pStyle w:val="Heading3"/>
        <w:rPr>
          <w:lang w:val="da-DK"/>
        </w:rPr>
      </w:pPr>
      <w:bookmarkStart w:id="19" w:name="_Project_Risk"/>
      <w:bookmarkEnd w:id="19"/>
      <w:r>
        <w:rPr>
          <w:lang w:val="da-DK"/>
        </w:rPr>
        <w:t>Activity</w:t>
      </w:r>
      <w:r w:rsidR="00C574F5">
        <w:rPr>
          <w:lang w:val="da-DK"/>
        </w:rPr>
        <w:t xml:space="preserve"> Schedule</w:t>
      </w:r>
    </w:p>
    <w:p w:rsidR="00C574F5" w:rsidRDefault="00C574F5" w:rsidP="00DB14D2">
      <w:r w:rsidRPr="004E3F47">
        <w:t xml:space="preserve">The detail project schedule is </w:t>
      </w:r>
      <w:r>
        <w:t>available in</w:t>
      </w:r>
      <w:r w:rsidR="0091026C">
        <w:t xml:space="preserve"> file </w:t>
      </w:r>
      <w:proofErr w:type="spellStart"/>
      <w:r w:rsidR="0091026C" w:rsidRPr="0083141D">
        <w:rPr>
          <w:i/>
          <w:color w:val="190BD3"/>
          <w:u w:val="single"/>
        </w:rPr>
        <w:t>UJD</w:t>
      </w:r>
      <w:r w:rsidR="002A30B4" w:rsidRPr="0083141D">
        <w:rPr>
          <w:i/>
          <w:color w:val="190BD3"/>
          <w:u w:val="single"/>
        </w:rPr>
        <w:t>_VN</w:t>
      </w:r>
      <w:r w:rsidR="002F74F6" w:rsidRPr="0083141D">
        <w:rPr>
          <w:i/>
          <w:color w:val="190BD3"/>
          <w:u w:val="single"/>
        </w:rPr>
        <w:t>_T</w:t>
      </w:r>
      <w:r w:rsidR="00E4433B" w:rsidRPr="0083141D">
        <w:rPr>
          <w:i/>
          <w:color w:val="190BD3"/>
          <w:u w:val="single"/>
        </w:rPr>
        <w:t>asklist</w:t>
      </w:r>
      <w:r w:rsidR="002F74F6" w:rsidRPr="0083141D">
        <w:rPr>
          <w:i/>
          <w:color w:val="190BD3"/>
          <w:u w:val="single"/>
        </w:rPr>
        <w:t>.mpp</w:t>
      </w:r>
      <w:proofErr w:type="spellEnd"/>
      <w:r>
        <w:t xml:space="preserve">. The Project Schedule is </w:t>
      </w:r>
      <w:r w:rsidRPr="00B54459">
        <w:t xml:space="preserve">weekly </w:t>
      </w:r>
      <w:r>
        <w:t>updated by the Project Manager.</w:t>
      </w:r>
    </w:p>
    <w:p w:rsidR="00C574F5" w:rsidRDefault="00C574F5" w:rsidP="00DB14D2">
      <w:pPr>
        <w:pStyle w:val="Body"/>
      </w:pPr>
    </w:p>
    <w:tbl>
      <w:tblPr>
        <w:tblW w:w="31022"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699"/>
        <w:gridCol w:w="1620"/>
        <w:gridCol w:w="1530"/>
        <w:gridCol w:w="2429"/>
        <w:gridCol w:w="2429"/>
        <w:gridCol w:w="3122"/>
        <w:gridCol w:w="5551"/>
        <w:gridCol w:w="5551"/>
        <w:gridCol w:w="5551"/>
      </w:tblGrid>
      <w:tr w:rsidR="0032321E" w:rsidRPr="00EA1A77" w:rsidTr="003C7B0A">
        <w:trPr>
          <w:gridAfter w:val="4"/>
          <w:wAfter w:w="19775" w:type="dxa"/>
          <w:tblHeader/>
        </w:trPr>
        <w:tc>
          <w:tcPr>
            <w:tcW w:w="540" w:type="dxa"/>
            <w:shd w:val="clear" w:color="auto" w:fill="C0C0C0"/>
          </w:tcPr>
          <w:p w:rsidR="0032321E" w:rsidRPr="00331C1F" w:rsidRDefault="0032321E" w:rsidP="0011269F">
            <w:pPr>
              <w:pStyle w:val="Bangheader"/>
              <w:rPr>
                <w:sz w:val="22"/>
                <w:szCs w:val="22"/>
              </w:rPr>
            </w:pPr>
            <w:r w:rsidRPr="00331C1F">
              <w:rPr>
                <w:sz w:val="22"/>
                <w:szCs w:val="22"/>
              </w:rPr>
              <w:t>No.</w:t>
            </w:r>
          </w:p>
        </w:tc>
        <w:tc>
          <w:tcPr>
            <w:tcW w:w="2699" w:type="dxa"/>
            <w:shd w:val="clear" w:color="auto" w:fill="C0C0C0"/>
          </w:tcPr>
          <w:p w:rsidR="0032321E" w:rsidRPr="00331C1F" w:rsidRDefault="0032321E" w:rsidP="0011269F">
            <w:pPr>
              <w:pStyle w:val="Bangheader"/>
              <w:rPr>
                <w:sz w:val="22"/>
                <w:szCs w:val="22"/>
              </w:rPr>
            </w:pPr>
            <w:r w:rsidRPr="00331C1F">
              <w:rPr>
                <w:sz w:val="22"/>
                <w:szCs w:val="22"/>
              </w:rPr>
              <w:t>Activity</w:t>
            </w:r>
          </w:p>
        </w:tc>
        <w:tc>
          <w:tcPr>
            <w:tcW w:w="1620" w:type="dxa"/>
            <w:shd w:val="clear" w:color="auto" w:fill="C0C0C0"/>
          </w:tcPr>
          <w:p w:rsidR="0032321E" w:rsidRPr="00331C1F" w:rsidRDefault="0032321E" w:rsidP="0011269F">
            <w:pPr>
              <w:pStyle w:val="Bangheader"/>
              <w:rPr>
                <w:sz w:val="22"/>
                <w:szCs w:val="22"/>
              </w:rPr>
            </w:pPr>
            <w:r w:rsidRPr="00331C1F">
              <w:rPr>
                <w:sz w:val="22"/>
                <w:szCs w:val="22"/>
              </w:rPr>
              <w:t>Start date</w:t>
            </w:r>
          </w:p>
        </w:tc>
        <w:tc>
          <w:tcPr>
            <w:tcW w:w="1530" w:type="dxa"/>
            <w:shd w:val="clear" w:color="auto" w:fill="C0C0C0"/>
          </w:tcPr>
          <w:p w:rsidR="0032321E" w:rsidRPr="00331C1F" w:rsidRDefault="0032321E" w:rsidP="0011269F">
            <w:pPr>
              <w:pStyle w:val="Bangheader"/>
              <w:rPr>
                <w:sz w:val="22"/>
                <w:szCs w:val="22"/>
              </w:rPr>
            </w:pPr>
            <w:r w:rsidRPr="00331C1F">
              <w:rPr>
                <w:sz w:val="22"/>
                <w:szCs w:val="22"/>
              </w:rPr>
              <w:t>End date</w:t>
            </w:r>
          </w:p>
        </w:tc>
        <w:tc>
          <w:tcPr>
            <w:tcW w:w="2429" w:type="dxa"/>
            <w:shd w:val="clear" w:color="auto" w:fill="C0C0C0"/>
          </w:tcPr>
          <w:p w:rsidR="0032321E" w:rsidRPr="00331C1F" w:rsidRDefault="0032321E" w:rsidP="0011269F">
            <w:pPr>
              <w:pStyle w:val="Bangheader"/>
              <w:rPr>
                <w:sz w:val="22"/>
                <w:szCs w:val="22"/>
              </w:rPr>
            </w:pPr>
            <w:r w:rsidRPr="00331C1F">
              <w:rPr>
                <w:sz w:val="22"/>
                <w:szCs w:val="22"/>
              </w:rPr>
              <w:t>Responsible</w:t>
            </w:r>
          </w:p>
        </w:tc>
        <w:tc>
          <w:tcPr>
            <w:tcW w:w="2429" w:type="dxa"/>
            <w:shd w:val="clear" w:color="auto" w:fill="C0C0C0"/>
          </w:tcPr>
          <w:p w:rsidR="0032321E" w:rsidRPr="00EA1A77" w:rsidRDefault="0032321E" w:rsidP="0011269F">
            <w:pPr>
              <w:pStyle w:val="Bangheader"/>
            </w:pPr>
            <w:r>
              <w:t>End date</w:t>
            </w:r>
          </w:p>
        </w:tc>
      </w:tr>
      <w:tr w:rsidR="0032321E" w:rsidRPr="00EA1A77" w:rsidTr="003C7B0A">
        <w:tc>
          <w:tcPr>
            <w:tcW w:w="8818" w:type="dxa"/>
            <w:gridSpan w:val="5"/>
          </w:tcPr>
          <w:p w:rsidR="0032321E" w:rsidRPr="00EA1A77" w:rsidRDefault="0032321E" w:rsidP="0011269F">
            <w:pPr>
              <w:pStyle w:val="bangcategory"/>
            </w:pPr>
            <w:r w:rsidRPr="00EA1A77">
              <w:t>Defect Prevention</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Defect Prevention</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Training coding convention of PHP language</w:t>
            </w:r>
          </w:p>
        </w:tc>
        <w:tc>
          <w:tcPr>
            <w:tcW w:w="1620" w:type="dxa"/>
          </w:tcPr>
          <w:p w:rsidR="0032321E" w:rsidRPr="00EA1A77" w:rsidRDefault="0032321E" w:rsidP="0032321E">
            <w:pPr>
              <w:pStyle w:val="Bang"/>
            </w:pPr>
            <w:r>
              <w:t>6-6-2014</w:t>
            </w:r>
          </w:p>
        </w:tc>
        <w:tc>
          <w:tcPr>
            <w:tcW w:w="1530" w:type="dxa"/>
          </w:tcPr>
          <w:p w:rsidR="0032321E" w:rsidRPr="00EA1A77" w:rsidRDefault="0032321E" w:rsidP="0032321E">
            <w:pPr>
              <w:pStyle w:val="Bang"/>
            </w:pPr>
            <w:r>
              <w:t>20-6-2014</w:t>
            </w:r>
          </w:p>
        </w:tc>
        <w:tc>
          <w:tcPr>
            <w:tcW w:w="2429" w:type="dxa"/>
          </w:tcPr>
          <w:p w:rsidR="0032321E" w:rsidRPr="00EA1A77" w:rsidRDefault="0032321E"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Training for QA and tester to use checklist</w:t>
            </w:r>
          </w:p>
        </w:tc>
        <w:tc>
          <w:tcPr>
            <w:tcW w:w="1620" w:type="dxa"/>
          </w:tcPr>
          <w:p w:rsidR="0032321E" w:rsidRPr="00EA1A77" w:rsidRDefault="0032321E" w:rsidP="0032321E">
            <w:pPr>
              <w:pStyle w:val="Bang"/>
            </w:pPr>
            <w:r>
              <w:t>19-5-2014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Quality Control</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Quality Control</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Group review requirement</w:t>
            </w:r>
          </w:p>
        </w:tc>
        <w:tc>
          <w:tcPr>
            <w:tcW w:w="1620" w:type="dxa"/>
          </w:tcPr>
          <w:p w:rsidR="0032321E" w:rsidRPr="00EA1A77" w:rsidRDefault="0032321E" w:rsidP="0032321E">
            <w:pPr>
              <w:pStyle w:val="Bang"/>
            </w:pPr>
            <w:r>
              <w:t>26-5-2014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Group review design</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Pr="00EA1A77" w:rsidRDefault="0032321E" w:rsidP="0032321E">
            <w:pPr>
              <w:pStyle w:val="Bang"/>
            </w:pPr>
            <w:r>
              <w:t>Group review coding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Project Tracking</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Project Tracking</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Solution : M</w:t>
            </w:r>
            <w:r w:rsidRPr="00EA1A77">
              <w:t>ilestone review meeting</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 xml:space="preserve">Construction : </w:t>
            </w:r>
            <w:r w:rsidRPr="008B38E5">
              <w:t>Milestone review meeting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lastRenderedPageBreak/>
              <w:t>3</w:t>
            </w:r>
          </w:p>
        </w:tc>
        <w:tc>
          <w:tcPr>
            <w:tcW w:w="2699" w:type="dxa"/>
          </w:tcPr>
          <w:p w:rsidR="0032321E" w:rsidRDefault="0032321E" w:rsidP="0032321E">
            <w:pPr>
              <w:pStyle w:val="Bang"/>
            </w:pPr>
            <w:r>
              <w:t xml:space="preserve">Transition : </w:t>
            </w:r>
            <w:r w:rsidRPr="008B38E5">
              <w:t>Milestone review meeting</w:t>
            </w:r>
          </w:p>
        </w:tc>
        <w:tc>
          <w:tcPr>
            <w:tcW w:w="1620" w:type="dxa"/>
          </w:tcPr>
          <w:p w:rsidR="0032321E" w:rsidRDefault="0032321E" w:rsidP="0032321E">
            <w:pPr>
              <w:pStyle w:val="Bang"/>
            </w:pPr>
            <w:r>
              <w:t>15-8-2014</w:t>
            </w:r>
          </w:p>
        </w:tc>
        <w:tc>
          <w:tcPr>
            <w:tcW w:w="1530" w:type="dxa"/>
          </w:tcPr>
          <w:p w:rsidR="0032321E" w:rsidRDefault="0032321E" w:rsidP="0032321E">
            <w:pPr>
              <w:pStyle w:val="Bang"/>
            </w:pPr>
            <w:r>
              <w:t>15-8-2014</w:t>
            </w:r>
          </w:p>
        </w:tc>
        <w:tc>
          <w:tcPr>
            <w:tcW w:w="2429" w:type="dxa"/>
          </w:tcPr>
          <w:p w:rsidR="0032321E" w:rsidRDefault="0032321E"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Configuration Management</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Configuration Management</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Baseline code</w:t>
            </w:r>
          </w:p>
        </w:tc>
        <w:tc>
          <w:tcPr>
            <w:tcW w:w="1620" w:type="dxa"/>
          </w:tcPr>
          <w:p w:rsidR="0032321E" w:rsidRPr="00EA1A77" w:rsidRDefault="00257C0E" w:rsidP="0032321E">
            <w:pPr>
              <w:pStyle w:val="Bang"/>
            </w:pPr>
            <w:r>
              <w:t>6-6-2014</w:t>
            </w:r>
          </w:p>
        </w:tc>
        <w:tc>
          <w:tcPr>
            <w:tcW w:w="1530" w:type="dxa"/>
          </w:tcPr>
          <w:p w:rsidR="0032321E" w:rsidRPr="00EA1A77" w:rsidRDefault="00257C0E" w:rsidP="0032321E">
            <w:pPr>
              <w:pStyle w:val="Bang"/>
            </w:pPr>
            <w:r>
              <w:t>6-6-2014</w:t>
            </w:r>
          </w:p>
        </w:tc>
        <w:tc>
          <w:tcPr>
            <w:tcW w:w="2429" w:type="dxa"/>
          </w:tcPr>
          <w:p w:rsidR="0032321E" w:rsidRPr="00EA1A77" w:rsidRDefault="00257C0E"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Base line test report, test case and test plan</w:t>
            </w:r>
          </w:p>
        </w:tc>
        <w:tc>
          <w:tcPr>
            <w:tcW w:w="1620" w:type="dxa"/>
          </w:tcPr>
          <w:p w:rsidR="0032321E" w:rsidRPr="00EA1A77" w:rsidRDefault="00242B07" w:rsidP="0032321E">
            <w:pPr>
              <w:pStyle w:val="Bang"/>
            </w:pPr>
            <w:r>
              <w:t>8-8-2014</w:t>
            </w:r>
          </w:p>
        </w:tc>
        <w:tc>
          <w:tcPr>
            <w:tcW w:w="1530" w:type="dxa"/>
          </w:tcPr>
          <w:p w:rsidR="0032321E" w:rsidRPr="00EA1A77" w:rsidRDefault="00242B07" w:rsidP="0032321E">
            <w:pPr>
              <w:pStyle w:val="Bang"/>
            </w:pPr>
            <w:r>
              <w:t>8-8-2014</w:t>
            </w:r>
          </w:p>
        </w:tc>
        <w:tc>
          <w:tcPr>
            <w:tcW w:w="2429" w:type="dxa"/>
          </w:tcPr>
          <w:p w:rsidR="0032321E" w:rsidRPr="00EA1A77" w:rsidRDefault="00242B07" w:rsidP="0032321E">
            <w:pPr>
              <w:pStyle w:val="Bang"/>
            </w:pPr>
            <w:r>
              <w:t xml:space="preserve">Pham </w:t>
            </w:r>
            <w:proofErr w:type="spellStart"/>
            <w:r>
              <w:t>Thi</w:t>
            </w:r>
            <w:proofErr w:type="spellEnd"/>
            <w:r>
              <w:t xml:space="preserve">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 xml:space="preserve">QA </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 xml:space="preserve">QA </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rsidRPr="00EA1A77">
              <w:t xml:space="preserve">Final Inspection: </w:t>
            </w:r>
            <w:r>
              <w:t xml:space="preserve">Report </w:t>
            </w:r>
            <w:r w:rsidRPr="00EA1A77">
              <w:t>1</w:t>
            </w:r>
          </w:p>
        </w:tc>
        <w:tc>
          <w:tcPr>
            <w:tcW w:w="1620" w:type="dxa"/>
          </w:tcPr>
          <w:p w:rsidR="0032321E" w:rsidRPr="00EA1A77" w:rsidRDefault="00242B07" w:rsidP="0032321E">
            <w:pPr>
              <w:pStyle w:val="Bang"/>
            </w:pPr>
            <w:r>
              <w:t>23-05-2014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Final Inspection: Report</w:t>
            </w:r>
            <w:r w:rsidRPr="00EA1A77">
              <w:t xml:space="preserve"> 2</w:t>
            </w:r>
          </w:p>
        </w:tc>
        <w:tc>
          <w:tcPr>
            <w:tcW w:w="1620" w:type="dxa"/>
          </w:tcPr>
          <w:p w:rsidR="0032321E" w:rsidRPr="00EA1A77" w:rsidRDefault="003C7B0A" w:rsidP="0032321E">
            <w:pPr>
              <w:pStyle w:val="Bang"/>
            </w:pPr>
            <w:r>
              <w:t>02-06</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Default="0032321E" w:rsidP="0032321E">
            <w:pPr>
              <w:pStyle w:val="Bang"/>
            </w:pPr>
            <w:r>
              <w:t>Final Inspection: Report</w:t>
            </w:r>
            <w:r w:rsidRPr="00EA1A77">
              <w:t xml:space="preserve"> </w:t>
            </w:r>
            <w:r>
              <w:t>3</w:t>
            </w:r>
          </w:p>
        </w:tc>
        <w:tc>
          <w:tcPr>
            <w:tcW w:w="1620" w:type="dxa"/>
          </w:tcPr>
          <w:p w:rsidR="0032321E" w:rsidRPr="00EA1A77" w:rsidRDefault="003C7B0A" w:rsidP="0032321E">
            <w:pPr>
              <w:pStyle w:val="Bang"/>
            </w:pPr>
            <w:r>
              <w:t>12</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4</w:t>
            </w:r>
          </w:p>
        </w:tc>
        <w:tc>
          <w:tcPr>
            <w:tcW w:w="2699" w:type="dxa"/>
          </w:tcPr>
          <w:p w:rsidR="0032321E" w:rsidRDefault="0032321E" w:rsidP="0032321E">
            <w:pPr>
              <w:pStyle w:val="Bang"/>
            </w:pPr>
            <w:r>
              <w:t>Final Inspection: Report</w:t>
            </w:r>
            <w:r w:rsidRPr="00EA1A77">
              <w:t xml:space="preserve"> </w:t>
            </w:r>
            <w:r>
              <w:t>4</w:t>
            </w:r>
          </w:p>
        </w:tc>
        <w:tc>
          <w:tcPr>
            <w:tcW w:w="1620" w:type="dxa"/>
          </w:tcPr>
          <w:p w:rsidR="0032321E" w:rsidRPr="00EA1A77" w:rsidRDefault="003C7B0A" w:rsidP="0032321E">
            <w:pPr>
              <w:pStyle w:val="Bang"/>
            </w:pPr>
            <w:r>
              <w:t>30</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5</w:t>
            </w:r>
          </w:p>
        </w:tc>
        <w:tc>
          <w:tcPr>
            <w:tcW w:w="2699" w:type="dxa"/>
          </w:tcPr>
          <w:p w:rsidR="0032321E" w:rsidRDefault="0032321E" w:rsidP="0032321E">
            <w:pPr>
              <w:pStyle w:val="Bang"/>
            </w:pPr>
            <w:r>
              <w:t>Final Inspection: Report</w:t>
            </w:r>
            <w:r w:rsidRPr="00EA1A77">
              <w:t xml:space="preserve"> </w:t>
            </w:r>
            <w:r>
              <w:t>5</w:t>
            </w:r>
          </w:p>
        </w:tc>
        <w:tc>
          <w:tcPr>
            <w:tcW w:w="1620" w:type="dxa"/>
          </w:tcPr>
          <w:p w:rsidR="0032321E" w:rsidRPr="00EA1A77" w:rsidRDefault="003C7B0A" w:rsidP="0032321E">
            <w:pPr>
              <w:pStyle w:val="Bang"/>
            </w:pPr>
            <w:r>
              <w:t>18-7</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6</w:t>
            </w:r>
          </w:p>
        </w:tc>
        <w:tc>
          <w:tcPr>
            <w:tcW w:w="2699" w:type="dxa"/>
          </w:tcPr>
          <w:p w:rsidR="0032321E" w:rsidRDefault="0032321E" w:rsidP="0032321E">
            <w:pPr>
              <w:pStyle w:val="Bang"/>
            </w:pPr>
            <w:r>
              <w:t>Final Inspection: Report</w:t>
            </w:r>
            <w:r w:rsidRPr="00EA1A77">
              <w:t xml:space="preserve"> </w:t>
            </w:r>
            <w:r>
              <w:t>6</w:t>
            </w:r>
          </w:p>
        </w:tc>
        <w:tc>
          <w:tcPr>
            <w:tcW w:w="1620" w:type="dxa"/>
          </w:tcPr>
          <w:p w:rsidR="0032321E" w:rsidRPr="00EA1A77" w:rsidRDefault="00242B07" w:rsidP="0032321E">
            <w:pPr>
              <w:pStyle w:val="Bang"/>
            </w:pPr>
            <w:r>
              <w:t>15-8-2014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 xml:space="preserve">Le </w:t>
            </w:r>
            <w:proofErr w:type="spellStart"/>
            <w:r>
              <w:t>Dinh</w:t>
            </w:r>
            <w:proofErr w:type="spellEnd"/>
            <w:r>
              <w:t xml:space="preserve"> Nam</w:t>
            </w:r>
          </w:p>
        </w:tc>
        <w:tc>
          <w:tcPr>
            <w:tcW w:w="2429" w:type="dxa"/>
          </w:tcPr>
          <w:p w:rsidR="0032321E" w:rsidRPr="00EA1A77" w:rsidRDefault="0032321E" w:rsidP="0032321E">
            <w:pPr>
              <w:pStyle w:val="Bang"/>
            </w:pPr>
          </w:p>
        </w:tc>
      </w:tr>
    </w:tbl>
    <w:p w:rsidR="008527E4" w:rsidRDefault="008527E4" w:rsidP="00DB14D2">
      <w:pPr>
        <w:pStyle w:val="Heading2"/>
      </w:pPr>
      <w:bookmarkStart w:id="20" w:name="_Toc368438017"/>
      <w:r>
        <w:t>Resource</w:t>
      </w:r>
      <w:bookmarkEnd w:id="20"/>
    </w:p>
    <w:p w:rsidR="008527E4" w:rsidRPr="008527E4" w:rsidRDefault="008527E4" w:rsidP="00DB14D2">
      <w:r>
        <w:t xml:space="preserve">Specified as in the section </w:t>
      </w:r>
      <w:r w:rsidR="00331C1F" w:rsidRPr="00331C1F">
        <w:rPr>
          <w:i/>
          <w:color w:val="3333FF"/>
          <w:u w:val="single"/>
        </w:rPr>
        <w:t>4.2</w:t>
      </w:r>
      <w:r w:rsidR="00331C1F">
        <w:rPr>
          <w:i/>
          <w:color w:val="3333FF"/>
          <w:u w:val="single"/>
        </w:rPr>
        <w:t>.</w:t>
      </w:r>
      <w:r w:rsidR="00331C1F" w:rsidRPr="00331C1F">
        <w:rPr>
          <w:i/>
          <w:color w:val="3333FF"/>
          <w:u w:val="single"/>
        </w:rPr>
        <w:t xml:space="preserve"> </w:t>
      </w:r>
      <w:hyperlink w:anchor="_Project_team" w:history="1">
        <w:r w:rsidR="00235A5E" w:rsidRPr="00331C1F">
          <w:rPr>
            <w:rStyle w:val="Hyperlink"/>
            <w:i/>
            <w:iCs w:val="0"/>
            <w:color w:val="3333FF"/>
          </w:rPr>
          <w:t>Project Team</w:t>
        </w:r>
      </w:hyperlink>
    </w:p>
    <w:p w:rsidR="008527E4" w:rsidRPr="009334D1" w:rsidRDefault="008527E4" w:rsidP="00DB14D2">
      <w:pPr>
        <w:pStyle w:val="Heading2"/>
      </w:pPr>
      <w:bookmarkStart w:id="21" w:name="_Toc368438018"/>
      <w:r>
        <w:t>Infrastructure</w:t>
      </w:r>
      <w:bookmarkEnd w:id="21"/>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610"/>
        <w:gridCol w:w="3780"/>
        <w:gridCol w:w="1530"/>
        <w:gridCol w:w="1440"/>
      </w:tblGrid>
      <w:tr w:rsidR="008527E4" w:rsidRPr="00EA1A77" w:rsidTr="00AA4421">
        <w:trPr>
          <w:tblHeader/>
        </w:trPr>
        <w:tc>
          <w:tcPr>
            <w:tcW w:w="261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Item</w:t>
            </w:r>
          </w:p>
        </w:tc>
        <w:tc>
          <w:tcPr>
            <w:tcW w:w="378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Description</w:t>
            </w:r>
          </w:p>
        </w:tc>
        <w:tc>
          <w:tcPr>
            <w:tcW w:w="153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Expected Availability by</w:t>
            </w:r>
          </w:p>
        </w:tc>
        <w:tc>
          <w:tcPr>
            <w:tcW w:w="144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Note</w:t>
            </w:r>
          </w:p>
        </w:tc>
      </w:tr>
      <w:tr w:rsidR="008527E4"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8527E4" w:rsidRPr="00AA4421" w:rsidRDefault="008527E4" w:rsidP="0011269F">
            <w:pPr>
              <w:pStyle w:val="StylebangcategoryWhiteLeft"/>
              <w:rPr>
                <w:sz w:val="22"/>
                <w:szCs w:val="22"/>
              </w:rPr>
            </w:pPr>
            <w:r w:rsidRPr="00AA4421">
              <w:rPr>
                <w:sz w:val="22"/>
                <w:szCs w:val="22"/>
              </w:rPr>
              <w:t>Development Environment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Operating System</w:t>
            </w:r>
          </w:p>
        </w:tc>
        <w:tc>
          <w:tcPr>
            <w:tcW w:w="3780" w:type="dxa"/>
            <w:vAlign w:val="center"/>
          </w:tcPr>
          <w:p w:rsidR="00D97582" w:rsidRPr="00AA4421" w:rsidRDefault="009F4EFA" w:rsidP="00A20D82">
            <w:pPr>
              <w:pStyle w:val="bang0"/>
              <w:rPr>
                <w:sz w:val="22"/>
                <w:szCs w:val="22"/>
              </w:rPr>
            </w:pPr>
            <w:r w:rsidRPr="00AA4421">
              <w:rPr>
                <w:sz w:val="22"/>
                <w:szCs w:val="22"/>
              </w:rPr>
              <w:t>Window 7 (32 bit</w:t>
            </w:r>
            <w:r w:rsidR="0076491F" w:rsidRPr="00AA4421">
              <w:rPr>
                <w:sz w:val="22"/>
                <w:szCs w:val="22"/>
              </w:rPr>
              <w:t>, 64 bit</w:t>
            </w:r>
            <w:r w:rsidRPr="00AA4421">
              <w:rPr>
                <w:sz w:val="22"/>
                <w:szCs w:val="22"/>
              </w:rPr>
              <w:t>)</w:t>
            </w:r>
            <w:r w:rsidR="0076491F" w:rsidRPr="00AA4421">
              <w:rPr>
                <w:sz w:val="22"/>
                <w:szCs w:val="22"/>
              </w:rPr>
              <w:t>, Window 8</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76491F" w:rsidP="00A20D82">
            <w:pPr>
              <w:pStyle w:val="bang0"/>
              <w:rPr>
                <w:sz w:val="22"/>
                <w:szCs w:val="22"/>
              </w:rPr>
            </w:pPr>
            <w:r w:rsidRPr="00AA4421">
              <w:rPr>
                <w:sz w:val="22"/>
                <w:szCs w:val="22"/>
              </w:rPr>
              <w:t>Browser</w:t>
            </w:r>
          </w:p>
        </w:tc>
        <w:tc>
          <w:tcPr>
            <w:tcW w:w="3780" w:type="dxa"/>
            <w:vAlign w:val="center"/>
          </w:tcPr>
          <w:p w:rsidR="00D97582" w:rsidRPr="00AA4421" w:rsidRDefault="0076491F" w:rsidP="00A20D82">
            <w:pPr>
              <w:pStyle w:val="bang0"/>
              <w:rPr>
                <w:sz w:val="22"/>
                <w:szCs w:val="22"/>
              </w:rPr>
            </w:pPr>
            <w:r w:rsidRPr="00AA4421">
              <w:rPr>
                <w:sz w:val="22"/>
                <w:szCs w:val="22"/>
              </w:rPr>
              <w:t>Google Chrome, Firefox, IE (all version)</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lastRenderedPageBreak/>
              <w:t xml:space="preserve">Development language </w:t>
            </w:r>
          </w:p>
        </w:tc>
        <w:tc>
          <w:tcPr>
            <w:tcW w:w="3780" w:type="dxa"/>
            <w:vAlign w:val="center"/>
          </w:tcPr>
          <w:p w:rsidR="00D97582" w:rsidRPr="00AA4421" w:rsidRDefault="00C661CA" w:rsidP="00A20D82">
            <w:pPr>
              <w:pStyle w:val="bang0"/>
              <w:rPr>
                <w:sz w:val="22"/>
                <w:szCs w:val="22"/>
              </w:rPr>
            </w:pPr>
            <w:r w:rsidRPr="00AA4421">
              <w:rPr>
                <w:sz w:val="22"/>
                <w:szCs w:val="22"/>
              </w:rPr>
              <w:t>PHP</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EB10F9" w:rsidP="00A20D82">
            <w:pPr>
              <w:pStyle w:val="bang0"/>
              <w:rPr>
                <w:sz w:val="22"/>
                <w:szCs w:val="22"/>
              </w:rPr>
            </w:pPr>
            <w:r w:rsidRPr="00AA4421">
              <w:rPr>
                <w:sz w:val="22"/>
                <w:szCs w:val="22"/>
              </w:rPr>
              <w:t>for Web interface</w:t>
            </w:r>
          </w:p>
        </w:tc>
      </w:tr>
      <w:tr w:rsidR="00EB10F9"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EB10F9" w:rsidRPr="00AA4421" w:rsidRDefault="00C52874" w:rsidP="0011269F">
            <w:pPr>
              <w:pStyle w:val="StylebangcategoryWhiteLeft"/>
              <w:rPr>
                <w:sz w:val="22"/>
                <w:szCs w:val="22"/>
              </w:rPr>
            </w:pPr>
            <w:r w:rsidRPr="00AA4421">
              <w:rPr>
                <w:sz w:val="22"/>
                <w:szCs w:val="22"/>
              </w:rPr>
              <w:t>Technology</w:t>
            </w:r>
          </w:p>
        </w:tc>
      </w:tr>
      <w:tr w:rsidR="00EB10F9" w:rsidRPr="00EA1A77" w:rsidTr="00AA4421">
        <w:tc>
          <w:tcPr>
            <w:tcW w:w="2610" w:type="dxa"/>
            <w:vAlign w:val="center"/>
          </w:tcPr>
          <w:p w:rsidR="00EB10F9" w:rsidRPr="00AA4421" w:rsidRDefault="007D6ACF" w:rsidP="00A20D82">
            <w:pPr>
              <w:pStyle w:val="bang0"/>
              <w:rPr>
                <w:sz w:val="22"/>
                <w:szCs w:val="22"/>
              </w:rPr>
            </w:pPr>
            <w:r w:rsidRPr="00AA4421">
              <w:rPr>
                <w:sz w:val="22"/>
                <w:szCs w:val="22"/>
              </w:rPr>
              <w:t>Development language</w:t>
            </w:r>
          </w:p>
        </w:tc>
        <w:tc>
          <w:tcPr>
            <w:tcW w:w="3780" w:type="dxa"/>
            <w:vAlign w:val="center"/>
          </w:tcPr>
          <w:p w:rsidR="00EB10F9" w:rsidRPr="00AA4421" w:rsidRDefault="007D6ACF" w:rsidP="00A20D82">
            <w:pPr>
              <w:pStyle w:val="bang0"/>
              <w:rPr>
                <w:sz w:val="22"/>
                <w:szCs w:val="22"/>
              </w:rPr>
            </w:pPr>
            <w:r w:rsidRPr="00AA4421">
              <w:rPr>
                <w:sz w:val="22"/>
                <w:szCs w:val="22"/>
              </w:rPr>
              <w:t>PHP, MVC Model</w:t>
            </w:r>
          </w:p>
        </w:tc>
        <w:tc>
          <w:tcPr>
            <w:tcW w:w="1530" w:type="dxa"/>
            <w:vAlign w:val="center"/>
          </w:tcPr>
          <w:p w:rsidR="00EB10F9" w:rsidRPr="00AA4421" w:rsidRDefault="00EB10F9" w:rsidP="00A20D82">
            <w:pPr>
              <w:pStyle w:val="bang0"/>
              <w:rPr>
                <w:sz w:val="22"/>
                <w:szCs w:val="22"/>
              </w:rPr>
            </w:pPr>
          </w:p>
        </w:tc>
        <w:tc>
          <w:tcPr>
            <w:tcW w:w="1440" w:type="dxa"/>
            <w:vAlign w:val="center"/>
          </w:tcPr>
          <w:p w:rsidR="00EB10F9" w:rsidRPr="00AA4421" w:rsidRDefault="00EB10F9" w:rsidP="00A20D82">
            <w:pPr>
              <w:pStyle w:val="bang0"/>
              <w:rPr>
                <w:sz w:val="22"/>
                <w:szCs w:val="22"/>
              </w:rPr>
            </w:pPr>
          </w:p>
        </w:tc>
      </w:tr>
      <w:tr w:rsidR="003561C4" w:rsidRPr="00EA1A77" w:rsidTr="00AA4421">
        <w:tc>
          <w:tcPr>
            <w:tcW w:w="2610" w:type="dxa"/>
            <w:vAlign w:val="center"/>
          </w:tcPr>
          <w:p w:rsidR="003561C4" w:rsidRPr="00AA4421" w:rsidRDefault="003561C4" w:rsidP="00A20D82">
            <w:pPr>
              <w:pStyle w:val="bang0"/>
              <w:rPr>
                <w:sz w:val="22"/>
                <w:szCs w:val="22"/>
              </w:rPr>
            </w:pPr>
            <w:r w:rsidRPr="00AA4421">
              <w:rPr>
                <w:sz w:val="22"/>
                <w:szCs w:val="22"/>
              </w:rPr>
              <w:t>Server</w:t>
            </w:r>
          </w:p>
        </w:tc>
        <w:tc>
          <w:tcPr>
            <w:tcW w:w="3780" w:type="dxa"/>
            <w:vAlign w:val="center"/>
          </w:tcPr>
          <w:p w:rsidR="003561C4" w:rsidRPr="00AA4421" w:rsidRDefault="003561C4" w:rsidP="00A20D82">
            <w:pPr>
              <w:pStyle w:val="bang0"/>
              <w:rPr>
                <w:sz w:val="22"/>
                <w:szCs w:val="22"/>
              </w:rPr>
            </w:pPr>
            <w:proofErr w:type="spellStart"/>
            <w:r w:rsidRPr="00AA4421">
              <w:rPr>
                <w:sz w:val="22"/>
                <w:szCs w:val="22"/>
              </w:rPr>
              <w:t>Xampp</w:t>
            </w:r>
            <w:proofErr w:type="spellEnd"/>
            <w:r w:rsidRPr="00AA4421">
              <w:rPr>
                <w:sz w:val="22"/>
                <w:szCs w:val="22"/>
              </w:rPr>
              <w:t xml:space="preserve"> 1.8.2 (server </w:t>
            </w:r>
            <w:proofErr w:type="spellStart"/>
            <w:r w:rsidRPr="00AA4421">
              <w:rPr>
                <w:sz w:val="22"/>
                <w:szCs w:val="22"/>
              </w:rPr>
              <w:t>localhost</w:t>
            </w:r>
            <w:proofErr w:type="spellEnd"/>
            <w:r w:rsidRPr="00AA4421">
              <w:rPr>
                <w:sz w:val="22"/>
                <w:szCs w:val="22"/>
              </w:rPr>
              <w:t>)</w:t>
            </w:r>
          </w:p>
        </w:tc>
        <w:tc>
          <w:tcPr>
            <w:tcW w:w="1530" w:type="dxa"/>
            <w:vAlign w:val="center"/>
          </w:tcPr>
          <w:p w:rsidR="003561C4" w:rsidRPr="00AA4421" w:rsidRDefault="003561C4" w:rsidP="00A20D82">
            <w:pPr>
              <w:pStyle w:val="bang0"/>
              <w:rPr>
                <w:sz w:val="22"/>
                <w:szCs w:val="22"/>
              </w:rPr>
            </w:pPr>
          </w:p>
        </w:tc>
        <w:tc>
          <w:tcPr>
            <w:tcW w:w="1440" w:type="dxa"/>
            <w:vAlign w:val="center"/>
          </w:tcPr>
          <w:p w:rsidR="003561C4" w:rsidRPr="00AA4421" w:rsidRDefault="003561C4"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D97582" w:rsidP="0011269F">
            <w:pPr>
              <w:pStyle w:val="StylebangcategoryWhiteLeft"/>
              <w:rPr>
                <w:sz w:val="22"/>
                <w:szCs w:val="22"/>
              </w:rPr>
            </w:pPr>
            <w:r w:rsidRPr="00AA4421">
              <w:rPr>
                <w:sz w:val="22"/>
                <w:szCs w:val="22"/>
              </w:rPr>
              <w:t>Hardware</w:t>
            </w:r>
            <w:r w:rsidR="00EB10F9" w:rsidRPr="00AA4421">
              <w:rPr>
                <w:sz w:val="22"/>
                <w:szCs w:val="22"/>
              </w:rPr>
              <w:t xml:space="preserve"> Requirement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Hardware Configuration</w:t>
            </w:r>
          </w:p>
        </w:tc>
        <w:tc>
          <w:tcPr>
            <w:tcW w:w="3780" w:type="dxa"/>
            <w:vAlign w:val="center"/>
          </w:tcPr>
          <w:p w:rsidR="00D97582" w:rsidRPr="00AA4421" w:rsidRDefault="00EB10F9" w:rsidP="00A20D82">
            <w:pPr>
              <w:pStyle w:val="bang0"/>
              <w:rPr>
                <w:sz w:val="22"/>
                <w:szCs w:val="22"/>
              </w:rPr>
            </w:pPr>
            <w:r w:rsidRPr="00AA4421">
              <w:rPr>
                <w:sz w:val="22"/>
                <w:szCs w:val="22"/>
              </w:rPr>
              <w:t>2</w:t>
            </w:r>
            <w:r w:rsidR="00D97582" w:rsidRPr="00AA4421">
              <w:rPr>
                <w:sz w:val="22"/>
                <w:szCs w:val="22"/>
              </w:rPr>
              <w:t xml:space="preserve">GB </w:t>
            </w:r>
            <w:r w:rsidR="003561C4" w:rsidRPr="00AA4421">
              <w:rPr>
                <w:sz w:val="22"/>
                <w:szCs w:val="22"/>
              </w:rPr>
              <w:t>work</w:t>
            </w:r>
            <w:r w:rsidR="00D97582" w:rsidRPr="00AA4421">
              <w:rPr>
                <w:sz w:val="22"/>
                <w:szCs w:val="22"/>
              </w:rPr>
              <w:t>space</w:t>
            </w:r>
            <w:r w:rsidR="003561C4" w:rsidRPr="00AA4421">
              <w:rPr>
                <w:sz w:val="22"/>
                <w:szCs w:val="22"/>
              </w:rPr>
              <w:t>s</w:t>
            </w:r>
            <w:r w:rsidR="00D97582" w:rsidRPr="00AA4421">
              <w:rPr>
                <w:sz w:val="22"/>
                <w:szCs w:val="22"/>
              </w:rPr>
              <w:t xml:space="preserve"> on server</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3561C4" w:rsidP="0011269F">
            <w:pPr>
              <w:pStyle w:val="StylebangcategoryWhiteLeft"/>
              <w:rPr>
                <w:sz w:val="22"/>
                <w:szCs w:val="22"/>
              </w:rPr>
            </w:pPr>
            <w:r w:rsidRPr="00AA4421">
              <w:rPr>
                <w:sz w:val="22"/>
                <w:szCs w:val="22"/>
              </w:rPr>
              <w:t>Equipment</w:t>
            </w:r>
            <w:r w:rsidR="00D97582" w:rsidRPr="00AA4421">
              <w:rPr>
                <w:sz w:val="22"/>
                <w:szCs w:val="22"/>
              </w:rPr>
              <w:t xml:space="preserve"> &amp; Tools</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Source Version Control</w:t>
            </w:r>
          </w:p>
        </w:tc>
        <w:tc>
          <w:tcPr>
            <w:tcW w:w="3780" w:type="dxa"/>
            <w:vAlign w:val="center"/>
          </w:tcPr>
          <w:p w:rsidR="00D97582" w:rsidRPr="00AA4421" w:rsidRDefault="003561C4" w:rsidP="00A20D82">
            <w:pPr>
              <w:pStyle w:val="bang0"/>
              <w:rPr>
                <w:sz w:val="22"/>
                <w:szCs w:val="22"/>
              </w:rPr>
            </w:pPr>
            <w:proofErr w:type="spellStart"/>
            <w:r w:rsidRPr="00AA4421">
              <w:rPr>
                <w:sz w:val="22"/>
                <w:szCs w:val="22"/>
              </w:rPr>
              <w:t>TortoiseSVN</w:t>
            </w:r>
            <w:proofErr w:type="spellEnd"/>
          </w:p>
        </w:tc>
        <w:tc>
          <w:tcPr>
            <w:tcW w:w="1530" w:type="dxa"/>
            <w:vAlign w:val="center"/>
          </w:tcPr>
          <w:p w:rsidR="00D97582" w:rsidRPr="00AA4421" w:rsidRDefault="00D97582" w:rsidP="00A20D82">
            <w:pPr>
              <w:pStyle w:val="bang0"/>
              <w:rPr>
                <w:sz w:val="22"/>
                <w:szCs w:val="22"/>
              </w:rPr>
            </w:pPr>
            <w:r w:rsidRPr="00AA4421">
              <w:rPr>
                <w:sz w:val="22"/>
                <w:szCs w:val="22"/>
              </w:rPr>
              <w:t>Definition</w:t>
            </w:r>
            <w:r w:rsidR="00EB10F9" w:rsidRPr="00AA4421">
              <w:rPr>
                <w:sz w:val="22"/>
                <w:szCs w:val="22"/>
              </w:rPr>
              <w:t xml:space="preserve"> </w:t>
            </w:r>
            <w:r w:rsidRPr="00AA4421">
              <w:rPr>
                <w:sz w:val="22"/>
                <w:szCs w:val="22"/>
              </w:rPr>
              <w:t xml:space="preserve"> stage</w:t>
            </w: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Task Tracking</w:t>
            </w:r>
          </w:p>
        </w:tc>
        <w:tc>
          <w:tcPr>
            <w:tcW w:w="3780" w:type="dxa"/>
            <w:vAlign w:val="center"/>
          </w:tcPr>
          <w:p w:rsidR="00D97582" w:rsidRPr="00AA4421" w:rsidRDefault="00D97582" w:rsidP="00A20D82">
            <w:pPr>
              <w:pStyle w:val="bang0"/>
              <w:rPr>
                <w:sz w:val="22"/>
                <w:szCs w:val="22"/>
              </w:rPr>
            </w:pPr>
            <w:r w:rsidRPr="00AA4421">
              <w:rPr>
                <w:sz w:val="22"/>
                <w:szCs w:val="22"/>
              </w:rPr>
              <w:t>MS Project</w:t>
            </w:r>
            <w:r w:rsidR="00CB4DE3">
              <w:rPr>
                <w:sz w:val="22"/>
                <w:szCs w:val="22"/>
              </w:rPr>
              <w:t xml:space="preserve"> Professional 2013</w:t>
            </w:r>
          </w:p>
        </w:tc>
        <w:tc>
          <w:tcPr>
            <w:tcW w:w="1530" w:type="dxa"/>
            <w:vAlign w:val="center"/>
          </w:tcPr>
          <w:p w:rsidR="00D97582" w:rsidRPr="00AA4421" w:rsidRDefault="00D97582" w:rsidP="00A20D82">
            <w:pPr>
              <w:pStyle w:val="bang0"/>
              <w:rPr>
                <w:sz w:val="22"/>
                <w:szCs w:val="22"/>
              </w:rPr>
            </w:pPr>
            <w:r w:rsidRPr="00AA4421">
              <w:rPr>
                <w:sz w:val="22"/>
                <w:szCs w:val="22"/>
              </w:rPr>
              <w:t>Initiation stage</w:t>
            </w:r>
          </w:p>
        </w:tc>
        <w:tc>
          <w:tcPr>
            <w:tcW w:w="1440" w:type="dxa"/>
            <w:vAlign w:val="center"/>
          </w:tcPr>
          <w:p w:rsidR="00D97582" w:rsidRPr="00AA4421" w:rsidRDefault="00D97582" w:rsidP="00A20D82">
            <w:pPr>
              <w:pStyle w:val="bang0"/>
              <w:rPr>
                <w:sz w:val="22"/>
                <w:szCs w:val="22"/>
              </w:rPr>
            </w:pPr>
          </w:p>
        </w:tc>
      </w:tr>
      <w:tr w:rsidR="00EB10F9" w:rsidRPr="00EA1A77" w:rsidTr="00AA4421">
        <w:tc>
          <w:tcPr>
            <w:tcW w:w="2610" w:type="dxa"/>
            <w:vAlign w:val="center"/>
          </w:tcPr>
          <w:p w:rsidR="00EB10F9" w:rsidRPr="00AA4421" w:rsidRDefault="003068E3" w:rsidP="00A20D82">
            <w:pPr>
              <w:pStyle w:val="bang0"/>
              <w:rPr>
                <w:sz w:val="22"/>
                <w:szCs w:val="22"/>
              </w:rPr>
            </w:pPr>
            <w:r w:rsidRPr="00AA4421">
              <w:rPr>
                <w:sz w:val="22"/>
                <w:szCs w:val="22"/>
              </w:rPr>
              <w:t>SRS</w:t>
            </w:r>
          </w:p>
        </w:tc>
        <w:tc>
          <w:tcPr>
            <w:tcW w:w="3780" w:type="dxa"/>
            <w:vAlign w:val="center"/>
          </w:tcPr>
          <w:p w:rsidR="00EB10F9" w:rsidRPr="00AA4421" w:rsidRDefault="009F4EFA" w:rsidP="00A20D82">
            <w:pPr>
              <w:pStyle w:val="bang0"/>
              <w:rPr>
                <w:sz w:val="22"/>
                <w:szCs w:val="22"/>
              </w:rPr>
            </w:pPr>
            <w:r w:rsidRPr="00AA4421">
              <w:rPr>
                <w:sz w:val="22"/>
                <w:szCs w:val="22"/>
              </w:rPr>
              <w:t>Microsoft Office Word, Microsoft Office Excel</w:t>
            </w:r>
            <w:r w:rsidR="00CB4DE3">
              <w:rPr>
                <w:sz w:val="22"/>
                <w:szCs w:val="22"/>
              </w:rPr>
              <w:t xml:space="preserve">, </w:t>
            </w:r>
            <w:r w:rsidR="00CB4DE3" w:rsidRPr="00AA4421">
              <w:rPr>
                <w:sz w:val="22"/>
                <w:szCs w:val="22"/>
              </w:rPr>
              <w:t>Microsoft Office</w:t>
            </w:r>
            <w:r w:rsidR="00CB4DE3">
              <w:rPr>
                <w:sz w:val="22"/>
                <w:szCs w:val="22"/>
              </w:rPr>
              <w:t xml:space="preserve"> Visio</w:t>
            </w:r>
          </w:p>
        </w:tc>
        <w:tc>
          <w:tcPr>
            <w:tcW w:w="1530" w:type="dxa"/>
            <w:vAlign w:val="center"/>
          </w:tcPr>
          <w:p w:rsidR="00EB10F9" w:rsidRPr="00AA4421" w:rsidRDefault="003068E3" w:rsidP="00A20D82">
            <w:pPr>
              <w:pStyle w:val="bang0"/>
              <w:rPr>
                <w:sz w:val="22"/>
                <w:szCs w:val="22"/>
              </w:rPr>
            </w:pPr>
            <w:r w:rsidRPr="00AA4421">
              <w:rPr>
                <w:sz w:val="22"/>
                <w:szCs w:val="22"/>
              </w:rPr>
              <w:t>Initiation stage</w:t>
            </w:r>
          </w:p>
        </w:tc>
        <w:tc>
          <w:tcPr>
            <w:tcW w:w="1440" w:type="dxa"/>
            <w:vAlign w:val="center"/>
          </w:tcPr>
          <w:p w:rsidR="00EB10F9" w:rsidRPr="00AA4421" w:rsidRDefault="00EB10F9" w:rsidP="00A20D82">
            <w:pPr>
              <w:pStyle w:val="bang0"/>
              <w:rPr>
                <w:sz w:val="22"/>
                <w:szCs w:val="22"/>
              </w:rPr>
            </w:pPr>
          </w:p>
        </w:tc>
      </w:tr>
    </w:tbl>
    <w:p w:rsidR="008527E4" w:rsidRDefault="00E031FE" w:rsidP="00DB14D2">
      <w:pPr>
        <w:pStyle w:val="Heading2"/>
      </w:pPr>
      <w:bookmarkStart w:id="22" w:name="_Toc368438019"/>
      <w:r>
        <w:t>Training P</w:t>
      </w:r>
      <w:r w:rsidR="008527E4">
        <w:t>lan</w:t>
      </w:r>
      <w:bookmarkEnd w:id="22"/>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420"/>
        <w:gridCol w:w="2610"/>
        <w:gridCol w:w="1620"/>
        <w:gridCol w:w="1710"/>
      </w:tblGrid>
      <w:tr w:rsidR="008527E4" w:rsidRPr="00EA1A77" w:rsidTr="00AA4421">
        <w:trPr>
          <w:tblHeader/>
        </w:trPr>
        <w:tc>
          <w:tcPr>
            <w:tcW w:w="34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Training Area</w:t>
            </w:r>
          </w:p>
        </w:tc>
        <w:tc>
          <w:tcPr>
            <w:tcW w:w="26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Participants</w:t>
            </w:r>
          </w:p>
        </w:tc>
        <w:tc>
          <w:tcPr>
            <w:tcW w:w="16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When, Duration</w:t>
            </w:r>
          </w:p>
        </w:tc>
        <w:tc>
          <w:tcPr>
            <w:tcW w:w="17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Waiver Criteria</w:t>
            </w: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Technical</w:t>
            </w:r>
          </w:p>
        </w:tc>
      </w:tr>
      <w:tr w:rsidR="008527E4" w:rsidRPr="00EA1A77" w:rsidTr="00AA4421">
        <w:tc>
          <w:tcPr>
            <w:tcW w:w="3420" w:type="dxa"/>
          </w:tcPr>
          <w:p w:rsidR="008527E4" w:rsidRPr="00AA4421" w:rsidRDefault="00C661CA" w:rsidP="00A20D82">
            <w:pPr>
              <w:pStyle w:val="bang0"/>
              <w:rPr>
                <w:sz w:val="22"/>
                <w:szCs w:val="22"/>
              </w:rPr>
            </w:pPr>
            <w:r w:rsidRPr="00AA4421">
              <w:rPr>
                <w:sz w:val="22"/>
                <w:szCs w:val="22"/>
              </w:rPr>
              <w:t>PHP</w:t>
            </w:r>
            <w:r w:rsidR="008527E4" w:rsidRPr="00AA4421">
              <w:rPr>
                <w:sz w:val="22"/>
                <w:szCs w:val="22"/>
              </w:rPr>
              <w:t xml:space="preserve"> Language</w:t>
            </w:r>
          </w:p>
        </w:tc>
        <w:tc>
          <w:tcPr>
            <w:tcW w:w="2610" w:type="dxa"/>
          </w:tcPr>
          <w:p w:rsidR="008527E4" w:rsidRPr="00AA4421" w:rsidRDefault="008527E4" w:rsidP="00A20D82">
            <w:pPr>
              <w:pStyle w:val="bang0"/>
              <w:rPr>
                <w:sz w:val="22"/>
                <w:szCs w:val="22"/>
              </w:rPr>
            </w:pPr>
          </w:p>
        </w:tc>
        <w:tc>
          <w:tcPr>
            <w:tcW w:w="1620" w:type="dxa"/>
          </w:tcPr>
          <w:p w:rsidR="008527E4" w:rsidRPr="00AA4421" w:rsidRDefault="00CB4DE3" w:rsidP="00A20D82">
            <w:pPr>
              <w:pStyle w:val="bang0"/>
              <w:rPr>
                <w:sz w:val="22"/>
                <w:szCs w:val="22"/>
              </w:rPr>
            </w:pPr>
            <w:r>
              <w:rPr>
                <w:sz w:val="22"/>
                <w:szCs w:val="22"/>
              </w:rPr>
              <w:t>1</w:t>
            </w:r>
            <w:r w:rsidR="005C3D07" w:rsidRPr="00AA4421">
              <w:rPr>
                <w:sz w:val="22"/>
                <w:szCs w:val="22"/>
              </w:rPr>
              <w:t xml:space="preserve"> weeks</w:t>
            </w:r>
          </w:p>
        </w:tc>
        <w:tc>
          <w:tcPr>
            <w:tcW w:w="1710" w:type="dxa"/>
          </w:tcPr>
          <w:p w:rsidR="008527E4" w:rsidRPr="00AA4421" w:rsidRDefault="00C661CA" w:rsidP="00A20D82">
            <w:pPr>
              <w:pStyle w:val="bang0"/>
              <w:rPr>
                <w:sz w:val="22"/>
                <w:szCs w:val="22"/>
              </w:rPr>
            </w:pPr>
            <w:r w:rsidRPr="00AA4421">
              <w:rPr>
                <w:sz w:val="22"/>
                <w:szCs w:val="22"/>
              </w:rPr>
              <w:t>Mandatory</w:t>
            </w:r>
          </w:p>
        </w:tc>
      </w:tr>
      <w:tr w:rsidR="008527E4" w:rsidRPr="00EA1A77" w:rsidTr="00AA4421">
        <w:tc>
          <w:tcPr>
            <w:tcW w:w="3420" w:type="dxa"/>
          </w:tcPr>
          <w:p w:rsidR="008527E4" w:rsidRPr="00AA4421" w:rsidRDefault="005C3D07" w:rsidP="00A20D82">
            <w:pPr>
              <w:pStyle w:val="bang0"/>
              <w:rPr>
                <w:sz w:val="22"/>
                <w:szCs w:val="22"/>
              </w:rPr>
            </w:pPr>
            <w:proofErr w:type="spellStart"/>
            <w:r w:rsidRPr="00AA4421">
              <w:rPr>
                <w:sz w:val="22"/>
                <w:szCs w:val="22"/>
              </w:rPr>
              <w:t>Codeiginiter</w:t>
            </w:r>
            <w:proofErr w:type="spellEnd"/>
            <w:r w:rsidR="00C661CA" w:rsidRPr="00AA4421">
              <w:rPr>
                <w:sz w:val="22"/>
                <w:szCs w:val="22"/>
              </w:rPr>
              <w:t xml:space="preserve"> </w:t>
            </w:r>
            <w:r w:rsidR="009F4EFA" w:rsidRPr="00AA4421">
              <w:rPr>
                <w:sz w:val="22"/>
                <w:szCs w:val="22"/>
              </w:rPr>
              <w:t>Framework</w:t>
            </w:r>
            <w:r w:rsidR="00C661CA" w:rsidRPr="00AA4421">
              <w:rPr>
                <w:sz w:val="22"/>
                <w:szCs w:val="22"/>
              </w:rPr>
              <w:t xml:space="preserve"> for PHP</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A20D82">
            <w:pPr>
              <w:pStyle w:val="bang0"/>
              <w:rPr>
                <w:sz w:val="22"/>
                <w:szCs w:val="22"/>
              </w:rPr>
            </w:pPr>
            <w:r w:rsidRPr="00AA4421">
              <w:rPr>
                <w:sz w:val="22"/>
                <w:szCs w:val="22"/>
              </w:rPr>
              <w:t>1 day</w:t>
            </w:r>
          </w:p>
        </w:tc>
        <w:tc>
          <w:tcPr>
            <w:tcW w:w="1710" w:type="dxa"/>
          </w:tcPr>
          <w:p w:rsidR="008527E4" w:rsidRPr="00AA4421" w:rsidRDefault="00C661CA" w:rsidP="00A20D82">
            <w:pPr>
              <w:pStyle w:val="bang0"/>
              <w:rPr>
                <w:sz w:val="22"/>
                <w:szCs w:val="22"/>
              </w:rPr>
            </w:pPr>
            <w:r w:rsidRPr="00AA4421">
              <w:rPr>
                <w:sz w:val="22"/>
                <w:szCs w:val="22"/>
              </w:rPr>
              <w:t>Mandatory</w:t>
            </w:r>
          </w:p>
        </w:tc>
      </w:tr>
      <w:tr w:rsidR="00C661CA" w:rsidRPr="00EA1A77" w:rsidTr="00AA4421">
        <w:tc>
          <w:tcPr>
            <w:tcW w:w="3420" w:type="dxa"/>
          </w:tcPr>
          <w:p w:rsidR="00C661CA" w:rsidRPr="00AA4421" w:rsidRDefault="00C661CA" w:rsidP="00A20D82">
            <w:pPr>
              <w:pStyle w:val="bang0"/>
              <w:rPr>
                <w:sz w:val="22"/>
                <w:szCs w:val="22"/>
              </w:rPr>
            </w:pPr>
            <w:r w:rsidRPr="00AA4421">
              <w:rPr>
                <w:sz w:val="22"/>
                <w:szCs w:val="22"/>
              </w:rPr>
              <w:t xml:space="preserve">MS Project </w:t>
            </w:r>
            <w:r w:rsidR="00CB4DE3">
              <w:rPr>
                <w:sz w:val="22"/>
                <w:szCs w:val="22"/>
              </w:rPr>
              <w:t>Professional 2013</w:t>
            </w:r>
          </w:p>
        </w:tc>
        <w:tc>
          <w:tcPr>
            <w:tcW w:w="2610" w:type="dxa"/>
          </w:tcPr>
          <w:p w:rsidR="00C661CA" w:rsidRPr="00AA4421" w:rsidRDefault="00C661CA" w:rsidP="00A20D82">
            <w:pPr>
              <w:pStyle w:val="bang0"/>
              <w:rPr>
                <w:sz w:val="22"/>
                <w:szCs w:val="22"/>
              </w:rPr>
            </w:pPr>
          </w:p>
        </w:tc>
        <w:tc>
          <w:tcPr>
            <w:tcW w:w="1620" w:type="dxa"/>
          </w:tcPr>
          <w:p w:rsidR="00C661CA" w:rsidRPr="00AA4421" w:rsidRDefault="005C3D07" w:rsidP="00A20D82">
            <w:pPr>
              <w:pStyle w:val="bang0"/>
              <w:rPr>
                <w:sz w:val="22"/>
                <w:szCs w:val="22"/>
              </w:rPr>
            </w:pPr>
            <w:r w:rsidRPr="00AA4421">
              <w:rPr>
                <w:sz w:val="22"/>
                <w:szCs w:val="22"/>
              </w:rPr>
              <w:t>1 hour</w:t>
            </w:r>
          </w:p>
        </w:tc>
        <w:tc>
          <w:tcPr>
            <w:tcW w:w="1710" w:type="dxa"/>
          </w:tcPr>
          <w:p w:rsidR="00C661CA" w:rsidRPr="00AA4421" w:rsidRDefault="00C661CA" w:rsidP="00A20D82">
            <w:pPr>
              <w:pStyle w:val="bang0"/>
              <w:rPr>
                <w:sz w:val="22"/>
                <w:szCs w:val="22"/>
              </w:rPr>
            </w:pP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Process</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lastRenderedPageBreak/>
              <w:t>Quality system</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 xml:space="preserve">3 </w:t>
            </w:r>
            <w:proofErr w:type="spellStart"/>
            <w:r w:rsidRPr="00AA4421">
              <w:rPr>
                <w:sz w:val="22"/>
                <w:szCs w:val="22"/>
              </w:rPr>
              <w:t>hrs</w:t>
            </w:r>
            <w:proofErr w:type="spellEnd"/>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Configuration management</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 xml:space="preserve">2 </w:t>
            </w:r>
            <w:proofErr w:type="spellStart"/>
            <w:r w:rsidRPr="00AA4421">
              <w:rPr>
                <w:sz w:val="22"/>
                <w:szCs w:val="22"/>
              </w:rPr>
              <w:t>hrs</w:t>
            </w:r>
            <w:proofErr w:type="spellEnd"/>
          </w:p>
        </w:tc>
        <w:tc>
          <w:tcPr>
            <w:tcW w:w="1710" w:type="dxa"/>
          </w:tcPr>
          <w:p w:rsidR="008527E4" w:rsidRPr="00AA4421" w:rsidRDefault="008527E4" w:rsidP="00A20D82">
            <w:pPr>
              <w:pStyle w:val="bang0"/>
              <w:rPr>
                <w:sz w:val="22"/>
                <w:szCs w:val="22"/>
              </w:rPr>
            </w:pPr>
            <w:r w:rsidRPr="00AA4421">
              <w:rPr>
                <w:sz w:val="22"/>
                <w:szCs w:val="22"/>
              </w:rPr>
              <w:t>If already trained for CC. For others, on-the-job training</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Group review</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EA0DB2">
            <w:pPr>
              <w:pStyle w:val="BodyTextIndent"/>
              <w:jc w:val="center"/>
            </w:pPr>
            <w:r w:rsidRPr="00AA4421">
              <w:t>2 hours</w:t>
            </w:r>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Defect prevention</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EA0DB2">
            <w:pPr>
              <w:pStyle w:val="BodyTextIndent"/>
              <w:jc w:val="center"/>
            </w:pPr>
            <w:r w:rsidRPr="00AA4421">
              <w:t>2 hours</w:t>
            </w:r>
          </w:p>
        </w:tc>
        <w:tc>
          <w:tcPr>
            <w:tcW w:w="1710" w:type="dxa"/>
          </w:tcPr>
          <w:p w:rsidR="008527E4" w:rsidRPr="00AA4421" w:rsidRDefault="008527E4" w:rsidP="00A20D82">
            <w:pPr>
              <w:pStyle w:val="bang0"/>
              <w:rPr>
                <w:sz w:val="22"/>
                <w:szCs w:val="22"/>
              </w:rPr>
            </w:pPr>
            <w:r w:rsidRPr="00AA4421">
              <w:rPr>
                <w:sz w:val="22"/>
                <w:szCs w:val="22"/>
              </w:rPr>
              <w:t>Mandatory</w:t>
            </w:r>
          </w:p>
        </w:tc>
      </w:tr>
    </w:tbl>
    <w:p w:rsidR="008527E4" w:rsidRDefault="008527E4" w:rsidP="00DB14D2">
      <w:pPr>
        <w:pStyle w:val="Heading2"/>
      </w:pPr>
      <w:bookmarkStart w:id="23" w:name="_Toc368438020"/>
      <w:r>
        <w:t>Finance</w:t>
      </w:r>
      <w:bookmarkEnd w:id="23"/>
    </w:p>
    <w:p w:rsidR="00C661CA" w:rsidRPr="00C661CA" w:rsidRDefault="005C3D07" w:rsidP="00DB14D2">
      <w:pPr>
        <w:pStyle w:val="NormalIndent"/>
      </w:pPr>
      <w:r>
        <w:t>Because this project is non-business, it is a Capstone Project at FPT University. So we do not estimate about finance.</w:t>
      </w:r>
      <w:bookmarkStart w:id="24" w:name="_GoBack"/>
      <w:bookmarkEnd w:id="24"/>
    </w:p>
    <w:p w:rsidR="00D25A64" w:rsidRDefault="00E016E0" w:rsidP="00DB14D2">
      <w:pPr>
        <w:pStyle w:val="Heading1"/>
      </w:pPr>
      <w:bookmarkStart w:id="25" w:name="_Toc368438021"/>
      <w:r>
        <w:lastRenderedPageBreak/>
        <w:t xml:space="preserve">Project </w:t>
      </w:r>
      <w:r w:rsidR="00E031FE">
        <w:t>O</w:t>
      </w:r>
      <w:r w:rsidR="006431DA">
        <w:t>rganization</w:t>
      </w:r>
      <w:bookmarkEnd w:id="25"/>
    </w:p>
    <w:p w:rsidR="00D25A64" w:rsidRDefault="00D25A64" w:rsidP="00DB14D2">
      <w:pPr>
        <w:pStyle w:val="Heading2"/>
      </w:pPr>
      <w:bookmarkStart w:id="26" w:name="_Toc368438022"/>
      <w:r>
        <w:t>Organization</w:t>
      </w:r>
      <w:bookmarkEnd w:id="15"/>
      <w:r w:rsidR="00074C0B">
        <w:t xml:space="preserve"> St</w:t>
      </w:r>
      <w:r w:rsidR="00425104">
        <w:t>r</w:t>
      </w:r>
      <w:r w:rsidR="00074C0B">
        <w:t>ucture</w:t>
      </w:r>
      <w:bookmarkEnd w:id="26"/>
    </w:p>
    <w:p w:rsidR="00D27344" w:rsidRDefault="00D27344" w:rsidP="00DB14D2">
      <w:pPr>
        <w:pStyle w:val="NormalIndent"/>
      </w:pPr>
    </w:p>
    <w:p w:rsidR="00D27344" w:rsidRDefault="00D27344" w:rsidP="00DB14D2">
      <w:pPr>
        <w:pStyle w:val="NormalIndent"/>
      </w:pPr>
    </w:p>
    <w:p w:rsidR="00D27344" w:rsidRDefault="00D27344" w:rsidP="00DB14D2">
      <w:pPr>
        <w:pStyle w:val="NormalIndent"/>
      </w:pPr>
    </w:p>
    <w:p w:rsidR="00FE3167" w:rsidRDefault="005B4E33" w:rsidP="00DB14D2">
      <w:pPr>
        <w:pStyle w:val="NormalIndent"/>
      </w:pPr>
      <w:r>
        <w:rPr>
          <w:noProof/>
          <w:lang w:val="vi-VN"/>
        </w:rPr>
        <mc:AlternateContent>
          <mc:Choice Requires="wpc">
            <w:drawing>
              <wp:inline distT="0" distB="0" distL="0" distR="0" wp14:anchorId="4633416E" wp14:editId="3761E337">
                <wp:extent cx="5916295" cy="4449445"/>
                <wp:effectExtent l="19050" t="1905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7"/>
                        <wps:cNvSpPr>
                          <a:spLocks noChangeArrowheads="1"/>
                        </wps:cNvSpPr>
                        <wps:spPr bwMode="auto">
                          <a:xfrm>
                            <a:off x="2228471" y="0"/>
                            <a:ext cx="1467570" cy="68611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02339B" w:rsidRDefault="0002339B" w:rsidP="000F0124">
                              <w:r>
                                <w:t xml:space="preserve">        Supervisor</w:t>
                              </w:r>
                            </w:p>
                            <w:p w:rsidR="0002339B" w:rsidRDefault="0002339B" w:rsidP="000F0124">
                              <w:r>
                                <w:t>(Nguyen Van Sang)</w:t>
                              </w:r>
                            </w:p>
                          </w:txbxContent>
                        </wps:txbx>
                        <wps:bodyPr rot="0" vert="horz" wrap="square" lIns="91440" tIns="45720" rIns="91440" bIns="45720" anchor="t" anchorCtr="0" upright="1">
                          <a:noAutofit/>
                        </wps:bodyPr>
                      </wps:wsp>
                      <wps:wsp>
                        <wps:cNvPr id="2" name="AutoShape 48"/>
                        <wps:cNvSpPr>
                          <a:spLocks noChangeArrowheads="1"/>
                        </wps:cNvSpPr>
                        <wps:spPr bwMode="auto">
                          <a:xfrm>
                            <a:off x="2848039" y="514377"/>
                            <a:ext cx="199675" cy="276087"/>
                          </a:xfrm>
                          <a:prstGeom prst="downArrow">
                            <a:avLst>
                              <a:gd name="adj1" fmla="val 50000"/>
                              <a:gd name="adj2" fmla="val 34568"/>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3" name="AutoShape 49"/>
                        <wps:cNvSpPr>
                          <a:spLocks noChangeArrowheads="1"/>
                        </wps:cNvSpPr>
                        <wps:spPr bwMode="auto">
                          <a:xfrm>
                            <a:off x="2323789" y="889889"/>
                            <a:ext cx="1248174" cy="573539"/>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02339B" w:rsidRDefault="0002339B" w:rsidP="000F0124">
                              <w:r>
                                <w:t>Project Manager</w:t>
                              </w:r>
                            </w:p>
                            <w:p w:rsidR="0002339B" w:rsidRDefault="0002339B" w:rsidP="000F0124">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4" name="Rectangle 50"/>
                        <wps:cNvSpPr>
                          <a:spLocks noChangeArrowheads="1"/>
                        </wps:cNvSpPr>
                        <wps:spPr bwMode="auto">
                          <a:xfrm>
                            <a:off x="733785" y="1562852"/>
                            <a:ext cx="4390384" cy="94494"/>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6" name="Rectangle 51"/>
                        <wps:cNvSpPr>
                          <a:spLocks noChangeArrowheads="1"/>
                        </wps:cNvSpPr>
                        <wps:spPr bwMode="auto">
                          <a:xfrm>
                            <a:off x="2895698" y="1419057"/>
                            <a:ext cx="152016" cy="238290"/>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7" name="AutoShape 52"/>
                        <wps:cNvSpPr>
                          <a:spLocks noChangeArrowheads="1"/>
                        </wps:cNvSpPr>
                        <wps:spPr bwMode="auto">
                          <a:xfrm>
                            <a:off x="2876798" y="1628587"/>
                            <a:ext cx="198853" cy="277731"/>
                          </a:xfrm>
                          <a:prstGeom prst="downArrow">
                            <a:avLst>
                              <a:gd name="adj1" fmla="val 50000"/>
                              <a:gd name="adj2" fmla="val 34917"/>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8" name="AutoShape 53"/>
                        <wps:cNvSpPr>
                          <a:spLocks noChangeArrowheads="1"/>
                        </wps:cNvSpPr>
                        <wps:spPr bwMode="auto">
                          <a:xfrm>
                            <a:off x="5124169" y="1562852"/>
                            <a:ext cx="199675" cy="276909"/>
                          </a:xfrm>
                          <a:prstGeom prst="downArrow">
                            <a:avLst>
                              <a:gd name="adj1" fmla="val 50000"/>
                              <a:gd name="adj2" fmla="val 34671"/>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9" name="AutoShape 54"/>
                        <wps:cNvSpPr>
                          <a:spLocks noChangeArrowheads="1"/>
                        </wps:cNvSpPr>
                        <wps:spPr bwMode="auto">
                          <a:xfrm>
                            <a:off x="532467" y="1562030"/>
                            <a:ext cx="201318" cy="276087"/>
                          </a:xfrm>
                          <a:prstGeom prst="downArrow">
                            <a:avLst>
                              <a:gd name="adj1" fmla="val 50000"/>
                              <a:gd name="adj2" fmla="val 34286"/>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10" name="AutoShape 55"/>
                        <wps:cNvSpPr>
                          <a:spLocks noChangeArrowheads="1"/>
                        </wps:cNvSpPr>
                        <wps:spPr bwMode="auto">
                          <a:xfrm>
                            <a:off x="0" y="1922752"/>
                            <a:ext cx="1257213" cy="818402"/>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02339B" w:rsidRDefault="0002339B" w:rsidP="000F0124">
                              <w:r>
                                <w:t>Requirement Analysis</w:t>
                              </w:r>
                            </w:p>
                            <w:p w:rsidR="0002339B" w:rsidRDefault="0002339B" w:rsidP="000F0124">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11" name="AutoShape 56"/>
                        <wps:cNvSpPr>
                          <a:spLocks noChangeArrowheads="1"/>
                        </wps:cNvSpPr>
                        <wps:spPr bwMode="auto">
                          <a:xfrm>
                            <a:off x="2228471" y="1989309"/>
                            <a:ext cx="1485647" cy="73459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02339B" w:rsidRDefault="0002339B" w:rsidP="000F0124">
                              <w:r>
                                <w:t>Technical Leader</w:t>
                              </w:r>
                            </w:p>
                            <w:p w:rsidR="0002339B" w:rsidRDefault="0002339B" w:rsidP="000F0124">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12" name="AutoShape 57"/>
                        <wps:cNvSpPr>
                          <a:spLocks noChangeArrowheads="1"/>
                        </wps:cNvSpPr>
                        <wps:spPr bwMode="auto">
                          <a:xfrm>
                            <a:off x="4350120" y="1922752"/>
                            <a:ext cx="1313911" cy="82990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02339B" w:rsidRDefault="0002339B" w:rsidP="000F0124">
                              <w:r>
                                <w:t>QA and Test Team</w:t>
                              </w:r>
                            </w:p>
                            <w:p w:rsidR="0002339B" w:rsidRDefault="0002339B" w:rsidP="000F0124">
                              <w:r>
                                <w:t xml:space="preserve">(Pham </w:t>
                              </w:r>
                              <w:proofErr w:type="spellStart"/>
                              <w:r>
                                <w:t>Thi</w:t>
                              </w:r>
                              <w:proofErr w:type="spellEnd"/>
                              <w:r>
                                <w:t xml:space="preserve"> Minh)</w:t>
                              </w:r>
                            </w:p>
                          </w:txbxContent>
                        </wps:txbx>
                        <wps:bodyPr rot="0" vert="horz" wrap="square" lIns="91440" tIns="45720" rIns="91440" bIns="45720" anchor="t" anchorCtr="0" upright="1">
                          <a:noAutofit/>
                        </wps:bodyPr>
                      </wps:wsp>
                      <wps:wsp>
                        <wps:cNvPr id="13" name="Rectangle 58"/>
                        <wps:cNvSpPr>
                          <a:spLocks noChangeArrowheads="1"/>
                        </wps:cNvSpPr>
                        <wps:spPr bwMode="auto">
                          <a:xfrm>
                            <a:off x="9860" y="2712395"/>
                            <a:ext cx="85458"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95318" y="2885771"/>
                            <a:ext cx="1047677" cy="609693"/>
                          </a:xfrm>
                          <a:prstGeom prst="homePlate">
                            <a:avLst>
                              <a:gd name="adj" fmla="val 42958"/>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02339B" w:rsidRDefault="0002339B" w:rsidP="000F0124">
                              <w:r>
                                <w:t xml:space="preserve">Pham </w:t>
                              </w:r>
                              <w:proofErr w:type="spellStart"/>
                              <w:r>
                                <w:t>Thi</w:t>
                              </w:r>
                              <w:proofErr w:type="spellEnd"/>
                              <w:r>
                                <w:t xml:space="preserve"> Minh</w:t>
                              </w:r>
                            </w:p>
                          </w:txbxContent>
                        </wps:txbx>
                        <wps:bodyPr rot="0" vert="horz" wrap="square" lIns="91440" tIns="45720" rIns="91440" bIns="45720" anchor="t" anchorCtr="0" upright="1">
                          <a:noAutofit/>
                        </wps:bodyPr>
                      </wps:wsp>
                      <wps:wsp>
                        <wps:cNvPr id="15" name="Rectangle 60"/>
                        <wps:cNvSpPr>
                          <a:spLocks noChangeArrowheads="1"/>
                        </wps:cNvSpPr>
                        <wps:spPr bwMode="auto">
                          <a:xfrm>
                            <a:off x="2143835" y="2019167"/>
                            <a:ext cx="84636" cy="1534915"/>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6" name="Rectangle 61"/>
                        <wps:cNvSpPr>
                          <a:spLocks noChangeArrowheads="1"/>
                        </wps:cNvSpPr>
                        <wps:spPr bwMode="auto">
                          <a:xfrm>
                            <a:off x="4283815" y="2702870"/>
                            <a:ext cx="84636"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2266975" y="2828805"/>
                            <a:ext cx="1172577" cy="609693"/>
                          </a:xfrm>
                          <a:prstGeom prst="homePlate">
                            <a:avLst>
                              <a:gd name="adj" fmla="val 48080"/>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02339B" w:rsidRDefault="0002339B" w:rsidP="000F0124">
                              <w:r>
                                <w:t xml:space="preserve">Pham Tien </w:t>
                              </w:r>
                              <w:proofErr w:type="spellStart"/>
                              <w:r>
                                <w:t>Dat</w:t>
                              </w:r>
                              <w:proofErr w:type="spellEnd"/>
                            </w:p>
                          </w:txbxContent>
                        </wps:txbx>
                        <wps:bodyPr rot="0" vert="horz" wrap="square" lIns="91440" tIns="45720" rIns="91440" bIns="45720" anchor="t" anchorCtr="0" upright="1">
                          <a:noAutofit/>
                        </wps:bodyPr>
                      </wps:wsp>
                      <wps:wsp>
                        <wps:cNvPr id="19" name="AutoShape 64"/>
                        <wps:cNvSpPr>
                          <a:spLocks noChangeArrowheads="1"/>
                        </wps:cNvSpPr>
                        <wps:spPr bwMode="auto">
                          <a:xfrm>
                            <a:off x="4426121" y="2838698"/>
                            <a:ext cx="1171755" cy="609693"/>
                          </a:xfrm>
                          <a:prstGeom prst="homePlate">
                            <a:avLst>
                              <a:gd name="adj" fmla="val 48046"/>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02339B" w:rsidRDefault="0002339B" w:rsidP="000F0124">
                              <w:r>
                                <w:t>Nguyen Ngoc Tuan</w:t>
                              </w:r>
                            </w:p>
                          </w:txbxContent>
                        </wps:txbx>
                        <wps:bodyPr rot="0" vert="horz" wrap="square" lIns="91440" tIns="45720" rIns="91440" bIns="45720" anchor="t" anchorCtr="0" upright="1">
                          <a:noAutofit/>
                        </wps:bodyPr>
                      </wps:wsp>
                    </wpc:wpc>
                  </a:graphicData>
                </a:graphic>
              </wp:inline>
            </w:drawing>
          </mc:Choice>
          <mc:Fallback>
            <w:pict>
              <v:group w14:anchorId="4633416E" id="Canvas 45" o:spid="_x0000_s1026" editas="canvas" style="width:465.85pt;height:350.35pt;mso-position-horizontal-relative:char;mso-position-vertical-relative:line" coordsize="59162,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62;height:44494;visibility:visible;mso-wrap-style:square">
                  <v:fill o:detectmouseclick="t"/>
                  <v:path o:connecttype="none"/>
                </v:shape>
                <v:roundrect id="AutoShape 47" o:spid="_x0000_s1028" style="position:absolute;left:22284;width:14676;height:68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udb4A&#10;AADaAAAADwAAAGRycy9kb3ducmV2LnhtbERP24rCMBB9F/yHMIIvoqkKItVURBFEdhe8vQ/N9ILN&#10;pDZRu3+/ERZ8Gg7nOstVayrxpMaVlhWMRxEI4tTqknMFl/NuOAfhPLLGyjIp+CUHq6TbWWKs7YuP&#10;9Dz5XIQQdjEqKLyvYyldWpBBN7I1ceAy2xj0ATa51A2+Qrip5CSKZtJgyaGhwJo2BaW308MooGw7&#10;3f1svqZ89bI+rMu7/B4clOr32vUChKfWf8T/7r0O8+H9yvvK5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ubnW+AAAA2gAAAA8AAAAAAAAAAAAAAAAAmAIAAGRycy9kb3ducmV2&#10;LnhtbFBLBQYAAAAABAAEAPUAAACDAwAAAAA=&#10;" fillcolor="#4bacc6 [3208]" strokecolor="#f2f2f2 [3041]" strokeweight="3pt">
                  <v:shadow color="#205867 [1608]" opacity=".5" offset="1pt"/>
                  <v:textbox>
                    <w:txbxContent>
                      <w:p w:rsidR="0002339B" w:rsidRDefault="0002339B" w:rsidP="000F0124">
                        <w:r>
                          <w:t xml:space="preserve">        Supervisor</w:t>
                        </w:r>
                      </w:p>
                      <w:p w:rsidR="0002339B" w:rsidRDefault="0002339B" w:rsidP="000F0124">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 o:spid="_x0000_s1029" type="#_x0000_t67" style="position:absolute;left:28480;top:5143;width:1997;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oo8AA&#10;AADaAAAADwAAAGRycy9kb3ducmV2LnhtbESPzYrCQBCE7wu+w9CCt01Hd1mWrKOoGPCyB38eoMl0&#10;fjDTEzKjyb69Iwh7LKrqK2q5Hm2r7tz7xomGeZKCYimcaaTScDnn79+gfCAx1DphDX/sYb2avC0p&#10;M26QI99PoVIRIj4jDXUIXYboi5ot+cR1LNErXW8pRNlXaHoaIty2uEjTL7TUSFyoqeNdzcX1dLMa&#10;zsbu8fiB+aeZc4q0/TWHMmg9m46bH1CBx/AffrUPRsMCnlfiDcD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Voo8AAAADaAAAADwAAAAAAAAAAAAAAAACYAgAAZHJzL2Rvd25y&#10;ZXYueG1sUEsFBgAAAAAEAAQA9QAAAIUDAAAAAA==&#10;" fillcolor="#4bacc6 [3208]" strokecolor="#f2f2f2 [3041]" strokeweight="3pt">
                  <v:shadow on="t" color="#205867 [1608]" opacity=".5" offset="1pt"/>
                  <v:textbox style="layout-flow:vertical-ideographic"/>
                </v:shape>
                <v:roundrect id="AutoShape 49" o:spid="_x0000_s1030" style="position:absolute;left:23237;top:8898;width:12482;height:573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VmcIA&#10;AADaAAAADwAAAGRycy9kb3ducmV2LnhtbESPW4vCMBSE3xf8D+EIvsiaakGk2yiiCCK64GXfD83p&#10;hW1OahO1/nsjLOzjMDPfMOmiM7W4U+sqywrGowgEcWZ1xYWCy3nzOQPhPLLG2jIpeJKDxbz3kWKi&#10;7YOPdD/5QgQIuwQVlN43iZQuK8mgG9mGOHi5bQ36INtC6hYfAW5qOYmiqTRYcVgosaFVSdnv6WYU&#10;UL6ON9+rfcw/Xja7ZXWVh+FOqUG/W36B8NT5//Bfe6s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FWZwgAAANoAAAAPAAAAAAAAAAAAAAAAAJgCAABkcnMvZG93&#10;bnJldi54bWxQSwUGAAAAAAQABAD1AAAAhwMAAAAA&#10;" fillcolor="#4bacc6 [3208]" strokecolor="#f2f2f2 [3041]" strokeweight="3pt">
                  <v:shadow color="#205867 [1608]" opacity=".5" offset="1pt"/>
                  <v:textbox>
                    <w:txbxContent>
                      <w:p w:rsidR="0002339B" w:rsidRDefault="0002339B" w:rsidP="000F0124">
                        <w:r>
                          <w:t>Project Manager</w:t>
                        </w:r>
                      </w:p>
                      <w:p w:rsidR="0002339B" w:rsidRDefault="0002339B" w:rsidP="000F0124">
                        <w:r>
                          <w:t xml:space="preserve">(Le </w:t>
                        </w:r>
                        <w:proofErr w:type="spellStart"/>
                        <w:r>
                          <w:t>Dinh</w:t>
                        </w:r>
                        <w:proofErr w:type="spellEnd"/>
                        <w:r>
                          <w:t xml:space="preserve"> Nam)</w:t>
                        </w:r>
                      </w:p>
                    </w:txbxContent>
                  </v:textbox>
                </v:roundrect>
                <v:rect id="Rectangle 50" o:spid="_x0000_s1031" style="position:absolute;left:7337;top:15628;width:43904;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pt8EA&#10;AADaAAAADwAAAGRycy9kb3ducmV2LnhtbESPQYvCMBSE7wv+h/AEL4umiohUo4hY8OKK1YPHR/Ns&#10;i81LaaJWf/1GEDwOM/MNM1+2phJ3alxpWcFwEIEgzqwuOVdwOib9KQjnkTVWlknBkxwsF52fOcba&#10;PvhA99TnIkDYxaig8L6OpXRZQQbdwNbEwbvYxqAPssmlbvAR4KaSoyiaSIMlh4UCa1oXlF3Tm1EQ&#10;JXtMznSr883ryL9+t/k7pFelet12NQPhqfXf8Ke91QrG8L4Sb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ZqbfBAAAA2gAAAA8AAAAAAAAAAAAAAAAAmAIAAGRycy9kb3du&#10;cmV2LnhtbFBLBQYAAAAABAAEAPUAAACGAwAAAAA=&#10;" fillcolor="#4bacc6 [3208]" strokecolor="#f2f2f2 [3041]" strokeweight="3pt">
                  <v:shadow color="#205867 [1608]" opacity=".5" offset="1pt"/>
                </v:rect>
                <v:rect id="Rectangle 51" o:spid="_x0000_s1032" style="position:absolute;left:28956;top:14190;width:1521;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SW8MA&#10;AADaAAAADwAAAGRycy9kb3ducmV2LnhtbESPQWvCQBSE74L/YXlCL1I3epASXUMpCXhRMXrw+Mi+&#10;JsHs25DdxNRf7xYKPQ4z8w2zTUbTiIE6V1tWsFxEIIgLq2suFVwv2fsHCOeRNTaWScEPOUh208kW&#10;Y20ffKYh96UIEHYxKqi8b2MpXVGRQbewLXHwvm1n0AfZlVJ3+Ahw08hVFK2lwZrDQoUtfVVU3PPe&#10;KIiyE2Y36tsyfV547g/p8ZzflXqbjZ8bEJ5G/x/+a++1gjX8Xgk3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eSW8MAAADaAAAADwAAAAAAAAAAAAAAAACYAgAAZHJzL2Rv&#10;d25yZXYueG1sUEsFBgAAAAAEAAQA9QAAAIgDAAAAAA==&#10;" fillcolor="#4bacc6 [3208]" strokecolor="#f2f2f2 [3041]" strokeweight="3pt">
                  <v:shadow color="#205867 [1608]" opacity=".5" offset="1pt"/>
                </v:rect>
                <v:shape id="AutoShape 52" o:spid="_x0000_s1033" type="#_x0000_t67" style="position:absolute;left:28767;top:16285;width:1989;height: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LLO8AA&#10;AADaAAAADwAAAGRycy9kb3ducmV2LnhtbESPzYrCQBCE78K+w9ALe9OOrqySzURUFLzswZ8HaDJt&#10;EjbTEzKjxrd3BMFjUVVfUdmit426cudrJxrGowQUS+FMLaWG03E7nIPygcRQ44Q13NnDIv8YZJQa&#10;d5M9Xw+hVBEiPiUNVQhtiuiLii35kWtZond2naUQZVei6egW4bbBSZL8oKVa4kJFLa8rLv4PF6vh&#10;aOwG99+4nZoxJ0irP7M7B62/PvvlL6jAfXiHX+2d0TCD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LLO8AAAADaAAAADwAAAAAAAAAAAAAAAACYAgAAZHJzL2Rvd25y&#10;ZXYueG1sUEsFBgAAAAAEAAQA9QAAAIUDAAAAAA==&#10;" fillcolor="#4bacc6 [3208]" strokecolor="#f2f2f2 [3041]" strokeweight="3pt">
                  <v:shadow on="t" color="#205867 [1608]" opacity=".5" offset="1pt"/>
                  <v:textbox style="layout-flow:vertical-ideographic"/>
                </v:shape>
                <v:shape id="AutoShape 53" o:spid="_x0000_s1034" type="#_x0000_t67" style="position:absolute;left:51241;top:15628;width:199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1fSboA&#10;AADaAAAADwAAAGRycy9kb3ducmV2LnhtbERPSwrCMBDdC94hjOBOp34QqUZRUXDjws8BhmZsi82k&#10;NFHr7c1CcPl4/+W6tZV6ceNLJxpGwwQUS+ZMKbmG2/UwmIPygcRQ5YQ1fNjDetXtLCk17i1nfl1C&#10;rmKI+JQ0FCHUKaLPCrbkh65midzdNZZChE2OpqF3DLcVjpNkhpZKiQ0F1bwrOHtcnlbD1dg9nid4&#10;mJoRJ0jbkzneg9b9XrtZgArchr/45z4aDXFrvBJvA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i1fSboAAADaAAAADwAAAAAAAAAAAAAAAACYAgAAZHJzL2Rvd25yZXYueG1s&#10;UEsFBgAAAAAEAAQA9QAAAH8DAAAAAA==&#10;" fillcolor="#4bacc6 [3208]" strokecolor="#f2f2f2 [3041]" strokeweight="3pt">
                  <v:shadow on="t" color="#205867 [1608]" opacity=".5" offset="1pt"/>
                  <v:textbox style="layout-flow:vertical-ideographic"/>
                </v:shape>
                <v:shape id="AutoShape 54" o:spid="_x0000_s1035" type="#_x0000_t67" style="position:absolute;left:5324;top:15620;width:2013;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60sAA&#10;AADaAAAADwAAAGRycy9kb3ducmV2LnhtbESPzYrCQBCE78K+w9ALe9OOriyazURUFLzswZ8HaDJt&#10;EjbTEzKjxrd3BMFjUVVfUdmit426cudrJxrGowQUS+FMLaWG03E7nIHygcRQ44Q13NnDIv8YZJQa&#10;d5M9Xw+hVBEiPiUNVQhtiuiLii35kWtZond2naUQZVei6egW4bbBSZL8oKVa4kJFLa8rLv4PF6vh&#10;aOwG99+4nZoxJ0irP7M7B62/PvvlL6jAfXiHX+2d0TCH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H60sAAAADaAAAADwAAAAAAAAAAAAAAAACYAgAAZHJzL2Rvd25y&#10;ZXYueG1sUEsFBgAAAAAEAAQA9QAAAIUDAAAAAA==&#10;" fillcolor="#4bacc6 [3208]" strokecolor="#f2f2f2 [3041]" strokeweight="3pt">
                  <v:shadow on="t" color="#205867 [1608]" opacity=".5" offset="1pt"/>
                  <v:textbox style="layout-flow:vertical-ideographic"/>
                </v:shape>
                <v:roundrect id="AutoShape 55" o:spid="_x0000_s1036" style="position:absolute;top:19227;width:12572;height:81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sdcQA&#10;AADbAAAADwAAAGRycy9kb3ducmV2LnhtbESPQWvCQBCF70L/wzKFXqTZtIKU6CpiEUpQwbTeh+yY&#10;hGZn0+zWxH/vHAq9zfDevPfNcj26Vl2pD41nAy9JCoq49LbhysDX5+75DVSIyBZbz2TgRgHWq4fJ&#10;EjPrBz7RtYiVkhAOGRqoY+wyrUNZk8OQ+I5YtIvvHUZZ+0rbHgcJd61+TdO5dtiwNNTY0bam8rv4&#10;dQbo8j7bHbf7GZ+j7vJN86MP09yYp8dxswAVaYz/5r/rD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hLHXEAAAA2wAAAA8AAAAAAAAAAAAAAAAAmAIAAGRycy9k&#10;b3ducmV2LnhtbFBLBQYAAAAABAAEAPUAAACJAwAAAAA=&#10;" fillcolor="#4bacc6 [3208]" strokecolor="#f2f2f2 [3041]" strokeweight="3pt">
                  <v:shadow color="#205867 [1608]" opacity=".5" offset="1pt"/>
                  <v:textbox>
                    <w:txbxContent>
                      <w:p w:rsidR="0002339B" w:rsidRDefault="0002339B" w:rsidP="000F0124">
                        <w:r>
                          <w:t>Requirement Analysis</w:t>
                        </w:r>
                      </w:p>
                      <w:p w:rsidR="0002339B" w:rsidRDefault="0002339B" w:rsidP="000F0124">
                        <w:r>
                          <w:t xml:space="preserve">(Le </w:t>
                        </w:r>
                        <w:proofErr w:type="spellStart"/>
                        <w:r>
                          <w:t>Dinh</w:t>
                        </w:r>
                        <w:proofErr w:type="spellEnd"/>
                        <w:r>
                          <w:t xml:space="preserve"> Nam)</w:t>
                        </w:r>
                      </w:p>
                    </w:txbxContent>
                  </v:textbox>
                </v:roundrect>
                <v:roundrect id="AutoShape 56" o:spid="_x0000_s1037" style="position:absolute;left:22284;top:19893;width:14857;height:73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7sAA&#10;AADbAAAADwAAAGRycy9kb3ducmV2LnhtbERP24rCMBB9F/Yfwiz4IpqqIEs1FXERRFSwq+9DM72w&#10;zaTbZLX+vREE3+ZwrrNYdqYWV2pdZVnBeBSBIM6srrhQcP7ZDL9AOI+ssbZMCu7kYJl89BYYa3vj&#10;E11TX4gQwi5GBaX3TSyly0oy6Ea2IQ5cbluDPsC2kLrFWwg3tZxE0UwarDg0lNjQuqTsN/03Cij/&#10;nm6O6/2UL142u1X1Jw+DnVL9z241B+Gp82/xy73VYf4Y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J7sAAAADbAAAADwAAAAAAAAAAAAAAAACYAgAAZHJzL2Rvd25y&#10;ZXYueG1sUEsFBgAAAAAEAAQA9QAAAIUDAAAAAA==&#10;" fillcolor="#4bacc6 [3208]" strokecolor="#f2f2f2 [3041]" strokeweight="3pt">
                  <v:shadow color="#205867 [1608]" opacity=".5" offset="1pt"/>
                  <v:textbox>
                    <w:txbxContent>
                      <w:p w:rsidR="0002339B" w:rsidRDefault="0002339B" w:rsidP="000F0124">
                        <w:r>
                          <w:t>Technical Leader</w:t>
                        </w:r>
                      </w:p>
                      <w:p w:rsidR="0002339B" w:rsidRDefault="0002339B" w:rsidP="000F0124">
                        <w:r>
                          <w:t xml:space="preserve">(Le </w:t>
                        </w:r>
                        <w:proofErr w:type="spellStart"/>
                        <w:r>
                          <w:t>Dinh</w:t>
                        </w:r>
                        <w:proofErr w:type="spellEnd"/>
                        <w:r>
                          <w:t xml:space="preserve"> Nam)</w:t>
                        </w:r>
                      </w:p>
                    </w:txbxContent>
                  </v:textbox>
                </v:roundrect>
                <v:roundrect id="AutoShape 57" o:spid="_x0000_s1038" style="position:absolute;left:43501;top:19227;width:13139;height:82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Xmb8A&#10;AADbAAAADwAAAGRycy9kb3ducmV2LnhtbERP24rCMBB9F/yHMIIvoqkKItVURBFEdhe8vQ/N9ILN&#10;pDZR699vFhZ8m8O5znLVmko8qXGlZQXjUQSCOLW65FzB5bwbzkE4j6yxskwK3uRglXQ7S4y1ffGR&#10;niefixDCLkYFhfd1LKVLCzLoRrYmDlxmG4M+wCaXusFXCDeVnETRTBosOTQUWNOmoPR2ehgFlG2n&#10;u5/N15SvXtaHdXmX34ODUv1eu16A8NT6j/jfvddh/gT+fgkH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PxeZvwAAANsAAAAPAAAAAAAAAAAAAAAAAJgCAABkcnMvZG93bnJl&#10;di54bWxQSwUGAAAAAAQABAD1AAAAhAMAAAAA&#10;" fillcolor="#4bacc6 [3208]" strokecolor="#f2f2f2 [3041]" strokeweight="3pt">
                  <v:shadow color="#205867 [1608]" opacity=".5" offset="1pt"/>
                  <v:textbox>
                    <w:txbxContent>
                      <w:p w:rsidR="0002339B" w:rsidRDefault="0002339B" w:rsidP="000F0124">
                        <w:r>
                          <w:t>QA and Test Team</w:t>
                        </w:r>
                      </w:p>
                      <w:p w:rsidR="0002339B" w:rsidRDefault="0002339B" w:rsidP="000F0124">
                        <w:r>
                          <w:t xml:space="preserve">(Pham </w:t>
                        </w:r>
                        <w:proofErr w:type="spellStart"/>
                        <w:r>
                          <w:t>Thi</w:t>
                        </w:r>
                        <w:proofErr w:type="spellEnd"/>
                        <w:r>
                          <w:t xml:space="preserve"> Minh)</w:t>
                        </w:r>
                      </w:p>
                    </w:txbxContent>
                  </v:textbox>
                </v:roundrect>
                <v:rect id="Rectangle 58" o:spid="_x0000_s1039" style="position:absolute;left:98;top:27123;width:855;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CNgsAA&#10;AADbAAAADwAAAGRycy9kb3ducmV2LnhtbERPTYvCMBC9L/gfwgheFk1VE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CNgsAAAADbAAAADwAAAAAAAAAAAAAAAACYAgAAZHJzL2Rvd25y&#10;ZXYueG1sUEsFBgAAAAAEAAQA9QAAAIUDAAAAAA==&#10;" fillcolor="#4bacc6 [3208]" strokecolor="#f2f2f2 [3041]" strokeweight="3pt">
                  <v:shadow color="#205867 [1608]" opacity=".5" offset="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9" o:spid="_x0000_s1040" type="#_x0000_t15" style="position:absolute;left:953;top:28857;width:10476;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6sQA&#10;AADbAAAADwAAAGRycy9kb3ducmV2LnhtbERPTWvCQBC9F/wPywi9iG6qUmLqKm2pIkIPRg89Dtlp&#10;kpqdTXe3Gv+9Kwi9zeN9znzZmUacyPnasoKnUQKCuLC65lLBYb8apiB8QNbYWCYFF/KwXPQe5php&#10;e+YdnfJQihjCPkMFVQhtJqUvKjLoR7Yljty3dQZDhK6U2uE5hptGjpPkWRqsOTZU2NJ7RcUx/zMK&#10;9pOvy2C8/ig/p9vfn+PbxON6lir12O9eX0AE6sK/+O7e6Dh/Crdf4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fu+rEAAAA2wAAAA8AAAAAAAAAAAAAAAAAmAIAAGRycy9k&#10;b3ducmV2LnhtbFBLBQYAAAAABAAEAPUAAACJAwAAAAA=&#10;" fillcolor="#4bacc6 [3208]" strokecolor="#f2f2f2 [3041]" strokeweight="3pt">
                  <v:shadow color="#205867 [1608]" opacity=".5" offset="1pt"/>
                  <v:textbox>
                    <w:txbxContent>
                      <w:p w:rsidR="0002339B" w:rsidRDefault="0002339B" w:rsidP="000F0124">
                        <w:r>
                          <w:t xml:space="preserve">Pham </w:t>
                        </w:r>
                        <w:proofErr w:type="spellStart"/>
                        <w:r>
                          <w:t>Thi</w:t>
                        </w:r>
                        <w:proofErr w:type="spellEnd"/>
                        <w:r>
                          <w:t xml:space="preserve"> Minh</w:t>
                        </w:r>
                      </w:p>
                    </w:txbxContent>
                  </v:textbox>
                </v:shape>
                <v:rect id="Rectangle 60" o:spid="_x0000_s1041" style="position:absolute;left:21438;top:20191;width:846;height:15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wbcAA&#10;AADbAAAADwAAAGRycy9kb3ducmV2LnhtbERPTYvCMBC9L/gfwgheFk0VF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WwbcAAAADbAAAADwAAAAAAAAAAAAAAAACYAgAAZHJzL2Rvd25y&#10;ZXYueG1sUEsFBgAAAAAEAAQA9QAAAIUDAAAAAA==&#10;" fillcolor="#4bacc6 [3208]" strokecolor="#f2f2f2 [3041]" strokeweight="3pt">
                  <v:shadow color="#205867 [1608]" opacity=".5" offset="1pt"/>
                </v:rect>
                <v:rect id="Rectangle 61" o:spid="_x0000_s1042" style="position:absolute;left:42838;top:27028;width:846;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uGr8A&#10;AADbAAAADwAAAGRycy9kb3ducmV2LnhtbERPy6rCMBDdC/5DGMGNaKoLuVSjiFhwo2J14XJoxrbY&#10;TEoTtfr1RhDubg7nOfNlayrxoMaVlhWMRxEI4szqknMF51My/APhPLLGyjIpeJGD5aLbmWOs7ZOP&#10;9Eh9LkIIuxgVFN7XsZQuK8igG9maOHBX2xj0ATa51A0+Q7ip5CSKptJgyaGhwJrWBWW39G4URMkB&#10;kwvd63zzPvHA7zb7Y3pTqt9rVzMQnlr/L/65tzrMn8L3l3C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By4avwAAANsAAAAPAAAAAAAAAAAAAAAAAJgCAABkcnMvZG93bnJl&#10;di54bWxQSwUGAAAAAAQABAD1AAAAhAMAAAAA&#10;" fillcolor="#4bacc6 [3208]" strokecolor="#f2f2f2 [3041]" strokeweight="3pt">
                  <v:shadow color="#205867 [1608]" opacity=".5" offset="1pt"/>
                </v:rect>
                <v:shape id="AutoShape 62" o:spid="_x0000_s1043" type="#_x0000_t15" style="position:absolute;left:22669;top:28288;width:1172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lncQA&#10;AADbAAAADwAAAGRycy9kb3ducmV2LnhtbERPTWvCQBC9F/wPywi9iG6qUjW6kbaoSKGHxh56HLJj&#10;EpOdTbNbjf++Kwi9zeN9zmrdmVqcqXWlZQVPowgEcWZ1ybmCr8N2OAfhPLLG2jIpuJKDddJ7WGGs&#10;7YU/6Zz6XIQQdjEqKLxvYildVpBBN7INceCOtjXoA2xzqVu8hHBTy3EUPUuDJYeGAht6Kyir0l+j&#10;4DD5vg7Gu03+MX3/OVWvE4e7xVypx373sgThqfP/4rt7r8P8Gdx+C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JZ3EAAAA2wAAAA8AAAAAAAAAAAAAAAAAmAIAAGRycy9k&#10;b3ducmV2LnhtbFBLBQYAAAAABAAEAPUAAACJAwAAAAA=&#10;" fillcolor="#4bacc6 [3208]" strokecolor="#f2f2f2 [3041]" strokeweight="3pt">
                  <v:shadow color="#205867 [1608]" opacity=".5" offset="1pt"/>
                  <v:textbox>
                    <w:txbxContent>
                      <w:p w:rsidR="0002339B" w:rsidRDefault="0002339B" w:rsidP="000F0124">
                        <w:r>
                          <w:t xml:space="preserve">Pham Tien </w:t>
                        </w:r>
                        <w:proofErr w:type="spellStart"/>
                        <w:r>
                          <w:t>Dat</w:t>
                        </w:r>
                        <w:proofErr w:type="spellEnd"/>
                      </w:p>
                    </w:txbxContent>
                  </v:textbox>
                </v:shape>
                <v:shape id="AutoShape 64" o:spid="_x0000_s1044" type="#_x0000_t15" style="position:absolute;left:44261;top:28386;width:11717;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4UdMMA&#10;AADbAAAADwAAAGRycy9kb3ducmV2LnhtbERPTYvCMBC9C/6HMIKXZU1XRbQaxRUVETys7mGPQzO2&#10;1WZSm6j13xthwds83udMZrUpxI0ql1tW8NWJQBAnVuecKvg9rD6HIJxH1lhYJgUPcjCbNhsTjLW9&#10;8w/d9j4VIYRdjAoy78tYSpdkZNB1bEkcuKOtDPoAq1TqCu8h3BSyG0UDaTDn0JBhSYuMkvP+ahQc&#10;en+Pj+56me7628vp/N1zuB4NlWq36vkYhKfav8X/7o0O80fw+iUc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4UdMMAAADbAAAADwAAAAAAAAAAAAAAAACYAgAAZHJzL2Rv&#10;d25yZXYueG1sUEsFBgAAAAAEAAQA9QAAAIgDAAAAAA==&#10;" fillcolor="#4bacc6 [3208]" strokecolor="#f2f2f2 [3041]" strokeweight="3pt">
                  <v:shadow color="#205867 [1608]" opacity=".5" offset="1pt"/>
                  <v:textbox>
                    <w:txbxContent>
                      <w:p w:rsidR="0002339B" w:rsidRDefault="0002339B" w:rsidP="000F0124">
                        <w:r>
                          <w:t>Nguyen Ngoc Tuan</w:t>
                        </w:r>
                      </w:p>
                    </w:txbxContent>
                  </v:textbox>
                </v:shape>
                <w10:anchorlock/>
              </v:group>
            </w:pict>
          </mc:Fallback>
        </mc:AlternateContent>
      </w:r>
    </w:p>
    <w:p w:rsidR="000F0124" w:rsidRDefault="000F0124" w:rsidP="00DB14D2">
      <w:pPr>
        <w:pStyle w:val="NormalIndent"/>
      </w:pPr>
    </w:p>
    <w:p w:rsidR="000F0124" w:rsidRDefault="000F0124" w:rsidP="00DB14D2">
      <w:pPr>
        <w:pStyle w:val="NormalIndent"/>
      </w:pPr>
    </w:p>
    <w:p w:rsidR="000F0124" w:rsidRDefault="000F0124" w:rsidP="00DB14D2">
      <w:pPr>
        <w:pStyle w:val="NormalIndent"/>
      </w:pPr>
    </w:p>
    <w:p w:rsidR="000F0124" w:rsidRPr="00FE3167" w:rsidRDefault="000F0124" w:rsidP="00DB14D2">
      <w:pPr>
        <w:pStyle w:val="NormalIndent"/>
      </w:pPr>
    </w:p>
    <w:p w:rsidR="000F0124" w:rsidRPr="000F0124" w:rsidRDefault="00E031FE" w:rsidP="0083141D">
      <w:pPr>
        <w:pStyle w:val="Heading2"/>
      </w:pPr>
      <w:bookmarkStart w:id="27" w:name="_Project_team"/>
      <w:bookmarkStart w:id="28" w:name="_Toc368438023"/>
      <w:bookmarkEnd w:id="27"/>
      <w:r>
        <w:t>Project T</w:t>
      </w:r>
      <w:r w:rsidR="00D25A64">
        <w:t>eam</w:t>
      </w:r>
      <w:bookmarkEnd w:id="28"/>
    </w:p>
    <w:tbl>
      <w:tblPr>
        <w:tblW w:w="963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10"/>
        <w:gridCol w:w="2340"/>
        <w:gridCol w:w="1350"/>
        <w:gridCol w:w="900"/>
        <w:gridCol w:w="360"/>
        <w:gridCol w:w="450"/>
        <w:gridCol w:w="810"/>
        <w:gridCol w:w="900"/>
        <w:gridCol w:w="810"/>
      </w:tblGrid>
      <w:tr w:rsidR="007D5023" w:rsidRPr="00CC7543" w:rsidTr="00AA4421">
        <w:trPr>
          <w:trHeight w:val="517"/>
          <w:tblHeader/>
        </w:trPr>
        <w:tc>
          <w:tcPr>
            <w:tcW w:w="1710" w:type="dxa"/>
            <w:shd w:val="clear" w:color="auto" w:fill="D9D9D9"/>
          </w:tcPr>
          <w:p w:rsidR="007D5023" w:rsidRPr="00331C1F" w:rsidRDefault="007D5023" w:rsidP="0011269F">
            <w:pPr>
              <w:pStyle w:val="Bangheader"/>
              <w:rPr>
                <w:sz w:val="22"/>
                <w:szCs w:val="22"/>
              </w:rPr>
            </w:pPr>
            <w:r w:rsidRPr="00331C1F">
              <w:rPr>
                <w:sz w:val="22"/>
                <w:szCs w:val="22"/>
              </w:rPr>
              <w:t>Role</w:t>
            </w:r>
          </w:p>
        </w:tc>
        <w:tc>
          <w:tcPr>
            <w:tcW w:w="2340" w:type="dxa"/>
            <w:shd w:val="clear" w:color="auto" w:fill="D9D9D9"/>
            <w:vAlign w:val="center"/>
          </w:tcPr>
          <w:p w:rsidR="007D5023" w:rsidRPr="00331C1F" w:rsidRDefault="007D5023" w:rsidP="0011269F">
            <w:pPr>
              <w:pStyle w:val="Bangheader"/>
              <w:rPr>
                <w:sz w:val="22"/>
                <w:szCs w:val="22"/>
                <w:highlight w:val="yellow"/>
              </w:rPr>
            </w:pPr>
            <w:r w:rsidRPr="00331C1F">
              <w:rPr>
                <w:sz w:val="22"/>
                <w:szCs w:val="22"/>
              </w:rPr>
              <w:t>Responsibility</w:t>
            </w:r>
          </w:p>
        </w:tc>
        <w:tc>
          <w:tcPr>
            <w:tcW w:w="1350" w:type="dxa"/>
            <w:shd w:val="clear" w:color="auto" w:fill="D9D9D9"/>
            <w:vAlign w:val="center"/>
          </w:tcPr>
          <w:p w:rsidR="007D5023" w:rsidRPr="00331C1F" w:rsidRDefault="00F075BA" w:rsidP="0011269F">
            <w:pPr>
              <w:pStyle w:val="Bangheader"/>
              <w:rPr>
                <w:sz w:val="22"/>
                <w:szCs w:val="22"/>
              </w:rPr>
            </w:pPr>
            <w:r w:rsidRPr="00331C1F">
              <w:rPr>
                <w:sz w:val="22"/>
                <w:szCs w:val="22"/>
              </w:rPr>
              <w:t>Qualification</w:t>
            </w:r>
          </w:p>
        </w:tc>
        <w:tc>
          <w:tcPr>
            <w:tcW w:w="900" w:type="dxa"/>
            <w:shd w:val="clear" w:color="auto" w:fill="D9D9D9"/>
          </w:tcPr>
          <w:p w:rsidR="007D5023" w:rsidRPr="00331C1F" w:rsidRDefault="00752BBC" w:rsidP="0011269F">
            <w:pPr>
              <w:pStyle w:val="Bangheader"/>
              <w:rPr>
                <w:sz w:val="22"/>
                <w:szCs w:val="22"/>
              </w:rPr>
            </w:pPr>
            <w:r w:rsidRPr="00331C1F">
              <w:rPr>
                <w:sz w:val="22"/>
                <w:szCs w:val="22"/>
              </w:rPr>
              <w:t>Full name</w:t>
            </w:r>
          </w:p>
        </w:tc>
        <w:tc>
          <w:tcPr>
            <w:tcW w:w="810" w:type="dxa"/>
            <w:gridSpan w:val="2"/>
            <w:shd w:val="clear" w:color="auto" w:fill="D9D9D9"/>
          </w:tcPr>
          <w:p w:rsidR="007D5023" w:rsidRPr="00331C1F" w:rsidRDefault="007D5023" w:rsidP="0011269F">
            <w:pPr>
              <w:pStyle w:val="Bangheader"/>
              <w:rPr>
                <w:sz w:val="22"/>
                <w:szCs w:val="22"/>
              </w:rPr>
            </w:pPr>
            <w:r w:rsidRPr="00331C1F">
              <w:rPr>
                <w:sz w:val="22"/>
                <w:szCs w:val="22"/>
              </w:rPr>
              <w:t>Type</w:t>
            </w:r>
          </w:p>
        </w:tc>
        <w:tc>
          <w:tcPr>
            <w:tcW w:w="810" w:type="dxa"/>
            <w:shd w:val="clear" w:color="auto" w:fill="D9D9D9"/>
            <w:vAlign w:val="center"/>
          </w:tcPr>
          <w:p w:rsidR="007D5023" w:rsidRPr="00331C1F" w:rsidRDefault="007D5023" w:rsidP="0011269F">
            <w:pPr>
              <w:pStyle w:val="Bangheader"/>
              <w:rPr>
                <w:sz w:val="22"/>
                <w:szCs w:val="22"/>
              </w:rPr>
            </w:pPr>
            <w:proofErr w:type="gramStart"/>
            <w:r w:rsidRPr="00331C1F">
              <w:rPr>
                <w:sz w:val="22"/>
                <w:szCs w:val="22"/>
              </w:rPr>
              <w:t>Effort</w:t>
            </w:r>
            <w:r w:rsidR="00686C91" w:rsidRPr="00331C1F">
              <w:rPr>
                <w:sz w:val="22"/>
                <w:szCs w:val="22"/>
              </w:rPr>
              <w:t>(</w:t>
            </w:r>
            <w:proofErr w:type="gramEnd"/>
            <w:r w:rsidR="00686C91" w:rsidRPr="00331C1F">
              <w:rPr>
                <w:sz w:val="22"/>
                <w:szCs w:val="22"/>
              </w:rPr>
              <w:t>%)</w:t>
            </w:r>
          </w:p>
        </w:tc>
        <w:tc>
          <w:tcPr>
            <w:tcW w:w="900" w:type="dxa"/>
            <w:shd w:val="clear" w:color="auto" w:fill="D9D9D9"/>
          </w:tcPr>
          <w:p w:rsidR="007D5023" w:rsidRPr="00331C1F" w:rsidRDefault="007D5023" w:rsidP="0011269F">
            <w:pPr>
              <w:pStyle w:val="Bangheader"/>
              <w:rPr>
                <w:sz w:val="22"/>
                <w:szCs w:val="22"/>
              </w:rPr>
            </w:pPr>
            <w:r w:rsidRPr="00331C1F">
              <w:rPr>
                <w:sz w:val="22"/>
                <w:szCs w:val="22"/>
              </w:rPr>
              <w:t>Start date</w:t>
            </w:r>
          </w:p>
        </w:tc>
        <w:tc>
          <w:tcPr>
            <w:tcW w:w="810" w:type="dxa"/>
            <w:shd w:val="clear" w:color="auto" w:fill="D9D9D9"/>
          </w:tcPr>
          <w:p w:rsidR="007D5023" w:rsidRPr="00331C1F" w:rsidRDefault="007D5023" w:rsidP="0011269F">
            <w:pPr>
              <w:pStyle w:val="Bangheader"/>
              <w:rPr>
                <w:sz w:val="22"/>
                <w:szCs w:val="22"/>
              </w:rPr>
            </w:pPr>
            <w:r w:rsidRPr="00331C1F">
              <w:rPr>
                <w:sz w:val="22"/>
                <w:szCs w:val="22"/>
              </w:rPr>
              <w:t>End date</w:t>
            </w:r>
          </w:p>
        </w:tc>
      </w:tr>
      <w:tr w:rsidR="007D5023" w:rsidRPr="00CC7543" w:rsidTr="00AA4421">
        <w:trPr>
          <w:cantSplit/>
          <w:trHeight w:val="517"/>
        </w:trPr>
        <w:tc>
          <w:tcPr>
            <w:tcW w:w="1710" w:type="dxa"/>
            <w:shd w:val="clear" w:color="auto" w:fill="FFFFFF"/>
          </w:tcPr>
          <w:p w:rsidR="007D5023" w:rsidRPr="00CC7543" w:rsidRDefault="007D5023" w:rsidP="00A20D82">
            <w:pPr>
              <w:pStyle w:val="bang0"/>
            </w:pPr>
            <w:r w:rsidRPr="00CC7543">
              <w:t>PM</w:t>
            </w:r>
          </w:p>
        </w:tc>
        <w:tc>
          <w:tcPr>
            <w:tcW w:w="2340" w:type="dxa"/>
            <w:shd w:val="clear" w:color="auto" w:fill="FFFFFF"/>
          </w:tcPr>
          <w:p w:rsidR="007D5023" w:rsidRPr="00CC7543" w:rsidRDefault="00AB35A4" w:rsidP="00A20D82">
            <w:pPr>
              <w:pStyle w:val="bang0"/>
            </w:pPr>
            <w:r w:rsidRPr="00CC7543">
              <w:t>Have o</w:t>
            </w:r>
            <w:r w:rsidR="007D5023" w:rsidRPr="00CC7543">
              <w:t>verall responsibility of the project</w:t>
            </w:r>
            <w:r w:rsidR="000F0124">
              <w:t>:</w:t>
            </w:r>
          </w:p>
          <w:p w:rsidR="00DB76A4" w:rsidRPr="00CC7543" w:rsidRDefault="00057DEA" w:rsidP="00A20D82">
            <w:pPr>
              <w:pStyle w:val="bang0"/>
            </w:pPr>
            <w:r w:rsidRPr="00CC7543">
              <w:t xml:space="preserve">- </w:t>
            </w:r>
            <w:r w:rsidR="00DB76A4" w:rsidRPr="00CC7543">
              <w:t>Proje</w:t>
            </w:r>
            <w:r w:rsidR="00F87BE4">
              <w:t>ct planning</w:t>
            </w:r>
            <w:r w:rsidR="00DB76A4" w:rsidRPr="00CC7543">
              <w:t xml:space="preserve"> and scheduling</w:t>
            </w:r>
          </w:p>
          <w:p w:rsidR="00DB76A4" w:rsidRDefault="00057DEA" w:rsidP="00A20D82">
            <w:pPr>
              <w:pStyle w:val="bang0"/>
            </w:pPr>
            <w:r w:rsidRPr="00CC7543">
              <w:t xml:space="preserve">- </w:t>
            </w:r>
            <w:r w:rsidR="00DB76A4" w:rsidRPr="00CC7543">
              <w:t>Task assignment and tracking</w:t>
            </w:r>
            <w:r w:rsidR="00F87BE4">
              <w:t xml:space="preserve"> processing</w:t>
            </w:r>
          </w:p>
          <w:p w:rsidR="0011269F" w:rsidRPr="00CC7543" w:rsidRDefault="0011269F" w:rsidP="00A20D82">
            <w:pPr>
              <w:pStyle w:val="bang0"/>
            </w:pPr>
            <w:r>
              <w:t>- Review documents</w:t>
            </w:r>
          </w:p>
          <w:p w:rsidR="00DB76A4" w:rsidRPr="00CC7543" w:rsidRDefault="00057DEA" w:rsidP="00A20D82">
            <w:pPr>
              <w:pStyle w:val="bang0"/>
            </w:pPr>
            <w:r w:rsidRPr="00CC7543">
              <w:t xml:space="preserve">- </w:t>
            </w:r>
            <w:r w:rsidR="00F87BE4">
              <w:t>Reporting to supervisor</w:t>
            </w:r>
          </w:p>
          <w:p w:rsidR="00DB76A4" w:rsidRDefault="00057DEA" w:rsidP="00A20D82">
            <w:pPr>
              <w:pStyle w:val="bang0"/>
            </w:pPr>
            <w:r w:rsidRPr="00CC7543">
              <w:t xml:space="preserve">- </w:t>
            </w:r>
            <w:r w:rsidR="00DB76A4" w:rsidRPr="00CC7543">
              <w:t>Interface with other departments as per need</w:t>
            </w:r>
          </w:p>
          <w:p w:rsidR="000F0124" w:rsidRPr="00CC7543" w:rsidRDefault="000F0124" w:rsidP="00A20D82">
            <w:pPr>
              <w:pStyle w:val="bang0"/>
            </w:pPr>
          </w:p>
        </w:tc>
        <w:tc>
          <w:tcPr>
            <w:tcW w:w="1350" w:type="dxa"/>
            <w:shd w:val="clear" w:color="auto" w:fill="FFFFFF"/>
          </w:tcPr>
          <w:p w:rsidR="007D5023" w:rsidRPr="00CC7543" w:rsidRDefault="007D5023" w:rsidP="00A20D82">
            <w:pPr>
              <w:pStyle w:val="bang0"/>
            </w:pPr>
          </w:p>
        </w:tc>
        <w:tc>
          <w:tcPr>
            <w:tcW w:w="900" w:type="dxa"/>
            <w:shd w:val="clear" w:color="auto" w:fill="FFFFFF"/>
          </w:tcPr>
          <w:p w:rsidR="007D5023" w:rsidRPr="00CC7543" w:rsidRDefault="000F0124" w:rsidP="00A20D82">
            <w:pPr>
              <w:pStyle w:val="bang0"/>
            </w:pPr>
            <w:r>
              <w:t xml:space="preserve">Le </w:t>
            </w:r>
            <w:proofErr w:type="spellStart"/>
            <w:r>
              <w:t>Dinh</w:t>
            </w:r>
            <w:proofErr w:type="spellEnd"/>
            <w:r>
              <w:t xml:space="preserve"> Nam</w:t>
            </w:r>
          </w:p>
        </w:tc>
        <w:tc>
          <w:tcPr>
            <w:tcW w:w="810" w:type="dxa"/>
            <w:gridSpan w:val="2"/>
            <w:shd w:val="clear" w:color="auto" w:fill="FFFFFF"/>
          </w:tcPr>
          <w:p w:rsidR="007D5023" w:rsidRPr="00CC7543" w:rsidRDefault="007D5023" w:rsidP="00A20D82">
            <w:pPr>
              <w:pStyle w:val="bang0"/>
            </w:pPr>
          </w:p>
        </w:tc>
        <w:tc>
          <w:tcPr>
            <w:tcW w:w="810" w:type="dxa"/>
            <w:shd w:val="clear" w:color="auto" w:fill="FFFFFF"/>
          </w:tcPr>
          <w:p w:rsidR="007D5023" w:rsidRPr="00CC7543" w:rsidRDefault="00F727FF" w:rsidP="00A20D82">
            <w:pPr>
              <w:pStyle w:val="bang0"/>
            </w:pPr>
            <w:r>
              <w:t>100%</w:t>
            </w:r>
          </w:p>
        </w:tc>
        <w:tc>
          <w:tcPr>
            <w:tcW w:w="900" w:type="dxa"/>
            <w:shd w:val="clear" w:color="auto" w:fill="FFFFFF"/>
          </w:tcPr>
          <w:p w:rsidR="007D5023" w:rsidRPr="00CC7543" w:rsidRDefault="000F0124" w:rsidP="00A20D82">
            <w:pPr>
              <w:pStyle w:val="bang0"/>
            </w:pPr>
            <w:r>
              <w:t>12-</w:t>
            </w:r>
            <w:r w:rsidR="00686C91">
              <w:t>5-20</w:t>
            </w:r>
            <w:r>
              <w:t>14</w:t>
            </w:r>
          </w:p>
        </w:tc>
        <w:tc>
          <w:tcPr>
            <w:tcW w:w="810" w:type="dxa"/>
            <w:shd w:val="clear" w:color="auto" w:fill="FFFFFF"/>
          </w:tcPr>
          <w:p w:rsidR="007D5023" w:rsidRPr="00CC7543" w:rsidRDefault="000F0124" w:rsidP="00A20D82">
            <w:pPr>
              <w:pStyle w:val="bang0"/>
            </w:pPr>
            <w:r>
              <w:t>22-8-2014</w:t>
            </w:r>
          </w:p>
        </w:tc>
      </w:tr>
      <w:tr w:rsidR="00B53814" w:rsidRPr="00CC7543" w:rsidTr="00AA4421">
        <w:trPr>
          <w:cantSplit/>
          <w:trHeight w:val="517"/>
        </w:trPr>
        <w:tc>
          <w:tcPr>
            <w:tcW w:w="9630" w:type="dxa"/>
            <w:gridSpan w:val="9"/>
            <w:shd w:val="clear" w:color="auto" w:fill="FFFFFF"/>
          </w:tcPr>
          <w:p w:rsidR="00B53814" w:rsidRPr="00CC7543" w:rsidRDefault="00380E56" w:rsidP="0011269F">
            <w:pPr>
              <w:pStyle w:val="StylebangcategoryWhiteLeft"/>
            </w:pPr>
            <w:r w:rsidRPr="00CC7543">
              <w:t xml:space="preserve">Responsible for </w:t>
            </w:r>
            <w:r w:rsidR="00F232F3">
              <w:t xml:space="preserve">all </w:t>
            </w:r>
            <w:r w:rsidRPr="00CC7543">
              <w:t>modules</w:t>
            </w:r>
          </w:p>
        </w:tc>
      </w:tr>
      <w:tr w:rsidR="00F232F3" w:rsidRPr="00CC7543" w:rsidTr="00AA4421">
        <w:trPr>
          <w:cantSplit/>
          <w:trHeight w:val="517"/>
        </w:trPr>
        <w:tc>
          <w:tcPr>
            <w:tcW w:w="1710" w:type="dxa"/>
            <w:shd w:val="clear" w:color="auto" w:fill="FFFFFF"/>
          </w:tcPr>
          <w:p w:rsidR="00F232F3" w:rsidRPr="00CC7543" w:rsidRDefault="0096164E" w:rsidP="00A20D82">
            <w:pPr>
              <w:pStyle w:val="bang0"/>
            </w:pPr>
            <w:r>
              <w:t>Project Technical Leader (P</w:t>
            </w:r>
            <w:r w:rsidR="000F0124">
              <w:t>TL)</w:t>
            </w:r>
          </w:p>
        </w:tc>
        <w:tc>
          <w:tcPr>
            <w:tcW w:w="2340" w:type="dxa"/>
            <w:shd w:val="clear" w:color="auto" w:fill="FFFFFF"/>
          </w:tcPr>
          <w:p w:rsidR="00F232F3" w:rsidRPr="00CC7543" w:rsidRDefault="000F0124" w:rsidP="00A20D82">
            <w:pPr>
              <w:pStyle w:val="bang0"/>
            </w:pPr>
            <w:r>
              <w:t>PTL is</w:t>
            </w:r>
            <w:r w:rsidR="00F232F3" w:rsidRPr="00CC7543">
              <w:t xml:space="preserve"> responsible for the technical project execution</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 xml:space="preserve">Le </w:t>
            </w:r>
            <w:proofErr w:type="spellStart"/>
            <w:r>
              <w:t>Dinh</w:t>
            </w:r>
            <w:proofErr w:type="spellEnd"/>
            <w:r>
              <w:t xml:space="preserve"> Nam</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#1</w:t>
            </w:r>
          </w:p>
        </w:tc>
        <w:tc>
          <w:tcPr>
            <w:tcW w:w="2340" w:type="dxa"/>
            <w:shd w:val="clear" w:color="auto" w:fill="FFFFFF"/>
          </w:tcPr>
          <w:p w:rsidR="00F232F3" w:rsidRPr="00CC7543" w:rsidRDefault="00F232F3" w:rsidP="00801789">
            <w:pPr>
              <w:pStyle w:val="doclist"/>
              <w:jc w:val="center"/>
            </w:pPr>
            <w:r w:rsidRPr="00801789">
              <w:rPr>
                <w:sz w:val="16"/>
              </w:rPr>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 xml:space="preserve">Pham Tien </w:t>
            </w:r>
            <w:proofErr w:type="spellStart"/>
            <w:r>
              <w:t>Dat</w:t>
            </w:r>
            <w:proofErr w:type="spellEnd"/>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w:t>
            </w:r>
            <w:r>
              <w:t>2</w:t>
            </w:r>
          </w:p>
        </w:tc>
        <w:tc>
          <w:tcPr>
            <w:tcW w:w="2340" w:type="dxa"/>
            <w:shd w:val="clear" w:color="auto" w:fill="FFFFFF"/>
          </w:tcPr>
          <w:p w:rsidR="00F232F3" w:rsidRPr="00CC7543" w:rsidRDefault="00F232F3" w:rsidP="00A20D82">
            <w:pPr>
              <w:pStyle w:val="bang0"/>
            </w:pPr>
            <w:r>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Nguyen Ngoc Tuan</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332"/>
        </w:trPr>
        <w:tc>
          <w:tcPr>
            <w:tcW w:w="9630" w:type="dxa"/>
            <w:gridSpan w:val="9"/>
            <w:shd w:val="clear" w:color="auto" w:fill="FFFFFF"/>
          </w:tcPr>
          <w:p w:rsidR="00F232F3" w:rsidRPr="00CC7543" w:rsidRDefault="00F232F3" w:rsidP="0011269F">
            <w:pPr>
              <w:pStyle w:val="StylebangcategoryWhiteLeft"/>
            </w:pPr>
            <w:r w:rsidRPr="00CC7543">
              <w:t>Others</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t>Test</w:t>
            </w:r>
            <w:r w:rsidR="000F0124">
              <w:t xml:space="preserve"> Leader</w:t>
            </w:r>
          </w:p>
        </w:tc>
        <w:tc>
          <w:tcPr>
            <w:tcW w:w="2340" w:type="dxa"/>
            <w:shd w:val="clear" w:color="auto" w:fill="FFFFFF"/>
          </w:tcPr>
          <w:p w:rsidR="00F232F3" w:rsidRDefault="00F727FF" w:rsidP="00A20D82">
            <w:pPr>
              <w:pStyle w:val="bang0"/>
              <w:rPr>
                <w:lang w:val="fr-FR"/>
              </w:rPr>
            </w:pPr>
            <w:r>
              <w:rPr>
                <w:lang w:val="fr-FR"/>
              </w:rPr>
              <w:t>-</w:t>
            </w:r>
            <w:r w:rsidR="00F232F3" w:rsidRPr="00F727FF">
              <w:t>Create</w:t>
            </w:r>
            <w:r w:rsidR="00F232F3">
              <w:rPr>
                <w:lang w:val="fr-FR"/>
              </w:rPr>
              <w:t xml:space="preserve"> test plan, </w:t>
            </w:r>
            <w:r w:rsidR="00F87BE4">
              <w:rPr>
                <w:lang w:val="fr-FR"/>
              </w:rPr>
              <w:t xml:space="preserve">test case, test report, </w:t>
            </w:r>
            <w:proofErr w:type="spellStart"/>
            <w:r w:rsidR="00F87BE4">
              <w:rPr>
                <w:lang w:val="fr-FR"/>
              </w:rPr>
              <w:t>quality</w:t>
            </w:r>
            <w:proofErr w:type="spellEnd"/>
            <w:r w:rsidR="00F87BE4">
              <w:rPr>
                <w:lang w:val="fr-FR"/>
              </w:rPr>
              <w:t xml:space="preserve"> report</w:t>
            </w:r>
          </w:p>
          <w:p w:rsidR="00F232F3" w:rsidRPr="00CC7543" w:rsidRDefault="00F727FF" w:rsidP="00A20D82">
            <w:pPr>
              <w:pStyle w:val="bang0"/>
              <w:rPr>
                <w:lang w:val="fr-FR"/>
              </w:rPr>
            </w:pPr>
            <w:r>
              <w:rPr>
                <w:lang w:val="fr-FR"/>
              </w:rPr>
              <w:t>-</w:t>
            </w:r>
            <w:r w:rsidR="00F232F3" w:rsidRPr="00F727FF">
              <w:t>Execute</w:t>
            </w:r>
            <w:r w:rsidR="00F232F3">
              <w:rPr>
                <w:lang w:val="fr-FR"/>
              </w:rPr>
              <w:t xml:space="preserve"> test.</w:t>
            </w:r>
          </w:p>
        </w:tc>
        <w:tc>
          <w:tcPr>
            <w:tcW w:w="1350" w:type="dxa"/>
            <w:shd w:val="clear" w:color="auto" w:fill="FFFFFF"/>
          </w:tcPr>
          <w:p w:rsidR="00F232F3" w:rsidRPr="00CC7543" w:rsidRDefault="00F232F3" w:rsidP="00A20D82">
            <w:pPr>
              <w:pStyle w:val="bang0"/>
              <w:rPr>
                <w:lang w:val="fr-FR"/>
              </w:rPr>
            </w:pPr>
          </w:p>
        </w:tc>
        <w:tc>
          <w:tcPr>
            <w:tcW w:w="1260" w:type="dxa"/>
            <w:gridSpan w:val="2"/>
            <w:shd w:val="clear" w:color="auto" w:fill="FFFFFF"/>
          </w:tcPr>
          <w:p w:rsidR="00F232F3" w:rsidRPr="00CC7543" w:rsidRDefault="000F0124" w:rsidP="00A20D82">
            <w:pPr>
              <w:pStyle w:val="bang0"/>
              <w:rPr>
                <w:lang w:val="fr-FR"/>
              </w:rPr>
            </w:pPr>
            <w:r>
              <w:rPr>
                <w:lang w:val="fr-FR"/>
              </w:rPr>
              <w:t xml:space="preserve">Pham </w:t>
            </w:r>
            <w:proofErr w:type="spellStart"/>
            <w:r>
              <w:rPr>
                <w:lang w:val="fr-FR"/>
              </w:rPr>
              <w:t>Thi</w:t>
            </w:r>
            <w:proofErr w:type="spellEnd"/>
            <w:r>
              <w:rPr>
                <w:lang w:val="fr-FR"/>
              </w:rPr>
              <w:t xml:space="preserve"> Minh</w:t>
            </w:r>
          </w:p>
        </w:tc>
        <w:tc>
          <w:tcPr>
            <w:tcW w:w="450" w:type="dxa"/>
            <w:shd w:val="clear" w:color="auto" w:fill="FFFFFF"/>
          </w:tcPr>
          <w:p w:rsidR="00F232F3" w:rsidRPr="00CC7543" w:rsidRDefault="00F232F3" w:rsidP="00A20D82">
            <w:pPr>
              <w:pStyle w:val="bang0"/>
              <w:rPr>
                <w:lang w:val="fr-FR"/>
              </w:rPr>
            </w:pPr>
          </w:p>
        </w:tc>
        <w:tc>
          <w:tcPr>
            <w:tcW w:w="810" w:type="dxa"/>
            <w:shd w:val="clear" w:color="auto" w:fill="FFFFFF"/>
          </w:tcPr>
          <w:p w:rsidR="00F232F3" w:rsidRPr="00CC7543" w:rsidRDefault="00F727FF" w:rsidP="00A20D82">
            <w:pPr>
              <w:pStyle w:val="bang0"/>
              <w:rPr>
                <w:lang w:val="fr-FR"/>
              </w:rPr>
            </w:pPr>
            <w:r>
              <w:t>100%</w:t>
            </w:r>
          </w:p>
        </w:tc>
        <w:tc>
          <w:tcPr>
            <w:tcW w:w="900" w:type="dxa"/>
            <w:shd w:val="clear" w:color="auto" w:fill="FFFFFF"/>
          </w:tcPr>
          <w:p w:rsidR="00F232F3" w:rsidRPr="00CC7543" w:rsidRDefault="00686C91" w:rsidP="00A20D82">
            <w:pPr>
              <w:pStyle w:val="bang0"/>
              <w:rPr>
                <w:lang w:val="fr-FR"/>
              </w:rPr>
            </w:pPr>
            <w:r>
              <w:t>12-5-2014</w:t>
            </w:r>
          </w:p>
        </w:tc>
        <w:tc>
          <w:tcPr>
            <w:tcW w:w="810" w:type="dxa"/>
            <w:shd w:val="clear" w:color="auto" w:fill="FFFFFF"/>
          </w:tcPr>
          <w:p w:rsidR="00F232F3" w:rsidRPr="00CC7543" w:rsidRDefault="00686C91" w:rsidP="00A20D82">
            <w:pPr>
              <w:pStyle w:val="bang0"/>
              <w:rPr>
                <w:lang w:val="fr-FR"/>
              </w:rPr>
            </w:pPr>
            <w:r>
              <w:t>22-8-2014</w:t>
            </w:r>
          </w:p>
        </w:tc>
      </w:tr>
      <w:tr w:rsidR="000F0124" w:rsidRPr="00CC7543" w:rsidTr="00AA4421">
        <w:trPr>
          <w:cantSplit/>
          <w:trHeight w:val="517"/>
        </w:trPr>
        <w:tc>
          <w:tcPr>
            <w:tcW w:w="1710" w:type="dxa"/>
            <w:shd w:val="clear" w:color="auto" w:fill="FFFFFF"/>
          </w:tcPr>
          <w:p w:rsidR="000F0124" w:rsidRDefault="00686C91" w:rsidP="00A20D82">
            <w:pPr>
              <w:pStyle w:val="bang0"/>
            </w:pPr>
            <w:r>
              <w:t>Tester</w:t>
            </w:r>
            <w:r w:rsidR="0011269F">
              <w:t xml:space="preserve"> #1</w:t>
            </w:r>
          </w:p>
        </w:tc>
        <w:tc>
          <w:tcPr>
            <w:tcW w:w="2340" w:type="dxa"/>
            <w:shd w:val="clear" w:color="auto" w:fill="FFFFFF"/>
          </w:tcPr>
          <w:p w:rsidR="000F0124" w:rsidRDefault="00686C91" w:rsidP="00A20D82">
            <w:pPr>
              <w:pStyle w:val="bang0"/>
              <w:rPr>
                <w:lang w:val="fr-FR"/>
              </w:rPr>
            </w:pPr>
            <w:r>
              <w:rPr>
                <w:lang w:val="fr-FR"/>
              </w:rPr>
              <w:t>-</w:t>
            </w:r>
            <w:r w:rsidRPr="00F727FF">
              <w:t>Execute</w:t>
            </w:r>
            <w:r>
              <w:rPr>
                <w:lang w:val="fr-FR"/>
              </w:rPr>
              <w:t xml:space="preserve"> test.</w:t>
            </w:r>
          </w:p>
        </w:tc>
        <w:tc>
          <w:tcPr>
            <w:tcW w:w="1350" w:type="dxa"/>
            <w:shd w:val="clear" w:color="auto" w:fill="FFFFFF"/>
          </w:tcPr>
          <w:p w:rsidR="000F0124" w:rsidRPr="00CC7543" w:rsidRDefault="000F0124" w:rsidP="00A20D82">
            <w:pPr>
              <w:pStyle w:val="bang0"/>
              <w:rPr>
                <w:lang w:val="fr-FR"/>
              </w:rPr>
            </w:pPr>
          </w:p>
        </w:tc>
        <w:tc>
          <w:tcPr>
            <w:tcW w:w="1260" w:type="dxa"/>
            <w:gridSpan w:val="2"/>
            <w:shd w:val="clear" w:color="auto" w:fill="FFFFFF"/>
          </w:tcPr>
          <w:p w:rsidR="000F0124" w:rsidRDefault="00801789" w:rsidP="00A20D82">
            <w:pPr>
              <w:pStyle w:val="bang0"/>
              <w:rPr>
                <w:lang w:val="fr-FR"/>
              </w:rPr>
            </w:pPr>
            <w:r>
              <w:rPr>
                <w:lang w:val="fr-FR"/>
              </w:rPr>
              <w:t xml:space="preserve">Nguyen </w:t>
            </w:r>
            <w:proofErr w:type="spellStart"/>
            <w:r>
              <w:rPr>
                <w:lang w:val="fr-FR"/>
              </w:rPr>
              <w:t>Ngoc</w:t>
            </w:r>
            <w:proofErr w:type="spellEnd"/>
            <w:r>
              <w:rPr>
                <w:lang w:val="fr-FR"/>
              </w:rPr>
              <w:t xml:space="preserve"> Tuan</w:t>
            </w:r>
          </w:p>
        </w:tc>
        <w:tc>
          <w:tcPr>
            <w:tcW w:w="450" w:type="dxa"/>
            <w:shd w:val="clear" w:color="auto" w:fill="FFFFFF"/>
          </w:tcPr>
          <w:p w:rsidR="000F0124" w:rsidRPr="00CC7543" w:rsidRDefault="000F0124" w:rsidP="00A20D82">
            <w:pPr>
              <w:pStyle w:val="bang0"/>
              <w:rPr>
                <w:lang w:val="fr-FR"/>
              </w:rPr>
            </w:pPr>
          </w:p>
        </w:tc>
        <w:tc>
          <w:tcPr>
            <w:tcW w:w="810" w:type="dxa"/>
            <w:shd w:val="clear" w:color="auto" w:fill="FFFFFF"/>
          </w:tcPr>
          <w:p w:rsidR="000F0124" w:rsidRDefault="00686C91" w:rsidP="00A20D82">
            <w:pPr>
              <w:pStyle w:val="bang0"/>
            </w:pPr>
            <w:r>
              <w:t>100%</w:t>
            </w:r>
          </w:p>
        </w:tc>
        <w:tc>
          <w:tcPr>
            <w:tcW w:w="900" w:type="dxa"/>
            <w:shd w:val="clear" w:color="auto" w:fill="FFFFFF"/>
          </w:tcPr>
          <w:p w:rsidR="000F0124" w:rsidRDefault="00686C91" w:rsidP="00A20D82">
            <w:pPr>
              <w:pStyle w:val="bang0"/>
            </w:pPr>
            <w:r>
              <w:t>12-5-2014</w:t>
            </w:r>
          </w:p>
        </w:tc>
        <w:tc>
          <w:tcPr>
            <w:tcW w:w="810" w:type="dxa"/>
            <w:shd w:val="clear" w:color="auto" w:fill="FFFFFF"/>
          </w:tcPr>
          <w:p w:rsidR="000F0124" w:rsidRDefault="00686C91" w:rsidP="00A20D82">
            <w:pPr>
              <w:pStyle w:val="bang0"/>
            </w:pPr>
            <w:r>
              <w:t>22-8-2014</w:t>
            </w:r>
          </w:p>
        </w:tc>
      </w:tr>
    </w:tbl>
    <w:p w:rsidR="0011269F" w:rsidRDefault="0011269F" w:rsidP="00DB14D2">
      <w:bookmarkStart w:id="29" w:name="_Toc452446891"/>
    </w:p>
    <w:p w:rsidR="0011269F" w:rsidRDefault="0011269F" w:rsidP="00DB14D2"/>
    <w:p w:rsidR="0011269F" w:rsidRDefault="0011269F" w:rsidP="00DB14D2"/>
    <w:p w:rsidR="0011269F" w:rsidRDefault="0011269F" w:rsidP="00DB14D2"/>
    <w:p w:rsidR="0011269F" w:rsidRDefault="0011269F" w:rsidP="00DB14D2"/>
    <w:p w:rsidR="0083141D" w:rsidRDefault="0083141D" w:rsidP="00DB14D2"/>
    <w:p w:rsidR="0083141D" w:rsidRDefault="0083141D" w:rsidP="00DB14D2"/>
    <w:p w:rsidR="0011269F" w:rsidRDefault="0011269F" w:rsidP="00DB14D2"/>
    <w:p w:rsidR="0011269F" w:rsidRDefault="0011269F" w:rsidP="00DB14D2"/>
    <w:p w:rsidR="00380E56" w:rsidRDefault="00380E56" w:rsidP="00DB14D2">
      <w:r>
        <w:t>The detail of Human resource budget allocation over the whole project life is in the below table</w:t>
      </w:r>
      <w:r w:rsidR="00CC7543">
        <w:t>:</w:t>
      </w:r>
    </w:p>
    <w:p w:rsidR="0011269F" w:rsidRDefault="0011269F" w:rsidP="00DB14D2"/>
    <w:tbl>
      <w:tblPr>
        <w:tblW w:w="1161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630"/>
        <w:gridCol w:w="1080"/>
        <w:gridCol w:w="540"/>
        <w:gridCol w:w="540"/>
        <w:gridCol w:w="540"/>
        <w:gridCol w:w="540"/>
        <w:gridCol w:w="540"/>
        <w:gridCol w:w="540"/>
        <w:gridCol w:w="540"/>
        <w:gridCol w:w="540"/>
        <w:gridCol w:w="540"/>
        <w:gridCol w:w="540"/>
        <w:gridCol w:w="540"/>
        <w:gridCol w:w="540"/>
        <w:gridCol w:w="540"/>
        <w:gridCol w:w="540"/>
        <w:gridCol w:w="2340"/>
      </w:tblGrid>
      <w:tr w:rsidR="0096164E" w:rsidRPr="00CC7543" w:rsidTr="002A6F70">
        <w:trPr>
          <w:cantSplit/>
          <w:trHeight w:val="525"/>
          <w:tblHeader/>
        </w:trPr>
        <w:tc>
          <w:tcPr>
            <w:tcW w:w="630" w:type="dxa"/>
            <w:shd w:val="clear" w:color="auto" w:fill="D9D9D9"/>
            <w:vAlign w:val="center"/>
          </w:tcPr>
          <w:p w:rsidR="0096164E" w:rsidRPr="00CC7543" w:rsidRDefault="0096164E" w:rsidP="0011269F">
            <w:pPr>
              <w:pStyle w:val="Bangheader"/>
            </w:pPr>
            <w:r w:rsidRPr="00CC7543">
              <w:t>Role</w:t>
            </w:r>
          </w:p>
        </w:tc>
        <w:tc>
          <w:tcPr>
            <w:tcW w:w="1080" w:type="dxa"/>
            <w:shd w:val="clear" w:color="auto" w:fill="D9D9D9"/>
            <w:vAlign w:val="center"/>
          </w:tcPr>
          <w:p w:rsidR="0096164E" w:rsidRPr="00CC7543" w:rsidRDefault="0096164E" w:rsidP="0011269F">
            <w:pPr>
              <w:pStyle w:val="Bangheader"/>
            </w:pPr>
            <w:r w:rsidRPr="00CC7543">
              <w:t>Name</w:t>
            </w:r>
          </w:p>
        </w:tc>
        <w:tc>
          <w:tcPr>
            <w:tcW w:w="540" w:type="dxa"/>
            <w:shd w:val="clear" w:color="auto" w:fill="D9D9D9"/>
          </w:tcPr>
          <w:p w:rsidR="0096164E" w:rsidRDefault="002A6F70" w:rsidP="0011269F">
            <w:pPr>
              <w:pStyle w:val="Bangheader"/>
            </w:pPr>
            <w:r>
              <w:t>W2-May</w:t>
            </w:r>
          </w:p>
        </w:tc>
        <w:tc>
          <w:tcPr>
            <w:tcW w:w="540" w:type="dxa"/>
            <w:shd w:val="clear" w:color="auto" w:fill="D9D9D9"/>
            <w:vAlign w:val="center"/>
          </w:tcPr>
          <w:p w:rsidR="0096164E" w:rsidRPr="00CC7543" w:rsidRDefault="0096164E" w:rsidP="0011269F">
            <w:pPr>
              <w:pStyle w:val="Bangheader"/>
            </w:pPr>
            <w:r>
              <w:t>W3-May</w:t>
            </w:r>
          </w:p>
        </w:tc>
        <w:tc>
          <w:tcPr>
            <w:tcW w:w="540" w:type="dxa"/>
            <w:shd w:val="clear" w:color="auto" w:fill="D9D9D9"/>
            <w:vAlign w:val="center"/>
          </w:tcPr>
          <w:p w:rsidR="0096164E" w:rsidRPr="00CC7543" w:rsidRDefault="0096164E" w:rsidP="0011269F">
            <w:pPr>
              <w:pStyle w:val="Bangheader"/>
            </w:pPr>
            <w:r>
              <w:t>W4-May</w:t>
            </w:r>
          </w:p>
        </w:tc>
        <w:tc>
          <w:tcPr>
            <w:tcW w:w="540" w:type="dxa"/>
            <w:shd w:val="clear" w:color="auto" w:fill="D9D9D9"/>
            <w:vAlign w:val="center"/>
          </w:tcPr>
          <w:p w:rsidR="0096164E" w:rsidRPr="00CC7543" w:rsidRDefault="0096164E" w:rsidP="0011269F">
            <w:pPr>
              <w:pStyle w:val="Bangheader"/>
            </w:pPr>
            <w:r>
              <w:t>W1-Jun</w:t>
            </w:r>
          </w:p>
        </w:tc>
        <w:tc>
          <w:tcPr>
            <w:tcW w:w="540" w:type="dxa"/>
            <w:shd w:val="clear" w:color="auto" w:fill="D9D9D9"/>
            <w:vAlign w:val="center"/>
          </w:tcPr>
          <w:p w:rsidR="0096164E" w:rsidRPr="00CC7543" w:rsidRDefault="0096164E" w:rsidP="0011269F">
            <w:pPr>
              <w:pStyle w:val="Bangheader"/>
            </w:pPr>
            <w:r>
              <w:t>W2-Jun</w:t>
            </w:r>
          </w:p>
        </w:tc>
        <w:tc>
          <w:tcPr>
            <w:tcW w:w="540" w:type="dxa"/>
            <w:shd w:val="clear" w:color="auto" w:fill="D9D9D9"/>
            <w:vAlign w:val="center"/>
          </w:tcPr>
          <w:p w:rsidR="0096164E" w:rsidRPr="00CC7543" w:rsidRDefault="0096164E" w:rsidP="0011269F">
            <w:pPr>
              <w:pStyle w:val="Bangheader"/>
            </w:pPr>
            <w:r>
              <w:t>W3-Jun</w:t>
            </w:r>
          </w:p>
        </w:tc>
        <w:tc>
          <w:tcPr>
            <w:tcW w:w="540" w:type="dxa"/>
            <w:shd w:val="clear" w:color="auto" w:fill="D9D9D9"/>
            <w:vAlign w:val="center"/>
          </w:tcPr>
          <w:p w:rsidR="0096164E" w:rsidRPr="00CC7543" w:rsidRDefault="0096164E" w:rsidP="0011269F">
            <w:pPr>
              <w:pStyle w:val="Bangheader"/>
            </w:pPr>
            <w:r>
              <w:t>W4-Jun</w:t>
            </w:r>
          </w:p>
        </w:tc>
        <w:tc>
          <w:tcPr>
            <w:tcW w:w="540" w:type="dxa"/>
            <w:shd w:val="clear" w:color="auto" w:fill="D9D9D9"/>
            <w:vAlign w:val="center"/>
          </w:tcPr>
          <w:p w:rsidR="0096164E" w:rsidRPr="00CC7543" w:rsidRDefault="0096164E" w:rsidP="0011269F">
            <w:pPr>
              <w:pStyle w:val="Bangheader"/>
            </w:pPr>
            <w:r>
              <w:t>W1-Jul</w:t>
            </w:r>
          </w:p>
        </w:tc>
        <w:tc>
          <w:tcPr>
            <w:tcW w:w="540" w:type="dxa"/>
            <w:shd w:val="clear" w:color="auto" w:fill="D9D9D9"/>
            <w:vAlign w:val="center"/>
          </w:tcPr>
          <w:p w:rsidR="0096164E" w:rsidRPr="00CC7543" w:rsidRDefault="0096164E" w:rsidP="0011269F">
            <w:pPr>
              <w:pStyle w:val="Bangheader"/>
            </w:pPr>
            <w:r>
              <w:t>W2</w:t>
            </w:r>
            <w:r w:rsidRPr="00CC7543">
              <w:t>-</w:t>
            </w:r>
            <w:r>
              <w:t>Jul</w:t>
            </w:r>
          </w:p>
        </w:tc>
        <w:tc>
          <w:tcPr>
            <w:tcW w:w="540" w:type="dxa"/>
            <w:shd w:val="clear" w:color="auto" w:fill="D9D9D9"/>
            <w:vAlign w:val="center"/>
          </w:tcPr>
          <w:p w:rsidR="0096164E" w:rsidRPr="00CC7543" w:rsidRDefault="0096164E" w:rsidP="0011269F">
            <w:pPr>
              <w:pStyle w:val="Bangheader"/>
            </w:pPr>
            <w:r w:rsidRPr="00CC7543">
              <w:t>W</w:t>
            </w:r>
            <w:r>
              <w:t>3</w:t>
            </w:r>
            <w:r w:rsidRPr="00CC7543">
              <w:t>-</w:t>
            </w:r>
            <w:r>
              <w:t>Jul</w:t>
            </w:r>
          </w:p>
        </w:tc>
        <w:tc>
          <w:tcPr>
            <w:tcW w:w="540" w:type="dxa"/>
            <w:shd w:val="clear" w:color="auto" w:fill="D9D9D9"/>
          </w:tcPr>
          <w:p w:rsidR="0096164E" w:rsidRPr="00CC7543" w:rsidRDefault="0096164E" w:rsidP="0096164E">
            <w:pPr>
              <w:pStyle w:val="Bangheader"/>
            </w:pPr>
            <w:r w:rsidRPr="00CC7543">
              <w:t>W</w:t>
            </w:r>
            <w:r>
              <w:t xml:space="preserve">4   </w:t>
            </w:r>
            <w:r w:rsidRPr="00CC7543">
              <w:t>-</w:t>
            </w:r>
            <w:r>
              <w:t>Jul</w:t>
            </w:r>
          </w:p>
        </w:tc>
        <w:tc>
          <w:tcPr>
            <w:tcW w:w="540" w:type="dxa"/>
            <w:shd w:val="clear" w:color="auto" w:fill="D9D9D9"/>
          </w:tcPr>
          <w:p w:rsidR="0096164E" w:rsidRPr="00CC7543" w:rsidRDefault="0096164E" w:rsidP="0011269F">
            <w:pPr>
              <w:pStyle w:val="Bangheader"/>
            </w:pPr>
            <w:r>
              <w:t>W1</w:t>
            </w:r>
            <w:r w:rsidRPr="00CC7543">
              <w:t>-</w:t>
            </w:r>
            <w:r>
              <w:t>Aug</w:t>
            </w:r>
          </w:p>
        </w:tc>
        <w:tc>
          <w:tcPr>
            <w:tcW w:w="540" w:type="dxa"/>
            <w:shd w:val="clear" w:color="auto" w:fill="D9D9D9"/>
            <w:vAlign w:val="center"/>
          </w:tcPr>
          <w:p w:rsidR="0096164E" w:rsidRPr="00CC7543" w:rsidRDefault="0096164E" w:rsidP="0011269F">
            <w:pPr>
              <w:pStyle w:val="Bangheader"/>
            </w:pPr>
            <w:r>
              <w:t>W2</w:t>
            </w:r>
            <w:r w:rsidRPr="00CC7543">
              <w:t>-</w:t>
            </w:r>
            <w:r>
              <w:t>Aug</w:t>
            </w:r>
          </w:p>
        </w:tc>
        <w:tc>
          <w:tcPr>
            <w:tcW w:w="540" w:type="dxa"/>
            <w:shd w:val="clear" w:color="auto" w:fill="D9D9D9"/>
          </w:tcPr>
          <w:p w:rsidR="0096164E" w:rsidRPr="00CC7543" w:rsidRDefault="0096164E" w:rsidP="0011269F">
            <w:pPr>
              <w:pStyle w:val="Bangheader"/>
            </w:pPr>
            <w:r>
              <w:t>W3-Aug</w:t>
            </w:r>
          </w:p>
        </w:tc>
        <w:tc>
          <w:tcPr>
            <w:tcW w:w="2340" w:type="dxa"/>
            <w:tcBorders>
              <w:bottom w:val="dotted" w:sz="2" w:space="0" w:color="808080"/>
            </w:tcBorders>
            <w:shd w:val="clear" w:color="auto" w:fill="D9D9D9"/>
            <w:vAlign w:val="center"/>
          </w:tcPr>
          <w:p w:rsidR="0096164E" w:rsidRPr="00CC7543" w:rsidRDefault="0096164E" w:rsidP="0096164E">
            <w:pPr>
              <w:pStyle w:val="Bangheader"/>
              <w:jc w:val="left"/>
            </w:pPr>
            <w:r>
              <w:t>Total (</w:t>
            </w:r>
            <w:proofErr w:type="spellStart"/>
            <w:r>
              <w:t>p</w:t>
            </w:r>
            <w:r w:rsidRPr="00CC7543">
              <w:t>d</w:t>
            </w:r>
            <w:proofErr w:type="spellEnd"/>
            <w:r w:rsidRPr="00CC7543">
              <w:t>)</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PM</w:t>
            </w:r>
            <w:r w:rsidR="002A6F70">
              <w:t>,PTL</w:t>
            </w:r>
          </w:p>
        </w:tc>
        <w:tc>
          <w:tcPr>
            <w:tcW w:w="1080" w:type="dxa"/>
            <w:vAlign w:val="center"/>
          </w:tcPr>
          <w:p w:rsidR="0096164E" w:rsidRPr="00CC7543" w:rsidRDefault="0096164E" w:rsidP="00A20D82">
            <w:pPr>
              <w:pStyle w:val="bang0"/>
            </w:pPr>
            <w:r>
              <w:t xml:space="preserve">Le </w:t>
            </w:r>
            <w:proofErr w:type="spellStart"/>
            <w:r>
              <w:t>Dinh</w:t>
            </w:r>
            <w:proofErr w:type="spellEnd"/>
            <w:r>
              <w:t xml:space="preserve"> Nam</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shd w:val="pct15" w:color="auto" w:fill="FFFFFF"/>
              </w:rPr>
            </w:pPr>
            <w:r w:rsidRPr="0096164E">
              <w:t>100%</w:t>
            </w:r>
          </w:p>
        </w:tc>
        <w:tc>
          <w:tcPr>
            <w:tcW w:w="2340" w:type="dxa"/>
            <w:tcBorders>
              <w:bottom w:val="dotted" w:sz="2" w:space="0" w:color="808080"/>
            </w:tcBorders>
            <w:shd w:val="clear" w:color="auto" w:fill="C0C0C0"/>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Dev1</w:t>
            </w:r>
          </w:p>
        </w:tc>
        <w:tc>
          <w:tcPr>
            <w:tcW w:w="1080" w:type="dxa"/>
            <w:vAlign w:val="center"/>
          </w:tcPr>
          <w:p w:rsidR="0096164E" w:rsidRPr="00CC7543" w:rsidRDefault="0096164E" w:rsidP="00A20D82">
            <w:pPr>
              <w:pStyle w:val="bang0"/>
            </w:pPr>
            <w:r>
              <w:t xml:space="preserve">Pham Tien </w:t>
            </w:r>
            <w:proofErr w:type="spellStart"/>
            <w:r>
              <w:t>Dat</w:t>
            </w:r>
            <w:proofErr w:type="spellEnd"/>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801789" w:rsidRPr="00CC7543" w:rsidRDefault="00801789" w:rsidP="00801789">
            <w:pPr>
              <w:pStyle w:val="bang0"/>
              <w:jc w:val="left"/>
            </w:pPr>
            <w:r>
              <w:t>Tester</w:t>
            </w:r>
          </w:p>
        </w:tc>
        <w:tc>
          <w:tcPr>
            <w:tcW w:w="1080" w:type="dxa"/>
            <w:vAlign w:val="center"/>
          </w:tcPr>
          <w:p w:rsidR="0096164E" w:rsidRPr="00CC7543" w:rsidRDefault="0096164E" w:rsidP="00A20D82">
            <w:pPr>
              <w:pStyle w:val="bang0"/>
            </w:pPr>
            <w:r>
              <w:t>Nguyen Ngoc Tuan</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t>Test Leader</w:t>
            </w:r>
          </w:p>
        </w:tc>
        <w:tc>
          <w:tcPr>
            <w:tcW w:w="1080" w:type="dxa"/>
            <w:vAlign w:val="center"/>
          </w:tcPr>
          <w:p w:rsidR="0096164E" w:rsidRPr="00CC7543" w:rsidRDefault="0096164E" w:rsidP="00A20D82">
            <w:pPr>
              <w:pStyle w:val="bang0"/>
            </w:pPr>
            <w:r>
              <w:t xml:space="preserve">Pham </w:t>
            </w:r>
            <w:proofErr w:type="spellStart"/>
            <w:r>
              <w:t>Thi</w:t>
            </w:r>
            <w:proofErr w:type="spellEnd"/>
            <w:r>
              <w:t xml:space="preserve"> Minh</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465"/>
        </w:trPr>
        <w:tc>
          <w:tcPr>
            <w:tcW w:w="630" w:type="dxa"/>
            <w:shd w:val="clear" w:color="auto" w:fill="D9D9D9"/>
            <w:vAlign w:val="center"/>
          </w:tcPr>
          <w:p w:rsidR="0096164E" w:rsidRPr="00CC7543" w:rsidRDefault="0096164E" w:rsidP="00A20D82">
            <w:pPr>
              <w:pStyle w:val="bang0"/>
            </w:pPr>
            <w:r w:rsidRPr="00CC7543">
              <w:t>Total</w:t>
            </w:r>
          </w:p>
        </w:tc>
        <w:tc>
          <w:tcPr>
            <w:tcW w:w="108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Default="0096164E" w:rsidP="00A20D82">
            <w:pPr>
              <w:pStyle w:val="bang0"/>
            </w:pPr>
          </w:p>
        </w:tc>
        <w:tc>
          <w:tcPr>
            <w:tcW w:w="2340" w:type="dxa"/>
            <w:shd w:val="clear" w:color="auto" w:fill="D9D9D9"/>
            <w:vAlign w:val="center"/>
          </w:tcPr>
          <w:p w:rsidR="0096164E" w:rsidRPr="00CC7543" w:rsidRDefault="002A6F70" w:rsidP="00A20D82">
            <w:pPr>
              <w:pStyle w:val="bang0"/>
            </w:pPr>
            <w:r>
              <w:t>260</w:t>
            </w:r>
          </w:p>
        </w:tc>
      </w:tr>
    </w:tbl>
    <w:p w:rsidR="00D25A64" w:rsidRDefault="00E031FE" w:rsidP="00DB14D2">
      <w:pPr>
        <w:pStyle w:val="Heading2"/>
      </w:pPr>
      <w:bookmarkStart w:id="30" w:name="_Toc368438024"/>
      <w:r>
        <w:lastRenderedPageBreak/>
        <w:t>External I</w:t>
      </w:r>
      <w:r w:rsidR="00D25A64">
        <w:t>nterfaces</w:t>
      </w:r>
      <w:bookmarkEnd w:id="29"/>
      <w:bookmarkEnd w:id="30"/>
    </w:p>
    <w:p w:rsidR="00D25A64" w:rsidRDefault="00FD6C16" w:rsidP="00DB14D2">
      <w:pPr>
        <w:pStyle w:val="Heading3"/>
      </w:pPr>
      <w:bookmarkStart w:id="31" w:name="OLE_LINK1"/>
      <w:bookmarkStart w:id="32" w:name="OLE_LINK2"/>
      <w:proofErr w:type="spellStart"/>
      <w:r>
        <w:t>Fsoft</w:t>
      </w:r>
      <w:proofErr w:type="spellEnd"/>
      <w:r w:rsidR="00C52BDF">
        <w:t xml:space="preserve"> </w:t>
      </w:r>
      <w:r w:rsidR="00E031FE">
        <w:t>I</w:t>
      </w:r>
      <w:r w:rsidR="00D25A64">
        <w:t>nterfaces</w:t>
      </w:r>
      <w:bookmarkEnd w:id="31"/>
      <w:bookmarkEnd w:id="32"/>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7F23D1" w:rsidRPr="00CC7543" w:rsidTr="004A27C6">
        <w:trPr>
          <w:tblHeader/>
        </w:trPr>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Department</w:t>
            </w:r>
          </w:p>
        </w:tc>
        <w:tc>
          <w:tcPr>
            <w:tcW w:w="198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Person</w:t>
            </w:r>
          </w:p>
          <w:p w:rsidR="007F23D1" w:rsidRPr="007F23D1" w:rsidRDefault="007F23D1" w:rsidP="004A27C6">
            <w:pPr>
              <w:pStyle w:val="Bangheader"/>
              <w:rPr>
                <w:sz w:val="22"/>
                <w:szCs w:val="22"/>
              </w:rPr>
            </w:pPr>
            <w:r w:rsidRPr="007F23D1">
              <w:rPr>
                <w:sz w:val="22"/>
                <w:szCs w:val="22"/>
              </w:rPr>
              <w:t>(name-position)</w:t>
            </w:r>
          </w:p>
        </w:tc>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address</w:t>
            </w:r>
          </w:p>
          <w:p w:rsidR="007F23D1" w:rsidRPr="007F23D1" w:rsidRDefault="007F23D1" w:rsidP="004A27C6">
            <w:pPr>
              <w:pStyle w:val="Bangheader"/>
              <w:rPr>
                <w:sz w:val="22"/>
                <w:szCs w:val="22"/>
              </w:rPr>
            </w:pPr>
            <w:r w:rsidRPr="007F23D1">
              <w:rPr>
                <w:sz w:val="22"/>
                <w:szCs w:val="22"/>
              </w:rPr>
              <w:t>(email, telephone)</w:t>
            </w:r>
          </w:p>
        </w:tc>
        <w:tc>
          <w:tcPr>
            <w:tcW w:w="252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Responsibility</w:t>
            </w:r>
          </w:p>
        </w:tc>
      </w:tr>
      <w:tr w:rsidR="007F23D1" w:rsidRPr="00CC7543" w:rsidTr="004A27C6">
        <w:tc>
          <w:tcPr>
            <w:tcW w:w="2160" w:type="dxa"/>
            <w:vAlign w:val="center"/>
          </w:tcPr>
          <w:p w:rsidR="007F23D1" w:rsidRPr="007F23D1" w:rsidRDefault="007F23D1" w:rsidP="004A27C6">
            <w:pPr>
              <w:pStyle w:val="bang0"/>
              <w:rPr>
                <w:sz w:val="22"/>
                <w:szCs w:val="22"/>
              </w:rPr>
            </w:pPr>
            <w:r w:rsidRPr="007F23D1">
              <w:rPr>
                <w:sz w:val="22"/>
                <w:szCs w:val="22"/>
              </w:rPr>
              <w:t>Teacher</w:t>
            </w:r>
          </w:p>
        </w:tc>
        <w:tc>
          <w:tcPr>
            <w:tcW w:w="1980" w:type="dxa"/>
            <w:vAlign w:val="center"/>
          </w:tcPr>
          <w:p w:rsidR="007F23D1" w:rsidRPr="007F23D1" w:rsidRDefault="007F23D1" w:rsidP="004A27C6">
            <w:pPr>
              <w:pStyle w:val="bang0"/>
              <w:rPr>
                <w:sz w:val="22"/>
                <w:szCs w:val="22"/>
              </w:rPr>
            </w:pPr>
            <w:r w:rsidRPr="007F23D1">
              <w:rPr>
                <w:sz w:val="22"/>
                <w:szCs w:val="22"/>
              </w:rPr>
              <w:t>Pham Ngoc Ha</w:t>
            </w:r>
          </w:p>
        </w:tc>
        <w:tc>
          <w:tcPr>
            <w:tcW w:w="2160" w:type="dxa"/>
          </w:tcPr>
          <w:p w:rsidR="007F23D1" w:rsidRPr="007F23D1" w:rsidRDefault="0002339B" w:rsidP="007F23D1">
            <w:pPr>
              <w:pStyle w:val="bang0"/>
              <w:jc w:val="left"/>
              <w:rPr>
                <w:sz w:val="22"/>
                <w:szCs w:val="22"/>
              </w:rPr>
            </w:pPr>
            <w:hyperlink r:id="rId10" w:history="1">
              <w:r w:rsidR="007F23D1" w:rsidRPr="007F23D1">
                <w:rPr>
                  <w:rStyle w:val="Hyperlink"/>
                  <w:sz w:val="22"/>
                  <w:szCs w:val="22"/>
                </w:rPr>
                <w:t>hapn@fsoft.com.vn</w:t>
              </w:r>
            </w:hyperlink>
          </w:p>
        </w:tc>
        <w:tc>
          <w:tcPr>
            <w:tcW w:w="2520" w:type="dxa"/>
            <w:vAlign w:val="center"/>
          </w:tcPr>
          <w:p w:rsidR="007F23D1" w:rsidRPr="007F23D1" w:rsidRDefault="007F23D1" w:rsidP="007F23D1">
            <w:pPr>
              <w:pStyle w:val="bang0"/>
              <w:jc w:val="left"/>
              <w:rPr>
                <w:sz w:val="22"/>
                <w:szCs w:val="22"/>
              </w:rPr>
            </w:pPr>
            <w:r w:rsidRPr="007F23D1">
              <w:rPr>
                <w:sz w:val="22"/>
                <w:szCs w:val="22"/>
              </w:rPr>
              <w:t>Explain whole questions about JS course</w:t>
            </w:r>
          </w:p>
        </w:tc>
      </w:tr>
    </w:tbl>
    <w:p w:rsidR="007F23D1" w:rsidRPr="007F23D1" w:rsidRDefault="007F23D1" w:rsidP="007F23D1">
      <w:pPr>
        <w:ind w:left="540"/>
      </w:pPr>
    </w:p>
    <w:p w:rsidR="00E60D3B" w:rsidRPr="00E60D3B" w:rsidRDefault="00DE4651" w:rsidP="00DB14D2">
      <w:pPr>
        <w:pStyle w:val="Heading3"/>
      </w:pPr>
      <w:r>
        <w:t>FPT University</w:t>
      </w:r>
      <w:r w:rsidR="00D25A64">
        <w:t xml:space="preserve">’s </w:t>
      </w:r>
      <w:r w:rsidR="00E031FE">
        <w:t>I</w:t>
      </w:r>
      <w:r w:rsidR="00D25A64">
        <w:t>nterfaces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bookmarkStart w:id="33" w:name="_Toc452446894"/>
            <w:r w:rsidRPr="00F63B73">
              <w:rPr>
                <w:sz w:val="22"/>
                <w:szCs w:val="22"/>
              </w:rPr>
              <w:t>Department</w:t>
            </w:r>
          </w:p>
        </w:tc>
        <w:tc>
          <w:tcPr>
            <w:tcW w:w="198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Person</w:t>
            </w:r>
          </w:p>
          <w:p w:rsidR="00E60D3B" w:rsidRPr="00F63B73" w:rsidRDefault="00E60D3B" w:rsidP="0011269F">
            <w:pPr>
              <w:pStyle w:val="Bangheader"/>
              <w:rPr>
                <w:sz w:val="22"/>
                <w:szCs w:val="22"/>
              </w:rPr>
            </w:pPr>
            <w:r w:rsidRPr="00F63B73">
              <w:rPr>
                <w:sz w:val="22"/>
                <w:szCs w:val="22"/>
              </w:rPr>
              <w:t>(name-position)</w:t>
            </w:r>
          </w:p>
        </w:tc>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address</w:t>
            </w:r>
          </w:p>
          <w:p w:rsidR="00E60D3B" w:rsidRPr="00F63B73" w:rsidRDefault="00E60D3B" w:rsidP="0011269F">
            <w:pPr>
              <w:pStyle w:val="Bangheader"/>
              <w:rPr>
                <w:sz w:val="22"/>
                <w:szCs w:val="22"/>
              </w:rPr>
            </w:pPr>
            <w:r w:rsidRPr="00F63B73">
              <w:rPr>
                <w:sz w:val="22"/>
                <w:szCs w:val="22"/>
              </w:rPr>
              <w:t>(email, telephone)</w:t>
            </w:r>
          </w:p>
        </w:tc>
        <w:tc>
          <w:tcPr>
            <w:tcW w:w="252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Responsibility</w:t>
            </w:r>
          </w:p>
        </w:tc>
      </w:tr>
      <w:tr w:rsidR="00E60D3B" w:rsidRPr="00CC7543" w:rsidTr="00F453FA">
        <w:tc>
          <w:tcPr>
            <w:tcW w:w="2160" w:type="dxa"/>
            <w:vAlign w:val="center"/>
          </w:tcPr>
          <w:p w:rsidR="00E60D3B" w:rsidRPr="00AA4421" w:rsidRDefault="00DE4651" w:rsidP="00A20D82">
            <w:pPr>
              <w:pStyle w:val="bang0"/>
              <w:rPr>
                <w:sz w:val="22"/>
                <w:szCs w:val="22"/>
              </w:rPr>
            </w:pPr>
            <w:r w:rsidRPr="00AA4421">
              <w:rPr>
                <w:sz w:val="22"/>
                <w:szCs w:val="22"/>
              </w:rPr>
              <w:t>Teacher</w:t>
            </w:r>
          </w:p>
        </w:tc>
        <w:tc>
          <w:tcPr>
            <w:tcW w:w="1980" w:type="dxa"/>
            <w:vAlign w:val="center"/>
          </w:tcPr>
          <w:p w:rsidR="00E60D3B" w:rsidRPr="00AA4421" w:rsidRDefault="00151C06" w:rsidP="00A20D82">
            <w:pPr>
              <w:pStyle w:val="bang0"/>
              <w:rPr>
                <w:sz w:val="22"/>
                <w:szCs w:val="22"/>
              </w:rPr>
            </w:pPr>
            <w:r w:rsidRPr="00AA4421">
              <w:rPr>
                <w:sz w:val="22"/>
                <w:szCs w:val="22"/>
              </w:rPr>
              <w:t>Nguyen Van Sang</w:t>
            </w:r>
          </w:p>
        </w:tc>
        <w:tc>
          <w:tcPr>
            <w:tcW w:w="2160" w:type="dxa"/>
          </w:tcPr>
          <w:p w:rsidR="00151C06" w:rsidRPr="00AA4421" w:rsidRDefault="00151C06" w:rsidP="00A20D82">
            <w:pPr>
              <w:pStyle w:val="bang0"/>
              <w:rPr>
                <w:sz w:val="22"/>
                <w:szCs w:val="22"/>
              </w:rPr>
            </w:pPr>
          </w:p>
          <w:p w:rsidR="00151C06" w:rsidRPr="00AA4421" w:rsidRDefault="00151C06" w:rsidP="00A20D82">
            <w:pPr>
              <w:pStyle w:val="bang0"/>
              <w:rPr>
                <w:sz w:val="22"/>
                <w:szCs w:val="22"/>
              </w:rPr>
            </w:pPr>
          </w:p>
          <w:p w:rsidR="00E60D3B" w:rsidRPr="00AA4421" w:rsidRDefault="00151C06" w:rsidP="00A20D82">
            <w:pPr>
              <w:pStyle w:val="bang0"/>
              <w:rPr>
                <w:color w:val="3333FF"/>
                <w:sz w:val="22"/>
                <w:szCs w:val="22"/>
                <w:u w:val="single"/>
              </w:rPr>
            </w:pPr>
            <w:r w:rsidRPr="00AA4421">
              <w:rPr>
                <w:color w:val="3333FF"/>
                <w:sz w:val="22"/>
                <w:szCs w:val="22"/>
                <w:u w:val="single"/>
              </w:rPr>
              <w:t>sangnv</w:t>
            </w:r>
            <w:r w:rsidR="00DE4651" w:rsidRPr="00AA4421">
              <w:rPr>
                <w:color w:val="3333FF"/>
                <w:sz w:val="22"/>
                <w:szCs w:val="22"/>
                <w:u w:val="single"/>
              </w:rPr>
              <w:t>@fpt.edu.vn</w:t>
            </w:r>
          </w:p>
        </w:tc>
        <w:tc>
          <w:tcPr>
            <w:tcW w:w="2520" w:type="dxa"/>
            <w:vAlign w:val="center"/>
          </w:tcPr>
          <w:p w:rsidR="00151C06" w:rsidRPr="00AA4421" w:rsidRDefault="00151C06" w:rsidP="00A20D82">
            <w:pPr>
              <w:pStyle w:val="bang0"/>
              <w:rPr>
                <w:sz w:val="22"/>
                <w:szCs w:val="22"/>
              </w:rPr>
            </w:pPr>
            <w:r w:rsidRPr="00AA4421">
              <w:rPr>
                <w:sz w:val="22"/>
                <w:szCs w:val="22"/>
              </w:rPr>
              <w:t>- Review and accept documents during project</w:t>
            </w:r>
          </w:p>
          <w:p w:rsidR="00DE4651" w:rsidRPr="00AA4421" w:rsidRDefault="00151C06" w:rsidP="00A20D82">
            <w:pPr>
              <w:pStyle w:val="bang0"/>
              <w:rPr>
                <w:sz w:val="22"/>
                <w:szCs w:val="22"/>
              </w:rPr>
            </w:pPr>
            <w:r w:rsidRPr="00AA4421">
              <w:rPr>
                <w:sz w:val="22"/>
                <w:szCs w:val="22"/>
              </w:rPr>
              <w:t xml:space="preserve">- </w:t>
            </w:r>
            <w:r w:rsidR="00DE4651" w:rsidRPr="00AA4421">
              <w:rPr>
                <w:sz w:val="22"/>
                <w:szCs w:val="22"/>
              </w:rPr>
              <w:t>R</w:t>
            </w:r>
            <w:r w:rsidRPr="00AA4421">
              <w:rPr>
                <w:sz w:val="22"/>
                <w:szCs w:val="22"/>
              </w:rPr>
              <w:t xml:space="preserve">eview and </w:t>
            </w:r>
            <w:r w:rsidR="00DE4651" w:rsidRPr="00AA4421">
              <w:rPr>
                <w:sz w:val="22"/>
                <w:szCs w:val="22"/>
              </w:rPr>
              <w:t>accept products of the project.</w:t>
            </w:r>
          </w:p>
          <w:p w:rsidR="00E60D3B" w:rsidRPr="00AA4421" w:rsidRDefault="00151C06" w:rsidP="00A20D82">
            <w:pPr>
              <w:pStyle w:val="bang0"/>
              <w:rPr>
                <w:sz w:val="22"/>
                <w:szCs w:val="22"/>
              </w:rPr>
            </w:pPr>
            <w:r w:rsidRPr="00AA4421">
              <w:rPr>
                <w:sz w:val="22"/>
                <w:szCs w:val="22"/>
              </w:rPr>
              <w:t xml:space="preserve">- </w:t>
            </w:r>
            <w:r w:rsidR="00DE4651" w:rsidRPr="00AA4421">
              <w:rPr>
                <w:sz w:val="22"/>
                <w:szCs w:val="22"/>
              </w:rPr>
              <w:t>Resolve escalated issues and receive project reports.</w:t>
            </w:r>
          </w:p>
        </w:tc>
      </w:tr>
      <w:tr w:rsidR="007F23D1" w:rsidRPr="00CC7543" w:rsidTr="00F453FA">
        <w:tc>
          <w:tcPr>
            <w:tcW w:w="2160" w:type="dxa"/>
            <w:vAlign w:val="center"/>
          </w:tcPr>
          <w:p w:rsidR="007F23D1" w:rsidRPr="007F23D1" w:rsidRDefault="007F23D1" w:rsidP="00A20D82">
            <w:pPr>
              <w:pStyle w:val="bang0"/>
              <w:rPr>
                <w:rFonts w:cs="Times New Roman"/>
                <w:sz w:val="22"/>
                <w:szCs w:val="22"/>
              </w:rPr>
            </w:pPr>
            <w:r w:rsidRPr="007F23D1">
              <w:rPr>
                <w:rFonts w:cs="Times New Roman"/>
                <w:sz w:val="22"/>
                <w:szCs w:val="22"/>
              </w:rPr>
              <w:t>Training Department</w:t>
            </w:r>
          </w:p>
        </w:tc>
        <w:tc>
          <w:tcPr>
            <w:tcW w:w="1980" w:type="dxa"/>
            <w:vAlign w:val="center"/>
          </w:tcPr>
          <w:p w:rsidR="007F23D1" w:rsidRPr="007F23D1" w:rsidRDefault="007F23D1" w:rsidP="00A20D82">
            <w:pPr>
              <w:pStyle w:val="bang0"/>
              <w:rPr>
                <w:rFonts w:cs="Times New Roman"/>
                <w:sz w:val="22"/>
                <w:szCs w:val="22"/>
              </w:rPr>
            </w:pPr>
          </w:p>
        </w:tc>
        <w:tc>
          <w:tcPr>
            <w:tcW w:w="2160" w:type="dxa"/>
          </w:tcPr>
          <w:p w:rsidR="007F23D1" w:rsidRPr="00AA4421" w:rsidRDefault="007F23D1" w:rsidP="00A20D82">
            <w:pPr>
              <w:pStyle w:val="bang0"/>
              <w:rPr>
                <w:rFonts w:cs="Times New Roman"/>
                <w:color w:val="3333FF"/>
                <w:sz w:val="22"/>
                <w:szCs w:val="22"/>
                <w:u w:val="single"/>
              </w:rPr>
            </w:pPr>
            <w:r w:rsidRPr="00AA4421">
              <w:rPr>
                <w:rFonts w:cs="Times New Roman"/>
                <w:color w:val="3333FF"/>
                <w:sz w:val="22"/>
                <w:szCs w:val="22"/>
                <w:u w:val="single"/>
                <w:shd w:val="clear" w:color="auto" w:fill="FFFFFF"/>
              </w:rPr>
              <w:t>acad.hn@fpt.edu.vn</w:t>
            </w:r>
          </w:p>
        </w:tc>
        <w:tc>
          <w:tcPr>
            <w:tcW w:w="2520" w:type="dxa"/>
            <w:vAlign w:val="center"/>
          </w:tcPr>
          <w:p w:rsidR="007F23D1" w:rsidRPr="007F23D1" w:rsidRDefault="007F23D1" w:rsidP="00A20D82">
            <w:pPr>
              <w:pStyle w:val="bang0"/>
              <w:rPr>
                <w:rFonts w:cs="Times New Roman"/>
                <w:sz w:val="22"/>
                <w:szCs w:val="22"/>
              </w:rPr>
            </w:pPr>
            <w:r w:rsidRPr="007F23D1">
              <w:rPr>
                <w:rFonts w:cs="Times New Roman"/>
                <w:sz w:val="22"/>
                <w:szCs w:val="22"/>
              </w:rPr>
              <w:t>Management course of student</w:t>
            </w:r>
          </w:p>
        </w:tc>
      </w:tr>
    </w:tbl>
    <w:p w:rsidR="00E60D3B" w:rsidRDefault="00E60D3B" w:rsidP="006B05F7">
      <w:pPr>
        <w:pStyle w:val="HelpText"/>
      </w:pPr>
    </w:p>
    <w:p w:rsidR="00D25A64" w:rsidRDefault="00E031FE" w:rsidP="00DB14D2">
      <w:pPr>
        <w:pStyle w:val="Heading1"/>
      </w:pPr>
      <w:bookmarkStart w:id="34" w:name="_Toc368438025"/>
      <w:bookmarkStart w:id="35" w:name="_Toc452446914"/>
      <w:bookmarkEnd w:id="33"/>
      <w:r>
        <w:lastRenderedPageBreak/>
        <w:t>C</w:t>
      </w:r>
      <w:r w:rsidR="00D25A64">
        <w:t>ommunication</w:t>
      </w:r>
      <w:r w:rsidR="00FA149F">
        <w:t xml:space="preserve"> &amp; Reporting</w:t>
      </w:r>
      <w:bookmarkEnd w:id="34"/>
    </w:p>
    <w:p w:rsidR="00B87A2C" w:rsidRDefault="00B87A2C" w:rsidP="00DB14D2"/>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DB6B6C" w:rsidRPr="00CC7543" w:rsidTr="0011269F">
        <w:trPr>
          <w:cantSplit/>
          <w:tblHeader/>
        </w:trPr>
        <w:tc>
          <w:tcPr>
            <w:tcW w:w="1890" w:type="dxa"/>
            <w:shd w:val="clear" w:color="auto" w:fill="D9D9D9"/>
          </w:tcPr>
          <w:p w:rsidR="00DB6B6C" w:rsidRPr="00F63B73" w:rsidRDefault="00DB6B6C" w:rsidP="0011269F">
            <w:pPr>
              <w:pStyle w:val="Bangheader"/>
              <w:rPr>
                <w:sz w:val="22"/>
                <w:szCs w:val="22"/>
              </w:rPr>
            </w:pPr>
            <w:r w:rsidRPr="00F63B73">
              <w:rPr>
                <w:sz w:val="22"/>
                <w:szCs w:val="22"/>
              </w:rPr>
              <w:t>Communication Type</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Method / Tool</w:t>
            </w:r>
          </w:p>
        </w:tc>
        <w:tc>
          <w:tcPr>
            <w:tcW w:w="1530" w:type="dxa"/>
            <w:shd w:val="clear" w:color="auto" w:fill="D9D9D9"/>
          </w:tcPr>
          <w:p w:rsidR="00DB6B6C" w:rsidRPr="00F63B73" w:rsidRDefault="00DB6B6C" w:rsidP="0011269F">
            <w:pPr>
              <w:pStyle w:val="Bangheader"/>
              <w:rPr>
                <w:sz w:val="22"/>
                <w:szCs w:val="22"/>
              </w:rPr>
            </w:pPr>
            <w:r w:rsidRPr="00F63B73">
              <w:rPr>
                <w:sz w:val="22"/>
                <w:szCs w:val="22"/>
              </w:rPr>
              <w:t>When</w:t>
            </w:r>
          </w:p>
        </w:tc>
        <w:tc>
          <w:tcPr>
            <w:tcW w:w="2700" w:type="dxa"/>
            <w:shd w:val="clear" w:color="auto" w:fill="D9D9D9"/>
          </w:tcPr>
          <w:p w:rsidR="00DB6B6C" w:rsidRPr="00F63B73" w:rsidRDefault="00DB6B6C" w:rsidP="0011269F">
            <w:pPr>
              <w:pStyle w:val="Bangheader"/>
              <w:rPr>
                <w:sz w:val="22"/>
                <w:szCs w:val="22"/>
              </w:rPr>
            </w:pPr>
            <w:r w:rsidRPr="00F63B73">
              <w:rPr>
                <w:sz w:val="22"/>
                <w:szCs w:val="22"/>
              </w:rPr>
              <w:t>Information</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Participants / Responsible</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Task Tracking</w:t>
            </w:r>
          </w:p>
        </w:tc>
      </w:tr>
      <w:tr w:rsidR="00DB6B6C" w:rsidRPr="00CC7543" w:rsidTr="0011269F">
        <w:trPr>
          <w:cantSplit/>
        </w:trPr>
        <w:tc>
          <w:tcPr>
            <w:tcW w:w="1890" w:type="dxa"/>
          </w:tcPr>
          <w:p w:rsidR="00DB6B6C" w:rsidRPr="00CC7543" w:rsidRDefault="00DB6B6C" w:rsidP="00A20D82">
            <w:pPr>
              <w:pStyle w:val="bang0"/>
            </w:pPr>
            <w:r w:rsidRPr="00CC7543">
              <w:t>Task scheduling</w:t>
            </w:r>
          </w:p>
        </w:tc>
        <w:tc>
          <w:tcPr>
            <w:tcW w:w="1440" w:type="dxa"/>
          </w:tcPr>
          <w:p w:rsidR="00DB6B6C" w:rsidRPr="00CC7543" w:rsidRDefault="00DB6B6C" w:rsidP="00A20D82">
            <w:pPr>
              <w:pStyle w:val="bang0"/>
            </w:pPr>
            <w:r w:rsidRPr="00CC7543">
              <w:t>MS Project</w:t>
            </w:r>
            <w:r w:rsidR="00D3512F">
              <w:t xml:space="preserve"> Professional 2013</w:t>
            </w:r>
          </w:p>
        </w:tc>
        <w:tc>
          <w:tcPr>
            <w:tcW w:w="1530" w:type="dxa"/>
          </w:tcPr>
          <w:p w:rsidR="00DB6B6C" w:rsidRPr="00CC7543" w:rsidRDefault="00DB6B6C" w:rsidP="00A20D82">
            <w:pPr>
              <w:pStyle w:val="bang0"/>
            </w:pPr>
            <w:r w:rsidRPr="00CC7543">
              <w:t>At the beginning of every stage, and weekly</w:t>
            </w:r>
          </w:p>
          <w:p w:rsidR="00DB6B6C" w:rsidRPr="00CC7543" w:rsidRDefault="00DB6B6C" w:rsidP="00A20D82">
            <w:pPr>
              <w:pStyle w:val="bang0"/>
            </w:pPr>
            <w:r w:rsidRPr="00CC7543">
              <w:t>Refinement and rescheduling as necessary</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Task assignment</w:t>
            </w:r>
          </w:p>
          <w:p w:rsidR="00DB6B6C" w:rsidRPr="00CC7543" w:rsidRDefault="00DB6B6C" w:rsidP="00A20D82">
            <w:pPr>
              <w:pStyle w:val="bang0"/>
            </w:pPr>
          </w:p>
        </w:tc>
        <w:tc>
          <w:tcPr>
            <w:tcW w:w="1440" w:type="dxa"/>
          </w:tcPr>
          <w:p w:rsidR="00DB6B6C" w:rsidRPr="00CC7543" w:rsidRDefault="00DB6B6C" w:rsidP="00A20D82">
            <w:pPr>
              <w:pStyle w:val="bang0"/>
            </w:pPr>
            <w:r w:rsidRPr="00CC7543">
              <w:t>MS Project</w:t>
            </w:r>
            <w:r w:rsidR="00D3512F">
              <w:t xml:space="preserve"> Professional 2013</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11269F"/>
        </w:tc>
        <w:tc>
          <w:tcPr>
            <w:tcW w:w="1440" w:type="dxa"/>
          </w:tcPr>
          <w:p w:rsidR="00DB6B6C" w:rsidRPr="00CC7543" w:rsidRDefault="00DB6B6C" w:rsidP="00A20D82">
            <w:pPr>
              <w:pStyle w:val="bang0"/>
            </w:pPr>
            <w:r>
              <w:t>PTL</w:t>
            </w:r>
          </w:p>
        </w:tc>
      </w:tr>
      <w:tr w:rsidR="00DB6B6C" w:rsidRPr="00CC7543" w:rsidTr="0011269F">
        <w:trPr>
          <w:cantSplit/>
        </w:trPr>
        <w:tc>
          <w:tcPr>
            <w:tcW w:w="1890" w:type="dxa"/>
          </w:tcPr>
          <w:p w:rsidR="00DB6B6C" w:rsidRPr="00CC7543" w:rsidRDefault="00DB6B6C" w:rsidP="00A20D82">
            <w:pPr>
              <w:pStyle w:val="bang0"/>
            </w:pPr>
            <w:r w:rsidRPr="00CC7543">
              <w:t>Task status reporting</w:t>
            </w:r>
          </w:p>
          <w:p w:rsidR="00DB6B6C" w:rsidRPr="00CC7543" w:rsidRDefault="00DB6B6C" w:rsidP="00A20D82">
            <w:pPr>
              <w:pStyle w:val="bang0"/>
            </w:pPr>
          </w:p>
        </w:tc>
        <w:tc>
          <w:tcPr>
            <w:tcW w:w="1440" w:type="dxa"/>
          </w:tcPr>
          <w:p w:rsidR="00DB6B6C" w:rsidRPr="00CC7543" w:rsidRDefault="00DB6B6C" w:rsidP="00A20D82">
            <w:pPr>
              <w:pStyle w:val="bang0"/>
            </w:pPr>
            <w:r>
              <w:t>Daily Report</w:t>
            </w:r>
          </w:p>
        </w:tc>
        <w:tc>
          <w:tcPr>
            <w:tcW w:w="1530" w:type="dxa"/>
          </w:tcPr>
          <w:p w:rsidR="00DB6B6C" w:rsidRPr="00CC7543" w:rsidRDefault="00DB6B6C" w:rsidP="00A20D82">
            <w:pPr>
              <w:pStyle w:val="bang0"/>
            </w:pPr>
            <w:r>
              <w:t>Daily</w:t>
            </w:r>
          </w:p>
        </w:tc>
        <w:tc>
          <w:tcPr>
            <w:tcW w:w="2700" w:type="dxa"/>
          </w:tcPr>
          <w:p w:rsidR="00DB6B6C" w:rsidRPr="00CC7543" w:rsidRDefault="00DB6B6C" w:rsidP="0011269F"/>
        </w:tc>
        <w:tc>
          <w:tcPr>
            <w:tcW w:w="1440" w:type="dxa"/>
          </w:tcPr>
          <w:p w:rsidR="00DB6B6C" w:rsidRPr="00CC7543" w:rsidRDefault="00DB6B6C" w:rsidP="00A20D82">
            <w:pPr>
              <w:pStyle w:val="bang0"/>
            </w:pPr>
            <w:r w:rsidRPr="00CC7543">
              <w:t>Project Team Members</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Meeting</w:t>
            </w:r>
          </w:p>
        </w:tc>
      </w:tr>
      <w:tr w:rsidR="00DB6B6C" w:rsidRPr="00CC7543" w:rsidTr="0011269F">
        <w:trPr>
          <w:cantSplit/>
        </w:trPr>
        <w:tc>
          <w:tcPr>
            <w:tcW w:w="1890" w:type="dxa"/>
          </w:tcPr>
          <w:p w:rsidR="00DB6B6C" w:rsidRPr="00CC7543" w:rsidRDefault="00DB6B6C" w:rsidP="00A20D82">
            <w:pPr>
              <w:pStyle w:val="bang0"/>
            </w:pPr>
            <w:r w:rsidRPr="00CC7543">
              <w:t>Kick-off Meeting</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Initiation stage</w:t>
            </w:r>
          </w:p>
        </w:tc>
        <w:tc>
          <w:tcPr>
            <w:tcW w:w="2700" w:type="dxa"/>
          </w:tcPr>
          <w:p w:rsidR="00DB6B6C" w:rsidRPr="00CC7543" w:rsidRDefault="00DB6B6C" w:rsidP="00A20D82">
            <w:pPr>
              <w:pStyle w:val="bang0"/>
            </w:pPr>
            <w:r w:rsidRPr="00CC7543">
              <w:t>Project introduction; Project plan review; Risk identification; stakeholders</w:t>
            </w:r>
            <w:r>
              <w:t xml:space="preserve"> identify.</w:t>
            </w:r>
          </w:p>
        </w:tc>
        <w:tc>
          <w:tcPr>
            <w:tcW w:w="1440" w:type="dxa"/>
          </w:tcPr>
          <w:p w:rsidR="00DB6B6C" w:rsidRPr="00CC7543" w:rsidRDefault="00DB6B6C" w:rsidP="00A20D82">
            <w:pPr>
              <w:pStyle w:val="bang0"/>
            </w:pPr>
            <w:r>
              <w:t xml:space="preserve">PM, </w:t>
            </w:r>
            <w:r w:rsidRPr="00CC7543">
              <w:t>Project Team Members</w:t>
            </w:r>
          </w:p>
        </w:tc>
      </w:tr>
      <w:tr w:rsidR="00DB6B6C" w:rsidRPr="00CC7543" w:rsidTr="0011269F">
        <w:trPr>
          <w:cantSplit/>
        </w:trPr>
        <w:tc>
          <w:tcPr>
            <w:tcW w:w="1890" w:type="dxa"/>
          </w:tcPr>
          <w:p w:rsidR="00DB6B6C" w:rsidRPr="00CC7543" w:rsidRDefault="00DB6B6C" w:rsidP="00A20D82">
            <w:pPr>
              <w:pStyle w:val="bang0"/>
            </w:pPr>
            <w:r w:rsidRPr="00CC7543">
              <w:t>Project Progress Review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Weekly and on event</w:t>
            </w:r>
          </w:p>
        </w:tc>
        <w:tc>
          <w:tcPr>
            <w:tcW w:w="2700" w:type="dxa"/>
          </w:tcPr>
          <w:p w:rsidR="00DB6B6C" w:rsidRPr="00CC7543" w:rsidRDefault="00DB6B6C" w:rsidP="00A20D82">
            <w:pPr>
              <w:pStyle w:val="bang0"/>
            </w:pPr>
            <w:r w:rsidRPr="00CC7543">
              <w:t>Communicate project status</w:t>
            </w:r>
          </w:p>
          <w:p w:rsidR="00DB6B6C" w:rsidRPr="00CC7543" w:rsidRDefault="00DB6B6C" w:rsidP="00A20D82">
            <w:pPr>
              <w:pStyle w:val="bang0"/>
            </w:pPr>
            <w:r w:rsidRPr="00CC7543">
              <w:t>Communicate and resolve any open issue, risks, and changes</w:t>
            </w:r>
          </w:p>
          <w:p w:rsidR="00DB6B6C" w:rsidRPr="00CC7543" w:rsidRDefault="00DB6B6C" w:rsidP="00A20D82">
            <w:pPr>
              <w:pStyle w:val="bang0"/>
            </w:pPr>
            <w:r w:rsidRPr="00CC7543">
              <w:t xml:space="preserve"> Discuss any suggested improvement</w:t>
            </w:r>
          </w:p>
        </w:tc>
        <w:tc>
          <w:tcPr>
            <w:tcW w:w="1440" w:type="dxa"/>
          </w:tcPr>
          <w:p w:rsidR="00DB6B6C" w:rsidRPr="00CC7543" w:rsidRDefault="00DB6B6C" w:rsidP="00A20D82">
            <w:pPr>
              <w:pStyle w:val="bang0"/>
            </w:pPr>
            <w:r>
              <w:t>PM</w:t>
            </w:r>
            <w:r w:rsidRPr="00CC7543">
              <w:t>, Project Team Members</w:t>
            </w:r>
          </w:p>
        </w:tc>
      </w:tr>
      <w:tr w:rsidR="00DB6B6C" w:rsidRPr="00CC7543" w:rsidTr="0011269F">
        <w:trPr>
          <w:cantSplit/>
        </w:trPr>
        <w:tc>
          <w:tcPr>
            <w:tcW w:w="1890" w:type="dxa"/>
          </w:tcPr>
          <w:p w:rsidR="00DB6B6C" w:rsidRPr="00CC7543" w:rsidRDefault="00DB6B6C" w:rsidP="00A20D82">
            <w:pPr>
              <w:pStyle w:val="bang0"/>
            </w:pPr>
            <w:r w:rsidRPr="00CC7543">
              <w:t>Milestone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5 days After the completion of stages: Definition, Solution &amp; Construction</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r w:rsidRPr="00CC7543">
              <w:t>, Project Team Members, QA</w:t>
            </w:r>
            <w:r>
              <w:t>, Supervisor</w:t>
            </w:r>
          </w:p>
        </w:tc>
      </w:tr>
      <w:tr w:rsidR="00DB6B6C" w:rsidRPr="00CC7543" w:rsidTr="0011269F">
        <w:trPr>
          <w:cantSplit/>
        </w:trPr>
        <w:tc>
          <w:tcPr>
            <w:tcW w:w="1890" w:type="dxa"/>
          </w:tcPr>
          <w:p w:rsidR="00DB6B6C" w:rsidRPr="00CC7543" w:rsidRDefault="00DB6B6C" w:rsidP="00A20D82">
            <w:pPr>
              <w:pStyle w:val="bang0"/>
            </w:pPr>
          </w:p>
        </w:tc>
        <w:tc>
          <w:tcPr>
            <w:tcW w:w="1440" w:type="dxa"/>
          </w:tcPr>
          <w:p w:rsidR="00DB6B6C" w:rsidRPr="00CC7543" w:rsidRDefault="00DB6B6C" w:rsidP="00A20D82">
            <w:pPr>
              <w:pStyle w:val="bang0"/>
            </w:pPr>
          </w:p>
        </w:tc>
        <w:tc>
          <w:tcPr>
            <w:tcW w:w="1530" w:type="dxa"/>
          </w:tcPr>
          <w:p w:rsidR="00DB6B6C" w:rsidRPr="00CC7543" w:rsidRDefault="00DB6B6C" w:rsidP="00A20D82">
            <w:pPr>
              <w:pStyle w:val="bang0"/>
            </w:pP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p>
        </w:tc>
      </w:tr>
      <w:tr w:rsidR="00DB6B6C" w:rsidRPr="00CC7543" w:rsidTr="0011269F">
        <w:trPr>
          <w:cantSplit/>
        </w:trPr>
        <w:tc>
          <w:tcPr>
            <w:tcW w:w="1890" w:type="dxa"/>
          </w:tcPr>
          <w:p w:rsidR="00DB6B6C" w:rsidRPr="00CC7543" w:rsidRDefault="00DB6B6C" w:rsidP="00A20D82">
            <w:pPr>
              <w:pStyle w:val="bang0"/>
            </w:pPr>
            <w:r w:rsidRPr="00CC7543">
              <w:t>Transfer/Sharing of project documentation/information</w:t>
            </w:r>
          </w:p>
        </w:tc>
        <w:tc>
          <w:tcPr>
            <w:tcW w:w="1440" w:type="dxa"/>
          </w:tcPr>
          <w:p w:rsidR="00DB6B6C" w:rsidRPr="00CC7543" w:rsidRDefault="00DB6B6C" w:rsidP="00A20D82">
            <w:pPr>
              <w:pStyle w:val="bang0"/>
            </w:pPr>
            <w:r>
              <w:t>Tortoise SVN</w:t>
            </w:r>
          </w:p>
        </w:tc>
        <w:tc>
          <w:tcPr>
            <w:tcW w:w="1530" w:type="dxa"/>
          </w:tcPr>
          <w:p w:rsidR="00DB6B6C" w:rsidRPr="00CC7543" w:rsidRDefault="00DB6B6C" w:rsidP="00A20D82">
            <w:pPr>
              <w:pStyle w:val="bang0"/>
            </w:pPr>
            <w:r w:rsidRPr="00CC7543">
              <w:t>When available</w:t>
            </w:r>
          </w:p>
        </w:tc>
        <w:tc>
          <w:tcPr>
            <w:tcW w:w="2700" w:type="dxa"/>
          </w:tcPr>
          <w:p w:rsidR="00DB6B6C" w:rsidRPr="00CC7543" w:rsidRDefault="00DB6B6C" w:rsidP="00A20D82">
            <w:pPr>
              <w:pStyle w:val="bang0"/>
            </w:pPr>
            <w:r w:rsidRPr="00CC7543">
              <w:t>All project documentation and information</w:t>
            </w:r>
          </w:p>
        </w:tc>
        <w:tc>
          <w:tcPr>
            <w:tcW w:w="1440" w:type="dxa"/>
          </w:tcPr>
          <w:p w:rsidR="00DB6B6C" w:rsidRPr="00CC7543" w:rsidRDefault="00DB6B6C" w:rsidP="00A20D82">
            <w:pPr>
              <w:pStyle w:val="bang0"/>
            </w:pPr>
            <w:r>
              <w:t xml:space="preserve">PM, </w:t>
            </w:r>
            <w:r w:rsidRPr="00CC7543">
              <w:t>Project Team Members, QA</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t>Supervisor</w:t>
            </w:r>
            <w:r w:rsidRPr="00CC7543">
              <w:t xml:space="preserve"> Communication and Reporting:</w:t>
            </w:r>
          </w:p>
        </w:tc>
      </w:tr>
      <w:tr w:rsidR="00DB6B6C" w:rsidRPr="00CC7543" w:rsidTr="0011269F">
        <w:trPr>
          <w:cantSplit/>
        </w:trPr>
        <w:tc>
          <w:tcPr>
            <w:tcW w:w="1890" w:type="dxa"/>
          </w:tcPr>
          <w:p w:rsidR="00DB6B6C" w:rsidRPr="00CC7543" w:rsidRDefault="00DB6B6C" w:rsidP="00A20D82">
            <w:pPr>
              <w:pStyle w:val="bang0"/>
            </w:pPr>
            <w:r w:rsidRPr="00CC7543">
              <w:lastRenderedPageBreak/>
              <w:t>Project Report</w:t>
            </w:r>
          </w:p>
        </w:tc>
        <w:tc>
          <w:tcPr>
            <w:tcW w:w="1440" w:type="dxa"/>
          </w:tcPr>
          <w:p w:rsidR="00DB6B6C" w:rsidRPr="00CC7543" w:rsidRDefault="00DB6B6C" w:rsidP="00A20D82">
            <w:pPr>
              <w:pStyle w:val="bang0"/>
              <w:rPr>
                <w:rFonts w:cs="Times New Roman"/>
              </w:rPr>
            </w:pPr>
            <w:r w:rsidRPr="00CC7543">
              <w:t>Agreed</w:t>
            </w:r>
            <w:r>
              <w:t xml:space="preserve"> </w:t>
            </w:r>
            <w:proofErr w:type="spellStart"/>
            <w:r>
              <w:t>Fsoft</w:t>
            </w:r>
            <w:proofErr w:type="spellEnd"/>
            <w:r>
              <w:t xml:space="preserve"> and FU</w:t>
            </w:r>
            <w:r w:rsidRPr="00CC7543">
              <w:t xml:space="preserve"> standard format </w:t>
            </w:r>
          </w:p>
        </w:tc>
        <w:tc>
          <w:tcPr>
            <w:tcW w:w="1530" w:type="dxa"/>
          </w:tcPr>
          <w:p w:rsidR="00DB6B6C" w:rsidRPr="00CC7543" w:rsidRDefault="00DB6B6C" w:rsidP="00A20D82">
            <w:pPr>
              <w:pStyle w:val="bang0"/>
            </w:pPr>
            <w:r w:rsidRPr="00CC7543">
              <w:t>5pm Monday, 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 xml:space="preserve">Project Meetings with </w:t>
            </w:r>
            <w:r>
              <w:t>sup</w:t>
            </w:r>
            <w:r w:rsidR="007F23D1">
              <w:t>ervisor</w:t>
            </w:r>
          </w:p>
        </w:tc>
        <w:tc>
          <w:tcPr>
            <w:tcW w:w="1440" w:type="dxa"/>
          </w:tcPr>
          <w:p w:rsidR="00DB6B6C" w:rsidRPr="00CC7543" w:rsidRDefault="00DB6B6C" w:rsidP="00A20D82">
            <w:pPr>
              <w:pStyle w:val="bang0"/>
            </w:pPr>
            <w:r>
              <w:t>Face to face</w:t>
            </w:r>
          </w:p>
        </w:tc>
        <w:tc>
          <w:tcPr>
            <w:tcW w:w="1530" w:type="dxa"/>
          </w:tcPr>
          <w:p w:rsidR="00DB6B6C" w:rsidRPr="00CC7543" w:rsidRDefault="00DB6B6C" w:rsidP="00A20D82">
            <w:pPr>
              <w:pStyle w:val="bang0"/>
            </w:pPr>
            <w:r>
              <w:t>12h45 Friday</w:t>
            </w:r>
            <w:r w:rsidRPr="00CC7543">
              <w:t>, Weekly</w:t>
            </w:r>
          </w:p>
        </w:tc>
        <w:tc>
          <w:tcPr>
            <w:tcW w:w="2700" w:type="dxa"/>
          </w:tcPr>
          <w:p w:rsidR="00DB6B6C" w:rsidRPr="00CC7543" w:rsidRDefault="00DB6B6C" w:rsidP="00A20D82">
            <w:pPr>
              <w:pStyle w:val="bang0"/>
            </w:pPr>
            <w:r w:rsidRPr="00CC7543">
              <w:t>As above</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Requirement gathering/clarification</w:t>
            </w:r>
          </w:p>
        </w:tc>
        <w:tc>
          <w:tcPr>
            <w:tcW w:w="1440" w:type="dxa"/>
          </w:tcPr>
          <w:p w:rsidR="00DB6B6C" w:rsidRPr="00CC7543" w:rsidRDefault="00DB6B6C" w:rsidP="00A20D82">
            <w:pPr>
              <w:pStyle w:val="bang0"/>
            </w:pPr>
            <w:r w:rsidRPr="00CC7543">
              <w:t>Face to face meeting</w:t>
            </w:r>
          </w:p>
        </w:tc>
        <w:tc>
          <w:tcPr>
            <w:tcW w:w="1530" w:type="dxa"/>
          </w:tcPr>
          <w:p w:rsidR="00DB6B6C" w:rsidRPr="00CC7543" w:rsidRDefault="00DB6B6C" w:rsidP="00A20D82">
            <w:pPr>
              <w:pStyle w:val="bang0"/>
            </w:pPr>
            <w:r w:rsidRPr="00CC7543">
              <w:t>During requirement analysis phase</w:t>
            </w:r>
          </w:p>
        </w:tc>
        <w:tc>
          <w:tcPr>
            <w:tcW w:w="2700" w:type="dxa"/>
          </w:tcPr>
          <w:p w:rsidR="00DB6B6C" w:rsidRPr="00CC7543" w:rsidRDefault="00DB6B6C" w:rsidP="00A20D82">
            <w:pPr>
              <w:pStyle w:val="bang0"/>
            </w:pPr>
            <w:r w:rsidRPr="00CC7543">
              <w:t>As in Q&amp;A list</w:t>
            </w:r>
          </w:p>
        </w:tc>
        <w:tc>
          <w:tcPr>
            <w:tcW w:w="1440" w:type="dxa"/>
          </w:tcPr>
          <w:p w:rsidR="00DB6B6C" w:rsidRPr="00CC7543" w:rsidRDefault="00DB6B6C" w:rsidP="00A20D82">
            <w:pPr>
              <w:pStyle w:val="bang0"/>
            </w:pPr>
            <w:r>
              <w:t>PM</w:t>
            </w:r>
            <w:r w:rsidRPr="00CC7543">
              <w:t xml:space="preserve"> </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 xml:space="preserve">Communication with </w:t>
            </w:r>
            <w:r>
              <w:t>Supervisor</w:t>
            </w:r>
          </w:p>
        </w:tc>
      </w:tr>
      <w:tr w:rsidR="00DB6B6C" w:rsidRPr="00CC7543" w:rsidTr="0011269F">
        <w:trPr>
          <w:cantSplit/>
        </w:trPr>
        <w:tc>
          <w:tcPr>
            <w:tcW w:w="1890" w:type="dxa"/>
          </w:tcPr>
          <w:p w:rsidR="00DB6B6C" w:rsidRPr="00CC7543" w:rsidRDefault="00DB6B6C" w:rsidP="00A20D82">
            <w:pPr>
              <w:pStyle w:val="bang0"/>
            </w:pPr>
            <w:r w:rsidRPr="00CC7543">
              <w:t>Review Project Plan &amp; Project schedule</w:t>
            </w:r>
          </w:p>
        </w:tc>
        <w:tc>
          <w:tcPr>
            <w:tcW w:w="1440" w:type="dxa"/>
          </w:tcPr>
          <w:p w:rsidR="00DB6B6C" w:rsidRPr="00CC7543" w:rsidRDefault="00DB6B6C" w:rsidP="00A20D82">
            <w:pPr>
              <w:pStyle w:val="bang0"/>
            </w:pPr>
            <w:r>
              <w:t xml:space="preserve">By </w:t>
            </w:r>
            <w:r w:rsidRPr="00CC7543">
              <w:t>attend project meeting</w:t>
            </w:r>
          </w:p>
        </w:tc>
        <w:tc>
          <w:tcPr>
            <w:tcW w:w="1530" w:type="dxa"/>
          </w:tcPr>
          <w:p w:rsidR="00DB6B6C" w:rsidRPr="00CC7543" w:rsidRDefault="00DB6B6C" w:rsidP="00A20D82">
            <w:pPr>
              <w:pStyle w:val="bang0"/>
            </w:pPr>
            <w:r w:rsidRPr="00CC7543">
              <w:t>Significant changes to WO, PP and Project schedule (scope, objectives Organization, HR, major milestone, deliverables )</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Progress Review</w:t>
            </w:r>
          </w:p>
        </w:tc>
        <w:tc>
          <w:tcPr>
            <w:tcW w:w="1440" w:type="dxa"/>
          </w:tcPr>
          <w:p w:rsidR="00DB6B6C" w:rsidRPr="00CC7543" w:rsidRDefault="00DB6B6C" w:rsidP="00A20D82">
            <w:pPr>
              <w:pStyle w:val="bang0"/>
            </w:pPr>
            <w:r w:rsidRPr="00CC7543">
              <w:t>By email and/or via Operation meeting at Group/Division level</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Milestone Review</w:t>
            </w:r>
          </w:p>
          <w:p w:rsidR="00DB6B6C" w:rsidRPr="00CC7543" w:rsidRDefault="00DB6B6C" w:rsidP="00A20D82">
            <w:pPr>
              <w:pStyle w:val="bang0"/>
            </w:pPr>
          </w:p>
        </w:tc>
        <w:tc>
          <w:tcPr>
            <w:tcW w:w="1440" w:type="dxa"/>
          </w:tcPr>
          <w:p w:rsidR="00DB6B6C" w:rsidRPr="00CC7543" w:rsidRDefault="00DB6B6C" w:rsidP="00A20D82">
            <w:pPr>
              <w:pStyle w:val="bang0"/>
            </w:pPr>
            <w:r w:rsidRPr="00CC7543">
              <w:t>By email and via project milestone review meeting</w:t>
            </w:r>
          </w:p>
        </w:tc>
        <w:tc>
          <w:tcPr>
            <w:tcW w:w="1530" w:type="dxa"/>
          </w:tcPr>
          <w:p w:rsidR="00DB6B6C" w:rsidRPr="00CC7543" w:rsidRDefault="00DB6B6C" w:rsidP="00A20D82">
            <w:pPr>
              <w:pStyle w:val="bang0"/>
            </w:pPr>
            <w:r w:rsidRPr="00CC7543">
              <w:t>End of every stage</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p>
        </w:tc>
      </w:tr>
    </w:tbl>
    <w:p w:rsidR="00DB6B6C" w:rsidRDefault="00DB6B6C" w:rsidP="00DB14D2"/>
    <w:p w:rsidR="00D25A64" w:rsidRDefault="00E031FE" w:rsidP="00DB14D2">
      <w:pPr>
        <w:pStyle w:val="Heading1"/>
      </w:pPr>
      <w:bookmarkStart w:id="36" w:name="_Toc368438026"/>
      <w:bookmarkEnd w:id="35"/>
      <w:r>
        <w:lastRenderedPageBreak/>
        <w:t>Configuration M</w:t>
      </w:r>
      <w:r w:rsidR="00D25A64">
        <w:t>anagement</w:t>
      </w:r>
      <w:bookmarkEnd w:id="36"/>
    </w:p>
    <w:p w:rsidR="00F80C19" w:rsidRDefault="00F80C19" w:rsidP="00F80C19">
      <w:bookmarkStart w:id="37" w:name="_Toc447380910"/>
      <w:bookmarkStart w:id="38" w:name="_Toc493946074"/>
      <w:bookmarkStart w:id="39" w:name="_Toc523796238"/>
      <w:bookmarkStart w:id="40" w:name="_Toc524347177"/>
      <w:bookmarkStart w:id="41" w:name="_Toc91412645"/>
      <w:bookmarkStart w:id="42" w:name="_Toc368438027"/>
      <w:r>
        <w:t xml:space="preserve">     </w:t>
      </w:r>
      <w:r w:rsidRPr="00F80C19">
        <w:t xml:space="preserve"> </w:t>
      </w:r>
      <w:r w:rsidRPr="004E3F47">
        <w:t xml:space="preserve">The detail </w:t>
      </w:r>
      <w:r>
        <w:t>configuration</w:t>
      </w:r>
      <w:r w:rsidRPr="004E3F47">
        <w:t xml:space="preserve"> </w:t>
      </w:r>
      <w:r>
        <w:t xml:space="preserve">management </w:t>
      </w:r>
      <w:r w:rsidRPr="004E3F47">
        <w:t xml:space="preserve">is </w:t>
      </w:r>
      <w:r>
        <w:t>available in file</w:t>
      </w:r>
      <w:r w:rsidR="0083141D">
        <w:rPr>
          <w:b/>
          <w:i/>
          <w:color w:val="0070C0"/>
          <w:u w:val="single"/>
        </w:rPr>
        <w:t xml:space="preserve"> </w:t>
      </w:r>
      <w:r w:rsidR="0083141D" w:rsidRPr="0083141D">
        <w:rPr>
          <w:b/>
          <w:i/>
          <w:color w:val="0070C0"/>
          <w:u w:val="single"/>
        </w:rPr>
        <w:t>UJD_CMPlan_v1.0_EN</w:t>
      </w:r>
      <w:r w:rsidR="0083141D">
        <w:rPr>
          <w:b/>
          <w:i/>
          <w:color w:val="0070C0"/>
          <w:u w:val="single"/>
        </w:rPr>
        <w:t>.</w:t>
      </w:r>
      <w:r w:rsidRPr="00F80C19">
        <w:rPr>
          <w:b/>
          <w:i/>
          <w:color w:val="0070C0"/>
          <w:u w:val="single"/>
        </w:rPr>
        <w:t>docx</w:t>
      </w:r>
      <w:r>
        <w:t xml:space="preserve">. </w:t>
      </w:r>
    </w:p>
    <w:p w:rsidR="00DB6B6C" w:rsidRDefault="00DB6B6C" w:rsidP="00F80C19">
      <w:pPr>
        <w:spacing w:before="60" w:line="240" w:lineRule="auto"/>
        <w:jc w:val="both"/>
      </w:pPr>
    </w:p>
    <w:bookmarkEnd w:id="37"/>
    <w:bookmarkEnd w:id="38"/>
    <w:bookmarkEnd w:id="39"/>
    <w:bookmarkEnd w:id="40"/>
    <w:bookmarkEnd w:id="41"/>
    <w:bookmarkEnd w:id="42"/>
    <w:p w:rsidR="00D25A64" w:rsidRDefault="00D25A64" w:rsidP="00DB14D2"/>
    <w:sectPr w:rsidR="00D25A64" w:rsidSect="00103F6E">
      <w:headerReference w:type="even" r:id="rId11"/>
      <w:headerReference w:type="default" r:id="rId12"/>
      <w:footerReference w:type="even" r:id="rId13"/>
      <w:footerReference w:type="default" r:id="rId14"/>
      <w:type w:val="continuous"/>
      <w:pgSz w:w="11909" w:h="16834" w:code="9"/>
      <w:pgMar w:top="1418" w:right="1134" w:bottom="1418" w:left="1985" w:header="432" w:footer="576" w:gutter="0"/>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56C" w:rsidRDefault="00BB556C" w:rsidP="00DB14D2">
      <w:r>
        <w:separator/>
      </w:r>
    </w:p>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p w:rsidR="00BB556C" w:rsidRDefault="00BB556C"/>
    <w:p w:rsidR="00BB556C" w:rsidRDefault="00BB556C" w:rsidP="00CB4DE3"/>
  </w:endnote>
  <w:endnote w:type="continuationSeparator" w:id="0">
    <w:p w:rsidR="00BB556C" w:rsidRDefault="00BB556C" w:rsidP="00DB14D2">
      <w:r>
        <w:continuationSeparator/>
      </w:r>
    </w:p>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p w:rsidR="00BB556C" w:rsidRDefault="00BB556C"/>
    <w:p w:rsidR="00BB556C" w:rsidRDefault="00BB556C" w:rsidP="00CB4D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VnTimeH">
    <w:charset w:val="00"/>
    <w:family w:val="swiss"/>
    <w:pitch w:val="variable"/>
    <w:sig w:usb0="00000007" w:usb1="00000000" w:usb2="00000000" w:usb3="00000000" w:csb0="00000013" w:csb1="00000000"/>
  </w:font>
  <w:font w:name=".VnArialH">
    <w:charset w:val="00"/>
    <w:family w:val="swiss"/>
    <w:pitch w:val="variable"/>
    <w:sig w:usb0="00000007" w:usb1="00000000" w:usb2="00000000" w:usb3="00000000" w:csb0="00000003" w:csb1="00000000"/>
  </w:font>
  <w:font w:name=".VnArial">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MS PGothic"/>
    <w:charset w:val="00"/>
    <w:family w:val="swiss"/>
    <w:pitch w:val="variable"/>
    <w:sig w:usb0="00000001" w:usb1="00000000" w:usb2="00000000" w:usb3="00000000" w:csb0="0000001B"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39B" w:rsidRDefault="0002339B" w:rsidP="00DB14D2">
    <w:pPr>
      <w:pStyle w:val="Footer"/>
    </w:pPr>
  </w:p>
  <w:p w:rsidR="0002339B" w:rsidRDefault="0002339B" w:rsidP="00DB14D2"/>
  <w:p w:rsidR="0002339B" w:rsidRDefault="0002339B" w:rsidP="00DB14D2"/>
  <w:p w:rsidR="0002339B" w:rsidRDefault="0002339B" w:rsidP="00DB14D2"/>
  <w:p w:rsidR="0002339B" w:rsidRDefault="0002339B" w:rsidP="00DB14D2"/>
  <w:p w:rsidR="0002339B" w:rsidRDefault="0002339B" w:rsidP="00DB14D2"/>
  <w:p w:rsidR="0002339B" w:rsidRDefault="0002339B" w:rsidP="00DB14D2"/>
  <w:p w:rsidR="0002339B" w:rsidRDefault="0002339B" w:rsidP="00DB14D2"/>
  <w:p w:rsidR="0002339B" w:rsidRDefault="0002339B" w:rsidP="00DB14D2"/>
  <w:p w:rsidR="0002339B" w:rsidRDefault="0002339B" w:rsidP="00DB14D2"/>
  <w:p w:rsidR="0002339B" w:rsidRDefault="0002339B" w:rsidP="00DB14D2"/>
  <w:p w:rsidR="0002339B" w:rsidRDefault="0002339B" w:rsidP="00DB14D2"/>
  <w:p w:rsidR="0002339B" w:rsidRDefault="0002339B" w:rsidP="00DB14D2"/>
  <w:p w:rsidR="0002339B" w:rsidRDefault="0002339B" w:rsidP="00DB14D2"/>
  <w:p w:rsidR="0002339B" w:rsidRDefault="0002339B" w:rsidP="00DB14D2"/>
  <w:p w:rsidR="0002339B" w:rsidRDefault="0002339B" w:rsidP="00DB14D2"/>
  <w:p w:rsidR="0002339B" w:rsidRDefault="0002339B" w:rsidP="00DB14D2"/>
  <w:p w:rsidR="0002339B" w:rsidRDefault="0002339B" w:rsidP="00DB14D2"/>
  <w:p w:rsidR="0002339B" w:rsidRDefault="0002339B"/>
  <w:p w:rsidR="0002339B" w:rsidRDefault="0002339B"/>
  <w:p w:rsidR="0002339B" w:rsidRDefault="0002339B" w:rsidP="00CB4DE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39B" w:rsidRDefault="0002339B" w:rsidP="00DB14D2">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EA0DB2">
      <w:rPr>
        <w:rStyle w:val="PageNumber"/>
        <w:noProof/>
      </w:rPr>
      <w:t>34</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EA0DB2">
      <w:rPr>
        <w:rStyle w:val="PageNumber"/>
        <w:noProof/>
      </w:rPr>
      <w:t>35</w:t>
    </w:r>
    <w:r w:rsidRPr="0041190E">
      <w:rPr>
        <w:rStyle w:val="PageNumber"/>
      </w:rPr>
      <w:fldChar w:fldCharType="end"/>
    </w:r>
  </w:p>
  <w:p w:rsidR="0002339B" w:rsidRDefault="0002339B" w:rsidP="00DB14D2"/>
  <w:p w:rsidR="0002339B" w:rsidRDefault="0002339B" w:rsidP="00DB14D2"/>
  <w:p w:rsidR="0002339B" w:rsidRDefault="0002339B" w:rsidP="00DB14D2"/>
  <w:p w:rsidR="0002339B" w:rsidRDefault="0002339B"/>
  <w:p w:rsidR="0002339B" w:rsidRDefault="0002339B"/>
  <w:p w:rsidR="0002339B" w:rsidRDefault="0002339B" w:rsidP="00CB4DE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56C" w:rsidRDefault="00BB556C" w:rsidP="00DB14D2">
      <w:r>
        <w:separator/>
      </w:r>
    </w:p>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p w:rsidR="00BB556C" w:rsidRDefault="00BB556C"/>
    <w:p w:rsidR="00BB556C" w:rsidRDefault="00BB556C" w:rsidP="00CB4DE3"/>
  </w:footnote>
  <w:footnote w:type="continuationSeparator" w:id="0">
    <w:p w:rsidR="00BB556C" w:rsidRDefault="00BB556C" w:rsidP="00DB14D2">
      <w:r>
        <w:continuationSeparator/>
      </w:r>
    </w:p>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rsidP="00DB14D2"/>
    <w:p w:rsidR="00BB556C" w:rsidRDefault="00BB556C"/>
    <w:p w:rsidR="00BB556C" w:rsidRDefault="00BB556C"/>
    <w:p w:rsidR="00BB556C" w:rsidRDefault="00BB556C" w:rsidP="00CB4D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39B" w:rsidRDefault="0002339B" w:rsidP="00DB14D2"/>
  <w:p w:rsidR="0002339B" w:rsidRDefault="0002339B" w:rsidP="00DB14D2"/>
  <w:p w:rsidR="0002339B" w:rsidRDefault="0002339B" w:rsidP="00DB14D2"/>
  <w:p w:rsidR="0002339B" w:rsidRDefault="0002339B" w:rsidP="00DB14D2"/>
  <w:p w:rsidR="0002339B" w:rsidRDefault="0002339B" w:rsidP="00DB14D2"/>
  <w:p w:rsidR="0002339B" w:rsidRDefault="0002339B" w:rsidP="00DB14D2"/>
  <w:p w:rsidR="0002339B" w:rsidRDefault="0002339B" w:rsidP="00DB14D2"/>
  <w:p w:rsidR="0002339B" w:rsidRDefault="0002339B" w:rsidP="00DB14D2"/>
  <w:p w:rsidR="0002339B" w:rsidRDefault="0002339B" w:rsidP="00DB14D2"/>
  <w:p w:rsidR="0002339B" w:rsidRDefault="0002339B" w:rsidP="00DB14D2"/>
  <w:p w:rsidR="0002339B" w:rsidRDefault="0002339B" w:rsidP="00DB14D2"/>
  <w:p w:rsidR="0002339B" w:rsidRDefault="0002339B" w:rsidP="00DB14D2"/>
  <w:p w:rsidR="0002339B" w:rsidRDefault="0002339B" w:rsidP="00DB14D2"/>
  <w:p w:rsidR="0002339B" w:rsidRDefault="0002339B" w:rsidP="00DB14D2"/>
  <w:p w:rsidR="0002339B" w:rsidRDefault="0002339B" w:rsidP="00DB14D2"/>
  <w:p w:rsidR="0002339B" w:rsidRDefault="0002339B" w:rsidP="00DB14D2"/>
  <w:p w:rsidR="0002339B" w:rsidRDefault="0002339B" w:rsidP="00DB14D2"/>
  <w:p w:rsidR="0002339B" w:rsidRDefault="0002339B" w:rsidP="00DB14D2"/>
  <w:p w:rsidR="0002339B" w:rsidRDefault="0002339B"/>
  <w:p w:rsidR="0002339B" w:rsidRDefault="0002339B"/>
  <w:p w:rsidR="0002339B" w:rsidRDefault="0002339B" w:rsidP="00CB4DE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39B" w:rsidRPr="004924DC" w:rsidRDefault="0002339B" w:rsidP="00DB14D2">
    <w:pPr>
      <w:pStyle w:val="Header"/>
    </w:pPr>
    <w:r w:rsidRPr="004924DC">
      <w:t>UJD_VN</w:t>
    </w:r>
    <w:r>
      <w:t xml:space="preserve">-Project </w:t>
    </w:r>
    <w:r w:rsidRPr="004924DC">
      <w:t xml:space="preserve">Plan                                                                                                                                    </w:t>
    </w:r>
    <w:r>
      <w:t xml:space="preserve">                            v1.1</w:t>
    </w:r>
  </w:p>
  <w:p w:rsidR="0002339B" w:rsidRDefault="0002339B" w:rsidP="00DB14D2"/>
  <w:p w:rsidR="0002339B" w:rsidRDefault="0002339B" w:rsidP="00DB14D2"/>
  <w:p w:rsidR="0002339B" w:rsidRDefault="0002339B" w:rsidP="00DB14D2"/>
  <w:p w:rsidR="0002339B" w:rsidRDefault="0002339B"/>
  <w:p w:rsidR="0002339B" w:rsidRDefault="0002339B"/>
  <w:p w:rsidR="0002339B" w:rsidRDefault="0002339B" w:rsidP="00CB4DE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7F58E0A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5">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6400206"/>
    <w:multiLevelType w:val="hybridMultilevel"/>
    <w:tmpl w:val="0DDC20E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8"/>
  </w:num>
  <w:num w:numId="3">
    <w:abstractNumId w:val="16"/>
  </w:num>
  <w:num w:numId="4">
    <w:abstractNumId w:val="27"/>
  </w:num>
  <w:num w:numId="5">
    <w:abstractNumId w:val="24"/>
  </w:num>
  <w:num w:numId="6">
    <w:abstractNumId w:val="0"/>
  </w:num>
  <w:num w:numId="7">
    <w:abstractNumId w:val="13"/>
  </w:num>
  <w:num w:numId="8">
    <w:abstractNumId w:val="6"/>
  </w:num>
  <w:num w:numId="9">
    <w:abstractNumId w:val="3"/>
  </w:num>
  <w:num w:numId="10">
    <w:abstractNumId w:val="17"/>
  </w:num>
  <w:num w:numId="11">
    <w:abstractNumId w:val="5"/>
  </w:num>
  <w:num w:numId="12">
    <w:abstractNumId w:val="18"/>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81C"/>
    <w:rsid w:val="00012F8C"/>
    <w:rsid w:val="00014635"/>
    <w:rsid w:val="0002339B"/>
    <w:rsid w:val="000254CE"/>
    <w:rsid w:val="0002635D"/>
    <w:rsid w:val="00034D55"/>
    <w:rsid w:val="0004031D"/>
    <w:rsid w:val="00040866"/>
    <w:rsid w:val="0005074B"/>
    <w:rsid w:val="0005187D"/>
    <w:rsid w:val="000529C7"/>
    <w:rsid w:val="00057DEA"/>
    <w:rsid w:val="0006170E"/>
    <w:rsid w:val="00063F80"/>
    <w:rsid w:val="00064702"/>
    <w:rsid w:val="00065626"/>
    <w:rsid w:val="00066104"/>
    <w:rsid w:val="000733ED"/>
    <w:rsid w:val="00074C0B"/>
    <w:rsid w:val="00076926"/>
    <w:rsid w:val="00082FF9"/>
    <w:rsid w:val="00084659"/>
    <w:rsid w:val="00085F3B"/>
    <w:rsid w:val="00092EC9"/>
    <w:rsid w:val="00094F4D"/>
    <w:rsid w:val="000A175D"/>
    <w:rsid w:val="000A22F9"/>
    <w:rsid w:val="000A4A4B"/>
    <w:rsid w:val="000A4ECC"/>
    <w:rsid w:val="000A7A28"/>
    <w:rsid w:val="000B5803"/>
    <w:rsid w:val="000C0876"/>
    <w:rsid w:val="000C7399"/>
    <w:rsid w:val="000D214E"/>
    <w:rsid w:val="000D35D9"/>
    <w:rsid w:val="000D660D"/>
    <w:rsid w:val="000F0124"/>
    <w:rsid w:val="000F3C22"/>
    <w:rsid w:val="000F6A87"/>
    <w:rsid w:val="000F718F"/>
    <w:rsid w:val="00103F6E"/>
    <w:rsid w:val="001047BC"/>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328E"/>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85DB3"/>
    <w:rsid w:val="001944B2"/>
    <w:rsid w:val="00195915"/>
    <w:rsid w:val="00196871"/>
    <w:rsid w:val="001A093B"/>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542E4"/>
    <w:rsid w:val="00255E8B"/>
    <w:rsid w:val="00257AF4"/>
    <w:rsid w:val="00257C0E"/>
    <w:rsid w:val="0026209A"/>
    <w:rsid w:val="00282002"/>
    <w:rsid w:val="00283689"/>
    <w:rsid w:val="00285163"/>
    <w:rsid w:val="002856B0"/>
    <w:rsid w:val="00287A48"/>
    <w:rsid w:val="00296744"/>
    <w:rsid w:val="002A30B4"/>
    <w:rsid w:val="002A540A"/>
    <w:rsid w:val="002A6F70"/>
    <w:rsid w:val="002B0E63"/>
    <w:rsid w:val="002B6626"/>
    <w:rsid w:val="002C4B65"/>
    <w:rsid w:val="002D0856"/>
    <w:rsid w:val="002D3B4B"/>
    <w:rsid w:val="002E09C4"/>
    <w:rsid w:val="002E0F68"/>
    <w:rsid w:val="002E2CC9"/>
    <w:rsid w:val="002E5470"/>
    <w:rsid w:val="002E7393"/>
    <w:rsid w:val="002F057C"/>
    <w:rsid w:val="002F181C"/>
    <w:rsid w:val="002F55B7"/>
    <w:rsid w:val="002F74F6"/>
    <w:rsid w:val="002F77A9"/>
    <w:rsid w:val="002F79C7"/>
    <w:rsid w:val="00301C59"/>
    <w:rsid w:val="003068E3"/>
    <w:rsid w:val="00311475"/>
    <w:rsid w:val="00312ECA"/>
    <w:rsid w:val="00313914"/>
    <w:rsid w:val="003158B7"/>
    <w:rsid w:val="0031743F"/>
    <w:rsid w:val="00320F1C"/>
    <w:rsid w:val="0032321E"/>
    <w:rsid w:val="00323DF5"/>
    <w:rsid w:val="00331C1F"/>
    <w:rsid w:val="00335ACE"/>
    <w:rsid w:val="00344C10"/>
    <w:rsid w:val="0035538B"/>
    <w:rsid w:val="003561C4"/>
    <w:rsid w:val="00357587"/>
    <w:rsid w:val="00367C2A"/>
    <w:rsid w:val="003718CA"/>
    <w:rsid w:val="00377410"/>
    <w:rsid w:val="0038097F"/>
    <w:rsid w:val="00380E56"/>
    <w:rsid w:val="003821A6"/>
    <w:rsid w:val="00386161"/>
    <w:rsid w:val="00391DA7"/>
    <w:rsid w:val="003A2474"/>
    <w:rsid w:val="003A38F1"/>
    <w:rsid w:val="003A5755"/>
    <w:rsid w:val="003A7C55"/>
    <w:rsid w:val="003B23C8"/>
    <w:rsid w:val="003C7B0A"/>
    <w:rsid w:val="003D54A6"/>
    <w:rsid w:val="003D64E3"/>
    <w:rsid w:val="003E01FA"/>
    <w:rsid w:val="003E1E2A"/>
    <w:rsid w:val="003E514F"/>
    <w:rsid w:val="003E5D74"/>
    <w:rsid w:val="003F2F0C"/>
    <w:rsid w:val="003F32DE"/>
    <w:rsid w:val="003F7880"/>
    <w:rsid w:val="004013C4"/>
    <w:rsid w:val="00401BBD"/>
    <w:rsid w:val="0041190E"/>
    <w:rsid w:val="004137CA"/>
    <w:rsid w:val="00425104"/>
    <w:rsid w:val="00427DED"/>
    <w:rsid w:val="004331F7"/>
    <w:rsid w:val="0043395A"/>
    <w:rsid w:val="00437275"/>
    <w:rsid w:val="00443BCD"/>
    <w:rsid w:val="00444DCA"/>
    <w:rsid w:val="00450ECC"/>
    <w:rsid w:val="00463CEF"/>
    <w:rsid w:val="0046566A"/>
    <w:rsid w:val="00475D31"/>
    <w:rsid w:val="00476BFF"/>
    <w:rsid w:val="0048420C"/>
    <w:rsid w:val="00485D7C"/>
    <w:rsid w:val="00487D87"/>
    <w:rsid w:val="004924DC"/>
    <w:rsid w:val="004A27C6"/>
    <w:rsid w:val="004A2AA5"/>
    <w:rsid w:val="004A4BCA"/>
    <w:rsid w:val="004B3152"/>
    <w:rsid w:val="004B362E"/>
    <w:rsid w:val="004B6030"/>
    <w:rsid w:val="004C0697"/>
    <w:rsid w:val="004C0F5C"/>
    <w:rsid w:val="004C553A"/>
    <w:rsid w:val="004D0F2B"/>
    <w:rsid w:val="004E0EF1"/>
    <w:rsid w:val="004E194E"/>
    <w:rsid w:val="004E3F47"/>
    <w:rsid w:val="004E57CF"/>
    <w:rsid w:val="004E64CA"/>
    <w:rsid w:val="004F2270"/>
    <w:rsid w:val="004F2A0B"/>
    <w:rsid w:val="004F442B"/>
    <w:rsid w:val="00504BF0"/>
    <w:rsid w:val="00514196"/>
    <w:rsid w:val="00525280"/>
    <w:rsid w:val="00526A79"/>
    <w:rsid w:val="005404E8"/>
    <w:rsid w:val="0054578A"/>
    <w:rsid w:val="00545A26"/>
    <w:rsid w:val="00545E2A"/>
    <w:rsid w:val="00545FA5"/>
    <w:rsid w:val="005678E1"/>
    <w:rsid w:val="00571CDE"/>
    <w:rsid w:val="00575D94"/>
    <w:rsid w:val="005760EE"/>
    <w:rsid w:val="00583A92"/>
    <w:rsid w:val="00584070"/>
    <w:rsid w:val="0058427A"/>
    <w:rsid w:val="0058670F"/>
    <w:rsid w:val="005907E3"/>
    <w:rsid w:val="00591F5A"/>
    <w:rsid w:val="00595609"/>
    <w:rsid w:val="00595975"/>
    <w:rsid w:val="005A529C"/>
    <w:rsid w:val="005B4E33"/>
    <w:rsid w:val="005C3D07"/>
    <w:rsid w:val="005D5FDD"/>
    <w:rsid w:val="005D7B1D"/>
    <w:rsid w:val="005E1584"/>
    <w:rsid w:val="005E57A7"/>
    <w:rsid w:val="005E6149"/>
    <w:rsid w:val="005F13F0"/>
    <w:rsid w:val="005F4FAC"/>
    <w:rsid w:val="0061035D"/>
    <w:rsid w:val="006103E0"/>
    <w:rsid w:val="00625B91"/>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72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5771"/>
    <w:rsid w:val="0070752A"/>
    <w:rsid w:val="00713F4D"/>
    <w:rsid w:val="0071646A"/>
    <w:rsid w:val="00723612"/>
    <w:rsid w:val="0072733B"/>
    <w:rsid w:val="00740422"/>
    <w:rsid w:val="00740F69"/>
    <w:rsid w:val="00740FB4"/>
    <w:rsid w:val="007416E7"/>
    <w:rsid w:val="007454BC"/>
    <w:rsid w:val="00747599"/>
    <w:rsid w:val="00752BBC"/>
    <w:rsid w:val="00757558"/>
    <w:rsid w:val="00757971"/>
    <w:rsid w:val="0076491F"/>
    <w:rsid w:val="00771C13"/>
    <w:rsid w:val="0077699E"/>
    <w:rsid w:val="0078111F"/>
    <w:rsid w:val="00785B1C"/>
    <w:rsid w:val="00792389"/>
    <w:rsid w:val="0079640C"/>
    <w:rsid w:val="007A2D04"/>
    <w:rsid w:val="007A73D0"/>
    <w:rsid w:val="007B338B"/>
    <w:rsid w:val="007B4F6D"/>
    <w:rsid w:val="007C43C7"/>
    <w:rsid w:val="007C4601"/>
    <w:rsid w:val="007C53D3"/>
    <w:rsid w:val="007C548F"/>
    <w:rsid w:val="007C5DD6"/>
    <w:rsid w:val="007C7613"/>
    <w:rsid w:val="007D0084"/>
    <w:rsid w:val="007D06FB"/>
    <w:rsid w:val="007D0B3F"/>
    <w:rsid w:val="007D3328"/>
    <w:rsid w:val="007D3ABE"/>
    <w:rsid w:val="007D5023"/>
    <w:rsid w:val="007D6ACF"/>
    <w:rsid w:val="007E53AD"/>
    <w:rsid w:val="007E560C"/>
    <w:rsid w:val="007E6ECE"/>
    <w:rsid w:val="007F23D1"/>
    <w:rsid w:val="007F2814"/>
    <w:rsid w:val="007F5D29"/>
    <w:rsid w:val="00801789"/>
    <w:rsid w:val="00802C8D"/>
    <w:rsid w:val="008110DB"/>
    <w:rsid w:val="008121EF"/>
    <w:rsid w:val="00812633"/>
    <w:rsid w:val="0082126F"/>
    <w:rsid w:val="008218B1"/>
    <w:rsid w:val="00823B57"/>
    <w:rsid w:val="00825A32"/>
    <w:rsid w:val="008269D1"/>
    <w:rsid w:val="0083141D"/>
    <w:rsid w:val="00833C7A"/>
    <w:rsid w:val="00834F21"/>
    <w:rsid w:val="00837703"/>
    <w:rsid w:val="008440EA"/>
    <w:rsid w:val="008448A8"/>
    <w:rsid w:val="008470EC"/>
    <w:rsid w:val="00852154"/>
    <w:rsid w:val="008527E4"/>
    <w:rsid w:val="0086303E"/>
    <w:rsid w:val="00867126"/>
    <w:rsid w:val="00870F42"/>
    <w:rsid w:val="00880FA3"/>
    <w:rsid w:val="0088336F"/>
    <w:rsid w:val="00885BFA"/>
    <w:rsid w:val="00887333"/>
    <w:rsid w:val="00890711"/>
    <w:rsid w:val="00891122"/>
    <w:rsid w:val="00895F4C"/>
    <w:rsid w:val="008A159C"/>
    <w:rsid w:val="008B38E5"/>
    <w:rsid w:val="008C0F87"/>
    <w:rsid w:val="008C6920"/>
    <w:rsid w:val="008C6E45"/>
    <w:rsid w:val="008D2DFB"/>
    <w:rsid w:val="008D473E"/>
    <w:rsid w:val="008D61B2"/>
    <w:rsid w:val="00902002"/>
    <w:rsid w:val="009044AA"/>
    <w:rsid w:val="00904EE2"/>
    <w:rsid w:val="0091026C"/>
    <w:rsid w:val="009111F1"/>
    <w:rsid w:val="009117DD"/>
    <w:rsid w:val="00911A86"/>
    <w:rsid w:val="00911EDE"/>
    <w:rsid w:val="00912C5E"/>
    <w:rsid w:val="00915555"/>
    <w:rsid w:val="00916D36"/>
    <w:rsid w:val="009334D1"/>
    <w:rsid w:val="00934363"/>
    <w:rsid w:val="0093535C"/>
    <w:rsid w:val="00957C4C"/>
    <w:rsid w:val="0096164E"/>
    <w:rsid w:val="0096518C"/>
    <w:rsid w:val="009712B7"/>
    <w:rsid w:val="0097327F"/>
    <w:rsid w:val="00986E5D"/>
    <w:rsid w:val="009B3241"/>
    <w:rsid w:val="009C3500"/>
    <w:rsid w:val="009C3DF5"/>
    <w:rsid w:val="009C3E0B"/>
    <w:rsid w:val="009C47B5"/>
    <w:rsid w:val="009D1370"/>
    <w:rsid w:val="009F2DE8"/>
    <w:rsid w:val="009F39D4"/>
    <w:rsid w:val="009F46CF"/>
    <w:rsid w:val="009F4EFA"/>
    <w:rsid w:val="00A0684C"/>
    <w:rsid w:val="00A07E18"/>
    <w:rsid w:val="00A1265B"/>
    <w:rsid w:val="00A12DDF"/>
    <w:rsid w:val="00A1376A"/>
    <w:rsid w:val="00A16428"/>
    <w:rsid w:val="00A1663E"/>
    <w:rsid w:val="00A16D77"/>
    <w:rsid w:val="00A20D82"/>
    <w:rsid w:val="00A238BF"/>
    <w:rsid w:val="00A25AB7"/>
    <w:rsid w:val="00A3683E"/>
    <w:rsid w:val="00A36FF8"/>
    <w:rsid w:val="00A40798"/>
    <w:rsid w:val="00A40D56"/>
    <w:rsid w:val="00A45930"/>
    <w:rsid w:val="00A500FF"/>
    <w:rsid w:val="00A5182E"/>
    <w:rsid w:val="00A537D4"/>
    <w:rsid w:val="00A60C2F"/>
    <w:rsid w:val="00A62AAA"/>
    <w:rsid w:val="00A6676A"/>
    <w:rsid w:val="00A7605B"/>
    <w:rsid w:val="00A7668E"/>
    <w:rsid w:val="00A81510"/>
    <w:rsid w:val="00A849AE"/>
    <w:rsid w:val="00A90DB8"/>
    <w:rsid w:val="00A94382"/>
    <w:rsid w:val="00AA4421"/>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1927"/>
    <w:rsid w:val="00B53814"/>
    <w:rsid w:val="00B54459"/>
    <w:rsid w:val="00B61454"/>
    <w:rsid w:val="00B62D7D"/>
    <w:rsid w:val="00B6567B"/>
    <w:rsid w:val="00B67632"/>
    <w:rsid w:val="00B75652"/>
    <w:rsid w:val="00B85071"/>
    <w:rsid w:val="00B85335"/>
    <w:rsid w:val="00B87A2C"/>
    <w:rsid w:val="00B920E1"/>
    <w:rsid w:val="00B960F5"/>
    <w:rsid w:val="00BA1E24"/>
    <w:rsid w:val="00BA2EA1"/>
    <w:rsid w:val="00BA5DFE"/>
    <w:rsid w:val="00BA6B74"/>
    <w:rsid w:val="00BB4119"/>
    <w:rsid w:val="00BB4375"/>
    <w:rsid w:val="00BB5021"/>
    <w:rsid w:val="00BB556C"/>
    <w:rsid w:val="00BC1354"/>
    <w:rsid w:val="00BC36C8"/>
    <w:rsid w:val="00BC6BFC"/>
    <w:rsid w:val="00BC796D"/>
    <w:rsid w:val="00BD19FF"/>
    <w:rsid w:val="00BD6BA8"/>
    <w:rsid w:val="00BD6F1A"/>
    <w:rsid w:val="00BE279C"/>
    <w:rsid w:val="00BE6B69"/>
    <w:rsid w:val="00BF43D8"/>
    <w:rsid w:val="00BF5894"/>
    <w:rsid w:val="00BF67D6"/>
    <w:rsid w:val="00C016AC"/>
    <w:rsid w:val="00C07793"/>
    <w:rsid w:val="00C1099A"/>
    <w:rsid w:val="00C20E37"/>
    <w:rsid w:val="00C23B5C"/>
    <w:rsid w:val="00C27F01"/>
    <w:rsid w:val="00C31D1E"/>
    <w:rsid w:val="00C32607"/>
    <w:rsid w:val="00C42E6E"/>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5D88"/>
    <w:rsid w:val="00CA68AA"/>
    <w:rsid w:val="00CB0F42"/>
    <w:rsid w:val="00CB4DE3"/>
    <w:rsid w:val="00CB7B2C"/>
    <w:rsid w:val="00CC0171"/>
    <w:rsid w:val="00CC7543"/>
    <w:rsid w:val="00CD1AF7"/>
    <w:rsid w:val="00CD2C5F"/>
    <w:rsid w:val="00CD4559"/>
    <w:rsid w:val="00CE4A4D"/>
    <w:rsid w:val="00CE6273"/>
    <w:rsid w:val="00CE7A42"/>
    <w:rsid w:val="00CF2821"/>
    <w:rsid w:val="00CF6925"/>
    <w:rsid w:val="00CF6B5B"/>
    <w:rsid w:val="00CF6BF5"/>
    <w:rsid w:val="00D03CC4"/>
    <w:rsid w:val="00D04CAB"/>
    <w:rsid w:val="00D06440"/>
    <w:rsid w:val="00D151A5"/>
    <w:rsid w:val="00D24CA3"/>
    <w:rsid w:val="00D25A64"/>
    <w:rsid w:val="00D262D3"/>
    <w:rsid w:val="00D27344"/>
    <w:rsid w:val="00D30511"/>
    <w:rsid w:val="00D32A82"/>
    <w:rsid w:val="00D3512F"/>
    <w:rsid w:val="00D354D1"/>
    <w:rsid w:val="00D422AF"/>
    <w:rsid w:val="00D44F8E"/>
    <w:rsid w:val="00D470E3"/>
    <w:rsid w:val="00D520C3"/>
    <w:rsid w:val="00D5237B"/>
    <w:rsid w:val="00D546F4"/>
    <w:rsid w:val="00D64A20"/>
    <w:rsid w:val="00D71DCF"/>
    <w:rsid w:val="00D735D2"/>
    <w:rsid w:val="00D8345A"/>
    <w:rsid w:val="00D85828"/>
    <w:rsid w:val="00D91014"/>
    <w:rsid w:val="00D97438"/>
    <w:rsid w:val="00D97582"/>
    <w:rsid w:val="00D97F43"/>
    <w:rsid w:val="00DA07B3"/>
    <w:rsid w:val="00DA1084"/>
    <w:rsid w:val="00DB14D2"/>
    <w:rsid w:val="00DB6B6C"/>
    <w:rsid w:val="00DB76A4"/>
    <w:rsid w:val="00DC10E6"/>
    <w:rsid w:val="00DC1240"/>
    <w:rsid w:val="00DD0B67"/>
    <w:rsid w:val="00DD5D77"/>
    <w:rsid w:val="00DE1974"/>
    <w:rsid w:val="00DE1E2D"/>
    <w:rsid w:val="00DE22C9"/>
    <w:rsid w:val="00DE4065"/>
    <w:rsid w:val="00DE4651"/>
    <w:rsid w:val="00DF6B96"/>
    <w:rsid w:val="00E016E0"/>
    <w:rsid w:val="00E01DA9"/>
    <w:rsid w:val="00E031FE"/>
    <w:rsid w:val="00E03826"/>
    <w:rsid w:val="00E04938"/>
    <w:rsid w:val="00E05837"/>
    <w:rsid w:val="00E0793B"/>
    <w:rsid w:val="00E10392"/>
    <w:rsid w:val="00E11A7E"/>
    <w:rsid w:val="00E169D6"/>
    <w:rsid w:val="00E216D0"/>
    <w:rsid w:val="00E24CDD"/>
    <w:rsid w:val="00E25066"/>
    <w:rsid w:val="00E27428"/>
    <w:rsid w:val="00E31A04"/>
    <w:rsid w:val="00E4355E"/>
    <w:rsid w:val="00E43675"/>
    <w:rsid w:val="00E4433B"/>
    <w:rsid w:val="00E539FD"/>
    <w:rsid w:val="00E53E75"/>
    <w:rsid w:val="00E542BB"/>
    <w:rsid w:val="00E56355"/>
    <w:rsid w:val="00E60D3B"/>
    <w:rsid w:val="00E62A83"/>
    <w:rsid w:val="00E63C68"/>
    <w:rsid w:val="00E671DA"/>
    <w:rsid w:val="00E73E14"/>
    <w:rsid w:val="00E84F5F"/>
    <w:rsid w:val="00E85F7F"/>
    <w:rsid w:val="00E9041C"/>
    <w:rsid w:val="00E90D2D"/>
    <w:rsid w:val="00EA0DB2"/>
    <w:rsid w:val="00EA1A77"/>
    <w:rsid w:val="00EA1E28"/>
    <w:rsid w:val="00EA1E75"/>
    <w:rsid w:val="00EA789B"/>
    <w:rsid w:val="00EB10F9"/>
    <w:rsid w:val="00EB17A7"/>
    <w:rsid w:val="00EB3D4F"/>
    <w:rsid w:val="00EC05C6"/>
    <w:rsid w:val="00EC7B9A"/>
    <w:rsid w:val="00ED494E"/>
    <w:rsid w:val="00ED6A74"/>
    <w:rsid w:val="00EE2407"/>
    <w:rsid w:val="00EE395A"/>
    <w:rsid w:val="00EE462B"/>
    <w:rsid w:val="00EE5F68"/>
    <w:rsid w:val="00EE6B5C"/>
    <w:rsid w:val="00EE7051"/>
    <w:rsid w:val="00EF5C30"/>
    <w:rsid w:val="00F075BA"/>
    <w:rsid w:val="00F10D7A"/>
    <w:rsid w:val="00F232F3"/>
    <w:rsid w:val="00F339B3"/>
    <w:rsid w:val="00F370AD"/>
    <w:rsid w:val="00F42524"/>
    <w:rsid w:val="00F448C1"/>
    <w:rsid w:val="00F453FA"/>
    <w:rsid w:val="00F454AC"/>
    <w:rsid w:val="00F51F6D"/>
    <w:rsid w:val="00F54910"/>
    <w:rsid w:val="00F6125C"/>
    <w:rsid w:val="00F63B73"/>
    <w:rsid w:val="00F727FF"/>
    <w:rsid w:val="00F75AFA"/>
    <w:rsid w:val="00F80C19"/>
    <w:rsid w:val="00F87BE4"/>
    <w:rsid w:val="00F90CCC"/>
    <w:rsid w:val="00F9274C"/>
    <w:rsid w:val="00F9333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E7E3FC-5992-4F91-920F-7CE99F8E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B14D2"/>
    <w:pPr>
      <w:spacing w:before="80" w:after="60" w:line="276" w:lineRule="auto"/>
    </w:pPr>
    <w:rPr>
      <w:iCs/>
      <w:sz w:val="22"/>
      <w:szCs w:val="22"/>
      <w:lang w:eastAsia="ja-JP"/>
    </w:rPr>
  </w:style>
  <w:style w:type="paragraph" w:styleId="Heading1">
    <w:name w:val="heading 1"/>
    <w:aliases w:val="H1"/>
    <w:basedOn w:val="Normal"/>
    <w:next w:val="Heading2"/>
    <w:autoRedefine/>
    <w:qFormat/>
    <w:rsid w:val="00B67632"/>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B67632"/>
    <w:pPr>
      <w:keepNext/>
      <w:keepLines/>
      <w:numPr>
        <w:ilvl w:val="2"/>
        <w:numId w:val="6"/>
      </w:numPr>
      <w:tabs>
        <w:tab w:val="clear" w:pos="2214"/>
        <w:tab w:val="left" w:pos="540"/>
        <w:tab w:val="num" w:pos="990"/>
        <w:tab w:val="left" w:pos="1170"/>
      </w:tabs>
      <w:spacing w:before="240" w:after="240"/>
      <w:ind w:left="1170" w:hanging="630"/>
      <w:outlineLvl w:val="2"/>
    </w:pPr>
    <w:rPr>
      <w:b/>
      <w:bCs/>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4924DC"/>
    <w:pPr>
      <w:pBdr>
        <w:bottom w:val="single" w:sz="2" w:space="1" w:color="808080"/>
      </w:pBdr>
      <w:tabs>
        <w:tab w:val="right" w:pos="9360"/>
      </w:tabs>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A20D82"/>
    <w:pPr>
      <w:autoSpaceDE w:val="0"/>
      <w:autoSpaceDN w:val="0"/>
      <w:spacing w:after="80"/>
      <w:jc w:val="center"/>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11269F"/>
    <w:pPr>
      <w:keepNext w:val="0"/>
      <w:autoSpaceDE w:val="0"/>
      <w:autoSpaceDN w:val="0"/>
      <w:spacing w:after="80"/>
      <w:jc w:val="center"/>
    </w:pPr>
    <w:rPr>
      <w:rFonts w:ascii="Times New Roman" w:eastAsia="MS Mincho" w:hAnsi="Times New Roman"/>
      <w:bCs w:val="0"/>
      <w:color w:val="auto"/>
      <w:sz w:val="20"/>
      <w:szCs w:val="20"/>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apn@fsoft.com.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66F83-2B99-434A-A021-0D6650700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Template>
  <TotalTime>56</TotalTime>
  <Pages>35</Pages>
  <Words>4194</Words>
  <Characters>23908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28046</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Ong Vang</cp:lastModifiedBy>
  <cp:revision>5</cp:revision>
  <cp:lastPrinted>2000-10-06T11:04:00Z</cp:lastPrinted>
  <dcterms:created xsi:type="dcterms:W3CDTF">2014-06-17T16:36:00Z</dcterms:created>
  <dcterms:modified xsi:type="dcterms:W3CDTF">2014-07-10T11:37:00Z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