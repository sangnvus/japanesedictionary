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D54158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D54158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D54158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1AC494EA" wp14:editId="0291A230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D54158" w:rsidRDefault="00A42E67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</w:rPr>
        <w:t>USEFUL JAPANESE DICTIONARY FOR VIETNAMESE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DETAIL DESIGN DOCUMENT</w:t>
      </w:r>
    </w:p>
    <w:p w:rsidR="00910552" w:rsidRPr="00D54158" w:rsidRDefault="0050654F" w:rsidP="00A42E67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 w:rsidRPr="00D54158">
        <w:rPr>
          <w:rFonts w:ascii="Times New Roman" w:hAnsi="Times New Roman" w:cs="Times New Roman"/>
          <w:sz w:val="36"/>
          <w:szCs w:val="36"/>
          <w:lang w:eastAsia="ja-JP"/>
        </w:rPr>
        <w:t>Data D</w:t>
      </w:r>
      <w:r w:rsidR="00910552" w:rsidRPr="00D54158">
        <w:rPr>
          <w:rFonts w:ascii="Times New Roman" w:hAnsi="Times New Roman" w:cs="Times New Roman"/>
          <w:sz w:val="36"/>
          <w:szCs w:val="36"/>
          <w:lang w:eastAsia="ja-JP"/>
        </w:rPr>
        <w:t>esign</w:t>
      </w:r>
    </w:p>
    <w:p w:rsidR="00910552" w:rsidRPr="00D54158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D54158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</w:rPr>
      </w:pPr>
      <w:r w:rsidRPr="00D54158">
        <w:rPr>
          <w:rFonts w:ascii="Times New Roman" w:hAnsi="Times New Roman" w:cs="Times New Roman"/>
          <w:b/>
          <w:sz w:val="32"/>
          <w:szCs w:val="32"/>
        </w:rPr>
        <w:t>Project Code</w:t>
      </w:r>
      <w:r w:rsidRPr="00D54158">
        <w:rPr>
          <w:rFonts w:ascii="Times New Roman" w:hAnsi="Times New Roman" w:cs="Times New Roman"/>
          <w:b/>
          <w:bCs w:val="0"/>
          <w:sz w:val="32"/>
          <w:szCs w:val="32"/>
        </w:rPr>
        <w:t xml:space="preserve">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</w:p>
    <w:p w:rsidR="00BB40B2" w:rsidRPr="00D54158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D54158">
        <w:rPr>
          <w:rFonts w:ascii="Times New Roman" w:hAnsi="Times New Roman" w:cs="Times New Roman"/>
          <w:b/>
          <w:sz w:val="32"/>
          <w:szCs w:val="32"/>
          <w:lang w:val="vi-VN"/>
        </w:rPr>
        <w:t xml:space="preserve">Document Code: </w:t>
      </w:r>
      <w:r w:rsidR="003E4A9B" w:rsidRPr="00D54158">
        <w:rPr>
          <w:rFonts w:ascii="Times New Roman" w:hAnsi="Times New Roman" w:cs="Times New Roman"/>
          <w:b/>
          <w:sz w:val="32"/>
          <w:szCs w:val="32"/>
        </w:rPr>
        <w:t>UJD_VN</w:t>
      </w:r>
      <w:r w:rsidR="00E60AC8" w:rsidRPr="00D54158">
        <w:rPr>
          <w:rFonts w:ascii="Times New Roman" w:hAnsi="Times New Roman" w:cs="Times New Roman"/>
          <w:b/>
          <w:sz w:val="32"/>
          <w:szCs w:val="32"/>
          <w:lang w:val="vi-VN"/>
        </w:rPr>
        <w:t>_</w:t>
      </w:r>
      <w:r w:rsidR="00CA0958" w:rsidRPr="00D54158"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50654F" w:rsidRPr="00D54158">
        <w:rPr>
          <w:rFonts w:ascii="Times New Roman" w:hAnsi="Times New Roman" w:cs="Times New Roman"/>
          <w:b/>
          <w:sz w:val="32"/>
          <w:szCs w:val="32"/>
        </w:rPr>
        <w:t>Design</w:t>
      </w:r>
      <w:r w:rsidR="00747F59" w:rsidRPr="00D54158">
        <w:rPr>
          <w:rFonts w:ascii="Times New Roman" w:hAnsi="Times New Roman" w:cs="Times New Roman"/>
          <w:b/>
          <w:sz w:val="32"/>
          <w:szCs w:val="32"/>
        </w:rPr>
        <w:t>_</w:t>
      </w:r>
      <w:r w:rsidR="00E40B67" w:rsidRPr="00D54158">
        <w:rPr>
          <w:rFonts w:ascii="Times New Roman" w:hAnsi="Times New Roman" w:cs="Times New Roman"/>
          <w:b/>
          <w:sz w:val="32"/>
          <w:szCs w:val="32"/>
          <w:lang w:val="vi-VN"/>
        </w:rPr>
        <w:t>v</w:t>
      </w:r>
      <w:r w:rsidR="0046287E">
        <w:rPr>
          <w:rFonts w:ascii="Times New Roman" w:hAnsi="Times New Roman" w:cs="Times New Roman"/>
          <w:b/>
          <w:sz w:val="32"/>
          <w:szCs w:val="32"/>
          <w:lang w:val="vi-VN" w:eastAsia="ja-JP"/>
        </w:rPr>
        <w:t>1.</w:t>
      </w:r>
      <w:r w:rsidR="0046287E">
        <w:rPr>
          <w:rFonts w:ascii="Times New Roman" w:hAnsi="Times New Roman" w:cs="Times New Roman"/>
          <w:b/>
          <w:sz w:val="32"/>
          <w:szCs w:val="32"/>
          <w:lang w:eastAsia="ja-JP"/>
        </w:rPr>
        <w:t>3</w:t>
      </w:r>
      <w:bookmarkStart w:id="0" w:name="_GoBack"/>
      <w:bookmarkEnd w:id="0"/>
      <w:r w:rsidR="00C65265" w:rsidRPr="00D54158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910552" w:rsidRPr="00D54158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D54158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D54158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D54158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4"/>
          <w:szCs w:val="24"/>
          <w:lang w:val="en-US"/>
        </w:rPr>
      </w:pPr>
      <w:r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 xml:space="preserve">Ha </w:t>
      </w:r>
      <w:r w:rsidRPr="00D54158">
        <w:rPr>
          <w:rFonts w:ascii="Times New Roman" w:hAnsi="Times New Roman"/>
          <w:b/>
          <w:snapToGrid w:val="0"/>
          <w:sz w:val="24"/>
          <w:szCs w:val="24"/>
          <w:lang w:val="vi-VN"/>
        </w:rPr>
        <w:t>Noi</w:t>
      </w:r>
      <w:r w:rsidR="0046287E">
        <w:rPr>
          <w:rFonts w:ascii="Times New Roman" w:hAnsi="Times New Roman"/>
          <w:b/>
          <w:snapToGrid w:val="0"/>
          <w:sz w:val="24"/>
          <w:szCs w:val="24"/>
          <w:lang w:val="en-US"/>
        </w:rPr>
        <w:t>, 11/08</w:t>
      </w:r>
      <w:r w:rsidR="003E4A9B" w:rsidRPr="00D54158">
        <w:rPr>
          <w:rFonts w:ascii="Times New Roman" w:hAnsi="Times New Roman"/>
          <w:b/>
          <w:snapToGrid w:val="0"/>
          <w:sz w:val="24"/>
          <w:szCs w:val="24"/>
          <w:lang w:val="en-US"/>
        </w:rPr>
        <w:t>/2014</w:t>
      </w:r>
    </w:p>
    <w:p w:rsidR="00910552" w:rsidRPr="00D54158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="80" w:tblpY="1"/>
        <w:tblOverlap w:val="never"/>
        <w:tblW w:w="82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8"/>
        <w:gridCol w:w="1780"/>
        <w:gridCol w:w="654"/>
        <w:gridCol w:w="3500"/>
        <w:gridCol w:w="1049"/>
      </w:tblGrid>
      <w:tr w:rsidR="00910552" w:rsidRPr="00D54158" w:rsidTr="000463E0">
        <w:trPr>
          <w:trHeight w:val="576"/>
        </w:trPr>
        <w:tc>
          <w:tcPr>
            <w:tcW w:w="1418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A*</w:t>
            </w: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92D050"/>
          </w:tcPr>
          <w:p w:rsidR="00910552" w:rsidRPr="000463E0" w:rsidRDefault="00910552" w:rsidP="000463E0">
            <w:pPr>
              <w:pStyle w:val="table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New Version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3E4A9B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D54158" w:rsidRDefault="006F66D5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D54158" w:rsidRDefault="006F66D5" w:rsidP="000463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F66D5" w:rsidRPr="00D5415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D54158" w:rsidTr="000463E0">
        <w:trPr>
          <w:trHeight w:hRule="exact" w:val="432"/>
        </w:trPr>
        <w:tc>
          <w:tcPr>
            <w:tcW w:w="1418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D54158" w:rsidRDefault="00C66BC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D54158" w:rsidRDefault="00C66BC8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C66BC8" w:rsidRPr="00D54158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05/08/2014</w:t>
            </w:r>
          </w:p>
        </w:tc>
        <w:tc>
          <w:tcPr>
            <w:tcW w:w="2002" w:type="dxa"/>
          </w:tcPr>
          <w:p w:rsidR="00190B9A" w:rsidRPr="00D54158" w:rsidRDefault="00103DB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103DBA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103DBA" w:rsidRPr="00D54158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11/08/2014</w:t>
            </w:r>
          </w:p>
        </w:tc>
        <w:tc>
          <w:tcPr>
            <w:tcW w:w="2002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190B9A" w:rsidRPr="00D54158" w:rsidRDefault="00DC24A0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190B9A" w:rsidRPr="00D54158" w:rsidRDefault="00DC24A0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Table database</w:t>
            </w:r>
          </w:p>
        </w:tc>
        <w:tc>
          <w:tcPr>
            <w:tcW w:w="1170" w:type="dxa"/>
          </w:tcPr>
          <w:p w:rsidR="00190B9A" w:rsidRPr="00D54158" w:rsidRDefault="00D54158" w:rsidP="000463E0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DC24A0" w:rsidRPr="00D54158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D54158" w:rsidTr="000463E0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D54158" w:rsidRDefault="00190B9A" w:rsidP="000463E0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D54158" w:rsidRDefault="0065685E" w:rsidP="0065685E">
      <w:pPr>
        <w:pStyle w:val="NormalH"/>
        <w:rPr>
          <w:rFonts w:ascii="Times New Roman" w:hAnsi="Times New Roman"/>
          <w:szCs w:val="24"/>
        </w:rPr>
      </w:pPr>
      <w:r w:rsidRPr="00D54158">
        <w:rPr>
          <w:rFonts w:ascii="Times New Roman" w:hAnsi="Times New Roman"/>
          <w:szCs w:val="24"/>
        </w:rPr>
        <w:lastRenderedPageBreak/>
        <w:t>SIGNATURE PAGE</w:t>
      </w: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D54158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ORIGINATOR: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 w:rsidRPr="00D54158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 w:rsidRPr="00D5415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6287E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46287E">
        <w:rPr>
          <w:rFonts w:ascii="Times New Roman" w:hAnsi="Times New Roman" w:cs="Times New Roman"/>
          <w:sz w:val="22"/>
          <w:szCs w:val="22"/>
        </w:rPr>
        <w:t xml:space="preserve">                           11/08</w:t>
      </w:r>
      <w:r w:rsidR="003E4A9B" w:rsidRPr="00D54158">
        <w:rPr>
          <w:rFonts w:ascii="Times New Roman" w:hAnsi="Times New Roman" w:cs="Times New Roman"/>
          <w:sz w:val="22"/>
          <w:szCs w:val="22"/>
        </w:rPr>
        <w:t>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D54158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REVIEWERS: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46287E">
        <w:rPr>
          <w:rFonts w:ascii="Times New Roman" w:hAnsi="Times New Roman" w:cs="Times New Roman"/>
          <w:sz w:val="22"/>
          <w:szCs w:val="22"/>
        </w:rPr>
        <w:t xml:space="preserve">Le </w:t>
      </w:r>
      <w:proofErr w:type="spellStart"/>
      <w:r w:rsidR="0046287E">
        <w:rPr>
          <w:rFonts w:ascii="Times New Roman" w:hAnsi="Times New Roman" w:cs="Times New Roman"/>
          <w:sz w:val="22"/>
          <w:szCs w:val="22"/>
        </w:rPr>
        <w:t>Dinh</w:t>
      </w:r>
      <w:proofErr w:type="spellEnd"/>
      <w:r w:rsidR="0046287E">
        <w:rPr>
          <w:rFonts w:ascii="Times New Roman" w:hAnsi="Times New Roman" w:cs="Times New Roman"/>
          <w:sz w:val="22"/>
          <w:szCs w:val="22"/>
        </w:rPr>
        <w:t xml:space="preserve"> Nam</w:t>
      </w:r>
      <w:r w:rsidR="0046287E">
        <w:rPr>
          <w:rFonts w:ascii="Times New Roman" w:hAnsi="Times New Roman" w:cs="Times New Roman"/>
          <w:sz w:val="22"/>
          <w:szCs w:val="22"/>
        </w:rPr>
        <w:tab/>
        <w:t xml:space="preserve">                             12/08/2014</w:t>
      </w:r>
    </w:p>
    <w:p w:rsidR="006F66D5" w:rsidRPr="00D54158" w:rsidRDefault="0046287E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b/>
          <w:sz w:val="22"/>
          <w:szCs w:val="22"/>
        </w:rPr>
        <w:t>APPROVAL:</w:t>
      </w:r>
      <w:r w:rsidRPr="00D54158">
        <w:rPr>
          <w:rFonts w:ascii="Times New Roman" w:hAnsi="Times New Roman" w:cs="Times New Roman"/>
          <w:sz w:val="22"/>
          <w:szCs w:val="22"/>
        </w:rPr>
        <w:tab/>
      </w:r>
      <w:r w:rsidR="003E4A9B" w:rsidRPr="00D54158">
        <w:rPr>
          <w:rFonts w:ascii="Times New Roman" w:hAnsi="Times New Roman" w:cs="Times New Roman"/>
          <w:sz w:val="22"/>
          <w:szCs w:val="22"/>
        </w:rPr>
        <w:t>Nguyen Van Sang</w:t>
      </w:r>
      <w:r w:rsidRPr="00D54158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46287E">
        <w:rPr>
          <w:rFonts w:ascii="Times New Roman" w:hAnsi="Times New Roman" w:cs="Times New Roman"/>
          <w:sz w:val="22"/>
          <w:szCs w:val="22"/>
        </w:rPr>
        <w:t>12/08/2014</w:t>
      </w:r>
      <w:r w:rsidRPr="00D54158">
        <w:rPr>
          <w:rFonts w:ascii="Times New Roman" w:hAnsi="Times New Roman" w:cs="Times New Roman"/>
          <w:sz w:val="22"/>
          <w:szCs w:val="22"/>
        </w:rPr>
        <w:t xml:space="preserve">                                  </w:t>
      </w:r>
      <w:r w:rsidR="002D427D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D54158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D54158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D54158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Pr="00D54158" w:rsidRDefault="00503FDB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D54158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1</w:t>
      </w:r>
      <w:r w:rsidR="00C66BC8"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Introduction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_Toc392594689 \h </w:instrTex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="00C66BC8"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Purpose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Definitions, Acronyms and Abbreviations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References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1.4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Overview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ERDs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Database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Table diagram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U</w:t>
      </w:r>
      <w:r w:rsidRPr="00D54158">
        <w:rPr>
          <w:rFonts w:ascii="Times New Roman" w:hAnsi="Times New Roman" w:cs="Times New Roman"/>
          <w:noProof/>
          <w:sz w:val="22"/>
          <w:szCs w:val="22"/>
          <w:lang w:val="vi-VN" w:eastAsia="ja-JP"/>
        </w:rPr>
        <w:t xml:space="preserve">ser </w:t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 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_Toc392594699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Meaning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VocabularySentence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16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Grammar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2.2.8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GrammarSentence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Video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Kanji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19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ConversationContent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2.2.13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Contact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_Toc392594709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2.2.14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TrainingListening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21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2.2.15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Sourcefile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2.2.16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ReadingDocumnet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22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2.2.17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ReadingVocabulary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2.2.18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Test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23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2.2.19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Question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_Toc392594715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2.2.20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ReadingArtile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_Toc392594716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24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TrackingMark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_Toc392594717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3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2.2.22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  <w:lang w:eastAsia="ja-JP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  <w:lang w:eastAsia="ja-JP"/>
        </w:rPr>
        <w:t>Answer table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_Toc392594718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25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3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File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_Toc392594719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27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4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Code Design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_Toc392594720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lastRenderedPageBreak/>
        <w:t>4.1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Customer Code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_Toc392594721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28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5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Other considerations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_Toc392594722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29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1"/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</w:t>
      </w:r>
      <w:r w:rsidRPr="00D54158">
        <w:rPr>
          <w:rFonts w:ascii="Times New Roman" w:eastAsiaTheme="minorEastAsia" w:hAnsi="Times New Roman" w:cs="Times New Roman"/>
          <w:b w:val="0"/>
          <w:cap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Appendix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_Toc392594723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C66BC8" w:rsidRPr="00D54158" w:rsidRDefault="00C66BC8">
      <w:pPr>
        <w:pStyle w:val="TOC2"/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noProof/>
          <w:sz w:val="22"/>
          <w:szCs w:val="22"/>
        </w:rPr>
        <w:t>6.1</w:t>
      </w:r>
      <w:r w:rsidRPr="00D54158">
        <w:rPr>
          <w:rFonts w:ascii="Times New Roman" w:eastAsiaTheme="minorEastAsia" w:hAnsi="Times New Roman" w:cs="Times New Roman"/>
          <w:bCs w:val="0"/>
          <w:noProof/>
          <w:snapToGrid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t>Data format symbol</w:t>
      </w:r>
      <w:r w:rsidRPr="00D54158">
        <w:rPr>
          <w:rFonts w:ascii="Times New Roman" w:hAnsi="Times New Roman" w:cs="Times New Roman"/>
          <w:noProof/>
          <w:sz w:val="22"/>
          <w:szCs w:val="22"/>
        </w:rPr>
        <w:tab/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begin"/>
      </w:r>
      <w:r w:rsidRPr="00D54158">
        <w:rPr>
          <w:rFonts w:ascii="Times New Roman" w:hAnsi="Times New Roman" w:cs="Times New Roman"/>
          <w:noProof/>
          <w:sz w:val="22"/>
          <w:szCs w:val="22"/>
        </w:rPr>
        <w:instrText xml:space="preserve"> PAGEREF _Toc392594724 \h </w:instrText>
      </w:r>
      <w:r w:rsidRPr="00D54158">
        <w:rPr>
          <w:rFonts w:ascii="Times New Roman" w:hAnsi="Times New Roman" w:cs="Times New Roman"/>
          <w:noProof/>
          <w:sz w:val="22"/>
          <w:szCs w:val="22"/>
        </w:rPr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separate"/>
      </w:r>
      <w:r w:rsidRPr="00D54158">
        <w:rPr>
          <w:rFonts w:ascii="Times New Roman" w:hAnsi="Times New Roman" w:cs="Times New Roman"/>
          <w:noProof/>
          <w:sz w:val="22"/>
          <w:szCs w:val="22"/>
        </w:rPr>
        <w:t>30</w:t>
      </w:r>
      <w:r w:rsidRPr="00D54158">
        <w:rPr>
          <w:rFonts w:ascii="Times New Roman" w:hAnsi="Times New Roman" w:cs="Times New Roman"/>
          <w:noProof/>
          <w:sz w:val="22"/>
          <w:szCs w:val="22"/>
        </w:rPr>
        <w:fldChar w:fldCharType="end"/>
      </w:r>
    </w:p>
    <w:p w:rsidR="0065685E" w:rsidRPr="00D54158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D54158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D54158" w:rsidSect="00D54158">
          <w:headerReference w:type="default" r:id="rId10"/>
          <w:footerReference w:type="default" r:id="rId11"/>
          <w:headerReference w:type="first" r:id="rId12"/>
          <w:pgSz w:w="11907" w:h="16839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41542886"/>
      <w:bookmarkStart w:id="2" w:name="_Toc54775543"/>
      <w:bookmarkStart w:id="3" w:name="_Toc392594689"/>
      <w:bookmarkStart w:id="4" w:name="_Toc446234547"/>
      <w:bookmarkStart w:id="5" w:name="_Toc467738720"/>
      <w:bookmarkStart w:id="6" w:name="_Toc499640208"/>
      <w:bookmarkStart w:id="7" w:name="_Toc463083793"/>
      <w:bookmarkStart w:id="8" w:name="_Toc465677963"/>
      <w:bookmarkStart w:id="9" w:name="_Toc467738735"/>
      <w:bookmarkStart w:id="10" w:name="_Toc456598586"/>
      <w:bookmarkStart w:id="11" w:name="_Toc504442098"/>
      <w:bookmarkStart w:id="12" w:name="_Toc22120997"/>
      <w:bookmarkStart w:id="13" w:name="_Toc24188146"/>
      <w:r w:rsidRPr="00D54158">
        <w:rPr>
          <w:rFonts w:ascii="Times New Roman" w:hAnsi="Times New Roman" w:cs="Times New Roman"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392594690"/>
      <w:r w:rsidRPr="00D54158">
        <w:rPr>
          <w:rFonts w:ascii="Times New Roman" w:hAnsi="Times New Roman" w:cs="Times New Roman"/>
          <w:i w:val="0"/>
          <w:sz w:val="24"/>
          <w:szCs w:val="24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910552" w:rsidRPr="00D54158" w:rsidRDefault="00AC55C5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2" w:name="_Toc456598589"/>
      <w:bookmarkEnd w:id="21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3" w:name="_Toc39028747"/>
      <w:bookmarkStart w:id="24" w:name="_Toc41542889"/>
      <w:bookmarkStart w:id="25" w:name="_Toc54775545"/>
      <w:bookmarkStart w:id="26" w:name="_Toc392594691"/>
      <w:bookmarkStart w:id="27" w:name="_Toc521150199"/>
      <w:bookmarkStart w:id="28" w:name="_Toc38257133"/>
      <w:r w:rsidRPr="00D54158">
        <w:rPr>
          <w:rFonts w:ascii="Times New Roman" w:hAnsi="Times New Roman" w:cs="Times New Roman"/>
          <w:i w:val="0"/>
          <w:sz w:val="24"/>
          <w:szCs w:val="24"/>
        </w:rPr>
        <w:t xml:space="preserve">Definitions, Acronyms and </w:t>
      </w:r>
      <w:bookmarkEnd w:id="23"/>
      <w:r w:rsidRPr="00D54158">
        <w:rPr>
          <w:rFonts w:ascii="Times New Roman" w:hAnsi="Times New Roman" w:cs="Times New Roman"/>
          <w:i w:val="0"/>
          <w:sz w:val="24"/>
          <w:szCs w:val="24"/>
        </w:rPr>
        <w:t>Abbreviations</w:t>
      </w:r>
      <w:bookmarkEnd w:id="24"/>
      <w:bookmarkEnd w:id="25"/>
      <w:bookmarkEnd w:id="26"/>
    </w:p>
    <w:p w:rsidR="00910552" w:rsidRPr="00D54158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  <w:gridCol w:w="2779"/>
        <w:gridCol w:w="3468"/>
      </w:tblGrid>
      <w:tr w:rsidR="00910552" w:rsidRPr="00D54158" w:rsidTr="000463E0">
        <w:tc>
          <w:tcPr>
            <w:tcW w:w="1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D54158" w:rsidRDefault="0091055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D54158" w:rsidTr="000463E0">
        <w:tc>
          <w:tcPr>
            <w:tcW w:w="1969" w:type="dxa"/>
          </w:tcPr>
          <w:p w:rsidR="00910552" w:rsidRPr="00D54158" w:rsidRDefault="00E647B2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D54158" w:rsidRDefault="00D043E6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D54158" w:rsidTr="000463E0">
        <w:tc>
          <w:tcPr>
            <w:tcW w:w="1969" w:type="dxa"/>
          </w:tcPr>
          <w:p w:rsidR="007E5764" w:rsidRPr="00D54158" w:rsidRDefault="00606221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D54158" w:rsidRDefault="007E5764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29" w:name="_Toc39028748"/>
      <w:bookmarkStart w:id="30" w:name="_Toc41542890"/>
      <w:bookmarkStart w:id="31" w:name="_Toc54775546"/>
      <w:bookmarkStart w:id="32" w:name="_Toc392594692"/>
      <w:r w:rsidRPr="00D54158">
        <w:rPr>
          <w:rFonts w:ascii="Times New Roman" w:hAnsi="Times New Roman" w:cs="Times New Roman"/>
          <w:i w:val="0"/>
          <w:sz w:val="24"/>
          <w:szCs w:val="24"/>
        </w:rPr>
        <w:t>References</w:t>
      </w:r>
      <w:bookmarkEnd w:id="29"/>
      <w:bookmarkEnd w:id="30"/>
      <w:bookmarkEnd w:id="31"/>
      <w:bookmarkEnd w:id="32"/>
    </w:p>
    <w:p w:rsidR="00910552" w:rsidRPr="00D54158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</w:t>
      </w:r>
      <w:proofErr w:type="gramStart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as:</w:t>
      </w:r>
      <w:proofErr w:type="gramEnd"/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other document of the syst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D54158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1"/>
        <w:gridCol w:w="2460"/>
      </w:tblGrid>
      <w:tr w:rsidR="00910552" w:rsidRPr="00D54158" w:rsidTr="000463E0">
        <w:trPr>
          <w:trHeight w:val="399"/>
        </w:trPr>
        <w:tc>
          <w:tcPr>
            <w:tcW w:w="5688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D54158" w:rsidTr="000463E0">
        <w:tc>
          <w:tcPr>
            <w:tcW w:w="5688" w:type="dxa"/>
          </w:tcPr>
          <w:p w:rsidR="00910552" w:rsidRPr="00D54158" w:rsidRDefault="00AC55C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D54158" w:rsidRDefault="006111EC" w:rsidP="000463E0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3" w:name="_Toc41542891"/>
      <w:bookmarkStart w:id="34" w:name="_Toc54775547"/>
      <w:bookmarkStart w:id="35" w:name="_Toc392594693"/>
      <w:bookmarkStart w:id="36" w:name="_Toc504442101"/>
      <w:bookmarkEnd w:id="27"/>
      <w:bookmarkEnd w:id="28"/>
      <w:r w:rsidRPr="00D54158">
        <w:rPr>
          <w:rFonts w:ascii="Times New Roman" w:hAnsi="Times New Roman" w:cs="Times New Roman"/>
          <w:i w:val="0"/>
          <w:sz w:val="24"/>
          <w:szCs w:val="24"/>
        </w:rPr>
        <w:t>Overview</w:t>
      </w:r>
      <w:bookmarkEnd w:id="33"/>
      <w:bookmarkEnd w:id="34"/>
      <w:bookmarkEnd w:id="35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bookmarkEnd w:id="36"/>
    <w:p w:rsidR="00910552" w:rsidRDefault="00910552" w:rsidP="000463E0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D54158" w:rsidRDefault="00910552" w:rsidP="00D54158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7" w:name="_Toc392594694"/>
      <w:r w:rsidRPr="00D54158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End w:id="37"/>
    </w:p>
    <w:p w:rsidR="00910552" w:rsidRPr="00D54158" w:rsidRDefault="00910552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8" w:name="_Toc392594695"/>
      <w:r w:rsidRPr="00D54158">
        <w:rPr>
          <w:rFonts w:ascii="Times New Roman" w:hAnsi="Times New Roman" w:cs="Times New Roman"/>
          <w:i w:val="0"/>
          <w:sz w:val="24"/>
          <w:szCs w:val="24"/>
        </w:rPr>
        <w:t>ERDs</w:t>
      </w:r>
      <w:bookmarkEnd w:id="38"/>
    </w:p>
    <w:p w:rsidR="00910552" w:rsidRPr="00D54158" w:rsidRDefault="00A76EDD" w:rsidP="000463E0">
      <w:pPr>
        <w:pStyle w:val="comment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D54158" w:rsidRDefault="00840AE6" w:rsidP="000463E0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 wp14:anchorId="418A76AD" wp14:editId="77F79C84">
            <wp:extent cx="5580380" cy="5257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BF8" w:rsidRPr="00D54158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D54158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D54158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D54158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D54158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ook w:val="04A0" w:firstRow="1" w:lastRow="0" w:firstColumn="1" w:lastColumn="0" w:noHBand="0" w:noVBand="1"/>
      </w:tblPr>
      <w:tblGrid>
        <w:gridCol w:w="859"/>
        <w:gridCol w:w="2542"/>
        <w:gridCol w:w="4850"/>
      </w:tblGrid>
      <w:tr w:rsidR="00D9529C" w:rsidRPr="00D54158" w:rsidTr="000463E0">
        <w:tc>
          <w:tcPr>
            <w:tcW w:w="874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560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92D050"/>
          </w:tcPr>
          <w:p w:rsidR="000B5ACD" w:rsidRPr="000463E0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D54158" w:rsidRDefault="000B5AC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D54158" w:rsidRDefault="00E93D1E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D54158" w:rsidRDefault="002A1AC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D54158" w:rsidTr="000463E0">
        <w:tc>
          <w:tcPr>
            <w:tcW w:w="874" w:type="dxa"/>
          </w:tcPr>
          <w:p w:rsidR="000B5ACD" w:rsidRPr="00D54158" w:rsidRDefault="000B5ACD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D54158" w:rsidRDefault="00D9529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D54158" w:rsidTr="000463E0">
        <w:tc>
          <w:tcPr>
            <w:tcW w:w="874" w:type="dxa"/>
          </w:tcPr>
          <w:p w:rsidR="00FE08E8" w:rsidRPr="00D54158" w:rsidRDefault="00FE08E8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D54158" w:rsidRDefault="00516A2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Grammar and Sentence.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D54158" w:rsidTr="000463E0">
        <w:tc>
          <w:tcPr>
            <w:tcW w:w="874" w:type="dxa"/>
          </w:tcPr>
          <w:p w:rsidR="00AA194B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D54158" w:rsidRDefault="00AA194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D54158" w:rsidTr="000463E0">
        <w:tc>
          <w:tcPr>
            <w:tcW w:w="874" w:type="dxa"/>
          </w:tcPr>
          <w:p w:rsidR="00FE08E8" w:rsidRPr="00D54158" w:rsidRDefault="00AA194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D54158" w:rsidRDefault="00FE08E8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D54158" w:rsidRDefault="00CD7F4C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463E0" w:rsidRPr="00D54158" w:rsidRDefault="000463E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D54158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D54158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pPr w:leftFromText="180" w:rightFromText="180" w:vertAnchor="text" w:tblpXSpec="center" w:tblpY="1"/>
        <w:tblOverlap w:val="never"/>
        <w:tblW w:w="8251" w:type="dxa"/>
        <w:tblLayout w:type="fixed"/>
        <w:tblLook w:val="04A0" w:firstRow="1" w:lastRow="0" w:firstColumn="1" w:lastColumn="0" w:noHBand="0" w:noVBand="1"/>
      </w:tblPr>
      <w:tblGrid>
        <w:gridCol w:w="619"/>
        <w:gridCol w:w="1379"/>
        <w:gridCol w:w="1530"/>
        <w:gridCol w:w="1710"/>
        <w:gridCol w:w="3013"/>
      </w:tblGrid>
      <w:tr w:rsidR="00B32241" w:rsidRPr="00D54158" w:rsidTr="000463E0">
        <w:tc>
          <w:tcPr>
            <w:tcW w:w="61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379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A</w:t>
            </w:r>
          </w:p>
        </w:tc>
        <w:tc>
          <w:tcPr>
            <w:tcW w:w="153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Entity B</w:t>
            </w:r>
          </w:p>
        </w:tc>
        <w:tc>
          <w:tcPr>
            <w:tcW w:w="1710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 xml:space="preserve">Relation </w:t>
            </w:r>
          </w:p>
        </w:tc>
        <w:tc>
          <w:tcPr>
            <w:tcW w:w="3013" w:type="dxa"/>
            <w:shd w:val="clear" w:color="auto" w:fill="92D050"/>
          </w:tcPr>
          <w:p w:rsidR="00B32241" w:rsidRPr="000463E0" w:rsidRDefault="00B32241" w:rsidP="000463E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32241" w:rsidRPr="00D54158" w:rsidTr="000463E0">
        <w:tc>
          <w:tcPr>
            <w:tcW w:w="619" w:type="dxa"/>
          </w:tcPr>
          <w:p w:rsidR="00B32241" w:rsidRPr="00D54158" w:rsidRDefault="00B32241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79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710" w:type="dxa"/>
          </w:tcPr>
          <w:p w:rsidR="00B32241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B32241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BE0B1E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71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D54158" w:rsidTr="000463E0">
        <w:tc>
          <w:tcPr>
            <w:tcW w:w="619" w:type="dxa"/>
          </w:tcPr>
          <w:p w:rsidR="002A04E6" w:rsidRPr="00D54158" w:rsidRDefault="002A04E6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79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2A04E6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710" w:type="dxa"/>
          </w:tcPr>
          <w:p w:rsidR="002A04E6" w:rsidRPr="00D54158" w:rsidRDefault="002A04E6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2A04E6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read many documents and each document is read by many users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D54158" w:rsidTr="000463E0">
        <w:tc>
          <w:tcPr>
            <w:tcW w:w="619" w:type="dxa"/>
          </w:tcPr>
          <w:p w:rsidR="00CD7F4C" w:rsidRPr="00D54158" w:rsidRDefault="00CD7F4C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11</w:t>
            </w:r>
          </w:p>
        </w:tc>
        <w:tc>
          <w:tcPr>
            <w:tcW w:w="1379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153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710" w:type="dxa"/>
          </w:tcPr>
          <w:p w:rsidR="00CD7F4C" w:rsidRPr="00D54158" w:rsidRDefault="00CD7F4C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CD7F4C" w:rsidRPr="00D54158" w:rsidRDefault="005C6FAD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71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D54158" w:rsidTr="000463E0">
        <w:tc>
          <w:tcPr>
            <w:tcW w:w="619" w:type="dxa"/>
          </w:tcPr>
          <w:p w:rsidR="001E3B43" w:rsidRPr="00D54158" w:rsidRDefault="001E3B4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79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1530" w:type="dxa"/>
          </w:tcPr>
          <w:p w:rsidR="001E3B43" w:rsidRPr="00D54158" w:rsidRDefault="001E3B4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710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1E3B4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71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D54158" w:rsidTr="000463E0">
        <w:tc>
          <w:tcPr>
            <w:tcW w:w="619" w:type="dxa"/>
          </w:tcPr>
          <w:p w:rsidR="00C10233" w:rsidRPr="00D54158" w:rsidRDefault="00C10233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79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530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C10233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3013" w:type="dxa"/>
          </w:tcPr>
          <w:p w:rsidR="00C10233" w:rsidRPr="00D54158" w:rsidRDefault="00C10233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grammar.</w:t>
            </w:r>
          </w:p>
        </w:tc>
      </w:tr>
      <w:tr w:rsidR="00FC20FB" w:rsidRPr="00D54158" w:rsidTr="000463E0">
        <w:tc>
          <w:tcPr>
            <w:tcW w:w="619" w:type="dxa"/>
          </w:tcPr>
          <w:p w:rsidR="00FC20FB" w:rsidRPr="00D54158" w:rsidRDefault="00FC20FB" w:rsidP="000463E0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79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53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710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3013" w:type="dxa"/>
          </w:tcPr>
          <w:p w:rsidR="00FC20FB" w:rsidRPr="00D54158" w:rsidRDefault="00FC20FB" w:rsidP="000463E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D54158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D54158" w:rsidRDefault="006A0113" w:rsidP="00D54158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39" w:name="_Toc392594696"/>
      <w:r w:rsidRPr="00D54158">
        <w:rPr>
          <w:rFonts w:ascii="Times New Roman" w:hAnsi="Times New Roman" w:cs="Times New Roman"/>
          <w:i w:val="0"/>
          <w:sz w:val="24"/>
          <w:szCs w:val="24"/>
        </w:rPr>
        <w:lastRenderedPageBreak/>
        <w:t>Table Database</w:t>
      </w:r>
      <w:bookmarkEnd w:id="39"/>
    </w:p>
    <w:p w:rsidR="00A0364C" w:rsidRPr="00D54158" w:rsidRDefault="00F1790A" w:rsidP="0014177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392594697"/>
      <w:r w:rsidRPr="00D54158">
        <w:rPr>
          <w:rFonts w:ascii="Times New Roman" w:hAnsi="Times New Roman" w:cs="Times New Roman"/>
          <w:sz w:val="22"/>
          <w:szCs w:val="22"/>
        </w:rPr>
        <w:t>Table diagram</w:t>
      </w:r>
      <w:bookmarkEnd w:id="40"/>
      <w:r w:rsidRPr="00D5415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7731F" w:rsidRPr="00D54158" w:rsidRDefault="00D854B2" w:rsidP="00DE27CE">
      <w:pPr>
        <w:ind w:left="0"/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713C7F2B" wp14:editId="38E78158">
            <wp:extent cx="5581042" cy="6381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D54158">
        <w:rPr>
          <w:rFonts w:ascii="Times New Roman" w:hAnsi="Times New Roman" w:cs="Times New Roman"/>
          <w:sz w:val="22"/>
          <w:szCs w:val="22"/>
        </w:rPr>
        <w:t xml:space="preserve"> </w:t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7E1B20" w:rsidRPr="00D54158">
        <w:rPr>
          <w:rFonts w:ascii="Times New Roman" w:hAnsi="Times New Roman" w:cs="Times New Roman"/>
          <w:sz w:val="22"/>
          <w:szCs w:val="22"/>
        </w:rPr>
        <w:tab/>
      </w:r>
      <w:r w:rsidR="00DE27CE" w:rsidRPr="00D54158">
        <w:rPr>
          <w:rFonts w:ascii="Times New Roman" w:hAnsi="Times New Roman" w:cs="Times New Roman"/>
          <w:sz w:val="22"/>
          <w:szCs w:val="22"/>
        </w:rPr>
        <w:t xml:space="preserve">  </w:t>
      </w:r>
      <w:r w:rsidR="007E1B20" w:rsidRPr="00D54158">
        <w:rPr>
          <w:rFonts w:ascii="Times New Roman" w:hAnsi="Times New Roman" w:cs="Times New Roman"/>
          <w:sz w:val="22"/>
          <w:szCs w:val="22"/>
        </w:rPr>
        <w:t>Figure 2: Table diagram</w:t>
      </w:r>
      <w:r w:rsidR="007E1B20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t xml:space="preserve"> </w:t>
      </w:r>
      <w:r w:rsidR="00B7731F" w:rsidRPr="00D54158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D607" wp14:editId="257481D8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3E0" w:rsidRDefault="000463E0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D54158" w:rsidRDefault="00D54158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  <w:r w:rsidR="00B7731F" w:rsidRPr="00D54158">
        <w:rPr>
          <w:rFonts w:ascii="Times New Roman" w:hAnsi="Times New Roman" w:cs="Times New Roman"/>
          <w:sz w:val="22"/>
          <w:szCs w:val="22"/>
        </w:rPr>
        <w:tab/>
      </w: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9B6BCF">
      <w:pPr>
        <w:rPr>
          <w:rFonts w:ascii="Times New Roman" w:hAnsi="Times New Roman" w:cs="Times New Roman"/>
          <w:sz w:val="22"/>
          <w:szCs w:val="22"/>
        </w:rPr>
      </w:pPr>
    </w:p>
    <w:p w:rsidR="009B6BCF" w:rsidRPr="00D54158" w:rsidRDefault="009B6BCF" w:rsidP="00141770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B7731F" w:rsidRPr="00D54158" w:rsidRDefault="00B7731F" w:rsidP="0035015F">
      <w:pPr>
        <w:rPr>
          <w:rFonts w:ascii="Times New Roman" w:hAnsi="Times New Roman" w:cs="Times New Roman"/>
          <w:sz w:val="22"/>
          <w:szCs w:val="22"/>
        </w:rPr>
      </w:pPr>
      <w:r w:rsidRPr="00D54158">
        <w:rPr>
          <w:rFonts w:ascii="Times New Roman" w:hAnsi="Times New Roman" w:cs="Times New Roman"/>
          <w:sz w:val="22"/>
          <w:szCs w:val="22"/>
        </w:rPr>
        <w:lastRenderedPageBreak/>
        <w:t>List of tables and brief description</w:t>
      </w:r>
    </w:p>
    <w:tbl>
      <w:tblPr>
        <w:tblpPr w:leftFromText="180" w:rightFromText="180" w:vertAnchor="text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2756"/>
        <w:gridCol w:w="4721"/>
      </w:tblGrid>
      <w:tr w:rsidR="00160390" w:rsidRPr="00D54158" w:rsidTr="000463E0">
        <w:tc>
          <w:tcPr>
            <w:tcW w:w="816" w:type="dxa"/>
            <w:shd w:val="clear" w:color="auto" w:fill="92D050"/>
          </w:tcPr>
          <w:p w:rsidR="00160390" w:rsidRPr="000463E0" w:rsidRDefault="00160390" w:rsidP="000463E0">
            <w:pPr>
              <w:ind w:left="0" w:right="220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952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Table Name</w:t>
            </w:r>
          </w:p>
        </w:tc>
        <w:tc>
          <w:tcPr>
            <w:tcW w:w="5070" w:type="dxa"/>
            <w:shd w:val="clear" w:color="auto" w:fill="92D050"/>
          </w:tcPr>
          <w:p w:rsidR="00160390" w:rsidRPr="000463E0" w:rsidRDefault="00160390" w:rsidP="000463E0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1" w:name="_Toc343602050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1"/>
            <w:r w:rsidR="00BE00D2"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that registered by created new account.</w:t>
            </w:r>
          </w:p>
        </w:tc>
      </w:tr>
      <w:tr w:rsidR="00BE00D2" w:rsidRPr="00D54158" w:rsidTr="000463E0">
        <w:tc>
          <w:tcPr>
            <w:tcW w:w="816" w:type="dxa"/>
          </w:tcPr>
          <w:p w:rsidR="00BE00D2" w:rsidRPr="00D54158" w:rsidRDefault="00BE00D2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BE00D2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user_facebook</w:t>
            </w:r>
            <w:proofErr w:type="spellEnd"/>
          </w:p>
        </w:tc>
        <w:tc>
          <w:tcPr>
            <w:tcW w:w="5070" w:type="dxa"/>
          </w:tcPr>
          <w:p w:rsidR="00BE00D2" w:rsidRPr="00D54158" w:rsidRDefault="00BE00D2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all user information that registered by </w:t>
            </w:r>
            <w:proofErr w:type="spellStart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facebook</w:t>
            </w:r>
            <w:proofErr w:type="spellEnd"/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eaning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ntence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ocabularySentence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rammar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D54158" w:rsidTr="000463E0">
        <w:tc>
          <w:tcPr>
            <w:tcW w:w="816" w:type="dxa"/>
          </w:tcPr>
          <w:p w:rsidR="00DE27CE" w:rsidRPr="00D54158" w:rsidRDefault="00DE27CE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DE27CE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</w:t>
            </w:r>
            <w:r w:rsidR="00DE27CE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entence</w:t>
            </w:r>
            <w:proofErr w:type="spellEnd"/>
          </w:p>
        </w:tc>
        <w:tc>
          <w:tcPr>
            <w:tcW w:w="5070" w:type="dxa"/>
          </w:tcPr>
          <w:p w:rsidR="00DE27CE" w:rsidRPr="00D54158" w:rsidRDefault="00DE27CE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Grammar and Sentence.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ideo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anji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onversation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ontact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content of contact that member send to admin.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istening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ourcefile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ocument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ocabulary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est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uestion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rticle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ark</w:t>
            </w:r>
            <w:proofErr w:type="spellEnd"/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D54158" w:rsidTr="000463E0">
        <w:tc>
          <w:tcPr>
            <w:tcW w:w="816" w:type="dxa"/>
          </w:tcPr>
          <w:p w:rsidR="00160390" w:rsidRPr="00D54158" w:rsidRDefault="00160390" w:rsidP="000463E0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2952" w:type="dxa"/>
          </w:tcPr>
          <w:p w:rsidR="00160390" w:rsidRPr="00D54158" w:rsidRDefault="00BE00D2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  <w:r w:rsidR="00160390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nswer</w:t>
            </w:r>
          </w:p>
        </w:tc>
        <w:tc>
          <w:tcPr>
            <w:tcW w:w="5070" w:type="dxa"/>
          </w:tcPr>
          <w:p w:rsidR="00160390" w:rsidRPr="00D54158" w:rsidRDefault="0016039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910552" w:rsidRPr="00D54158" w:rsidRDefault="00D54158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D54158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D54158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D54158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851"/>
        <w:gridCol w:w="935"/>
        <w:gridCol w:w="851"/>
        <w:gridCol w:w="582"/>
        <w:gridCol w:w="787"/>
        <w:gridCol w:w="865"/>
        <w:gridCol w:w="644"/>
        <w:gridCol w:w="1011"/>
        <w:gridCol w:w="1267"/>
      </w:tblGrid>
      <w:tr w:rsidR="002D5742" w:rsidRPr="00920860" w:rsidTr="000463E0">
        <w:tc>
          <w:tcPr>
            <w:tcW w:w="4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8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4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_username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Username login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_password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  <w:proofErr w:type="gramEnd"/>
          </w:p>
          <w:p w:rsidR="002D5742" w:rsidRPr="00920860" w:rsidRDefault="002D5742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  <w:proofErr w:type="gramEnd"/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_role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_fullname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F24145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_email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_registerdate</w:t>
            </w:r>
            <w:proofErr w:type="spellEnd"/>
          </w:p>
        </w:tc>
        <w:tc>
          <w:tcPr>
            <w:tcW w:w="99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920860" w:rsidTr="000463E0">
        <w:tc>
          <w:tcPr>
            <w:tcW w:w="475" w:type="dxa"/>
          </w:tcPr>
          <w:p w:rsidR="002D5742" w:rsidRPr="00920860" w:rsidRDefault="002D5742" w:rsidP="000463E0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920860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920860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990" w:type="dxa"/>
          </w:tcPr>
          <w:p w:rsidR="002D5742" w:rsidRPr="00920860" w:rsidRDefault="00CB543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00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9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31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15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48" w:type="dxa"/>
          </w:tcPr>
          <w:p w:rsidR="002D5742" w:rsidRPr="0092086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 w:rsidRPr="0092086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</w:tbl>
    <w:p w:rsidR="00F876A9" w:rsidRPr="00D54158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Pr="00D54158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D54158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E00D2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699"/>
      <w:proofErr w:type="spellStart"/>
      <w:r>
        <w:rPr>
          <w:rFonts w:ascii="Times New Roman" w:hAnsi="Times New Roman" w:cs="Times New Roman"/>
          <w:sz w:val="22"/>
          <w:szCs w:val="22"/>
        </w:rPr>
        <w:t>U</w:t>
      </w:r>
      <w:r w:rsidR="00BE00D2" w:rsidRPr="00D54158">
        <w:rPr>
          <w:rFonts w:ascii="Times New Roman" w:hAnsi="Times New Roman" w:cs="Times New Roman"/>
          <w:sz w:val="22"/>
          <w:szCs w:val="22"/>
        </w:rPr>
        <w:t>ser_facebook</w:t>
      </w:r>
      <w:proofErr w:type="spellEnd"/>
      <w:r w:rsidR="00BE00D2" w:rsidRPr="00D54158">
        <w:rPr>
          <w:rFonts w:ascii="Times New Roman" w:hAnsi="Times New Roman" w:cs="Times New Roman"/>
          <w:sz w:val="22"/>
          <w:szCs w:val="22"/>
        </w:rPr>
        <w:t xml:space="preserve"> table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871"/>
        <w:gridCol w:w="1000"/>
        <w:gridCol w:w="899"/>
        <w:gridCol w:w="636"/>
        <w:gridCol w:w="632"/>
        <w:gridCol w:w="993"/>
        <w:gridCol w:w="634"/>
        <w:gridCol w:w="857"/>
        <w:gridCol w:w="1207"/>
      </w:tblGrid>
      <w:tr w:rsidR="00204920" w:rsidRPr="00D54158" w:rsidTr="000463E0">
        <w:tc>
          <w:tcPr>
            <w:tcW w:w="551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3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80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8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4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2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09" w:type="dxa"/>
            <w:shd w:val="clear" w:color="auto" w:fill="92D050"/>
          </w:tcPr>
          <w:p w:rsidR="00204920" w:rsidRPr="000463E0" w:rsidRDefault="0020492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facebook_id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ID of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Email of user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first_name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First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gen</w:t>
            </w: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bCs w:val="0"/>
                <w:noProof/>
                <w:snapToGrid/>
                <w:sz w:val="22"/>
                <w:szCs w:val="22"/>
                <w:lang w:eastAsia="ja-JP"/>
              </w:rPr>
              <w:t>gender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Gender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last_name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Last name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link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Link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locale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Locale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Name of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timezone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Timezone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update_time</w:t>
            </w:r>
            <w:proofErr w:type="spellEnd"/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Update time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  <w:tr w:rsidR="00204920" w:rsidRPr="00D54158" w:rsidTr="000463E0">
        <w:tc>
          <w:tcPr>
            <w:tcW w:w="551" w:type="dxa"/>
          </w:tcPr>
          <w:p w:rsidR="00204920" w:rsidRPr="00D54158" w:rsidRDefault="00204920" w:rsidP="000463E0">
            <w:pPr>
              <w:pStyle w:val="comment"/>
              <w:numPr>
                <w:ilvl w:val="0"/>
                <w:numId w:val="6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38" w:type="dxa"/>
          </w:tcPr>
          <w:p w:rsidR="00204920" w:rsidRPr="00D54158" w:rsidRDefault="0020492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verified</w:t>
            </w:r>
          </w:p>
        </w:tc>
        <w:tc>
          <w:tcPr>
            <w:tcW w:w="1080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6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8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4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2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09" w:type="dxa"/>
          </w:tcPr>
          <w:p w:rsidR="00204920" w:rsidRPr="00D54158" w:rsidRDefault="0020492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Verified of user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facebook</w:t>
            </w:r>
            <w:proofErr w:type="spellEnd"/>
          </w:p>
        </w:tc>
      </w:tr>
    </w:tbl>
    <w:p w:rsidR="00204920" w:rsidRPr="00D54158" w:rsidRDefault="00204920" w:rsidP="00204920">
      <w:pPr>
        <w:rPr>
          <w:rFonts w:ascii="Times New Roman" w:hAnsi="Times New Roman" w:cs="Times New Roman"/>
          <w:sz w:val="22"/>
          <w:szCs w:val="22"/>
        </w:rPr>
      </w:pPr>
    </w:p>
    <w:p w:rsidR="001C3605" w:rsidRPr="00D54158" w:rsidRDefault="00920860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ocabulary </w:t>
      </w:r>
      <w:r w:rsidR="001C3605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3"/>
      <w:proofErr w:type="gramEnd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824"/>
        <w:gridCol w:w="921"/>
        <w:gridCol w:w="926"/>
        <w:gridCol w:w="625"/>
        <w:gridCol w:w="682"/>
        <w:gridCol w:w="920"/>
        <w:gridCol w:w="626"/>
        <w:gridCol w:w="802"/>
        <w:gridCol w:w="1347"/>
      </w:tblGrid>
      <w:tr w:rsidR="002D5742" w:rsidRPr="00D54158" w:rsidTr="000463E0">
        <w:tc>
          <w:tcPr>
            <w:tcW w:w="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1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9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583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6C120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D54158" w:rsidTr="000463E0">
        <w:trPr>
          <w:trHeight w:val="797"/>
        </w:trPr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15" w:type="dxa"/>
          </w:tcPr>
          <w:p w:rsidR="002D5742" w:rsidRPr="00D54158" w:rsidRDefault="00CB543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62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00" w:type="dxa"/>
          </w:tcPr>
          <w:p w:rsidR="002D5742" w:rsidRPr="00D54158" w:rsidRDefault="00DD7E2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09" w:type="dxa"/>
          </w:tcPr>
          <w:p w:rsidR="002D5742" w:rsidRPr="00D54158" w:rsidRDefault="00BB77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1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status </w:t>
            </w:r>
          </w:p>
        </w:tc>
      </w:tr>
    </w:tbl>
    <w:p w:rsidR="002D5742" w:rsidRDefault="002D5742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775C1" w:rsidRPr="00D54158" w:rsidRDefault="00D775C1" w:rsidP="00BB77DD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392594700"/>
      <w:r>
        <w:rPr>
          <w:rFonts w:ascii="Times New Roman" w:hAnsi="Times New Roman" w:cs="Times New Roman"/>
          <w:sz w:val="22"/>
          <w:szCs w:val="22"/>
          <w:lang w:eastAsia="ja-JP"/>
        </w:rPr>
        <w:t>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eaning table</w:t>
      </w:r>
      <w:bookmarkEnd w:id="4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141"/>
        <w:gridCol w:w="1001"/>
        <w:gridCol w:w="744"/>
        <w:gridCol w:w="590"/>
        <w:gridCol w:w="591"/>
        <w:gridCol w:w="746"/>
        <w:gridCol w:w="744"/>
        <w:gridCol w:w="861"/>
        <w:gridCol w:w="1274"/>
      </w:tblGrid>
      <w:tr w:rsidR="002D5742" w:rsidRPr="00D54158" w:rsidTr="000463E0">
        <w:tc>
          <w:tcPr>
            <w:tcW w:w="60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1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1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_meaningvn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DD2C5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_category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D54158" w:rsidTr="000463E0">
        <w:tc>
          <w:tcPr>
            <w:tcW w:w="60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10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2D5742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  <w:tr w:rsidR="00514524" w:rsidRPr="00D54158" w:rsidTr="000463E0">
        <w:tc>
          <w:tcPr>
            <w:tcW w:w="605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6" w:type="dxa"/>
          </w:tcPr>
          <w:p w:rsidR="00514524" w:rsidRPr="00D54158" w:rsidRDefault="00514524" w:rsidP="000463E0">
            <w:pPr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m_specialized</w:t>
            </w:r>
            <w:proofErr w:type="spellEnd"/>
          </w:p>
        </w:tc>
        <w:tc>
          <w:tcPr>
            <w:tcW w:w="110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39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40" w:type="dxa"/>
          </w:tcPr>
          <w:p w:rsidR="00514524" w:rsidRPr="00D54158" w:rsidRDefault="003651C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1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1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7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</w:tbl>
    <w:p w:rsidR="00514524" w:rsidRPr="00D54158" w:rsidRDefault="00514524" w:rsidP="00514524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 table</w:t>
      </w:r>
      <w:bookmarkEnd w:id="4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"/>
        <w:gridCol w:w="1128"/>
        <w:gridCol w:w="736"/>
        <w:gridCol w:w="814"/>
        <w:gridCol w:w="555"/>
        <w:gridCol w:w="619"/>
        <w:gridCol w:w="964"/>
        <w:gridCol w:w="619"/>
        <w:gridCol w:w="964"/>
        <w:gridCol w:w="1308"/>
      </w:tblGrid>
      <w:tr w:rsidR="002D5742" w:rsidRPr="00D54158" w:rsidTr="000463E0">
        <w:tc>
          <w:tcPr>
            <w:tcW w:w="58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8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0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0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785"/>
        </w:trPr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0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D54158" w:rsidTr="000463E0">
        <w:tc>
          <w:tcPr>
            <w:tcW w:w="58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81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  <w:r w:rsidR="00514524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0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ocabularys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entence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888"/>
        <w:gridCol w:w="853"/>
        <w:gridCol w:w="959"/>
        <w:gridCol w:w="616"/>
        <w:gridCol w:w="616"/>
        <w:gridCol w:w="959"/>
        <w:gridCol w:w="616"/>
        <w:gridCol w:w="959"/>
        <w:gridCol w:w="1300"/>
      </w:tblGrid>
      <w:tr w:rsidR="002D5742" w:rsidRPr="00D54158" w:rsidTr="000463E0">
        <w:tc>
          <w:tcPr>
            <w:tcW w:w="5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95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46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D54158" w:rsidTr="000463E0">
        <w:tc>
          <w:tcPr>
            <w:tcW w:w="524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95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67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7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G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rammar table</w:t>
      </w:r>
      <w:bookmarkEnd w:id="4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880"/>
        <w:gridCol w:w="966"/>
        <w:gridCol w:w="950"/>
        <w:gridCol w:w="611"/>
        <w:gridCol w:w="612"/>
        <w:gridCol w:w="782"/>
        <w:gridCol w:w="612"/>
        <w:gridCol w:w="838"/>
        <w:gridCol w:w="1484"/>
      </w:tblGrid>
      <w:tr w:rsidR="002D5742" w:rsidRPr="00D54158" w:rsidTr="000463E0">
        <w:tc>
          <w:tcPr>
            <w:tcW w:w="56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9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09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9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880"/>
        </w:trPr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_hiragana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71747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_romaji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_use</w:t>
            </w:r>
            <w:proofErr w:type="spellEnd"/>
          </w:p>
        </w:tc>
        <w:tc>
          <w:tcPr>
            <w:tcW w:w="109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FD56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090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D54158" w:rsidTr="000463E0">
        <w:tc>
          <w:tcPr>
            <w:tcW w:w="563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0" w:type="dxa"/>
          </w:tcPr>
          <w:p w:rsidR="002D5742" w:rsidRPr="00D54158" w:rsidRDefault="0071747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g_lesson</w:t>
            </w:r>
            <w:proofErr w:type="spellEnd"/>
          </w:p>
        </w:tc>
        <w:tc>
          <w:tcPr>
            <w:tcW w:w="1090" w:type="dxa"/>
          </w:tcPr>
          <w:p w:rsidR="002D5742" w:rsidRPr="00D54158" w:rsidRDefault="0039422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394221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EA216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96" w:type="dxa"/>
          </w:tcPr>
          <w:p w:rsidR="002D5742" w:rsidRPr="00D54158" w:rsidRDefault="0071747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lesson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024A0" w:rsidRPr="00D54158" w:rsidRDefault="0092086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392594704"/>
      <w:proofErr w:type="spellStart"/>
      <w:r>
        <w:rPr>
          <w:rFonts w:ascii="Times New Roman" w:hAnsi="Times New Roman" w:cs="Times New Roman"/>
          <w:sz w:val="22"/>
          <w:szCs w:val="22"/>
        </w:rPr>
        <w:t>G</w:t>
      </w:r>
      <w:r w:rsidR="00BE00D2" w:rsidRPr="00D54158">
        <w:rPr>
          <w:rFonts w:ascii="Times New Roman" w:hAnsi="Times New Roman" w:cs="Times New Roman"/>
          <w:sz w:val="22"/>
          <w:szCs w:val="22"/>
        </w:rPr>
        <w:t>rammars</w:t>
      </w:r>
      <w:r w:rsidR="009024A0" w:rsidRPr="00D54158">
        <w:rPr>
          <w:rFonts w:ascii="Times New Roman" w:hAnsi="Times New Roman" w:cs="Times New Roman"/>
          <w:sz w:val="22"/>
          <w:szCs w:val="22"/>
        </w:rPr>
        <w:t>entence</w:t>
      </w:r>
      <w:proofErr w:type="spellEnd"/>
      <w:r w:rsidR="009024A0" w:rsidRPr="00D54158">
        <w:rPr>
          <w:rFonts w:ascii="Times New Roman" w:hAnsi="Times New Roman" w:cs="Times New Roman"/>
          <w:sz w:val="22"/>
          <w:szCs w:val="22"/>
        </w:rPr>
        <w:t xml:space="preserve"> table</w:t>
      </w:r>
      <w:bookmarkEnd w:id="4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899"/>
        <w:gridCol w:w="1044"/>
        <w:gridCol w:w="934"/>
        <w:gridCol w:w="603"/>
        <w:gridCol w:w="603"/>
        <w:gridCol w:w="934"/>
        <w:gridCol w:w="603"/>
        <w:gridCol w:w="934"/>
        <w:gridCol w:w="1194"/>
      </w:tblGrid>
      <w:tr w:rsidR="009024A0" w:rsidRPr="00D54158" w:rsidTr="000463E0">
        <w:tc>
          <w:tcPr>
            <w:tcW w:w="55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30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84" w:type="dxa"/>
            <w:shd w:val="clear" w:color="auto" w:fill="92D050"/>
          </w:tcPr>
          <w:p w:rsidR="009024A0" w:rsidRPr="000463E0" w:rsidRDefault="009024A0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2B7D0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r w:rsidR="002B7D0A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</w:t>
            </w:r>
          </w:p>
        </w:tc>
      </w:tr>
      <w:tr w:rsidR="009024A0" w:rsidRPr="00D54158" w:rsidTr="000463E0">
        <w:tc>
          <w:tcPr>
            <w:tcW w:w="555" w:type="dxa"/>
          </w:tcPr>
          <w:p w:rsidR="009024A0" w:rsidRPr="00D54158" w:rsidRDefault="009024A0" w:rsidP="000463E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30" w:type="dxa"/>
          </w:tcPr>
          <w:p w:rsidR="009024A0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9024A0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072" w:type="dxa"/>
          </w:tcPr>
          <w:p w:rsidR="009024A0" w:rsidRPr="00D54158" w:rsidRDefault="0090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</w:tcPr>
          <w:p w:rsidR="009024A0" w:rsidRPr="00D54158" w:rsidRDefault="00902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D54158" w:rsidRDefault="009024A0" w:rsidP="009024A0">
      <w:pPr>
        <w:rPr>
          <w:rFonts w:ascii="Times New Roman" w:hAnsi="Times New Roman" w:cs="Times New Roman"/>
          <w:sz w:val="22"/>
          <w:szCs w:val="22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>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ideo table</w:t>
      </w:r>
      <w:bookmarkEnd w:id="4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951"/>
        <w:gridCol w:w="1039"/>
        <w:gridCol w:w="929"/>
        <w:gridCol w:w="600"/>
        <w:gridCol w:w="601"/>
        <w:gridCol w:w="929"/>
        <w:gridCol w:w="601"/>
        <w:gridCol w:w="929"/>
        <w:gridCol w:w="1151"/>
      </w:tblGrid>
      <w:tr w:rsidR="002D5742" w:rsidRPr="00D54158" w:rsidTr="000463E0">
        <w:tc>
          <w:tcPr>
            <w:tcW w:w="57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09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3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D54158" w:rsidTr="000463E0">
        <w:tc>
          <w:tcPr>
            <w:tcW w:w="578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98" w:type="dxa"/>
          </w:tcPr>
          <w:p w:rsidR="002D5742" w:rsidRPr="00D54158" w:rsidRDefault="00EE2796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i_link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461D8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33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6"/>
      <w:r>
        <w:rPr>
          <w:rFonts w:ascii="Times New Roman" w:hAnsi="Times New Roman" w:cs="Times New Roman"/>
          <w:sz w:val="22"/>
          <w:szCs w:val="22"/>
          <w:lang w:eastAsia="ja-JP"/>
        </w:rPr>
        <w:t>K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anji table</w:t>
      </w:r>
      <w:bookmarkEnd w:id="5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1"/>
        <w:gridCol w:w="1077"/>
        <w:gridCol w:w="1034"/>
        <w:gridCol w:w="925"/>
        <w:gridCol w:w="598"/>
        <w:gridCol w:w="599"/>
        <w:gridCol w:w="763"/>
        <w:gridCol w:w="599"/>
        <w:gridCol w:w="816"/>
        <w:gridCol w:w="1379"/>
      </w:tblGrid>
      <w:tr w:rsidR="002D5742" w:rsidRPr="00D54158" w:rsidTr="000463E0">
        <w:tc>
          <w:tcPr>
            <w:tcW w:w="51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5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4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_kanji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192E7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 in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Japanese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_hanviet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Vietnamese-Han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_onyomi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_kunyomi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_meaning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842B9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_status</w:t>
            </w:r>
            <w:proofErr w:type="spellEnd"/>
          </w:p>
        </w:tc>
        <w:tc>
          <w:tcPr>
            <w:tcW w:w="1204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D54158" w:rsidTr="000463E0">
        <w:tc>
          <w:tcPr>
            <w:tcW w:w="510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56" w:type="dxa"/>
          </w:tcPr>
          <w:p w:rsidR="002D5742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k_lesson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005EF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4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23" w:type="dxa"/>
          </w:tcPr>
          <w:p w:rsidR="002D5742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r w:rsidR="00E3529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onversation table</w:t>
      </w:r>
      <w:bookmarkEnd w:id="5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959"/>
        <w:gridCol w:w="1025"/>
        <w:gridCol w:w="917"/>
        <w:gridCol w:w="594"/>
        <w:gridCol w:w="595"/>
        <w:gridCol w:w="917"/>
        <w:gridCol w:w="595"/>
        <w:gridCol w:w="757"/>
        <w:gridCol w:w="1400"/>
      </w:tblGrid>
      <w:tr w:rsidR="002D5742" w:rsidRPr="00D54158" w:rsidTr="000463E0">
        <w:tc>
          <w:tcPr>
            <w:tcW w:w="55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2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66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D54158" w:rsidTr="000463E0">
        <w:tc>
          <w:tcPr>
            <w:tcW w:w="552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24" w:type="dxa"/>
          </w:tcPr>
          <w:p w:rsidR="002D5742" w:rsidRPr="00D54158" w:rsidRDefault="00B60815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  <w:tr w:rsidR="00514524" w:rsidRPr="00D54158" w:rsidTr="000463E0">
        <w:tc>
          <w:tcPr>
            <w:tcW w:w="552" w:type="dxa"/>
          </w:tcPr>
          <w:p w:rsidR="00514524" w:rsidRPr="00D54158" w:rsidRDefault="00514524" w:rsidP="000463E0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_</w:t>
            </w:r>
          </w:p>
        </w:tc>
        <w:tc>
          <w:tcPr>
            <w:tcW w:w="1124" w:type="dxa"/>
          </w:tcPr>
          <w:p w:rsidR="00514524" w:rsidRPr="00D54158" w:rsidRDefault="00514524" w:rsidP="000463E0">
            <w:pPr>
              <w:ind w:left="36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c_i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mage</w:t>
            </w:r>
            <w:proofErr w:type="spellEnd"/>
          </w:p>
        </w:tc>
        <w:tc>
          <w:tcPr>
            <w:tcW w:w="1204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r</w:t>
            </w:r>
            <w:proofErr w:type="spellEnd"/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C5075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072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514524" w:rsidRPr="00D54158" w:rsidRDefault="0051452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64" w:type="dxa"/>
          </w:tcPr>
          <w:p w:rsidR="00514524" w:rsidRPr="00D54158" w:rsidRDefault="00514524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’s image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onversationc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ontent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1041"/>
        <w:gridCol w:w="961"/>
        <w:gridCol w:w="909"/>
        <w:gridCol w:w="589"/>
        <w:gridCol w:w="590"/>
        <w:gridCol w:w="749"/>
        <w:gridCol w:w="749"/>
        <w:gridCol w:w="646"/>
        <w:gridCol w:w="1489"/>
      </w:tblGrid>
      <w:tr w:rsidR="002D5742" w:rsidRPr="00D54158" w:rsidTr="000463E0">
        <w:tc>
          <w:tcPr>
            <w:tcW w:w="59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3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3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07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87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74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9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on_id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137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7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8D4801" w:rsidRPr="00D54158" w:rsidTr="000463E0">
        <w:tc>
          <w:tcPr>
            <w:tcW w:w="597" w:type="dxa"/>
          </w:tcPr>
          <w:p w:rsidR="008D4801" w:rsidRPr="00D54158" w:rsidRDefault="008D4801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8D4801" w:rsidRPr="00D54158" w:rsidRDefault="008D4801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con_title</w:t>
            </w:r>
            <w:proofErr w:type="spellEnd"/>
          </w:p>
        </w:tc>
        <w:tc>
          <w:tcPr>
            <w:tcW w:w="1137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8D4801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8D4801" w:rsidRPr="00D54158" w:rsidRDefault="00AD48E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Content’s title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on_hiragana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on_romaji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D54158" w:rsidTr="000463E0">
        <w:tc>
          <w:tcPr>
            <w:tcW w:w="597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36" w:type="dxa"/>
          </w:tcPr>
          <w:p w:rsidR="002D5742" w:rsidRPr="00D54158" w:rsidRDefault="006740E3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on_meaning</w:t>
            </w:r>
            <w:proofErr w:type="spellEnd"/>
          </w:p>
        </w:tc>
        <w:tc>
          <w:tcPr>
            <w:tcW w:w="1137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2D5742" w:rsidRPr="00D54158" w:rsidRDefault="008D4801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  <w:tr w:rsidR="00CF7B0B" w:rsidRPr="00D54158" w:rsidTr="000463E0">
        <w:tc>
          <w:tcPr>
            <w:tcW w:w="597" w:type="dxa"/>
          </w:tcPr>
          <w:p w:rsidR="00CF7B0B" w:rsidRPr="00D54158" w:rsidRDefault="00CF7B0B" w:rsidP="000463E0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1236" w:type="dxa"/>
          </w:tcPr>
          <w:p w:rsidR="00CF7B0B" w:rsidRPr="00D54158" w:rsidRDefault="00CF7B0B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con_file</w:t>
            </w:r>
            <w:proofErr w:type="spellEnd"/>
          </w:p>
        </w:tc>
        <w:tc>
          <w:tcPr>
            <w:tcW w:w="1137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072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75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4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46" w:type="dxa"/>
          </w:tcPr>
          <w:p w:rsidR="00CF7B0B" w:rsidRPr="00D54158" w:rsidRDefault="00CF7B0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93" w:type="dxa"/>
          </w:tcPr>
          <w:p w:rsidR="00CF7B0B" w:rsidRPr="00D54158" w:rsidRDefault="00CF7B0B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File listen of conversation</w:t>
            </w:r>
          </w:p>
        </w:tc>
      </w:tr>
    </w:tbl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3" w:name="_Toc392594709"/>
      <w:r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ontact table</w:t>
      </w:r>
      <w:bookmarkEnd w:id="53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00"/>
        <w:gridCol w:w="1043"/>
        <w:gridCol w:w="825"/>
        <w:gridCol w:w="603"/>
        <w:gridCol w:w="603"/>
        <w:gridCol w:w="768"/>
        <w:gridCol w:w="603"/>
        <w:gridCol w:w="769"/>
        <w:gridCol w:w="1359"/>
      </w:tblGrid>
      <w:tr w:rsidR="002D5742" w:rsidRPr="00D54158" w:rsidTr="000463E0">
        <w:tc>
          <w:tcPr>
            <w:tcW w:w="64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7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4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87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6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875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8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ontact_id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ontact_email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ontact_content</w:t>
            </w:r>
            <w:proofErr w:type="spellEnd"/>
          </w:p>
        </w:tc>
        <w:tc>
          <w:tcPr>
            <w:tcW w:w="120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F30EAB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AC40E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ontact_type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41" w:type="dxa"/>
          </w:tcPr>
          <w:p w:rsidR="002D5742" w:rsidRPr="00D54158" w:rsidRDefault="00F30EAB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2D5742" w:rsidRPr="00D54158" w:rsidTr="000463E0">
        <w:tc>
          <w:tcPr>
            <w:tcW w:w="645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2D5742" w:rsidRPr="00D54158" w:rsidRDefault="002B08E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1B4E4A" w:rsidRPr="00D54158">
              <w:rPr>
                <w:rFonts w:ascii="Times New Roman" w:hAnsi="Times New Roman" w:cs="Times New Roman"/>
                <w:sz w:val="22"/>
                <w:szCs w:val="22"/>
              </w:rPr>
              <w:t>ontact_reply</w:t>
            </w:r>
            <w:proofErr w:type="spellEnd"/>
          </w:p>
        </w:tc>
        <w:tc>
          <w:tcPr>
            <w:tcW w:w="1203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41" w:type="dxa"/>
          </w:tcPr>
          <w:p w:rsidR="002D5742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6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39043C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87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2D5742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</w:p>
        </w:tc>
      </w:tr>
      <w:tr w:rsidR="001B4E4A" w:rsidRPr="00D54158" w:rsidTr="000463E0">
        <w:tc>
          <w:tcPr>
            <w:tcW w:w="645" w:type="dxa"/>
          </w:tcPr>
          <w:p w:rsidR="001B4E4A" w:rsidRPr="00D54158" w:rsidRDefault="001B4E4A" w:rsidP="000463E0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271" w:type="dxa"/>
          </w:tcPr>
          <w:p w:rsidR="001B4E4A" w:rsidRPr="00D54158" w:rsidRDefault="001B4E4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contact_status</w:t>
            </w:r>
            <w:proofErr w:type="spellEnd"/>
          </w:p>
        </w:tc>
        <w:tc>
          <w:tcPr>
            <w:tcW w:w="120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41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3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76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75" w:type="dxa"/>
          </w:tcPr>
          <w:p w:rsidR="001B4E4A" w:rsidRPr="00D54158" w:rsidRDefault="001B4E4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81" w:type="dxa"/>
          </w:tcPr>
          <w:p w:rsidR="001B4E4A" w:rsidRPr="00D54158" w:rsidRDefault="001B4E4A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D54158" w:rsidRDefault="002D5742" w:rsidP="000E10FF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rainingl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istening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4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8B2E84" w:rsidRPr="00D54158" w:rsidTr="000463E0">
        <w:tc>
          <w:tcPr>
            <w:tcW w:w="566" w:type="dxa"/>
          </w:tcPr>
          <w:p w:rsidR="008B2E84" w:rsidRPr="00D54158" w:rsidRDefault="008B2E84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8B2E84" w:rsidRPr="00D54158" w:rsidRDefault="008B2E84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lis_title</w:t>
            </w:r>
            <w:proofErr w:type="spellEnd"/>
          </w:p>
        </w:tc>
        <w:tc>
          <w:tcPr>
            <w:tcW w:w="1276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2E84" w:rsidRPr="00D54158" w:rsidRDefault="008B2E84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8B2E84" w:rsidRPr="00D54158" w:rsidRDefault="008B2E84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Listening’s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ourcefile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5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265"/>
        <w:gridCol w:w="1003"/>
        <w:gridCol w:w="741"/>
        <w:gridCol w:w="533"/>
        <w:gridCol w:w="585"/>
        <w:gridCol w:w="794"/>
        <w:gridCol w:w="585"/>
        <w:gridCol w:w="794"/>
        <w:gridCol w:w="147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031E7F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031E7F" w:rsidRPr="00D54158" w:rsidTr="000463E0">
        <w:tc>
          <w:tcPr>
            <w:tcW w:w="566" w:type="dxa"/>
          </w:tcPr>
          <w:p w:rsidR="00031E7F" w:rsidRPr="00D54158" w:rsidRDefault="00031E7F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031E7F" w:rsidRPr="00D54158" w:rsidRDefault="00031E7F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sourcefile_file</w:t>
            </w:r>
            <w:proofErr w:type="spellEnd"/>
          </w:p>
        </w:tc>
        <w:tc>
          <w:tcPr>
            <w:tcW w:w="1276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31E7F" w:rsidRPr="00D54158" w:rsidRDefault="00031E7F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31E7F" w:rsidRPr="00D54158" w:rsidRDefault="00031E7F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file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question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script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D54158" w:rsidRDefault="0095502C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ourcefile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0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1D0409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63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D0409" w:rsidRPr="00D54158" w:rsidTr="000463E0">
        <w:tc>
          <w:tcPr>
            <w:tcW w:w="566" w:type="dxa"/>
          </w:tcPr>
          <w:p w:rsidR="001D0409" w:rsidRPr="00D54158" w:rsidRDefault="001D0409" w:rsidP="000463E0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1D0409" w:rsidRPr="00D54158" w:rsidRDefault="001D040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sourcefile</w:t>
            </w:r>
            <w:proofErr w:type="spellEnd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 answer</w:t>
            </w:r>
          </w:p>
        </w:tc>
        <w:tc>
          <w:tcPr>
            <w:tcW w:w="1276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D0409" w:rsidRPr="00D54158" w:rsidRDefault="001D0409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D0409" w:rsidRPr="00D54158" w:rsidRDefault="001D0409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answer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eadingd</w:t>
      </w:r>
      <w:r w:rsidR="00C1124F" w:rsidRPr="00D54158">
        <w:rPr>
          <w:rFonts w:ascii="Times New Roman" w:hAnsi="Times New Roman" w:cs="Times New Roman"/>
          <w:sz w:val="22"/>
          <w:szCs w:val="22"/>
          <w:lang w:eastAsia="ja-JP"/>
        </w:rPr>
        <w:t>ocumen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t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6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This is </w:t>
            </w: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automatically increase value 1</w:t>
            </w:r>
          </w:p>
        </w:tc>
      </w:tr>
      <w:tr w:rsidR="00DC24A0" w:rsidRPr="00D54158" w:rsidTr="000463E0">
        <w:tc>
          <w:tcPr>
            <w:tcW w:w="566" w:type="dxa"/>
          </w:tcPr>
          <w:p w:rsidR="00DC24A0" w:rsidRPr="00D54158" w:rsidRDefault="00DC24A0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DC24A0" w:rsidRPr="00D54158" w:rsidRDefault="00DC2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reading_code</w:t>
            </w:r>
            <w:proofErr w:type="spellEnd"/>
          </w:p>
        </w:tc>
        <w:tc>
          <w:tcPr>
            <w:tcW w:w="120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DC24A0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DC24A0" w:rsidRPr="00D54158" w:rsidRDefault="00DC24A0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Reading’s code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D54158" w:rsidRDefault="00BD70F8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Pr="00D54158" w:rsidRDefault="00DC2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785047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</w:t>
            </w:r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eadingv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ocabulary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5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"/>
        <w:gridCol w:w="1107"/>
        <w:gridCol w:w="1003"/>
        <w:gridCol w:w="742"/>
        <w:gridCol w:w="585"/>
        <w:gridCol w:w="585"/>
        <w:gridCol w:w="794"/>
        <w:gridCol w:w="585"/>
        <w:gridCol w:w="794"/>
        <w:gridCol w:w="1577"/>
      </w:tblGrid>
      <w:tr w:rsidR="002D5742" w:rsidRPr="00D54158" w:rsidTr="000463E0">
        <w:trPr>
          <w:trHeight w:val="775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rPr>
          <w:trHeight w:val="1171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D54158" w:rsidRDefault="00D543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hiragana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</w:t>
            </w:r>
            <w:proofErr w:type="spellEnd"/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 meaning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D618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eadingvocabulary_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kanji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varchar</w:t>
            </w:r>
            <w:proofErr w:type="spellEnd"/>
          </w:p>
        </w:tc>
        <w:tc>
          <w:tcPr>
            <w:tcW w:w="92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17F6E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  <w:tr w:rsidR="006444A0" w:rsidRPr="00D54158" w:rsidTr="000463E0">
        <w:tc>
          <w:tcPr>
            <w:tcW w:w="566" w:type="dxa"/>
          </w:tcPr>
          <w:p w:rsidR="006444A0" w:rsidRPr="00D54158" w:rsidRDefault="006444A0" w:rsidP="000463E0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6444A0" w:rsidRPr="00D54158" w:rsidRDefault="006444A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reading</w:t>
            </w:r>
            <w:r w:rsidR="00D90A96" w:rsidRPr="00D54158">
              <w:rPr>
                <w:rFonts w:ascii="Times New Roman" w:hAnsi="Times New Roman" w:cs="Times New Roman"/>
                <w:sz w:val="22"/>
                <w:szCs w:val="22"/>
              </w:rPr>
              <w:t>vocabulary</w:t>
            </w: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_type</w:t>
            </w:r>
            <w:proofErr w:type="spellEnd"/>
          </w:p>
        </w:tc>
        <w:tc>
          <w:tcPr>
            <w:tcW w:w="1276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6444A0" w:rsidRPr="00D54158" w:rsidRDefault="006444A0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6444A0" w:rsidRPr="00D54158" w:rsidRDefault="006444A0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Type of </w:t>
            </w: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est table</w:t>
      </w:r>
      <w:bookmarkEnd w:id="5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66CB5" w:rsidRPr="00D54158" w:rsidTr="000463E0">
        <w:tc>
          <w:tcPr>
            <w:tcW w:w="566" w:type="dxa"/>
          </w:tcPr>
          <w:p w:rsidR="00266CB5" w:rsidRPr="00D54158" w:rsidRDefault="00266CB5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66CB5" w:rsidRPr="00D54158" w:rsidRDefault="00266CB5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test_title</w:t>
            </w:r>
            <w:proofErr w:type="spellEnd"/>
          </w:p>
        </w:tc>
        <w:tc>
          <w:tcPr>
            <w:tcW w:w="1276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66CB5" w:rsidRPr="00D54158" w:rsidRDefault="00266CB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66CB5" w:rsidRPr="00D54158" w:rsidRDefault="00266CB5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Test’s title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 category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7C56AA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4F5B05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>Q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uestion table</w:t>
      </w:r>
      <w:bookmarkEnd w:id="59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7"/>
        <w:gridCol w:w="1003"/>
        <w:gridCol w:w="898"/>
        <w:gridCol w:w="584"/>
        <w:gridCol w:w="585"/>
        <w:gridCol w:w="898"/>
        <w:gridCol w:w="585"/>
        <w:gridCol w:w="743"/>
        <w:gridCol w:w="1368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  <w:r w:rsidR="002D5742"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8C6940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785047" w:rsidRPr="00D54158" w:rsidRDefault="00785047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eadinga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rti</w:t>
      </w:r>
      <w:r w:rsidR="008A3B10" w:rsidRPr="00D54158">
        <w:rPr>
          <w:rFonts w:ascii="Times New Roman" w:hAnsi="Times New Roman" w:cs="Times New Roman"/>
          <w:sz w:val="22"/>
          <w:szCs w:val="22"/>
          <w:lang w:eastAsia="ja-JP"/>
        </w:rPr>
        <w:t>c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le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0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60"/>
        <w:gridCol w:w="950"/>
        <w:gridCol w:w="898"/>
        <w:gridCol w:w="584"/>
        <w:gridCol w:w="585"/>
        <w:gridCol w:w="743"/>
        <w:gridCol w:w="585"/>
        <w:gridCol w:w="794"/>
        <w:gridCol w:w="1472"/>
      </w:tblGrid>
      <w:tr w:rsidR="000463E0" w:rsidRPr="000463E0" w:rsidTr="000463E0">
        <w:trPr>
          <w:trHeight w:val="760"/>
        </w:trPr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0463E0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0463E0" w:rsidRDefault="00BC1F96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_ question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  <w:r w:rsidR="00785047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0463E0" w:rsidRPr="000463E0" w:rsidTr="000463E0">
        <w:tc>
          <w:tcPr>
            <w:tcW w:w="566" w:type="dxa"/>
          </w:tcPr>
          <w:p w:rsidR="002D5742" w:rsidRPr="000463E0" w:rsidRDefault="002D5742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0463E0" w:rsidRDefault="007F69A0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eadingarticle</w:t>
            </w:r>
            <w:proofErr w:type="spellEnd"/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_ </w:t>
            </w:r>
            <w:r w:rsidR="002D5742"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answer</w:t>
            </w:r>
          </w:p>
        </w:tc>
        <w:tc>
          <w:tcPr>
            <w:tcW w:w="1204" w:type="dxa"/>
          </w:tcPr>
          <w:p w:rsidR="002D5742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V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5742" w:rsidRPr="000463E0" w:rsidRDefault="00785047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  <w:r w:rsidR="002D5742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</w:t>
            </w:r>
            <w:r w:rsidR="00C91AAF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08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0463E0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0463E0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  <w:tr w:rsidR="000463E0" w:rsidRPr="000463E0" w:rsidTr="000463E0">
        <w:tc>
          <w:tcPr>
            <w:tcW w:w="566" w:type="dxa"/>
          </w:tcPr>
          <w:p w:rsidR="000419BD" w:rsidRPr="000463E0" w:rsidRDefault="000419BD" w:rsidP="000463E0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0419BD" w:rsidRPr="000463E0" w:rsidRDefault="000419BD" w:rsidP="000463E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readingarticle_mening</w:t>
            </w:r>
            <w:proofErr w:type="spellEnd"/>
          </w:p>
        </w:tc>
        <w:tc>
          <w:tcPr>
            <w:tcW w:w="1204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</w:t>
            </w:r>
            <w:r w:rsidR="0091542B"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</w:t>
            </w: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har</w:t>
            </w:r>
            <w:proofErr w:type="spellEnd"/>
          </w:p>
        </w:tc>
        <w:tc>
          <w:tcPr>
            <w:tcW w:w="1134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0419BD" w:rsidRPr="000463E0" w:rsidRDefault="000419B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0419BD" w:rsidRPr="000463E0" w:rsidRDefault="000419BD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Translate of article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</w:t>
      </w:r>
      <w:r w:rsidR="00BE00D2" w:rsidRPr="00D54158">
        <w:rPr>
          <w:rFonts w:ascii="Times New Roman" w:hAnsi="Times New Roman" w:cs="Times New Roman"/>
          <w:sz w:val="22"/>
          <w:szCs w:val="22"/>
          <w:lang w:eastAsia="ja-JP"/>
        </w:rPr>
        <w:t>rackingm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ark</w:t>
      </w:r>
      <w:proofErr w:type="spellEnd"/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61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D54158" w:rsidRDefault="00BC1F96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9034EA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525F7A" w:rsidRPr="00D54158" w:rsidRDefault="00920860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>A</w:t>
      </w:r>
      <w:r w:rsidR="00525F7A" w:rsidRPr="00D54158">
        <w:rPr>
          <w:rFonts w:ascii="Times New Roman" w:hAnsi="Times New Roman" w:cs="Times New Roman"/>
          <w:sz w:val="22"/>
          <w:szCs w:val="22"/>
          <w:lang w:eastAsia="ja-JP"/>
        </w:rPr>
        <w:t>nswer table</w:t>
      </w:r>
      <w:bookmarkEnd w:id="62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108"/>
        <w:gridCol w:w="1003"/>
        <w:gridCol w:w="898"/>
        <w:gridCol w:w="584"/>
        <w:gridCol w:w="585"/>
        <w:gridCol w:w="898"/>
        <w:gridCol w:w="585"/>
        <w:gridCol w:w="898"/>
        <w:gridCol w:w="1212"/>
      </w:tblGrid>
      <w:tr w:rsidR="002D5742" w:rsidRPr="00D54158" w:rsidTr="000463E0">
        <w:tc>
          <w:tcPr>
            <w:tcW w:w="56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92D050"/>
          </w:tcPr>
          <w:p w:rsidR="002D5742" w:rsidRPr="000463E0" w:rsidRDefault="002D5742" w:rsidP="000463E0">
            <w:pPr>
              <w:pStyle w:val="NormalTableHeader"/>
              <w:keepNext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Bang"/>
              <w:jc w:val="both"/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eastAsia="ＭＳ 明朝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D54158" w:rsidTr="000463E0">
        <w:trPr>
          <w:trHeight w:val="952"/>
        </w:trPr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q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content</w:t>
            </w:r>
          </w:p>
        </w:tc>
        <w:tc>
          <w:tcPr>
            <w:tcW w:w="1276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D54158" w:rsidTr="000463E0">
        <w:tc>
          <w:tcPr>
            <w:tcW w:w="566" w:type="dxa"/>
          </w:tcPr>
          <w:p w:rsidR="002D5742" w:rsidRPr="00D54158" w:rsidRDefault="002D5742" w:rsidP="000463E0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D54158" w:rsidRDefault="003E4799" w:rsidP="000463E0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2D5742" w:rsidRPr="00D54158">
              <w:rPr>
                <w:rFonts w:ascii="Times New Roman" w:hAnsi="Times New Roman" w:cs="Times New Roman"/>
                <w:sz w:val="22"/>
                <w:szCs w:val="22"/>
              </w:rPr>
              <w:t>nswer_ correct</w:t>
            </w:r>
          </w:p>
        </w:tc>
        <w:tc>
          <w:tcPr>
            <w:tcW w:w="1276" w:type="dxa"/>
          </w:tcPr>
          <w:p w:rsidR="002D5742" w:rsidRPr="00D54158" w:rsidRDefault="007C31DD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D54158" w:rsidRDefault="002D5742" w:rsidP="000463E0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D54158" w:rsidRDefault="002D5742" w:rsidP="000463E0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D54158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D54158" w:rsidRDefault="002D5742" w:rsidP="002D574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920860" w:rsidRDefault="00910552" w:rsidP="0092086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3" w:name="_Toc392594723"/>
      <w:r w:rsidRPr="00920860">
        <w:rPr>
          <w:rFonts w:ascii="Times New Roman" w:hAnsi="Times New Roman" w:cs="Times New Roman"/>
          <w:sz w:val="28"/>
          <w:szCs w:val="28"/>
        </w:rPr>
        <w:lastRenderedPageBreak/>
        <w:t>Appendix</w:t>
      </w:r>
      <w:bookmarkEnd w:id="63"/>
    </w:p>
    <w:p w:rsidR="00910552" w:rsidRPr="00920860" w:rsidRDefault="00910552" w:rsidP="00920860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bookmarkStart w:id="64" w:name="_Toc392594724"/>
      <w:r w:rsidRPr="00920860">
        <w:rPr>
          <w:rFonts w:ascii="Times New Roman" w:hAnsi="Times New Roman" w:cs="Times New Roman"/>
          <w:i w:val="0"/>
          <w:sz w:val="24"/>
          <w:szCs w:val="24"/>
        </w:rPr>
        <w:t>Data format symbol</w:t>
      </w:r>
      <w:bookmarkEnd w:id="64"/>
      <w:r w:rsidRPr="00920860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83143" w:rsidRPr="00D54158" w:rsidRDefault="00910552" w:rsidP="000463E0">
      <w:pPr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Following symbols </w:t>
      </w:r>
      <w:proofErr w:type="gramStart"/>
      <w:r w:rsidRPr="00D54158">
        <w:rPr>
          <w:rFonts w:ascii="Times New Roman" w:hAnsi="Times New Roman" w:cs="Times New Roman"/>
          <w:sz w:val="22"/>
          <w:szCs w:val="22"/>
          <w:lang w:eastAsia="ja-JP"/>
        </w:rPr>
        <w:t>are used</w:t>
      </w:r>
      <w:proofErr w:type="gramEnd"/>
      <w:r w:rsidRPr="00D54158">
        <w:rPr>
          <w:rFonts w:ascii="Times New Roman" w:hAnsi="Times New Roman" w:cs="Times New Roman"/>
          <w:sz w:val="22"/>
          <w:szCs w:val="22"/>
          <w:lang w:eastAsia="ja-JP"/>
        </w:rPr>
        <w:t xml:space="preserve"> to describe format of data field in files as well as in tables.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"/>
        <w:gridCol w:w="7272"/>
      </w:tblGrid>
      <w:tr w:rsidR="00910552" w:rsidRPr="00D54158" w:rsidTr="000463E0">
        <w:tc>
          <w:tcPr>
            <w:tcW w:w="969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Symbol</w:t>
            </w:r>
          </w:p>
        </w:tc>
        <w:tc>
          <w:tcPr>
            <w:tcW w:w="7194" w:type="dxa"/>
            <w:shd w:val="clear" w:color="auto" w:fill="92D050"/>
          </w:tcPr>
          <w:p w:rsidR="00910552" w:rsidRPr="000463E0" w:rsidRDefault="00910552" w:rsidP="000463E0">
            <w:pPr>
              <w:pStyle w:val="NormalTableHead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463E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FC20A3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Alphanumeric character placeholder (entry required). 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7D152E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D54158" w:rsidTr="000463E0">
        <w:tc>
          <w:tcPr>
            <w:tcW w:w="969" w:type="dxa"/>
          </w:tcPr>
          <w:p w:rsidR="00910552" w:rsidRPr="00D54158" w:rsidRDefault="00910552" w:rsidP="000463E0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7194" w:type="dxa"/>
          </w:tcPr>
          <w:p w:rsidR="00910552" w:rsidRPr="00D54158" w:rsidRDefault="00910552" w:rsidP="000463E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54158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All other symbols are displayed as literals; that is, as themselves. bound in “” like “ABC”</w:t>
            </w:r>
          </w:p>
        </w:tc>
      </w:tr>
    </w:tbl>
    <w:p w:rsidR="00DF3E15" w:rsidRPr="00D54158" w:rsidRDefault="00DF3E15" w:rsidP="00FC20A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DF3E15" w:rsidRPr="00D54158" w:rsidSect="00D54158">
      <w:headerReference w:type="default" r:id="rId15"/>
      <w:footerReference w:type="default" r:id="rId16"/>
      <w:pgSz w:w="11907" w:h="16839" w:code="9"/>
      <w:pgMar w:top="1728" w:right="1800" w:bottom="1728" w:left="1152" w:header="720" w:footer="720" w:gutter="6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116" w:rsidRDefault="00DB0116">
      <w:r>
        <w:separator/>
      </w:r>
    </w:p>
  </w:endnote>
  <w:endnote w:type="continuationSeparator" w:id="0">
    <w:p w:rsidR="00DB0116" w:rsidRDefault="00DB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9F53B0">
    <w:pPr>
      <w:pStyle w:val="Footer"/>
      <w:framePr w:wrap="around"/>
      <w:ind w:left="0" w:right="400"/>
      <w:jc w:val="left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9E408B" w:rsidRDefault="000463E0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6287E">
      <w:rPr>
        <w:rStyle w:val="PageNumber"/>
      </w:rPr>
      <w:t>30</w:t>
    </w:r>
    <w:r>
      <w:rPr>
        <w:rStyle w:val="PageNumber"/>
      </w:rPr>
      <w:fldChar w:fldCharType="end"/>
    </w:r>
  </w:p>
  <w:p w:rsidR="000463E0" w:rsidRPr="00EF7E12" w:rsidRDefault="000463E0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116" w:rsidRDefault="00DB0116">
      <w:r>
        <w:separator/>
      </w:r>
    </w:p>
  </w:footnote>
  <w:footnote w:type="continuationSeparator" w:id="0">
    <w:p w:rsidR="00DB0116" w:rsidRDefault="00DB01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Default="000463E0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3E0" w:rsidRPr="00BB40B2" w:rsidRDefault="000463E0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A56E167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376BBF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1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3"/>
  </w:num>
  <w:num w:numId="22">
    <w:abstractNumId w:val="47"/>
  </w:num>
  <w:num w:numId="23">
    <w:abstractNumId w:val="39"/>
  </w:num>
  <w:num w:numId="24">
    <w:abstractNumId w:val="29"/>
  </w:num>
  <w:num w:numId="25">
    <w:abstractNumId w:val="46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5"/>
  </w:num>
  <w:num w:numId="31">
    <w:abstractNumId w:val="13"/>
  </w:num>
  <w:num w:numId="32">
    <w:abstractNumId w:val="26"/>
  </w:num>
  <w:num w:numId="33">
    <w:abstractNumId w:val="49"/>
  </w:num>
  <w:num w:numId="34">
    <w:abstractNumId w:val="41"/>
  </w:num>
  <w:num w:numId="35">
    <w:abstractNumId w:val="24"/>
  </w:num>
  <w:num w:numId="36">
    <w:abstractNumId w:val="60"/>
  </w:num>
  <w:num w:numId="37">
    <w:abstractNumId w:val="44"/>
  </w:num>
  <w:num w:numId="38">
    <w:abstractNumId w:val="25"/>
  </w:num>
  <w:num w:numId="39">
    <w:abstractNumId w:val="19"/>
  </w:num>
  <w:num w:numId="40">
    <w:abstractNumId w:val="50"/>
  </w:num>
  <w:num w:numId="41">
    <w:abstractNumId w:val="32"/>
  </w:num>
  <w:num w:numId="42">
    <w:abstractNumId w:val="20"/>
  </w:num>
  <w:num w:numId="43">
    <w:abstractNumId w:val="18"/>
  </w:num>
  <w:num w:numId="44">
    <w:abstractNumId w:val="43"/>
  </w:num>
  <w:num w:numId="45">
    <w:abstractNumId w:val="30"/>
  </w:num>
  <w:num w:numId="46">
    <w:abstractNumId w:val="57"/>
  </w:num>
  <w:num w:numId="47">
    <w:abstractNumId w:val="52"/>
  </w:num>
  <w:num w:numId="48">
    <w:abstractNumId w:val="31"/>
  </w:num>
  <w:num w:numId="49">
    <w:abstractNumId w:val="33"/>
  </w:num>
  <w:num w:numId="50">
    <w:abstractNumId w:val="51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4"/>
  </w:num>
  <w:num w:numId="57">
    <w:abstractNumId w:val="45"/>
  </w:num>
  <w:num w:numId="58">
    <w:abstractNumId w:val="58"/>
  </w:num>
  <w:num w:numId="59">
    <w:abstractNumId w:val="56"/>
  </w:num>
  <w:num w:numId="60">
    <w:abstractNumId w:val="48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 w:numId="68">
    <w:abstractNumId w:val="4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05EF2"/>
    <w:rsid w:val="0001009A"/>
    <w:rsid w:val="00024C24"/>
    <w:rsid w:val="00026781"/>
    <w:rsid w:val="00031E7F"/>
    <w:rsid w:val="00034DDC"/>
    <w:rsid w:val="00037601"/>
    <w:rsid w:val="000419BD"/>
    <w:rsid w:val="000463E0"/>
    <w:rsid w:val="00060D58"/>
    <w:rsid w:val="00064C33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3DBA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92E7D"/>
    <w:rsid w:val="001A6AAC"/>
    <w:rsid w:val="001A6B08"/>
    <w:rsid w:val="001B4E4A"/>
    <w:rsid w:val="001B708F"/>
    <w:rsid w:val="001C3605"/>
    <w:rsid w:val="001D0409"/>
    <w:rsid w:val="001E3B43"/>
    <w:rsid w:val="001E3E85"/>
    <w:rsid w:val="001E4D73"/>
    <w:rsid w:val="001F4EAF"/>
    <w:rsid w:val="001F74BB"/>
    <w:rsid w:val="00204920"/>
    <w:rsid w:val="0021352C"/>
    <w:rsid w:val="002308DC"/>
    <w:rsid w:val="002376E2"/>
    <w:rsid w:val="002461D8"/>
    <w:rsid w:val="002557F0"/>
    <w:rsid w:val="00266CB5"/>
    <w:rsid w:val="00283143"/>
    <w:rsid w:val="00284849"/>
    <w:rsid w:val="002A04E6"/>
    <w:rsid w:val="002A1ACC"/>
    <w:rsid w:val="002B08EF"/>
    <w:rsid w:val="002B5E4C"/>
    <w:rsid w:val="002B7D0A"/>
    <w:rsid w:val="002C6D3D"/>
    <w:rsid w:val="002D427D"/>
    <w:rsid w:val="002D5742"/>
    <w:rsid w:val="002F5BE5"/>
    <w:rsid w:val="00306499"/>
    <w:rsid w:val="00332ADC"/>
    <w:rsid w:val="003349C0"/>
    <w:rsid w:val="00335FE4"/>
    <w:rsid w:val="00343994"/>
    <w:rsid w:val="0035015F"/>
    <w:rsid w:val="003651CF"/>
    <w:rsid w:val="003746E8"/>
    <w:rsid w:val="00374B15"/>
    <w:rsid w:val="003769EF"/>
    <w:rsid w:val="00377745"/>
    <w:rsid w:val="0039043C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17F6E"/>
    <w:rsid w:val="00432C0E"/>
    <w:rsid w:val="004332E0"/>
    <w:rsid w:val="00441CB5"/>
    <w:rsid w:val="00442B0B"/>
    <w:rsid w:val="0044404B"/>
    <w:rsid w:val="0046287E"/>
    <w:rsid w:val="0046356B"/>
    <w:rsid w:val="0048229D"/>
    <w:rsid w:val="004A1ED0"/>
    <w:rsid w:val="004C11DD"/>
    <w:rsid w:val="004F5B05"/>
    <w:rsid w:val="00503FDB"/>
    <w:rsid w:val="0050654F"/>
    <w:rsid w:val="00514065"/>
    <w:rsid w:val="00514524"/>
    <w:rsid w:val="00516A29"/>
    <w:rsid w:val="00525F7A"/>
    <w:rsid w:val="00540417"/>
    <w:rsid w:val="00555649"/>
    <w:rsid w:val="00567ABD"/>
    <w:rsid w:val="0057348A"/>
    <w:rsid w:val="00596D46"/>
    <w:rsid w:val="005B3465"/>
    <w:rsid w:val="005C6FAD"/>
    <w:rsid w:val="005D4F83"/>
    <w:rsid w:val="005F1374"/>
    <w:rsid w:val="006043F7"/>
    <w:rsid w:val="00606221"/>
    <w:rsid w:val="006107F3"/>
    <w:rsid w:val="006111EC"/>
    <w:rsid w:val="006444A0"/>
    <w:rsid w:val="00655703"/>
    <w:rsid w:val="0065685E"/>
    <w:rsid w:val="006740E3"/>
    <w:rsid w:val="00680D12"/>
    <w:rsid w:val="00682004"/>
    <w:rsid w:val="0069493B"/>
    <w:rsid w:val="006A0113"/>
    <w:rsid w:val="006A4709"/>
    <w:rsid w:val="006C120F"/>
    <w:rsid w:val="006D0F84"/>
    <w:rsid w:val="006F66D5"/>
    <w:rsid w:val="0071747A"/>
    <w:rsid w:val="00747F59"/>
    <w:rsid w:val="00760A8C"/>
    <w:rsid w:val="00761C5E"/>
    <w:rsid w:val="007670E3"/>
    <w:rsid w:val="00773614"/>
    <w:rsid w:val="00776C5B"/>
    <w:rsid w:val="00785047"/>
    <w:rsid w:val="0079132E"/>
    <w:rsid w:val="007A1968"/>
    <w:rsid w:val="007A1E3A"/>
    <w:rsid w:val="007C3068"/>
    <w:rsid w:val="007C31DD"/>
    <w:rsid w:val="007C4728"/>
    <w:rsid w:val="007C56AA"/>
    <w:rsid w:val="007D152E"/>
    <w:rsid w:val="007E1B20"/>
    <w:rsid w:val="007E3E9A"/>
    <w:rsid w:val="007E5764"/>
    <w:rsid w:val="007F683F"/>
    <w:rsid w:val="007F69A0"/>
    <w:rsid w:val="00801412"/>
    <w:rsid w:val="00811F91"/>
    <w:rsid w:val="0082531C"/>
    <w:rsid w:val="00834CC5"/>
    <w:rsid w:val="00840AE6"/>
    <w:rsid w:val="0084278C"/>
    <w:rsid w:val="00842B9B"/>
    <w:rsid w:val="008443BC"/>
    <w:rsid w:val="00863208"/>
    <w:rsid w:val="008A3B10"/>
    <w:rsid w:val="008A6C56"/>
    <w:rsid w:val="008B2E84"/>
    <w:rsid w:val="008C6940"/>
    <w:rsid w:val="008C6DB5"/>
    <w:rsid w:val="008D4801"/>
    <w:rsid w:val="008E01ED"/>
    <w:rsid w:val="008F0BF8"/>
    <w:rsid w:val="008F6AC6"/>
    <w:rsid w:val="009024A0"/>
    <w:rsid w:val="00903279"/>
    <w:rsid w:val="0090349D"/>
    <w:rsid w:val="009034EA"/>
    <w:rsid w:val="00910552"/>
    <w:rsid w:val="0091542B"/>
    <w:rsid w:val="00920860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9F53B0"/>
    <w:rsid w:val="00A01054"/>
    <w:rsid w:val="00A0364C"/>
    <w:rsid w:val="00A052AF"/>
    <w:rsid w:val="00A216C8"/>
    <w:rsid w:val="00A36E46"/>
    <w:rsid w:val="00A40C73"/>
    <w:rsid w:val="00A42E67"/>
    <w:rsid w:val="00A43F9E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8EB"/>
    <w:rsid w:val="00AD4AC7"/>
    <w:rsid w:val="00AD6994"/>
    <w:rsid w:val="00AD708E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B77DD"/>
    <w:rsid w:val="00BC05CE"/>
    <w:rsid w:val="00BC09AF"/>
    <w:rsid w:val="00BC1F96"/>
    <w:rsid w:val="00BD04C0"/>
    <w:rsid w:val="00BD70F8"/>
    <w:rsid w:val="00BD7349"/>
    <w:rsid w:val="00BE00D2"/>
    <w:rsid w:val="00BE0B1E"/>
    <w:rsid w:val="00BE1A5C"/>
    <w:rsid w:val="00BF35B5"/>
    <w:rsid w:val="00C10233"/>
    <w:rsid w:val="00C1124F"/>
    <w:rsid w:val="00C136AD"/>
    <w:rsid w:val="00C33650"/>
    <w:rsid w:val="00C36075"/>
    <w:rsid w:val="00C36E3C"/>
    <w:rsid w:val="00C50751"/>
    <w:rsid w:val="00C52B69"/>
    <w:rsid w:val="00C6219A"/>
    <w:rsid w:val="00C65057"/>
    <w:rsid w:val="00C65265"/>
    <w:rsid w:val="00C66BC8"/>
    <w:rsid w:val="00C91AA1"/>
    <w:rsid w:val="00C91AAF"/>
    <w:rsid w:val="00C97AD8"/>
    <w:rsid w:val="00CA0958"/>
    <w:rsid w:val="00CA73B5"/>
    <w:rsid w:val="00CB459A"/>
    <w:rsid w:val="00CB5434"/>
    <w:rsid w:val="00CC2500"/>
    <w:rsid w:val="00CD718C"/>
    <w:rsid w:val="00CD7F4C"/>
    <w:rsid w:val="00CE4B49"/>
    <w:rsid w:val="00CF6535"/>
    <w:rsid w:val="00CF7B0B"/>
    <w:rsid w:val="00D043E6"/>
    <w:rsid w:val="00D048F2"/>
    <w:rsid w:val="00D04960"/>
    <w:rsid w:val="00D36809"/>
    <w:rsid w:val="00D54158"/>
    <w:rsid w:val="00D5436E"/>
    <w:rsid w:val="00D60FE0"/>
    <w:rsid w:val="00D618AA"/>
    <w:rsid w:val="00D70A51"/>
    <w:rsid w:val="00D73F22"/>
    <w:rsid w:val="00D775C1"/>
    <w:rsid w:val="00D854B2"/>
    <w:rsid w:val="00D8609A"/>
    <w:rsid w:val="00D90A96"/>
    <w:rsid w:val="00D9529C"/>
    <w:rsid w:val="00D972BF"/>
    <w:rsid w:val="00DA79C2"/>
    <w:rsid w:val="00DB0116"/>
    <w:rsid w:val="00DB57D5"/>
    <w:rsid w:val="00DC12D3"/>
    <w:rsid w:val="00DC24A0"/>
    <w:rsid w:val="00DD07D6"/>
    <w:rsid w:val="00DD2C50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35299"/>
    <w:rsid w:val="00E40B67"/>
    <w:rsid w:val="00E41AC2"/>
    <w:rsid w:val="00E60AC8"/>
    <w:rsid w:val="00E647B2"/>
    <w:rsid w:val="00E93D1E"/>
    <w:rsid w:val="00EA1250"/>
    <w:rsid w:val="00EA2160"/>
    <w:rsid w:val="00EA51AE"/>
    <w:rsid w:val="00EB10D3"/>
    <w:rsid w:val="00EB6179"/>
    <w:rsid w:val="00EC25D4"/>
    <w:rsid w:val="00EC6F37"/>
    <w:rsid w:val="00ED2794"/>
    <w:rsid w:val="00EE2796"/>
    <w:rsid w:val="00EE4777"/>
    <w:rsid w:val="00EE4AEF"/>
    <w:rsid w:val="00EF2DFB"/>
    <w:rsid w:val="00EF7E12"/>
    <w:rsid w:val="00F1790A"/>
    <w:rsid w:val="00F24145"/>
    <w:rsid w:val="00F26180"/>
    <w:rsid w:val="00F30EAB"/>
    <w:rsid w:val="00F41E13"/>
    <w:rsid w:val="00F60470"/>
    <w:rsid w:val="00F62EE9"/>
    <w:rsid w:val="00F8064C"/>
    <w:rsid w:val="00F876A9"/>
    <w:rsid w:val="00FB5621"/>
    <w:rsid w:val="00FC20A3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ＭＳ 明朝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ＭＳ 明朝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ＭＳ 明朝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ＭＳ ゴシック" w:hAnsi="ＭＳ ゴシック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ＭＳ Ｐゴシック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ＭＳ 明朝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ＭＳ 明朝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78621-90A8-4947-AE40-A96A316E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2208</TotalTime>
  <Pages>30</Pages>
  <Words>2665</Words>
  <Characters>15192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17822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NgocTuan</cp:lastModifiedBy>
  <cp:revision>186</cp:revision>
  <cp:lastPrinted>1900-12-31T17:00:00Z</cp:lastPrinted>
  <dcterms:created xsi:type="dcterms:W3CDTF">2013-09-23T09:56:00Z</dcterms:created>
  <dcterms:modified xsi:type="dcterms:W3CDTF">2014-08-20T03:34:00Z</dcterms:modified>
</cp:coreProperties>
</file>