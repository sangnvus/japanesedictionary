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jc w:val="center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878"/>
        <w:gridCol w:w="2610"/>
      </w:tblGrid>
      <w:tr w:rsidR="004B3D68" w:rsidTr="005B1F28">
        <w:trPr>
          <w:cantSplit/>
          <w:trHeight w:val="450"/>
          <w:jc w:val="center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jc w:val="center"/>
              <w:tblLayout w:type="fixed"/>
              <w:tblLook w:val="0000"/>
            </w:tblPr>
            <w:tblGrid>
              <w:gridCol w:w="2950"/>
              <w:gridCol w:w="6500"/>
            </w:tblGrid>
            <w:tr w:rsidR="004B3D68" w:rsidTr="005B1F28">
              <w:trPr>
                <w:trHeight w:val="1737"/>
                <w:jc w:val="center"/>
              </w:trPr>
              <w:tc>
                <w:tcPr>
                  <w:tcW w:w="2950" w:type="dxa"/>
                  <w:vAlign w:val="center"/>
                </w:tcPr>
                <w:p w:rsidR="004B3D68" w:rsidRDefault="00FA052D" w:rsidP="00FA052D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FA052D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671FE4">
                  <w:pPr>
                    <w:pStyle w:val="HeaderTitle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671FE4">
            <w:pPr>
              <w:pStyle w:val="HeaderTitle"/>
            </w:pP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92AEE" w:rsidRDefault="00192AEE" w:rsidP="00192AEE">
            <w:pPr>
              <w:pStyle w:val="Bang"/>
            </w:pPr>
            <w:r w:rsidRPr="00192AEE">
              <w:t>V</w:t>
            </w:r>
            <w:r>
              <w:t>oluntary non</w:t>
            </w:r>
            <w:r w:rsidRPr="00192AEE">
              <w:t>-</w:t>
            </w:r>
            <w:r>
              <w:t>remunerated</w:t>
            </w:r>
            <w:r w:rsidRPr="00192AEE">
              <w:t xml:space="preserve"> </w:t>
            </w:r>
            <w:r>
              <w:t>blood donation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VNBD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C1144">
            <w:pPr>
              <w:pStyle w:val="Bang"/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192AEE">
              <w:t>-2013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Supervisor</w:t>
            </w:r>
          </w:p>
        </w:tc>
      </w:tr>
      <w:tr w:rsidR="004B3D68" w:rsidTr="005B1F2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CC1144" w:rsidP="00192AEE">
            <w:pPr>
              <w:pStyle w:val="Bang"/>
            </w:pPr>
            <w:r>
              <w:rPr>
                <w:rFonts w:hint="eastAsia"/>
                <w:lang w:eastAsia="ja-JP"/>
              </w:rPr>
              <w:t>20</w:t>
            </w:r>
            <w:r w:rsidR="00A02F2A">
              <w:t>-</w:t>
            </w:r>
            <w:r w:rsidR="00A02F2A">
              <w:rPr>
                <w:rFonts w:hint="eastAsia"/>
                <w:lang w:eastAsia="ja-JP"/>
              </w:rPr>
              <w:t>10</w:t>
            </w:r>
            <w:r w:rsidR="00192AEE">
              <w:t>-2013</w:t>
            </w:r>
            <w:r w:rsidR="004B3D68">
              <w:t xml:space="preserve"> – </w:t>
            </w:r>
            <w:r>
              <w:rPr>
                <w:rFonts w:hint="eastAsia"/>
                <w:lang w:eastAsia="ja-JP"/>
              </w:rPr>
              <w:t>27</w:t>
            </w:r>
            <w:r w:rsidR="00693576">
              <w:rPr>
                <w:rFonts w:hint="eastAsia"/>
                <w:lang w:eastAsia="ja-JP"/>
              </w:rPr>
              <w:t>-10</w:t>
            </w:r>
            <w:r w:rsidR="00192AEE">
              <w:t>-2013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Bui </w:t>
            </w:r>
            <w:r w:rsidRPr="00FA052D">
              <w:rPr>
                <w:lang w:val="vi-VN"/>
              </w:rPr>
              <w:t>Dinh</w:t>
            </w:r>
            <w:r>
              <w:t xml:space="preserve"> </w:t>
            </w:r>
            <w:r w:rsidRPr="00FA052D">
              <w:rPr>
                <w:lang w:val="vi-VN"/>
              </w:rPr>
              <w:t>Chien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 w:rsidTr="00A02F2A">
        <w:trPr>
          <w:trHeight w:val="410"/>
          <w:jc w:val="center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Note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09-09-2013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10-12-2013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785DA6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  <w:r>
              <w:t xml:space="preserve">, Nguyen Thi Tam, Pham Hung </w:t>
            </w:r>
            <w:r w:rsidRPr="00FA052D">
              <w:rPr>
                <w:lang w:val="vi-VN"/>
              </w:rPr>
              <w:t>Cuong</w:t>
            </w:r>
            <w:r>
              <w:t xml:space="preserve">, Le Huy Hoang, Nguyen </w:t>
            </w:r>
            <w:r w:rsidRPr="00FA052D">
              <w:rPr>
                <w:lang w:val="vi-VN"/>
              </w:rPr>
              <w:t>Manh</w:t>
            </w:r>
            <w:r>
              <w:t xml:space="preserve"> </w:t>
            </w:r>
            <w:r w:rsidRPr="00FA052D">
              <w:rPr>
                <w:lang w:val="vi-VN"/>
              </w:rPr>
              <w:t>Cuong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325</w:t>
            </w:r>
            <w:r w:rsidR="00785DA6">
              <w:t>person/day</w:t>
            </w:r>
          </w:p>
        </w:tc>
        <w:tc>
          <w:tcPr>
            <w:tcW w:w="4347" w:type="dxa"/>
            <w:vAlign w:val="center"/>
          </w:tcPr>
          <w:p w:rsidR="004B3D68" w:rsidRDefault="00FA052D">
            <w:pPr>
              <w:pStyle w:val="Bang"/>
            </w:pPr>
            <w:r>
              <w:t>1 day = 4</w:t>
            </w:r>
            <w:r w:rsidR="00785DA6">
              <w:t xml:space="preserve"> hours</w:t>
            </w: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25</w:t>
            </w:r>
            <w:r w:rsidR="00785DA6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Tr="00A02F2A">
        <w:trPr>
          <w:trHeight w:val="410"/>
          <w:jc w:val="center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lastRenderedPageBreak/>
        <w:t xml:space="preserve">Quality Activities </w:t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 w:rsidTr="00A02F2A">
        <w:trPr>
          <w:jc w:val="center"/>
        </w:trPr>
        <w:tc>
          <w:tcPr>
            <w:tcW w:w="90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Task</w:t>
            </w:r>
          </w:p>
        </w:tc>
        <w:tc>
          <w:tcPr>
            <w:tcW w:w="17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Deliverable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 xml:space="preserve">Status </w:t>
            </w:r>
          </w:p>
        </w:tc>
        <w:tc>
          <w:tcPr>
            <w:tcW w:w="26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Re-schedule</w:t>
            </w: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E7A2C" w:rsidP="00CC1144">
            <w:pPr>
              <w:pStyle w:val="Bang"/>
              <w:rPr>
                <w:lang w:eastAsia="ja-JP"/>
              </w:rPr>
            </w:pPr>
            <w:r>
              <w:t>VNBD_</w:t>
            </w:r>
            <w:r w:rsidR="00A02F2A">
              <w:rPr>
                <w:rFonts w:hint="eastAsia"/>
                <w:lang w:eastAsia="ja-JP"/>
              </w:rPr>
              <w:t xml:space="preserve"> </w:t>
            </w:r>
            <w:r w:rsidR="00CC1144">
              <w:rPr>
                <w:rFonts w:hint="eastAsia"/>
                <w:lang w:eastAsia="ja-JP"/>
              </w:rPr>
              <w:t>Test Case_v1.0</w:t>
            </w:r>
            <w:r w:rsidR="00A02F2A">
              <w:rPr>
                <w:rFonts w:hint="eastAsia"/>
                <w:lang w:eastAsia="ja-JP"/>
              </w:rPr>
              <w:t>_</w:t>
            </w:r>
            <w:r w:rsidR="00CC1144">
              <w:rPr>
                <w:rFonts w:hint="eastAsia"/>
                <w:lang w:eastAsia="ja-JP"/>
              </w:rPr>
              <w:t>VN</w:t>
            </w:r>
          </w:p>
        </w:tc>
        <w:tc>
          <w:tcPr>
            <w:tcW w:w="1710" w:type="dxa"/>
            <w:vAlign w:val="center"/>
          </w:tcPr>
          <w:p w:rsidR="00C74B23" w:rsidRPr="00C74B23" w:rsidRDefault="00CC1144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</w:pPr>
          </w:p>
          <w:p w:rsidR="00C74B23" w:rsidRDefault="00CC1144">
            <w:pPr>
              <w:pStyle w:val="Bang"/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C74B23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 w:rsidP="00611ACA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02F2A" w:rsidP="00CC114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VNBD_ </w:t>
            </w:r>
            <w:r w:rsidR="00CC1144">
              <w:rPr>
                <w:rFonts w:hint="eastAsia"/>
                <w:lang w:eastAsia="ja-JP"/>
              </w:rPr>
              <w:t>Test Plan_v1.0_EN</w:t>
            </w:r>
          </w:p>
        </w:tc>
        <w:tc>
          <w:tcPr>
            <w:tcW w:w="1710" w:type="dxa"/>
            <w:vAlign w:val="center"/>
          </w:tcPr>
          <w:p w:rsidR="00C74B23" w:rsidRPr="00C74B23" w:rsidRDefault="00CC1144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C74B23" w:rsidRDefault="00CC1144">
            <w:pPr>
              <w:pStyle w:val="Bang"/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C74B23" w:rsidP="00CC1144">
            <w:pPr>
              <w:pStyle w:val="Bang"/>
              <w:rPr>
                <w:lang w:eastAsia="ja-JP"/>
              </w:rPr>
            </w:pPr>
            <w:r w:rsidRPr="00C74B23">
              <w:t>VNBD_</w:t>
            </w:r>
            <w:r w:rsidR="00A02F2A">
              <w:rPr>
                <w:rFonts w:hint="eastAsia"/>
                <w:lang w:eastAsia="ja-JP"/>
              </w:rPr>
              <w:t xml:space="preserve"> </w:t>
            </w:r>
            <w:r w:rsidR="00CC1144">
              <w:rPr>
                <w:rFonts w:hint="eastAsia"/>
                <w:lang w:eastAsia="ja-JP"/>
              </w:rPr>
              <w:t>Test View Point_v1.0_EN</w:t>
            </w:r>
          </w:p>
        </w:tc>
        <w:tc>
          <w:tcPr>
            <w:tcW w:w="1710" w:type="dxa"/>
            <w:vAlign w:val="center"/>
          </w:tcPr>
          <w:p w:rsidR="00C74B23" w:rsidRPr="00C74B23" w:rsidRDefault="00CC1144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Nguyen Thi Tam</w:t>
            </w:r>
          </w:p>
        </w:tc>
        <w:tc>
          <w:tcPr>
            <w:tcW w:w="1440" w:type="dxa"/>
            <w:vAlign w:val="center"/>
          </w:tcPr>
          <w:p w:rsidR="00C74B23" w:rsidRDefault="00CC1144">
            <w:pPr>
              <w:pStyle w:val="Bang"/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A02F2A">
        <w:trPr>
          <w:jc w:val="center"/>
        </w:trPr>
        <w:tc>
          <w:tcPr>
            <w:tcW w:w="900" w:type="dxa"/>
            <w:vAlign w:val="center"/>
          </w:tcPr>
          <w:p w:rsidR="00C74B23" w:rsidRPr="00C74B23" w:rsidRDefault="00A02F2A" w:rsidP="00962BCC">
            <w:pPr>
              <w:pStyle w:val="Bang"/>
            </w:pPr>
            <w:r>
              <w:t>VNBD_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 xml:space="preserve">Progress Report </w:t>
            </w:r>
            <w:r w:rsidR="00CC1144">
              <w:rPr>
                <w:rFonts w:hint="eastAsia"/>
                <w:lang w:eastAsia="ja-JP"/>
              </w:rPr>
              <w:t>3</w:t>
            </w:r>
            <w:r>
              <w:t>_v</w:t>
            </w:r>
            <w:r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CC1144">
            <w:pPr>
              <w:pStyle w:val="Bang"/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 w:rsidTr="00CC1144">
        <w:trPr>
          <w:trHeight w:val="1499"/>
          <w:jc w:val="center"/>
        </w:trPr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 w:rsidRPr="00C74B23">
              <w:rPr>
                <w:rFonts w:hint="eastAsia"/>
                <w:lang w:eastAsia="ja-JP"/>
              </w:rPr>
              <w:t>VNBD_</w:t>
            </w:r>
            <w:r w:rsidRPr="00C74B23">
              <w:rPr>
                <w:rFonts w:hint="eastAsia"/>
                <w:lang w:eastAsia="ja-JP"/>
              </w:rPr>
              <w:t>プロジェクト進捗報告書</w:t>
            </w:r>
            <w:r w:rsidR="00CC1144">
              <w:rPr>
                <w:rFonts w:hint="eastAsia"/>
                <w:lang w:eastAsia="ja-JP"/>
              </w:rPr>
              <w:t xml:space="preserve"> 3</w:t>
            </w:r>
            <w:r w:rsidR="00693576">
              <w:rPr>
                <w:rFonts w:hint="eastAsia"/>
                <w:lang w:eastAsia="ja-JP"/>
              </w:rPr>
              <w:t>_v1.0</w:t>
            </w:r>
            <w:r w:rsidRPr="00C74B23">
              <w:rPr>
                <w:rFonts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 xml:space="preserve">Ngo Tran </w:t>
            </w:r>
            <w:r w:rsidRPr="00AE7A2C">
              <w:rPr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74B23" w:rsidRDefault="0049297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</w:t>
            </w:r>
            <w:r w:rsidR="00693576">
              <w:t>-</w:t>
            </w:r>
            <w:r w:rsidR="00693576">
              <w:rPr>
                <w:rFonts w:hint="eastAsia"/>
                <w:lang w:eastAsia="ja-JP"/>
              </w:rPr>
              <w:t>10</w:t>
            </w:r>
            <w:r w:rsidR="00693576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90"/>
        <w:gridCol w:w="2160"/>
        <w:gridCol w:w="2070"/>
        <w:gridCol w:w="2340"/>
      </w:tblGrid>
      <w:tr w:rsidR="00C74B23" w:rsidTr="00A02F2A">
        <w:trPr>
          <w:jc w:val="center"/>
        </w:trPr>
        <w:tc>
          <w:tcPr>
            <w:tcW w:w="279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 w:rsidRPr="00C74B23">
              <w:t>Responsibility</w:t>
            </w:r>
            <w:r>
              <w:t xml:space="preserve"> </w:t>
            </w:r>
          </w:p>
        </w:tc>
        <w:tc>
          <w:tcPr>
            <w:tcW w:w="207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Planned end date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Coding 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</w:pPr>
          </w:p>
        </w:tc>
        <w:tc>
          <w:tcPr>
            <w:tcW w:w="2340" w:type="dxa"/>
            <w:vAlign w:val="center"/>
          </w:tcPr>
          <w:p w:rsidR="00C74B23" w:rsidRDefault="003E3D27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24-11-2013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Coding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Le Huy Hoang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Default="003E3D27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24-11-2013</w:t>
            </w:r>
          </w:p>
        </w:tc>
      </w:tr>
      <w:tr w:rsidR="00AC343C" w:rsidTr="00A02F2A">
        <w:trPr>
          <w:jc w:val="center"/>
        </w:trPr>
        <w:tc>
          <w:tcPr>
            <w:tcW w:w="2790" w:type="dxa"/>
            <w:vAlign w:val="center"/>
          </w:tcPr>
          <w:p w:rsidR="00AC343C" w:rsidRPr="00C74B23" w:rsidRDefault="00A02F2A" w:rsidP="00CD73B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Coding</w:t>
            </w:r>
          </w:p>
        </w:tc>
        <w:tc>
          <w:tcPr>
            <w:tcW w:w="2160" w:type="dxa"/>
          </w:tcPr>
          <w:p w:rsidR="00AC343C" w:rsidRPr="00C74B23" w:rsidRDefault="00AC343C" w:rsidP="00CD73B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Pham Hung </w:t>
            </w:r>
            <w:r w:rsidRPr="00AC343C">
              <w:rPr>
                <w:rFonts w:hint="eastAsia"/>
                <w:lang w:eastAsia="ja-JP"/>
              </w:rPr>
              <w:t>Cuong</w:t>
            </w:r>
          </w:p>
        </w:tc>
        <w:tc>
          <w:tcPr>
            <w:tcW w:w="2070" w:type="dxa"/>
            <w:vAlign w:val="center"/>
          </w:tcPr>
          <w:p w:rsidR="00AC343C" w:rsidRDefault="00AC343C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Default="003E3D27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24-11-2013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CC114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val="vi-VN" w:eastAsia="ja-JP"/>
              </w:rPr>
              <w:t>VNBD_</w:t>
            </w:r>
            <w:r w:rsidR="00CC1144">
              <w:rPr>
                <w:rFonts w:hint="eastAsia"/>
                <w:lang w:val="vi-VN" w:eastAsia="ja-JP"/>
              </w:rPr>
              <w:t>Unit Test Report</w:t>
            </w:r>
            <w:r>
              <w:rPr>
                <w:rFonts w:hint="eastAsia"/>
                <w:lang w:val="vi-VN" w:eastAsia="ja-JP"/>
              </w:rPr>
              <w:t>_v1.0</w:t>
            </w:r>
          </w:p>
        </w:tc>
        <w:tc>
          <w:tcPr>
            <w:tcW w:w="2160" w:type="dxa"/>
          </w:tcPr>
          <w:p w:rsidR="00C74B23" w:rsidRPr="00C74B23" w:rsidRDefault="00CC1144" w:rsidP="00CC114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Nguyen </w:t>
            </w:r>
            <w:r w:rsidRPr="00CC1144">
              <w:rPr>
                <w:rFonts w:hint="eastAsia"/>
                <w:lang w:val="vi-VN" w:eastAsia="ja-JP"/>
              </w:rPr>
              <w:t>Manh</w:t>
            </w:r>
            <w:r>
              <w:rPr>
                <w:rFonts w:hint="eastAsia"/>
                <w:lang w:eastAsia="ja-JP"/>
              </w:rPr>
              <w:t xml:space="preserve"> </w:t>
            </w:r>
            <w:r w:rsidRPr="00CC1144">
              <w:rPr>
                <w:rFonts w:hint="eastAsia"/>
                <w:lang w:val="vi-VN" w:eastAsia="ja-JP"/>
              </w:rPr>
              <w:t>Cuong</w:t>
            </w:r>
          </w:p>
        </w:tc>
        <w:tc>
          <w:tcPr>
            <w:tcW w:w="2070" w:type="dxa"/>
            <w:vAlign w:val="center"/>
          </w:tcPr>
          <w:p w:rsidR="00C74B23" w:rsidRDefault="00CC1144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25-11-2013</w:t>
            </w:r>
          </w:p>
        </w:tc>
        <w:tc>
          <w:tcPr>
            <w:tcW w:w="2340" w:type="dxa"/>
            <w:vAlign w:val="center"/>
          </w:tcPr>
          <w:p w:rsidR="00C74B23" w:rsidRDefault="00CC1144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24-11-2013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A02F2A" w:rsidP="00962B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val="vi-VN" w:eastAsia="ja-JP"/>
              </w:rPr>
              <w:t>Review product and manage project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 xml:space="preserve">Ngo Tran </w:t>
            </w:r>
            <w:r w:rsidRPr="00A02F2A">
              <w:rPr>
                <w:lang w:val="vi-VN"/>
              </w:rPr>
              <w:t>Linh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</w:pPr>
          </w:p>
        </w:tc>
        <w:tc>
          <w:tcPr>
            <w:tcW w:w="2340" w:type="dxa"/>
            <w:vAlign w:val="center"/>
          </w:tcPr>
          <w:p w:rsidR="00C74B23" w:rsidRDefault="00A02F2A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21</w:t>
            </w:r>
            <w:r>
              <w:t>-</w:t>
            </w:r>
            <w:r>
              <w:rPr>
                <w:rFonts w:hint="eastAsia"/>
                <w:lang w:eastAsia="ja-JP"/>
              </w:rPr>
              <w:t>12</w:t>
            </w:r>
            <w:r w:rsidR="00AC343C">
              <w:t>-2013</w:t>
            </w:r>
          </w:p>
        </w:tc>
      </w:tr>
      <w:tr w:rsidR="00C74B23" w:rsidTr="00A02F2A">
        <w:trPr>
          <w:jc w:val="center"/>
        </w:trPr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 w:rsidR="00CC1144">
              <w:rPr>
                <w:rFonts w:hint="eastAsia"/>
                <w:lang w:eastAsia="ja-JP"/>
              </w:rPr>
              <w:t xml:space="preserve"> 4</w:t>
            </w:r>
            <w:r w:rsidRPr="00C74B23">
              <w:t>_v1.0_JP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2070" w:type="dxa"/>
            <w:vAlign w:val="center"/>
          </w:tcPr>
          <w:p w:rsidR="00C74B23" w:rsidRDefault="00CC1144" w:rsidP="00611ACA">
            <w:pPr>
              <w:pStyle w:val="Bang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25-11-2013</w:t>
            </w:r>
          </w:p>
        </w:tc>
        <w:tc>
          <w:tcPr>
            <w:tcW w:w="2340" w:type="dxa"/>
            <w:vAlign w:val="center"/>
          </w:tcPr>
          <w:p w:rsidR="00C74B23" w:rsidRDefault="00CC1144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24-11</w:t>
            </w:r>
            <w:r w:rsidR="00A02F2A">
              <w:rPr>
                <w:rFonts w:hint="eastAsia"/>
                <w:lang w:eastAsia="ja-JP"/>
              </w:rPr>
              <w:t>-2013</w:t>
            </w:r>
          </w:p>
        </w:tc>
      </w:tr>
      <w:tr w:rsidR="00A02F2A" w:rsidTr="00A02F2A">
        <w:trPr>
          <w:jc w:val="center"/>
        </w:trPr>
        <w:tc>
          <w:tcPr>
            <w:tcW w:w="2790" w:type="dxa"/>
            <w:vAlign w:val="center"/>
          </w:tcPr>
          <w:p w:rsidR="00A02F2A" w:rsidRPr="00C74B23" w:rsidRDefault="00CC1144" w:rsidP="00CC1144">
            <w:pPr>
              <w:pStyle w:val="Bang"/>
              <w:rPr>
                <w:rFonts w:hint="eastAsia"/>
                <w:lang w:val="vi-VN" w:eastAsia="ja-JP"/>
              </w:rPr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>
              <w:rPr>
                <w:rFonts w:hint="eastAsia"/>
                <w:lang w:eastAsia="ja-JP"/>
              </w:rPr>
              <w:t xml:space="preserve"> 4</w:t>
            </w:r>
            <w:r w:rsidRPr="00C74B23">
              <w:t>_v1.0_</w:t>
            </w:r>
            <w:r>
              <w:rPr>
                <w:rFonts w:hint="eastAsia"/>
                <w:lang w:eastAsia="ja-JP"/>
              </w:rPr>
              <w:t>VN</w:t>
            </w:r>
          </w:p>
        </w:tc>
        <w:tc>
          <w:tcPr>
            <w:tcW w:w="2160" w:type="dxa"/>
          </w:tcPr>
          <w:p w:rsidR="00A02F2A" w:rsidRPr="00C74B23" w:rsidRDefault="00A02F2A" w:rsidP="00962BCC">
            <w:pPr>
              <w:pStyle w:val="Bang"/>
            </w:pPr>
            <w:r w:rsidRPr="00C74B23">
              <w:t xml:space="preserve">Ngo Tran </w:t>
            </w:r>
            <w:r w:rsidRPr="00A02F2A">
              <w:rPr>
                <w:lang w:val="vi-VN"/>
              </w:rPr>
              <w:t>Linh</w:t>
            </w:r>
          </w:p>
        </w:tc>
        <w:tc>
          <w:tcPr>
            <w:tcW w:w="2070" w:type="dxa"/>
            <w:vAlign w:val="center"/>
          </w:tcPr>
          <w:p w:rsidR="00A02F2A" w:rsidRDefault="00CC1144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25-11-2013</w:t>
            </w:r>
          </w:p>
        </w:tc>
        <w:tc>
          <w:tcPr>
            <w:tcW w:w="2340" w:type="dxa"/>
            <w:vAlign w:val="center"/>
          </w:tcPr>
          <w:p w:rsidR="00A02F2A" w:rsidRDefault="00CC1144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24-11-2013</w:t>
            </w:r>
          </w:p>
        </w:tc>
      </w:tr>
    </w:tbl>
    <w:p w:rsidR="004B3D68" w:rsidRDefault="004B3D68" w:rsidP="000B543E">
      <w:pPr>
        <w:pStyle w:val="Heading1"/>
      </w:pPr>
      <w:r>
        <w:lastRenderedPageBreak/>
        <w:t>Problems and Suggestions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0B543E">
      <w:pPr>
        <w:pStyle w:val="Content"/>
        <w:ind w:left="0"/>
      </w:pPr>
      <w:r>
        <w:t xml:space="preserve">                                                                          </w:t>
      </w:r>
    </w:p>
    <w:p w:rsidR="00C74B23" w:rsidRDefault="00C74B23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0B543E" w:rsidRDefault="000B543E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 xml:space="preserve">Ngo Tran </w:t>
      </w:r>
      <w:r w:rsidRPr="00C74B23">
        <w:rPr>
          <w:b/>
          <w:i/>
          <w:lang w:val="vi-VN"/>
        </w:rPr>
        <w:t>Linh</w:t>
      </w:r>
      <w:r>
        <w:rPr>
          <w:b/>
          <w:i/>
        </w:rPr>
        <w:t xml:space="preserve"> -PM</w:t>
      </w:r>
    </w:p>
    <w:sectPr w:rsidR="000B543E" w:rsidSect="00CC1144">
      <w:footerReference w:type="default" r:id="rId8"/>
      <w:pgSz w:w="11909" w:h="16834" w:code="9"/>
      <w:pgMar w:top="1411" w:right="1138" w:bottom="1411" w:left="1987" w:header="720" w:footer="720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2DB" w:rsidRDefault="00BB42DB">
      <w:r>
        <w:separator/>
      </w:r>
    </w:p>
  </w:endnote>
  <w:endnote w:type="continuationSeparator" w:id="0">
    <w:p w:rsidR="00BB42DB" w:rsidRDefault="00BB4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858A1">
      <w:rPr>
        <w:rFonts w:hint="eastAsia"/>
        <w:lang w:eastAsia="ja-JP"/>
      </w:rPr>
      <w:t xml:space="preserve">                            Internal use</w:t>
    </w:r>
    <w:r w:rsidR="00A02F2A">
      <w:rPr>
        <w:rFonts w:hint="eastAsia"/>
        <w:lang w:eastAsia="ja-JP"/>
      </w:rPr>
      <w:t xml:space="preserve">                                       </w:t>
    </w:r>
    <w:r w:rsidR="003E3D27">
      <w:rPr>
        <w:rFonts w:hint="eastAsia"/>
        <w:lang w:eastAsia="ja-JP"/>
      </w:rPr>
      <w:t xml:space="preserve">       </w:t>
    </w:r>
    <w:r w:rsidR="00B858A1">
      <w:rPr>
        <w:rFonts w:hint="eastAsia"/>
        <w:lang w:eastAsia="ja-JP"/>
      </w:rPr>
      <w:t xml:space="preserve"> </w:t>
    </w:r>
    <w:r w:rsidR="003265C7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3265C7">
      <w:rPr>
        <w:rStyle w:val="PageNumber"/>
      </w:rPr>
      <w:fldChar w:fldCharType="separate"/>
    </w:r>
    <w:r w:rsidR="00492977">
      <w:rPr>
        <w:rStyle w:val="PageNumber"/>
        <w:noProof/>
      </w:rPr>
      <w:t>2</w:t>
    </w:r>
    <w:r w:rsidR="003265C7">
      <w:rPr>
        <w:rStyle w:val="PageNumber"/>
      </w:rPr>
      <w:fldChar w:fldCharType="end"/>
    </w:r>
    <w:r w:rsidR="004B3D68">
      <w:rPr>
        <w:rStyle w:val="PageNumber"/>
      </w:rPr>
      <w:t>/</w:t>
    </w:r>
    <w:r w:rsidR="003265C7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3265C7">
      <w:rPr>
        <w:rStyle w:val="PageNumber"/>
      </w:rPr>
      <w:fldChar w:fldCharType="separate"/>
    </w:r>
    <w:r w:rsidR="00492977">
      <w:rPr>
        <w:rStyle w:val="PageNumber"/>
        <w:noProof/>
      </w:rPr>
      <w:t>3</w:t>
    </w:r>
    <w:r w:rsidR="003265C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2DB" w:rsidRDefault="00BB42DB">
      <w:r>
        <w:separator/>
      </w:r>
    </w:p>
  </w:footnote>
  <w:footnote w:type="continuationSeparator" w:id="0">
    <w:p w:rsidR="00BB42DB" w:rsidRDefault="00BB42DB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85DA6"/>
    <w:rsid w:val="000207BA"/>
    <w:rsid w:val="000A4F20"/>
    <w:rsid w:val="000B543E"/>
    <w:rsid w:val="001916F2"/>
    <w:rsid w:val="00192AEE"/>
    <w:rsid w:val="001B1849"/>
    <w:rsid w:val="002F062E"/>
    <w:rsid w:val="003265C7"/>
    <w:rsid w:val="003E3D27"/>
    <w:rsid w:val="00412329"/>
    <w:rsid w:val="00421092"/>
    <w:rsid w:val="00492977"/>
    <w:rsid w:val="00492E30"/>
    <w:rsid w:val="004B3D68"/>
    <w:rsid w:val="004E3DC0"/>
    <w:rsid w:val="005B1F28"/>
    <w:rsid w:val="00611ACA"/>
    <w:rsid w:val="00671FE4"/>
    <w:rsid w:val="00693576"/>
    <w:rsid w:val="006A545C"/>
    <w:rsid w:val="00785DA6"/>
    <w:rsid w:val="007C4C8D"/>
    <w:rsid w:val="00947344"/>
    <w:rsid w:val="009A2DA2"/>
    <w:rsid w:val="00A02F2A"/>
    <w:rsid w:val="00A04731"/>
    <w:rsid w:val="00A2156C"/>
    <w:rsid w:val="00AC343C"/>
    <w:rsid w:val="00AE7A2C"/>
    <w:rsid w:val="00B858A1"/>
    <w:rsid w:val="00BA11AA"/>
    <w:rsid w:val="00BB42DB"/>
    <w:rsid w:val="00C31A27"/>
    <w:rsid w:val="00C50049"/>
    <w:rsid w:val="00C74B23"/>
    <w:rsid w:val="00C766F6"/>
    <w:rsid w:val="00C8118A"/>
    <w:rsid w:val="00CC1144"/>
    <w:rsid w:val="00CC18D3"/>
    <w:rsid w:val="00CE0A85"/>
    <w:rsid w:val="00E0475D"/>
    <w:rsid w:val="00E4672F"/>
    <w:rsid w:val="00F200AE"/>
    <w:rsid w:val="00FA052D"/>
    <w:rsid w:val="00FC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120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Hang</cp:lastModifiedBy>
  <cp:revision>15</cp:revision>
  <cp:lastPrinted>2000-08-14T03:46:00Z</cp:lastPrinted>
  <dcterms:created xsi:type="dcterms:W3CDTF">2013-09-15T15:51:00Z</dcterms:created>
  <dcterms:modified xsi:type="dcterms:W3CDTF">2013-10-27T17:00:00Z</dcterms:modified>
  <cp:category>Template</cp:category>
</cp:coreProperties>
</file>