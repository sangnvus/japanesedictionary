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jc w:val="center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701"/>
        <w:gridCol w:w="2787"/>
      </w:tblGrid>
      <w:tr w:rsidR="004B3D68" w:rsidRPr="00382CE6" w:rsidTr="00A30D01">
        <w:trPr>
          <w:cantSplit/>
          <w:trHeight w:val="450"/>
          <w:jc w:val="center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jc w:val="center"/>
              <w:tblLayout w:type="fixed"/>
              <w:tblLook w:val="0000"/>
            </w:tblPr>
            <w:tblGrid>
              <w:gridCol w:w="2950"/>
              <w:gridCol w:w="6500"/>
            </w:tblGrid>
            <w:tr w:rsidR="004B3D68" w:rsidRPr="00382CE6" w:rsidTr="00A30D01">
              <w:trPr>
                <w:trHeight w:val="1737"/>
                <w:jc w:val="center"/>
              </w:trPr>
              <w:tc>
                <w:tcPr>
                  <w:tcW w:w="2950" w:type="dxa"/>
                  <w:vAlign w:val="center"/>
                </w:tcPr>
                <w:p w:rsidR="004B3D68" w:rsidRPr="00382CE6" w:rsidRDefault="0094749C" w:rsidP="00937088">
                  <w:pPr>
                    <w:spacing w:line="360" w:lineRule="auto"/>
                    <w:ind w:left="-216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82CE6">
                    <w:rPr>
                      <w:rFonts w:asciiTheme="minorEastAsia" w:eastAsiaTheme="minorEastAsia" w:hAnsiTheme="minorEastAs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03593" cy="495728"/>
                        <wp:effectExtent l="152400" t="95250" r="277607" b="266272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3593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382CE6" w:rsidRDefault="00B95BBA" w:rsidP="00937088">
                  <w:pPr>
                    <w:pStyle w:val="HeaderTitle"/>
                    <w:rPr>
                      <w:rFonts w:asciiTheme="minorEastAsia" w:eastAsiaTheme="minorEastAsia" w:hAnsiTheme="minorEastAsia"/>
                      <w:lang w:eastAsia="ja-JP"/>
                    </w:rPr>
                  </w:pPr>
                  <w:r w:rsidRPr="00382CE6">
                    <w:rPr>
                      <w:rFonts w:asciiTheme="minorEastAsia" w:eastAsiaTheme="minorEastAsia" w:hAnsiTheme="minorEastAsia"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Pr="00382CE6" w:rsidRDefault="004B3D68" w:rsidP="00937088">
            <w:pPr>
              <w:pStyle w:val="HeaderTitle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Voluntary non-remunerated blood donation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VNBD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スーパーバイザ</w:t>
            </w:r>
            <w:r w:rsidRPr="00382CE6">
              <w:rPr>
                <w:rFonts w:asciiTheme="minorEastAsia" w:eastAsiaTheme="minorEastAsia" w:hAnsiTheme="minorEastAsia"/>
              </w:rPr>
              <w:t>ー</w:t>
            </w:r>
          </w:p>
        </w:tc>
      </w:tr>
      <w:tr w:rsidR="004B3D68" w:rsidRPr="00382CE6" w:rsidTr="00A30D0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A30D0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  <w:r w:rsidR="00937088" w:rsidRPr="00382CE6">
              <w:rPr>
                <w:rFonts w:asciiTheme="minorEastAsia" w:eastAsiaTheme="minorEastAsia" w:hAnsiTheme="minorEastAsia"/>
                <w:lang w:eastAsia="ja-JP"/>
              </w:rPr>
              <w:t xml:space="preserve">– </w:t>
            </w: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27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4B3D68">
            <w:pPr>
              <w:pStyle w:val="HeadingLv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Bui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Dinh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Chien</w:t>
            </w:r>
          </w:p>
        </w:tc>
      </w:tr>
    </w:tbl>
    <w:p w:rsidR="004B3D68" w:rsidRPr="00382CE6" w:rsidRDefault="00B95BBA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進捗</w:t>
      </w:r>
      <w:r w:rsidR="005E29AA" w:rsidRPr="00382CE6">
        <w:rPr>
          <w:rFonts w:asciiTheme="minorEastAsia" w:eastAsiaTheme="minorEastAsia" w:hAnsiTheme="minorEastAsia" w:hint="eastAsia"/>
          <w:lang w:eastAsia="ja-JP"/>
        </w:rPr>
        <w:t>詳細</w:t>
      </w:r>
    </w:p>
    <w:tbl>
      <w:tblPr>
        <w:tblW w:w="945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 w:rsidRPr="00382CE6" w:rsidTr="00A30D01">
        <w:trPr>
          <w:trHeight w:val="410"/>
          <w:jc w:val="center"/>
        </w:trPr>
        <w:tc>
          <w:tcPr>
            <w:tcW w:w="2552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備考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 w:rsidRPr="00D21CD7">
              <w:rPr>
                <w:rFonts w:asciiTheme="minorEastAsia" w:eastAsiaTheme="minorEastAsia" w:hAnsiTheme="minorEastAsia" w:hint="eastAsia"/>
                <w:lang w:eastAsia="ja-JP"/>
              </w:rPr>
              <w:t>2013年09月09日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  <w:r w:rsidR="006A0499" w:rsidRPr="00382CE6">
              <w:rPr>
                <w:rFonts w:asciiTheme="minorEastAsia" w:eastAsiaTheme="minorEastAsia" w:hAnsiTheme="minorEastAsia"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五成員</w:t>
            </w:r>
          </w:p>
        </w:tc>
        <w:tc>
          <w:tcPr>
            <w:tcW w:w="4347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  <w:r w:rsidRPr="00382CE6">
              <w:rPr>
                <w:rFonts w:asciiTheme="minorEastAsia" w:eastAsiaTheme="minorEastAsia" w:hAnsiTheme="minorEastAsia"/>
              </w:rPr>
              <w:t xml:space="preserve">, Nguyen Thi Tam, Nguyen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Manh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Pham Hung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Le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Huy</w:t>
            </w:r>
            <w:r w:rsidRPr="00382CE6">
              <w:rPr>
                <w:rFonts w:asciiTheme="minorEastAsia" w:eastAsiaTheme="minorEastAsia" w:hAnsiTheme="minorEastAsia"/>
              </w:rPr>
              <w:t xml:space="preserve"> Hoang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</w:t>
            </w:r>
            <w:r w:rsidR="004A4218" w:rsidRPr="00382CE6">
              <w:rPr>
                <w:rFonts w:asciiTheme="minorEastAsia" w:eastAsiaTheme="minorEastAsia" w:hAnsiTheme="minorEastAsia" w:hint="eastAsia"/>
                <w:lang w:eastAsia="ja-JP"/>
              </w:rPr>
              <w:t>予定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325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</w:rPr>
              <w:t>一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 w:hint="eastAsia"/>
              </w:rPr>
              <w:t>日</w:t>
            </w:r>
            <w:r w:rsidRPr="00382CE6">
              <w:rPr>
                <w:rFonts w:asciiTheme="minorEastAsia" w:eastAsiaTheme="minorEastAsia" w:hAnsiTheme="minorEastAsia"/>
              </w:rPr>
              <w:t xml:space="preserve">= </w:t>
            </w:r>
            <w:r w:rsidRPr="00382CE6">
              <w:rPr>
                <w:rFonts w:asciiTheme="minorEastAsia" w:eastAsiaTheme="minorEastAsia" w:hAnsiTheme="minorEastAsia" w:hint="eastAsia"/>
              </w:rPr>
              <w:t>四</w:t>
            </w:r>
            <w:r w:rsidRPr="00382CE6">
              <w:rPr>
                <w:rFonts w:asciiTheme="minorEastAsia" w:eastAsiaTheme="minorEastAsia" w:hAnsiTheme="minorEastAsia"/>
              </w:rPr>
              <w:t xml:space="preserve"> 時</w:t>
            </w: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 w:rsidTr="00A30D01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なし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</w:tbl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お客様からのクレーム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1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お客様からのご要求</w:t>
      </w:r>
      <w:r w:rsidR="00FD37B2" w:rsidRPr="00382CE6">
        <w:rPr>
          <w:rFonts w:asciiTheme="minorEastAsia" w:eastAsiaTheme="minorEastAsia" w:hAnsiTheme="minorEastAsia" w:hint="eastAsia"/>
          <w:lang w:eastAsia="ja-JP"/>
        </w:rPr>
        <w:t>に対するサポート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2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D02F7F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要求変更管理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3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lastRenderedPageBreak/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2823FD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品質活動</w:t>
      </w:r>
      <w:r w:rsidR="004B3D68" w:rsidRPr="00382CE6">
        <w:rPr>
          <w:rFonts w:asciiTheme="minorEastAsia" w:eastAsiaTheme="minorEastAsia" w:hAnsiTheme="minorEastAsia"/>
          <w:lang w:eastAsia="ja-JP"/>
        </w:rPr>
        <w:t xml:space="preserve"> </w:t>
      </w:r>
    </w:p>
    <w:p w:rsidR="007D50BD" w:rsidRPr="00382CE6" w:rsidRDefault="007D50BD" w:rsidP="007D50BD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なし.</w:t>
      </w:r>
    </w:p>
    <w:p w:rsidR="004B3D68" w:rsidRPr="00382CE6" w:rsidRDefault="00051E03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タスク実行の状況（進捗度、遅延など）</w:t>
      </w:r>
    </w:p>
    <w:tbl>
      <w:tblPr>
        <w:tblW w:w="936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 w:rsidRPr="00382CE6" w:rsidTr="00A30D01">
        <w:trPr>
          <w:jc w:val="center"/>
        </w:trPr>
        <w:tc>
          <w:tcPr>
            <w:tcW w:w="90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ステータス</w:t>
            </w:r>
          </w:p>
        </w:tc>
        <w:tc>
          <w:tcPr>
            <w:tcW w:w="261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スケジュール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br/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変更</w:t>
            </w:r>
          </w:p>
        </w:tc>
      </w:tr>
      <w:tr w:rsidR="002D7F07" w:rsidRPr="00382CE6" w:rsidTr="00A30D01">
        <w:trPr>
          <w:jc w:val="center"/>
        </w:trPr>
        <w:tc>
          <w:tcPr>
            <w:tcW w:w="90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 xml:space="preserve"> Test Case_v1.0_VN</w:t>
            </w:r>
          </w:p>
        </w:tc>
        <w:tc>
          <w:tcPr>
            <w:tcW w:w="171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2D7F07" w:rsidRDefault="002D7F07" w:rsidP="00D71EB0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2D7F07" w:rsidRDefault="002D7F07" w:rsidP="00D71EB0">
            <w:pPr>
              <w:pStyle w:val="Bang"/>
            </w:pPr>
          </w:p>
        </w:tc>
      </w:tr>
      <w:tr w:rsidR="002D7F07" w:rsidRPr="00382CE6" w:rsidTr="004B3B9F">
        <w:trPr>
          <w:jc w:val="center"/>
        </w:trPr>
        <w:tc>
          <w:tcPr>
            <w:tcW w:w="90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VNBD_ Test Plan_v1.0_EN</w:t>
            </w:r>
          </w:p>
        </w:tc>
        <w:tc>
          <w:tcPr>
            <w:tcW w:w="171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</w:tcPr>
          <w:p w:rsidR="002D7F07" w:rsidRPr="002D7F07" w:rsidRDefault="002D7F07" w:rsidP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092979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2D7F07" w:rsidRDefault="002D7F07" w:rsidP="00D71EB0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2D7F07" w:rsidRDefault="002D7F07" w:rsidP="00D71EB0">
            <w:pPr>
              <w:pStyle w:val="Bang"/>
            </w:pPr>
          </w:p>
        </w:tc>
      </w:tr>
      <w:tr w:rsidR="002D7F07" w:rsidRPr="00382CE6" w:rsidTr="004B3B9F">
        <w:trPr>
          <w:jc w:val="center"/>
        </w:trPr>
        <w:tc>
          <w:tcPr>
            <w:tcW w:w="90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 xml:space="preserve"> Test View Point_v1.0_EN</w:t>
            </w:r>
          </w:p>
        </w:tc>
        <w:tc>
          <w:tcPr>
            <w:tcW w:w="171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</w:tcPr>
          <w:p w:rsidR="002D7F07" w:rsidRPr="002D7F07" w:rsidRDefault="002D7F07" w:rsidP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092979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2D7F07" w:rsidRDefault="002D7F07" w:rsidP="00D71EB0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2D7F07" w:rsidRDefault="002D7F07" w:rsidP="00D71EB0">
            <w:pPr>
              <w:pStyle w:val="Bang"/>
            </w:pPr>
          </w:p>
        </w:tc>
      </w:tr>
      <w:tr w:rsidR="002D7F07" w:rsidRPr="00382CE6" w:rsidTr="004B3B9F">
        <w:trPr>
          <w:jc w:val="center"/>
        </w:trPr>
        <w:tc>
          <w:tcPr>
            <w:tcW w:w="90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 xml:space="preserve"> </w:t>
            </w:r>
            <w:r w:rsidRPr="002D7F07">
              <w:rPr>
                <w:rFonts w:asciiTheme="minorEastAsia" w:eastAsiaTheme="minorEastAsia" w:hAnsiTheme="minorEastAsia"/>
                <w:lang w:eastAsia="ja-JP"/>
              </w:rPr>
              <w:t xml:space="preserve">Progress Report </w:t>
            </w: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3</w:t>
            </w:r>
            <w:r w:rsidRPr="002D7F07">
              <w:rPr>
                <w:rFonts w:asciiTheme="minorEastAsia" w:eastAsiaTheme="minorEastAsia" w:hAnsiTheme="minorEastAsia"/>
                <w:lang w:eastAsia="ja-JP"/>
              </w:rPr>
              <w:t>_v</w:t>
            </w: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Pr="002D7F07">
              <w:rPr>
                <w:rFonts w:asciiTheme="minorEastAsia" w:eastAsiaTheme="minorEastAsia" w:hAnsiTheme="minorEastAsia"/>
                <w:lang w:eastAsia="ja-JP"/>
              </w:rPr>
              <w:t>_EN</w:t>
            </w:r>
          </w:p>
        </w:tc>
        <w:tc>
          <w:tcPr>
            <w:tcW w:w="171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2D7F07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144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</w:tcPr>
          <w:p w:rsidR="002D7F07" w:rsidRPr="002D7F07" w:rsidRDefault="002D7F07" w:rsidP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092979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2D7F07" w:rsidRDefault="002D7F07" w:rsidP="00D71EB0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2D7F07" w:rsidRDefault="002D7F07" w:rsidP="00D71EB0">
            <w:pPr>
              <w:pStyle w:val="Bang"/>
            </w:pPr>
          </w:p>
        </w:tc>
      </w:tr>
      <w:tr w:rsidR="002D7F07" w:rsidRPr="00382CE6" w:rsidTr="004B3B9F">
        <w:trPr>
          <w:jc w:val="center"/>
        </w:trPr>
        <w:tc>
          <w:tcPr>
            <w:tcW w:w="90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 w:hint="eastAsia"/>
                <w:lang w:eastAsia="ja-JP"/>
              </w:rPr>
              <w:t>VNBD_プロジェクト進捗報告書 3_v1.0_JP</w:t>
            </w:r>
          </w:p>
        </w:tc>
        <w:tc>
          <w:tcPr>
            <w:tcW w:w="171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2D7F07">
              <w:rPr>
                <w:rFonts w:asciiTheme="minorEastAsia" w:eastAsiaTheme="minorEastAsia" w:hAnsiTheme="minorEastAsia"/>
                <w:lang w:eastAsia="ja-JP"/>
              </w:rPr>
              <w:t>Ngo Tran Linh</w:t>
            </w:r>
          </w:p>
        </w:tc>
        <w:tc>
          <w:tcPr>
            <w:tcW w:w="1440" w:type="dxa"/>
            <w:vAlign w:val="center"/>
          </w:tcPr>
          <w:p w:rsidR="002D7F07" w:rsidRPr="002D7F07" w:rsidRDefault="002D7F07" w:rsidP="00D71EB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年10月27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</w:tcPr>
          <w:p w:rsidR="002D7F07" w:rsidRPr="002D7F07" w:rsidRDefault="002D7F07" w:rsidP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092979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2D7F07" w:rsidRDefault="002D7F07" w:rsidP="00D71EB0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D7F07" w:rsidRDefault="002D7F07" w:rsidP="00D71EB0">
            <w:pPr>
              <w:pStyle w:val="Bang"/>
              <w:rPr>
                <w:lang w:eastAsia="ja-JP"/>
              </w:rPr>
            </w:pPr>
          </w:p>
        </w:tc>
      </w:tr>
    </w:tbl>
    <w:p w:rsidR="004B3D68" w:rsidRPr="00382CE6" w:rsidRDefault="00217F45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次期の予定タスク</w:t>
      </w:r>
    </w:p>
    <w:tbl>
      <w:tblPr>
        <w:tblW w:w="9360" w:type="dxa"/>
        <w:jc w:val="center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790"/>
        <w:gridCol w:w="1890"/>
        <w:gridCol w:w="2520"/>
        <w:gridCol w:w="2160"/>
      </w:tblGrid>
      <w:tr w:rsidR="00C84479" w:rsidRPr="00382CE6" w:rsidTr="00A30D01">
        <w:trPr>
          <w:jc w:val="center"/>
        </w:trPr>
        <w:tc>
          <w:tcPr>
            <w:tcW w:w="27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タスク</w:t>
            </w:r>
          </w:p>
        </w:tc>
        <w:tc>
          <w:tcPr>
            <w:tcW w:w="18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252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216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Le Huy Hoang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0C0D91" w:rsidRPr="00382CE6" w:rsidTr="00A30D01">
        <w:trPr>
          <w:jc w:val="center"/>
        </w:trPr>
        <w:tc>
          <w:tcPr>
            <w:tcW w:w="2790" w:type="dxa"/>
            <w:vAlign w:val="center"/>
          </w:tcPr>
          <w:p w:rsidR="000C0D91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コーディング</w:t>
            </w:r>
          </w:p>
        </w:tc>
        <w:tc>
          <w:tcPr>
            <w:tcW w:w="1890" w:type="dxa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Pham Hung Cuong</w:t>
            </w:r>
          </w:p>
        </w:tc>
        <w:tc>
          <w:tcPr>
            <w:tcW w:w="252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0C0D91" w:rsidRPr="00382CE6" w:rsidRDefault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C84479" w:rsidP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lastRenderedPageBreak/>
              <w:t>VNBD_</w:t>
            </w:r>
            <w:r w:rsidR="002D7F07">
              <w:rPr>
                <w:rFonts w:asciiTheme="minorEastAsia" w:eastAsiaTheme="minorEastAsia" w:hAnsiTheme="minorEastAsia" w:hint="eastAsia"/>
                <w:lang w:val="vi-VN" w:eastAsia="ja-JP"/>
              </w:rPr>
              <w:t>Unit Test Rep</w:t>
            </w:r>
            <w:r w:rsidR="002D7F07" w:rsidRPr="002D7F07">
              <w:rPr>
                <w:rFonts w:asciiTheme="minorEastAsia" w:eastAsiaTheme="minorEastAsia" w:hAnsiTheme="minorEastAsia" w:hint="eastAsia"/>
                <w:lang w:val="vi-VN" w:eastAsia="ja-JP"/>
              </w:rPr>
              <w:t>ort</w:t>
            </w:r>
            <w:r w:rsidR="00A30D01"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2D7F0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Nguyen </w:t>
            </w:r>
            <w:r w:rsidRPr="002D7F07">
              <w:rPr>
                <w:rFonts w:asciiTheme="minorEastAsia" w:eastAsiaTheme="minorEastAsia" w:hAnsiTheme="minorEastAsia" w:hint="eastAsia"/>
                <w:lang w:val="vi-VN" w:eastAsia="ja-JP"/>
              </w:rPr>
              <w:t>Manh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 </w:t>
            </w:r>
            <w:r w:rsidRPr="002D7F07">
              <w:rPr>
                <w:rFonts w:asciiTheme="minorEastAsia" w:eastAsiaTheme="minorEastAsia" w:hAnsiTheme="minorEastAsia" w:hint="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2D7F07">
              <w:rPr>
                <w:rFonts w:asciiTheme="minorEastAsia" w:eastAsiaTheme="minorEastAsia" w:hAnsiTheme="minorEastAsia"/>
                <w:lang w:eastAsia="ja-JP"/>
              </w:rPr>
              <w:t>1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2D7F07">
              <w:rPr>
                <w:rFonts w:asciiTheme="minorEastAsia" w:eastAsiaTheme="minorEastAsia" w:hAnsiTheme="minorEastAsia"/>
                <w:lang w:eastAsia="ja-JP"/>
              </w:rPr>
              <w:t>1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A30D01" w:rsidRPr="00382CE6" w:rsidTr="00A30D01">
        <w:trPr>
          <w:jc w:val="center"/>
        </w:trPr>
        <w:tc>
          <w:tcPr>
            <w:tcW w:w="2790" w:type="dxa"/>
            <w:vAlign w:val="center"/>
          </w:tcPr>
          <w:p w:rsidR="00A30D01" w:rsidRPr="00382CE6" w:rsidRDefault="00A30D01" w:rsidP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A30D01">
              <w:rPr>
                <w:rFonts w:asciiTheme="minorEastAsia" w:eastAsiaTheme="minorEastAsia" w:hAnsiTheme="minorEastAsia" w:hint="eastAsia"/>
                <w:lang w:eastAsia="ja-JP"/>
              </w:rPr>
              <w:t>製品を確認し、プロジェクトを管理</w:t>
            </w:r>
          </w:p>
        </w:tc>
        <w:tc>
          <w:tcPr>
            <w:tcW w:w="1890" w:type="dxa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 xml:space="preserve">Ngo Tran </w:t>
            </w:r>
            <w:r w:rsidRPr="00A30D01">
              <w:rPr>
                <w:rFonts w:asciiTheme="minorEastAsia" w:eastAsiaTheme="minorEastAsia" w:hAnsiTheme="minorEastAsia" w:hint="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A30D01" w:rsidRDefault="00A30D0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21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A30D01">
        <w:trPr>
          <w:jc w:val="center"/>
        </w:trPr>
        <w:tc>
          <w:tcPr>
            <w:tcW w:w="2790" w:type="dxa"/>
            <w:vAlign w:val="center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="00C84479"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="002D7F07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4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2D7F07">
              <w:rPr>
                <w:rFonts w:asciiTheme="minorEastAsia" w:eastAsiaTheme="minorEastAsia" w:hAnsiTheme="minorEastAsia"/>
                <w:lang w:eastAsia="ja-JP"/>
              </w:rPr>
              <w:t>1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382CE6" w:rsidRPr="00382CE6" w:rsidTr="00A30D01">
        <w:trPr>
          <w:jc w:val="center"/>
        </w:trPr>
        <w:tc>
          <w:tcPr>
            <w:tcW w:w="2790" w:type="dxa"/>
            <w:vAlign w:val="center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="002D7F07">
              <w:rPr>
                <w:rFonts w:asciiTheme="minorEastAsia" w:eastAsiaTheme="minorEastAsia" w:hAnsiTheme="minorEastAsia" w:hint="eastAsia"/>
                <w:lang w:val="vi-VN" w:eastAsia="ja-JP"/>
              </w:rPr>
              <w:t xml:space="preserve"> 4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_v1.0_JP</w:t>
            </w:r>
          </w:p>
        </w:tc>
        <w:tc>
          <w:tcPr>
            <w:tcW w:w="1890" w:type="dxa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2D7F07">
              <w:rPr>
                <w:rFonts w:asciiTheme="minorEastAsia" w:eastAsiaTheme="minorEastAsia" w:hAnsiTheme="minorEastAsia"/>
                <w:lang w:eastAsia="ja-JP"/>
              </w:rPr>
              <w:t>1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2D7F07">
              <w:rPr>
                <w:rFonts w:asciiTheme="minorEastAsia" w:eastAsiaTheme="minorEastAsia" w:hAnsiTheme="minorEastAsia" w:hint="eastAsia"/>
                <w:lang w:eastAsia="ja-JP"/>
              </w:rPr>
              <w:t>24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</w:tbl>
    <w:p w:rsidR="004B3D68" w:rsidRPr="00382CE6" w:rsidRDefault="00217F45" w:rsidP="00382CE6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問題、提案</w:t>
      </w:r>
    </w:p>
    <w:p w:rsidR="004B3D68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  <w:lang w:eastAsia="ja-JP"/>
        </w:rPr>
      </w:pPr>
      <w:r>
        <w:rPr>
          <w:rFonts w:asciiTheme="minorEastAsia" w:eastAsiaTheme="minorEastAsia" w:hAnsiTheme="minorEastAsia"/>
          <w:b/>
          <w:i/>
          <w:lang w:eastAsia="ja-JP"/>
        </w:rPr>
        <w:t xml:space="preserve">     </w:t>
      </w:r>
      <w:r w:rsidR="00217F45" w:rsidRPr="00382CE6">
        <w:rPr>
          <w:rFonts w:asciiTheme="minorEastAsia" w:eastAsiaTheme="minorEastAsia" w:hAnsiTheme="minorEastAsia" w:hint="eastAsia"/>
          <w:b/>
          <w:i/>
          <w:lang w:eastAsia="ja-JP"/>
        </w:rPr>
        <w:t>作成者</w:t>
      </w:r>
    </w:p>
    <w:p w:rsidR="00382CE6" w:rsidRPr="00382CE6" w:rsidRDefault="00D21CD7" w:rsidP="00382CE6">
      <w:pPr>
        <w:pStyle w:val="Content"/>
        <w:ind w:left="0" w:right="135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Ngo Tran </w:t>
      </w:r>
      <w:r w:rsidRPr="00D21CD7">
        <w:rPr>
          <w:rFonts w:asciiTheme="minorEastAsia" w:eastAsiaTheme="minorEastAsia" w:hAnsiTheme="minorEastAsia"/>
          <w:lang w:val="vi-VN"/>
        </w:rPr>
        <w:t>Linh</w:t>
      </w:r>
      <w:r>
        <w:rPr>
          <w:rFonts w:asciiTheme="minorEastAsia" w:eastAsiaTheme="minorEastAsia" w:hAnsiTheme="minorEastAsia"/>
        </w:rPr>
        <w:t xml:space="preserve"> - PM</w:t>
      </w:r>
    </w:p>
    <w:p w:rsidR="00382CE6" w:rsidRPr="00382CE6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</w:rPr>
      </w:pPr>
    </w:p>
    <w:p w:rsidR="004B3D68" w:rsidRPr="00382CE6" w:rsidRDefault="004B3D68">
      <w:pPr>
        <w:rPr>
          <w:rFonts w:asciiTheme="minorEastAsia" w:eastAsiaTheme="minorEastAsia" w:hAnsiTheme="minorEastAsia"/>
        </w:rPr>
      </w:pPr>
    </w:p>
    <w:sectPr w:rsidR="004B3D68" w:rsidRPr="00382CE6" w:rsidSect="002D7F07">
      <w:footerReference w:type="default" r:id="rId8"/>
      <w:pgSz w:w="11909" w:h="16834" w:code="9"/>
      <w:pgMar w:top="1411" w:right="1138" w:bottom="1411" w:left="1987" w:header="720" w:footer="720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E2" w:rsidRDefault="00451EE2">
      <w:r>
        <w:separator/>
      </w:r>
    </w:p>
  </w:endnote>
  <w:endnote w:type="continuationSeparator" w:id="0">
    <w:p w:rsidR="00451EE2" w:rsidRDefault="00451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 w:rsidR="00A30D01">
      <w:rPr>
        <w:rFonts w:hint="eastAsia"/>
        <w:lang w:eastAsia="ja-JP"/>
      </w:rPr>
      <w:t xml:space="preserve">          </w:t>
    </w:r>
    <w:r w:rsidR="002D7F07">
      <w:rPr>
        <w:rFonts w:hint="eastAsia"/>
        <w:lang w:eastAsia="ja-JP"/>
      </w:rPr>
      <w:t xml:space="preserve">                            </w:t>
    </w:r>
    <w:r w:rsidR="00A30D01">
      <w:rPr>
        <w:rFonts w:hint="eastAsia"/>
        <w:lang w:eastAsia="ja-JP"/>
      </w:rPr>
      <w:t xml:space="preserve"> </w:t>
    </w:r>
    <w:r w:rsidR="00067A8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67A8C">
      <w:rPr>
        <w:rStyle w:val="PageNumber"/>
      </w:rPr>
      <w:fldChar w:fldCharType="separate"/>
    </w:r>
    <w:r w:rsidR="002D7F07">
      <w:rPr>
        <w:rStyle w:val="PageNumber"/>
        <w:noProof/>
      </w:rPr>
      <w:t>3</w:t>
    </w:r>
    <w:r w:rsidR="00067A8C">
      <w:rPr>
        <w:rStyle w:val="PageNumber"/>
      </w:rPr>
      <w:fldChar w:fldCharType="end"/>
    </w:r>
    <w:r>
      <w:rPr>
        <w:rStyle w:val="PageNumber"/>
      </w:rPr>
      <w:t>/</w:t>
    </w:r>
    <w:r w:rsidR="00067A8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67A8C">
      <w:rPr>
        <w:rStyle w:val="PageNumber"/>
      </w:rPr>
      <w:fldChar w:fldCharType="separate"/>
    </w:r>
    <w:r w:rsidR="002D7F07">
      <w:rPr>
        <w:rStyle w:val="PageNumber"/>
        <w:noProof/>
      </w:rPr>
      <w:t>3</w:t>
    </w:r>
    <w:r w:rsidR="00067A8C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E2" w:rsidRDefault="00451EE2">
      <w:r>
        <w:separator/>
      </w:r>
    </w:p>
  </w:footnote>
  <w:footnote w:type="continuationSeparator" w:id="0">
    <w:p w:rsidR="00451EE2" w:rsidRDefault="00451EE2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22B"/>
    <w:rsid w:val="0000617E"/>
    <w:rsid w:val="00042655"/>
    <w:rsid w:val="00051E03"/>
    <w:rsid w:val="0005653E"/>
    <w:rsid w:val="00067A8C"/>
    <w:rsid w:val="000C0D91"/>
    <w:rsid w:val="00180D9D"/>
    <w:rsid w:val="001E3709"/>
    <w:rsid w:val="00217F45"/>
    <w:rsid w:val="00266681"/>
    <w:rsid w:val="002823FD"/>
    <w:rsid w:val="002A503B"/>
    <w:rsid w:val="002D7F07"/>
    <w:rsid w:val="0030399A"/>
    <w:rsid w:val="003323D4"/>
    <w:rsid w:val="00382CE6"/>
    <w:rsid w:val="003840BC"/>
    <w:rsid w:val="003B50ED"/>
    <w:rsid w:val="003B6919"/>
    <w:rsid w:val="003E0390"/>
    <w:rsid w:val="00451EE2"/>
    <w:rsid w:val="004A4218"/>
    <w:rsid w:val="004B3D68"/>
    <w:rsid w:val="005610E8"/>
    <w:rsid w:val="0059001F"/>
    <w:rsid w:val="005A4A75"/>
    <w:rsid w:val="005E29AA"/>
    <w:rsid w:val="006A0499"/>
    <w:rsid w:val="006A545C"/>
    <w:rsid w:val="006D0F23"/>
    <w:rsid w:val="006F6A67"/>
    <w:rsid w:val="0073798B"/>
    <w:rsid w:val="007D50BD"/>
    <w:rsid w:val="00882DE3"/>
    <w:rsid w:val="008C5650"/>
    <w:rsid w:val="00937088"/>
    <w:rsid w:val="0094622B"/>
    <w:rsid w:val="0094749C"/>
    <w:rsid w:val="00990DE8"/>
    <w:rsid w:val="009F7CEF"/>
    <w:rsid w:val="00A30D01"/>
    <w:rsid w:val="00A7285E"/>
    <w:rsid w:val="00AC4607"/>
    <w:rsid w:val="00AE2032"/>
    <w:rsid w:val="00B55BCC"/>
    <w:rsid w:val="00B937AF"/>
    <w:rsid w:val="00B95BBA"/>
    <w:rsid w:val="00C04DC6"/>
    <w:rsid w:val="00C84479"/>
    <w:rsid w:val="00D02607"/>
    <w:rsid w:val="00D02F7F"/>
    <w:rsid w:val="00D21CD7"/>
    <w:rsid w:val="00DA31BE"/>
    <w:rsid w:val="00E0475D"/>
    <w:rsid w:val="00E15445"/>
    <w:rsid w:val="00EB4AA0"/>
    <w:rsid w:val="00EE52E8"/>
    <w:rsid w:val="00F16DD6"/>
    <w:rsid w:val="00F217A1"/>
    <w:rsid w:val="00FA6192"/>
    <w:rsid w:val="00FB7370"/>
    <w:rsid w:val="00FC62CB"/>
    <w:rsid w:val="00FD37B2"/>
    <w:rsid w:val="00FE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919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3B6919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3B6919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3B6919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6919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B6919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3B6919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3B6919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3B6919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B6919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B6919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3B6919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3B6919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3B6919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3B6919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3B6919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3B6919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3B6919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3B6919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3B6919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3B6919"/>
    <w:pPr>
      <w:numPr>
        <w:numId w:val="4"/>
      </w:numPr>
      <w:jc w:val="both"/>
    </w:pPr>
  </w:style>
  <w:style w:type="paragraph" w:customStyle="1" w:styleId="NVCI">
    <w:name w:val="N_VCI"/>
    <w:basedOn w:val="Normal"/>
    <w:rsid w:val="003B6919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3B6919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3B6919"/>
    <w:rPr>
      <w:b/>
      <w:i/>
      <w:color w:val="800080"/>
    </w:rPr>
  </w:style>
  <w:style w:type="paragraph" w:customStyle="1" w:styleId="NormalJob">
    <w:name w:val="NormalJob"/>
    <w:basedOn w:val="Normal"/>
    <w:rsid w:val="003B6919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3B6919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3B6919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3B6919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3B6919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3B6919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3B6919"/>
    <w:rPr>
      <w:vertAlign w:val="superscript"/>
    </w:rPr>
  </w:style>
  <w:style w:type="paragraph" w:styleId="Caption">
    <w:name w:val="caption"/>
    <w:basedOn w:val="Normal"/>
    <w:next w:val="Normal"/>
    <w:qFormat/>
    <w:rsid w:val="003B6919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3B6919"/>
    <w:rPr>
      <w:rFonts w:ascii=".VnArial" w:hAnsi=".VnArial"/>
      <w:sz w:val="16"/>
    </w:rPr>
  </w:style>
  <w:style w:type="paragraph" w:styleId="Footer">
    <w:name w:val="footer"/>
    <w:basedOn w:val="Normal"/>
    <w:autoRedefine/>
    <w:rsid w:val="003B6919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3B6919"/>
  </w:style>
  <w:style w:type="paragraph" w:customStyle="1" w:styleId="Content">
    <w:name w:val="Content"/>
    <w:basedOn w:val="Normal"/>
    <w:rsid w:val="003B6919"/>
    <w:pPr>
      <w:spacing w:before="0"/>
      <w:jc w:val="both"/>
    </w:pPr>
  </w:style>
  <w:style w:type="paragraph" w:styleId="PlainText">
    <w:name w:val="Plain Text"/>
    <w:basedOn w:val="Normal"/>
    <w:rsid w:val="003B6919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3B6919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3B6919"/>
    <w:rPr>
      <w:color w:val="0000FF"/>
      <w:u w:val="single"/>
    </w:rPr>
  </w:style>
  <w:style w:type="character" w:styleId="FollowedHyperlink">
    <w:name w:val="FollowedHyperlink"/>
    <w:basedOn w:val="DefaultParagraphFont"/>
    <w:rsid w:val="003B6919"/>
    <w:rPr>
      <w:color w:val="800080"/>
      <w:u w:val="single"/>
    </w:rPr>
  </w:style>
  <w:style w:type="paragraph" w:customStyle="1" w:styleId="Bang">
    <w:name w:val="Bang"/>
    <w:basedOn w:val="Header"/>
    <w:autoRedefine/>
    <w:rsid w:val="003B6919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3B6919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3B6919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3B6919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B6919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3B6919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3B6919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3B6919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37088"/>
    <w:pPr>
      <w:numPr>
        <w:ilvl w:val="0"/>
        <w:numId w:val="0"/>
      </w:numPr>
      <w:spacing w:after="0" w:line="360" w:lineRule="auto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3B6919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3B6919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3B6919"/>
    <w:rPr>
      <w:rFonts w:cs="Tahoma"/>
      <w:b w:val="0"/>
      <w:i/>
    </w:rPr>
  </w:style>
  <w:style w:type="paragraph" w:customStyle="1" w:styleId="Style1">
    <w:name w:val="Style1"/>
    <w:rsid w:val="003B6919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B6919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3B6919"/>
    <w:pPr>
      <w:jc w:val="center"/>
    </w:pPr>
  </w:style>
  <w:style w:type="paragraph" w:customStyle="1" w:styleId="HeadingLv2">
    <w:name w:val="Heading Lv2"/>
    <w:basedOn w:val="headingbang"/>
    <w:autoRedefine/>
    <w:rsid w:val="003B6919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3B6919"/>
    <w:pPr>
      <w:shd w:val="clear" w:color="auto" w:fill="FFE8E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67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Hang</dc:creator>
  <dc:description>Newly issue</dc:description>
  <cp:lastModifiedBy>Hang</cp:lastModifiedBy>
  <cp:revision>10</cp:revision>
  <cp:lastPrinted>2000-08-14T03:46:00Z</cp:lastPrinted>
  <dcterms:created xsi:type="dcterms:W3CDTF">2013-09-19T04:02:00Z</dcterms:created>
  <dcterms:modified xsi:type="dcterms:W3CDTF">2013-10-27T17:00:00Z</dcterms:modified>
  <cp:category>Report, template</cp:category>
</cp:coreProperties>
</file>