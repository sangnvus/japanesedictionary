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E6" w:rsidRPr="00B17AE1" w:rsidRDefault="00C874E6" w:rsidP="002B6E68">
      <w:pPr>
        <w:pStyle w:val="NormalTB"/>
        <w:widowControl w:val="0"/>
        <w:spacing w:before="120"/>
        <w:rPr>
          <w:rFonts w:ascii="Arial" w:hAnsi="Arial" w:cs="Arial"/>
          <w:noProof/>
          <w:lang w:eastAsia="ja-JP"/>
        </w:rPr>
      </w:pPr>
    </w:p>
    <w:p w:rsidR="00C874E6" w:rsidRPr="00B17AE1" w:rsidRDefault="00C874E6" w:rsidP="002B6E68">
      <w:pPr>
        <w:pStyle w:val="NormalTB"/>
        <w:widowControl w:val="0"/>
        <w:spacing w:before="120"/>
        <w:rPr>
          <w:rFonts w:ascii="Arial" w:hAnsi="Arial" w:cs="Arial"/>
          <w:noProof/>
          <w:lang w:eastAsia="ja-JP"/>
        </w:rPr>
      </w:pPr>
    </w:p>
    <w:p w:rsidR="00C874E6" w:rsidRPr="00B17AE1" w:rsidRDefault="00C874E6" w:rsidP="002B6E68">
      <w:pPr>
        <w:pStyle w:val="NormalTB"/>
        <w:widowControl w:val="0"/>
        <w:spacing w:before="120"/>
        <w:rPr>
          <w:rFonts w:ascii="Arial" w:hAnsi="Arial" w:cs="Arial"/>
          <w:noProof/>
          <w:lang w:eastAsia="ja-JP"/>
        </w:rPr>
      </w:pPr>
    </w:p>
    <w:p w:rsidR="00C40B3D" w:rsidRPr="00B17AE1" w:rsidRDefault="002B6E68" w:rsidP="002B6E68">
      <w:pPr>
        <w:pStyle w:val="NormalTB"/>
        <w:widowControl w:val="0"/>
        <w:spacing w:before="120"/>
        <w:rPr>
          <w:rFonts w:ascii="Arial" w:hAnsi="Arial" w:cs="Arial"/>
          <w:snapToGrid w:val="0"/>
          <w:lang w:val="en-US"/>
        </w:rPr>
      </w:pPr>
      <w:r w:rsidRPr="00B17AE1">
        <w:rPr>
          <w:rFonts w:ascii="Arial" w:hAnsi="Arial" w:cs="Arial"/>
          <w:noProof/>
          <w:lang w:val="en-US" w:eastAsia="ja-JP"/>
        </w:rPr>
        <w:drawing>
          <wp:inline distT="0" distB="0" distL="0" distR="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C40B3D" w:rsidRPr="00B17AE1" w:rsidRDefault="00C40B3D">
      <w:pPr>
        <w:pStyle w:val="NormalTB"/>
        <w:spacing w:before="120"/>
        <w:rPr>
          <w:rFonts w:ascii="Arial" w:hAnsi="Arial" w:cs="Arial"/>
          <w:lang w:val="en-US"/>
        </w:rPr>
      </w:pPr>
    </w:p>
    <w:p w:rsidR="00C40B3D" w:rsidRPr="00B17AE1" w:rsidRDefault="00C40B3D">
      <w:pPr>
        <w:rPr>
          <w:rFonts w:ascii="Arial" w:hAnsi="Arial"/>
        </w:rPr>
      </w:pPr>
    </w:p>
    <w:p w:rsidR="00C40B3D" w:rsidRPr="00B17AE1" w:rsidRDefault="00C40B3D">
      <w:pPr>
        <w:pStyle w:val="NormalTB"/>
        <w:spacing w:before="120"/>
        <w:rPr>
          <w:rFonts w:ascii="Arial" w:hAnsi="Arial" w:cs="Arial"/>
          <w:lang w:val="en-US"/>
        </w:rPr>
      </w:pPr>
    </w:p>
    <w:p w:rsidR="00C40B3D" w:rsidRPr="00B17AE1" w:rsidRDefault="00C40B3D">
      <w:pPr>
        <w:rPr>
          <w:rFonts w:ascii="Arial" w:hAnsi="Arial"/>
        </w:rPr>
      </w:pPr>
    </w:p>
    <w:p w:rsidR="00C40B3D" w:rsidRPr="00B17AE1" w:rsidRDefault="00C40B3D">
      <w:pPr>
        <w:rPr>
          <w:rFonts w:ascii="Arial" w:hAnsi="Arial"/>
        </w:rPr>
      </w:pPr>
    </w:p>
    <w:p w:rsidR="00935173" w:rsidRPr="00B17AE1" w:rsidRDefault="00935173" w:rsidP="00935173">
      <w:pPr>
        <w:pStyle w:val="HeadingBig"/>
        <w:rPr>
          <w:rFonts w:ascii="Arial" w:hAnsi="Arial"/>
          <w:i/>
          <w:iCs/>
          <w:sz w:val="40"/>
          <w:szCs w:val="40"/>
        </w:rPr>
      </w:pPr>
      <w:r w:rsidRPr="00B17AE1">
        <w:rPr>
          <w:rFonts w:ascii="Arial" w:hAnsi="Arial"/>
          <w:sz w:val="40"/>
          <w:szCs w:val="40"/>
        </w:rPr>
        <w:t xml:space="preserve">VOLUNTARY NON-REMUNERATED BLOOD DONATION </w:t>
      </w:r>
    </w:p>
    <w:p w:rsidR="00C40B3D" w:rsidRPr="00B17AE1" w:rsidRDefault="00C40B3D" w:rsidP="001864B1">
      <w:pPr>
        <w:pStyle w:val="HeadingBig"/>
        <w:rPr>
          <w:rFonts w:ascii="Arial" w:hAnsi="Arial"/>
          <w:sz w:val="40"/>
          <w:szCs w:val="40"/>
          <w:lang w:eastAsia="ja-JP"/>
        </w:rPr>
      </w:pPr>
      <w:r w:rsidRPr="00B17AE1">
        <w:rPr>
          <w:rFonts w:ascii="Arial" w:hAnsi="Arial"/>
          <w:sz w:val="40"/>
          <w:szCs w:val="40"/>
          <w:lang w:eastAsia="ja-JP"/>
        </w:rPr>
        <w:t>DETAIL DESIGN DOCUMENT</w:t>
      </w:r>
    </w:p>
    <w:p w:rsidR="00C40B3D" w:rsidRPr="00B17AE1" w:rsidRDefault="000D21FD" w:rsidP="001864B1">
      <w:pPr>
        <w:pStyle w:val="HeadingBig"/>
        <w:rPr>
          <w:rFonts w:ascii="Arial" w:hAnsi="Arial"/>
          <w:sz w:val="40"/>
          <w:szCs w:val="40"/>
          <w:lang w:eastAsia="ja-JP"/>
        </w:rPr>
      </w:pPr>
      <w:r w:rsidRPr="00B17AE1">
        <w:rPr>
          <w:rFonts w:ascii="Arial" w:hAnsi="Arial"/>
          <w:sz w:val="40"/>
          <w:szCs w:val="40"/>
          <w:lang w:eastAsia="ja-JP"/>
        </w:rPr>
        <w:t>Class D</w:t>
      </w:r>
      <w:r w:rsidR="00C40B3D" w:rsidRPr="00B17AE1">
        <w:rPr>
          <w:rFonts w:ascii="Arial" w:hAnsi="Arial"/>
          <w:sz w:val="40"/>
          <w:szCs w:val="40"/>
          <w:lang w:eastAsia="ja-JP"/>
        </w:rPr>
        <w:t>esign</w:t>
      </w:r>
    </w:p>
    <w:p w:rsidR="00C40B3D" w:rsidRPr="00B17AE1" w:rsidRDefault="00C40B3D" w:rsidP="001864B1">
      <w:pPr>
        <w:pStyle w:val="HeadingBig"/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</w:rPr>
      </w:pPr>
    </w:p>
    <w:p w:rsidR="00C40B3D" w:rsidRPr="00B17AE1" w:rsidRDefault="00C40B3D">
      <w:pPr>
        <w:pStyle w:val="NormalT"/>
        <w:jc w:val="center"/>
        <w:rPr>
          <w:rFonts w:ascii="Arial" w:hAnsi="Arial"/>
          <w:b/>
          <w:bCs w:val="0"/>
          <w:sz w:val="24"/>
          <w:szCs w:val="24"/>
          <w:lang w:eastAsia="ja-JP"/>
        </w:rPr>
      </w:pPr>
      <w:r w:rsidRPr="00B17AE1">
        <w:rPr>
          <w:rFonts w:ascii="Arial" w:hAnsi="Arial"/>
          <w:b/>
          <w:bCs w:val="0"/>
          <w:sz w:val="24"/>
          <w:szCs w:val="24"/>
        </w:rPr>
        <w:t xml:space="preserve">Project Code: </w:t>
      </w:r>
      <w:r w:rsidR="00935173" w:rsidRPr="00B17AE1">
        <w:rPr>
          <w:rFonts w:ascii="Arial" w:hAnsi="Arial"/>
          <w:b/>
          <w:bCs w:val="0"/>
          <w:sz w:val="24"/>
          <w:szCs w:val="24"/>
        </w:rPr>
        <w:t>VNBD</w:t>
      </w:r>
    </w:p>
    <w:p w:rsidR="00C40B3D" w:rsidRPr="00B17AE1" w:rsidRDefault="00C40B3D" w:rsidP="00724682">
      <w:pPr>
        <w:pStyle w:val="NormalT"/>
        <w:jc w:val="center"/>
        <w:rPr>
          <w:rFonts w:ascii="Arial" w:hAnsi="Arial"/>
          <w:sz w:val="24"/>
          <w:szCs w:val="24"/>
        </w:rPr>
      </w:pPr>
      <w:r w:rsidRPr="00B17AE1">
        <w:rPr>
          <w:rFonts w:ascii="Arial" w:hAnsi="Arial"/>
          <w:b/>
          <w:bCs w:val="0"/>
          <w:sz w:val="24"/>
          <w:szCs w:val="24"/>
        </w:rPr>
        <w:t xml:space="preserve">Document Code: </w:t>
      </w:r>
      <w:r w:rsidR="00935173" w:rsidRPr="00B17AE1">
        <w:rPr>
          <w:rFonts w:ascii="Arial" w:hAnsi="Arial"/>
          <w:b/>
          <w:bCs w:val="0"/>
          <w:sz w:val="24"/>
          <w:szCs w:val="24"/>
          <w:lang w:val="vi-VN" w:eastAsia="ja-JP"/>
        </w:rPr>
        <w:t>VNBD_</w:t>
      </w:r>
      <w:r w:rsidR="0085424C" w:rsidRPr="00B17AE1">
        <w:rPr>
          <w:rFonts w:ascii="Arial" w:hAnsi="Arial"/>
          <w:b/>
          <w:bCs w:val="0"/>
          <w:sz w:val="24"/>
          <w:szCs w:val="24"/>
          <w:lang w:eastAsia="ja-JP"/>
        </w:rPr>
        <w:t>Class Design</w:t>
      </w:r>
      <w:r w:rsidR="000D21FD" w:rsidRPr="00B17AE1">
        <w:rPr>
          <w:rFonts w:ascii="Arial" w:hAnsi="Arial"/>
          <w:b/>
          <w:bCs w:val="0"/>
          <w:sz w:val="24"/>
          <w:szCs w:val="24"/>
          <w:lang w:eastAsia="ja-JP"/>
        </w:rPr>
        <w:t>_</w:t>
      </w:r>
      <w:r w:rsidRPr="00B17AE1">
        <w:rPr>
          <w:rFonts w:ascii="Arial" w:hAnsi="Arial"/>
          <w:b/>
          <w:bCs w:val="0"/>
          <w:sz w:val="24"/>
          <w:szCs w:val="24"/>
          <w:lang w:eastAsia="ja-JP"/>
        </w:rPr>
        <w:t>v</w:t>
      </w:r>
      <w:r w:rsidR="00751F53">
        <w:rPr>
          <w:rFonts w:ascii="Arial" w:hAnsi="Arial" w:hint="eastAsia"/>
          <w:b/>
          <w:bCs w:val="0"/>
          <w:sz w:val="24"/>
          <w:szCs w:val="24"/>
          <w:lang w:eastAsia="ja-JP"/>
        </w:rPr>
        <w:t>1.0</w:t>
      </w:r>
      <w:r w:rsidR="000D21FD" w:rsidRPr="00B17AE1">
        <w:rPr>
          <w:rFonts w:ascii="Arial" w:hAnsi="Arial"/>
          <w:b/>
          <w:bCs w:val="0"/>
          <w:sz w:val="24"/>
          <w:szCs w:val="24"/>
          <w:lang w:eastAsia="ja-JP"/>
        </w:rPr>
        <w:t>_EN</w:t>
      </w:r>
    </w:p>
    <w:p w:rsidR="00DA0A63" w:rsidRPr="00B17AE1" w:rsidRDefault="00DA0A63">
      <w:pPr>
        <w:rPr>
          <w:rFonts w:ascii="Arial" w:hAnsi="Arial"/>
          <w:sz w:val="24"/>
          <w:szCs w:val="24"/>
        </w:rPr>
      </w:pPr>
    </w:p>
    <w:p w:rsidR="00DA0A63" w:rsidRPr="00B17AE1" w:rsidRDefault="00DA0A63">
      <w:pPr>
        <w:rPr>
          <w:rFonts w:ascii="Arial" w:hAnsi="Arial"/>
          <w:sz w:val="24"/>
          <w:szCs w:val="24"/>
        </w:rPr>
      </w:pPr>
    </w:p>
    <w:p w:rsidR="00DA0A63" w:rsidRPr="00B17AE1" w:rsidRDefault="00DA0A63">
      <w:pPr>
        <w:rPr>
          <w:rFonts w:ascii="Arial" w:hAnsi="Arial"/>
          <w:sz w:val="24"/>
          <w:szCs w:val="24"/>
        </w:rPr>
      </w:pPr>
    </w:p>
    <w:p w:rsidR="00C40B3D" w:rsidRPr="00B17AE1" w:rsidRDefault="00C40B3D">
      <w:pPr>
        <w:rPr>
          <w:rFonts w:ascii="Arial" w:hAnsi="Arial"/>
          <w:sz w:val="24"/>
          <w:szCs w:val="24"/>
        </w:rPr>
      </w:pPr>
    </w:p>
    <w:p w:rsidR="00315153" w:rsidRPr="00B17AE1" w:rsidRDefault="00315153" w:rsidP="00315153">
      <w:pPr>
        <w:pStyle w:val="NormalTB"/>
        <w:widowControl w:val="0"/>
        <w:spacing w:before="120"/>
        <w:rPr>
          <w:rFonts w:ascii="Arial" w:hAnsi="Arial" w:cs="Arial"/>
          <w:b/>
          <w:snapToGrid w:val="0"/>
          <w:sz w:val="24"/>
          <w:szCs w:val="24"/>
          <w:lang w:val="en-US"/>
        </w:rPr>
      </w:pPr>
      <w:r w:rsidRPr="00B17AE1">
        <w:rPr>
          <w:rFonts w:ascii="Arial" w:hAnsi="Arial" w:cs="Arial"/>
          <w:b/>
          <w:snapToGrid w:val="0"/>
          <w:sz w:val="24"/>
          <w:szCs w:val="24"/>
          <w:lang w:val="en-US"/>
        </w:rPr>
        <w:t xml:space="preserve">Ha </w:t>
      </w:r>
      <w:r w:rsidRPr="00B17AE1">
        <w:rPr>
          <w:rFonts w:ascii="Arial" w:hAnsi="Arial" w:cs="Arial"/>
          <w:b/>
          <w:snapToGrid w:val="0"/>
          <w:sz w:val="24"/>
          <w:szCs w:val="24"/>
          <w:lang w:val="vi-VN"/>
        </w:rPr>
        <w:t>Noi</w:t>
      </w:r>
      <w:r w:rsidRPr="00B17AE1">
        <w:rPr>
          <w:rFonts w:ascii="Arial" w:hAnsi="Arial" w:cs="Arial"/>
          <w:b/>
          <w:snapToGrid w:val="0"/>
          <w:sz w:val="24"/>
          <w:szCs w:val="24"/>
          <w:lang w:val="en-US"/>
        </w:rPr>
        <w:t xml:space="preserve">, </w:t>
      </w:r>
      <w:r w:rsidR="001555BD" w:rsidRPr="00B17AE1">
        <w:rPr>
          <w:rFonts w:ascii="Arial" w:hAnsi="Arial" w:cs="Arial"/>
          <w:b/>
          <w:snapToGrid w:val="0"/>
          <w:sz w:val="24"/>
          <w:szCs w:val="24"/>
          <w:lang w:val="en-US"/>
        </w:rPr>
        <w:t>12</w:t>
      </w:r>
      <w:r w:rsidRPr="00B17AE1">
        <w:rPr>
          <w:rFonts w:ascii="Arial" w:hAnsi="Arial" w:cs="Arial"/>
          <w:b/>
          <w:snapToGrid w:val="0"/>
          <w:sz w:val="24"/>
          <w:szCs w:val="24"/>
          <w:lang w:val="en-US"/>
        </w:rPr>
        <w:t>/10/2013</w:t>
      </w:r>
    </w:p>
    <w:p w:rsidR="00C40B3D" w:rsidRPr="00B17AE1" w:rsidRDefault="00C40B3D">
      <w:pPr>
        <w:pStyle w:val="NormalH"/>
        <w:rPr>
          <w:rFonts w:ascii="Arial" w:hAnsi="Arial" w:cs="Arial"/>
          <w:szCs w:val="24"/>
        </w:rPr>
      </w:pPr>
      <w:r w:rsidRPr="00B17AE1">
        <w:rPr>
          <w:rFonts w:ascii="Arial" w:hAnsi="Arial" w:cs="Arial"/>
          <w:szCs w:val="24"/>
        </w:rPr>
        <w:lastRenderedPageBreak/>
        <w:t>Record of change</w:t>
      </w: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sz w:val="24"/>
          <w:szCs w:val="24"/>
        </w:rPr>
        <w:t>*A - Added M - Modified D – Deleted</w:t>
      </w:r>
    </w:p>
    <w:tbl>
      <w:tblPr>
        <w:tblW w:w="9270" w:type="dxa"/>
        <w:jc w:val="center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411"/>
        <w:gridCol w:w="2009"/>
        <w:gridCol w:w="720"/>
        <w:gridCol w:w="3960"/>
        <w:gridCol w:w="1170"/>
      </w:tblGrid>
      <w:tr w:rsidR="00C40B3D" w:rsidRPr="00B17AE1" w:rsidTr="000D21FD">
        <w:trPr>
          <w:trHeight w:val="576"/>
          <w:jc w:val="center"/>
        </w:trPr>
        <w:tc>
          <w:tcPr>
            <w:tcW w:w="1411" w:type="dxa"/>
            <w:shd w:val="clear" w:color="auto" w:fill="FFE8E1"/>
          </w:tcPr>
          <w:p w:rsidR="00C40B3D" w:rsidRPr="00B17AE1" w:rsidRDefault="00C40B3D" w:rsidP="009A6176">
            <w:pPr>
              <w:pStyle w:val="table"/>
              <w:jc w:val="center"/>
              <w:rPr>
                <w:rFonts w:ascii="Arial" w:hAnsi="Arial" w:cs="Arial"/>
                <w:sz w:val="24"/>
              </w:rPr>
            </w:pPr>
            <w:r w:rsidRPr="00B17AE1">
              <w:rPr>
                <w:rFonts w:ascii="Arial" w:hAnsi="Arial" w:cs="Arial"/>
                <w:sz w:val="24"/>
              </w:rPr>
              <w:t>Effective Date</w:t>
            </w:r>
          </w:p>
        </w:tc>
        <w:tc>
          <w:tcPr>
            <w:tcW w:w="2009" w:type="dxa"/>
            <w:shd w:val="clear" w:color="auto" w:fill="FFE8E1"/>
          </w:tcPr>
          <w:p w:rsidR="00C40B3D" w:rsidRPr="00B17AE1" w:rsidRDefault="00C40B3D" w:rsidP="009A6176">
            <w:pPr>
              <w:pStyle w:val="table"/>
              <w:jc w:val="center"/>
              <w:rPr>
                <w:rFonts w:ascii="Arial" w:hAnsi="Arial" w:cs="Arial"/>
                <w:sz w:val="24"/>
              </w:rPr>
            </w:pPr>
            <w:r w:rsidRPr="00B17AE1">
              <w:rPr>
                <w:rFonts w:ascii="Arial" w:hAnsi="Arial" w:cs="Arial"/>
                <w:sz w:val="24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C40B3D" w:rsidRPr="00B17AE1" w:rsidRDefault="00C40B3D" w:rsidP="009A6176">
            <w:pPr>
              <w:pStyle w:val="table"/>
              <w:jc w:val="center"/>
              <w:rPr>
                <w:rFonts w:ascii="Arial" w:hAnsi="Arial" w:cs="Arial"/>
                <w:sz w:val="24"/>
              </w:rPr>
            </w:pPr>
            <w:r w:rsidRPr="00B17AE1">
              <w:rPr>
                <w:rFonts w:ascii="Arial" w:hAnsi="Arial" w:cs="Arial"/>
                <w:sz w:val="24"/>
              </w:rPr>
              <w:t>A*</w:t>
            </w:r>
            <w:r w:rsidRPr="00B17AE1">
              <w:rPr>
                <w:rFonts w:ascii="Arial" w:hAnsi="Arial" w:cs="Arial"/>
                <w:sz w:val="24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C40B3D" w:rsidRPr="00B17AE1" w:rsidRDefault="00C40B3D" w:rsidP="009A6176">
            <w:pPr>
              <w:pStyle w:val="table"/>
              <w:jc w:val="center"/>
              <w:rPr>
                <w:rFonts w:ascii="Arial" w:hAnsi="Arial" w:cs="Arial"/>
                <w:sz w:val="24"/>
              </w:rPr>
            </w:pPr>
            <w:r w:rsidRPr="00B17AE1">
              <w:rPr>
                <w:rFonts w:ascii="Arial" w:hAnsi="Arial" w:cs="Arial"/>
                <w:sz w:val="24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C40B3D" w:rsidRPr="00B17AE1" w:rsidRDefault="00C40B3D" w:rsidP="009A6176">
            <w:pPr>
              <w:pStyle w:val="table"/>
              <w:jc w:val="center"/>
              <w:rPr>
                <w:rFonts w:ascii="Arial" w:hAnsi="Arial" w:cs="Arial"/>
                <w:sz w:val="24"/>
              </w:rPr>
            </w:pPr>
            <w:r w:rsidRPr="00B17AE1">
              <w:rPr>
                <w:rFonts w:ascii="Arial" w:hAnsi="Arial" w:cs="Arial"/>
                <w:sz w:val="24"/>
              </w:rPr>
              <w:t>New Version</w:t>
            </w:r>
          </w:p>
        </w:tc>
      </w:tr>
      <w:tr w:rsidR="001523F3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1523F3" w:rsidRPr="00B17AE1" w:rsidRDefault="001523F3" w:rsidP="009A6176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01/10/2013</w:t>
            </w:r>
          </w:p>
        </w:tc>
        <w:tc>
          <w:tcPr>
            <w:tcW w:w="2009" w:type="dxa"/>
          </w:tcPr>
          <w:p w:rsidR="001523F3" w:rsidRPr="00B17AE1" w:rsidRDefault="001523F3" w:rsidP="009A6176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Add new</w:t>
            </w:r>
          </w:p>
        </w:tc>
        <w:tc>
          <w:tcPr>
            <w:tcW w:w="720" w:type="dxa"/>
          </w:tcPr>
          <w:p w:rsidR="001523F3" w:rsidRPr="00B17AE1" w:rsidRDefault="001523F3" w:rsidP="000D21FD">
            <w:pPr>
              <w:pStyle w:val="Ba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960" w:type="dxa"/>
          </w:tcPr>
          <w:p w:rsidR="001523F3" w:rsidRPr="00B17AE1" w:rsidRDefault="001523F3" w:rsidP="009A6176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1523F3" w:rsidRPr="00B17AE1" w:rsidRDefault="00751F53" w:rsidP="00751F53">
            <w:pPr>
              <w:pStyle w:val="Ba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ja-JP"/>
              </w:rPr>
              <w:t>v</w:t>
            </w:r>
            <w:r w:rsidR="001523F3" w:rsidRPr="00B17AE1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  <w:tr w:rsidR="00C40B3D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C40B3D" w:rsidRPr="00B17AE1" w:rsidRDefault="00D61759" w:rsidP="009A6176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12/10/2013</w:t>
            </w:r>
          </w:p>
        </w:tc>
        <w:tc>
          <w:tcPr>
            <w:tcW w:w="2009" w:type="dxa"/>
          </w:tcPr>
          <w:p w:rsidR="00C40B3D" w:rsidRPr="00B17AE1" w:rsidRDefault="00D61759" w:rsidP="009A6176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Modify</w:t>
            </w:r>
          </w:p>
        </w:tc>
        <w:tc>
          <w:tcPr>
            <w:tcW w:w="720" w:type="dxa"/>
          </w:tcPr>
          <w:p w:rsidR="00C40B3D" w:rsidRPr="00B17AE1" w:rsidRDefault="00D61759" w:rsidP="000D21FD">
            <w:pPr>
              <w:pStyle w:val="Ba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60" w:type="dxa"/>
          </w:tcPr>
          <w:p w:rsidR="00C40B3D" w:rsidRPr="00B17AE1" w:rsidRDefault="00B17AE1" w:rsidP="009A6176">
            <w:pPr>
              <w:pStyle w:val="Bang"/>
              <w:jc w:val="both"/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ja-JP"/>
              </w:rPr>
              <w:t>Update comments of supervisor</w:t>
            </w:r>
          </w:p>
        </w:tc>
        <w:tc>
          <w:tcPr>
            <w:tcW w:w="1170" w:type="dxa"/>
          </w:tcPr>
          <w:p w:rsidR="00C40B3D" w:rsidRPr="00B17AE1" w:rsidRDefault="00B17AE1" w:rsidP="00751F53">
            <w:pPr>
              <w:pStyle w:val="Ba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ja-JP"/>
              </w:rPr>
              <w:t>v</w:t>
            </w:r>
            <w:r w:rsidR="00D61759" w:rsidRPr="00B17AE1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751F53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ja-JP"/>
              </w:rPr>
              <w:t>20</w:t>
            </w:r>
            <w:r w:rsidRPr="00B17AE1">
              <w:rPr>
                <w:rFonts w:ascii="Arial" w:hAnsi="Arial" w:cs="Arial"/>
                <w:sz w:val="24"/>
                <w:szCs w:val="24"/>
              </w:rPr>
              <w:t>/10/2013</w:t>
            </w:r>
          </w:p>
        </w:tc>
        <w:tc>
          <w:tcPr>
            <w:tcW w:w="2009" w:type="dxa"/>
          </w:tcPr>
          <w:p w:rsidR="00A135A2" w:rsidRPr="00B17AE1" w:rsidRDefault="00A135A2" w:rsidP="00751F53">
            <w:pPr>
              <w:pStyle w:val="Ba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Modify</w:t>
            </w:r>
          </w:p>
        </w:tc>
        <w:tc>
          <w:tcPr>
            <w:tcW w:w="720" w:type="dxa"/>
          </w:tcPr>
          <w:p w:rsidR="00A135A2" w:rsidRPr="00B17AE1" w:rsidRDefault="00A135A2" w:rsidP="00751F53">
            <w:pPr>
              <w:pStyle w:val="Ba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AE1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60" w:type="dxa"/>
          </w:tcPr>
          <w:p w:rsidR="00A135A2" w:rsidRPr="00B17AE1" w:rsidRDefault="00A135A2" w:rsidP="00751F53">
            <w:pPr>
              <w:pStyle w:val="Bang"/>
              <w:jc w:val="both"/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ja-JP"/>
              </w:rPr>
              <w:t>Update comments of supervisor</w:t>
            </w:r>
          </w:p>
        </w:tc>
        <w:tc>
          <w:tcPr>
            <w:tcW w:w="1170" w:type="dxa"/>
          </w:tcPr>
          <w:p w:rsidR="00A135A2" w:rsidRPr="00A135A2" w:rsidRDefault="00A135A2" w:rsidP="00751F53">
            <w:pPr>
              <w:pStyle w:val="Bang"/>
              <w:jc w:val="center"/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ja-JP"/>
              </w:rPr>
              <w:t>v</w:t>
            </w:r>
            <w:r w:rsidRPr="00B17AE1">
              <w:rPr>
                <w:rFonts w:ascii="Arial" w:hAnsi="Arial" w:cs="Arial"/>
                <w:sz w:val="24"/>
                <w:szCs w:val="24"/>
              </w:rPr>
              <w:t>0.9</w:t>
            </w:r>
            <w:r>
              <w:rPr>
                <w:rFonts w:ascii="Arial" w:eastAsiaTheme="minorEastAsia" w:hAnsi="Arial" w:cs="Arial" w:hint="eastAsia"/>
                <w:sz w:val="24"/>
                <w:szCs w:val="24"/>
                <w:lang w:eastAsia="ja-JP"/>
              </w:rPr>
              <w:t>.9</w:t>
            </w: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751F53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23</w:t>
            </w:r>
            <w:r w:rsidRPr="00B17AE1">
              <w:rPr>
                <w:rFonts w:ascii="Arial" w:hAnsi="Arial" w:cs="Arial"/>
                <w:sz w:val="24"/>
              </w:rPr>
              <w:t>/10/2013</w:t>
            </w:r>
          </w:p>
        </w:tc>
        <w:tc>
          <w:tcPr>
            <w:tcW w:w="2009" w:type="dxa"/>
          </w:tcPr>
          <w:p w:rsidR="00A135A2" w:rsidRPr="00B17AE1" w:rsidRDefault="00751F53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Modify</w:t>
            </w:r>
          </w:p>
        </w:tc>
        <w:tc>
          <w:tcPr>
            <w:tcW w:w="720" w:type="dxa"/>
          </w:tcPr>
          <w:p w:rsidR="00A135A2" w:rsidRPr="00B17AE1" w:rsidRDefault="00751F53" w:rsidP="00751F53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M</w:t>
            </w:r>
          </w:p>
        </w:tc>
        <w:tc>
          <w:tcPr>
            <w:tcW w:w="3960" w:type="dxa"/>
          </w:tcPr>
          <w:p w:rsidR="00A135A2" w:rsidRPr="00B17AE1" w:rsidRDefault="00751F53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Update version</w:t>
            </w:r>
          </w:p>
        </w:tc>
        <w:tc>
          <w:tcPr>
            <w:tcW w:w="1170" w:type="dxa"/>
          </w:tcPr>
          <w:p w:rsidR="00A135A2" w:rsidRPr="00B17AE1" w:rsidRDefault="00751F53" w:rsidP="00751F53">
            <w:pPr>
              <w:pStyle w:val="NormalRecord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v1.0</w:t>
            </w: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135A2" w:rsidRPr="00B17AE1" w:rsidTr="000D21FD">
        <w:trPr>
          <w:trHeight w:hRule="exact" w:val="432"/>
          <w:jc w:val="center"/>
        </w:trPr>
        <w:tc>
          <w:tcPr>
            <w:tcW w:w="1411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  <w:lang w:val="fr-CA"/>
              </w:rPr>
            </w:pPr>
          </w:p>
        </w:tc>
        <w:tc>
          <w:tcPr>
            <w:tcW w:w="2009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  <w:lang w:val="fr-CA"/>
              </w:rPr>
            </w:pPr>
          </w:p>
        </w:tc>
        <w:tc>
          <w:tcPr>
            <w:tcW w:w="72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  <w:lang w:val="fr-CA"/>
              </w:rPr>
            </w:pPr>
          </w:p>
        </w:tc>
        <w:tc>
          <w:tcPr>
            <w:tcW w:w="396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  <w:lang w:val="fr-CA"/>
              </w:rPr>
            </w:pPr>
          </w:p>
        </w:tc>
        <w:tc>
          <w:tcPr>
            <w:tcW w:w="1170" w:type="dxa"/>
          </w:tcPr>
          <w:p w:rsidR="00A135A2" w:rsidRPr="00B17AE1" w:rsidRDefault="00A135A2" w:rsidP="009A6176">
            <w:pPr>
              <w:pStyle w:val="NormalRecord"/>
              <w:jc w:val="both"/>
              <w:rPr>
                <w:rFonts w:ascii="Arial" w:hAnsi="Arial" w:cs="Arial"/>
                <w:sz w:val="24"/>
                <w:lang w:val="fr-CA"/>
              </w:rPr>
            </w:pPr>
          </w:p>
        </w:tc>
      </w:tr>
    </w:tbl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>
      <w:pPr>
        <w:rPr>
          <w:rFonts w:ascii="Arial" w:hAnsi="Arial"/>
          <w:lang w:eastAsia="ja-JP"/>
        </w:rPr>
      </w:pPr>
    </w:p>
    <w:p w:rsidR="00C40B3D" w:rsidRPr="00B17AE1" w:rsidRDefault="00C40B3D" w:rsidP="00C40B3D">
      <w:pPr>
        <w:pStyle w:val="NormalH"/>
        <w:rPr>
          <w:rFonts w:ascii="Arial" w:hAnsi="Arial" w:cs="Arial"/>
          <w:szCs w:val="24"/>
        </w:rPr>
      </w:pPr>
      <w:r w:rsidRPr="00B17AE1">
        <w:rPr>
          <w:rFonts w:ascii="Arial" w:hAnsi="Arial" w:cs="Arial"/>
          <w:szCs w:val="24"/>
        </w:rPr>
        <w:lastRenderedPageBreak/>
        <w:t>SIGNATURE PAGE</w:t>
      </w:r>
    </w:p>
    <w:p w:rsidR="00C40B3D" w:rsidRPr="00B17AE1" w:rsidRDefault="00C40B3D" w:rsidP="00C40B3D">
      <w:pPr>
        <w:rPr>
          <w:rFonts w:ascii="Arial" w:hAnsi="Arial"/>
          <w:sz w:val="24"/>
          <w:szCs w:val="24"/>
        </w:rPr>
      </w:pPr>
    </w:p>
    <w:p w:rsidR="00C40B3D" w:rsidRPr="00B17AE1" w:rsidRDefault="00C40B3D" w:rsidP="00C40B3D">
      <w:pPr>
        <w:rPr>
          <w:rFonts w:ascii="Arial" w:hAnsi="Arial"/>
          <w:sz w:val="24"/>
          <w:szCs w:val="24"/>
        </w:rPr>
      </w:pPr>
    </w:p>
    <w:p w:rsidR="00C40B3D" w:rsidRPr="00B17AE1" w:rsidRDefault="00C40B3D" w:rsidP="00C40B3D">
      <w:pPr>
        <w:rPr>
          <w:rFonts w:ascii="Arial" w:hAnsi="Arial"/>
          <w:sz w:val="24"/>
          <w:szCs w:val="24"/>
        </w:rPr>
      </w:pPr>
    </w:p>
    <w:p w:rsidR="00B8526E" w:rsidRPr="00B17AE1" w:rsidRDefault="00B8526E" w:rsidP="00B8526E">
      <w:pPr>
        <w:rPr>
          <w:rFonts w:ascii="Arial" w:hAnsi="Arial"/>
          <w:sz w:val="24"/>
          <w:szCs w:val="24"/>
        </w:rPr>
      </w:pP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B17AE1">
        <w:rPr>
          <w:rFonts w:ascii="Arial" w:hAnsi="Arial"/>
          <w:b/>
          <w:sz w:val="24"/>
          <w:szCs w:val="24"/>
        </w:rPr>
        <w:t>ORIGINATOR:</w:t>
      </w:r>
      <w:r w:rsidRPr="00B17AE1">
        <w:rPr>
          <w:rFonts w:ascii="Arial" w:hAnsi="Arial"/>
          <w:sz w:val="24"/>
          <w:szCs w:val="24"/>
        </w:rPr>
        <w:tab/>
        <w:t xml:space="preserve">Nguyen </w:t>
      </w:r>
      <w:r w:rsidRPr="00B17AE1">
        <w:rPr>
          <w:rFonts w:ascii="Arial" w:hAnsi="Arial"/>
          <w:sz w:val="24"/>
          <w:szCs w:val="24"/>
          <w:lang w:val="vi-VN"/>
        </w:rPr>
        <w:t>Manh</w:t>
      </w:r>
      <w:r w:rsidRPr="00B17AE1">
        <w:rPr>
          <w:rFonts w:ascii="Arial" w:hAnsi="Arial"/>
          <w:sz w:val="24"/>
          <w:szCs w:val="24"/>
        </w:rPr>
        <w:t xml:space="preserve"> </w:t>
      </w:r>
      <w:r w:rsidRPr="00B17AE1">
        <w:rPr>
          <w:rFonts w:ascii="Arial" w:hAnsi="Arial"/>
          <w:sz w:val="24"/>
          <w:szCs w:val="24"/>
          <w:lang w:val="vi-VN"/>
        </w:rPr>
        <w:t>Cuong</w:t>
      </w:r>
      <w:r w:rsidRPr="00B17AE1">
        <w:rPr>
          <w:rFonts w:ascii="Arial" w:hAnsi="Arial"/>
          <w:sz w:val="24"/>
          <w:szCs w:val="24"/>
        </w:rPr>
        <w:t xml:space="preserve">                           </w:t>
      </w:r>
      <w:r w:rsidR="001555BD" w:rsidRPr="00B17AE1">
        <w:rPr>
          <w:rFonts w:ascii="Arial" w:hAnsi="Arial"/>
          <w:sz w:val="24"/>
          <w:szCs w:val="24"/>
        </w:rPr>
        <w:t>12</w:t>
      </w:r>
      <w:r w:rsidRPr="00B17AE1">
        <w:rPr>
          <w:rFonts w:ascii="Arial" w:hAnsi="Arial"/>
          <w:sz w:val="24"/>
          <w:szCs w:val="24"/>
        </w:rPr>
        <w:t xml:space="preserve">/10/2013                          </w:t>
      </w: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B17AE1">
        <w:rPr>
          <w:rFonts w:ascii="Arial" w:hAnsi="Arial"/>
          <w:sz w:val="24"/>
          <w:szCs w:val="24"/>
        </w:rPr>
        <w:tab/>
        <w:t>Developer</w:t>
      </w: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B17AE1">
        <w:rPr>
          <w:rFonts w:ascii="Arial" w:hAnsi="Arial"/>
          <w:b/>
          <w:sz w:val="24"/>
          <w:szCs w:val="24"/>
        </w:rPr>
        <w:t>REVIEWERS:</w:t>
      </w:r>
      <w:r w:rsidRPr="00B17AE1">
        <w:rPr>
          <w:rFonts w:ascii="Arial" w:hAnsi="Arial"/>
          <w:sz w:val="24"/>
          <w:szCs w:val="24"/>
        </w:rPr>
        <w:tab/>
        <w:t xml:space="preserve">Nguyen </w:t>
      </w:r>
      <w:r w:rsidRPr="00B17AE1">
        <w:rPr>
          <w:rFonts w:ascii="Arial" w:hAnsi="Arial"/>
          <w:sz w:val="24"/>
          <w:szCs w:val="24"/>
          <w:lang w:val="vi-VN"/>
        </w:rPr>
        <w:t>Thi</w:t>
      </w:r>
      <w:r w:rsidRPr="00B17AE1">
        <w:rPr>
          <w:rFonts w:ascii="Arial" w:hAnsi="Arial"/>
          <w:sz w:val="24"/>
          <w:szCs w:val="24"/>
        </w:rPr>
        <w:t xml:space="preserve"> Tam</w:t>
      </w:r>
      <w:r w:rsidRPr="00B17AE1">
        <w:rPr>
          <w:rFonts w:ascii="Arial" w:hAnsi="Arial"/>
          <w:sz w:val="24"/>
          <w:szCs w:val="24"/>
        </w:rPr>
        <w:tab/>
        <w:t xml:space="preserve"> </w:t>
      </w:r>
      <w:r w:rsidR="002B6E68" w:rsidRPr="00B17AE1">
        <w:rPr>
          <w:rFonts w:ascii="Arial" w:hAnsi="Arial"/>
          <w:sz w:val="24"/>
          <w:szCs w:val="24"/>
        </w:rPr>
        <w:tab/>
      </w:r>
      <w:r w:rsidR="009A6176" w:rsidRPr="00B17AE1">
        <w:rPr>
          <w:rFonts w:ascii="Arial" w:hAnsi="Arial"/>
          <w:sz w:val="24"/>
          <w:szCs w:val="24"/>
        </w:rPr>
        <w:t xml:space="preserve">       </w:t>
      </w:r>
      <w:r w:rsidR="002B6E68" w:rsidRPr="00B17AE1">
        <w:rPr>
          <w:rFonts w:ascii="Arial" w:hAnsi="Arial"/>
          <w:sz w:val="24"/>
          <w:szCs w:val="24"/>
        </w:rPr>
        <w:t>13/10/2013</w:t>
      </w: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sz w:val="24"/>
          <w:szCs w:val="24"/>
        </w:rPr>
        <w:tab/>
        <w:t>Tester</w:t>
      </w:r>
      <w:r w:rsidR="00E55D48" w:rsidRPr="00B17AE1">
        <w:rPr>
          <w:rFonts w:ascii="Arial" w:hAnsi="Arial"/>
          <w:sz w:val="24"/>
          <w:szCs w:val="24"/>
        </w:rPr>
        <w:t xml:space="preserve"> </w:t>
      </w:r>
    </w:p>
    <w:p w:rsidR="000D21FD" w:rsidRPr="00B17AE1" w:rsidRDefault="000D21FD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sz w:val="24"/>
          <w:szCs w:val="24"/>
          <w:lang w:eastAsia="ja-JP"/>
        </w:rPr>
        <w:tab/>
      </w:r>
    </w:p>
    <w:p w:rsidR="000D21FD" w:rsidRPr="00B17AE1" w:rsidRDefault="000D21FD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sz w:val="24"/>
          <w:szCs w:val="24"/>
          <w:lang w:eastAsia="ja-JP"/>
        </w:rPr>
        <w:tab/>
        <w:t xml:space="preserve">Ngo Tran </w:t>
      </w:r>
      <w:r w:rsidRPr="00B17AE1">
        <w:rPr>
          <w:rFonts w:ascii="Arial" w:hAnsi="Arial"/>
          <w:sz w:val="24"/>
          <w:szCs w:val="24"/>
          <w:lang w:val="vi-VN" w:eastAsia="ja-JP"/>
        </w:rPr>
        <w:t>Linh</w:t>
      </w:r>
      <w:r w:rsidRPr="00B17AE1">
        <w:rPr>
          <w:rFonts w:ascii="Arial" w:hAnsi="Arial"/>
          <w:sz w:val="24"/>
          <w:szCs w:val="24"/>
          <w:lang w:eastAsia="ja-JP"/>
        </w:rPr>
        <w:tab/>
      </w:r>
      <w:r w:rsidRPr="00B17AE1">
        <w:rPr>
          <w:rFonts w:ascii="Arial" w:hAnsi="Arial"/>
          <w:sz w:val="24"/>
          <w:szCs w:val="24"/>
          <w:lang w:eastAsia="ja-JP"/>
        </w:rPr>
        <w:tab/>
        <w:t xml:space="preserve">       13/10/2013</w:t>
      </w: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sz w:val="24"/>
          <w:szCs w:val="24"/>
        </w:rPr>
        <w:tab/>
      </w:r>
      <w:r w:rsidR="000D21FD" w:rsidRPr="00B17AE1">
        <w:rPr>
          <w:rFonts w:ascii="Arial" w:hAnsi="Arial"/>
          <w:sz w:val="24"/>
          <w:szCs w:val="24"/>
          <w:lang w:eastAsia="ja-JP"/>
        </w:rPr>
        <w:t>PM</w:t>
      </w: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 w:hint="eastAsia"/>
          <w:sz w:val="24"/>
          <w:szCs w:val="24"/>
          <w:lang w:eastAsia="ja-JP"/>
        </w:rPr>
      </w:pPr>
      <w:r w:rsidRPr="00B17AE1">
        <w:rPr>
          <w:rFonts w:ascii="Arial" w:hAnsi="Arial"/>
          <w:b/>
          <w:sz w:val="24"/>
          <w:szCs w:val="24"/>
        </w:rPr>
        <w:t>APPROVAL:</w:t>
      </w:r>
      <w:r w:rsidRPr="00B17AE1">
        <w:rPr>
          <w:rFonts w:ascii="Arial" w:hAnsi="Arial"/>
          <w:sz w:val="24"/>
          <w:szCs w:val="24"/>
        </w:rPr>
        <w:tab/>
        <w:t xml:space="preserve">Bui </w:t>
      </w:r>
      <w:r w:rsidRPr="00B17AE1">
        <w:rPr>
          <w:rFonts w:ascii="Arial" w:hAnsi="Arial"/>
          <w:sz w:val="24"/>
          <w:szCs w:val="24"/>
          <w:lang w:val="vi-VN"/>
        </w:rPr>
        <w:t>Dinh</w:t>
      </w:r>
      <w:r w:rsidRPr="00B17AE1">
        <w:rPr>
          <w:rFonts w:ascii="Arial" w:hAnsi="Arial"/>
          <w:sz w:val="24"/>
          <w:szCs w:val="24"/>
        </w:rPr>
        <w:t xml:space="preserve"> </w:t>
      </w:r>
      <w:r w:rsidRPr="00B17AE1">
        <w:rPr>
          <w:rFonts w:ascii="Arial" w:hAnsi="Arial"/>
          <w:sz w:val="24"/>
          <w:szCs w:val="24"/>
          <w:lang w:val="vi-VN"/>
        </w:rPr>
        <w:t>Chien</w:t>
      </w:r>
      <w:r w:rsidRPr="00B17AE1">
        <w:rPr>
          <w:rFonts w:ascii="Arial" w:hAnsi="Arial"/>
          <w:sz w:val="24"/>
          <w:szCs w:val="24"/>
        </w:rPr>
        <w:tab/>
        <w:t xml:space="preserve">                                    </w:t>
      </w:r>
      <w:r w:rsidR="00B17AE1">
        <w:rPr>
          <w:rFonts w:ascii="Arial" w:hAnsi="Arial" w:hint="eastAsia"/>
          <w:sz w:val="24"/>
          <w:szCs w:val="24"/>
          <w:lang w:eastAsia="ja-JP"/>
        </w:rPr>
        <w:t xml:space="preserve"> </w:t>
      </w:r>
      <w:r w:rsidR="00751F53">
        <w:rPr>
          <w:rFonts w:ascii="Arial" w:hAnsi="Arial" w:hint="eastAsia"/>
          <w:sz w:val="24"/>
          <w:szCs w:val="24"/>
          <w:lang w:eastAsia="ja-JP"/>
        </w:rPr>
        <w:t>23/10/2013</w:t>
      </w:r>
    </w:p>
    <w:p w:rsidR="00B8526E" w:rsidRPr="00B17AE1" w:rsidRDefault="00B8526E" w:rsidP="00B8526E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Arial" w:hAnsi="Arial"/>
          <w:sz w:val="24"/>
          <w:szCs w:val="24"/>
        </w:rPr>
      </w:pPr>
      <w:r w:rsidRPr="00B17AE1">
        <w:rPr>
          <w:rFonts w:ascii="Arial" w:hAnsi="Arial"/>
          <w:sz w:val="24"/>
          <w:szCs w:val="24"/>
        </w:rPr>
        <w:tab/>
        <w:t>Supervisor</w:t>
      </w: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C40B3D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C40B3D" w:rsidP="00C40B3D">
      <w:pPr>
        <w:pStyle w:val="NormalH"/>
        <w:rPr>
          <w:rFonts w:ascii="Arial" w:hAnsi="Arial" w:cs="Arial"/>
        </w:rPr>
      </w:pPr>
      <w:r w:rsidRPr="00B17AE1">
        <w:rPr>
          <w:rFonts w:ascii="Arial" w:hAnsi="Arial" w:cs="Arial"/>
        </w:rPr>
        <w:lastRenderedPageBreak/>
        <w:t>TABLE OF CONTENTS</w:t>
      </w:r>
    </w:p>
    <w:p w:rsidR="00751F53" w:rsidRDefault="002B7EB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2B7EB0">
        <w:rPr>
          <w:rFonts w:ascii="Arial" w:hAnsi="Arial"/>
          <w:caps w:val="0"/>
          <w:sz w:val="24"/>
          <w:szCs w:val="24"/>
          <w:lang w:val="en-GB"/>
        </w:rPr>
        <w:fldChar w:fldCharType="begin"/>
      </w:r>
      <w:r w:rsidR="00C40B3D" w:rsidRPr="00B17AE1">
        <w:rPr>
          <w:rFonts w:ascii="Arial" w:hAnsi="Arial"/>
          <w:caps w:val="0"/>
          <w:sz w:val="24"/>
          <w:szCs w:val="24"/>
          <w:lang w:val="en-GB"/>
        </w:rPr>
        <w:instrText xml:space="preserve"> TOC \o "1-3" </w:instrText>
      </w:r>
      <w:r w:rsidRPr="002B7EB0">
        <w:rPr>
          <w:rFonts w:ascii="Arial" w:hAnsi="Arial"/>
          <w:caps w:val="0"/>
          <w:sz w:val="24"/>
          <w:szCs w:val="24"/>
          <w:lang w:val="en-GB"/>
        </w:rPr>
        <w:fldChar w:fldCharType="separate"/>
      </w:r>
      <w:r w:rsidR="00751F53" w:rsidRPr="001A0B36">
        <w:rPr>
          <w:rFonts w:ascii="Arial" w:hAnsi="Arial"/>
          <w:noProof/>
          <w:color w:val="800000"/>
        </w:rPr>
        <w:t>1</w:t>
      </w:r>
      <w:r w:rsidR="00751F53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751F53" w:rsidRPr="001A0B36">
        <w:rPr>
          <w:rFonts w:ascii="Arial" w:hAnsi="Arial"/>
          <w:noProof/>
          <w:color w:val="800000"/>
        </w:rPr>
        <w:t>Introduction</w:t>
      </w:r>
      <w:r w:rsidR="00751F53">
        <w:rPr>
          <w:noProof/>
        </w:rPr>
        <w:tab/>
      </w:r>
      <w:r w:rsidR="00751F53">
        <w:rPr>
          <w:noProof/>
        </w:rPr>
        <w:fldChar w:fldCharType="begin"/>
      </w:r>
      <w:r w:rsidR="00751F53">
        <w:rPr>
          <w:noProof/>
        </w:rPr>
        <w:instrText xml:space="preserve"> PAGEREF _Toc370416565 \h </w:instrText>
      </w:r>
      <w:r w:rsidR="00751F53">
        <w:rPr>
          <w:noProof/>
        </w:rPr>
      </w:r>
      <w:r w:rsidR="00751F53">
        <w:rPr>
          <w:noProof/>
        </w:rPr>
        <w:fldChar w:fldCharType="separate"/>
      </w:r>
      <w:r w:rsidR="00751F53">
        <w:rPr>
          <w:noProof/>
        </w:rPr>
        <w:t>5</w:t>
      </w:r>
      <w:r w:rsidR="00751F53">
        <w:rPr>
          <w:noProof/>
        </w:rPr>
        <w:fldChar w:fldCharType="end"/>
      </w:r>
    </w:p>
    <w:p w:rsidR="00751F53" w:rsidRDefault="00751F53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1A0B36">
        <w:rPr>
          <w:noProof/>
          <w:color w:val="003300"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1F53" w:rsidRDefault="00751F53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1A0B36">
        <w:rPr>
          <w:noProof/>
          <w:color w:val="003300"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1F53" w:rsidRDefault="00751F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A0B36">
        <w:rPr>
          <w:rFonts w:ascii="Arial" w:hAnsi="Arial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1F53" w:rsidRDefault="00751F53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1A0B36">
        <w:rPr>
          <w:noProof/>
          <w:color w:val="003300"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</w:rPr>
        <w:t>User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Model_User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UserController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1F53" w:rsidRDefault="00751F53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1A0B36">
        <w:rPr>
          <w:noProof/>
          <w:color w:val="003300"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</w:rPr>
        <w:t>Post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Model_Post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PostController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1F53" w:rsidRDefault="00751F53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1A0B36">
        <w:rPr>
          <w:noProof/>
          <w:color w:val="003300"/>
        </w:rPr>
        <w:t>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  <w:lang w:val="vi-VN"/>
        </w:rPr>
        <w:t>Qa</w:t>
      </w:r>
      <w:r w:rsidRPr="001A0B36">
        <w:rPr>
          <w:rFonts w:ascii="Arial" w:hAnsi="Arial"/>
          <w:noProof/>
        </w:rPr>
        <w:t xml:space="preserve">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Model_Qa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QaController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51F53" w:rsidRDefault="00751F53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1A0B36">
        <w:rPr>
          <w:noProof/>
          <w:color w:val="003300"/>
        </w:rPr>
        <w:t>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</w:rPr>
        <w:t>Comment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Model_Comment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CommentController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51F53" w:rsidRDefault="00751F53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1A0B36">
        <w:rPr>
          <w:noProof/>
          <w:color w:val="003300"/>
        </w:rPr>
        <w:t>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</w:rPr>
        <w:t>Admin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Model_User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Model_Post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Model_Qa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Model_Comment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51F53" w:rsidRDefault="00751F5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A0B36">
        <w:rPr>
          <w:rFonts w:ascii="Arial" w:hAnsi="Arial"/>
          <w:noProof/>
          <w:lang w:eastAsia="ja-JP"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A0B36">
        <w:rPr>
          <w:rFonts w:ascii="Arial" w:hAnsi="Arial"/>
          <w:noProof/>
          <w:lang w:val="vi-VN"/>
        </w:rPr>
        <w:t>AdminController</w:t>
      </w:r>
      <w:r w:rsidRPr="001A0B36">
        <w:rPr>
          <w:rFonts w:ascii="Arial" w:hAnsi="Arial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51F53" w:rsidRDefault="00751F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A0B36">
        <w:rPr>
          <w:rFonts w:ascii="Arial" w:hAnsi="Arial"/>
          <w:noProof/>
          <w:color w:val="8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A0B36">
        <w:rPr>
          <w:rFonts w:ascii="Arial" w:hAnsi="Arial"/>
          <w:noProof/>
          <w:color w:val="800000"/>
        </w:rPr>
        <w:t>Data access object and 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_Toc370416592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40B3D" w:rsidRPr="00B17AE1" w:rsidRDefault="002B7EB0" w:rsidP="00C40B3D">
      <w:pPr>
        <w:rPr>
          <w:rFonts w:ascii="Arial" w:hAnsi="Arial"/>
          <w:lang w:eastAsia="ja-JP"/>
        </w:rPr>
      </w:pPr>
      <w:r w:rsidRPr="00B17AE1">
        <w:rPr>
          <w:rFonts w:ascii="Arial" w:hAnsi="Arial"/>
          <w:sz w:val="24"/>
          <w:szCs w:val="24"/>
          <w:lang w:val="en-GB"/>
        </w:rPr>
        <w:fldChar w:fldCharType="end"/>
      </w:r>
    </w:p>
    <w:p w:rsidR="00C40B3D" w:rsidRPr="00B17AE1" w:rsidRDefault="00C40B3D">
      <w:pPr>
        <w:pStyle w:val="Heading1"/>
        <w:keepNext w:val="0"/>
        <w:rPr>
          <w:rFonts w:ascii="Arial" w:hAnsi="Arial" w:cs="Arial"/>
          <w:noProof w:val="0"/>
          <w:color w:val="800000"/>
          <w:sz w:val="24"/>
          <w:szCs w:val="24"/>
        </w:rPr>
      </w:pPr>
      <w:bookmarkStart w:id="0" w:name="_Toc41542886"/>
      <w:bookmarkStart w:id="1" w:name="_Toc54775543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Start w:id="8" w:name="_Toc456598586"/>
      <w:bookmarkStart w:id="9" w:name="_Toc504442098"/>
      <w:bookmarkStart w:id="10" w:name="_Toc22120997"/>
      <w:bookmarkStart w:id="11" w:name="_Toc24188146"/>
      <w:bookmarkStart w:id="12" w:name="_Toc370416565"/>
      <w:r w:rsidRPr="00B17AE1">
        <w:rPr>
          <w:rFonts w:ascii="Arial" w:hAnsi="Arial" w:cs="Arial"/>
          <w:noProof w:val="0"/>
          <w:color w:val="800000"/>
          <w:sz w:val="24"/>
          <w:szCs w:val="24"/>
        </w:rPr>
        <w:lastRenderedPageBreak/>
        <w:t>Introduction</w:t>
      </w:r>
      <w:bookmarkEnd w:id="0"/>
      <w:bookmarkEnd w:id="1"/>
      <w:bookmarkEnd w:id="12"/>
    </w:p>
    <w:p w:rsidR="00C40B3D" w:rsidRPr="00B17AE1" w:rsidRDefault="00C40B3D">
      <w:pPr>
        <w:pStyle w:val="Heading2"/>
        <w:tabs>
          <w:tab w:val="num" w:pos="576"/>
        </w:tabs>
        <w:rPr>
          <w:rFonts w:ascii="Arial" w:hAnsi="Arial" w:cs="Arial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70416566"/>
      <w:r w:rsidRPr="00B17AE1">
        <w:rPr>
          <w:rFonts w:ascii="Arial" w:hAnsi="Arial" w:cs="Arial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DF2B55" w:rsidRPr="00B17AE1" w:rsidRDefault="00E55D48" w:rsidP="00DF2B55">
      <w:pPr>
        <w:pStyle w:val="comment"/>
        <w:ind w:left="0"/>
        <w:jc w:val="both"/>
        <w:rPr>
          <w:rFonts w:ascii="Arial" w:hAnsi="Arial"/>
          <w:i w:val="0"/>
          <w:color w:val="auto"/>
          <w:sz w:val="24"/>
          <w:szCs w:val="24"/>
        </w:rPr>
      </w:pPr>
      <w:bookmarkStart w:id="21" w:name="_Toc456598589"/>
      <w:bookmarkEnd w:id="20"/>
      <w:r w:rsidRPr="00B17AE1">
        <w:rPr>
          <w:rFonts w:ascii="Arial" w:hAnsi="Arial"/>
          <w:i w:val="0"/>
          <w:color w:val="000000" w:themeColor="text1"/>
          <w:sz w:val="24"/>
          <w:szCs w:val="24"/>
        </w:rPr>
        <w:t>Voluntary non-remunerated blood donation</w:t>
      </w:r>
      <w:r w:rsidR="00C40B3D" w:rsidRPr="00B17AE1">
        <w:rPr>
          <w:rFonts w:ascii="Arial" w:hAnsi="Arial"/>
          <w:i w:val="0"/>
          <w:color w:val="auto"/>
          <w:sz w:val="24"/>
          <w:szCs w:val="24"/>
        </w:rPr>
        <w:t xml:space="preserve"> class design document contains descriptions of all classes of the </w:t>
      </w:r>
      <w:r w:rsidRPr="00B17AE1">
        <w:rPr>
          <w:rFonts w:ascii="Arial" w:hAnsi="Arial"/>
          <w:i w:val="0"/>
          <w:color w:val="000000" w:themeColor="text1"/>
          <w:sz w:val="24"/>
          <w:szCs w:val="24"/>
        </w:rPr>
        <w:t>Voluntary non-remunerated blood donation</w:t>
      </w:r>
      <w:r w:rsidR="000D21FD" w:rsidRPr="00B17AE1">
        <w:rPr>
          <w:rFonts w:ascii="Arial" w:hAnsi="Arial"/>
          <w:i w:val="0"/>
          <w:color w:val="auto"/>
          <w:sz w:val="24"/>
          <w:szCs w:val="24"/>
        </w:rPr>
        <w:t xml:space="preserve"> system. It includes:</w:t>
      </w:r>
      <w:r w:rsidR="00DF2B55" w:rsidRPr="00B17AE1">
        <w:rPr>
          <w:rFonts w:ascii="Arial" w:hAnsi="Arial"/>
          <w:i w:val="0"/>
          <w:color w:val="auto"/>
          <w:sz w:val="24"/>
          <w:szCs w:val="24"/>
        </w:rPr>
        <w:t xml:space="preserve"> </w:t>
      </w:r>
    </w:p>
    <w:p w:rsidR="00C40B3D" w:rsidRPr="00B17AE1" w:rsidRDefault="00C40B3D" w:rsidP="00342499">
      <w:pPr>
        <w:pStyle w:val="comment"/>
        <w:numPr>
          <w:ilvl w:val="0"/>
          <w:numId w:val="45"/>
        </w:numPr>
        <w:jc w:val="both"/>
        <w:rPr>
          <w:rFonts w:ascii="Arial" w:hAnsi="Arial"/>
          <w:i w:val="0"/>
          <w:color w:val="auto"/>
          <w:sz w:val="24"/>
          <w:szCs w:val="24"/>
        </w:rPr>
      </w:pPr>
      <w:r w:rsidRPr="00B17AE1">
        <w:rPr>
          <w:rFonts w:ascii="Arial" w:hAnsi="Arial"/>
          <w:i w:val="0"/>
          <w:color w:val="auto"/>
          <w:sz w:val="24"/>
          <w:szCs w:val="24"/>
        </w:rPr>
        <w:t>Class diagrams that describe the static relation of all classes in the system</w:t>
      </w:r>
      <w:r w:rsidR="00342499" w:rsidRPr="00B17AE1">
        <w:rPr>
          <w:rFonts w:ascii="Arial" w:hAnsi="Arial"/>
          <w:i w:val="0"/>
          <w:color w:val="auto"/>
          <w:sz w:val="24"/>
          <w:szCs w:val="24"/>
        </w:rPr>
        <w:t>.</w:t>
      </w:r>
    </w:p>
    <w:p w:rsidR="00635082" w:rsidRPr="00B17AE1" w:rsidRDefault="00635082" w:rsidP="00635082">
      <w:pPr>
        <w:pStyle w:val="Heading2"/>
        <w:numPr>
          <w:ilvl w:val="1"/>
          <w:numId w:val="1"/>
        </w:numPr>
        <w:tabs>
          <w:tab w:val="num" w:pos="700"/>
        </w:tabs>
        <w:ind w:left="700" w:hanging="700"/>
        <w:rPr>
          <w:rFonts w:ascii="Arial" w:hAnsi="Arial" w:cs="Arial"/>
          <w:sz w:val="24"/>
          <w:szCs w:val="24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128798174"/>
      <w:bookmarkStart w:id="26" w:name="_Toc370416567"/>
      <w:r w:rsidRPr="00B17AE1">
        <w:rPr>
          <w:rFonts w:ascii="Arial" w:hAnsi="Arial" w:cs="Arial"/>
          <w:sz w:val="24"/>
          <w:szCs w:val="24"/>
        </w:rPr>
        <w:t xml:space="preserve">Definitions, Acronyms and </w:t>
      </w:r>
      <w:bookmarkEnd w:id="22"/>
      <w:r w:rsidRPr="00B17AE1">
        <w:rPr>
          <w:rFonts w:ascii="Arial" w:hAnsi="Arial" w:cs="Arial"/>
          <w:sz w:val="24"/>
          <w:szCs w:val="24"/>
        </w:rPr>
        <w:t>Abbreviations</w:t>
      </w:r>
      <w:bookmarkEnd w:id="23"/>
      <w:bookmarkEnd w:id="24"/>
      <w:bookmarkEnd w:id="25"/>
      <w:bookmarkEnd w:id="26"/>
    </w:p>
    <w:p w:rsidR="00635082" w:rsidRPr="00B17AE1" w:rsidRDefault="00635082" w:rsidP="00635082">
      <w:pPr>
        <w:rPr>
          <w:rFonts w:ascii="Arial" w:hAnsi="Arial"/>
          <w:lang w:eastAsia="ja-JP"/>
        </w:rPr>
      </w:pP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5"/>
        <w:gridCol w:w="3168"/>
        <w:gridCol w:w="3033"/>
      </w:tblGrid>
      <w:tr w:rsidR="00635082" w:rsidRPr="00B17AE1" w:rsidTr="00342499">
        <w:trPr>
          <w:jc w:val="center"/>
        </w:trPr>
        <w:tc>
          <w:tcPr>
            <w:tcW w:w="1975" w:type="dxa"/>
            <w:shd w:val="clear" w:color="auto" w:fill="FFE8E1"/>
          </w:tcPr>
          <w:p w:rsidR="00635082" w:rsidRPr="00B17AE1" w:rsidRDefault="00635082" w:rsidP="00000E38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Abbreviations</w:t>
            </w:r>
          </w:p>
        </w:tc>
        <w:tc>
          <w:tcPr>
            <w:tcW w:w="3168" w:type="dxa"/>
            <w:shd w:val="clear" w:color="auto" w:fill="FFE8E1"/>
          </w:tcPr>
          <w:p w:rsidR="00635082" w:rsidRPr="00B17AE1" w:rsidRDefault="00635082" w:rsidP="00000E38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Description</w:t>
            </w:r>
          </w:p>
        </w:tc>
        <w:tc>
          <w:tcPr>
            <w:tcW w:w="3033" w:type="dxa"/>
            <w:shd w:val="clear" w:color="auto" w:fill="FFE8E1"/>
          </w:tcPr>
          <w:p w:rsidR="00635082" w:rsidRPr="00B17AE1" w:rsidRDefault="00635082" w:rsidP="00000E38">
            <w:pPr>
              <w:pStyle w:val="NormalTableHeader"/>
              <w:keepNext w:val="0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Comment</w:t>
            </w:r>
          </w:p>
        </w:tc>
      </w:tr>
      <w:tr w:rsidR="00635082" w:rsidRPr="00B17AE1" w:rsidTr="00342499">
        <w:trPr>
          <w:jc w:val="center"/>
        </w:trPr>
        <w:tc>
          <w:tcPr>
            <w:tcW w:w="1975" w:type="dxa"/>
          </w:tcPr>
          <w:p w:rsidR="00635082" w:rsidRPr="00B17AE1" w:rsidRDefault="00635082" w:rsidP="00B17AE1">
            <w:pPr>
              <w:pStyle w:val="comment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MVC</w:t>
            </w:r>
          </w:p>
        </w:tc>
        <w:tc>
          <w:tcPr>
            <w:tcW w:w="3168" w:type="dxa"/>
          </w:tcPr>
          <w:p w:rsidR="00635082" w:rsidRPr="00B17AE1" w:rsidRDefault="00342499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Model V</w:t>
            </w:r>
            <w:r w:rsidR="00635082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iew Control model</w:t>
            </w:r>
          </w:p>
        </w:tc>
        <w:tc>
          <w:tcPr>
            <w:tcW w:w="3033" w:type="dxa"/>
          </w:tcPr>
          <w:p w:rsidR="00635082" w:rsidRPr="00B17AE1" w:rsidRDefault="00635082" w:rsidP="00C874E6">
            <w:pPr>
              <w:pStyle w:val="comment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635082" w:rsidRPr="00B17AE1" w:rsidTr="00342499">
        <w:trPr>
          <w:jc w:val="center"/>
        </w:trPr>
        <w:tc>
          <w:tcPr>
            <w:tcW w:w="1975" w:type="dxa"/>
          </w:tcPr>
          <w:p w:rsidR="00635082" w:rsidRPr="00B17AE1" w:rsidRDefault="00635082" w:rsidP="00C874E6">
            <w:pPr>
              <w:pStyle w:val="comment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D.A.O</w:t>
            </w:r>
          </w:p>
        </w:tc>
        <w:tc>
          <w:tcPr>
            <w:tcW w:w="3168" w:type="dxa"/>
          </w:tcPr>
          <w:p w:rsidR="00635082" w:rsidRPr="00B17AE1" w:rsidRDefault="00342499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Data Access O</w:t>
            </w:r>
            <w:r w:rsidR="00635082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bject</w:t>
            </w:r>
          </w:p>
        </w:tc>
        <w:tc>
          <w:tcPr>
            <w:tcW w:w="3033" w:type="dxa"/>
          </w:tcPr>
          <w:p w:rsidR="00635082" w:rsidRPr="00B17AE1" w:rsidRDefault="00635082" w:rsidP="00C874E6">
            <w:pPr>
              <w:pStyle w:val="comment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635082" w:rsidRPr="00B17AE1" w:rsidRDefault="00635082">
      <w:pPr>
        <w:pStyle w:val="comment"/>
        <w:rPr>
          <w:rFonts w:ascii="Arial" w:hAnsi="Arial"/>
          <w:i w:val="0"/>
          <w:color w:val="auto"/>
        </w:rPr>
      </w:pPr>
    </w:p>
    <w:p w:rsidR="00C40B3D" w:rsidRPr="00B17AE1" w:rsidRDefault="00C40B3D">
      <w:pPr>
        <w:pStyle w:val="Heading1"/>
        <w:rPr>
          <w:rFonts w:ascii="Arial" w:hAnsi="Arial" w:cs="Arial"/>
          <w:color w:val="800000"/>
          <w:sz w:val="24"/>
          <w:szCs w:val="24"/>
        </w:rPr>
      </w:pPr>
      <w:bookmarkStart w:id="27" w:name="_Toc37041656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21"/>
      <w:r w:rsidRPr="00B17AE1">
        <w:rPr>
          <w:rFonts w:ascii="Arial" w:hAnsi="Arial" w:cs="Arial"/>
          <w:color w:val="800000"/>
          <w:sz w:val="24"/>
          <w:szCs w:val="24"/>
        </w:rPr>
        <w:lastRenderedPageBreak/>
        <w:t>Packages</w:t>
      </w:r>
      <w:bookmarkEnd w:id="27"/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5"/>
        <w:gridCol w:w="1287"/>
        <w:gridCol w:w="1430"/>
        <w:gridCol w:w="5672"/>
      </w:tblGrid>
      <w:tr w:rsidR="00C40B3D" w:rsidRPr="00B17AE1" w:rsidTr="00DF2B55">
        <w:trPr>
          <w:jc w:val="center"/>
        </w:trPr>
        <w:tc>
          <w:tcPr>
            <w:tcW w:w="617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294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Package</w:t>
            </w:r>
          </w:p>
        </w:tc>
        <w:tc>
          <w:tcPr>
            <w:tcW w:w="1437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Language</w:t>
            </w:r>
          </w:p>
        </w:tc>
        <w:tc>
          <w:tcPr>
            <w:tcW w:w="5706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AA351D" w:rsidRPr="00B17AE1" w:rsidTr="00DF2B55">
        <w:trPr>
          <w:jc w:val="center"/>
        </w:trPr>
        <w:tc>
          <w:tcPr>
            <w:tcW w:w="617" w:type="dxa"/>
          </w:tcPr>
          <w:p w:rsidR="00C40B3D" w:rsidRPr="00B17AE1" w:rsidRDefault="00C40B3D" w:rsidP="00B17AE1">
            <w:pPr>
              <w:pStyle w:val="comment"/>
              <w:numPr>
                <w:ilvl w:val="0"/>
                <w:numId w:val="25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294" w:type="dxa"/>
          </w:tcPr>
          <w:p w:rsidR="00C40B3D" w:rsidRPr="00B17AE1" w:rsidRDefault="00583F6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437" w:type="dxa"/>
          </w:tcPr>
          <w:p w:rsidR="00C40B3D" w:rsidRPr="00B17AE1" w:rsidRDefault="00583F6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P</w:t>
            </w:r>
            <w:r w:rsidR="00342499"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HP</w:t>
            </w:r>
          </w:p>
        </w:tc>
        <w:tc>
          <w:tcPr>
            <w:tcW w:w="5706" w:type="dxa"/>
          </w:tcPr>
          <w:p w:rsidR="00C40B3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Store </w:t>
            </w:r>
            <w:r w:rsidR="00342499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all 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information of User, or perform register, reset password</w:t>
            </w:r>
            <w:r w:rsidR="00342499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C40B3D" w:rsidRPr="00B17AE1" w:rsidTr="00DF2B55">
        <w:trPr>
          <w:jc w:val="center"/>
        </w:trPr>
        <w:tc>
          <w:tcPr>
            <w:tcW w:w="617" w:type="dxa"/>
          </w:tcPr>
          <w:p w:rsidR="00C40B3D" w:rsidRPr="00B17AE1" w:rsidRDefault="00C40B3D" w:rsidP="00C874E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294" w:type="dxa"/>
          </w:tcPr>
          <w:p w:rsidR="00C40B3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Post</w:t>
            </w:r>
          </w:p>
        </w:tc>
        <w:tc>
          <w:tcPr>
            <w:tcW w:w="1437" w:type="dxa"/>
          </w:tcPr>
          <w:p w:rsidR="00C40B3D" w:rsidRPr="00B17AE1" w:rsidRDefault="00342499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PHP</w:t>
            </w:r>
          </w:p>
        </w:tc>
        <w:tc>
          <w:tcPr>
            <w:tcW w:w="5706" w:type="dxa"/>
          </w:tcPr>
          <w:p w:rsidR="00C40B3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Store news or search text in post</w:t>
            </w:r>
            <w:r w:rsidR="00342499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C40B3D" w:rsidRPr="00B17AE1" w:rsidTr="00DF2B55">
        <w:trPr>
          <w:jc w:val="center"/>
        </w:trPr>
        <w:tc>
          <w:tcPr>
            <w:tcW w:w="617" w:type="dxa"/>
          </w:tcPr>
          <w:p w:rsidR="00C40B3D" w:rsidRPr="00B17AE1" w:rsidRDefault="00C40B3D" w:rsidP="00C874E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294" w:type="dxa"/>
          </w:tcPr>
          <w:p w:rsidR="00C40B3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Comment</w:t>
            </w:r>
          </w:p>
        </w:tc>
        <w:tc>
          <w:tcPr>
            <w:tcW w:w="1437" w:type="dxa"/>
          </w:tcPr>
          <w:p w:rsidR="00C40B3D" w:rsidRPr="00B17AE1" w:rsidRDefault="00342499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PHP</w:t>
            </w:r>
          </w:p>
        </w:tc>
        <w:tc>
          <w:tcPr>
            <w:tcW w:w="5706" w:type="dxa"/>
          </w:tcPr>
          <w:p w:rsidR="00C40B3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Comment of Users</w:t>
            </w:r>
            <w:r w:rsidR="00342499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AA351D" w:rsidRPr="00B17AE1" w:rsidTr="00DF2B55">
        <w:trPr>
          <w:jc w:val="center"/>
        </w:trPr>
        <w:tc>
          <w:tcPr>
            <w:tcW w:w="617" w:type="dxa"/>
          </w:tcPr>
          <w:p w:rsidR="00AA351D" w:rsidRPr="00B17AE1" w:rsidRDefault="00AA351D" w:rsidP="00C874E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294" w:type="dxa"/>
          </w:tcPr>
          <w:p w:rsidR="00AA351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QA</w:t>
            </w:r>
          </w:p>
        </w:tc>
        <w:tc>
          <w:tcPr>
            <w:tcW w:w="1437" w:type="dxa"/>
          </w:tcPr>
          <w:p w:rsidR="00AA351D" w:rsidRPr="00B17AE1" w:rsidRDefault="00342499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PHP</w:t>
            </w:r>
          </w:p>
        </w:tc>
        <w:tc>
          <w:tcPr>
            <w:tcW w:w="5706" w:type="dxa"/>
          </w:tcPr>
          <w:p w:rsidR="00AA351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Q&amp;A of Users and answer Q&amp;A</w:t>
            </w:r>
            <w:r w:rsidR="00342499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AA351D" w:rsidRPr="00B17AE1" w:rsidTr="00DF2B55">
        <w:trPr>
          <w:jc w:val="center"/>
        </w:trPr>
        <w:tc>
          <w:tcPr>
            <w:tcW w:w="617" w:type="dxa"/>
          </w:tcPr>
          <w:p w:rsidR="00AA351D" w:rsidRPr="00B17AE1" w:rsidRDefault="00AA351D" w:rsidP="00C874E6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294" w:type="dxa"/>
          </w:tcPr>
          <w:p w:rsidR="00AA351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1437" w:type="dxa"/>
          </w:tcPr>
          <w:p w:rsidR="00AA351D" w:rsidRPr="00B17AE1" w:rsidRDefault="00342499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PHP</w:t>
            </w:r>
          </w:p>
        </w:tc>
        <w:tc>
          <w:tcPr>
            <w:tcW w:w="5706" w:type="dxa"/>
          </w:tcPr>
          <w:p w:rsidR="00AA351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  <w:lang w:val="fr-FR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fr-FR"/>
              </w:rPr>
              <w:t>Manage User, post, Q&amp;A, comment</w:t>
            </w:r>
            <w:r w:rsidR="00342499"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fr-FR"/>
              </w:rPr>
              <w:t>.</w:t>
            </w:r>
          </w:p>
        </w:tc>
      </w:tr>
    </w:tbl>
    <w:p w:rsidR="00C40B3D" w:rsidRPr="00B17AE1" w:rsidRDefault="00C40B3D">
      <w:pPr>
        <w:rPr>
          <w:rFonts w:ascii="Arial" w:hAnsi="Arial"/>
          <w:lang w:val="fr-FR"/>
        </w:rPr>
      </w:pPr>
    </w:p>
    <w:p w:rsidR="00C40B3D" w:rsidRPr="00B17AE1" w:rsidRDefault="00AA351D">
      <w:pPr>
        <w:pStyle w:val="Heading2"/>
        <w:rPr>
          <w:rFonts w:ascii="Arial" w:hAnsi="Arial" w:cs="Arial"/>
          <w:sz w:val="24"/>
          <w:szCs w:val="24"/>
        </w:rPr>
      </w:pPr>
      <w:bookmarkStart w:id="28" w:name="_Toc370416569"/>
      <w:r w:rsidRPr="00B17AE1">
        <w:rPr>
          <w:rFonts w:ascii="Arial" w:hAnsi="Arial" w:cs="Arial"/>
          <w:sz w:val="24"/>
          <w:szCs w:val="24"/>
        </w:rPr>
        <w:t>User</w:t>
      </w:r>
      <w:r w:rsidR="00C40B3D" w:rsidRPr="00B17AE1">
        <w:rPr>
          <w:rFonts w:ascii="Arial" w:hAnsi="Arial" w:cs="Arial"/>
          <w:sz w:val="24"/>
          <w:szCs w:val="24"/>
        </w:rPr>
        <w:t xml:space="preserve"> Package</w:t>
      </w:r>
      <w:bookmarkEnd w:id="28"/>
    </w:p>
    <w:p w:rsidR="00C40B3D" w:rsidRPr="00B17AE1" w:rsidRDefault="00C40B3D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29" w:name="_Toc370416570"/>
      <w:r w:rsidRPr="00B17AE1">
        <w:rPr>
          <w:rFonts w:ascii="Arial" w:hAnsi="Arial" w:cs="Arial"/>
          <w:sz w:val="24"/>
          <w:szCs w:val="24"/>
          <w:lang w:eastAsia="ja-JP"/>
        </w:rPr>
        <w:t>Class diagram</w:t>
      </w:r>
      <w:bookmarkEnd w:id="29"/>
    </w:p>
    <w:p w:rsidR="00FB3753" w:rsidRPr="00B17AE1" w:rsidRDefault="00CD1103" w:rsidP="00DF2B55">
      <w:pPr>
        <w:jc w:val="center"/>
        <w:rPr>
          <w:rFonts w:ascii="Arial" w:hAnsi="Arial"/>
          <w:lang w:eastAsia="ja-JP"/>
        </w:rPr>
      </w:pPr>
      <w:r w:rsidRPr="00B17AE1">
        <w:rPr>
          <w:rFonts w:ascii="Arial" w:hAnsi="Arial"/>
          <w:noProof/>
          <w:snapToGrid/>
          <w:lang w:eastAsia="ja-JP"/>
        </w:rPr>
        <w:drawing>
          <wp:inline distT="0" distB="0" distL="0" distR="0">
            <wp:extent cx="5580380" cy="3990210"/>
            <wp:effectExtent l="0" t="0" r="0" b="0"/>
            <wp:docPr id="4" name="Picture 4" descr="C:\Users\CuongNM01278\Desktop\Class Diagram_1910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NM01278\Desktop\Class Diagram_1910\us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99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3D" w:rsidRPr="00B17AE1" w:rsidRDefault="00DF2B55" w:rsidP="00DF2B55">
      <w:pPr>
        <w:pStyle w:val="comment"/>
        <w:jc w:val="center"/>
        <w:rPr>
          <w:rFonts w:ascii="Arial" w:hAnsi="Arial"/>
          <w:b/>
          <w:color w:val="auto"/>
          <w:sz w:val="24"/>
          <w:szCs w:val="24"/>
        </w:rPr>
      </w:pPr>
      <w:r w:rsidRPr="00B17AE1">
        <w:rPr>
          <w:rFonts w:ascii="Arial" w:hAnsi="Arial"/>
          <w:b/>
          <w:color w:val="auto"/>
          <w:sz w:val="24"/>
          <w:szCs w:val="24"/>
        </w:rPr>
        <w:t>Figure 1: Class diagram user package</w:t>
      </w:r>
    </w:p>
    <w:p w:rsidR="00DF2B55" w:rsidRPr="00B17AE1" w:rsidRDefault="00DF2B55">
      <w:pPr>
        <w:pStyle w:val="comment"/>
        <w:rPr>
          <w:rFonts w:ascii="Arial" w:hAnsi="Arial"/>
        </w:rPr>
      </w:pP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2502"/>
        <w:gridCol w:w="5855"/>
      </w:tblGrid>
      <w:tr w:rsidR="00C40B3D" w:rsidRPr="00B17AE1" w:rsidTr="00DF2B55">
        <w:trPr>
          <w:jc w:val="center"/>
        </w:trPr>
        <w:tc>
          <w:tcPr>
            <w:tcW w:w="648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2509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40B3D" w:rsidRPr="00B17AE1" w:rsidTr="00DF2B55">
        <w:trPr>
          <w:jc w:val="center"/>
        </w:trPr>
        <w:tc>
          <w:tcPr>
            <w:tcW w:w="648" w:type="dxa"/>
          </w:tcPr>
          <w:p w:rsidR="00C40B3D" w:rsidRPr="00B17AE1" w:rsidRDefault="00C874E6" w:rsidP="00C874E6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C40B3D" w:rsidRPr="00B17AE1" w:rsidRDefault="00AA351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Model_User</w:t>
            </w:r>
          </w:p>
        </w:tc>
        <w:tc>
          <w:tcPr>
            <w:tcW w:w="5897" w:type="dxa"/>
          </w:tcPr>
          <w:p w:rsidR="00C40B3D" w:rsidRPr="00B17AE1" w:rsidRDefault="00C40B3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DF2B55">
        <w:trPr>
          <w:jc w:val="center"/>
        </w:trPr>
        <w:tc>
          <w:tcPr>
            <w:tcW w:w="648" w:type="dxa"/>
          </w:tcPr>
          <w:p w:rsidR="00FE2B56" w:rsidRPr="00B17AE1" w:rsidRDefault="00C874E6" w:rsidP="00C874E6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UserController</w:t>
            </w:r>
          </w:p>
        </w:tc>
        <w:tc>
          <w:tcPr>
            <w:tcW w:w="5897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C874E6" w:rsidRDefault="00C874E6" w:rsidP="00230502">
      <w:pPr>
        <w:ind w:left="0"/>
        <w:rPr>
          <w:rFonts w:ascii="Arial" w:hAnsi="Arial" w:hint="eastAsia"/>
          <w:b/>
          <w:szCs w:val="18"/>
          <w:lang w:eastAsia="ja-JP"/>
        </w:rPr>
      </w:pPr>
    </w:p>
    <w:p w:rsidR="00230502" w:rsidRPr="00B17AE1" w:rsidRDefault="00230502" w:rsidP="00230502">
      <w:pPr>
        <w:ind w:left="0"/>
        <w:rPr>
          <w:rFonts w:ascii="Arial" w:hAnsi="Arial"/>
          <w:lang w:eastAsia="ja-JP"/>
        </w:rPr>
      </w:pPr>
    </w:p>
    <w:p w:rsidR="00FE2B56" w:rsidRPr="00B17AE1" w:rsidRDefault="00FE2B56" w:rsidP="00B17AE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0" w:name="_Toc370416571"/>
      <w:r w:rsidRPr="00B17AE1">
        <w:rPr>
          <w:rFonts w:ascii="Arial" w:hAnsi="Arial" w:cs="Arial"/>
          <w:sz w:val="24"/>
          <w:szCs w:val="24"/>
          <w:lang w:val="vi-VN"/>
        </w:rPr>
        <w:t>Model_User</w:t>
      </w:r>
      <w:r w:rsidR="00C40B3D" w:rsidRPr="00B17AE1">
        <w:rPr>
          <w:rFonts w:ascii="Arial" w:hAnsi="Arial" w:cs="Arial"/>
          <w:sz w:val="24"/>
          <w:szCs w:val="24"/>
        </w:rPr>
        <w:t xml:space="preserve"> class</w:t>
      </w:r>
      <w:bookmarkEnd w:id="30"/>
    </w:p>
    <w:p w:rsidR="00C40B3D" w:rsidRPr="00B17AE1" w:rsidRDefault="00C40B3D" w:rsidP="00342499">
      <w:pPr>
        <w:pStyle w:val="Heading4"/>
        <w:jc w:val="both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536"/>
        <w:gridCol w:w="850"/>
        <w:gridCol w:w="1134"/>
        <w:gridCol w:w="993"/>
        <w:gridCol w:w="3934"/>
      </w:tblGrid>
      <w:tr w:rsidR="00C40B3D" w:rsidRPr="00B17AE1" w:rsidTr="00C874E6">
        <w:trPr>
          <w:jc w:val="center"/>
        </w:trPr>
        <w:tc>
          <w:tcPr>
            <w:tcW w:w="557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536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850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993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3934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40B3D" w:rsidRPr="00B17AE1" w:rsidTr="00C874E6">
        <w:trPr>
          <w:jc w:val="center"/>
        </w:trPr>
        <w:tc>
          <w:tcPr>
            <w:tcW w:w="557" w:type="dxa"/>
          </w:tcPr>
          <w:p w:rsidR="00C40B3D" w:rsidRPr="00B17AE1" w:rsidRDefault="00FE2B56" w:rsidP="00B17AE1">
            <w:pPr>
              <w:pStyle w:val="comment"/>
              <w:numPr>
                <w:ilvl w:val="0"/>
                <w:numId w:val="26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850" w:type="dxa"/>
          </w:tcPr>
          <w:p w:rsidR="00C40B3D" w:rsidRPr="00B17AE1" w:rsidRDefault="00DF2B55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C40B3D" w:rsidRPr="00B17AE1" w:rsidRDefault="00C40B3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C40B3D" w:rsidRPr="00B17AE1" w:rsidRDefault="00C40B3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C40B3D" w:rsidRPr="00B17AE1" w:rsidTr="00C874E6">
        <w:trPr>
          <w:jc w:val="center"/>
        </w:trPr>
        <w:tc>
          <w:tcPr>
            <w:tcW w:w="557" w:type="dxa"/>
          </w:tcPr>
          <w:p w:rsidR="00C40B3D" w:rsidRPr="00B17AE1" w:rsidRDefault="00C40B3D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B3D" w:rsidRPr="00B17AE1" w:rsidRDefault="00C40B3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C40B3D" w:rsidRPr="00B17AE1" w:rsidRDefault="00C40B3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C40B3D" w:rsidRPr="00B17AE1" w:rsidTr="00C874E6">
        <w:trPr>
          <w:jc w:val="center"/>
        </w:trPr>
        <w:tc>
          <w:tcPr>
            <w:tcW w:w="557" w:type="dxa"/>
          </w:tcPr>
          <w:p w:rsidR="00C40B3D" w:rsidRPr="00B17AE1" w:rsidRDefault="00C40B3D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850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B3D" w:rsidRPr="00B17AE1" w:rsidRDefault="00C40B3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C40B3D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C40B3D" w:rsidRPr="00B17AE1" w:rsidRDefault="00C40B3D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Permission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Type_blood_user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B07628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B07628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Avatar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B07628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Null </w:t>
            </w: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Phone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Identification_number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Age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Birthday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Job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B07628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Null </w:t>
            </w: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850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FE2B56" w:rsidRPr="00B17AE1" w:rsidTr="00C874E6">
        <w:trPr>
          <w:jc w:val="center"/>
        </w:trPr>
        <w:tc>
          <w:tcPr>
            <w:tcW w:w="557" w:type="dxa"/>
          </w:tcPr>
          <w:p w:rsidR="00FE2B56" w:rsidRPr="00B17AE1" w:rsidRDefault="00FE2B56" w:rsidP="00C874E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850" w:type="dxa"/>
          </w:tcPr>
          <w:p w:rsidR="00FE2B56" w:rsidRPr="00B17AE1" w:rsidRDefault="00DF2B55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FE2B56" w:rsidRPr="00B17AE1" w:rsidRDefault="00FE2B56" w:rsidP="00C874E6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C874E6" w:rsidRPr="00B17AE1" w:rsidRDefault="00C874E6" w:rsidP="00C874E6">
      <w:pPr>
        <w:pStyle w:val="Heading4"/>
        <w:ind w:left="0"/>
        <w:rPr>
          <w:rFonts w:ascii="Arial" w:hAnsi="Arial" w:cs="Arial"/>
          <w:lang w:eastAsia="ja-JP"/>
        </w:rPr>
      </w:pPr>
    </w:p>
    <w:p w:rsidR="00C40B3D" w:rsidRPr="00B17AE1" w:rsidRDefault="00C874E6" w:rsidP="00342499">
      <w:pPr>
        <w:pStyle w:val="Heading4"/>
        <w:ind w:left="0"/>
        <w:jc w:val="both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lang w:eastAsia="ja-JP"/>
        </w:rPr>
        <w:tab/>
      </w:r>
      <w:r w:rsidR="00C40B3D"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895"/>
        <w:gridCol w:w="5210"/>
      </w:tblGrid>
      <w:tr w:rsidR="00C40B3D" w:rsidRPr="00B17AE1" w:rsidTr="00BE6CF5">
        <w:trPr>
          <w:jc w:val="center"/>
        </w:trPr>
        <w:tc>
          <w:tcPr>
            <w:tcW w:w="899" w:type="dxa"/>
            <w:shd w:val="clear" w:color="auto" w:fill="FFE8E1"/>
          </w:tcPr>
          <w:p w:rsidR="00C40B3D" w:rsidRPr="00B17AE1" w:rsidRDefault="00FE2B56" w:rsidP="00FE2B56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</w:r>
            <w:r w:rsidR="00C40B3D"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2895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5210" w:type="dxa"/>
            <w:shd w:val="clear" w:color="auto" w:fill="FFE8E1"/>
          </w:tcPr>
          <w:p w:rsidR="00C40B3D" w:rsidRPr="00B17AE1" w:rsidRDefault="00C40B3D" w:rsidP="00BD3B0C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40B3D" w:rsidRPr="00B17AE1" w:rsidTr="00BE6CF5">
        <w:trPr>
          <w:jc w:val="center"/>
        </w:trPr>
        <w:tc>
          <w:tcPr>
            <w:tcW w:w="899" w:type="dxa"/>
          </w:tcPr>
          <w:p w:rsidR="00C40B3D" w:rsidRPr="00B17AE1" w:rsidRDefault="00C40B3D" w:rsidP="00BE6CF5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895" w:type="dxa"/>
          </w:tcPr>
          <w:p w:rsidR="00C40B3D" w:rsidRPr="00B17AE1" w:rsidRDefault="00703A5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registerAction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210" w:type="dxa"/>
          </w:tcPr>
          <w:p w:rsidR="00C40B3D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89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loginAction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210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89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logoutAction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210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89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resetPasswordAction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210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89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viewProfileAction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210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89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editProfileAction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210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DF2B55" w:rsidRPr="00B17AE1" w:rsidRDefault="00DF2B55" w:rsidP="00DF2B55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290D03" w:rsidRPr="00B17AE1" w:rsidRDefault="00290D03" w:rsidP="00B17AE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1" w:name="_Toc370416572"/>
      <w:r w:rsidRPr="00B17AE1">
        <w:rPr>
          <w:rFonts w:ascii="Arial" w:hAnsi="Arial" w:cs="Arial"/>
          <w:sz w:val="24"/>
          <w:szCs w:val="24"/>
          <w:lang w:val="vi-VN"/>
        </w:rPr>
        <w:t>UserController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31"/>
    </w:p>
    <w:p w:rsidR="00290D03" w:rsidRPr="00B17AE1" w:rsidRDefault="00290D03" w:rsidP="00290D03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6"/>
        <w:gridCol w:w="1537"/>
        <w:gridCol w:w="1276"/>
        <w:gridCol w:w="708"/>
        <w:gridCol w:w="851"/>
        <w:gridCol w:w="4076"/>
      </w:tblGrid>
      <w:tr w:rsidR="00290D03" w:rsidRPr="00B17AE1" w:rsidTr="00BE6CF5">
        <w:trPr>
          <w:jc w:val="center"/>
        </w:trPr>
        <w:tc>
          <w:tcPr>
            <w:tcW w:w="556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537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1276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708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851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4076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90D03" w:rsidRPr="00B17AE1" w:rsidTr="00BE6CF5">
        <w:trPr>
          <w:jc w:val="center"/>
        </w:trPr>
        <w:tc>
          <w:tcPr>
            <w:tcW w:w="556" w:type="dxa"/>
          </w:tcPr>
          <w:p w:rsidR="00290D03" w:rsidRPr="00B17AE1" w:rsidRDefault="00290D03" w:rsidP="00290D03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Islogin</w:t>
            </w:r>
          </w:p>
        </w:tc>
        <w:tc>
          <w:tcPr>
            <w:tcW w:w="1276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708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076" w:type="dxa"/>
          </w:tcPr>
          <w:p w:rsidR="00290D03" w:rsidRPr="00B17AE1" w:rsidRDefault="00290D03" w:rsidP="00CE3169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Check </w:t>
            </w:r>
            <w:r w:rsidR="00CE3169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authentication 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290D03" w:rsidRPr="00B17AE1" w:rsidTr="00BE6CF5">
        <w:trPr>
          <w:jc w:val="center"/>
        </w:trPr>
        <w:tc>
          <w:tcPr>
            <w:tcW w:w="556" w:type="dxa"/>
          </w:tcPr>
          <w:p w:rsidR="00290D03" w:rsidRPr="00B17AE1" w:rsidRDefault="00290D03" w:rsidP="00290D03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permission</w:t>
            </w:r>
          </w:p>
        </w:tc>
        <w:tc>
          <w:tcPr>
            <w:tcW w:w="1276" w:type="dxa"/>
          </w:tcPr>
          <w:p w:rsidR="00290D03" w:rsidRPr="00B17AE1" w:rsidRDefault="00DF2B55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708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076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Check permission of user</w:t>
            </w:r>
          </w:p>
        </w:tc>
      </w:tr>
    </w:tbl>
    <w:p w:rsidR="00DF2B55" w:rsidRPr="00B17AE1" w:rsidRDefault="00DF2B55" w:rsidP="00290D03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290D03" w:rsidRPr="00B17AE1" w:rsidRDefault="00290D03" w:rsidP="00290D03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753"/>
        <w:gridCol w:w="5352"/>
      </w:tblGrid>
      <w:tr w:rsidR="00290D03" w:rsidRPr="00B17AE1" w:rsidTr="00BE6CF5">
        <w:trPr>
          <w:jc w:val="center"/>
        </w:trPr>
        <w:tc>
          <w:tcPr>
            <w:tcW w:w="899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753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5352" w:type="dxa"/>
            <w:shd w:val="clear" w:color="auto" w:fill="FFE8E1"/>
          </w:tcPr>
          <w:p w:rsidR="00290D03" w:rsidRPr="00B17AE1" w:rsidRDefault="00290D03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90D03" w:rsidRPr="00B17AE1" w:rsidTr="00BE6CF5">
        <w:trPr>
          <w:jc w:val="center"/>
        </w:trPr>
        <w:tc>
          <w:tcPr>
            <w:tcW w:w="899" w:type="dxa"/>
          </w:tcPr>
          <w:p w:rsidR="00290D03" w:rsidRPr="00B17AE1" w:rsidRDefault="00290D03" w:rsidP="0073743E">
            <w:pPr>
              <w:pStyle w:val="comment"/>
              <w:numPr>
                <w:ilvl w:val="0"/>
                <w:numId w:val="3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registerAction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Register member</w:t>
            </w:r>
          </w:p>
        </w:tc>
      </w:tr>
      <w:tr w:rsidR="00290D03" w:rsidRPr="00B17AE1" w:rsidTr="00BE6CF5">
        <w:trPr>
          <w:jc w:val="center"/>
        </w:trPr>
        <w:tc>
          <w:tcPr>
            <w:tcW w:w="899" w:type="dxa"/>
          </w:tcPr>
          <w:p w:rsidR="00290D03" w:rsidRPr="00B17AE1" w:rsidRDefault="00290D03" w:rsidP="0073743E">
            <w:pPr>
              <w:pStyle w:val="comment"/>
              <w:numPr>
                <w:ilvl w:val="0"/>
                <w:numId w:val="3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loginAction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Login website</w:t>
            </w:r>
          </w:p>
        </w:tc>
      </w:tr>
      <w:tr w:rsidR="00290D03" w:rsidRPr="00B17AE1" w:rsidTr="00BE6CF5">
        <w:trPr>
          <w:jc w:val="center"/>
        </w:trPr>
        <w:tc>
          <w:tcPr>
            <w:tcW w:w="899" w:type="dxa"/>
          </w:tcPr>
          <w:p w:rsidR="00290D03" w:rsidRPr="00B17AE1" w:rsidRDefault="00290D03" w:rsidP="0073743E">
            <w:pPr>
              <w:pStyle w:val="comment"/>
              <w:numPr>
                <w:ilvl w:val="0"/>
                <w:numId w:val="3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logoutAction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Logout website</w:t>
            </w:r>
          </w:p>
        </w:tc>
      </w:tr>
      <w:tr w:rsidR="00290D03" w:rsidRPr="00B17AE1" w:rsidTr="00BE6CF5">
        <w:trPr>
          <w:jc w:val="center"/>
        </w:trPr>
        <w:tc>
          <w:tcPr>
            <w:tcW w:w="899" w:type="dxa"/>
          </w:tcPr>
          <w:p w:rsidR="00290D03" w:rsidRPr="00B17AE1" w:rsidRDefault="00290D03" w:rsidP="0073743E">
            <w:pPr>
              <w:pStyle w:val="comment"/>
              <w:numPr>
                <w:ilvl w:val="0"/>
                <w:numId w:val="3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resetPasswordAction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Reset password of user</w:t>
            </w:r>
          </w:p>
        </w:tc>
      </w:tr>
      <w:tr w:rsidR="00290D03" w:rsidRPr="00B17AE1" w:rsidTr="00BE6CF5">
        <w:trPr>
          <w:jc w:val="center"/>
        </w:trPr>
        <w:tc>
          <w:tcPr>
            <w:tcW w:w="899" w:type="dxa"/>
          </w:tcPr>
          <w:p w:rsidR="00290D03" w:rsidRPr="00B17AE1" w:rsidRDefault="00290D03" w:rsidP="0073743E">
            <w:pPr>
              <w:pStyle w:val="comment"/>
              <w:numPr>
                <w:ilvl w:val="0"/>
                <w:numId w:val="3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viewProfileAction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profile user</w:t>
            </w:r>
          </w:p>
        </w:tc>
      </w:tr>
      <w:tr w:rsidR="00290D03" w:rsidRPr="00B17AE1" w:rsidTr="00BE6CF5">
        <w:trPr>
          <w:jc w:val="center"/>
        </w:trPr>
        <w:tc>
          <w:tcPr>
            <w:tcW w:w="899" w:type="dxa"/>
          </w:tcPr>
          <w:p w:rsidR="00290D03" w:rsidRPr="00B17AE1" w:rsidRDefault="00290D03" w:rsidP="0073743E">
            <w:pPr>
              <w:pStyle w:val="comment"/>
              <w:numPr>
                <w:ilvl w:val="0"/>
                <w:numId w:val="3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editProfileAction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290D03" w:rsidRPr="00B17AE1" w:rsidRDefault="00290D03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Edit profile user</w:t>
            </w:r>
          </w:p>
        </w:tc>
      </w:tr>
    </w:tbl>
    <w:p w:rsidR="00290D03" w:rsidRPr="00B17AE1" w:rsidRDefault="00290D03" w:rsidP="00290D03">
      <w:pPr>
        <w:pStyle w:val="Heading2"/>
        <w:numPr>
          <w:ilvl w:val="0"/>
          <w:numId w:val="0"/>
        </w:numPr>
        <w:ind w:left="700"/>
        <w:rPr>
          <w:rFonts w:ascii="Arial" w:hAnsi="Arial" w:cs="Arial"/>
        </w:rPr>
      </w:pPr>
    </w:p>
    <w:p w:rsidR="00703A58" w:rsidRPr="00B17AE1" w:rsidRDefault="00703A58" w:rsidP="00703A58">
      <w:pPr>
        <w:pStyle w:val="Heading2"/>
        <w:rPr>
          <w:rFonts w:ascii="Arial" w:hAnsi="Arial" w:cs="Arial"/>
          <w:sz w:val="24"/>
          <w:szCs w:val="24"/>
        </w:rPr>
      </w:pPr>
      <w:bookmarkStart w:id="32" w:name="_Toc370416573"/>
      <w:r w:rsidRPr="00B17AE1">
        <w:rPr>
          <w:rFonts w:ascii="Arial" w:hAnsi="Arial" w:cs="Arial"/>
          <w:sz w:val="24"/>
          <w:szCs w:val="24"/>
        </w:rPr>
        <w:t>Post Package</w:t>
      </w:r>
      <w:bookmarkEnd w:id="32"/>
    </w:p>
    <w:p w:rsidR="00290D03" w:rsidRPr="00B17AE1" w:rsidRDefault="00290D03" w:rsidP="00290D03">
      <w:pPr>
        <w:rPr>
          <w:rFonts w:ascii="Arial" w:hAnsi="Arial"/>
          <w:sz w:val="24"/>
          <w:szCs w:val="24"/>
        </w:rPr>
      </w:pPr>
    </w:p>
    <w:p w:rsidR="00703A58" w:rsidRPr="00B17AE1" w:rsidRDefault="00703A58" w:rsidP="00703A58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3" w:name="_Toc370416574"/>
      <w:r w:rsidRPr="00B17AE1">
        <w:rPr>
          <w:rFonts w:ascii="Arial" w:hAnsi="Arial" w:cs="Arial"/>
          <w:sz w:val="24"/>
          <w:szCs w:val="24"/>
          <w:lang w:eastAsia="ja-JP"/>
        </w:rPr>
        <w:t>Class diagram</w:t>
      </w:r>
      <w:bookmarkEnd w:id="33"/>
    </w:p>
    <w:p w:rsidR="00DF2B55" w:rsidRPr="00B17AE1" w:rsidRDefault="00DF2B55" w:rsidP="00DF2B55">
      <w:pPr>
        <w:rPr>
          <w:rFonts w:ascii="Arial" w:hAnsi="Arial"/>
          <w:lang w:eastAsia="ja-JP"/>
        </w:rPr>
      </w:pPr>
    </w:p>
    <w:p w:rsidR="00703A58" w:rsidRPr="00B17AE1" w:rsidRDefault="00CD1103" w:rsidP="00DF2B55">
      <w:pPr>
        <w:jc w:val="center"/>
        <w:rPr>
          <w:rFonts w:ascii="Arial" w:hAnsi="Arial"/>
          <w:lang w:eastAsia="ja-JP"/>
        </w:rPr>
      </w:pPr>
      <w:r w:rsidRPr="00B17AE1">
        <w:rPr>
          <w:rFonts w:ascii="Arial" w:hAnsi="Arial"/>
          <w:noProof/>
          <w:snapToGrid/>
          <w:lang w:eastAsia="ja-JP"/>
        </w:rPr>
        <w:drawing>
          <wp:inline distT="0" distB="0" distL="0" distR="0">
            <wp:extent cx="5580380" cy="3564428"/>
            <wp:effectExtent l="0" t="0" r="0" b="0"/>
            <wp:docPr id="6" name="Picture 6" descr="C:\Users\CuongNM01278\Desktop\Class Diagram_1910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NM01278\Desktop\Class Diagram_1910\po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58" w:rsidRPr="00B17AE1" w:rsidRDefault="00703A58" w:rsidP="00703A58">
      <w:pPr>
        <w:pStyle w:val="comment"/>
        <w:rPr>
          <w:rFonts w:ascii="Arial" w:hAnsi="Arial"/>
        </w:rPr>
      </w:pPr>
    </w:p>
    <w:p w:rsidR="00DF2B55" w:rsidRPr="00B17AE1" w:rsidRDefault="00DF2B55" w:rsidP="00DF2B55">
      <w:pPr>
        <w:pStyle w:val="comment"/>
        <w:jc w:val="center"/>
        <w:rPr>
          <w:rFonts w:ascii="Arial" w:hAnsi="Arial"/>
          <w:sz w:val="24"/>
          <w:szCs w:val="24"/>
        </w:rPr>
      </w:pPr>
      <w:r w:rsidRPr="00B17AE1">
        <w:rPr>
          <w:rFonts w:ascii="Arial" w:hAnsi="Arial"/>
          <w:b/>
          <w:color w:val="auto"/>
          <w:sz w:val="24"/>
          <w:szCs w:val="24"/>
        </w:rPr>
        <w:t>Figure 2: Class diagram post package</w:t>
      </w:r>
    </w:p>
    <w:p w:rsidR="00DF2B55" w:rsidRPr="00B17AE1" w:rsidRDefault="00DF2B55" w:rsidP="00703A58">
      <w:pPr>
        <w:pStyle w:val="comment"/>
        <w:rPr>
          <w:rFonts w:ascii="Arial" w:hAnsi="Arial"/>
        </w:rPr>
      </w:pPr>
    </w:p>
    <w:p w:rsidR="00DF2B55" w:rsidRDefault="00DF2B55" w:rsidP="00703A58">
      <w:pPr>
        <w:pStyle w:val="comment"/>
        <w:rPr>
          <w:rFonts w:ascii="Arial" w:hAnsi="Arial"/>
        </w:rPr>
      </w:pPr>
    </w:p>
    <w:p w:rsidR="00B17AE1" w:rsidRDefault="00B17AE1" w:rsidP="00703A58">
      <w:pPr>
        <w:pStyle w:val="comment"/>
        <w:rPr>
          <w:rFonts w:ascii="Arial" w:hAnsi="Arial"/>
        </w:rPr>
      </w:pPr>
    </w:p>
    <w:p w:rsidR="00B17AE1" w:rsidRPr="00B17AE1" w:rsidRDefault="00B17AE1" w:rsidP="00703A58">
      <w:pPr>
        <w:pStyle w:val="comment"/>
        <w:rPr>
          <w:rFonts w:ascii="Arial" w:hAnsi="Arial"/>
        </w:rPr>
      </w:pP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2499"/>
        <w:gridCol w:w="5858"/>
      </w:tblGrid>
      <w:tr w:rsidR="00703A58" w:rsidRPr="00B17AE1" w:rsidTr="00BE6CF5">
        <w:trPr>
          <w:jc w:val="center"/>
        </w:trPr>
        <w:tc>
          <w:tcPr>
            <w:tcW w:w="647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2499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Class Name</w:t>
            </w:r>
          </w:p>
        </w:tc>
        <w:tc>
          <w:tcPr>
            <w:tcW w:w="5858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703A58" w:rsidRPr="00B17AE1" w:rsidTr="00BE6CF5">
        <w:trPr>
          <w:jc w:val="center"/>
        </w:trPr>
        <w:tc>
          <w:tcPr>
            <w:tcW w:w="647" w:type="dxa"/>
          </w:tcPr>
          <w:p w:rsidR="00703A58" w:rsidRPr="00B17AE1" w:rsidRDefault="00703A58" w:rsidP="00B17AE1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499" w:type="dxa"/>
          </w:tcPr>
          <w:p w:rsidR="00703A58" w:rsidRPr="00B17AE1" w:rsidRDefault="00703A5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Post</w:t>
            </w:r>
          </w:p>
        </w:tc>
        <w:tc>
          <w:tcPr>
            <w:tcW w:w="5858" w:type="dxa"/>
          </w:tcPr>
          <w:p w:rsidR="00703A58" w:rsidRPr="00B17AE1" w:rsidRDefault="00703A5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703A58" w:rsidRPr="00B17AE1" w:rsidTr="00BE6CF5">
        <w:trPr>
          <w:jc w:val="center"/>
        </w:trPr>
        <w:tc>
          <w:tcPr>
            <w:tcW w:w="647" w:type="dxa"/>
          </w:tcPr>
          <w:p w:rsidR="00703A58" w:rsidRPr="00B17AE1" w:rsidRDefault="00703A58" w:rsidP="00B17AE1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499" w:type="dxa"/>
          </w:tcPr>
          <w:p w:rsidR="00703A58" w:rsidRPr="00B17AE1" w:rsidRDefault="00703A5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Post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Controller</w:t>
            </w:r>
          </w:p>
        </w:tc>
        <w:tc>
          <w:tcPr>
            <w:tcW w:w="5858" w:type="dxa"/>
          </w:tcPr>
          <w:p w:rsidR="00703A58" w:rsidRPr="00B17AE1" w:rsidRDefault="00703A5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DF2B55" w:rsidRPr="00B17AE1" w:rsidRDefault="00DF2B55" w:rsidP="00DF2B55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703A58" w:rsidRPr="00B17AE1" w:rsidRDefault="00703A58" w:rsidP="00B17AE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4" w:name="_Toc370416575"/>
      <w:r w:rsidRPr="00B17AE1">
        <w:rPr>
          <w:rFonts w:ascii="Arial" w:hAnsi="Arial" w:cs="Arial"/>
          <w:sz w:val="24"/>
          <w:szCs w:val="24"/>
          <w:lang w:val="vi-VN"/>
        </w:rPr>
        <w:t>Model_Post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34"/>
    </w:p>
    <w:p w:rsidR="00703A58" w:rsidRPr="00B17AE1" w:rsidRDefault="00703A58" w:rsidP="00703A58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131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512"/>
        <w:gridCol w:w="992"/>
        <w:gridCol w:w="1134"/>
        <w:gridCol w:w="993"/>
        <w:gridCol w:w="4052"/>
      </w:tblGrid>
      <w:tr w:rsidR="00703A58" w:rsidRPr="00B17AE1" w:rsidTr="00BE6CF5">
        <w:trPr>
          <w:jc w:val="center"/>
        </w:trPr>
        <w:tc>
          <w:tcPr>
            <w:tcW w:w="557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512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993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4052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703A58" w:rsidRPr="00B17AE1" w:rsidTr="00BE6CF5">
        <w:trPr>
          <w:jc w:val="center"/>
        </w:trPr>
        <w:tc>
          <w:tcPr>
            <w:tcW w:w="557" w:type="dxa"/>
          </w:tcPr>
          <w:p w:rsidR="00703A58" w:rsidRPr="00B17AE1" w:rsidRDefault="00703A58" w:rsidP="0073743E">
            <w:pPr>
              <w:pStyle w:val="comment"/>
              <w:numPr>
                <w:ilvl w:val="0"/>
                <w:numId w:val="28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:rsidR="00703A58" w:rsidRPr="00B17AE1" w:rsidRDefault="00DF2B55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5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703A58" w:rsidRPr="00B17AE1" w:rsidTr="00BE6CF5">
        <w:trPr>
          <w:jc w:val="center"/>
        </w:trPr>
        <w:tc>
          <w:tcPr>
            <w:tcW w:w="557" w:type="dxa"/>
          </w:tcPr>
          <w:p w:rsidR="00703A58" w:rsidRPr="00B17AE1" w:rsidRDefault="00703A58" w:rsidP="0073743E">
            <w:pPr>
              <w:pStyle w:val="comment"/>
              <w:numPr>
                <w:ilvl w:val="0"/>
                <w:numId w:val="28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1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99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5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703A58" w:rsidRPr="00B17AE1" w:rsidTr="00BE6CF5">
        <w:trPr>
          <w:jc w:val="center"/>
        </w:trPr>
        <w:tc>
          <w:tcPr>
            <w:tcW w:w="557" w:type="dxa"/>
          </w:tcPr>
          <w:p w:rsidR="00703A58" w:rsidRPr="00B17AE1" w:rsidRDefault="00703A58" w:rsidP="0073743E">
            <w:pPr>
              <w:pStyle w:val="comment"/>
              <w:numPr>
                <w:ilvl w:val="0"/>
                <w:numId w:val="28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1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Permission</w:t>
            </w:r>
          </w:p>
        </w:tc>
        <w:tc>
          <w:tcPr>
            <w:tcW w:w="992" w:type="dxa"/>
          </w:tcPr>
          <w:p w:rsidR="00703A58" w:rsidRPr="00B17AE1" w:rsidRDefault="00DF2B55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5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703A58" w:rsidRPr="00B17AE1" w:rsidTr="00BE6CF5">
        <w:trPr>
          <w:jc w:val="center"/>
        </w:trPr>
        <w:tc>
          <w:tcPr>
            <w:tcW w:w="557" w:type="dxa"/>
          </w:tcPr>
          <w:p w:rsidR="00703A58" w:rsidRPr="00B17AE1" w:rsidRDefault="00703A58" w:rsidP="0073743E">
            <w:pPr>
              <w:pStyle w:val="comment"/>
              <w:numPr>
                <w:ilvl w:val="0"/>
                <w:numId w:val="28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1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Title_pst</w:t>
            </w:r>
          </w:p>
        </w:tc>
        <w:tc>
          <w:tcPr>
            <w:tcW w:w="992" w:type="dxa"/>
          </w:tcPr>
          <w:p w:rsidR="00703A58" w:rsidRPr="00B17AE1" w:rsidRDefault="00BE6CF5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</w:t>
            </w:r>
            <w:r w:rsidR="00703A58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tring</w:t>
            </w:r>
          </w:p>
        </w:tc>
        <w:tc>
          <w:tcPr>
            <w:tcW w:w="1134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5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703A58" w:rsidRPr="00B17AE1" w:rsidTr="00BE6CF5">
        <w:trPr>
          <w:jc w:val="center"/>
        </w:trPr>
        <w:tc>
          <w:tcPr>
            <w:tcW w:w="557" w:type="dxa"/>
          </w:tcPr>
          <w:p w:rsidR="00703A58" w:rsidRPr="00B17AE1" w:rsidRDefault="00703A58" w:rsidP="0073743E">
            <w:pPr>
              <w:pStyle w:val="comment"/>
              <w:numPr>
                <w:ilvl w:val="0"/>
                <w:numId w:val="28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1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Content_pst</w:t>
            </w:r>
          </w:p>
        </w:tc>
        <w:tc>
          <w:tcPr>
            <w:tcW w:w="99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52" w:type="dxa"/>
          </w:tcPr>
          <w:p w:rsidR="00703A58" w:rsidRPr="00B17AE1" w:rsidRDefault="00703A58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DF2B55" w:rsidRPr="00B17AE1" w:rsidRDefault="00DF2B55" w:rsidP="00703A58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703A58" w:rsidRPr="00B17AE1" w:rsidRDefault="00703A58" w:rsidP="00703A58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328"/>
        <w:gridCol w:w="5777"/>
      </w:tblGrid>
      <w:tr w:rsidR="00703A58" w:rsidRPr="00B17AE1" w:rsidTr="00BE6CF5">
        <w:trPr>
          <w:jc w:val="center"/>
        </w:trPr>
        <w:tc>
          <w:tcPr>
            <w:tcW w:w="899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328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5777" w:type="dxa"/>
            <w:shd w:val="clear" w:color="auto" w:fill="FFE8E1"/>
          </w:tcPr>
          <w:p w:rsidR="00703A58" w:rsidRPr="00B17AE1" w:rsidRDefault="00703A58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29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CE3169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29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CE3169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29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CE3169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29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CE3169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29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D8662A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searchTextAction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CE3169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BE6CF5" w:rsidRPr="00B17AE1" w:rsidRDefault="00BE6CF5" w:rsidP="00BE6CF5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CE3169" w:rsidRPr="00B17AE1" w:rsidRDefault="00CE3169" w:rsidP="00BE6CF5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5" w:name="_Toc370416576"/>
      <w:r w:rsidRPr="00B17AE1">
        <w:rPr>
          <w:rFonts w:ascii="Arial" w:hAnsi="Arial" w:cs="Arial"/>
          <w:sz w:val="24"/>
          <w:szCs w:val="24"/>
          <w:lang w:val="vi-VN"/>
        </w:rPr>
        <w:t>PostController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35"/>
    </w:p>
    <w:p w:rsidR="00B17AE1" w:rsidRDefault="00B17AE1" w:rsidP="00CE3169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CE3169" w:rsidRPr="00B17AE1" w:rsidRDefault="00CE3169" w:rsidP="00CE3169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276"/>
        <w:gridCol w:w="783"/>
        <w:gridCol w:w="1074"/>
        <w:gridCol w:w="896"/>
        <w:gridCol w:w="4418"/>
      </w:tblGrid>
      <w:tr w:rsidR="00CE3169" w:rsidRPr="00B17AE1" w:rsidTr="00B17AE1">
        <w:trPr>
          <w:jc w:val="center"/>
        </w:trPr>
        <w:tc>
          <w:tcPr>
            <w:tcW w:w="557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783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074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896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4418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E3169" w:rsidRPr="00B17AE1" w:rsidTr="00B17AE1">
        <w:trPr>
          <w:jc w:val="center"/>
        </w:trPr>
        <w:tc>
          <w:tcPr>
            <w:tcW w:w="557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783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074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89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418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DF2B55" w:rsidRPr="00B17AE1" w:rsidRDefault="00DF2B55" w:rsidP="00CE3169">
      <w:pPr>
        <w:pStyle w:val="Heading4"/>
        <w:rPr>
          <w:rFonts w:ascii="Arial" w:hAnsi="Arial" w:cs="Arial"/>
          <w:lang w:eastAsia="ja-JP"/>
        </w:rPr>
      </w:pPr>
    </w:p>
    <w:p w:rsidR="00CE3169" w:rsidRPr="00B17AE1" w:rsidRDefault="00CE3169" w:rsidP="00CE3169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328"/>
        <w:gridCol w:w="5777"/>
      </w:tblGrid>
      <w:tr w:rsidR="00CE3169" w:rsidRPr="00B17AE1" w:rsidTr="00BE6CF5">
        <w:trPr>
          <w:jc w:val="center"/>
        </w:trPr>
        <w:tc>
          <w:tcPr>
            <w:tcW w:w="899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328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5777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34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Create post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34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Edit post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34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Delete post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34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post</w:t>
            </w:r>
          </w:p>
        </w:tc>
      </w:tr>
      <w:tr w:rsidR="00CE3169" w:rsidRPr="00B17AE1" w:rsidTr="00BE6CF5">
        <w:trPr>
          <w:jc w:val="center"/>
        </w:trPr>
        <w:tc>
          <w:tcPr>
            <w:tcW w:w="899" w:type="dxa"/>
          </w:tcPr>
          <w:p w:rsidR="00CE3169" w:rsidRPr="00B17AE1" w:rsidRDefault="00CE3169" w:rsidP="0073743E">
            <w:pPr>
              <w:pStyle w:val="comment"/>
              <w:numPr>
                <w:ilvl w:val="0"/>
                <w:numId w:val="34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searchTextAction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CE3169" w:rsidRPr="00B17AE1" w:rsidRDefault="00CE3169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Search text</w:t>
            </w:r>
          </w:p>
        </w:tc>
      </w:tr>
    </w:tbl>
    <w:p w:rsidR="00B60341" w:rsidRPr="00B17AE1" w:rsidRDefault="00B60341" w:rsidP="00BE6CF5">
      <w:pPr>
        <w:pStyle w:val="Heading2"/>
        <w:rPr>
          <w:rFonts w:ascii="Arial" w:hAnsi="Arial" w:cs="Arial"/>
        </w:rPr>
      </w:pPr>
      <w:bookmarkStart w:id="36" w:name="_Toc370416577"/>
      <w:r w:rsidRPr="00B17AE1">
        <w:rPr>
          <w:rFonts w:ascii="Arial" w:hAnsi="Arial" w:cs="Arial"/>
          <w:lang w:val="vi-VN"/>
        </w:rPr>
        <w:lastRenderedPageBreak/>
        <w:t>Qa</w:t>
      </w:r>
      <w:r w:rsidRPr="00B17AE1">
        <w:rPr>
          <w:rFonts w:ascii="Arial" w:hAnsi="Arial" w:cs="Arial"/>
        </w:rPr>
        <w:t xml:space="preserve"> Package</w:t>
      </w:r>
      <w:bookmarkEnd w:id="36"/>
    </w:p>
    <w:p w:rsidR="00B60341" w:rsidRPr="00B17AE1" w:rsidRDefault="00B60341" w:rsidP="00B6034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7" w:name="_Toc370416578"/>
      <w:r w:rsidRPr="00B17AE1">
        <w:rPr>
          <w:rFonts w:ascii="Arial" w:hAnsi="Arial" w:cs="Arial"/>
          <w:sz w:val="24"/>
          <w:szCs w:val="24"/>
          <w:lang w:eastAsia="ja-JP"/>
        </w:rPr>
        <w:t>Class diagram</w:t>
      </w:r>
      <w:bookmarkEnd w:id="37"/>
    </w:p>
    <w:p w:rsidR="00B60341" w:rsidRPr="00B17AE1" w:rsidRDefault="00CD1103" w:rsidP="00BE6CF5">
      <w:pPr>
        <w:jc w:val="center"/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noProof/>
          <w:snapToGrid/>
          <w:sz w:val="24"/>
          <w:szCs w:val="24"/>
          <w:lang w:eastAsia="ja-JP"/>
        </w:rPr>
        <w:drawing>
          <wp:inline distT="0" distB="0" distL="0" distR="0">
            <wp:extent cx="5580380" cy="3545510"/>
            <wp:effectExtent l="0" t="0" r="0" b="0"/>
            <wp:docPr id="8" name="Picture 8" descr="C:\Users\CuongNM01278\Desktop\Class Diagram_1910\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NM01278\Desktop\Class Diagram_1910\q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41" w:rsidRPr="00B17AE1" w:rsidRDefault="00B60341" w:rsidP="00B60341">
      <w:pPr>
        <w:pStyle w:val="comment"/>
        <w:rPr>
          <w:rFonts w:ascii="Arial" w:hAnsi="Arial"/>
          <w:sz w:val="24"/>
          <w:szCs w:val="24"/>
        </w:rPr>
      </w:pPr>
    </w:p>
    <w:p w:rsidR="00DF2B55" w:rsidRPr="00B17AE1" w:rsidRDefault="00DF2B55" w:rsidP="00DF2B55">
      <w:pPr>
        <w:pStyle w:val="comment"/>
        <w:jc w:val="center"/>
        <w:rPr>
          <w:rFonts w:ascii="Arial" w:hAnsi="Arial"/>
          <w:sz w:val="24"/>
          <w:szCs w:val="24"/>
        </w:rPr>
      </w:pPr>
      <w:r w:rsidRPr="00B17AE1">
        <w:rPr>
          <w:rFonts w:ascii="Arial" w:hAnsi="Arial"/>
          <w:b/>
          <w:color w:val="auto"/>
          <w:sz w:val="24"/>
          <w:szCs w:val="24"/>
        </w:rPr>
        <w:t xml:space="preserve">Figure 3: Class diagram </w:t>
      </w:r>
      <w:r w:rsidRPr="00B17AE1">
        <w:rPr>
          <w:rFonts w:ascii="Arial" w:hAnsi="Arial"/>
          <w:b/>
          <w:color w:val="auto"/>
          <w:sz w:val="24"/>
          <w:szCs w:val="24"/>
          <w:lang w:val="vi-VN"/>
        </w:rPr>
        <w:t>Qa</w:t>
      </w:r>
      <w:r w:rsidRPr="00B17AE1">
        <w:rPr>
          <w:rFonts w:ascii="Arial" w:hAnsi="Arial"/>
          <w:b/>
          <w:color w:val="auto"/>
          <w:sz w:val="24"/>
          <w:szCs w:val="24"/>
        </w:rPr>
        <w:t xml:space="preserve"> package</w:t>
      </w:r>
    </w:p>
    <w:p w:rsidR="00DF2B55" w:rsidRPr="00B17AE1" w:rsidRDefault="00DF2B55" w:rsidP="00B60341">
      <w:pPr>
        <w:pStyle w:val="comment"/>
        <w:rPr>
          <w:rFonts w:ascii="Arial" w:hAnsi="Arial"/>
        </w:rPr>
      </w:pP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2500"/>
        <w:gridCol w:w="5857"/>
      </w:tblGrid>
      <w:tr w:rsidR="00B60341" w:rsidRPr="00B17AE1" w:rsidTr="00DF2B55">
        <w:trPr>
          <w:jc w:val="center"/>
        </w:trPr>
        <w:tc>
          <w:tcPr>
            <w:tcW w:w="648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2509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B60341" w:rsidRPr="00B17AE1" w:rsidTr="00DF2B55">
        <w:trPr>
          <w:jc w:val="center"/>
        </w:trPr>
        <w:tc>
          <w:tcPr>
            <w:tcW w:w="648" w:type="dxa"/>
          </w:tcPr>
          <w:p w:rsidR="00B60341" w:rsidRPr="00B17AE1" w:rsidRDefault="00B60341" w:rsidP="00B17AE1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Model_Qa</w:t>
            </w:r>
          </w:p>
        </w:tc>
        <w:tc>
          <w:tcPr>
            <w:tcW w:w="5897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B60341" w:rsidRPr="00B17AE1" w:rsidTr="00DF2B55">
        <w:trPr>
          <w:jc w:val="center"/>
        </w:trPr>
        <w:tc>
          <w:tcPr>
            <w:tcW w:w="648" w:type="dxa"/>
          </w:tcPr>
          <w:p w:rsidR="00B60341" w:rsidRPr="00B17AE1" w:rsidRDefault="00B60341" w:rsidP="00B17AE1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QaController</w:t>
            </w:r>
          </w:p>
        </w:tc>
        <w:tc>
          <w:tcPr>
            <w:tcW w:w="5897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B60341" w:rsidRPr="00B17AE1" w:rsidRDefault="00B60341" w:rsidP="00B6034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8" w:name="_Toc370416579"/>
      <w:r w:rsidRPr="00B17AE1">
        <w:rPr>
          <w:rFonts w:ascii="Arial" w:hAnsi="Arial" w:cs="Arial"/>
          <w:sz w:val="24"/>
          <w:szCs w:val="24"/>
          <w:lang w:val="vi-VN"/>
        </w:rPr>
        <w:t>Model_</w:t>
      </w:r>
      <w:r w:rsidR="00D8662A" w:rsidRPr="00B17AE1">
        <w:rPr>
          <w:rFonts w:ascii="Arial" w:hAnsi="Arial" w:cs="Arial"/>
          <w:sz w:val="24"/>
          <w:szCs w:val="24"/>
          <w:lang w:val="vi-VN"/>
        </w:rPr>
        <w:t>Qa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38"/>
    </w:p>
    <w:p w:rsidR="00B60341" w:rsidRPr="00B17AE1" w:rsidRDefault="00B60341" w:rsidP="00B60341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B60341" w:rsidRPr="00B17AE1" w:rsidRDefault="00B60341" w:rsidP="00B60341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536"/>
        <w:gridCol w:w="992"/>
        <w:gridCol w:w="1134"/>
        <w:gridCol w:w="992"/>
        <w:gridCol w:w="3793"/>
      </w:tblGrid>
      <w:tr w:rsidR="00B60341" w:rsidRPr="00B17AE1" w:rsidTr="00BE6CF5">
        <w:trPr>
          <w:jc w:val="center"/>
        </w:trPr>
        <w:tc>
          <w:tcPr>
            <w:tcW w:w="557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536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992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3793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B60341" w:rsidRPr="00B17AE1" w:rsidTr="00BE6CF5">
        <w:trPr>
          <w:jc w:val="center"/>
        </w:trPr>
        <w:tc>
          <w:tcPr>
            <w:tcW w:w="557" w:type="dxa"/>
          </w:tcPr>
          <w:p w:rsidR="00B60341" w:rsidRPr="00B17AE1" w:rsidRDefault="00B60341" w:rsidP="00B17AE1">
            <w:pPr>
              <w:pStyle w:val="comment"/>
              <w:numPr>
                <w:ilvl w:val="0"/>
                <w:numId w:val="31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:rsidR="00B60341" w:rsidRPr="00B17AE1" w:rsidRDefault="00DF2B55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B60341" w:rsidRPr="00B17AE1" w:rsidTr="00BE6CF5">
        <w:trPr>
          <w:jc w:val="center"/>
        </w:trPr>
        <w:tc>
          <w:tcPr>
            <w:tcW w:w="557" w:type="dxa"/>
          </w:tcPr>
          <w:p w:rsidR="00B60341" w:rsidRPr="00B17AE1" w:rsidRDefault="00B60341" w:rsidP="00BE6CF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36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992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B60341" w:rsidRPr="00B17AE1" w:rsidTr="00BE6CF5">
        <w:trPr>
          <w:jc w:val="center"/>
        </w:trPr>
        <w:tc>
          <w:tcPr>
            <w:tcW w:w="557" w:type="dxa"/>
          </w:tcPr>
          <w:p w:rsidR="00B60341" w:rsidRPr="00B17AE1" w:rsidRDefault="00B60341" w:rsidP="00BE6CF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6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Id_answer</w:t>
            </w:r>
          </w:p>
        </w:tc>
        <w:tc>
          <w:tcPr>
            <w:tcW w:w="992" w:type="dxa"/>
          </w:tcPr>
          <w:p w:rsidR="00B60341" w:rsidRPr="00B17AE1" w:rsidRDefault="00DF2B55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B60341" w:rsidRPr="00B17AE1" w:rsidRDefault="00B0762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Null </w:t>
            </w:r>
          </w:p>
        </w:tc>
        <w:tc>
          <w:tcPr>
            <w:tcW w:w="992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Mark Id QA which is answered </w:t>
            </w:r>
          </w:p>
        </w:tc>
      </w:tr>
      <w:tr w:rsidR="00B60341" w:rsidRPr="00B17AE1" w:rsidTr="00BE6CF5">
        <w:trPr>
          <w:jc w:val="center"/>
        </w:trPr>
        <w:tc>
          <w:tcPr>
            <w:tcW w:w="557" w:type="dxa"/>
          </w:tcPr>
          <w:p w:rsidR="00B60341" w:rsidRPr="00B17AE1" w:rsidRDefault="00B60341" w:rsidP="00BE6CF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36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Title_qa</w:t>
            </w:r>
          </w:p>
        </w:tc>
        <w:tc>
          <w:tcPr>
            <w:tcW w:w="992" w:type="dxa"/>
          </w:tcPr>
          <w:p w:rsidR="00B60341" w:rsidRPr="00B17AE1" w:rsidRDefault="00DF2B55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</w:t>
            </w:r>
            <w:r w:rsidR="00B60341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tring</w:t>
            </w:r>
          </w:p>
        </w:tc>
        <w:tc>
          <w:tcPr>
            <w:tcW w:w="1134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B60341" w:rsidRPr="00B17AE1" w:rsidTr="00BE6CF5">
        <w:trPr>
          <w:jc w:val="center"/>
        </w:trPr>
        <w:tc>
          <w:tcPr>
            <w:tcW w:w="557" w:type="dxa"/>
          </w:tcPr>
          <w:p w:rsidR="00B60341" w:rsidRPr="00B17AE1" w:rsidRDefault="00B60341" w:rsidP="00BE6CF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36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Content_qa</w:t>
            </w:r>
          </w:p>
        </w:tc>
        <w:tc>
          <w:tcPr>
            <w:tcW w:w="992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DF2B55" w:rsidRPr="00B17AE1" w:rsidRDefault="00DF2B55" w:rsidP="00B60341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B60341" w:rsidRPr="00B17AE1" w:rsidRDefault="00B60341" w:rsidP="00B60341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074"/>
        <w:gridCol w:w="6031"/>
      </w:tblGrid>
      <w:tr w:rsidR="00B60341" w:rsidRPr="00B17AE1" w:rsidTr="00000E38">
        <w:trPr>
          <w:jc w:val="center"/>
        </w:trPr>
        <w:tc>
          <w:tcPr>
            <w:tcW w:w="903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085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B60341" w:rsidRPr="00B17AE1" w:rsidRDefault="00B60341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B60341" w:rsidRPr="00B17AE1" w:rsidTr="00000E38">
        <w:trPr>
          <w:jc w:val="center"/>
        </w:trPr>
        <w:tc>
          <w:tcPr>
            <w:tcW w:w="903" w:type="dxa"/>
          </w:tcPr>
          <w:p w:rsidR="00B60341" w:rsidRPr="00B17AE1" w:rsidRDefault="00B60341" w:rsidP="00BE6CF5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B60341" w:rsidRPr="00B17AE1" w:rsidRDefault="00B60341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B60341" w:rsidRPr="00B17AE1" w:rsidRDefault="008F32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Interact with database </w:t>
            </w:r>
          </w:p>
        </w:tc>
      </w:tr>
      <w:tr w:rsidR="008F3269" w:rsidRPr="00B17AE1" w:rsidTr="00000E38">
        <w:trPr>
          <w:jc w:val="center"/>
        </w:trPr>
        <w:tc>
          <w:tcPr>
            <w:tcW w:w="903" w:type="dxa"/>
          </w:tcPr>
          <w:p w:rsidR="008F3269" w:rsidRPr="00B17AE1" w:rsidRDefault="008F3269" w:rsidP="00BE6CF5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8F3269" w:rsidRPr="00B17AE1" w:rsidRDefault="008F32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8F3269" w:rsidRPr="00B17AE1" w:rsidRDefault="008F32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8F3269" w:rsidRPr="00B17AE1" w:rsidTr="00000E38">
        <w:trPr>
          <w:jc w:val="center"/>
        </w:trPr>
        <w:tc>
          <w:tcPr>
            <w:tcW w:w="903" w:type="dxa"/>
          </w:tcPr>
          <w:p w:rsidR="008F3269" w:rsidRPr="00B17AE1" w:rsidRDefault="008F3269" w:rsidP="00BE6CF5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8F3269" w:rsidRPr="00B17AE1" w:rsidRDefault="008F32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8F3269" w:rsidRPr="00B17AE1" w:rsidRDefault="008F32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8F3269" w:rsidRPr="00B17AE1" w:rsidTr="00000E38">
        <w:trPr>
          <w:jc w:val="center"/>
        </w:trPr>
        <w:tc>
          <w:tcPr>
            <w:tcW w:w="903" w:type="dxa"/>
          </w:tcPr>
          <w:p w:rsidR="008F3269" w:rsidRPr="00B17AE1" w:rsidRDefault="008F3269" w:rsidP="00BE6CF5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8F3269" w:rsidRPr="00B17AE1" w:rsidRDefault="008F32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8F3269" w:rsidRPr="00B17AE1" w:rsidRDefault="008F32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BE6CF5" w:rsidRPr="00B17AE1" w:rsidRDefault="00BE6CF5" w:rsidP="00BE6CF5">
      <w:pPr>
        <w:rPr>
          <w:rFonts w:ascii="Arial" w:hAnsi="Arial"/>
          <w:lang w:eastAsia="ja-JP"/>
        </w:rPr>
      </w:pPr>
    </w:p>
    <w:p w:rsidR="00BE6CF5" w:rsidRPr="00B17AE1" w:rsidRDefault="00BE6CF5" w:rsidP="00BE6CF5">
      <w:pPr>
        <w:rPr>
          <w:rFonts w:ascii="Arial" w:hAnsi="Arial"/>
          <w:lang w:eastAsia="ja-JP"/>
        </w:rPr>
      </w:pPr>
    </w:p>
    <w:p w:rsidR="00CE3169" w:rsidRPr="00B17AE1" w:rsidRDefault="00CE3169" w:rsidP="00CE3169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39" w:name="_Toc370416580"/>
      <w:r w:rsidRPr="00B17AE1">
        <w:rPr>
          <w:rFonts w:ascii="Arial" w:hAnsi="Arial" w:cs="Arial"/>
          <w:sz w:val="24"/>
          <w:szCs w:val="24"/>
          <w:lang w:val="vi-VN"/>
        </w:rPr>
        <w:t>QaController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39"/>
    </w:p>
    <w:p w:rsidR="00CE3169" w:rsidRPr="00B17AE1" w:rsidRDefault="00CE3169" w:rsidP="00CE3169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276"/>
        <w:gridCol w:w="783"/>
        <w:gridCol w:w="1074"/>
        <w:gridCol w:w="896"/>
        <w:gridCol w:w="4418"/>
      </w:tblGrid>
      <w:tr w:rsidR="00CE3169" w:rsidRPr="00B17AE1" w:rsidTr="00B17AE1">
        <w:trPr>
          <w:jc w:val="center"/>
        </w:trPr>
        <w:tc>
          <w:tcPr>
            <w:tcW w:w="557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783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074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896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4418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E3169" w:rsidRPr="00B17AE1" w:rsidTr="00B17AE1">
        <w:trPr>
          <w:jc w:val="center"/>
        </w:trPr>
        <w:tc>
          <w:tcPr>
            <w:tcW w:w="557" w:type="dxa"/>
          </w:tcPr>
          <w:p w:rsidR="00CE3169" w:rsidRPr="00B17AE1" w:rsidRDefault="00CE3169" w:rsidP="00BE6CF5">
            <w:pPr>
              <w:pStyle w:val="comment"/>
              <w:ind w:left="36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783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074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89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418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000E38" w:rsidRPr="00B17AE1" w:rsidRDefault="00000E38" w:rsidP="00CE3169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CE3169" w:rsidRPr="00B17AE1" w:rsidRDefault="00CE3169" w:rsidP="00CE3169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074"/>
        <w:gridCol w:w="6031"/>
      </w:tblGrid>
      <w:tr w:rsidR="00CE3169" w:rsidRPr="00B17AE1" w:rsidTr="00000E38">
        <w:trPr>
          <w:jc w:val="center"/>
        </w:trPr>
        <w:tc>
          <w:tcPr>
            <w:tcW w:w="903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085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CE3169" w:rsidRPr="00B17AE1" w:rsidRDefault="00CE3169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CE3169" w:rsidRPr="00B17AE1" w:rsidTr="00000E38">
        <w:trPr>
          <w:jc w:val="center"/>
        </w:trPr>
        <w:tc>
          <w:tcPr>
            <w:tcW w:w="903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Create Q&amp;A</w:t>
            </w:r>
          </w:p>
        </w:tc>
      </w:tr>
      <w:tr w:rsidR="00CE3169" w:rsidRPr="00B17AE1" w:rsidTr="00000E38">
        <w:trPr>
          <w:jc w:val="center"/>
        </w:trPr>
        <w:tc>
          <w:tcPr>
            <w:tcW w:w="903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Edit Q&amp;A</w:t>
            </w:r>
          </w:p>
        </w:tc>
      </w:tr>
      <w:tr w:rsidR="00CE3169" w:rsidRPr="00B17AE1" w:rsidTr="00000E38">
        <w:trPr>
          <w:jc w:val="center"/>
        </w:trPr>
        <w:tc>
          <w:tcPr>
            <w:tcW w:w="903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Delete Q&amp;A</w:t>
            </w:r>
          </w:p>
        </w:tc>
      </w:tr>
      <w:tr w:rsidR="00CE3169" w:rsidRPr="00B17AE1" w:rsidTr="00000E38">
        <w:trPr>
          <w:jc w:val="center"/>
        </w:trPr>
        <w:tc>
          <w:tcPr>
            <w:tcW w:w="903" w:type="dxa"/>
          </w:tcPr>
          <w:p w:rsidR="00CE3169" w:rsidRPr="00B17AE1" w:rsidRDefault="00CE3169" w:rsidP="00BE6CF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CE3169" w:rsidRPr="00B17AE1" w:rsidRDefault="00CE3169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Q&amp;A List</w:t>
            </w:r>
          </w:p>
        </w:tc>
      </w:tr>
    </w:tbl>
    <w:p w:rsidR="00CE3169" w:rsidRPr="00B17AE1" w:rsidRDefault="00CE3169" w:rsidP="00CE3169">
      <w:pPr>
        <w:pStyle w:val="Heading2"/>
        <w:numPr>
          <w:ilvl w:val="0"/>
          <w:numId w:val="0"/>
        </w:numPr>
        <w:rPr>
          <w:rFonts w:ascii="Arial" w:hAnsi="Arial" w:cs="Arial"/>
        </w:rPr>
      </w:pPr>
    </w:p>
    <w:p w:rsidR="00D8662A" w:rsidRPr="00B17AE1" w:rsidRDefault="00D8662A" w:rsidP="00D8662A">
      <w:pPr>
        <w:pStyle w:val="Heading2"/>
        <w:rPr>
          <w:rFonts w:ascii="Arial" w:hAnsi="Arial" w:cs="Arial"/>
          <w:sz w:val="24"/>
          <w:szCs w:val="24"/>
        </w:rPr>
      </w:pPr>
      <w:bookmarkStart w:id="40" w:name="_Toc370416581"/>
      <w:r w:rsidRPr="00B17AE1">
        <w:rPr>
          <w:rFonts w:ascii="Arial" w:hAnsi="Arial" w:cs="Arial"/>
          <w:sz w:val="24"/>
          <w:szCs w:val="24"/>
        </w:rPr>
        <w:t>Comment Package</w:t>
      </w:r>
      <w:bookmarkEnd w:id="40"/>
    </w:p>
    <w:p w:rsidR="00D8662A" w:rsidRPr="00B17AE1" w:rsidRDefault="00D8662A" w:rsidP="00D8662A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41" w:name="_Toc370416582"/>
      <w:r w:rsidRPr="00B17AE1">
        <w:rPr>
          <w:rFonts w:ascii="Arial" w:hAnsi="Arial" w:cs="Arial"/>
          <w:sz w:val="24"/>
          <w:szCs w:val="24"/>
          <w:lang w:eastAsia="ja-JP"/>
        </w:rPr>
        <w:t>Class diagram</w:t>
      </w:r>
      <w:bookmarkEnd w:id="41"/>
    </w:p>
    <w:p w:rsidR="00D8662A" w:rsidRPr="00B17AE1" w:rsidRDefault="00CD1103" w:rsidP="00B17AE1">
      <w:pPr>
        <w:jc w:val="center"/>
        <w:rPr>
          <w:rFonts w:ascii="Arial" w:hAnsi="Arial"/>
          <w:lang w:eastAsia="ja-JP"/>
        </w:rPr>
      </w:pPr>
      <w:r w:rsidRPr="00B17AE1">
        <w:rPr>
          <w:rFonts w:ascii="Arial" w:hAnsi="Arial"/>
          <w:noProof/>
          <w:snapToGrid/>
          <w:lang w:eastAsia="ja-JP"/>
        </w:rPr>
        <w:drawing>
          <wp:inline distT="0" distB="0" distL="0" distR="0">
            <wp:extent cx="5580380" cy="3691660"/>
            <wp:effectExtent l="0" t="0" r="0" b="0"/>
            <wp:docPr id="9" name="Picture 9" descr="C:\Users\CuongNM01278\Desktop\Class Diagram_1910\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NM01278\Desktop\Class Diagram_1910\com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6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62A" w:rsidRPr="00B17AE1" w:rsidRDefault="00000E38" w:rsidP="00000E38">
      <w:pPr>
        <w:pStyle w:val="comment"/>
        <w:jc w:val="center"/>
        <w:rPr>
          <w:rFonts w:ascii="Arial" w:hAnsi="Arial"/>
          <w:b/>
          <w:color w:val="auto"/>
          <w:sz w:val="24"/>
          <w:szCs w:val="24"/>
        </w:rPr>
      </w:pPr>
      <w:r w:rsidRPr="00B17AE1">
        <w:rPr>
          <w:rFonts w:ascii="Arial" w:hAnsi="Arial"/>
          <w:b/>
          <w:color w:val="auto"/>
          <w:sz w:val="24"/>
          <w:szCs w:val="24"/>
        </w:rPr>
        <w:t>Figure 4: Class diagram Comment package</w:t>
      </w:r>
    </w:p>
    <w:p w:rsidR="00BE6CF5" w:rsidRPr="00B17AE1" w:rsidRDefault="00BE6CF5" w:rsidP="00000E38">
      <w:pPr>
        <w:pStyle w:val="comment"/>
        <w:jc w:val="center"/>
        <w:rPr>
          <w:rFonts w:ascii="Arial" w:hAnsi="Arial"/>
          <w:sz w:val="24"/>
          <w:szCs w:val="24"/>
        </w:rPr>
      </w:pP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2507"/>
        <w:gridCol w:w="5850"/>
      </w:tblGrid>
      <w:tr w:rsidR="00D8662A" w:rsidRPr="00B17AE1" w:rsidTr="00000E38">
        <w:trPr>
          <w:jc w:val="center"/>
        </w:trPr>
        <w:tc>
          <w:tcPr>
            <w:tcW w:w="648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2509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D8662A" w:rsidRPr="00B17AE1" w:rsidTr="00000E38">
        <w:trPr>
          <w:jc w:val="center"/>
        </w:trPr>
        <w:tc>
          <w:tcPr>
            <w:tcW w:w="648" w:type="dxa"/>
          </w:tcPr>
          <w:p w:rsidR="00D8662A" w:rsidRPr="00B17AE1" w:rsidRDefault="00D8662A" w:rsidP="00230502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Comment</w:t>
            </w:r>
          </w:p>
        </w:tc>
        <w:tc>
          <w:tcPr>
            <w:tcW w:w="5897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D8662A" w:rsidRPr="00B17AE1" w:rsidTr="00000E38">
        <w:trPr>
          <w:jc w:val="center"/>
        </w:trPr>
        <w:tc>
          <w:tcPr>
            <w:tcW w:w="648" w:type="dxa"/>
          </w:tcPr>
          <w:p w:rsidR="00D8662A" w:rsidRPr="00B17AE1" w:rsidRDefault="00D8662A" w:rsidP="00230502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Comment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Controller</w:t>
            </w:r>
          </w:p>
        </w:tc>
        <w:tc>
          <w:tcPr>
            <w:tcW w:w="5897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  <w:lang w:eastAsia="ja-JP"/>
        </w:rPr>
      </w:pPr>
    </w:p>
    <w:p w:rsidR="00BE6CF5" w:rsidRPr="00B17AE1" w:rsidRDefault="00BE6CF5" w:rsidP="00BE6CF5">
      <w:pPr>
        <w:rPr>
          <w:rFonts w:ascii="Arial" w:hAnsi="Arial"/>
          <w:lang w:eastAsia="ja-JP"/>
        </w:rPr>
      </w:pPr>
    </w:p>
    <w:p w:rsidR="00BE6CF5" w:rsidRPr="00B17AE1" w:rsidRDefault="00BE6CF5" w:rsidP="00BE6CF5">
      <w:pPr>
        <w:rPr>
          <w:rFonts w:ascii="Arial" w:hAnsi="Arial"/>
          <w:lang w:eastAsia="ja-JP"/>
        </w:rPr>
      </w:pPr>
    </w:p>
    <w:p w:rsidR="00BE6CF5" w:rsidRPr="00B17AE1" w:rsidRDefault="00BE6CF5" w:rsidP="00BE6CF5">
      <w:pPr>
        <w:rPr>
          <w:rFonts w:ascii="Arial" w:hAnsi="Arial"/>
          <w:lang w:eastAsia="ja-JP"/>
        </w:rPr>
      </w:pPr>
    </w:p>
    <w:p w:rsidR="00D8662A" w:rsidRPr="00B17AE1" w:rsidRDefault="00D8662A" w:rsidP="00BE6CF5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42" w:name="_Toc370416583"/>
      <w:r w:rsidRPr="00B17AE1">
        <w:rPr>
          <w:rFonts w:ascii="Arial" w:hAnsi="Arial" w:cs="Arial"/>
          <w:sz w:val="24"/>
          <w:szCs w:val="24"/>
          <w:lang w:val="vi-VN"/>
        </w:rPr>
        <w:lastRenderedPageBreak/>
        <w:t>Model_Comment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42"/>
    </w:p>
    <w:p w:rsidR="00D8662A" w:rsidRPr="00B17AE1" w:rsidRDefault="00D8662A" w:rsidP="00D8662A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276"/>
        <w:gridCol w:w="969"/>
        <w:gridCol w:w="1134"/>
        <w:gridCol w:w="1134"/>
        <w:gridCol w:w="3934"/>
      </w:tblGrid>
      <w:tr w:rsidR="00D8662A" w:rsidRPr="00B17AE1" w:rsidTr="00BE6CF5">
        <w:trPr>
          <w:jc w:val="center"/>
        </w:trPr>
        <w:tc>
          <w:tcPr>
            <w:tcW w:w="557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969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1134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3934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D8662A" w:rsidRPr="00B17AE1" w:rsidTr="00BE6CF5">
        <w:trPr>
          <w:jc w:val="center"/>
        </w:trPr>
        <w:tc>
          <w:tcPr>
            <w:tcW w:w="557" w:type="dxa"/>
          </w:tcPr>
          <w:p w:rsidR="00D8662A" w:rsidRPr="00B17AE1" w:rsidRDefault="00D8662A" w:rsidP="00BE6CF5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969" w:type="dxa"/>
          </w:tcPr>
          <w:p w:rsidR="00D8662A" w:rsidRPr="00B17AE1" w:rsidRDefault="00000E3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D8662A" w:rsidRPr="00B17AE1" w:rsidTr="00BE6CF5">
        <w:trPr>
          <w:jc w:val="center"/>
        </w:trPr>
        <w:tc>
          <w:tcPr>
            <w:tcW w:w="557" w:type="dxa"/>
          </w:tcPr>
          <w:p w:rsidR="00D8662A" w:rsidRPr="00B17AE1" w:rsidRDefault="00D8662A" w:rsidP="00BE6CF5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969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D8662A" w:rsidRPr="00B17AE1" w:rsidTr="00BE6CF5">
        <w:trPr>
          <w:jc w:val="center"/>
        </w:trPr>
        <w:tc>
          <w:tcPr>
            <w:tcW w:w="557" w:type="dxa"/>
          </w:tcPr>
          <w:p w:rsidR="00D8662A" w:rsidRPr="00B17AE1" w:rsidRDefault="00D8662A" w:rsidP="00BE6CF5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Id_post</w:t>
            </w:r>
          </w:p>
        </w:tc>
        <w:tc>
          <w:tcPr>
            <w:tcW w:w="969" w:type="dxa"/>
          </w:tcPr>
          <w:p w:rsidR="00D8662A" w:rsidRPr="00B17AE1" w:rsidRDefault="00000E38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D8662A" w:rsidRPr="00B17AE1" w:rsidTr="00BE6CF5">
        <w:trPr>
          <w:jc w:val="center"/>
        </w:trPr>
        <w:tc>
          <w:tcPr>
            <w:tcW w:w="557" w:type="dxa"/>
          </w:tcPr>
          <w:p w:rsidR="00D8662A" w:rsidRPr="00B17AE1" w:rsidRDefault="00D8662A" w:rsidP="00BE6CF5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Content_cmt</w:t>
            </w:r>
          </w:p>
        </w:tc>
        <w:tc>
          <w:tcPr>
            <w:tcW w:w="969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000E38" w:rsidRPr="00B17AE1" w:rsidRDefault="00000E38" w:rsidP="00D8662A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D8662A" w:rsidRPr="00B17AE1" w:rsidRDefault="00D8662A" w:rsidP="00D8662A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074"/>
        <w:gridCol w:w="6031"/>
      </w:tblGrid>
      <w:tr w:rsidR="00D8662A" w:rsidRPr="00B17AE1" w:rsidTr="00000E38">
        <w:trPr>
          <w:jc w:val="center"/>
        </w:trPr>
        <w:tc>
          <w:tcPr>
            <w:tcW w:w="903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085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D8662A" w:rsidRPr="00B17AE1" w:rsidRDefault="00D8662A" w:rsidP="00D8662A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D8662A" w:rsidRPr="00B17AE1" w:rsidTr="00000E38">
        <w:trPr>
          <w:jc w:val="center"/>
        </w:trPr>
        <w:tc>
          <w:tcPr>
            <w:tcW w:w="903" w:type="dxa"/>
          </w:tcPr>
          <w:p w:rsidR="00D8662A" w:rsidRPr="00B17AE1" w:rsidRDefault="00BE6CF5" w:rsidP="00B17AE1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085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D8662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D8662A" w:rsidRPr="00B17AE1" w:rsidTr="00000E38">
        <w:trPr>
          <w:jc w:val="center"/>
        </w:trPr>
        <w:tc>
          <w:tcPr>
            <w:tcW w:w="903" w:type="dxa"/>
          </w:tcPr>
          <w:p w:rsidR="00D8662A" w:rsidRPr="00B17AE1" w:rsidRDefault="00BE6CF5" w:rsidP="00B17AE1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085" w:type="dxa"/>
          </w:tcPr>
          <w:p w:rsidR="00D8662A" w:rsidRPr="00B17AE1" w:rsidRDefault="00D8662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D8662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ED5F1A" w:rsidRPr="00B17AE1" w:rsidRDefault="00ED5F1A" w:rsidP="00000E38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43" w:name="_Toc370416584"/>
      <w:r w:rsidRPr="00B17AE1">
        <w:rPr>
          <w:rFonts w:ascii="Arial" w:hAnsi="Arial" w:cs="Arial"/>
          <w:sz w:val="24"/>
          <w:szCs w:val="24"/>
          <w:lang w:val="vi-VN"/>
        </w:rPr>
        <w:t>CommentController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43"/>
    </w:p>
    <w:p w:rsidR="00ED5F1A" w:rsidRPr="00B17AE1" w:rsidRDefault="00ED5F1A" w:rsidP="00ED5F1A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276"/>
        <w:gridCol w:w="783"/>
        <w:gridCol w:w="1074"/>
        <w:gridCol w:w="896"/>
        <w:gridCol w:w="4418"/>
      </w:tblGrid>
      <w:tr w:rsidR="00ED5F1A" w:rsidRPr="00B17AE1" w:rsidTr="00B17AE1">
        <w:trPr>
          <w:jc w:val="center"/>
        </w:trPr>
        <w:tc>
          <w:tcPr>
            <w:tcW w:w="557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783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074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896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4418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ED5F1A" w:rsidRPr="00B17AE1" w:rsidTr="00B17AE1">
        <w:trPr>
          <w:jc w:val="center"/>
        </w:trPr>
        <w:tc>
          <w:tcPr>
            <w:tcW w:w="557" w:type="dxa"/>
          </w:tcPr>
          <w:p w:rsidR="00ED5F1A" w:rsidRPr="00B17AE1" w:rsidRDefault="00ED5F1A" w:rsidP="00BE6CF5">
            <w:pPr>
              <w:pStyle w:val="comment"/>
              <w:ind w:left="36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783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074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896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418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ED5F1A" w:rsidRPr="00B17AE1" w:rsidRDefault="00ED5F1A" w:rsidP="00ED5F1A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074"/>
        <w:gridCol w:w="6031"/>
      </w:tblGrid>
      <w:tr w:rsidR="00ED5F1A" w:rsidRPr="00B17AE1" w:rsidTr="00000E38">
        <w:trPr>
          <w:jc w:val="center"/>
        </w:trPr>
        <w:tc>
          <w:tcPr>
            <w:tcW w:w="903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085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ED5F1A" w:rsidRPr="00B17AE1" w:rsidTr="00000E38">
        <w:trPr>
          <w:jc w:val="center"/>
        </w:trPr>
        <w:tc>
          <w:tcPr>
            <w:tcW w:w="903" w:type="dxa"/>
          </w:tcPr>
          <w:p w:rsidR="00ED5F1A" w:rsidRPr="00B17AE1" w:rsidRDefault="00ED5F1A" w:rsidP="00BE6CF5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Create comment </w:t>
            </w:r>
          </w:p>
        </w:tc>
      </w:tr>
      <w:tr w:rsidR="00ED5F1A" w:rsidRPr="00B17AE1" w:rsidTr="00000E38">
        <w:trPr>
          <w:jc w:val="center"/>
        </w:trPr>
        <w:tc>
          <w:tcPr>
            <w:tcW w:w="903" w:type="dxa"/>
          </w:tcPr>
          <w:p w:rsidR="00ED5F1A" w:rsidRPr="00B17AE1" w:rsidRDefault="00ED5F1A" w:rsidP="00BE6CF5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ED5F1A" w:rsidRPr="00B17AE1" w:rsidRDefault="00ED5F1A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Delete comment</w:t>
            </w:r>
          </w:p>
        </w:tc>
      </w:tr>
    </w:tbl>
    <w:p w:rsidR="00ED5F1A" w:rsidRPr="00B17AE1" w:rsidRDefault="00ED5F1A" w:rsidP="00ED5F1A">
      <w:pPr>
        <w:pStyle w:val="Heading2"/>
        <w:numPr>
          <w:ilvl w:val="0"/>
          <w:numId w:val="0"/>
        </w:numPr>
        <w:ind w:left="700"/>
        <w:rPr>
          <w:rFonts w:ascii="Arial" w:hAnsi="Arial" w:cs="Arial"/>
        </w:rPr>
      </w:pPr>
    </w:p>
    <w:p w:rsidR="00025A30" w:rsidRPr="00B17AE1" w:rsidRDefault="00025A30" w:rsidP="00025A30">
      <w:pPr>
        <w:pStyle w:val="Heading2"/>
        <w:rPr>
          <w:rFonts w:ascii="Arial" w:hAnsi="Arial" w:cs="Arial"/>
          <w:sz w:val="24"/>
          <w:szCs w:val="24"/>
        </w:rPr>
      </w:pPr>
      <w:bookmarkStart w:id="44" w:name="_Toc370416585"/>
      <w:r w:rsidRPr="00B17AE1">
        <w:rPr>
          <w:rFonts w:ascii="Arial" w:hAnsi="Arial" w:cs="Arial"/>
          <w:sz w:val="24"/>
          <w:szCs w:val="24"/>
        </w:rPr>
        <w:t>Admin Package</w:t>
      </w:r>
      <w:bookmarkEnd w:id="44"/>
    </w:p>
    <w:p w:rsidR="00025A30" w:rsidRPr="00B17AE1" w:rsidRDefault="00025A30" w:rsidP="00025A30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45" w:name="_Toc370416586"/>
      <w:r w:rsidRPr="00B17AE1">
        <w:rPr>
          <w:rFonts w:ascii="Arial" w:hAnsi="Arial" w:cs="Arial"/>
          <w:sz w:val="24"/>
          <w:szCs w:val="24"/>
          <w:lang w:eastAsia="ja-JP"/>
        </w:rPr>
        <w:t>Class diagram</w:t>
      </w:r>
      <w:bookmarkEnd w:id="45"/>
    </w:p>
    <w:p w:rsidR="00025A30" w:rsidRPr="00B17AE1" w:rsidRDefault="00403730" w:rsidP="00342499">
      <w:pPr>
        <w:jc w:val="center"/>
        <w:rPr>
          <w:rFonts w:ascii="Arial" w:hAnsi="Arial"/>
          <w:lang w:eastAsia="ja-JP"/>
        </w:rPr>
      </w:pPr>
      <w:r w:rsidRPr="00B17AE1">
        <w:rPr>
          <w:rFonts w:ascii="Arial" w:hAnsi="Arial"/>
          <w:noProof/>
          <w:snapToGrid/>
          <w:lang w:eastAsia="ja-JP"/>
        </w:rPr>
        <w:drawing>
          <wp:inline distT="0" distB="0" distL="0" distR="0">
            <wp:extent cx="5580380" cy="3339611"/>
            <wp:effectExtent l="0" t="0" r="0" b="0"/>
            <wp:docPr id="1" name="Picture 1" descr="C:\Users\CuongNM01278\Desktop\Class Diagram_1910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NM01278\Desktop\Class Diagram_1910\Adm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33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6" w:name="_GoBack"/>
      <w:bookmarkEnd w:id="46"/>
    </w:p>
    <w:p w:rsidR="00715EC4" w:rsidRPr="00B17AE1" w:rsidRDefault="00000E38" w:rsidP="00B17AE1">
      <w:pPr>
        <w:pStyle w:val="comment"/>
        <w:jc w:val="center"/>
        <w:rPr>
          <w:rFonts w:ascii="Arial" w:hAnsi="Arial"/>
          <w:b/>
          <w:color w:val="auto"/>
          <w:sz w:val="24"/>
          <w:szCs w:val="24"/>
        </w:rPr>
      </w:pPr>
      <w:r w:rsidRPr="00B17AE1">
        <w:rPr>
          <w:rFonts w:ascii="Arial" w:hAnsi="Arial"/>
          <w:b/>
          <w:color w:val="auto"/>
          <w:sz w:val="24"/>
          <w:szCs w:val="24"/>
        </w:rPr>
        <w:t>Figure 5: Class diagram Admin package</w:t>
      </w:r>
    </w:p>
    <w:p w:rsidR="00715EC4" w:rsidRPr="00B17AE1" w:rsidRDefault="00715EC4" w:rsidP="00025A30">
      <w:pPr>
        <w:pStyle w:val="comment"/>
        <w:rPr>
          <w:rFonts w:ascii="Arial" w:hAnsi="Arial"/>
        </w:rPr>
      </w:pP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2504"/>
        <w:gridCol w:w="5853"/>
      </w:tblGrid>
      <w:tr w:rsidR="00025A30" w:rsidRPr="00B17AE1" w:rsidTr="00000E38">
        <w:trPr>
          <w:jc w:val="center"/>
        </w:trPr>
        <w:tc>
          <w:tcPr>
            <w:tcW w:w="648" w:type="dxa"/>
            <w:shd w:val="clear" w:color="auto" w:fill="FFE8E1"/>
          </w:tcPr>
          <w:p w:rsidR="00025A30" w:rsidRPr="00B17AE1" w:rsidRDefault="00025A30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2509" w:type="dxa"/>
            <w:shd w:val="clear" w:color="auto" w:fill="FFE8E1"/>
          </w:tcPr>
          <w:p w:rsidR="00025A30" w:rsidRPr="00B17AE1" w:rsidRDefault="00025A30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FFE8E1"/>
          </w:tcPr>
          <w:p w:rsidR="00025A30" w:rsidRPr="00B17AE1" w:rsidRDefault="00025A30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025A30" w:rsidRPr="00B17AE1" w:rsidTr="00000E38">
        <w:trPr>
          <w:jc w:val="center"/>
        </w:trPr>
        <w:tc>
          <w:tcPr>
            <w:tcW w:w="648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Comment</w:t>
            </w:r>
          </w:p>
        </w:tc>
        <w:tc>
          <w:tcPr>
            <w:tcW w:w="5897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025A30" w:rsidRPr="00B17AE1" w:rsidTr="00000E38">
        <w:trPr>
          <w:jc w:val="center"/>
        </w:trPr>
        <w:tc>
          <w:tcPr>
            <w:tcW w:w="648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Model_User</w:t>
            </w:r>
          </w:p>
        </w:tc>
        <w:tc>
          <w:tcPr>
            <w:tcW w:w="5897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025A30" w:rsidRPr="00B17AE1" w:rsidTr="00000E38">
        <w:trPr>
          <w:jc w:val="center"/>
        </w:trPr>
        <w:tc>
          <w:tcPr>
            <w:tcW w:w="648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Model_Qa</w:t>
            </w:r>
          </w:p>
        </w:tc>
        <w:tc>
          <w:tcPr>
            <w:tcW w:w="5897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025A30" w:rsidRPr="00B17AE1" w:rsidTr="00000E38">
        <w:trPr>
          <w:jc w:val="center"/>
        </w:trPr>
        <w:tc>
          <w:tcPr>
            <w:tcW w:w="648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509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Model_resource</w:t>
            </w:r>
          </w:p>
        </w:tc>
        <w:tc>
          <w:tcPr>
            <w:tcW w:w="5897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function relate with database when u</w:t>
            </w:r>
            <w:r w:rsidR="00ED5F1A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ser register donating or receiving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 blood</w:t>
            </w:r>
          </w:p>
        </w:tc>
      </w:tr>
      <w:tr w:rsidR="00025A30" w:rsidRPr="00B17AE1" w:rsidTr="00000E38">
        <w:trPr>
          <w:jc w:val="center"/>
        </w:trPr>
        <w:tc>
          <w:tcPr>
            <w:tcW w:w="648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2509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Model_post</w:t>
            </w:r>
          </w:p>
        </w:tc>
        <w:tc>
          <w:tcPr>
            <w:tcW w:w="5897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025A30" w:rsidRPr="00B17AE1" w:rsidTr="00000E38">
        <w:trPr>
          <w:jc w:val="center"/>
        </w:trPr>
        <w:tc>
          <w:tcPr>
            <w:tcW w:w="648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2509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adminController</w:t>
            </w:r>
          </w:p>
        </w:tc>
        <w:tc>
          <w:tcPr>
            <w:tcW w:w="5897" w:type="dxa"/>
          </w:tcPr>
          <w:p w:rsidR="00025A30" w:rsidRPr="00B17AE1" w:rsidRDefault="00025A30" w:rsidP="00BE6CF5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Perform permission for managing all of parts website, post, comment, user, </w:t>
            </w:r>
            <w:r w:rsidR="00BE6CF5"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Q&amp;</w:t>
            </w:r>
            <w:r w:rsidR="00BE6CF5"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.</w:t>
            </w: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ED5F1A" w:rsidRPr="00B17AE1" w:rsidRDefault="00ED5F1A" w:rsidP="00B17AE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47" w:name="_Toc370416587"/>
      <w:r w:rsidRPr="00B17AE1">
        <w:rPr>
          <w:rFonts w:ascii="Arial" w:hAnsi="Arial" w:cs="Arial"/>
          <w:sz w:val="24"/>
          <w:szCs w:val="24"/>
          <w:lang w:val="vi-VN"/>
        </w:rPr>
        <w:t>Model_User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47"/>
    </w:p>
    <w:p w:rsidR="00ED5F1A" w:rsidRPr="00B17AE1" w:rsidRDefault="00ED5F1A" w:rsidP="00ED5F1A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536"/>
        <w:gridCol w:w="992"/>
        <w:gridCol w:w="1134"/>
        <w:gridCol w:w="992"/>
        <w:gridCol w:w="3793"/>
      </w:tblGrid>
      <w:tr w:rsidR="00ED5F1A" w:rsidRPr="00B17AE1" w:rsidTr="00BE6CF5">
        <w:trPr>
          <w:jc w:val="center"/>
        </w:trPr>
        <w:tc>
          <w:tcPr>
            <w:tcW w:w="557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536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992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3793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:rsidR="00ED5F1A" w:rsidRPr="00B17AE1" w:rsidRDefault="00000E38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Permission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Type_blood_user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Avatar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Phone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Identification_number</w:t>
            </w:r>
          </w:p>
        </w:tc>
        <w:tc>
          <w:tcPr>
            <w:tcW w:w="992" w:type="dxa"/>
          </w:tcPr>
          <w:p w:rsidR="00ED5F1A" w:rsidRPr="00B17AE1" w:rsidRDefault="00000E38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Age</w:t>
            </w:r>
          </w:p>
        </w:tc>
        <w:tc>
          <w:tcPr>
            <w:tcW w:w="992" w:type="dxa"/>
          </w:tcPr>
          <w:p w:rsidR="00ED5F1A" w:rsidRPr="00B17AE1" w:rsidRDefault="00000E38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Birthday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Job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ED5F1A" w:rsidRPr="00B17AE1" w:rsidTr="00BE6CF5">
        <w:trPr>
          <w:jc w:val="center"/>
        </w:trPr>
        <w:tc>
          <w:tcPr>
            <w:tcW w:w="557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992" w:type="dxa"/>
          </w:tcPr>
          <w:p w:rsidR="00ED5F1A" w:rsidRPr="00B17AE1" w:rsidRDefault="00000E38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79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B17AE1" w:rsidRDefault="00B17AE1" w:rsidP="00ED5F1A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ED5F1A" w:rsidRPr="00B17AE1" w:rsidRDefault="00ED5F1A" w:rsidP="00ED5F1A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753"/>
        <w:gridCol w:w="5352"/>
      </w:tblGrid>
      <w:tr w:rsidR="00ED5F1A" w:rsidRPr="00B17AE1" w:rsidTr="00BE6CF5">
        <w:trPr>
          <w:jc w:val="center"/>
        </w:trPr>
        <w:tc>
          <w:tcPr>
            <w:tcW w:w="899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753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5352" w:type="dxa"/>
            <w:shd w:val="clear" w:color="auto" w:fill="FFE8E1"/>
          </w:tcPr>
          <w:p w:rsidR="00ED5F1A" w:rsidRPr="00B17AE1" w:rsidRDefault="00ED5F1A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ED5F1A" w:rsidRPr="00B17AE1" w:rsidTr="00BE6CF5">
        <w:trPr>
          <w:jc w:val="center"/>
        </w:trPr>
        <w:tc>
          <w:tcPr>
            <w:tcW w:w="899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registerAction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ED5F1A" w:rsidRPr="00B17AE1" w:rsidTr="00BE6CF5">
        <w:trPr>
          <w:jc w:val="center"/>
        </w:trPr>
        <w:tc>
          <w:tcPr>
            <w:tcW w:w="899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loginAction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ED5F1A" w:rsidRPr="00B17AE1" w:rsidTr="00BE6CF5">
        <w:trPr>
          <w:jc w:val="center"/>
        </w:trPr>
        <w:tc>
          <w:tcPr>
            <w:tcW w:w="899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logoutAction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ED5F1A" w:rsidRPr="00B17AE1" w:rsidTr="00BE6CF5">
        <w:trPr>
          <w:jc w:val="center"/>
        </w:trPr>
        <w:tc>
          <w:tcPr>
            <w:tcW w:w="899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resetPasswordAction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ED5F1A" w:rsidRPr="00B17AE1" w:rsidTr="00BE6CF5">
        <w:trPr>
          <w:jc w:val="center"/>
        </w:trPr>
        <w:tc>
          <w:tcPr>
            <w:tcW w:w="899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viewProfileAction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ED5F1A" w:rsidRPr="00B17AE1" w:rsidTr="00BE6CF5">
        <w:trPr>
          <w:jc w:val="center"/>
        </w:trPr>
        <w:tc>
          <w:tcPr>
            <w:tcW w:w="899" w:type="dxa"/>
          </w:tcPr>
          <w:p w:rsidR="00ED5F1A" w:rsidRPr="00B17AE1" w:rsidRDefault="00ED5F1A" w:rsidP="0073743E">
            <w:pPr>
              <w:pStyle w:val="comment"/>
              <w:numPr>
                <w:ilvl w:val="0"/>
                <w:numId w:val="43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753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editProfileAction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352" w:type="dxa"/>
          </w:tcPr>
          <w:p w:rsidR="00ED5F1A" w:rsidRPr="00B17AE1" w:rsidRDefault="00ED5F1A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284E52" w:rsidRPr="00B17AE1" w:rsidRDefault="00284E52" w:rsidP="00B17AE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48" w:name="_Toc370416588"/>
      <w:r w:rsidRPr="00B17AE1">
        <w:rPr>
          <w:rFonts w:ascii="Arial" w:hAnsi="Arial" w:cs="Arial"/>
          <w:sz w:val="24"/>
          <w:szCs w:val="24"/>
          <w:lang w:val="vi-VN"/>
        </w:rPr>
        <w:t>Model_Post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48"/>
    </w:p>
    <w:p w:rsidR="00284E52" w:rsidRPr="00B17AE1" w:rsidRDefault="00284E52" w:rsidP="00284E52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536"/>
        <w:gridCol w:w="850"/>
        <w:gridCol w:w="1134"/>
        <w:gridCol w:w="993"/>
        <w:gridCol w:w="3934"/>
      </w:tblGrid>
      <w:tr w:rsidR="00284E52" w:rsidRPr="00B17AE1" w:rsidTr="00BE6CF5">
        <w:trPr>
          <w:jc w:val="center"/>
        </w:trPr>
        <w:tc>
          <w:tcPr>
            <w:tcW w:w="557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536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850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993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3934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84E52" w:rsidRPr="00B17AE1" w:rsidTr="00BE6CF5">
        <w:trPr>
          <w:jc w:val="center"/>
        </w:trPr>
        <w:tc>
          <w:tcPr>
            <w:tcW w:w="557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2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850" w:type="dxa"/>
          </w:tcPr>
          <w:p w:rsidR="00284E52" w:rsidRPr="00B17AE1" w:rsidRDefault="00000E38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BE6CF5">
        <w:trPr>
          <w:jc w:val="center"/>
        </w:trPr>
        <w:tc>
          <w:tcPr>
            <w:tcW w:w="557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2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850" w:type="dxa"/>
          </w:tcPr>
          <w:p w:rsidR="00284E52" w:rsidRPr="00B17AE1" w:rsidRDefault="00000E38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BE6CF5">
        <w:trPr>
          <w:jc w:val="center"/>
        </w:trPr>
        <w:tc>
          <w:tcPr>
            <w:tcW w:w="557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2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Permission</w:t>
            </w:r>
          </w:p>
        </w:tc>
        <w:tc>
          <w:tcPr>
            <w:tcW w:w="850" w:type="dxa"/>
          </w:tcPr>
          <w:p w:rsidR="00284E52" w:rsidRPr="00B17AE1" w:rsidRDefault="00000E38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BE6CF5">
        <w:trPr>
          <w:jc w:val="center"/>
        </w:trPr>
        <w:tc>
          <w:tcPr>
            <w:tcW w:w="557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2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Title_pst</w:t>
            </w:r>
          </w:p>
        </w:tc>
        <w:tc>
          <w:tcPr>
            <w:tcW w:w="850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BE6CF5">
        <w:trPr>
          <w:jc w:val="center"/>
        </w:trPr>
        <w:tc>
          <w:tcPr>
            <w:tcW w:w="557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2"/>
              </w:numPr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6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Content_pst</w:t>
            </w:r>
          </w:p>
        </w:tc>
        <w:tc>
          <w:tcPr>
            <w:tcW w:w="850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000E38" w:rsidRDefault="00000E38" w:rsidP="00B17AE1">
      <w:pPr>
        <w:pStyle w:val="Heading4"/>
        <w:ind w:left="0"/>
        <w:rPr>
          <w:rFonts w:ascii="Arial" w:hAnsi="Arial" w:cs="Arial"/>
          <w:sz w:val="24"/>
          <w:szCs w:val="24"/>
          <w:lang w:eastAsia="ja-JP"/>
        </w:rPr>
      </w:pPr>
    </w:p>
    <w:p w:rsidR="00B17AE1" w:rsidRDefault="00B17AE1" w:rsidP="00B17AE1">
      <w:pPr>
        <w:rPr>
          <w:lang w:eastAsia="ja-JP"/>
        </w:rPr>
      </w:pPr>
    </w:p>
    <w:p w:rsidR="00B17AE1" w:rsidRDefault="00B17AE1" w:rsidP="00B17AE1">
      <w:pPr>
        <w:rPr>
          <w:lang w:eastAsia="ja-JP"/>
        </w:rPr>
      </w:pPr>
    </w:p>
    <w:p w:rsidR="00B17AE1" w:rsidRDefault="00B17AE1" w:rsidP="00B17AE1">
      <w:pPr>
        <w:rPr>
          <w:lang w:eastAsia="ja-JP"/>
        </w:rPr>
      </w:pPr>
    </w:p>
    <w:p w:rsidR="00B17AE1" w:rsidRDefault="00B17AE1" w:rsidP="00B17AE1">
      <w:pPr>
        <w:rPr>
          <w:lang w:eastAsia="ja-JP"/>
        </w:rPr>
      </w:pPr>
    </w:p>
    <w:p w:rsidR="00B17AE1" w:rsidRPr="00B17AE1" w:rsidRDefault="00B17AE1" w:rsidP="00B17AE1">
      <w:pPr>
        <w:rPr>
          <w:lang w:eastAsia="ja-JP"/>
        </w:rPr>
      </w:pPr>
    </w:p>
    <w:p w:rsidR="00284E52" w:rsidRPr="00B17AE1" w:rsidRDefault="00284E52" w:rsidP="00284E52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lastRenderedPageBreak/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470"/>
        <w:gridCol w:w="5635"/>
      </w:tblGrid>
      <w:tr w:rsidR="00284E52" w:rsidRPr="00B17AE1" w:rsidTr="004604CC">
        <w:trPr>
          <w:jc w:val="center"/>
        </w:trPr>
        <w:tc>
          <w:tcPr>
            <w:tcW w:w="899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470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5635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84E52" w:rsidRPr="00B17AE1" w:rsidTr="004604CC">
        <w:trPr>
          <w:jc w:val="center"/>
        </w:trPr>
        <w:tc>
          <w:tcPr>
            <w:tcW w:w="899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1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470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635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284E52" w:rsidRPr="00B17AE1" w:rsidTr="004604CC">
        <w:trPr>
          <w:jc w:val="center"/>
        </w:trPr>
        <w:tc>
          <w:tcPr>
            <w:tcW w:w="899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1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470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635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284E52" w:rsidRPr="00B17AE1" w:rsidTr="004604CC">
        <w:trPr>
          <w:jc w:val="center"/>
        </w:trPr>
        <w:tc>
          <w:tcPr>
            <w:tcW w:w="899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1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470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635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284E52" w:rsidRPr="00B17AE1" w:rsidTr="004604CC">
        <w:trPr>
          <w:jc w:val="center"/>
        </w:trPr>
        <w:tc>
          <w:tcPr>
            <w:tcW w:w="899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1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470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635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284E52" w:rsidRPr="00B17AE1" w:rsidTr="004604CC">
        <w:trPr>
          <w:jc w:val="center"/>
        </w:trPr>
        <w:tc>
          <w:tcPr>
            <w:tcW w:w="899" w:type="dxa"/>
          </w:tcPr>
          <w:p w:rsidR="00284E52" w:rsidRPr="00B17AE1" w:rsidRDefault="00284E52" w:rsidP="0073743E">
            <w:pPr>
              <w:pStyle w:val="comment"/>
              <w:numPr>
                <w:ilvl w:val="0"/>
                <w:numId w:val="41"/>
              </w:numPr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470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searchTextAction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5635" w:type="dxa"/>
          </w:tcPr>
          <w:p w:rsidR="00284E52" w:rsidRPr="00B17AE1" w:rsidRDefault="00284E52" w:rsidP="00000E38">
            <w:pPr>
              <w:pStyle w:val="comment"/>
              <w:ind w:left="0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284E52" w:rsidRPr="00B17AE1" w:rsidRDefault="00284E52" w:rsidP="00B17AE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49" w:name="_Toc370416589"/>
      <w:r w:rsidRPr="00B17AE1">
        <w:rPr>
          <w:rFonts w:ascii="Arial" w:hAnsi="Arial" w:cs="Arial"/>
          <w:sz w:val="24"/>
          <w:szCs w:val="24"/>
          <w:lang w:val="vi-VN"/>
        </w:rPr>
        <w:t>Model_Qa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49"/>
    </w:p>
    <w:p w:rsidR="00284E52" w:rsidRPr="00B17AE1" w:rsidRDefault="00284E52" w:rsidP="00284E52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536"/>
        <w:gridCol w:w="850"/>
        <w:gridCol w:w="1134"/>
        <w:gridCol w:w="993"/>
        <w:gridCol w:w="3934"/>
      </w:tblGrid>
      <w:tr w:rsidR="00284E52" w:rsidRPr="00B17AE1" w:rsidTr="004604CC">
        <w:trPr>
          <w:jc w:val="center"/>
        </w:trPr>
        <w:tc>
          <w:tcPr>
            <w:tcW w:w="557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536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850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993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3934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850" w:type="dxa"/>
          </w:tcPr>
          <w:p w:rsidR="00284E52" w:rsidRPr="00B17AE1" w:rsidRDefault="00000E38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3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850" w:type="dxa"/>
          </w:tcPr>
          <w:p w:rsidR="00284E52" w:rsidRPr="00B17AE1" w:rsidRDefault="00000E38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3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Id_answer</w:t>
            </w:r>
          </w:p>
        </w:tc>
        <w:tc>
          <w:tcPr>
            <w:tcW w:w="850" w:type="dxa"/>
          </w:tcPr>
          <w:p w:rsidR="00284E52" w:rsidRPr="00B17AE1" w:rsidRDefault="00000E38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Mark Id QA which is answered </w:t>
            </w: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3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Title_qa</w:t>
            </w:r>
          </w:p>
        </w:tc>
        <w:tc>
          <w:tcPr>
            <w:tcW w:w="850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3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Content_qa</w:t>
            </w:r>
          </w:p>
        </w:tc>
        <w:tc>
          <w:tcPr>
            <w:tcW w:w="850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39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B17AE1" w:rsidRDefault="00B17AE1" w:rsidP="00284E52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284E52" w:rsidRPr="00B17AE1" w:rsidRDefault="00284E52" w:rsidP="00284E52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074"/>
        <w:gridCol w:w="6031"/>
      </w:tblGrid>
      <w:tr w:rsidR="00284E52" w:rsidRPr="00B17AE1" w:rsidTr="00000E38">
        <w:trPr>
          <w:jc w:val="center"/>
        </w:trPr>
        <w:tc>
          <w:tcPr>
            <w:tcW w:w="903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085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84E52" w:rsidRPr="00B17AE1" w:rsidTr="00000E38">
        <w:trPr>
          <w:jc w:val="center"/>
        </w:trPr>
        <w:tc>
          <w:tcPr>
            <w:tcW w:w="903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Interact with database </w:t>
            </w:r>
          </w:p>
        </w:tc>
      </w:tr>
      <w:tr w:rsidR="00284E52" w:rsidRPr="00B17AE1" w:rsidTr="00000E38">
        <w:trPr>
          <w:jc w:val="center"/>
        </w:trPr>
        <w:tc>
          <w:tcPr>
            <w:tcW w:w="903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284E52" w:rsidRPr="00B17AE1" w:rsidTr="00000E38">
        <w:trPr>
          <w:jc w:val="center"/>
        </w:trPr>
        <w:tc>
          <w:tcPr>
            <w:tcW w:w="903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284E52" w:rsidRPr="00B17AE1" w:rsidTr="00000E38">
        <w:trPr>
          <w:jc w:val="center"/>
        </w:trPr>
        <w:tc>
          <w:tcPr>
            <w:tcW w:w="903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4604CC" w:rsidRPr="00B17AE1" w:rsidRDefault="004604CC" w:rsidP="004604CC">
      <w:pPr>
        <w:rPr>
          <w:rFonts w:ascii="Arial" w:hAnsi="Arial"/>
          <w:lang w:eastAsia="ja-JP"/>
        </w:rPr>
      </w:pPr>
    </w:p>
    <w:p w:rsidR="004604CC" w:rsidRPr="00B17AE1" w:rsidRDefault="004604CC" w:rsidP="004604CC">
      <w:pPr>
        <w:rPr>
          <w:rFonts w:ascii="Arial" w:hAnsi="Arial"/>
          <w:lang w:eastAsia="ja-JP"/>
        </w:rPr>
      </w:pPr>
    </w:p>
    <w:p w:rsidR="004604CC" w:rsidRPr="00B17AE1" w:rsidRDefault="004604CC" w:rsidP="004604CC">
      <w:pPr>
        <w:rPr>
          <w:rFonts w:ascii="Arial" w:hAnsi="Arial"/>
          <w:lang w:eastAsia="ja-JP"/>
        </w:rPr>
      </w:pPr>
    </w:p>
    <w:p w:rsidR="00284E52" w:rsidRPr="00B17AE1" w:rsidRDefault="00284E52" w:rsidP="00B17AE1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50" w:name="_Toc370416590"/>
      <w:r w:rsidRPr="00B17AE1">
        <w:rPr>
          <w:rFonts w:ascii="Arial" w:hAnsi="Arial" w:cs="Arial"/>
          <w:sz w:val="24"/>
          <w:szCs w:val="24"/>
          <w:lang w:val="vi-VN"/>
        </w:rPr>
        <w:t>Model_Comment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50"/>
    </w:p>
    <w:p w:rsidR="00284E52" w:rsidRPr="00B17AE1" w:rsidRDefault="00284E52" w:rsidP="00284E52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Attributes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1276"/>
        <w:gridCol w:w="969"/>
        <w:gridCol w:w="1134"/>
        <w:gridCol w:w="992"/>
        <w:gridCol w:w="4076"/>
      </w:tblGrid>
      <w:tr w:rsidR="00284E52" w:rsidRPr="00B17AE1" w:rsidTr="004604CC">
        <w:trPr>
          <w:jc w:val="center"/>
        </w:trPr>
        <w:tc>
          <w:tcPr>
            <w:tcW w:w="557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Attribute</w:t>
            </w:r>
          </w:p>
        </w:tc>
        <w:tc>
          <w:tcPr>
            <w:tcW w:w="969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Default</w:t>
            </w:r>
          </w:p>
        </w:tc>
        <w:tc>
          <w:tcPr>
            <w:tcW w:w="992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4076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969" w:type="dxa"/>
          </w:tcPr>
          <w:p w:rsidR="00284E52" w:rsidRPr="00B17AE1" w:rsidRDefault="00000E38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Id_user</w:t>
            </w:r>
          </w:p>
        </w:tc>
        <w:tc>
          <w:tcPr>
            <w:tcW w:w="969" w:type="dxa"/>
          </w:tcPr>
          <w:p w:rsidR="00284E52" w:rsidRPr="00B17AE1" w:rsidRDefault="00000E38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Id_post</w:t>
            </w:r>
          </w:p>
        </w:tc>
        <w:tc>
          <w:tcPr>
            <w:tcW w:w="969" w:type="dxa"/>
          </w:tcPr>
          <w:p w:rsidR="00284E52" w:rsidRPr="00B17AE1" w:rsidRDefault="00000E38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  <w:tr w:rsidR="00284E52" w:rsidRPr="00B17AE1" w:rsidTr="004604CC">
        <w:trPr>
          <w:jc w:val="center"/>
        </w:trPr>
        <w:tc>
          <w:tcPr>
            <w:tcW w:w="557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Content_cmt</w:t>
            </w:r>
          </w:p>
        </w:tc>
        <w:tc>
          <w:tcPr>
            <w:tcW w:w="969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private</w:t>
            </w:r>
          </w:p>
        </w:tc>
        <w:tc>
          <w:tcPr>
            <w:tcW w:w="407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</w:tr>
    </w:tbl>
    <w:p w:rsidR="00284E52" w:rsidRPr="00B17AE1" w:rsidRDefault="00284E52" w:rsidP="00284E52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2074"/>
        <w:gridCol w:w="6031"/>
      </w:tblGrid>
      <w:tr w:rsidR="00284E52" w:rsidRPr="00B17AE1" w:rsidTr="00000E38">
        <w:trPr>
          <w:jc w:val="center"/>
        </w:trPr>
        <w:tc>
          <w:tcPr>
            <w:tcW w:w="903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2085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6066" w:type="dxa"/>
            <w:shd w:val="clear" w:color="auto" w:fill="FFE8E1"/>
          </w:tcPr>
          <w:p w:rsidR="00284E52" w:rsidRPr="00B17AE1" w:rsidRDefault="00284E52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284E52" w:rsidRPr="00B17AE1" w:rsidTr="00000E38">
        <w:trPr>
          <w:jc w:val="center"/>
        </w:trPr>
        <w:tc>
          <w:tcPr>
            <w:tcW w:w="903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  <w:tr w:rsidR="00284E52" w:rsidRPr="00B17AE1" w:rsidTr="00000E38">
        <w:trPr>
          <w:jc w:val="center"/>
        </w:trPr>
        <w:tc>
          <w:tcPr>
            <w:tcW w:w="903" w:type="dxa"/>
          </w:tcPr>
          <w:p w:rsidR="00284E52" w:rsidRPr="00B17AE1" w:rsidRDefault="00284E52" w:rsidP="004604C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085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6066" w:type="dxa"/>
          </w:tcPr>
          <w:p w:rsidR="00284E52" w:rsidRPr="00B17AE1" w:rsidRDefault="00284E52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Interact with database</w:t>
            </w:r>
          </w:p>
        </w:tc>
      </w:tr>
    </w:tbl>
    <w:p w:rsidR="00000E38" w:rsidRPr="00B17AE1" w:rsidRDefault="00000E38" w:rsidP="00000E38">
      <w:pPr>
        <w:pStyle w:val="Heading3"/>
        <w:numPr>
          <w:ilvl w:val="0"/>
          <w:numId w:val="0"/>
        </w:numPr>
        <w:ind w:left="720"/>
        <w:rPr>
          <w:rFonts w:ascii="Arial" w:hAnsi="Arial" w:cs="Arial"/>
          <w:lang w:eastAsia="ja-JP"/>
        </w:rPr>
      </w:pPr>
    </w:p>
    <w:p w:rsidR="00715EC4" w:rsidRPr="00B17AE1" w:rsidRDefault="00715EC4" w:rsidP="00715EC4">
      <w:pPr>
        <w:rPr>
          <w:rFonts w:ascii="Arial" w:hAnsi="Arial"/>
          <w:lang w:eastAsia="ja-JP"/>
        </w:rPr>
      </w:pPr>
    </w:p>
    <w:p w:rsidR="00715EC4" w:rsidRPr="00B17AE1" w:rsidRDefault="00715EC4" w:rsidP="00715EC4">
      <w:pPr>
        <w:rPr>
          <w:rFonts w:ascii="Arial" w:hAnsi="Arial"/>
          <w:lang w:eastAsia="ja-JP"/>
        </w:rPr>
      </w:pPr>
    </w:p>
    <w:p w:rsidR="00715EC4" w:rsidRPr="00B17AE1" w:rsidRDefault="00715EC4" w:rsidP="00715EC4">
      <w:pPr>
        <w:rPr>
          <w:rFonts w:ascii="Arial" w:hAnsi="Arial"/>
          <w:lang w:eastAsia="ja-JP"/>
        </w:rPr>
      </w:pPr>
    </w:p>
    <w:p w:rsidR="00715EC4" w:rsidRPr="00B17AE1" w:rsidRDefault="00715EC4" w:rsidP="00715EC4">
      <w:pPr>
        <w:rPr>
          <w:rFonts w:ascii="Arial" w:hAnsi="Arial"/>
          <w:lang w:eastAsia="ja-JP"/>
        </w:rPr>
      </w:pPr>
    </w:p>
    <w:p w:rsidR="00715EC4" w:rsidRPr="00B17AE1" w:rsidRDefault="00715EC4" w:rsidP="00715EC4">
      <w:pPr>
        <w:rPr>
          <w:rFonts w:ascii="Arial" w:hAnsi="Arial"/>
          <w:lang w:eastAsia="ja-JP"/>
        </w:rPr>
      </w:pPr>
    </w:p>
    <w:p w:rsidR="00000E38" w:rsidRPr="00B17AE1" w:rsidRDefault="001C1E94" w:rsidP="001C1E94">
      <w:pPr>
        <w:pStyle w:val="Heading3"/>
        <w:rPr>
          <w:rFonts w:ascii="Arial" w:hAnsi="Arial" w:cs="Arial"/>
          <w:sz w:val="24"/>
          <w:szCs w:val="24"/>
          <w:lang w:eastAsia="ja-JP"/>
        </w:rPr>
      </w:pPr>
      <w:bookmarkStart w:id="51" w:name="_Toc370416591"/>
      <w:r w:rsidRPr="00B17AE1">
        <w:rPr>
          <w:rFonts w:ascii="Arial" w:hAnsi="Arial" w:cs="Arial"/>
          <w:sz w:val="24"/>
          <w:szCs w:val="24"/>
          <w:lang w:val="vi-VN"/>
        </w:rPr>
        <w:t>AdminController</w:t>
      </w:r>
      <w:r w:rsidRPr="00B17AE1">
        <w:rPr>
          <w:rFonts w:ascii="Arial" w:hAnsi="Arial" w:cs="Arial"/>
          <w:sz w:val="24"/>
          <w:szCs w:val="24"/>
        </w:rPr>
        <w:t xml:space="preserve"> class</w:t>
      </w:r>
      <w:bookmarkEnd w:id="51"/>
    </w:p>
    <w:p w:rsidR="00E27164" w:rsidRDefault="00E27164" w:rsidP="001C1E94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E27164" w:rsidRDefault="00E27164" w:rsidP="001C1E94">
      <w:pPr>
        <w:pStyle w:val="Heading4"/>
        <w:rPr>
          <w:rFonts w:ascii="Arial" w:hAnsi="Arial" w:cs="Arial"/>
          <w:sz w:val="24"/>
          <w:szCs w:val="24"/>
          <w:lang w:eastAsia="ja-JP"/>
        </w:rPr>
      </w:pPr>
    </w:p>
    <w:p w:rsidR="00E27164" w:rsidRDefault="00E27164" w:rsidP="00E27164">
      <w:pPr>
        <w:rPr>
          <w:lang w:eastAsia="ja-JP"/>
        </w:rPr>
      </w:pPr>
    </w:p>
    <w:p w:rsidR="00E27164" w:rsidRPr="00E27164" w:rsidRDefault="00E27164" w:rsidP="00E27164">
      <w:pPr>
        <w:rPr>
          <w:lang w:eastAsia="ja-JP"/>
        </w:rPr>
      </w:pPr>
    </w:p>
    <w:p w:rsidR="001C1E94" w:rsidRPr="00B17AE1" w:rsidRDefault="001C1E94" w:rsidP="001C1E94">
      <w:pPr>
        <w:pStyle w:val="Heading4"/>
        <w:rPr>
          <w:rFonts w:ascii="Arial" w:hAnsi="Arial" w:cs="Arial"/>
          <w:sz w:val="24"/>
          <w:szCs w:val="24"/>
          <w:lang w:eastAsia="ja-JP"/>
        </w:rPr>
      </w:pPr>
      <w:r w:rsidRPr="00B17AE1">
        <w:rPr>
          <w:rFonts w:ascii="Arial" w:hAnsi="Arial" w:cs="Arial"/>
          <w:sz w:val="24"/>
          <w:szCs w:val="24"/>
          <w:lang w:eastAsia="ja-JP"/>
        </w:rPr>
        <w:lastRenderedPageBreak/>
        <w:t>Methods</w:t>
      </w:r>
    </w:p>
    <w:tbl>
      <w:tblPr>
        <w:tblW w:w="5000" w:type="pct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9"/>
        <w:gridCol w:w="3320"/>
        <w:gridCol w:w="4785"/>
      </w:tblGrid>
      <w:tr w:rsidR="001C1E94" w:rsidRPr="00B17AE1" w:rsidTr="004604CC">
        <w:trPr>
          <w:jc w:val="center"/>
        </w:trPr>
        <w:tc>
          <w:tcPr>
            <w:tcW w:w="899" w:type="dxa"/>
            <w:shd w:val="clear" w:color="auto" w:fill="FFE8E1"/>
          </w:tcPr>
          <w:p w:rsidR="001C1E94" w:rsidRPr="00B17AE1" w:rsidRDefault="001C1E94" w:rsidP="00000E38">
            <w:pPr>
              <w:pStyle w:val="TableCaption0"/>
              <w:tabs>
                <w:tab w:val="center" w:pos="329"/>
              </w:tabs>
              <w:rPr>
                <w:rFonts w:ascii="Arial" w:hAnsi="Arial"/>
                <w:color w:val="800000"/>
                <w:sz w:val="24"/>
                <w:szCs w:val="24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</w:rPr>
              <w:tab/>
              <w:t>No</w:t>
            </w:r>
          </w:p>
        </w:tc>
        <w:tc>
          <w:tcPr>
            <w:tcW w:w="3320" w:type="dxa"/>
            <w:shd w:val="clear" w:color="auto" w:fill="FFE8E1"/>
          </w:tcPr>
          <w:p w:rsidR="001C1E94" w:rsidRPr="00B17AE1" w:rsidRDefault="001C1E94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Method</w:t>
            </w:r>
          </w:p>
        </w:tc>
        <w:tc>
          <w:tcPr>
            <w:tcW w:w="4785" w:type="dxa"/>
            <w:shd w:val="clear" w:color="auto" w:fill="FFE8E1"/>
          </w:tcPr>
          <w:p w:rsidR="001C1E94" w:rsidRPr="00B17AE1" w:rsidRDefault="001C1E94" w:rsidP="00000E38">
            <w:pPr>
              <w:pStyle w:val="TableCaption0"/>
              <w:jc w:val="center"/>
              <w:rPr>
                <w:rFonts w:ascii="Arial" w:hAnsi="Arial"/>
                <w:color w:val="800000"/>
                <w:sz w:val="24"/>
                <w:szCs w:val="24"/>
                <w:lang w:eastAsia="ja-JP"/>
              </w:rPr>
            </w:pPr>
            <w:r w:rsidRPr="00B17AE1">
              <w:rPr>
                <w:rFonts w:ascii="Arial" w:hAnsi="Arial"/>
                <w:color w:val="800000"/>
                <w:sz w:val="24"/>
                <w:szCs w:val="24"/>
                <w:lang w:eastAsia="ja-JP"/>
              </w:rPr>
              <w:t>Description</w:t>
            </w:r>
          </w:p>
        </w:tc>
      </w:tr>
      <w:tr w:rsidR="001C1E94" w:rsidRPr="00B17AE1" w:rsidTr="004604CC">
        <w:trPr>
          <w:jc w:val="center"/>
        </w:trPr>
        <w:tc>
          <w:tcPr>
            <w:tcW w:w="899" w:type="dxa"/>
          </w:tcPr>
          <w:p w:rsidR="001C1E94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3320" w:type="dxa"/>
          </w:tcPr>
          <w:p w:rsidR="001C1E94" w:rsidRPr="00B17AE1" w:rsidRDefault="001C1E94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viewRegisteredUserAction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1C1E94" w:rsidRPr="00B17AE1" w:rsidRDefault="001C1E94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registered Users</w:t>
            </w:r>
          </w:p>
        </w:tc>
      </w:tr>
      <w:tr w:rsidR="001C1E94" w:rsidRPr="00B17AE1" w:rsidTr="004604CC">
        <w:trPr>
          <w:jc w:val="center"/>
        </w:trPr>
        <w:tc>
          <w:tcPr>
            <w:tcW w:w="899" w:type="dxa"/>
          </w:tcPr>
          <w:p w:rsidR="001C1E94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3320" w:type="dxa"/>
          </w:tcPr>
          <w:p w:rsidR="001C1E94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deleteUserAction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1C1E94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Delete User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banuserAction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Ban user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unbanuserAction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Unban user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DeletepostAction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Delete post 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ViewpostListAction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list post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createPostAction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Create new post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editPostAction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Edit post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viewCommentListAction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list comment of users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deleteCommentAction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list comment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ViewQaListAction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View list Q&amp;A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DeleteQaAction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Delete Q&amp;A</w:t>
            </w:r>
          </w:p>
        </w:tc>
      </w:tr>
      <w:tr w:rsidR="00F64603" w:rsidRPr="00B17AE1" w:rsidTr="004604CC">
        <w:trPr>
          <w:jc w:val="center"/>
        </w:trPr>
        <w:tc>
          <w:tcPr>
            <w:tcW w:w="899" w:type="dxa"/>
          </w:tcPr>
          <w:p w:rsidR="00F64603" w:rsidRPr="00B17AE1" w:rsidRDefault="004604CC" w:rsidP="00342499">
            <w:pPr>
              <w:pStyle w:val="comment"/>
              <w:ind w:left="0"/>
              <w:jc w:val="center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3320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  <w:lang w:val="vi-VN"/>
              </w:rPr>
              <w:t>viewNumberResourcAction</w:t>
            </w: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785" w:type="dxa"/>
          </w:tcPr>
          <w:p w:rsidR="00F64603" w:rsidRPr="00B17AE1" w:rsidRDefault="00F64603" w:rsidP="004604CC">
            <w:pPr>
              <w:pStyle w:val="comment"/>
              <w:ind w:left="0"/>
              <w:jc w:val="both"/>
              <w:rPr>
                <w:rFonts w:ascii="Arial" w:hAnsi="Arial"/>
                <w:i w:val="0"/>
                <w:color w:val="auto"/>
                <w:sz w:val="24"/>
                <w:szCs w:val="24"/>
              </w:rPr>
            </w:pPr>
            <w:r w:rsidRPr="00B17AE1">
              <w:rPr>
                <w:rFonts w:ascii="Arial" w:hAnsi="Arial"/>
                <w:i w:val="0"/>
                <w:color w:val="auto"/>
                <w:sz w:val="24"/>
                <w:szCs w:val="24"/>
              </w:rPr>
              <w:t xml:space="preserve">View </w:t>
            </w:r>
          </w:p>
        </w:tc>
      </w:tr>
    </w:tbl>
    <w:p w:rsidR="0009221B" w:rsidRPr="00B17AE1" w:rsidRDefault="0009221B" w:rsidP="0009221B">
      <w:pPr>
        <w:rPr>
          <w:rFonts w:ascii="Arial" w:hAnsi="Arial"/>
          <w:sz w:val="24"/>
          <w:szCs w:val="24"/>
          <w:lang w:eastAsia="ja-JP"/>
        </w:rPr>
      </w:pPr>
    </w:p>
    <w:p w:rsidR="00C40B3D" w:rsidRPr="00B17AE1" w:rsidRDefault="00635082">
      <w:pPr>
        <w:pStyle w:val="Heading1"/>
        <w:rPr>
          <w:rFonts w:ascii="Arial" w:hAnsi="Arial" w:cs="Arial"/>
          <w:color w:val="800000"/>
          <w:sz w:val="24"/>
          <w:szCs w:val="24"/>
          <w:lang w:eastAsia="ja-JP"/>
        </w:rPr>
      </w:pPr>
      <w:bookmarkStart w:id="52" w:name="_Toc370416592"/>
      <w:r w:rsidRPr="00B17AE1">
        <w:rPr>
          <w:rFonts w:ascii="Arial" w:hAnsi="Arial" w:cs="Arial"/>
          <w:color w:val="800000"/>
          <w:sz w:val="24"/>
          <w:szCs w:val="24"/>
          <w:lang w:eastAsia="ja-JP"/>
        </w:rPr>
        <w:lastRenderedPageBreak/>
        <w:t>Data access object and mVC model</w:t>
      </w:r>
      <w:bookmarkEnd w:id="52"/>
      <w:r w:rsidRPr="00B17AE1">
        <w:rPr>
          <w:rFonts w:ascii="Arial" w:hAnsi="Arial" w:cs="Arial"/>
          <w:color w:val="800000"/>
          <w:sz w:val="24"/>
          <w:szCs w:val="24"/>
          <w:lang w:eastAsia="ja-JP"/>
        </w:rPr>
        <w:t xml:space="preserve"> </w:t>
      </w:r>
    </w:p>
    <w:p w:rsidR="00635082" w:rsidRPr="00B17AE1" w:rsidRDefault="00635082" w:rsidP="00342499">
      <w:pPr>
        <w:jc w:val="center"/>
        <w:rPr>
          <w:rFonts w:ascii="Arial" w:hAnsi="Arial"/>
          <w:lang w:eastAsia="ja-JP"/>
        </w:rPr>
      </w:pPr>
      <w:r w:rsidRPr="00B17AE1">
        <w:rPr>
          <w:rFonts w:ascii="Arial" w:hAnsi="Arial"/>
          <w:noProof/>
          <w:snapToGrid/>
          <w:lang w:eastAsia="ja-JP"/>
        </w:rPr>
        <w:drawing>
          <wp:inline distT="0" distB="0" distL="0" distR="0">
            <wp:extent cx="4742180" cy="5528945"/>
            <wp:effectExtent l="0" t="0" r="1270" b="0"/>
            <wp:docPr id="17" name="Picture 17" descr="C:\Users\CuongNM01278\Desktop\mvcN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NM01278\Desktop\mvcNti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82" w:rsidRPr="00B17AE1" w:rsidRDefault="0085424C" w:rsidP="0085424C">
      <w:pPr>
        <w:jc w:val="center"/>
        <w:rPr>
          <w:rFonts w:ascii="Arial" w:hAnsi="Arial"/>
          <w:b/>
          <w:i/>
          <w:sz w:val="24"/>
          <w:szCs w:val="24"/>
          <w:lang w:eastAsia="ja-JP"/>
        </w:rPr>
      </w:pPr>
      <w:r w:rsidRPr="00B17AE1">
        <w:rPr>
          <w:rFonts w:ascii="Arial" w:hAnsi="Arial"/>
          <w:b/>
          <w:i/>
          <w:sz w:val="24"/>
          <w:szCs w:val="24"/>
          <w:lang w:eastAsia="ja-JP"/>
        </w:rPr>
        <w:t>Figure 6: MVC Model</w:t>
      </w:r>
    </w:p>
    <w:p w:rsidR="00635082" w:rsidRPr="00B17AE1" w:rsidRDefault="00635082" w:rsidP="00635082">
      <w:pPr>
        <w:rPr>
          <w:rFonts w:ascii="Arial" w:hAnsi="Arial"/>
          <w:sz w:val="24"/>
          <w:szCs w:val="24"/>
          <w:lang w:eastAsia="ja-JP"/>
        </w:rPr>
      </w:pPr>
    </w:p>
    <w:p w:rsidR="00635082" w:rsidRPr="00B17AE1" w:rsidRDefault="00635082" w:rsidP="0085424C">
      <w:pPr>
        <w:ind w:left="0"/>
        <w:jc w:val="both"/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sz w:val="24"/>
          <w:szCs w:val="24"/>
          <w:lang w:eastAsia="ja-JP"/>
        </w:rPr>
        <w:t>Diagram describe</w:t>
      </w:r>
      <w:r w:rsidR="00230502">
        <w:rPr>
          <w:rFonts w:ascii="Arial" w:hAnsi="Arial" w:hint="eastAsia"/>
          <w:sz w:val="24"/>
          <w:szCs w:val="24"/>
          <w:lang w:eastAsia="ja-JP"/>
        </w:rPr>
        <w:t>s</w:t>
      </w:r>
      <w:r w:rsidRPr="00B17AE1">
        <w:rPr>
          <w:rFonts w:ascii="Arial" w:hAnsi="Arial"/>
          <w:sz w:val="24"/>
          <w:szCs w:val="24"/>
          <w:lang w:eastAsia="ja-JP"/>
        </w:rPr>
        <w:t xml:space="preserve"> combination between MVC and D.A.O </w:t>
      </w:r>
    </w:p>
    <w:p w:rsidR="00635082" w:rsidRPr="00B17AE1" w:rsidRDefault="00635082" w:rsidP="0085424C">
      <w:pPr>
        <w:ind w:left="0"/>
        <w:jc w:val="both"/>
        <w:rPr>
          <w:rFonts w:ascii="Arial" w:hAnsi="Arial"/>
          <w:sz w:val="24"/>
          <w:szCs w:val="24"/>
          <w:lang w:eastAsia="ja-JP"/>
        </w:rPr>
      </w:pPr>
      <w:r w:rsidRPr="00B17AE1">
        <w:rPr>
          <w:rFonts w:ascii="Arial" w:hAnsi="Arial"/>
          <w:sz w:val="24"/>
          <w:szCs w:val="24"/>
          <w:lang w:eastAsia="ja-JP"/>
        </w:rPr>
        <w:t>VNBD Project will use this model for all process code function of website. With D.A.O</w:t>
      </w:r>
      <w:r w:rsidR="00845FC9" w:rsidRPr="00B17AE1">
        <w:rPr>
          <w:rFonts w:ascii="Arial" w:hAnsi="Arial"/>
          <w:sz w:val="24"/>
          <w:szCs w:val="24"/>
          <w:lang w:eastAsia="ja-JP"/>
        </w:rPr>
        <w:t xml:space="preserve"> in each package will construct such as </w:t>
      </w:r>
      <w:r w:rsidR="00230502">
        <w:rPr>
          <w:rFonts w:ascii="Arial" w:hAnsi="Arial" w:hint="eastAsia"/>
          <w:sz w:val="24"/>
          <w:szCs w:val="24"/>
          <w:lang w:eastAsia="ja-JP"/>
        </w:rPr>
        <w:t xml:space="preserve">figure </w:t>
      </w:r>
      <w:r w:rsidR="0085424C" w:rsidRPr="00B17AE1">
        <w:rPr>
          <w:rFonts w:ascii="Arial" w:hAnsi="Arial"/>
          <w:sz w:val="24"/>
          <w:szCs w:val="24"/>
          <w:lang w:eastAsia="ja-JP"/>
        </w:rPr>
        <w:t>below:</w:t>
      </w:r>
    </w:p>
    <w:p w:rsidR="00635082" w:rsidRPr="00B17AE1" w:rsidRDefault="00635082" w:rsidP="004604CC">
      <w:pPr>
        <w:jc w:val="center"/>
        <w:rPr>
          <w:rFonts w:ascii="Arial" w:hAnsi="Arial"/>
          <w:lang w:eastAsia="ja-JP"/>
        </w:rPr>
      </w:pPr>
      <w:r w:rsidRPr="00B17AE1">
        <w:rPr>
          <w:rFonts w:ascii="Arial" w:hAnsi="Arial"/>
          <w:noProof/>
          <w:snapToGrid/>
          <w:lang w:eastAsia="ja-JP"/>
        </w:rPr>
        <w:lastRenderedPageBreak/>
        <w:drawing>
          <wp:inline distT="0" distB="0" distL="0" distR="0">
            <wp:extent cx="4561205" cy="2062480"/>
            <wp:effectExtent l="0" t="0" r="0" b="0"/>
            <wp:docPr id="18" name="Picture 18" descr="C:\Users\CuongNM01278\Desktop\363008030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ongNM01278\Desktop\36300803030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82" w:rsidRPr="00B17AE1" w:rsidRDefault="00635082" w:rsidP="00635082">
      <w:pPr>
        <w:rPr>
          <w:rFonts w:ascii="Arial" w:hAnsi="Arial"/>
          <w:lang w:eastAsia="ja-JP"/>
        </w:rPr>
      </w:pPr>
    </w:p>
    <w:p w:rsidR="00635082" w:rsidRPr="00B17AE1" w:rsidRDefault="00635082" w:rsidP="00635082">
      <w:pPr>
        <w:rPr>
          <w:rFonts w:ascii="Arial" w:hAnsi="Arial"/>
          <w:lang w:eastAsia="ja-JP"/>
        </w:rPr>
      </w:pPr>
    </w:p>
    <w:sectPr w:rsidR="00635082" w:rsidRPr="00B17AE1" w:rsidSect="00C874E6">
      <w:headerReference w:type="default" r:id="rId16"/>
      <w:footerReference w:type="default" r:id="rId17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EF0" w:rsidRDefault="006F3EF0">
      <w:r>
        <w:separator/>
      </w:r>
    </w:p>
  </w:endnote>
  <w:endnote w:type="continuationSeparator" w:id="0">
    <w:p w:rsidR="006F3EF0" w:rsidRDefault="006F3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F53" w:rsidRDefault="00751F53" w:rsidP="00531325">
    <w:pPr>
      <w:pStyle w:val="Footer"/>
      <w:framePr w:wrap="around"/>
      <w:ind w:right="400"/>
      <w:jc w:val="left"/>
    </w:pPr>
    <w:r w:rsidRPr="009E408B">
      <w:t>07be-BM/PM/HDCV/FSOFT</w:t>
    </w:r>
    <w:r>
      <w:t xml:space="preserve"> v1/3</w:t>
    </w:r>
    <w:r>
      <w:ptab w:relativeTo="margin" w:alignment="center" w:leader="none"/>
    </w:r>
    <w:r>
      <w:t xml:space="preserve">                Internal use</w:t>
    </w: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0502">
      <w:rPr>
        <w:rStyle w:val="PageNumber"/>
      </w:rPr>
      <w:t>22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0502">
      <w:rPr>
        <w:rStyle w:val="PageNumber"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EF0" w:rsidRDefault="006F3EF0">
      <w:r>
        <w:separator/>
      </w:r>
    </w:p>
  </w:footnote>
  <w:footnote w:type="continuationSeparator" w:id="0">
    <w:p w:rsidR="006F3EF0" w:rsidRDefault="006F3E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F53" w:rsidRDefault="00751F53" w:rsidP="00DA0A63">
    <w:pPr>
      <w:pStyle w:val="Header"/>
      <w:ind w:left="0"/>
      <w:rPr>
        <w:rFonts w:hint="eastAsia"/>
        <w:lang w:eastAsia="ja-JP"/>
      </w:rPr>
    </w:pPr>
    <w:r>
      <w:t xml:space="preserve">VNBD – </w:t>
    </w:r>
    <w:r>
      <w:rPr>
        <w:rFonts w:hint="eastAsia"/>
        <w:lang w:eastAsia="ja-JP"/>
      </w:rPr>
      <w:t>Class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</w:t>
    </w:r>
    <w:r>
      <w:rPr>
        <w:rFonts w:hint="eastAsia"/>
        <w:lang w:eastAsia="ja-JP"/>
      </w:rPr>
      <w:t xml:space="preserve">           </w:t>
    </w:r>
    <w:r>
      <w:t>v</w:t>
    </w:r>
    <w:r>
      <w:rPr>
        <w:rFonts w:hint="eastAsia"/>
        <w:lang w:eastAsia="ja-JP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A452EBC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BF3E07"/>
    <w:multiLevelType w:val="hybridMultilevel"/>
    <w:tmpl w:val="D602C968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86126F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310CF6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BB21B6"/>
    <w:multiLevelType w:val="hybridMultilevel"/>
    <w:tmpl w:val="FB48B56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3771E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84401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81C43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11148C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03C3B"/>
    <w:multiLevelType w:val="hybridMultilevel"/>
    <w:tmpl w:val="D602C968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2E2CF8"/>
    <w:multiLevelType w:val="hybridMultilevel"/>
    <w:tmpl w:val="FB48B56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05F4B8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50A92AB8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A0934"/>
    <w:multiLevelType w:val="hybridMultilevel"/>
    <w:tmpl w:val="D602C968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C06309"/>
    <w:multiLevelType w:val="hybridMultilevel"/>
    <w:tmpl w:val="FB48B56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50685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226FC8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00367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25332F3"/>
    <w:multiLevelType w:val="hybridMultilevel"/>
    <w:tmpl w:val="D602C968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22"/>
  </w:num>
  <w:num w:numId="5">
    <w:abstractNumId w:val="38"/>
  </w:num>
  <w:num w:numId="6">
    <w:abstractNumId w:val="22"/>
  </w:num>
  <w:num w:numId="7">
    <w:abstractNumId w:val="22"/>
  </w:num>
  <w:num w:numId="8">
    <w:abstractNumId w:val="22"/>
  </w:num>
  <w:num w:numId="9">
    <w:abstractNumId w:val="17"/>
  </w:num>
  <w:num w:numId="10">
    <w:abstractNumId w:val="37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5"/>
  </w:num>
  <w:num w:numId="22">
    <w:abstractNumId w:val="31"/>
  </w:num>
  <w:num w:numId="23">
    <w:abstractNumId w:val="28"/>
  </w:num>
  <w:num w:numId="24">
    <w:abstractNumId w:val="18"/>
  </w:num>
  <w:num w:numId="25">
    <w:abstractNumId w:val="30"/>
  </w:num>
  <w:num w:numId="26">
    <w:abstractNumId w:val="20"/>
  </w:num>
  <w:num w:numId="27">
    <w:abstractNumId w:val="19"/>
  </w:num>
  <w:num w:numId="28">
    <w:abstractNumId w:val="10"/>
  </w:num>
  <w:num w:numId="29">
    <w:abstractNumId w:val="13"/>
  </w:num>
  <w:num w:numId="30">
    <w:abstractNumId w:val="27"/>
  </w:num>
  <w:num w:numId="31">
    <w:abstractNumId w:val="33"/>
  </w:num>
  <w:num w:numId="32">
    <w:abstractNumId w:val="26"/>
  </w:num>
  <w:num w:numId="33">
    <w:abstractNumId w:val="16"/>
  </w:num>
  <w:num w:numId="34">
    <w:abstractNumId w:val="21"/>
  </w:num>
  <w:num w:numId="35">
    <w:abstractNumId w:val="23"/>
  </w:num>
  <w:num w:numId="36">
    <w:abstractNumId w:val="12"/>
  </w:num>
  <w:num w:numId="37">
    <w:abstractNumId w:val="15"/>
  </w:num>
  <w:num w:numId="38">
    <w:abstractNumId w:val="9"/>
  </w:num>
  <w:num w:numId="39">
    <w:abstractNumId w:val="11"/>
  </w:num>
  <w:num w:numId="40">
    <w:abstractNumId w:val="14"/>
  </w:num>
  <w:num w:numId="41">
    <w:abstractNumId w:val="25"/>
  </w:num>
  <w:num w:numId="42">
    <w:abstractNumId w:val="24"/>
  </w:num>
  <w:num w:numId="43">
    <w:abstractNumId w:val="34"/>
  </w:num>
  <w:num w:numId="44">
    <w:abstractNumId w:val="36"/>
  </w:num>
  <w:num w:numId="45">
    <w:abstractNumId w:val="32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173"/>
    <w:rsid w:val="00000E38"/>
    <w:rsid w:val="00025A30"/>
    <w:rsid w:val="0009221B"/>
    <w:rsid w:val="000B2E99"/>
    <w:rsid w:val="000D21FD"/>
    <w:rsid w:val="000D3D7F"/>
    <w:rsid w:val="000D4114"/>
    <w:rsid w:val="001067E7"/>
    <w:rsid w:val="00133BE8"/>
    <w:rsid w:val="00143B04"/>
    <w:rsid w:val="001523F3"/>
    <w:rsid w:val="001555BD"/>
    <w:rsid w:val="001864B1"/>
    <w:rsid w:val="001B3097"/>
    <w:rsid w:val="001C1E94"/>
    <w:rsid w:val="001D22F0"/>
    <w:rsid w:val="001E0204"/>
    <w:rsid w:val="00230502"/>
    <w:rsid w:val="00284E52"/>
    <w:rsid w:val="00290D03"/>
    <w:rsid w:val="002B6E68"/>
    <w:rsid w:val="002B7EB0"/>
    <w:rsid w:val="00304EAD"/>
    <w:rsid w:val="00315153"/>
    <w:rsid w:val="00342499"/>
    <w:rsid w:val="0038087F"/>
    <w:rsid w:val="00403730"/>
    <w:rsid w:val="004604CC"/>
    <w:rsid w:val="00506D82"/>
    <w:rsid w:val="00531325"/>
    <w:rsid w:val="00571A8B"/>
    <w:rsid w:val="00583F66"/>
    <w:rsid w:val="005A21BD"/>
    <w:rsid w:val="0061179E"/>
    <w:rsid w:val="00635082"/>
    <w:rsid w:val="00647D84"/>
    <w:rsid w:val="00681558"/>
    <w:rsid w:val="006A63DF"/>
    <w:rsid w:val="006E2EC3"/>
    <w:rsid w:val="006F3EF0"/>
    <w:rsid w:val="00703A58"/>
    <w:rsid w:val="00715EC4"/>
    <w:rsid w:val="00724682"/>
    <w:rsid w:val="0073743E"/>
    <w:rsid w:val="007412CB"/>
    <w:rsid w:val="00751F53"/>
    <w:rsid w:val="00756B03"/>
    <w:rsid w:val="007822B4"/>
    <w:rsid w:val="007A2221"/>
    <w:rsid w:val="007A36E1"/>
    <w:rsid w:val="007B0AA7"/>
    <w:rsid w:val="00814F18"/>
    <w:rsid w:val="00836805"/>
    <w:rsid w:val="00845FC9"/>
    <w:rsid w:val="0085424C"/>
    <w:rsid w:val="008B3560"/>
    <w:rsid w:val="008F3269"/>
    <w:rsid w:val="009260F2"/>
    <w:rsid w:val="00935173"/>
    <w:rsid w:val="009826C9"/>
    <w:rsid w:val="009828F3"/>
    <w:rsid w:val="009A6176"/>
    <w:rsid w:val="00A01B0B"/>
    <w:rsid w:val="00A04DF5"/>
    <w:rsid w:val="00A07175"/>
    <w:rsid w:val="00A135A2"/>
    <w:rsid w:val="00A5722E"/>
    <w:rsid w:val="00A836E2"/>
    <w:rsid w:val="00AA351D"/>
    <w:rsid w:val="00B07628"/>
    <w:rsid w:val="00B17AE1"/>
    <w:rsid w:val="00B30FA3"/>
    <w:rsid w:val="00B323AB"/>
    <w:rsid w:val="00B60341"/>
    <w:rsid w:val="00B8022E"/>
    <w:rsid w:val="00B8526E"/>
    <w:rsid w:val="00B87739"/>
    <w:rsid w:val="00BD3B0C"/>
    <w:rsid w:val="00BE6CF5"/>
    <w:rsid w:val="00C40B3D"/>
    <w:rsid w:val="00C661A9"/>
    <w:rsid w:val="00C82234"/>
    <w:rsid w:val="00C874E6"/>
    <w:rsid w:val="00CC1CE4"/>
    <w:rsid w:val="00CD1103"/>
    <w:rsid w:val="00CE3169"/>
    <w:rsid w:val="00D61759"/>
    <w:rsid w:val="00D8662A"/>
    <w:rsid w:val="00DA0A63"/>
    <w:rsid w:val="00DF2B55"/>
    <w:rsid w:val="00E27164"/>
    <w:rsid w:val="00E44AF4"/>
    <w:rsid w:val="00E55D48"/>
    <w:rsid w:val="00E80D73"/>
    <w:rsid w:val="00EC174C"/>
    <w:rsid w:val="00ED5F1A"/>
    <w:rsid w:val="00F6084E"/>
    <w:rsid w:val="00F64603"/>
    <w:rsid w:val="00F67284"/>
    <w:rsid w:val="00FB3753"/>
    <w:rsid w:val="00FE2B56"/>
    <w:rsid w:val="00FF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E2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836E2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836E2"/>
    <w:pPr>
      <w:keepNext/>
      <w:numPr>
        <w:ilvl w:val="1"/>
        <w:numId w:val="3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836E2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836E2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836E2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836E2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836E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836E2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836E2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836E2"/>
    <w:rPr>
      <w:b/>
      <w:caps/>
      <w:noProof/>
    </w:rPr>
  </w:style>
  <w:style w:type="paragraph" w:styleId="BalloonText">
    <w:name w:val="Balloon Text"/>
    <w:basedOn w:val="Normal"/>
    <w:semiHidden/>
    <w:rsid w:val="00A836E2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836E2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836E2"/>
    <w:rPr>
      <w:bCs w:val="0"/>
      <w:noProof/>
    </w:rPr>
  </w:style>
  <w:style w:type="paragraph" w:styleId="BodyText2">
    <w:name w:val="Body Text 2"/>
    <w:basedOn w:val="Normal"/>
    <w:rsid w:val="00A836E2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836E2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836E2"/>
    <w:pPr>
      <w:spacing w:after="120"/>
      <w:ind w:firstLine="210"/>
    </w:pPr>
  </w:style>
  <w:style w:type="paragraph" w:styleId="BodyTextIndent">
    <w:name w:val="Body Text Indent"/>
    <w:basedOn w:val="Normal"/>
    <w:rsid w:val="00A836E2"/>
    <w:rPr>
      <w:bCs w:val="0"/>
      <w:noProof/>
    </w:rPr>
  </w:style>
  <w:style w:type="paragraph" w:styleId="BodyTextFirstIndent2">
    <w:name w:val="Body Text First Indent 2"/>
    <w:basedOn w:val="BodyTextIndent"/>
    <w:rsid w:val="00A836E2"/>
    <w:pPr>
      <w:ind w:left="360" w:firstLine="210"/>
    </w:pPr>
  </w:style>
  <w:style w:type="paragraph" w:styleId="BodyTextIndent2">
    <w:name w:val="Body Text Indent 2"/>
    <w:basedOn w:val="Normal"/>
    <w:rsid w:val="00A836E2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836E2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836E2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836E2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836E2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836E2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836E2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836E2"/>
    <w:rPr>
      <w:sz w:val="16"/>
      <w:szCs w:val="16"/>
    </w:rPr>
  </w:style>
  <w:style w:type="paragraph" w:styleId="CommentText">
    <w:name w:val="annotation text"/>
    <w:basedOn w:val="Normal"/>
    <w:semiHidden/>
    <w:rsid w:val="00A836E2"/>
    <w:rPr>
      <w:bCs w:val="0"/>
      <w:noProof/>
      <w:lang w:val="en-GB"/>
    </w:rPr>
  </w:style>
  <w:style w:type="paragraph" w:customStyle="1" w:styleId="Content">
    <w:name w:val="Content"/>
    <w:basedOn w:val="Normal"/>
    <w:rsid w:val="00A836E2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836E2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836E2"/>
    <w:rPr>
      <w:bCs w:val="0"/>
      <w:noProof/>
    </w:rPr>
  </w:style>
  <w:style w:type="paragraph" w:customStyle="1" w:styleId="Diagram">
    <w:name w:val="Diagram"/>
    <w:autoRedefine/>
    <w:rsid w:val="00A836E2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836E2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836E2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836E2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836E2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836E2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836E2"/>
    <w:rPr>
      <w:bCs w:val="0"/>
      <w:noProof/>
    </w:rPr>
  </w:style>
  <w:style w:type="paragraph" w:styleId="EndnoteText">
    <w:name w:val="endnote text"/>
    <w:basedOn w:val="Normal"/>
    <w:semiHidden/>
    <w:rsid w:val="00A836E2"/>
    <w:rPr>
      <w:bCs w:val="0"/>
      <w:noProof/>
    </w:rPr>
  </w:style>
  <w:style w:type="paragraph" w:styleId="EnvelopeAddress">
    <w:name w:val="envelope address"/>
    <w:basedOn w:val="Normal"/>
    <w:rsid w:val="00A836E2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836E2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836E2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836E2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836E2"/>
  </w:style>
  <w:style w:type="character" w:styleId="FollowedHyperlink">
    <w:name w:val="FollowedHyperlink"/>
    <w:basedOn w:val="DefaultParagraphFont"/>
    <w:rsid w:val="00A836E2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A836E2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836E2"/>
    <w:rPr>
      <w:vertAlign w:val="superscript"/>
    </w:rPr>
  </w:style>
  <w:style w:type="paragraph" w:styleId="FootnoteText">
    <w:name w:val="footnote text"/>
    <w:basedOn w:val="Normal"/>
    <w:semiHidden/>
    <w:rsid w:val="00A836E2"/>
    <w:rPr>
      <w:bCs w:val="0"/>
      <w:noProof/>
    </w:rPr>
  </w:style>
  <w:style w:type="paragraph" w:customStyle="1" w:styleId="GLOSSARY1">
    <w:name w:val="GLOSSARY1"/>
    <w:basedOn w:val="Normal"/>
    <w:rsid w:val="00A836E2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836E2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836E2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836E2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836E2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836E2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836E2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836E2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836E2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836E2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64B1"/>
    <w:pPr>
      <w:widowControl w:val="0"/>
      <w:jc w:val="center"/>
    </w:pPr>
    <w:rPr>
      <w:rFonts w:ascii="Swis721 BlkEx BT" w:hAnsi="Swis721 BlkEx BT"/>
      <w:b/>
      <w:color w:val="6E2500"/>
      <w:sz w:val="36"/>
    </w:rPr>
  </w:style>
  <w:style w:type="paragraph" w:customStyle="1" w:styleId="HeadingLv1">
    <w:name w:val="Heading Lv1"/>
    <w:basedOn w:val="Normal"/>
    <w:autoRedefine/>
    <w:rsid w:val="00A836E2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836E2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836E2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836E2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836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836E2"/>
    <w:rPr>
      <w:bCs w:val="0"/>
      <w:i/>
      <w:iCs/>
      <w:noProof/>
    </w:rPr>
  </w:style>
  <w:style w:type="character" w:styleId="HTMLCode">
    <w:name w:val="HTML Code"/>
    <w:basedOn w:val="DefaultParagraphFont"/>
    <w:rsid w:val="00A836E2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836E2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836E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836E2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836E2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836E2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836E2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836E2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836E2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836E2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836E2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836E2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836E2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836E2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836E2"/>
    <w:rPr>
      <w:b/>
      <w:noProof/>
    </w:rPr>
  </w:style>
  <w:style w:type="paragraph" w:customStyle="1" w:styleId="Level3">
    <w:name w:val="Level_3"/>
    <w:basedOn w:val="Level1"/>
    <w:rsid w:val="00A836E2"/>
    <w:rPr>
      <w:b w:val="0"/>
      <w:bCs w:val="0"/>
    </w:rPr>
  </w:style>
  <w:style w:type="paragraph" w:customStyle="1" w:styleId="Level2">
    <w:name w:val="Level_2"/>
    <w:basedOn w:val="Level3"/>
    <w:rsid w:val="00A836E2"/>
    <w:pPr>
      <w:ind w:left="432"/>
    </w:pPr>
  </w:style>
  <w:style w:type="paragraph" w:customStyle="1" w:styleId="Level4">
    <w:name w:val="Level_4"/>
    <w:basedOn w:val="Normal"/>
    <w:rsid w:val="00A836E2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836E2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836E2"/>
    <w:pPr>
      <w:ind w:left="1800"/>
    </w:pPr>
    <w:rPr>
      <w:bCs w:val="0"/>
      <w:noProof/>
    </w:rPr>
  </w:style>
  <w:style w:type="paragraph" w:styleId="List">
    <w:name w:val="List"/>
    <w:basedOn w:val="Normal"/>
    <w:rsid w:val="00A836E2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836E2"/>
    <w:pPr>
      <w:ind w:hanging="360"/>
    </w:pPr>
    <w:rPr>
      <w:bCs w:val="0"/>
      <w:noProof/>
    </w:rPr>
  </w:style>
  <w:style w:type="paragraph" w:styleId="List3">
    <w:name w:val="List 3"/>
    <w:basedOn w:val="Normal"/>
    <w:rsid w:val="00A836E2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836E2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836E2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836E2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836E2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836E2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836E2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836E2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836E2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836E2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836E2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836E2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836E2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836E2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836E2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836E2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836E2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836E2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836E2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836E2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836E2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836E2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836E2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836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836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836E2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836E2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836E2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836E2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836E2"/>
  </w:style>
  <w:style w:type="paragraph" w:customStyle="1" w:styleId="NormalExplanation">
    <w:name w:val="Normal Explanation"/>
    <w:basedOn w:val="NormalIndent0"/>
    <w:rsid w:val="00A836E2"/>
    <w:pPr>
      <w:spacing w:before="60"/>
      <w:ind w:left="1094"/>
    </w:pPr>
  </w:style>
  <w:style w:type="paragraph" w:customStyle="1" w:styleId="NormalFirstIndex">
    <w:name w:val="Normal First Index"/>
    <w:basedOn w:val="Normal"/>
    <w:rsid w:val="00A836E2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836E2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836E2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836E2"/>
    <w:rPr>
      <w:sz w:val="16"/>
    </w:rPr>
  </w:style>
  <w:style w:type="paragraph" w:customStyle="1" w:styleId="NormalTableHeader">
    <w:name w:val="Normal Table Header"/>
    <w:basedOn w:val="NormalIndent"/>
    <w:rsid w:val="00A836E2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836E2"/>
    <w:rPr>
      <w:i/>
      <w:iCs/>
    </w:rPr>
  </w:style>
  <w:style w:type="paragraph" w:customStyle="1" w:styleId="NormalBold">
    <w:name w:val="NormalBold"/>
    <w:basedOn w:val="Normal"/>
    <w:rsid w:val="00A836E2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836E2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836E2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836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836E2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836E2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836E2"/>
  </w:style>
  <w:style w:type="paragraph" w:customStyle="1" w:styleId="NormalPicture">
    <w:name w:val="NormalPicture"/>
    <w:basedOn w:val="Normal"/>
    <w:rsid w:val="00A836E2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836E2"/>
  </w:style>
  <w:style w:type="paragraph" w:customStyle="1" w:styleId="normaltable">
    <w:name w:val="normaltable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836E2"/>
    <w:pPr>
      <w:widowControl w:val="0"/>
      <w:jc w:val="both"/>
    </w:pPr>
  </w:style>
  <w:style w:type="paragraph" w:styleId="NoteHeading">
    <w:name w:val="Note Heading"/>
    <w:basedOn w:val="Normal"/>
    <w:next w:val="Normal"/>
    <w:rsid w:val="00A836E2"/>
  </w:style>
  <w:style w:type="paragraph" w:customStyle="1" w:styleId="ObjectMember">
    <w:name w:val="Object Member"/>
    <w:basedOn w:val="Normal"/>
    <w:rsid w:val="00A836E2"/>
    <w:rPr>
      <w:b/>
    </w:rPr>
  </w:style>
  <w:style w:type="character" w:customStyle="1" w:styleId="ObjectMemberChar">
    <w:name w:val="Object Member Char"/>
    <w:basedOn w:val="DefaultParagraphFont"/>
    <w:rsid w:val="00A836E2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836E2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836E2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836E2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836E2"/>
  </w:style>
  <w:style w:type="paragraph" w:styleId="PlainText">
    <w:name w:val="Plain Text"/>
    <w:basedOn w:val="Normal"/>
    <w:rsid w:val="00A836E2"/>
    <w:rPr>
      <w:rFonts w:ascii="Courier New" w:hAnsi="Courier New" w:cs="Courier New"/>
    </w:rPr>
  </w:style>
  <w:style w:type="paragraph" w:customStyle="1" w:styleId="Point">
    <w:name w:val="Point"/>
    <w:basedOn w:val="Header"/>
    <w:rsid w:val="00A836E2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836E2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836E2"/>
  </w:style>
  <w:style w:type="paragraph" w:customStyle="1" w:styleId="screentable">
    <w:name w:val="screen table"/>
    <w:rsid w:val="00A836E2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836E2"/>
    <w:pPr>
      <w:numPr>
        <w:numId w:val="23"/>
      </w:numPr>
    </w:pPr>
  </w:style>
  <w:style w:type="paragraph" w:customStyle="1" w:styleId="Shadedterminal">
    <w:name w:val="Shaded terminal"/>
    <w:basedOn w:val="Normal"/>
    <w:rsid w:val="00A836E2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836E2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836E2"/>
    <w:pPr>
      <w:ind w:left="4320"/>
    </w:pPr>
  </w:style>
  <w:style w:type="paragraph" w:customStyle="1" w:styleId="Standaard">
    <w:name w:val="Standaard"/>
    <w:rsid w:val="00A836E2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836E2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836E2"/>
    <w:rPr>
      <w:b/>
      <w:bCs/>
    </w:rPr>
  </w:style>
  <w:style w:type="paragraph" w:customStyle="1" w:styleId="StyleListSubContent">
    <w:name w:val="Style List Sub Content"/>
    <w:basedOn w:val="Normal"/>
    <w:rsid w:val="00A836E2"/>
    <w:pPr>
      <w:numPr>
        <w:numId w:val="24"/>
      </w:numPr>
    </w:pPr>
  </w:style>
  <w:style w:type="paragraph" w:customStyle="1" w:styleId="Sub-heading1">
    <w:name w:val="Sub-heading 1"/>
    <w:basedOn w:val="CHAPTER"/>
    <w:rsid w:val="00A836E2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836E2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836E2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836E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836E2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836E2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836E2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836E2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836E2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836E2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836E2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836E2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836E2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836E2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836E2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836E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836E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836E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836E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836E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836E2"/>
    <w:pPr>
      <w:ind w:left="1600"/>
    </w:pPr>
    <w:rPr>
      <w:sz w:val="18"/>
      <w:szCs w:val="18"/>
    </w:rPr>
  </w:style>
  <w:style w:type="paragraph" w:customStyle="1" w:styleId="NormalTB">
    <w:name w:val="NormalTB"/>
    <w:rsid w:val="00A836E2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836E2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1523F3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1325"/>
    <w:rPr>
      <w:rFonts w:ascii="Tahoma" w:hAnsi="Tahoma" w:cs="Tahoma"/>
      <w:noProof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E2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836E2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836E2"/>
    <w:pPr>
      <w:keepNext/>
      <w:numPr>
        <w:ilvl w:val="1"/>
        <w:numId w:val="3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836E2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836E2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836E2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836E2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836E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836E2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836E2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836E2"/>
    <w:rPr>
      <w:b/>
      <w:caps/>
      <w:noProof/>
    </w:rPr>
  </w:style>
  <w:style w:type="paragraph" w:styleId="BalloonText">
    <w:name w:val="Balloon Text"/>
    <w:basedOn w:val="Normal"/>
    <w:semiHidden/>
    <w:rsid w:val="00A836E2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836E2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836E2"/>
    <w:rPr>
      <w:bCs w:val="0"/>
      <w:noProof/>
    </w:rPr>
  </w:style>
  <w:style w:type="paragraph" w:styleId="BodyText2">
    <w:name w:val="Body Text 2"/>
    <w:basedOn w:val="Normal"/>
    <w:rsid w:val="00A836E2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836E2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836E2"/>
    <w:pPr>
      <w:spacing w:after="120"/>
      <w:ind w:firstLine="210"/>
    </w:pPr>
  </w:style>
  <w:style w:type="paragraph" w:styleId="BodyTextIndent">
    <w:name w:val="Body Text Indent"/>
    <w:basedOn w:val="Normal"/>
    <w:rsid w:val="00A836E2"/>
    <w:rPr>
      <w:bCs w:val="0"/>
      <w:noProof/>
    </w:rPr>
  </w:style>
  <w:style w:type="paragraph" w:styleId="BodyTextFirstIndent2">
    <w:name w:val="Body Text First Indent 2"/>
    <w:basedOn w:val="BodyTextIndent"/>
    <w:rsid w:val="00A836E2"/>
    <w:pPr>
      <w:ind w:left="360" w:firstLine="210"/>
    </w:pPr>
  </w:style>
  <w:style w:type="paragraph" w:styleId="BodyTextIndent2">
    <w:name w:val="Body Text Indent 2"/>
    <w:basedOn w:val="Normal"/>
    <w:rsid w:val="00A836E2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836E2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836E2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836E2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836E2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836E2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836E2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836E2"/>
    <w:rPr>
      <w:sz w:val="16"/>
      <w:szCs w:val="16"/>
    </w:rPr>
  </w:style>
  <w:style w:type="paragraph" w:styleId="CommentText">
    <w:name w:val="annotation text"/>
    <w:basedOn w:val="Normal"/>
    <w:semiHidden/>
    <w:rsid w:val="00A836E2"/>
    <w:rPr>
      <w:bCs w:val="0"/>
      <w:noProof/>
      <w:lang w:val="en-GB"/>
    </w:rPr>
  </w:style>
  <w:style w:type="paragraph" w:customStyle="1" w:styleId="Content">
    <w:name w:val="Content"/>
    <w:basedOn w:val="Normal"/>
    <w:rsid w:val="00A836E2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836E2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836E2"/>
    <w:rPr>
      <w:bCs w:val="0"/>
      <w:noProof/>
    </w:rPr>
  </w:style>
  <w:style w:type="paragraph" w:customStyle="1" w:styleId="Diagram">
    <w:name w:val="Diagram"/>
    <w:autoRedefine/>
    <w:rsid w:val="00A836E2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836E2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836E2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836E2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836E2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836E2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836E2"/>
    <w:rPr>
      <w:bCs w:val="0"/>
      <w:noProof/>
    </w:rPr>
  </w:style>
  <w:style w:type="paragraph" w:styleId="EndnoteText">
    <w:name w:val="endnote text"/>
    <w:basedOn w:val="Normal"/>
    <w:semiHidden/>
    <w:rsid w:val="00A836E2"/>
    <w:rPr>
      <w:bCs w:val="0"/>
      <w:noProof/>
    </w:rPr>
  </w:style>
  <w:style w:type="paragraph" w:styleId="EnvelopeAddress">
    <w:name w:val="envelope address"/>
    <w:basedOn w:val="Normal"/>
    <w:rsid w:val="00A836E2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836E2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836E2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836E2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836E2"/>
  </w:style>
  <w:style w:type="character" w:styleId="FollowedHyperlink">
    <w:name w:val="FollowedHyperlink"/>
    <w:basedOn w:val="DefaultParagraphFont"/>
    <w:rsid w:val="00A836E2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A836E2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836E2"/>
    <w:rPr>
      <w:vertAlign w:val="superscript"/>
    </w:rPr>
  </w:style>
  <w:style w:type="paragraph" w:styleId="FootnoteText">
    <w:name w:val="footnote text"/>
    <w:basedOn w:val="Normal"/>
    <w:semiHidden/>
    <w:rsid w:val="00A836E2"/>
    <w:rPr>
      <w:bCs w:val="0"/>
      <w:noProof/>
    </w:rPr>
  </w:style>
  <w:style w:type="paragraph" w:customStyle="1" w:styleId="GLOSSARY1">
    <w:name w:val="GLOSSARY1"/>
    <w:basedOn w:val="Normal"/>
    <w:rsid w:val="00A836E2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836E2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836E2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836E2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836E2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836E2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836E2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836E2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836E2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836E2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64B1"/>
    <w:pPr>
      <w:widowControl w:val="0"/>
      <w:jc w:val="center"/>
    </w:pPr>
    <w:rPr>
      <w:rFonts w:ascii="Swis721 BlkEx BT" w:hAnsi="Swis721 BlkEx BT"/>
      <w:b/>
      <w:color w:val="6E2500"/>
      <w:sz w:val="36"/>
    </w:rPr>
  </w:style>
  <w:style w:type="paragraph" w:customStyle="1" w:styleId="HeadingLv1">
    <w:name w:val="Heading Lv1"/>
    <w:basedOn w:val="Normal"/>
    <w:autoRedefine/>
    <w:rsid w:val="00A836E2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836E2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836E2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836E2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836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836E2"/>
    <w:rPr>
      <w:bCs w:val="0"/>
      <w:i/>
      <w:iCs/>
      <w:noProof/>
    </w:rPr>
  </w:style>
  <w:style w:type="character" w:styleId="HTMLCode">
    <w:name w:val="HTML Code"/>
    <w:basedOn w:val="DefaultParagraphFont"/>
    <w:rsid w:val="00A836E2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836E2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836E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836E2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836E2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836E2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836E2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836E2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836E2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836E2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836E2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836E2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836E2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836E2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836E2"/>
    <w:rPr>
      <w:b/>
      <w:noProof/>
    </w:rPr>
  </w:style>
  <w:style w:type="paragraph" w:customStyle="1" w:styleId="Level3">
    <w:name w:val="Level_3"/>
    <w:basedOn w:val="Level1"/>
    <w:rsid w:val="00A836E2"/>
    <w:rPr>
      <w:b w:val="0"/>
      <w:bCs w:val="0"/>
    </w:rPr>
  </w:style>
  <w:style w:type="paragraph" w:customStyle="1" w:styleId="Level2">
    <w:name w:val="Level_2"/>
    <w:basedOn w:val="Level3"/>
    <w:rsid w:val="00A836E2"/>
    <w:pPr>
      <w:ind w:left="432"/>
    </w:pPr>
  </w:style>
  <w:style w:type="paragraph" w:customStyle="1" w:styleId="Level4">
    <w:name w:val="Level_4"/>
    <w:basedOn w:val="Normal"/>
    <w:rsid w:val="00A836E2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836E2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836E2"/>
    <w:pPr>
      <w:ind w:left="1800"/>
    </w:pPr>
    <w:rPr>
      <w:bCs w:val="0"/>
      <w:noProof/>
    </w:rPr>
  </w:style>
  <w:style w:type="paragraph" w:styleId="List">
    <w:name w:val="List"/>
    <w:basedOn w:val="Normal"/>
    <w:rsid w:val="00A836E2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836E2"/>
    <w:pPr>
      <w:ind w:hanging="360"/>
    </w:pPr>
    <w:rPr>
      <w:bCs w:val="0"/>
      <w:noProof/>
    </w:rPr>
  </w:style>
  <w:style w:type="paragraph" w:styleId="List3">
    <w:name w:val="List 3"/>
    <w:basedOn w:val="Normal"/>
    <w:rsid w:val="00A836E2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836E2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836E2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836E2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836E2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836E2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836E2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836E2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836E2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836E2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836E2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836E2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836E2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836E2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836E2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836E2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836E2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836E2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836E2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836E2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836E2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836E2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836E2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836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836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836E2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836E2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836E2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836E2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836E2"/>
  </w:style>
  <w:style w:type="paragraph" w:customStyle="1" w:styleId="NormalExplanation">
    <w:name w:val="Normal Explanation"/>
    <w:basedOn w:val="NormalIndent0"/>
    <w:rsid w:val="00A836E2"/>
    <w:pPr>
      <w:spacing w:before="60"/>
      <w:ind w:left="1094"/>
    </w:pPr>
  </w:style>
  <w:style w:type="paragraph" w:customStyle="1" w:styleId="NormalFirstIndex">
    <w:name w:val="Normal First Index"/>
    <w:basedOn w:val="Normal"/>
    <w:rsid w:val="00A836E2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836E2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836E2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836E2"/>
    <w:rPr>
      <w:sz w:val="16"/>
    </w:rPr>
  </w:style>
  <w:style w:type="paragraph" w:customStyle="1" w:styleId="NormalTableHeader">
    <w:name w:val="Normal Table Header"/>
    <w:basedOn w:val="NormalIndent"/>
    <w:rsid w:val="00A836E2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836E2"/>
    <w:rPr>
      <w:i/>
      <w:iCs/>
    </w:rPr>
  </w:style>
  <w:style w:type="paragraph" w:customStyle="1" w:styleId="NormalBold">
    <w:name w:val="NormalBold"/>
    <w:basedOn w:val="Normal"/>
    <w:rsid w:val="00A836E2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836E2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836E2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836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836E2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836E2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836E2"/>
  </w:style>
  <w:style w:type="paragraph" w:customStyle="1" w:styleId="NormalPicture">
    <w:name w:val="NormalPicture"/>
    <w:basedOn w:val="Normal"/>
    <w:rsid w:val="00A836E2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836E2"/>
  </w:style>
  <w:style w:type="paragraph" w:customStyle="1" w:styleId="normaltable">
    <w:name w:val="normaltable"/>
    <w:basedOn w:val="Normal"/>
    <w:rsid w:val="00A836E2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836E2"/>
    <w:pPr>
      <w:widowControl w:val="0"/>
      <w:jc w:val="both"/>
    </w:pPr>
  </w:style>
  <w:style w:type="paragraph" w:styleId="NoteHeading">
    <w:name w:val="Note Heading"/>
    <w:basedOn w:val="Normal"/>
    <w:next w:val="Normal"/>
    <w:rsid w:val="00A836E2"/>
  </w:style>
  <w:style w:type="paragraph" w:customStyle="1" w:styleId="ObjectMember">
    <w:name w:val="Object Member"/>
    <w:basedOn w:val="Normal"/>
    <w:rsid w:val="00A836E2"/>
    <w:rPr>
      <w:b/>
    </w:rPr>
  </w:style>
  <w:style w:type="character" w:customStyle="1" w:styleId="ObjectMemberChar">
    <w:name w:val="Object Member Char"/>
    <w:basedOn w:val="DefaultParagraphFont"/>
    <w:rsid w:val="00A836E2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836E2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836E2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836E2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836E2"/>
  </w:style>
  <w:style w:type="paragraph" w:styleId="PlainText">
    <w:name w:val="Plain Text"/>
    <w:basedOn w:val="Normal"/>
    <w:rsid w:val="00A836E2"/>
    <w:rPr>
      <w:rFonts w:ascii="Courier New" w:hAnsi="Courier New" w:cs="Courier New"/>
    </w:rPr>
  </w:style>
  <w:style w:type="paragraph" w:customStyle="1" w:styleId="Point">
    <w:name w:val="Point"/>
    <w:basedOn w:val="Header"/>
    <w:rsid w:val="00A836E2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836E2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836E2"/>
  </w:style>
  <w:style w:type="paragraph" w:customStyle="1" w:styleId="screentable">
    <w:name w:val="screen table"/>
    <w:rsid w:val="00A836E2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836E2"/>
    <w:pPr>
      <w:numPr>
        <w:numId w:val="23"/>
      </w:numPr>
    </w:pPr>
  </w:style>
  <w:style w:type="paragraph" w:customStyle="1" w:styleId="Shadedterminal">
    <w:name w:val="Shaded terminal"/>
    <w:basedOn w:val="Normal"/>
    <w:rsid w:val="00A836E2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836E2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836E2"/>
    <w:pPr>
      <w:ind w:left="4320"/>
    </w:pPr>
  </w:style>
  <w:style w:type="paragraph" w:customStyle="1" w:styleId="Standaard">
    <w:name w:val="Standaard"/>
    <w:rsid w:val="00A836E2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836E2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836E2"/>
    <w:rPr>
      <w:b/>
      <w:bCs/>
    </w:rPr>
  </w:style>
  <w:style w:type="paragraph" w:customStyle="1" w:styleId="StyleListSubContent">
    <w:name w:val="Style List Sub Content"/>
    <w:basedOn w:val="Normal"/>
    <w:rsid w:val="00A836E2"/>
    <w:pPr>
      <w:numPr>
        <w:numId w:val="24"/>
      </w:numPr>
    </w:pPr>
  </w:style>
  <w:style w:type="paragraph" w:customStyle="1" w:styleId="Sub-heading1">
    <w:name w:val="Sub-heading 1"/>
    <w:basedOn w:val="CHAPTER"/>
    <w:rsid w:val="00A836E2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836E2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836E2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836E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836E2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836E2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836E2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836E2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836E2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836E2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836E2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836E2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836E2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836E2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836E2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836E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836E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836E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836E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836E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836E2"/>
    <w:pPr>
      <w:ind w:left="1600"/>
    </w:pPr>
    <w:rPr>
      <w:sz w:val="18"/>
      <w:szCs w:val="18"/>
    </w:rPr>
  </w:style>
  <w:style w:type="paragraph" w:customStyle="1" w:styleId="NormalTB">
    <w:name w:val="NormalTB"/>
    <w:rsid w:val="00A836E2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836E2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1523F3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1325"/>
    <w:rPr>
      <w:rFonts w:ascii="Tahoma" w:hAnsi="Tahoma" w:cs="Tahoma"/>
      <w:noProof/>
      <w:snapToGrid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Class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64F10-8CA8-4AD3-935C-94A0CE3A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Template_Class Design</Template>
  <TotalTime>892</TotalTime>
  <Pages>23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Template_Class Design</vt:lpstr>
    </vt:vector>
  </TitlesOfParts>
  <Company>FPT Corporation</Company>
  <LinksUpToDate>false</LinksUpToDate>
  <CharactersWithSpaces>9794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Template_Class Design</dc:title>
  <dc:subject>v1/2</dc:subject>
  <dc:creator>CuongNM01278</dc:creator>
  <dc:description>Add 5. OTHER CONSIDERATIONS</dc:description>
  <cp:lastModifiedBy>Hang</cp:lastModifiedBy>
  <cp:revision>49</cp:revision>
  <cp:lastPrinted>1900-12-31T17:00:00Z</cp:lastPrinted>
  <dcterms:created xsi:type="dcterms:W3CDTF">2013-10-01T03:47:00Z</dcterms:created>
  <dcterms:modified xsi:type="dcterms:W3CDTF">2013-10-24T15:24:00Z</dcterms:modified>
</cp:coreProperties>
</file>