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52" w:rsidRPr="002D427D" w:rsidRDefault="005B3465">
      <w:pPr>
        <w:pStyle w:val="NormalTB"/>
        <w:spacing w:before="120"/>
        <w:rPr>
          <w:rFonts w:ascii="Arial" w:hAnsi="Arial" w:cs="Arial"/>
          <w:lang w:val="en-US"/>
        </w:rPr>
      </w:pPr>
      <w:r w:rsidRPr="002D427D">
        <w:rPr>
          <w:rFonts w:ascii="Arial" w:hAnsi="Arial" w:cs="Arial"/>
          <w:lang w:val="en-US"/>
        </w:rPr>
        <w:t xml:space="preserve">     </w:t>
      </w:r>
      <w:r w:rsidR="00E60AC8" w:rsidRPr="002D427D">
        <w:rPr>
          <w:rFonts w:ascii="Arial" w:hAnsi="Arial" w:cs="Arial"/>
          <w:noProof/>
          <w:lang w:val="en-US" w:eastAsia="ja-JP"/>
        </w:rPr>
        <w:drawing>
          <wp:inline distT="0" distB="0" distL="0" distR="0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2D427D" w:rsidRDefault="00910552">
      <w:pPr>
        <w:rPr>
          <w:rFonts w:ascii="Arial" w:hAnsi="Arial"/>
        </w:rPr>
      </w:pPr>
    </w:p>
    <w:p w:rsidR="00910552" w:rsidRPr="002D427D" w:rsidRDefault="00910552">
      <w:pPr>
        <w:pStyle w:val="NormalTB"/>
        <w:spacing w:before="120"/>
        <w:rPr>
          <w:rFonts w:ascii="Arial" w:hAnsi="Arial" w:cs="Arial"/>
          <w:lang w:val="en-US"/>
        </w:rPr>
      </w:pPr>
    </w:p>
    <w:p w:rsidR="00910552" w:rsidRPr="002D427D" w:rsidRDefault="00910552">
      <w:pPr>
        <w:rPr>
          <w:rFonts w:ascii="Arial" w:hAnsi="Arial"/>
        </w:rPr>
      </w:pPr>
    </w:p>
    <w:p w:rsidR="00910552" w:rsidRPr="002D427D" w:rsidRDefault="00910552">
      <w:pPr>
        <w:rPr>
          <w:rFonts w:ascii="Arial" w:hAnsi="Arial"/>
        </w:rPr>
      </w:pPr>
    </w:p>
    <w:p w:rsidR="000A0A4A" w:rsidRPr="002D427D" w:rsidRDefault="000A0A4A" w:rsidP="00CC2500">
      <w:pPr>
        <w:pStyle w:val="HeadingBig"/>
        <w:rPr>
          <w:rFonts w:ascii="Arial" w:hAnsi="Arial"/>
          <w:iCs/>
        </w:rPr>
      </w:pPr>
      <w:r w:rsidRPr="002D427D">
        <w:rPr>
          <w:rFonts w:ascii="Arial" w:hAnsi="Arial"/>
        </w:rPr>
        <w:t>VOLUNTARY NON-REMUNERATED BLOOD DONATION</w:t>
      </w:r>
    </w:p>
    <w:p w:rsidR="00910552" w:rsidRPr="002D427D" w:rsidRDefault="00910552" w:rsidP="00CC2500">
      <w:pPr>
        <w:pStyle w:val="HeadingBig"/>
        <w:rPr>
          <w:rFonts w:ascii="Arial" w:hAnsi="Arial"/>
          <w:lang w:eastAsia="ja-JP"/>
        </w:rPr>
      </w:pPr>
      <w:r w:rsidRPr="002D427D">
        <w:rPr>
          <w:rFonts w:ascii="Arial" w:hAnsi="Arial"/>
          <w:lang w:eastAsia="ja-JP"/>
        </w:rPr>
        <w:t>DETAIL DESIGN DOCUMENT</w:t>
      </w:r>
    </w:p>
    <w:p w:rsidR="00910552" w:rsidRPr="002D427D" w:rsidRDefault="0050654F" w:rsidP="00CC2500">
      <w:pPr>
        <w:pStyle w:val="HeadingBig"/>
        <w:rPr>
          <w:rFonts w:ascii="Arial" w:hAnsi="Arial"/>
          <w:lang w:eastAsia="ja-JP"/>
        </w:rPr>
      </w:pPr>
      <w:r w:rsidRPr="002D427D">
        <w:rPr>
          <w:rFonts w:ascii="Arial" w:hAnsi="Arial"/>
          <w:lang w:eastAsia="ja-JP"/>
        </w:rPr>
        <w:t>Data D</w:t>
      </w:r>
      <w:r w:rsidR="00910552" w:rsidRPr="002D427D">
        <w:rPr>
          <w:rFonts w:ascii="Arial" w:hAnsi="Arial"/>
          <w:lang w:eastAsia="ja-JP"/>
        </w:rPr>
        <w:t>esign</w:t>
      </w:r>
    </w:p>
    <w:p w:rsidR="00910552" w:rsidRPr="002D427D" w:rsidRDefault="00910552" w:rsidP="00CC2500">
      <w:pPr>
        <w:pStyle w:val="HeadingBig"/>
        <w:rPr>
          <w:rFonts w:ascii="Arial" w:hAnsi="Arial"/>
          <w:lang w:eastAsia="ja-JP"/>
        </w:rPr>
      </w:pPr>
    </w:p>
    <w:p w:rsidR="00910552" w:rsidRPr="002D427D" w:rsidRDefault="00910552" w:rsidP="00CC2500">
      <w:pPr>
        <w:jc w:val="center"/>
        <w:rPr>
          <w:rFonts w:ascii="Arial" w:hAnsi="Arial"/>
        </w:rPr>
      </w:pPr>
    </w:p>
    <w:p w:rsidR="00910552" w:rsidRPr="002D427D" w:rsidRDefault="00910552" w:rsidP="00CC2500">
      <w:pPr>
        <w:jc w:val="center"/>
        <w:rPr>
          <w:rFonts w:ascii="Arial" w:hAnsi="Arial"/>
        </w:rPr>
      </w:pPr>
    </w:p>
    <w:p w:rsidR="00BB40B2" w:rsidRPr="002D427D" w:rsidRDefault="00BB40B2" w:rsidP="00CC2500">
      <w:pPr>
        <w:pStyle w:val="NormalT"/>
        <w:jc w:val="center"/>
        <w:rPr>
          <w:rFonts w:ascii="Arial" w:hAnsi="Arial"/>
          <w:b/>
          <w:bCs w:val="0"/>
          <w:sz w:val="24"/>
          <w:szCs w:val="24"/>
        </w:rPr>
      </w:pPr>
      <w:r w:rsidRPr="002D427D">
        <w:rPr>
          <w:rFonts w:ascii="Arial" w:hAnsi="Arial"/>
          <w:b/>
          <w:sz w:val="24"/>
          <w:szCs w:val="24"/>
        </w:rPr>
        <w:t>Project Code</w:t>
      </w:r>
      <w:r w:rsidRPr="002D427D">
        <w:rPr>
          <w:rFonts w:ascii="Arial" w:hAnsi="Arial"/>
          <w:b/>
          <w:bCs w:val="0"/>
          <w:sz w:val="24"/>
          <w:szCs w:val="24"/>
        </w:rPr>
        <w:t xml:space="preserve">: </w:t>
      </w:r>
      <w:r w:rsidR="00E60AC8" w:rsidRPr="002D427D">
        <w:rPr>
          <w:rFonts w:ascii="Arial" w:hAnsi="Arial"/>
          <w:b/>
          <w:sz w:val="24"/>
          <w:szCs w:val="24"/>
        </w:rPr>
        <w:t>VNBD</w:t>
      </w:r>
    </w:p>
    <w:p w:rsidR="00BB40B2" w:rsidRPr="002D427D" w:rsidRDefault="00BB40B2" w:rsidP="00CC2500">
      <w:pPr>
        <w:pStyle w:val="NormalT"/>
        <w:jc w:val="center"/>
        <w:rPr>
          <w:rFonts w:ascii="Arial" w:hAnsi="Arial"/>
          <w:b/>
          <w:sz w:val="24"/>
          <w:szCs w:val="24"/>
          <w:lang w:eastAsia="ja-JP"/>
        </w:rPr>
      </w:pPr>
      <w:r w:rsidRPr="002D427D">
        <w:rPr>
          <w:rFonts w:ascii="Arial" w:hAnsi="Arial"/>
          <w:b/>
          <w:sz w:val="24"/>
          <w:szCs w:val="24"/>
          <w:lang w:val="vi-VN"/>
        </w:rPr>
        <w:t xml:space="preserve">Document Code: </w:t>
      </w:r>
      <w:r w:rsidR="00E60AC8" w:rsidRPr="002D427D">
        <w:rPr>
          <w:rFonts w:ascii="Arial" w:hAnsi="Arial"/>
          <w:b/>
          <w:sz w:val="24"/>
          <w:szCs w:val="24"/>
          <w:lang w:val="vi-VN"/>
        </w:rPr>
        <w:t>VNBD_</w:t>
      </w:r>
      <w:r w:rsidR="00CA0958" w:rsidRPr="002D427D">
        <w:rPr>
          <w:rFonts w:ascii="Arial" w:hAnsi="Arial"/>
          <w:b/>
          <w:sz w:val="24"/>
          <w:szCs w:val="24"/>
        </w:rPr>
        <w:t xml:space="preserve">Data </w:t>
      </w:r>
      <w:r w:rsidR="0050654F" w:rsidRPr="002D427D">
        <w:rPr>
          <w:rFonts w:ascii="Arial" w:hAnsi="Arial"/>
          <w:b/>
          <w:sz w:val="24"/>
          <w:szCs w:val="24"/>
        </w:rPr>
        <w:t>Design</w:t>
      </w:r>
      <w:r w:rsidR="00747F59" w:rsidRPr="002D427D">
        <w:rPr>
          <w:rFonts w:ascii="Arial" w:hAnsi="Arial"/>
          <w:b/>
          <w:sz w:val="24"/>
          <w:szCs w:val="24"/>
        </w:rPr>
        <w:t>_</w:t>
      </w:r>
      <w:r w:rsidR="00E40B67">
        <w:rPr>
          <w:rFonts w:ascii="Arial" w:hAnsi="Arial"/>
          <w:b/>
          <w:sz w:val="24"/>
          <w:szCs w:val="24"/>
          <w:lang w:val="vi-VN"/>
        </w:rPr>
        <w:t>v</w:t>
      </w:r>
      <w:r w:rsidR="00E40B67">
        <w:rPr>
          <w:rFonts w:ascii="Arial" w:hAnsi="Arial" w:hint="eastAsia"/>
          <w:b/>
          <w:sz w:val="24"/>
          <w:szCs w:val="24"/>
          <w:lang w:val="vi-VN" w:eastAsia="ja-JP"/>
        </w:rPr>
        <w:t>1.0</w:t>
      </w:r>
      <w:r w:rsidR="00C65265" w:rsidRPr="002D427D">
        <w:rPr>
          <w:rFonts w:ascii="Arial" w:hAnsi="Arial"/>
          <w:b/>
          <w:sz w:val="24"/>
          <w:szCs w:val="24"/>
          <w:lang w:eastAsia="ja-JP"/>
        </w:rPr>
        <w:t>_EN</w:t>
      </w:r>
    </w:p>
    <w:p w:rsidR="00910552" w:rsidRPr="002D427D" w:rsidRDefault="00910552">
      <w:pPr>
        <w:pStyle w:val="NormalT"/>
        <w:jc w:val="center"/>
        <w:rPr>
          <w:rFonts w:ascii="Arial" w:hAnsi="Arial"/>
          <w:b/>
          <w:bCs w:val="0"/>
          <w:sz w:val="24"/>
          <w:szCs w:val="24"/>
          <w:lang w:eastAsia="ja-JP"/>
        </w:rPr>
      </w:pPr>
    </w:p>
    <w:p w:rsidR="00BB40B2" w:rsidRPr="002D427D" w:rsidRDefault="00BB40B2">
      <w:pPr>
        <w:pStyle w:val="NormalT"/>
        <w:jc w:val="center"/>
        <w:rPr>
          <w:rFonts w:ascii="Arial" w:hAnsi="Arial"/>
          <w:b/>
          <w:bCs w:val="0"/>
          <w:sz w:val="24"/>
          <w:szCs w:val="24"/>
          <w:lang w:eastAsia="ja-JP"/>
        </w:rPr>
      </w:pPr>
    </w:p>
    <w:p w:rsidR="00BB40B2" w:rsidRPr="002D427D" w:rsidRDefault="00BB40B2">
      <w:pPr>
        <w:pStyle w:val="NormalT"/>
        <w:jc w:val="center"/>
        <w:rPr>
          <w:rFonts w:ascii="Arial" w:hAnsi="Arial"/>
          <w:b/>
          <w:bCs w:val="0"/>
          <w:sz w:val="24"/>
          <w:szCs w:val="24"/>
          <w:lang w:eastAsia="ja-JP"/>
        </w:rPr>
      </w:pPr>
    </w:p>
    <w:p w:rsidR="00CC2500" w:rsidRPr="002D427D" w:rsidRDefault="00CC2500">
      <w:pPr>
        <w:pStyle w:val="NormalT"/>
        <w:jc w:val="center"/>
        <w:rPr>
          <w:rFonts w:ascii="Arial" w:hAnsi="Arial"/>
          <w:b/>
          <w:bCs w:val="0"/>
          <w:sz w:val="24"/>
          <w:szCs w:val="24"/>
          <w:lang w:eastAsia="ja-JP"/>
        </w:rPr>
      </w:pPr>
    </w:p>
    <w:p w:rsidR="00CC2500" w:rsidRPr="002D427D" w:rsidRDefault="00CC2500">
      <w:pPr>
        <w:pStyle w:val="NormalT"/>
        <w:jc w:val="center"/>
        <w:rPr>
          <w:rFonts w:ascii="Arial" w:hAnsi="Arial"/>
          <w:b/>
          <w:bCs w:val="0"/>
          <w:sz w:val="24"/>
          <w:szCs w:val="24"/>
          <w:lang w:eastAsia="ja-JP"/>
        </w:rPr>
      </w:pPr>
    </w:p>
    <w:p w:rsidR="00CC2500" w:rsidRPr="002D427D" w:rsidRDefault="00CC2500">
      <w:pPr>
        <w:pStyle w:val="NormalT"/>
        <w:jc w:val="center"/>
        <w:rPr>
          <w:rFonts w:ascii="Arial" w:hAnsi="Arial"/>
          <w:b/>
          <w:bCs w:val="0"/>
          <w:sz w:val="24"/>
          <w:szCs w:val="24"/>
          <w:lang w:eastAsia="ja-JP"/>
        </w:rPr>
      </w:pPr>
    </w:p>
    <w:p w:rsidR="00CC2500" w:rsidRPr="002D427D" w:rsidRDefault="00CC2500">
      <w:pPr>
        <w:pStyle w:val="NormalT"/>
        <w:jc w:val="center"/>
        <w:rPr>
          <w:rFonts w:ascii="Arial" w:hAnsi="Arial"/>
          <w:b/>
          <w:bCs w:val="0"/>
          <w:sz w:val="24"/>
          <w:szCs w:val="24"/>
          <w:lang w:eastAsia="ja-JP"/>
        </w:rPr>
      </w:pPr>
    </w:p>
    <w:p w:rsidR="00CC2500" w:rsidRPr="002D427D" w:rsidRDefault="00CC2500">
      <w:pPr>
        <w:pStyle w:val="NormalT"/>
        <w:jc w:val="center"/>
        <w:rPr>
          <w:rFonts w:ascii="Arial" w:hAnsi="Arial"/>
          <w:b/>
          <w:bCs w:val="0"/>
          <w:sz w:val="24"/>
          <w:szCs w:val="24"/>
          <w:lang w:eastAsia="ja-JP"/>
        </w:rPr>
      </w:pPr>
    </w:p>
    <w:p w:rsidR="00E60AC8" w:rsidRPr="002D427D" w:rsidRDefault="00E60AC8" w:rsidP="00DF3E15">
      <w:pPr>
        <w:pStyle w:val="NormalTB"/>
        <w:widowControl w:val="0"/>
        <w:spacing w:before="120"/>
        <w:rPr>
          <w:rFonts w:ascii="Arial" w:hAnsi="Arial" w:cs="Arial"/>
          <w:b/>
          <w:snapToGrid w:val="0"/>
          <w:sz w:val="24"/>
          <w:szCs w:val="24"/>
          <w:lang w:val="en-US"/>
        </w:rPr>
      </w:pPr>
      <w:r w:rsidRPr="002D427D">
        <w:rPr>
          <w:rFonts w:ascii="Arial" w:hAnsi="Arial" w:cs="Arial"/>
          <w:b/>
          <w:snapToGrid w:val="0"/>
          <w:sz w:val="24"/>
          <w:szCs w:val="24"/>
          <w:lang w:val="en-US"/>
        </w:rPr>
        <w:t xml:space="preserve">Ha </w:t>
      </w:r>
      <w:r w:rsidRPr="002D427D">
        <w:rPr>
          <w:rFonts w:ascii="Arial" w:hAnsi="Arial" w:cs="Arial"/>
          <w:b/>
          <w:snapToGrid w:val="0"/>
          <w:sz w:val="24"/>
          <w:szCs w:val="24"/>
          <w:lang w:val="vi-VN"/>
        </w:rPr>
        <w:t>Noi</w:t>
      </w:r>
      <w:r w:rsidRPr="002D427D">
        <w:rPr>
          <w:rFonts w:ascii="Arial" w:hAnsi="Arial" w:cs="Arial"/>
          <w:b/>
          <w:snapToGrid w:val="0"/>
          <w:sz w:val="24"/>
          <w:szCs w:val="24"/>
          <w:lang w:val="en-US"/>
        </w:rPr>
        <w:t>, 23/09/2013</w:t>
      </w:r>
    </w:p>
    <w:p w:rsidR="00910552" w:rsidRPr="002D427D" w:rsidRDefault="00910552">
      <w:pPr>
        <w:pStyle w:val="NormalH"/>
        <w:rPr>
          <w:rFonts w:ascii="Arial" w:hAnsi="Arial" w:cs="Arial"/>
        </w:rPr>
      </w:pPr>
      <w:r w:rsidRPr="002D427D">
        <w:rPr>
          <w:rFonts w:ascii="Arial" w:hAnsi="Arial" w:cs="Arial"/>
        </w:rPr>
        <w:lastRenderedPageBreak/>
        <w:t>Record of change</w:t>
      </w:r>
    </w:p>
    <w:p w:rsidR="00910552" w:rsidRPr="002D427D" w:rsidRDefault="00910552">
      <w:pPr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418"/>
        <w:gridCol w:w="2002"/>
        <w:gridCol w:w="720"/>
        <w:gridCol w:w="3960"/>
        <w:gridCol w:w="1170"/>
      </w:tblGrid>
      <w:tr w:rsidR="00910552" w:rsidRPr="002D427D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2D427D" w:rsidRDefault="00910552">
            <w:pPr>
              <w:pStyle w:val="table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2D427D" w:rsidRDefault="00910552">
            <w:pPr>
              <w:pStyle w:val="table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2D427D" w:rsidRDefault="00910552">
            <w:pPr>
              <w:pStyle w:val="table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A*</w:t>
            </w:r>
            <w:r w:rsidRPr="002D427D">
              <w:rPr>
                <w:rFonts w:ascii="Arial" w:hAnsi="Arial" w:cs="Arial"/>
                <w:sz w:val="24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2D427D" w:rsidRDefault="00910552">
            <w:pPr>
              <w:pStyle w:val="table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2D427D" w:rsidRDefault="00910552">
            <w:pPr>
              <w:pStyle w:val="table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New Version</w:t>
            </w:r>
          </w:p>
        </w:tc>
      </w:tr>
      <w:tr w:rsidR="006F66D5" w:rsidRPr="002D427D" w:rsidTr="00747F59">
        <w:trPr>
          <w:trHeight w:hRule="exact" w:val="432"/>
        </w:trPr>
        <w:tc>
          <w:tcPr>
            <w:tcW w:w="1418" w:type="dxa"/>
          </w:tcPr>
          <w:p w:rsidR="006F66D5" w:rsidRPr="002D427D" w:rsidRDefault="006F66D5" w:rsidP="006F66D5">
            <w:pPr>
              <w:pStyle w:val="Bang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23/09/2013</w:t>
            </w:r>
          </w:p>
        </w:tc>
        <w:tc>
          <w:tcPr>
            <w:tcW w:w="2002" w:type="dxa"/>
          </w:tcPr>
          <w:p w:rsidR="006F66D5" w:rsidRPr="002D427D" w:rsidRDefault="006F66D5" w:rsidP="00920FF5">
            <w:pPr>
              <w:pStyle w:val="Bang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Add new</w:t>
            </w:r>
          </w:p>
        </w:tc>
        <w:tc>
          <w:tcPr>
            <w:tcW w:w="720" w:type="dxa"/>
          </w:tcPr>
          <w:p w:rsidR="006F66D5" w:rsidRPr="002D427D" w:rsidRDefault="006F66D5" w:rsidP="00C65265">
            <w:pPr>
              <w:pStyle w:val="Ba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960" w:type="dxa"/>
          </w:tcPr>
          <w:p w:rsidR="006F66D5" w:rsidRPr="002D427D" w:rsidRDefault="006F66D5" w:rsidP="00920FF5">
            <w:pPr>
              <w:pStyle w:val="Ba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6F66D5" w:rsidRPr="002D427D" w:rsidRDefault="006F66D5" w:rsidP="00C65265">
            <w:pPr>
              <w:pStyle w:val="Ba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v0.</w:t>
            </w:r>
            <w:r w:rsidR="00C136AD" w:rsidRPr="002D427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66D5" w:rsidRPr="002D427D" w:rsidTr="00747F59">
        <w:trPr>
          <w:trHeight w:hRule="exact" w:val="432"/>
        </w:trPr>
        <w:tc>
          <w:tcPr>
            <w:tcW w:w="1418" w:type="dxa"/>
          </w:tcPr>
          <w:p w:rsidR="006F66D5" w:rsidRPr="002D427D" w:rsidRDefault="00B20458">
            <w:pPr>
              <w:pStyle w:val="NormalRecord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30/09/2013</w:t>
            </w:r>
          </w:p>
        </w:tc>
        <w:tc>
          <w:tcPr>
            <w:tcW w:w="2002" w:type="dxa"/>
          </w:tcPr>
          <w:p w:rsidR="006F66D5" w:rsidRPr="002D427D" w:rsidRDefault="00B20458">
            <w:pPr>
              <w:pStyle w:val="NormalRecord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Modified</w:t>
            </w:r>
          </w:p>
        </w:tc>
        <w:tc>
          <w:tcPr>
            <w:tcW w:w="720" w:type="dxa"/>
          </w:tcPr>
          <w:p w:rsidR="006F66D5" w:rsidRPr="002D427D" w:rsidRDefault="00B20458" w:rsidP="00C65265">
            <w:pPr>
              <w:pStyle w:val="NormalRecord"/>
              <w:jc w:val="center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3960" w:type="dxa"/>
          </w:tcPr>
          <w:p w:rsidR="006F66D5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Update comments of supervisor</w:t>
            </w:r>
          </w:p>
        </w:tc>
        <w:tc>
          <w:tcPr>
            <w:tcW w:w="1170" w:type="dxa"/>
          </w:tcPr>
          <w:p w:rsidR="006F66D5" w:rsidRPr="002D427D" w:rsidRDefault="00B20458" w:rsidP="00C65265">
            <w:pPr>
              <w:pStyle w:val="NormalRecord"/>
              <w:jc w:val="center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v0.9</w:t>
            </w:r>
          </w:p>
        </w:tc>
      </w:tr>
      <w:tr w:rsidR="00190B9A" w:rsidRPr="002D427D" w:rsidTr="00747F59">
        <w:trPr>
          <w:trHeight w:hRule="exact" w:val="432"/>
        </w:trPr>
        <w:tc>
          <w:tcPr>
            <w:tcW w:w="1418" w:type="dxa"/>
          </w:tcPr>
          <w:p w:rsidR="00190B9A" w:rsidRPr="002D427D" w:rsidRDefault="00190B9A" w:rsidP="009966C0">
            <w:pPr>
              <w:pStyle w:val="NormalRecor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</w:t>
            </w:r>
            <w:r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 w:hint="eastAsia"/>
                <w:sz w:val="24"/>
              </w:rPr>
              <w:t>10</w:t>
            </w:r>
            <w:r w:rsidRPr="002D427D">
              <w:rPr>
                <w:rFonts w:ascii="Arial" w:hAnsi="Arial" w:cs="Arial"/>
                <w:sz w:val="24"/>
              </w:rPr>
              <w:t>/2013</w:t>
            </w:r>
          </w:p>
        </w:tc>
        <w:tc>
          <w:tcPr>
            <w:tcW w:w="2002" w:type="dxa"/>
          </w:tcPr>
          <w:p w:rsidR="00190B9A" w:rsidRPr="002D427D" w:rsidRDefault="00190B9A" w:rsidP="009966C0">
            <w:pPr>
              <w:pStyle w:val="NormalRecord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Modified</w:t>
            </w:r>
          </w:p>
        </w:tc>
        <w:tc>
          <w:tcPr>
            <w:tcW w:w="720" w:type="dxa"/>
          </w:tcPr>
          <w:p w:rsidR="00190B9A" w:rsidRPr="002D427D" w:rsidRDefault="00190B9A" w:rsidP="009966C0">
            <w:pPr>
              <w:pStyle w:val="NormalRecord"/>
              <w:jc w:val="center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3960" w:type="dxa"/>
          </w:tcPr>
          <w:p w:rsidR="00190B9A" w:rsidRPr="002D427D" w:rsidRDefault="00190B9A" w:rsidP="009966C0">
            <w:pPr>
              <w:pStyle w:val="NormalRecor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Update comments of supervisor</w:t>
            </w:r>
          </w:p>
        </w:tc>
        <w:tc>
          <w:tcPr>
            <w:tcW w:w="1170" w:type="dxa"/>
          </w:tcPr>
          <w:p w:rsidR="00190B9A" w:rsidRPr="002D427D" w:rsidRDefault="00190B9A" w:rsidP="009966C0">
            <w:pPr>
              <w:pStyle w:val="NormalRecord"/>
              <w:jc w:val="center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v0.9</w:t>
            </w:r>
            <w:r>
              <w:rPr>
                <w:rFonts w:ascii="Arial" w:hAnsi="Arial" w:cs="Arial" w:hint="eastAsia"/>
                <w:sz w:val="24"/>
              </w:rPr>
              <w:t>.9</w:t>
            </w:r>
          </w:p>
        </w:tc>
      </w:tr>
      <w:tr w:rsidR="00190B9A" w:rsidRPr="002D427D" w:rsidTr="00747F59">
        <w:trPr>
          <w:trHeight w:hRule="exact" w:val="432"/>
        </w:trPr>
        <w:tc>
          <w:tcPr>
            <w:tcW w:w="1418" w:type="dxa"/>
          </w:tcPr>
          <w:p w:rsidR="00190B9A" w:rsidRPr="002D427D" w:rsidRDefault="00E40B67">
            <w:pPr>
              <w:pStyle w:val="NormalRecor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23/10/2013</w:t>
            </w:r>
          </w:p>
        </w:tc>
        <w:tc>
          <w:tcPr>
            <w:tcW w:w="2002" w:type="dxa"/>
          </w:tcPr>
          <w:p w:rsidR="00190B9A" w:rsidRPr="002D427D" w:rsidRDefault="00E40B67">
            <w:pPr>
              <w:pStyle w:val="NormalRecord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Modified</w:t>
            </w:r>
          </w:p>
        </w:tc>
        <w:tc>
          <w:tcPr>
            <w:tcW w:w="720" w:type="dxa"/>
          </w:tcPr>
          <w:p w:rsidR="00190B9A" w:rsidRPr="002D427D" w:rsidRDefault="00E40B67" w:rsidP="00E40B67">
            <w:pPr>
              <w:pStyle w:val="NormalRecord"/>
              <w:jc w:val="center"/>
              <w:rPr>
                <w:rFonts w:ascii="Arial" w:hAnsi="Arial" w:cs="Arial"/>
                <w:sz w:val="24"/>
              </w:rPr>
            </w:pPr>
            <w:r w:rsidRPr="002D427D"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3960" w:type="dxa"/>
          </w:tcPr>
          <w:p w:rsidR="00190B9A" w:rsidRPr="002D427D" w:rsidRDefault="00E40B67">
            <w:pPr>
              <w:pStyle w:val="NormalRecor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Update version</w:t>
            </w:r>
          </w:p>
        </w:tc>
        <w:tc>
          <w:tcPr>
            <w:tcW w:w="1170" w:type="dxa"/>
          </w:tcPr>
          <w:p w:rsidR="00190B9A" w:rsidRPr="002D427D" w:rsidRDefault="00E40B67" w:rsidP="00E40B67">
            <w:pPr>
              <w:pStyle w:val="NormalRecord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v1.0</w:t>
            </w:r>
          </w:p>
        </w:tc>
      </w:tr>
      <w:tr w:rsidR="00190B9A" w:rsidRPr="002D427D" w:rsidTr="00747F59">
        <w:trPr>
          <w:trHeight w:hRule="exact" w:val="432"/>
        </w:trPr>
        <w:tc>
          <w:tcPr>
            <w:tcW w:w="1418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</w:tr>
      <w:tr w:rsidR="00190B9A" w:rsidRPr="002D427D" w:rsidTr="00747F59">
        <w:trPr>
          <w:trHeight w:hRule="exact" w:val="432"/>
        </w:trPr>
        <w:tc>
          <w:tcPr>
            <w:tcW w:w="1418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</w:tr>
      <w:tr w:rsidR="00190B9A" w:rsidRPr="002D427D" w:rsidTr="00747F59">
        <w:trPr>
          <w:trHeight w:hRule="exact" w:val="432"/>
        </w:trPr>
        <w:tc>
          <w:tcPr>
            <w:tcW w:w="1418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</w:tr>
      <w:tr w:rsidR="00190B9A" w:rsidRPr="002D427D" w:rsidTr="00747F59">
        <w:trPr>
          <w:trHeight w:hRule="exact" w:val="432"/>
        </w:trPr>
        <w:tc>
          <w:tcPr>
            <w:tcW w:w="1418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</w:tr>
      <w:tr w:rsidR="00190B9A" w:rsidRPr="002D427D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</w:tr>
      <w:tr w:rsidR="00190B9A" w:rsidRPr="002D427D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D427D" w:rsidRDefault="00190B9A">
            <w:pPr>
              <w:pStyle w:val="NormalRecord"/>
              <w:rPr>
                <w:rFonts w:ascii="Arial" w:hAnsi="Arial" w:cs="Arial"/>
                <w:sz w:val="24"/>
              </w:rPr>
            </w:pPr>
          </w:p>
        </w:tc>
      </w:tr>
    </w:tbl>
    <w:p w:rsidR="0065685E" w:rsidRPr="002D427D" w:rsidRDefault="0065685E" w:rsidP="0065685E">
      <w:pPr>
        <w:pStyle w:val="NormalH"/>
        <w:rPr>
          <w:rFonts w:ascii="Arial" w:hAnsi="Arial" w:cs="Arial"/>
          <w:szCs w:val="24"/>
        </w:rPr>
      </w:pPr>
      <w:r w:rsidRPr="002D427D">
        <w:rPr>
          <w:rFonts w:ascii="Arial" w:hAnsi="Arial" w:cs="Arial"/>
          <w:szCs w:val="24"/>
        </w:rPr>
        <w:lastRenderedPageBreak/>
        <w:t>SIGNATURE PAGE</w:t>
      </w:r>
    </w:p>
    <w:p w:rsidR="0065685E" w:rsidRPr="002D427D" w:rsidRDefault="0065685E" w:rsidP="0065685E">
      <w:pPr>
        <w:rPr>
          <w:rFonts w:ascii="Arial" w:hAnsi="Arial"/>
          <w:sz w:val="24"/>
          <w:szCs w:val="24"/>
        </w:rPr>
      </w:pPr>
    </w:p>
    <w:p w:rsidR="0065685E" w:rsidRPr="002D427D" w:rsidRDefault="0065685E" w:rsidP="0065685E">
      <w:pPr>
        <w:rPr>
          <w:rFonts w:ascii="Arial" w:hAnsi="Arial"/>
          <w:sz w:val="24"/>
          <w:szCs w:val="24"/>
        </w:rPr>
      </w:pPr>
    </w:p>
    <w:p w:rsidR="0065685E" w:rsidRPr="002D427D" w:rsidRDefault="0065685E" w:rsidP="0065685E">
      <w:pPr>
        <w:rPr>
          <w:rFonts w:ascii="Arial" w:hAnsi="Arial"/>
          <w:sz w:val="24"/>
          <w:szCs w:val="24"/>
        </w:rPr>
      </w:pPr>
    </w:p>
    <w:p w:rsidR="0065685E" w:rsidRPr="002D427D" w:rsidRDefault="0065685E" w:rsidP="0065685E">
      <w:pPr>
        <w:rPr>
          <w:rFonts w:ascii="Arial" w:hAnsi="Arial"/>
          <w:sz w:val="24"/>
          <w:szCs w:val="24"/>
        </w:rPr>
      </w:pPr>
    </w:p>
    <w:p w:rsidR="006F66D5" w:rsidRPr="002D427D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  <w:r w:rsidRPr="002D427D">
        <w:rPr>
          <w:rFonts w:ascii="Arial" w:hAnsi="Arial"/>
          <w:b/>
          <w:sz w:val="24"/>
          <w:szCs w:val="24"/>
        </w:rPr>
        <w:t>ORIGINATOR:</w:t>
      </w:r>
      <w:r w:rsidRPr="002D427D">
        <w:rPr>
          <w:rFonts w:ascii="Arial" w:hAnsi="Arial"/>
          <w:sz w:val="24"/>
          <w:szCs w:val="24"/>
        </w:rPr>
        <w:tab/>
      </w:r>
      <w:r w:rsidR="008F0BF8" w:rsidRPr="002D427D">
        <w:rPr>
          <w:rFonts w:ascii="Arial" w:hAnsi="Arial"/>
          <w:sz w:val="24"/>
          <w:szCs w:val="24"/>
        </w:rPr>
        <w:t xml:space="preserve">Nguyen </w:t>
      </w:r>
      <w:r w:rsidR="008F0BF8" w:rsidRPr="002D427D">
        <w:rPr>
          <w:rFonts w:ascii="Arial" w:hAnsi="Arial"/>
          <w:sz w:val="24"/>
          <w:szCs w:val="24"/>
          <w:lang w:val="vi-VN"/>
        </w:rPr>
        <w:t>Manh</w:t>
      </w:r>
      <w:r w:rsidR="008F0BF8" w:rsidRPr="002D427D">
        <w:rPr>
          <w:rFonts w:ascii="Arial" w:hAnsi="Arial"/>
          <w:sz w:val="24"/>
          <w:szCs w:val="24"/>
        </w:rPr>
        <w:t xml:space="preserve"> </w:t>
      </w:r>
      <w:r w:rsidR="008F0BF8" w:rsidRPr="002D427D">
        <w:rPr>
          <w:rFonts w:ascii="Arial" w:hAnsi="Arial"/>
          <w:sz w:val="24"/>
          <w:szCs w:val="24"/>
          <w:lang w:val="vi-VN"/>
        </w:rPr>
        <w:t>Cuong</w:t>
      </w:r>
      <w:r w:rsidRPr="002D427D">
        <w:rPr>
          <w:rFonts w:ascii="Arial" w:hAnsi="Arial"/>
          <w:sz w:val="24"/>
          <w:szCs w:val="24"/>
        </w:rPr>
        <w:t xml:space="preserve">                           23/09/2013                          </w:t>
      </w:r>
    </w:p>
    <w:p w:rsidR="006F66D5" w:rsidRPr="002D427D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  <w:r w:rsidRPr="002D427D">
        <w:rPr>
          <w:rFonts w:ascii="Arial" w:hAnsi="Arial"/>
          <w:sz w:val="24"/>
          <w:szCs w:val="24"/>
        </w:rPr>
        <w:tab/>
        <w:t>Developer</w:t>
      </w:r>
    </w:p>
    <w:p w:rsidR="006F66D5" w:rsidRPr="002D427D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</w:p>
    <w:p w:rsidR="006F66D5" w:rsidRPr="002D427D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  <w:r w:rsidRPr="002D427D">
        <w:rPr>
          <w:rFonts w:ascii="Arial" w:hAnsi="Arial"/>
          <w:b/>
          <w:sz w:val="24"/>
          <w:szCs w:val="24"/>
        </w:rPr>
        <w:t>REVIEWERS:</w:t>
      </w:r>
      <w:r w:rsidRPr="002D427D">
        <w:rPr>
          <w:rFonts w:ascii="Arial" w:hAnsi="Arial"/>
          <w:sz w:val="24"/>
          <w:szCs w:val="24"/>
        </w:rPr>
        <w:tab/>
      </w:r>
      <w:r w:rsidR="008F0BF8" w:rsidRPr="002D427D">
        <w:rPr>
          <w:rFonts w:ascii="Arial" w:hAnsi="Arial"/>
          <w:sz w:val="24"/>
          <w:szCs w:val="24"/>
        </w:rPr>
        <w:t xml:space="preserve">Nguyen </w:t>
      </w:r>
      <w:r w:rsidR="008F0BF8" w:rsidRPr="002D427D">
        <w:rPr>
          <w:rFonts w:ascii="Arial" w:hAnsi="Arial"/>
          <w:sz w:val="24"/>
          <w:szCs w:val="24"/>
          <w:lang w:val="vi-VN"/>
        </w:rPr>
        <w:t>Thi</w:t>
      </w:r>
      <w:r w:rsidR="008F0BF8" w:rsidRPr="002D427D">
        <w:rPr>
          <w:rFonts w:ascii="Arial" w:hAnsi="Arial"/>
          <w:sz w:val="24"/>
          <w:szCs w:val="24"/>
        </w:rPr>
        <w:t xml:space="preserve"> Tam</w:t>
      </w:r>
      <w:r w:rsidRPr="002D427D">
        <w:rPr>
          <w:rFonts w:ascii="Arial" w:hAnsi="Arial"/>
          <w:sz w:val="24"/>
          <w:szCs w:val="24"/>
        </w:rPr>
        <w:tab/>
        <w:t xml:space="preserve"> </w:t>
      </w:r>
      <w:r w:rsidR="00747F59" w:rsidRPr="002D427D">
        <w:rPr>
          <w:rFonts w:ascii="Arial" w:hAnsi="Arial"/>
          <w:sz w:val="24"/>
          <w:szCs w:val="24"/>
        </w:rPr>
        <w:t xml:space="preserve">                                  30/09/2013</w:t>
      </w:r>
    </w:p>
    <w:p w:rsidR="006F66D5" w:rsidRPr="002D427D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</w:rPr>
        <w:tab/>
        <w:t>Tester</w:t>
      </w:r>
    </w:p>
    <w:p w:rsidR="00C65265" w:rsidRPr="002D427D" w:rsidRDefault="00C6526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  <w:lang w:eastAsia="ja-JP"/>
        </w:rPr>
        <w:tab/>
      </w:r>
    </w:p>
    <w:p w:rsidR="00C65265" w:rsidRPr="002D427D" w:rsidRDefault="00C6526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  <w:lang w:eastAsia="ja-JP"/>
        </w:rPr>
        <w:tab/>
        <w:t xml:space="preserve">Ngo Tran </w:t>
      </w:r>
      <w:r w:rsidRPr="002D427D">
        <w:rPr>
          <w:rFonts w:ascii="Arial" w:hAnsi="Arial"/>
          <w:sz w:val="24"/>
          <w:szCs w:val="24"/>
          <w:lang w:val="vi-VN" w:eastAsia="ja-JP"/>
        </w:rPr>
        <w:t>Linh</w:t>
      </w:r>
      <w:r w:rsidRPr="002D427D">
        <w:rPr>
          <w:rFonts w:ascii="Arial" w:hAnsi="Arial"/>
          <w:sz w:val="24"/>
          <w:szCs w:val="24"/>
          <w:lang w:val="vi-VN" w:eastAsia="ja-JP"/>
        </w:rPr>
        <w:tab/>
      </w:r>
      <w:r w:rsidRPr="002D427D">
        <w:rPr>
          <w:rFonts w:ascii="Arial" w:hAnsi="Arial"/>
          <w:sz w:val="24"/>
          <w:szCs w:val="24"/>
          <w:lang w:val="vi-VN" w:eastAsia="ja-JP"/>
        </w:rPr>
        <w:tab/>
        <w:t xml:space="preserve">        09/10/2013</w:t>
      </w:r>
    </w:p>
    <w:p w:rsidR="006F66D5" w:rsidRPr="002D427D" w:rsidRDefault="00C6526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  <w:lang w:eastAsia="ja-JP"/>
        </w:rPr>
        <w:tab/>
        <w:t>PM</w:t>
      </w:r>
    </w:p>
    <w:p w:rsidR="006F66D5" w:rsidRPr="002D427D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</w:p>
    <w:p w:rsidR="006F66D5" w:rsidRPr="002D427D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 w:hint="eastAsia"/>
          <w:sz w:val="24"/>
          <w:szCs w:val="24"/>
          <w:lang w:eastAsia="ja-JP"/>
        </w:rPr>
      </w:pPr>
      <w:r w:rsidRPr="002D427D">
        <w:rPr>
          <w:rFonts w:ascii="Arial" w:hAnsi="Arial"/>
          <w:b/>
          <w:sz w:val="24"/>
          <w:szCs w:val="24"/>
        </w:rPr>
        <w:t>APPROVAL:</w:t>
      </w:r>
      <w:r w:rsidRPr="002D427D">
        <w:rPr>
          <w:rFonts w:ascii="Arial" w:hAnsi="Arial"/>
          <w:sz w:val="24"/>
          <w:szCs w:val="24"/>
        </w:rPr>
        <w:tab/>
      </w:r>
      <w:r w:rsidR="008F0BF8" w:rsidRPr="002D427D">
        <w:rPr>
          <w:rFonts w:ascii="Arial" w:hAnsi="Arial"/>
          <w:sz w:val="24"/>
          <w:szCs w:val="24"/>
        </w:rPr>
        <w:t xml:space="preserve">Bui </w:t>
      </w:r>
      <w:r w:rsidR="008F0BF8" w:rsidRPr="002D427D">
        <w:rPr>
          <w:rFonts w:ascii="Arial" w:hAnsi="Arial"/>
          <w:sz w:val="24"/>
          <w:szCs w:val="24"/>
          <w:lang w:val="vi-VN"/>
        </w:rPr>
        <w:t>Dinh Chien</w:t>
      </w:r>
      <w:r w:rsidRPr="002D427D">
        <w:rPr>
          <w:rFonts w:ascii="Arial" w:hAnsi="Arial"/>
          <w:sz w:val="24"/>
          <w:szCs w:val="24"/>
        </w:rPr>
        <w:tab/>
        <w:t xml:space="preserve">                                    </w:t>
      </w:r>
      <w:r w:rsidR="002D427D">
        <w:rPr>
          <w:rFonts w:ascii="Arial" w:hAnsi="Arial" w:hint="eastAsia"/>
          <w:sz w:val="24"/>
          <w:szCs w:val="24"/>
          <w:lang w:eastAsia="ja-JP"/>
        </w:rPr>
        <w:t xml:space="preserve">  </w:t>
      </w:r>
      <w:r w:rsidR="00E40B67">
        <w:rPr>
          <w:rFonts w:ascii="Arial" w:hAnsi="Arial" w:hint="eastAsia"/>
          <w:sz w:val="24"/>
          <w:szCs w:val="24"/>
          <w:lang w:eastAsia="ja-JP"/>
        </w:rPr>
        <w:t>23/10/2013</w:t>
      </w:r>
    </w:p>
    <w:p w:rsidR="006F66D5" w:rsidRPr="002D427D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  <w:r w:rsidRPr="002D427D">
        <w:rPr>
          <w:rFonts w:ascii="Arial" w:hAnsi="Arial"/>
          <w:sz w:val="24"/>
          <w:szCs w:val="24"/>
        </w:rPr>
        <w:tab/>
        <w:t>Supervisor</w:t>
      </w:r>
    </w:p>
    <w:p w:rsidR="0065685E" w:rsidRPr="002D427D" w:rsidRDefault="0065685E" w:rsidP="0065685E">
      <w:pPr>
        <w:pStyle w:val="NormalH"/>
        <w:rPr>
          <w:rFonts w:ascii="Arial" w:hAnsi="Arial" w:cs="Arial"/>
          <w:szCs w:val="24"/>
        </w:rPr>
      </w:pPr>
      <w:r w:rsidRPr="002D427D">
        <w:rPr>
          <w:rFonts w:ascii="Arial" w:hAnsi="Arial" w:cs="Arial"/>
          <w:szCs w:val="24"/>
        </w:rPr>
        <w:lastRenderedPageBreak/>
        <w:t>TABLE OF CONTENTS</w:t>
      </w:r>
    </w:p>
    <w:p w:rsidR="002D427D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503FDB">
        <w:rPr>
          <w:rFonts w:ascii="Arial" w:hAnsi="Arial"/>
          <w:caps w:val="0"/>
          <w:sz w:val="24"/>
          <w:szCs w:val="24"/>
          <w:lang w:val="en-GB"/>
        </w:rPr>
        <w:fldChar w:fldCharType="begin"/>
      </w:r>
      <w:r w:rsidR="0065685E" w:rsidRPr="002D427D">
        <w:rPr>
          <w:rFonts w:ascii="Arial" w:hAnsi="Arial"/>
          <w:caps w:val="0"/>
          <w:sz w:val="24"/>
          <w:szCs w:val="24"/>
          <w:lang w:val="en-GB"/>
        </w:rPr>
        <w:instrText xml:space="preserve"> TOC \o "1-3" </w:instrText>
      </w:r>
      <w:r w:rsidRPr="00503FDB">
        <w:rPr>
          <w:rFonts w:ascii="Arial" w:hAnsi="Arial"/>
          <w:caps w:val="0"/>
          <w:sz w:val="24"/>
          <w:szCs w:val="24"/>
          <w:lang w:val="en-GB"/>
        </w:rPr>
        <w:fldChar w:fldCharType="separate"/>
      </w:r>
      <w:r w:rsidR="002D427D" w:rsidRPr="00403407">
        <w:rPr>
          <w:rFonts w:ascii="Arial" w:hAnsi="Arial"/>
          <w:noProof/>
        </w:rPr>
        <w:t>1</w:t>
      </w:r>
      <w:r w:rsidR="002D427D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2D427D" w:rsidRPr="00403407">
        <w:rPr>
          <w:rFonts w:ascii="Arial" w:hAnsi="Arial"/>
          <w:noProof/>
        </w:rPr>
        <w:t>Introduction</w:t>
      </w:r>
      <w:r w:rsidR="002D427D">
        <w:rPr>
          <w:noProof/>
        </w:rPr>
        <w:tab/>
      </w:r>
      <w:r>
        <w:rPr>
          <w:noProof/>
        </w:rPr>
        <w:fldChar w:fldCharType="begin"/>
      </w:r>
      <w:r w:rsidR="002D427D">
        <w:rPr>
          <w:noProof/>
        </w:rPr>
        <w:instrText xml:space="preserve"> PAGEREF _Toc370076898 \h </w:instrText>
      </w:r>
      <w:r>
        <w:rPr>
          <w:noProof/>
        </w:rPr>
      </w:r>
      <w:r>
        <w:rPr>
          <w:noProof/>
        </w:rPr>
        <w:fldChar w:fldCharType="separate"/>
      </w:r>
      <w:r w:rsidR="002D427D">
        <w:rPr>
          <w:noProof/>
        </w:rPr>
        <w:t>5</w:t>
      </w:r>
      <w:r>
        <w:rPr>
          <w:noProof/>
        </w:rPr>
        <w:fldChar w:fldCharType="end"/>
      </w:r>
    </w:p>
    <w:p w:rsidR="002D427D" w:rsidRDefault="002D427D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403407"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Purpose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_Toc370076899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5</w:t>
      </w:r>
      <w:r w:rsidR="00503FDB">
        <w:rPr>
          <w:noProof/>
        </w:rPr>
        <w:fldChar w:fldCharType="end"/>
      </w:r>
    </w:p>
    <w:p w:rsidR="002D427D" w:rsidRDefault="002D427D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403407"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Definitions, Acronyms and Abbreviations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_Toc370076900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5</w:t>
      </w:r>
      <w:r w:rsidR="00503FDB">
        <w:rPr>
          <w:noProof/>
        </w:rPr>
        <w:fldChar w:fldCharType="end"/>
      </w:r>
    </w:p>
    <w:p w:rsidR="002D427D" w:rsidRDefault="002D427D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403407">
        <w:rPr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References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_Toc370076901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5</w:t>
      </w:r>
      <w:r w:rsidR="00503FDB">
        <w:rPr>
          <w:noProof/>
        </w:rPr>
        <w:fldChar w:fldCharType="end"/>
      </w:r>
    </w:p>
    <w:p w:rsidR="002D427D" w:rsidRDefault="002D427D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403407">
        <w:rPr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Overview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_Toc370076902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6</w:t>
      </w:r>
      <w:r w:rsidR="00503FDB">
        <w:rPr>
          <w:noProof/>
        </w:rPr>
        <w:fldChar w:fldCharType="end"/>
      </w:r>
    </w:p>
    <w:p w:rsidR="002D427D" w:rsidRDefault="002D427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407">
        <w:rPr>
          <w:rFonts w:ascii="Arial" w:hAnsi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Database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_Toc370076903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7</w:t>
      </w:r>
      <w:r w:rsidR="00503FDB">
        <w:rPr>
          <w:noProof/>
        </w:rPr>
        <w:fldChar w:fldCharType="end"/>
      </w:r>
    </w:p>
    <w:p w:rsidR="002D427D" w:rsidRDefault="002D427D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403407"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ERDs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_Toc370076904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7</w:t>
      </w:r>
      <w:r w:rsidR="00503FDB">
        <w:rPr>
          <w:noProof/>
        </w:rPr>
        <w:fldChar w:fldCharType="end"/>
      </w:r>
    </w:p>
    <w:p w:rsidR="002D427D" w:rsidRDefault="002D427D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403407">
        <w:rPr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Description Entity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_Toc370076905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9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eastAsia="ja-JP"/>
        </w:rPr>
        <w:t>User entity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_Toc370076906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9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eastAsia="ja-JP"/>
        </w:rPr>
        <w:t>Comment entity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_Toc370076907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11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eastAsia="ja-JP"/>
        </w:rPr>
        <w:t>Resource entity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_Toc370076908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11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eastAsia="ja-JP"/>
        </w:rPr>
        <w:t>QA entity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_Toc370076909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12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eastAsia="ja-JP"/>
        </w:rPr>
        <w:t>Post entity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_Toc370076910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12</w:t>
      </w:r>
      <w:r w:rsidR="00503FDB">
        <w:rPr>
          <w:noProof/>
        </w:rPr>
        <w:fldChar w:fldCharType="end"/>
      </w:r>
    </w:p>
    <w:p w:rsidR="002D427D" w:rsidRDefault="002D427D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403407">
        <w:rPr>
          <w:noProof/>
        </w:rPr>
        <w:t>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Table Database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_Toc370076911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13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val="vi-VN" w:eastAsia="ja-JP"/>
        </w:rPr>
        <w:t xml:space="preserve">Vnbd_user </w:t>
      </w:r>
      <w:r w:rsidRPr="00403407">
        <w:rPr>
          <w:rFonts w:ascii="Arial" w:hAnsi="Arial"/>
          <w:noProof/>
          <w:lang w:eastAsia="ja-JP"/>
        </w:rPr>
        <w:t>table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_Toc370076912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14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val="vi-VN" w:eastAsia="ja-JP"/>
        </w:rPr>
        <w:t>Vnbd_comment</w:t>
      </w:r>
      <w:r w:rsidRPr="00403407">
        <w:rPr>
          <w:rFonts w:ascii="Arial" w:hAnsi="Arial"/>
          <w:noProof/>
          <w:lang w:eastAsia="ja-JP"/>
        </w:rPr>
        <w:t xml:space="preserve">  table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_Toc370076913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16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val="vi-VN" w:eastAsia="ja-JP"/>
        </w:rPr>
        <w:t>Vnbd_re</w:t>
      </w:r>
      <w:r w:rsidRPr="00403407">
        <w:rPr>
          <w:rFonts w:ascii="Arial" w:hAnsi="Arial"/>
          <w:noProof/>
          <w:lang w:eastAsia="ja-JP"/>
        </w:rPr>
        <w:t>source table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_Toc370076914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17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val="vi-VN" w:eastAsia="ja-JP"/>
        </w:rPr>
        <w:t>Vnbd_qa</w:t>
      </w:r>
      <w:r w:rsidRPr="00403407">
        <w:rPr>
          <w:rFonts w:ascii="Arial" w:hAnsi="Arial"/>
          <w:noProof/>
          <w:lang w:eastAsia="ja-JP"/>
        </w:rPr>
        <w:t xml:space="preserve"> table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_Toc370076915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19</w:t>
      </w:r>
      <w:r w:rsidR="00503FDB">
        <w:rPr>
          <w:noProof/>
        </w:rPr>
        <w:fldChar w:fldCharType="end"/>
      </w:r>
    </w:p>
    <w:p w:rsidR="002D427D" w:rsidRDefault="002D427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407">
        <w:rPr>
          <w:rFonts w:ascii="Arial" w:hAnsi="Arial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407">
        <w:rPr>
          <w:rFonts w:ascii="Arial" w:hAnsi="Arial"/>
          <w:noProof/>
          <w:lang w:val="vi-VN" w:eastAsia="ja-JP"/>
        </w:rPr>
        <w:t>Vnbd_post</w:t>
      </w:r>
      <w:r w:rsidRPr="00403407">
        <w:rPr>
          <w:rFonts w:ascii="Arial" w:hAnsi="Arial"/>
          <w:noProof/>
          <w:lang w:eastAsia="ja-JP"/>
        </w:rPr>
        <w:t xml:space="preserve"> table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_Toc370076916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20</w:t>
      </w:r>
      <w:r w:rsidR="00503FDB">
        <w:rPr>
          <w:noProof/>
        </w:rPr>
        <w:fldChar w:fldCharType="end"/>
      </w:r>
    </w:p>
    <w:p w:rsidR="002D427D" w:rsidRDefault="002D427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407">
        <w:rPr>
          <w:rFonts w:ascii="Arial" w:hAnsi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File design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_Toc370076917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22</w:t>
      </w:r>
      <w:r w:rsidR="00503FDB">
        <w:rPr>
          <w:noProof/>
        </w:rPr>
        <w:fldChar w:fldCharType="end"/>
      </w:r>
    </w:p>
    <w:p w:rsidR="002D427D" w:rsidRDefault="002D427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407">
        <w:rPr>
          <w:rFonts w:ascii="Arial" w:hAnsi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Code Design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_Toc370076918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23</w:t>
      </w:r>
      <w:r w:rsidR="00503FDB">
        <w:rPr>
          <w:noProof/>
        </w:rPr>
        <w:fldChar w:fldCharType="end"/>
      </w:r>
    </w:p>
    <w:p w:rsidR="002D427D" w:rsidRDefault="002D427D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403407">
        <w:rPr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Customer Code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_Toc370076919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23</w:t>
      </w:r>
      <w:r w:rsidR="00503FDB">
        <w:rPr>
          <w:noProof/>
        </w:rPr>
        <w:fldChar w:fldCharType="end"/>
      </w:r>
    </w:p>
    <w:p w:rsidR="002D427D" w:rsidRDefault="002D427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407">
        <w:rPr>
          <w:rFonts w:ascii="Arial" w:hAnsi="Arial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Other considerations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_Toc370076920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24</w:t>
      </w:r>
      <w:r w:rsidR="00503FDB">
        <w:rPr>
          <w:noProof/>
        </w:rPr>
        <w:fldChar w:fldCharType="end"/>
      </w:r>
    </w:p>
    <w:p w:rsidR="002D427D" w:rsidRDefault="002D427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407">
        <w:rPr>
          <w:rFonts w:ascii="Arial" w:hAnsi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Appendix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_Toc370076921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25</w:t>
      </w:r>
      <w:r w:rsidR="00503FDB">
        <w:rPr>
          <w:noProof/>
        </w:rPr>
        <w:fldChar w:fldCharType="end"/>
      </w:r>
    </w:p>
    <w:p w:rsidR="002D427D" w:rsidRDefault="002D427D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403407">
        <w:rPr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403407">
        <w:rPr>
          <w:rFonts w:ascii="Arial" w:hAnsi="Arial"/>
          <w:noProof/>
        </w:rPr>
        <w:t>Data format symbol</w:t>
      </w:r>
      <w:r>
        <w:rPr>
          <w:noProof/>
        </w:rPr>
        <w:tab/>
      </w:r>
      <w:r w:rsidR="00503FDB">
        <w:rPr>
          <w:noProof/>
        </w:rPr>
        <w:fldChar w:fldCharType="begin"/>
      </w:r>
      <w:r>
        <w:rPr>
          <w:noProof/>
        </w:rPr>
        <w:instrText xml:space="preserve"> PAGEREF _Toc370076922 \h </w:instrText>
      </w:r>
      <w:r w:rsidR="00503FDB">
        <w:rPr>
          <w:noProof/>
        </w:rPr>
      </w:r>
      <w:r w:rsidR="00503FDB">
        <w:rPr>
          <w:noProof/>
        </w:rPr>
        <w:fldChar w:fldCharType="separate"/>
      </w:r>
      <w:r>
        <w:rPr>
          <w:noProof/>
        </w:rPr>
        <w:t>25</w:t>
      </w:r>
      <w:r w:rsidR="00503FDB">
        <w:rPr>
          <w:noProof/>
        </w:rPr>
        <w:fldChar w:fldCharType="end"/>
      </w:r>
    </w:p>
    <w:p w:rsidR="0065685E" w:rsidRPr="002D427D" w:rsidRDefault="00503FDB" w:rsidP="0065685E">
      <w:pPr>
        <w:ind w:left="547"/>
        <w:rPr>
          <w:rFonts w:ascii="Arial" w:eastAsia="Times New Roman" w:hAnsi="Arial"/>
          <w:b/>
          <w:snapToGrid/>
          <w:sz w:val="24"/>
          <w:szCs w:val="24"/>
        </w:rPr>
      </w:pPr>
      <w:r w:rsidRPr="002D427D">
        <w:rPr>
          <w:rFonts w:ascii="Arial" w:hAnsi="Arial"/>
          <w:sz w:val="24"/>
          <w:szCs w:val="24"/>
          <w:lang w:val="en-GB"/>
        </w:rPr>
        <w:fldChar w:fldCharType="end"/>
      </w:r>
    </w:p>
    <w:p w:rsidR="00910552" w:rsidRPr="002D427D" w:rsidRDefault="00910552" w:rsidP="0065685E">
      <w:pPr>
        <w:ind w:left="547"/>
        <w:rPr>
          <w:rFonts w:ascii="Arial" w:eastAsia="Times New Roman" w:hAnsi="Arial"/>
          <w:b/>
          <w:snapToGrid/>
          <w:sz w:val="24"/>
          <w:szCs w:val="24"/>
        </w:rPr>
        <w:sectPr w:rsidR="00910552" w:rsidRPr="002D427D" w:rsidSect="00F41E13">
          <w:headerReference w:type="default" r:id="rId9"/>
          <w:footerReference w:type="default" r:id="rId10"/>
          <w:headerReference w:type="first" r:id="rId11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2D427D" w:rsidRDefault="00910552">
      <w:pPr>
        <w:pStyle w:val="Heading1"/>
        <w:keepNext w:val="0"/>
        <w:rPr>
          <w:rFonts w:ascii="Arial" w:hAnsi="Arial" w:cs="Arial"/>
          <w:noProof w:val="0"/>
          <w:color w:val="auto"/>
          <w:sz w:val="24"/>
          <w:szCs w:val="24"/>
        </w:rPr>
      </w:pPr>
      <w:bookmarkStart w:id="0" w:name="_Toc41542886"/>
      <w:bookmarkStart w:id="1" w:name="_Toc54775543"/>
      <w:bookmarkStart w:id="2" w:name="_Toc370076898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2D427D">
        <w:rPr>
          <w:rFonts w:ascii="Arial" w:hAnsi="Arial" w:cs="Arial"/>
          <w:noProof w:val="0"/>
          <w:color w:val="auto"/>
          <w:sz w:val="24"/>
          <w:szCs w:val="24"/>
        </w:rPr>
        <w:lastRenderedPageBreak/>
        <w:t>Introduction</w:t>
      </w:r>
      <w:bookmarkEnd w:id="0"/>
      <w:bookmarkEnd w:id="1"/>
      <w:bookmarkEnd w:id="2"/>
    </w:p>
    <w:p w:rsidR="00910552" w:rsidRPr="002D427D" w:rsidRDefault="00910552">
      <w:pPr>
        <w:pStyle w:val="Heading2"/>
        <w:tabs>
          <w:tab w:val="num" w:pos="576"/>
        </w:tabs>
        <w:rPr>
          <w:rFonts w:ascii="Arial" w:hAnsi="Arial" w:cs="Arial"/>
          <w:color w:val="auto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70076899"/>
      <w:r w:rsidRPr="002D427D">
        <w:rPr>
          <w:rFonts w:ascii="Arial" w:hAnsi="Arial" w:cs="Arial"/>
          <w:color w:val="auto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2D427D" w:rsidRDefault="00682004" w:rsidP="001F4EAF">
      <w:pPr>
        <w:pStyle w:val="comment"/>
        <w:ind w:left="720"/>
        <w:jc w:val="both"/>
        <w:rPr>
          <w:rFonts w:ascii="Arial" w:hAnsi="Arial"/>
          <w:i w:val="0"/>
          <w:color w:val="000000" w:themeColor="text1"/>
          <w:sz w:val="24"/>
          <w:szCs w:val="24"/>
        </w:rPr>
      </w:pPr>
      <w:bookmarkStart w:id="21" w:name="_Toc456598589"/>
      <w:bookmarkEnd w:id="20"/>
      <w:r w:rsidRPr="002D427D">
        <w:rPr>
          <w:rFonts w:ascii="Arial" w:hAnsi="Arial"/>
          <w:i w:val="0"/>
          <w:color w:val="000000" w:themeColor="text1"/>
          <w:sz w:val="24"/>
          <w:szCs w:val="24"/>
        </w:rPr>
        <w:t xml:space="preserve">Voluntary non-remunerated blood donation </w:t>
      </w:r>
      <w:r w:rsidR="00910552" w:rsidRPr="002D427D">
        <w:rPr>
          <w:rFonts w:ascii="Arial" w:hAnsi="Arial"/>
          <w:i w:val="0"/>
          <w:color w:val="000000" w:themeColor="text1"/>
          <w:sz w:val="24"/>
          <w:szCs w:val="24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2D427D" w:rsidRDefault="00910552">
      <w:pPr>
        <w:pStyle w:val="Heading2"/>
        <w:tabs>
          <w:tab w:val="num" w:pos="576"/>
        </w:tabs>
        <w:rPr>
          <w:rFonts w:ascii="Arial" w:hAnsi="Arial" w:cs="Arial"/>
          <w:sz w:val="24"/>
          <w:szCs w:val="24"/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370076900"/>
      <w:bookmarkStart w:id="26" w:name="_Toc521150199"/>
      <w:bookmarkStart w:id="27" w:name="_Toc38257133"/>
      <w:r w:rsidRPr="002D427D">
        <w:rPr>
          <w:rFonts w:ascii="Arial" w:hAnsi="Arial" w:cs="Arial"/>
          <w:color w:val="auto"/>
          <w:sz w:val="24"/>
          <w:szCs w:val="24"/>
        </w:rPr>
        <w:t xml:space="preserve">Definitions, Acronyms and </w:t>
      </w:r>
      <w:bookmarkEnd w:id="22"/>
      <w:r w:rsidRPr="002D427D">
        <w:rPr>
          <w:rFonts w:ascii="Arial" w:hAnsi="Arial" w:cs="Arial"/>
          <w:color w:val="auto"/>
          <w:sz w:val="24"/>
          <w:szCs w:val="24"/>
        </w:rPr>
        <w:t>Abbreviations</w:t>
      </w:r>
      <w:bookmarkEnd w:id="23"/>
      <w:bookmarkEnd w:id="24"/>
      <w:bookmarkEnd w:id="25"/>
    </w:p>
    <w:p w:rsidR="00910552" w:rsidRPr="002D427D" w:rsidRDefault="00910552">
      <w:pPr>
        <w:rPr>
          <w:rFonts w:ascii="Arial" w:hAnsi="Arial"/>
          <w:sz w:val="24"/>
          <w:szCs w:val="24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9"/>
        <w:gridCol w:w="2729"/>
        <w:gridCol w:w="3406"/>
      </w:tblGrid>
      <w:tr w:rsidR="00910552" w:rsidRPr="002D427D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2D427D" w:rsidRDefault="00910552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2D427D" w:rsidRDefault="00910552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2D427D" w:rsidRDefault="00910552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Comment</w:t>
            </w:r>
          </w:p>
        </w:tc>
      </w:tr>
      <w:tr w:rsidR="00910552" w:rsidRPr="002D427D" w:rsidTr="001F4EAF">
        <w:trPr>
          <w:jc w:val="center"/>
        </w:trPr>
        <w:tc>
          <w:tcPr>
            <w:tcW w:w="1969" w:type="dxa"/>
          </w:tcPr>
          <w:p w:rsidR="00910552" w:rsidRPr="002D427D" w:rsidRDefault="0091055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  <w:r w:rsidR="00B37492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K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/F</w:t>
            </w:r>
            <w:r w:rsidR="00B37492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K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729" w:type="dxa"/>
          </w:tcPr>
          <w:p w:rsidR="00910552" w:rsidRPr="002D427D" w:rsidRDefault="0091055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Primary/ Foreign key</w:t>
            </w:r>
          </w:p>
        </w:tc>
        <w:tc>
          <w:tcPr>
            <w:tcW w:w="3406" w:type="dxa"/>
          </w:tcPr>
          <w:p w:rsidR="00910552" w:rsidRPr="002D427D" w:rsidRDefault="0091055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 to indicate that a field is a primary or foreign key in table</w:t>
            </w:r>
          </w:p>
        </w:tc>
      </w:tr>
      <w:tr w:rsidR="00910552" w:rsidRPr="002D427D" w:rsidTr="001F4EAF">
        <w:trPr>
          <w:jc w:val="center"/>
        </w:trPr>
        <w:tc>
          <w:tcPr>
            <w:tcW w:w="1969" w:type="dxa"/>
          </w:tcPr>
          <w:p w:rsidR="00910552" w:rsidRPr="002D427D" w:rsidRDefault="00E647B2" w:rsidP="008F0BF8">
            <w:pPr>
              <w:pStyle w:val="TableNormal1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2D427D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82004" w:rsidRPr="002D427D">
              <w:rPr>
                <w:rFonts w:ascii="Arial" w:hAnsi="Arial" w:cs="Arial"/>
                <w:sz w:val="24"/>
                <w:lang w:val="en-US"/>
              </w:rPr>
              <w:t xml:space="preserve">  </w:t>
            </w:r>
            <w:r w:rsidR="001F4EAF" w:rsidRPr="002D427D">
              <w:rPr>
                <w:rFonts w:ascii="Arial" w:hAnsi="Arial" w:cs="Arial"/>
                <w:sz w:val="24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2D427D" w:rsidRDefault="00D043E6" w:rsidP="008F0BF8">
            <w:pPr>
              <w:pStyle w:val="TableNormal1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2D427D">
              <w:rPr>
                <w:rFonts w:ascii="Arial" w:hAnsi="Arial" w:cs="Arial"/>
                <w:sz w:val="24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2D427D" w:rsidRDefault="00D043E6" w:rsidP="008F0BF8">
            <w:pPr>
              <w:pStyle w:val="TableNormal1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2D427D">
              <w:rPr>
                <w:rFonts w:ascii="Arial" w:hAnsi="Arial" w:cs="Arial"/>
                <w:sz w:val="24"/>
                <w:lang w:val="en-US"/>
              </w:rPr>
              <w:t xml:space="preserve">  Set value “null”  for attribute </w:t>
            </w:r>
            <w:r w:rsidR="002D427D">
              <w:rPr>
                <w:rFonts w:ascii="Arial" w:hAnsi="Arial" w:cs="Arial" w:hint="eastAsia"/>
                <w:sz w:val="24"/>
                <w:lang w:val="en-US"/>
              </w:rPr>
              <w:t xml:space="preserve">          </w:t>
            </w:r>
            <w:r w:rsidRPr="002D427D">
              <w:rPr>
                <w:rFonts w:ascii="Arial" w:hAnsi="Arial" w:cs="Arial"/>
                <w:sz w:val="24"/>
                <w:lang w:val="en-US"/>
              </w:rPr>
              <w:t xml:space="preserve">in table </w:t>
            </w:r>
          </w:p>
        </w:tc>
      </w:tr>
    </w:tbl>
    <w:p w:rsidR="002C6D3D" w:rsidRPr="002D427D" w:rsidRDefault="002C6D3D" w:rsidP="001F4EAF">
      <w:pPr>
        <w:pStyle w:val="Heading2"/>
        <w:numPr>
          <w:ilvl w:val="0"/>
          <w:numId w:val="0"/>
        </w:numPr>
        <w:tabs>
          <w:tab w:val="num" w:pos="700"/>
        </w:tabs>
        <w:rPr>
          <w:rFonts w:ascii="Arial" w:hAnsi="Arial" w:cs="Arial"/>
          <w:sz w:val="24"/>
          <w:szCs w:val="24"/>
          <w:lang w:eastAsia="ja-JP"/>
        </w:rPr>
      </w:pPr>
      <w:bookmarkStart w:id="28" w:name="_Toc39028748"/>
      <w:bookmarkStart w:id="29" w:name="_Toc41542890"/>
      <w:bookmarkStart w:id="30" w:name="_Toc54775546"/>
    </w:p>
    <w:p w:rsidR="00910552" w:rsidRPr="002D427D" w:rsidRDefault="00910552">
      <w:pPr>
        <w:pStyle w:val="Heading2"/>
        <w:tabs>
          <w:tab w:val="num" w:pos="576"/>
        </w:tabs>
        <w:rPr>
          <w:rFonts w:ascii="Arial" w:hAnsi="Arial" w:cs="Arial"/>
          <w:color w:val="auto"/>
          <w:sz w:val="24"/>
          <w:szCs w:val="24"/>
          <w:lang w:eastAsia="ja-JP"/>
        </w:rPr>
      </w:pPr>
      <w:bookmarkStart w:id="31" w:name="_Toc370076901"/>
      <w:r w:rsidRPr="002D427D">
        <w:rPr>
          <w:rFonts w:ascii="Arial" w:hAnsi="Arial" w:cs="Arial"/>
          <w:color w:val="auto"/>
          <w:sz w:val="24"/>
          <w:szCs w:val="24"/>
        </w:rPr>
        <w:t>References</w:t>
      </w:r>
      <w:bookmarkEnd w:id="28"/>
      <w:bookmarkEnd w:id="29"/>
      <w:bookmarkEnd w:id="30"/>
      <w:bookmarkEnd w:id="31"/>
    </w:p>
    <w:p w:rsidR="00910552" w:rsidRPr="002D427D" w:rsidRDefault="00910552" w:rsidP="001F4EAF">
      <w:pPr>
        <w:pStyle w:val="comment"/>
        <w:ind w:left="720"/>
        <w:jc w:val="both"/>
        <w:rPr>
          <w:rFonts w:ascii="Arial" w:hAnsi="Arial"/>
          <w:i w:val="0"/>
          <w:color w:val="000000" w:themeColor="text1"/>
          <w:sz w:val="24"/>
          <w:szCs w:val="24"/>
        </w:rPr>
      </w:pPr>
      <w:r w:rsidRPr="002D427D">
        <w:rPr>
          <w:rFonts w:ascii="Arial" w:hAnsi="Arial"/>
          <w:i w:val="0"/>
          <w:color w:val="000000" w:themeColor="text1"/>
          <w:sz w:val="24"/>
          <w:szCs w:val="24"/>
        </w:rPr>
        <w:t xml:space="preserve">List </w:t>
      </w:r>
      <w:r w:rsidR="00682004" w:rsidRPr="002D427D">
        <w:rPr>
          <w:rFonts w:ascii="Arial" w:hAnsi="Arial"/>
          <w:i w:val="0"/>
          <w:color w:val="000000" w:themeColor="text1"/>
          <w:sz w:val="24"/>
          <w:szCs w:val="24"/>
        </w:rPr>
        <w:t>the entire</w:t>
      </w:r>
      <w:r w:rsidRPr="002D427D">
        <w:rPr>
          <w:rFonts w:ascii="Arial" w:hAnsi="Arial"/>
          <w:i w:val="0"/>
          <w:color w:val="000000" w:themeColor="text1"/>
          <w:sz w:val="24"/>
          <w:szCs w:val="24"/>
        </w:rPr>
        <w:t xml:space="preserve"> reference document such as: other document of the syst</w:t>
      </w:r>
      <w:r w:rsidR="00682004" w:rsidRPr="002D427D">
        <w:rPr>
          <w:rFonts w:ascii="Arial" w:hAnsi="Arial"/>
          <w:i w:val="0"/>
          <w:color w:val="000000" w:themeColor="text1"/>
          <w:sz w:val="24"/>
          <w:szCs w:val="24"/>
        </w:rPr>
        <w:t>em, or the technical article.</w:t>
      </w:r>
    </w:p>
    <w:p w:rsidR="00682004" w:rsidRPr="002D427D" w:rsidRDefault="00682004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88"/>
        <w:gridCol w:w="2416"/>
      </w:tblGrid>
      <w:tr w:rsidR="00910552" w:rsidRPr="002D427D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2D427D" w:rsidRDefault="00910552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2D427D" w:rsidRDefault="00910552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Title</w:t>
            </w:r>
          </w:p>
        </w:tc>
      </w:tr>
      <w:tr w:rsidR="00910552" w:rsidRPr="002D427D" w:rsidTr="00E40B67">
        <w:trPr>
          <w:jc w:val="center"/>
        </w:trPr>
        <w:tc>
          <w:tcPr>
            <w:tcW w:w="5688" w:type="dxa"/>
          </w:tcPr>
          <w:p w:rsidR="00910552" w:rsidRPr="002D427D" w:rsidRDefault="00E40B67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hint="eastAsia"/>
                <w:i w:val="0"/>
                <w:color w:val="000000" w:themeColor="text1"/>
                <w:sz w:val="24"/>
                <w:szCs w:val="24"/>
              </w:rPr>
              <w:t xml:space="preserve">VNBD_ </w:t>
            </w:r>
            <w:r w:rsidR="00910552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Class design</w:t>
            </w:r>
            <w:r>
              <w:rPr>
                <w:rFonts w:ascii="Arial" w:hAnsi="Arial" w:hint="eastAsia"/>
                <w:i w:val="0"/>
                <w:color w:val="000000" w:themeColor="text1"/>
                <w:sz w:val="24"/>
                <w:szCs w:val="24"/>
              </w:rPr>
              <w:t>_v1.0_EN</w:t>
            </w:r>
          </w:p>
        </w:tc>
        <w:tc>
          <w:tcPr>
            <w:tcW w:w="2416" w:type="dxa"/>
          </w:tcPr>
          <w:p w:rsidR="00910552" w:rsidRPr="002D427D" w:rsidRDefault="006111EC" w:rsidP="008F0BF8">
            <w:pPr>
              <w:pStyle w:val="TableNormal1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2D427D">
              <w:rPr>
                <w:rFonts w:ascii="Arial" w:hAnsi="Arial" w:cs="Arial"/>
                <w:sz w:val="24"/>
                <w:lang w:val="en-US"/>
              </w:rPr>
              <w:t>N</w:t>
            </w:r>
            <w:r w:rsidR="00682004" w:rsidRPr="002D427D">
              <w:rPr>
                <w:rFonts w:ascii="Arial" w:hAnsi="Arial" w:cs="Arial"/>
                <w:sz w:val="24"/>
                <w:lang w:val="en-US"/>
              </w:rPr>
              <w:t>/</w:t>
            </w:r>
            <w:r w:rsidRPr="002D427D">
              <w:rPr>
                <w:rFonts w:ascii="Arial" w:hAnsi="Arial" w:cs="Arial"/>
                <w:sz w:val="24"/>
                <w:lang w:val="en-US"/>
              </w:rPr>
              <w:t>A</w:t>
            </w:r>
          </w:p>
        </w:tc>
      </w:tr>
      <w:tr w:rsidR="00910552" w:rsidRPr="002D427D" w:rsidTr="00E40B67">
        <w:trPr>
          <w:jc w:val="center"/>
        </w:trPr>
        <w:tc>
          <w:tcPr>
            <w:tcW w:w="5688" w:type="dxa"/>
          </w:tcPr>
          <w:p w:rsidR="00910552" w:rsidRPr="002D427D" w:rsidRDefault="00E40B67" w:rsidP="00E40B67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hint="eastAsia"/>
                <w:i w:val="0"/>
                <w:color w:val="000000" w:themeColor="text1"/>
                <w:sz w:val="24"/>
                <w:szCs w:val="24"/>
              </w:rPr>
              <w:t xml:space="preserve">VNBD_ </w:t>
            </w:r>
            <w:r w:rsidR="00910552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Screen design</w:t>
            </w:r>
            <w:r>
              <w:rPr>
                <w:rFonts w:ascii="Arial" w:hAnsi="Arial" w:hint="eastAsia"/>
                <w:i w:val="0"/>
                <w:color w:val="000000" w:themeColor="text1"/>
                <w:sz w:val="24"/>
                <w:szCs w:val="24"/>
              </w:rPr>
              <w:t>_v1.0_EN</w:t>
            </w:r>
          </w:p>
        </w:tc>
        <w:tc>
          <w:tcPr>
            <w:tcW w:w="2416" w:type="dxa"/>
          </w:tcPr>
          <w:p w:rsidR="00910552" w:rsidRPr="002D427D" w:rsidRDefault="006111EC" w:rsidP="008F0BF8">
            <w:pPr>
              <w:pStyle w:val="TableNormal1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2D427D">
              <w:rPr>
                <w:rFonts w:ascii="Arial" w:hAnsi="Arial" w:cs="Arial"/>
                <w:sz w:val="24"/>
                <w:lang w:val="en-US"/>
              </w:rPr>
              <w:t>N</w:t>
            </w:r>
            <w:r w:rsidR="00682004" w:rsidRPr="002D427D">
              <w:rPr>
                <w:rFonts w:ascii="Arial" w:hAnsi="Arial" w:cs="Arial"/>
                <w:sz w:val="24"/>
                <w:lang w:val="en-US"/>
              </w:rPr>
              <w:t>/</w:t>
            </w:r>
            <w:r w:rsidRPr="002D427D">
              <w:rPr>
                <w:rFonts w:ascii="Arial" w:hAnsi="Arial" w:cs="Arial"/>
                <w:sz w:val="24"/>
                <w:lang w:val="en-US"/>
              </w:rPr>
              <w:t>A</w:t>
            </w:r>
          </w:p>
        </w:tc>
      </w:tr>
    </w:tbl>
    <w:p w:rsidR="00682004" w:rsidRPr="002D427D" w:rsidRDefault="00682004" w:rsidP="00682004">
      <w:pPr>
        <w:ind w:left="0"/>
        <w:rPr>
          <w:rFonts w:ascii="Arial" w:hAnsi="Arial"/>
        </w:rPr>
      </w:pPr>
      <w:bookmarkStart w:id="32" w:name="_Toc41542891"/>
      <w:bookmarkStart w:id="33" w:name="_Toc54775547"/>
      <w:bookmarkStart w:id="34" w:name="_Toc504442101"/>
      <w:bookmarkEnd w:id="26"/>
      <w:bookmarkEnd w:id="27"/>
    </w:p>
    <w:p w:rsidR="00910552" w:rsidRPr="002D427D" w:rsidRDefault="00910552">
      <w:pPr>
        <w:pStyle w:val="Heading2"/>
        <w:tabs>
          <w:tab w:val="num" w:pos="576"/>
        </w:tabs>
        <w:rPr>
          <w:rFonts w:ascii="Arial" w:hAnsi="Arial" w:cs="Arial"/>
          <w:color w:val="auto"/>
          <w:sz w:val="24"/>
          <w:szCs w:val="24"/>
        </w:rPr>
      </w:pPr>
      <w:bookmarkStart w:id="35" w:name="_Toc370076902"/>
      <w:r w:rsidRPr="002D427D">
        <w:rPr>
          <w:rFonts w:ascii="Arial" w:hAnsi="Arial" w:cs="Arial"/>
          <w:color w:val="auto"/>
          <w:sz w:val="24"/>
          <w:szCs w:val="24"/>
        </w:rPr>
        <w:lastRenderedPageBreak/>
        <w:t>Overview</w:t>
      </w:r>
      <w:bookmarkEnd w:id="32"/>
      <w:bookmarkEnd w:id="33"/>
      <w:bookmarkEnd w:id="35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4"/>
    <w:p w:rsidR="00910552" w:rsidRPr="002D427D" w:rsidRDefault="00910552" w:rsidP="001F4EAF">
      <w:pPr>
        <w:pStyle w:val="comment"/>
        <w:ind w:left="720"/>
        <w:jc w:val="both"/>
        <w:rPr>
          <w:rFonts w:ascii="Arial" w:hAnsi="Arial"/>
          <w:i w:val="0"/>
          <w:color w:val="000000" w:themeColor="text1"/>
          <w:sz w:val="24"/>
          <w:szCs w:val="24"/>
        </w:rPr>
      </w:pPr>
      <w:r w:rsidRPr="002D427D">
        <w:rPr>
          <w:rFonts w:ascii="Arial" w:hAnsi="Arial"/>
          <w:i w:val="0"/>
          <w:color w:val="000000" w:themeColor="text1"/>
          <w:sz w:val="24"/>
          <w:szCs w:val="24"/>
        </w:rPr>
        <w:t>General overview of the detail design such as what is the structure of the document</w:t>
      </w:r>
      <w:r w:rsidR="00682004" w:rsidRPr="002D427D">
        <w:rPr>
          <w:rFonts w:ascii="Arial" w:hAnsi="Arial"/>
          <w:i w:val="0"/>
          <w:color w:val="000000" w:themeColor="text1"/>
          <w:sz w:val="24"/>
          <w:szCs w:val="24"/>
        </w:rPr>
        <w:t>:  N/A</w:t>
      </w:r>
    </w:p>
    <w:p w:rsidR="00910552" w:rsidRPr="002D427D" w:rsidRDefault="00910552">
      <w:pPr>
        <w:pStyle w:val="Heading1"/>
        <w:rPr>
          <w:rFonts w:ascii="Arial" w:hAnsi="Arial" w:cs="Arial"/>
          <w:color w:val="auto"/>
          <w:sz w:val="24"/>
          <w:szCs w:val="24"/>
          <w:lang w:eastAsia="ja-JP"/>
        </w:rPr>
      </w:pPr>
      <w:bookmarkStart w:id="36" w:name="_Toc370076903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lastRenderedPageBreak/>
        <w:t>Database</w:t>
      </w:r>
      <w:bookmarkEnd w:id="36"/>
    </w:p>
    <w:p w:rsidR="00910552" w:rsidRPr="002D427D" w:rsidRDefault="00910552">
      <w:pPr>
        <w:pStyle w:val="Heading2"/>
        <w:rPr>
          <w:rFonts w:ascii="Arial" w:hAnsi="Arial" w:cs="Arial"/>
          <w:color w:val="auto"/>
          <w:sz w:val="24"/>
          <w:szCs w:val="24"/>
        </w:rPr>
      </w:pPr>
      <w:bookmarkStart w:id="37" w:name="_Toc370076904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t>ERDs</w:t>
      </w:r>
      <w:bookmarkEnd w:id="37"/>
    </w:p>
    <w:p w:rsidR="00910552" w:rsidRPr="002D427D" w:rsidRDefault="00A76EDD" w:rsidP="001F4EAF">
      <w:pPr>
        <w:pStyle w:val="comment"/>
        <w:ind w:left="720"/>
        <w:jc w:val="both"/>
        <w:rPr>
          <w:rFonts w:ascii="Arial" w:hAnsi="Arial"/>
          <w:i w:val="0"/>
          <w:color w:val="000000" w:themeColor="text1"/>
          <w:sz w:val="24"/>
          <w:szCs w:val="24"/>
        </w:rPr>
      </w:pPr>
      <w:r w:rsidRPr="002D427D">
        <w:rPr>
          <w:rFonts w:ascii="Arial" w:hAnsi="Arial"/>
          <w:i w:val="0"/>
          <w:color w:val="000000" w:themeColor="text1"/>
          <w:sz w:val="24"/>
          <w:szCs w:val="24"/>
        </w:rPr>
        <w:t>Entity relationship diagrams</w:t>
      </w:r>
    </w:p>
    <w:p w:rsidR="00A76EDD" w:rsidRPr="002D427D" w:rsidRDefault="00E01737" w:rsidP="008F0BF8">
      <w:pPr>
        <w:pStyle w:val="comment"/>
        <w:jc w:val="center"/>
        <w:rPr>
          <w:rFonts w:ascii="Arial" w:hAnsi="Arial"/>
        </w:rPr>
      </w:pPr>
      <w:r w:rsidRPr="002D427D">
        <w:rPr>
          <w:rFonts w:ascii="Arial" w:hAnsi="Arial"/>
          <w:noProof/>
          <w:snapToGrid/>
        </w:rPr>
        <w:drawing>
          <wp:inline distT="0" distB="0" distL="0" distR="0">
            <wp:extent cx="5580380" cy="4711749"/>
            <wp:effectExtent l="0" t="0" r="0" b="0"/>
            <wp:docPr id="1" name="Picture 1" descr="C:\Users\CuongNM01278\Desktop\ERD_1910\1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NM01278\Desktop\ERD_1910\19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71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13" w:rsidRPr="002D427D" w:rsidRDefault="006A0113" w:rsidP="00037601">
      <w:pPr>
        <w:pStyle w:val="comment"/>
        <w:rPr>
          <w:rFonts w:ascii="Arial" w:hAnsi="Arial"/>
        </w:rPr>
      </w:pPr>
    </w:p>
    <w:p w:rsidR="006A0113" w:rsidRPr="002D427D" w:rsidRDefault="006A0113" w:rsidP="00037601">
      <w:pPr>
        <w:pStyle w:val="comment"/>
        <w:rPr>
          <w:rFonts w:ascii="Arial" w:hAnsi="Arial"/>
        </w:rPr>
      </w:pPr>
    </w:p>
    <w:p w:rsidR="008F0BF8" w:rsidRPr="002D427D" w:rsidRDefault="008F0BF8" w:rsidP="008F0BF8">
      <w:pPr>
        <w:pStyle w:val="comment"/>
        <w:jc w:val="center"/>
        <w:rPr>
          <w:rFonts w:ascii="Arial" w:hAnsi="Arial"/>
          <w:b/>
          <w:color w:val="auto"/>
          <w:sz w:val="24"/>
          <w:szCs w:val="24"/>
        </w:rPr>
      </w:pPr>
      <w:r w:rsidRPr="002D427D">
        <w:rPr>
          <w:rFonts w:ascii="Arial" w:hAnsi="Arial"/>
          <w:b/>
          <w:color w:val="auto"/>
          <w:sz w:val="24"/>
          <w:szCs w:val="24"/>
        </w:rPr>
        <w:t>Figure 1: Entity relationship diagrams</w:t>
      </w:r>
    </w:p>
    <w:p w:rsidR="006A0113" w:rsidRPr="002D427D" w:rsidRDefault="006A0113" w:rsidP="00037601">
      <w:pPr>
        <w:pStyle w:val="comment"/>
        <w:rPr>
          <w:rFonts w:ascii="Arial" w:hAnsi="Arial"/>
        </w:rPr>
      </w:pPr>
    </w:p>
    <w:p w:rsidR="000B5ACD" w:rsidRPr="002D427D" w:rsidRDefault="000B5ACD" w:rsidP="00037601">
      <w:pPr>
        <w:pStyle w:val="comment"/>
        <w:rPr>
          <w:rFonts w:ascii="Arial" w:hAnsi="Arial"/>
        </w:rPr>
      </w:pPr>
    </w:p>
    <w:p w:rsidR="00A64F1A" w:rsidRPr="002D427D" w:rsidRDefault="00A64F1A" w:rsidP="00C36E3C">
      <w:pPr>
        <w:pStyle w:val="comment"/>
        <w:ind w:left="0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175643" w:rsidRPr="002D427D" w:rsidRDefault="00175643" w:rsidP="00A871B0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175643" w:rsidRPr="002D427D" w:rsidRDefault="00175643" w:rsidP="00A871B0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0B5ACD" w:rsidRPr="002D427D" w:rsidRDefault="000B5ACD" w:rsidP="001F4EAF">
      <w:pPr>
        <w:pStyle w:val="comment"/>
        <w:ind w:left="720"/>
        <w:jc w:val="both"/>
        <w:rPr>
          <w:rFonts w:ascii="Arial" w:hAnsi="Arial"/>
          <w:i w:val="0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918"/>
        <w:gridCol w:w="1980"/>
        <w:gridCol w:w="5386"/>
      </w:tblGrid>
      <w:tr w:rsidR="000B5ACD" w:rsidRPr="002D427D" w:rsidTr="0016707D">
        <w:trPr>
          <w:jc w:val="center"/>
        </w:trPr>
        <w:tc>
          <w:tcPr>
            <w:tcW w:w="918" w:type="dxa"/>
            <w:shd w:val="clear" w:color="auto" w:fill="FBD4B4" w:themeFill="accent6" w:themeFillTint="66"/>
          </w:tcPr>
          <w:p w:rsidR="000B5ACD" w:rsidRPr="002D427D" w:rsidRDefault="000B5ACD" w:rsidP="000B5ACD">
            <w:pPr>
              <w:pStyle w:val="comment"/>
              <w:ind w:left="0"/>
              <w:jc w:val="center"/>
              <w:rPr>
                <w:rFonts w:ascii="Arial" w:hAnsi="Arial"/>
                <w:b/>
                <w:i w:val="0"/>
                <w:color w:val="943634" w:themeColor="accent2" w:themeShade="BF"/>
                <w:sz w:val="24"/>
                <w:szCs w:val="24"/>
              </w:rPr>
            </w:pPr>
            <w:r w:rsidRPr="002D427D">
              <w:rPr>
                <w:rFonts w:ascii="Arial" w:hAnsi="Arial"/>
                <w:b/>
                <w:i w:val="0"/>
                <w:color w:val="943634" w:themeColor="accent2" w:themeShade="BF"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FBD4B4" w:themeFill="accent6" w:themeFillTint="66"/>
          </w:tcPr>
          <w:p w:rsidR="000B5ACD" w:rsidRPr="002D427D" w:rsidRDefault="000B5ACD" w:rsidP="000B5ACD">
            <w:pPr>
              <w:pStyle w:val="comment"/>
              <w:ind w:left="0"/>
              <w:jc w:val="center"/>
              <w:rPr>
                <w:rFonts w:ascii="Arial" w:hAnsi="Arial"/>
                <w:b/>
                <w:i w:val="0"/>
                <w:color w:val="943634" w:themeColor="accent2" w:themeShade="BF"/>
                <w:sz w:val="24"/>
                <w:szCs w:val="24"/>
              </w:rPr>
            </w:pPr>
            <w:r w:rsidRPr="002D427D">
              <w:rPr>
                <w:rFonts w:ascii="Arial" w:hAnsi="Arial"/>
                <w:b/>
                <w:i w:val="0"/>
                <w:color w:val="943634" w:themeColor="accent2" w:themeShade="BF"/>
                <w:sz w:val="24"/>
                <w:szCs w:val="24"/>
              </w:rPr>
              <w:t>Entity</w:t>
            </w:r>
          </w:p>
        </w:tc>
        <w:tc>
          <w:tcPr>
            <w:tcW w:w="5386" w:type="dxa"/>
            <w:shd w:val="clear" w:color="auto" w:fill="FBD4B4" w:themeFill="accent6" w:themeFillTint="66"/>
          </w:tcPr>
          <w:p w:rsidR="000B5ACD" w:rsidRPr="002D427D" w:rsidRDefault="000B5ACD" w:rsidP="000B5ACD">
            <w:pPr>
              <w:pStyle w:val="comment"/>
              <w:ind w:left="0"/>
              <w:jc w:val="center"/>
              <w:rPr>
                <w:rFonts w:ascii="Arial" w:hAnsi="Arial"/>
                <w:b/>
                <w:i w:val="0"/>
                <w:color w:val="943634" w:themeColor="accent2" w:themeShade="BF"/>
                <w:sz w:val="24"/>
                <w:szCs w:val="24"/>
              </w:rPr>
            </w:pPr>
            <w:r w:rsidRPr="002D427D">
              <w:rPr>
                <w:rFonts w:ascii="Arial" w:hAnsi="Arial"/>
                <w:b/>
                <w:i w:val="0"/>
                <w:color w:val="943634" w:themeColor="accent2" w:themeShade="BF"/>
                <w:sz w:val="24"/>
                <w:szCs w:val="24"/>
              </w:rPr>
              <w:t>Description</w:t>
            </w:r>
          </w:p>
        </w:tc>
      </w:tr>
      <w:tr w:rsidR="000B5ACD" w:rsidRPr="002D427D" w:rsidTr="0016707D">
        <w:trPr>
          <w:jc w:val="center"/>
        </w:trPr>
        <w:tc>
          <w:tcPr>
            <w:tcW w:w="918" w:type="dxa"/>
          </w:tcPr>
          <w:p w:rsidR="000B5ACD" w:rsidRPr="002D427D" w:rsidRDefault="000B5ACD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0B5ACD" w:rsidRPr="002D427D" w:rsidRDefault="000B5ACD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5386" w:type="dxa"/>
          </w:tcPr>
          <w:p w:rsidR="000B5ACD" w:rsidRPr="002D427D" w:rsidRDefault="00E93D1E" w:rsidP="00B72927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User </w:t>
            </w:r>
            <w:r w:rsidR="00B72927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is all of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  <w:r w:rsidR="00B72927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people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of website</w:t>
            </w:r>
            <w:r w:rsidR="00B72927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who register to become member.</w:t>
            </w:r>
          </w:p>
        </w:tc>
      </w:tr>
      <w:tr w:rsidR="000B5ACD" w:rsidRPr="002D427D" w:rsidTr="0016707D">
        <w:trPr>
          <w:jc w:val="center"/>
        </w:trPr>
        <w:tc>
          <w:tcPr>
            <w:tcW w:w="918" w:type="dxa"/>
          </w:tcPr>
          <w:p w:rsidR="000B5ACD" w:rsidRPr="002D427D" w:rsidRDefault="000B5ACD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0B5ACD" w:rsidRPr="002D427D" w:rsidRDefault="000B5ACD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Resource</w:t>
            </w:r>
          </w:p>
        </w:tc>
        <w:tc>
          <w:tcPr>
            <w:tcW w:w="5386" w:type="dxa"/>
          </w:tcPr>
          <w:p w:rsidR="000B5ACD" w:rsidRPr="002D427D" w:rsidRDefault="00B72927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Resource is all of member who registered donating or receiving blood.</w:t>
            </w:r>
          </w:p>
        </w:tc>
      </w:tr>
      <w:tr w:rsidR="000B5ACD" w:rsidRPr="002D427D" w:rsidTr="0016707D">
        <w:trPr>
          <w:jc w:val="center"/>
        </w:trPr>
        <w:tc>
          <w:tcPr>
            <w:tcW w:w="918" w:type="dxa"/>
          </w:tcPr>
          <w:p w:rsidR="000B5ACD" w:rsidRPr="002D427D" w:rsidRDefault="000B5ACD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0B5ACD" w:rsidRPr="002D427D" w:rsidRDefault="00EB6179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</w:p>
        </w:tc>
        <w:tc>
          <w:tcPr>
            <w:tcW w:w="5386" w:type="dxa"/>
          </w:tcPr>
          <w:p w:rsidR="000B5ACD" w:rsidRPr="002D427D" w:rsidRDefault="00EB6179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  <w:r w:rsidR="00B72927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is question of member to other people can answer.</w:t>
            </w:r>
          </w:p>
        </w:tc>
      </w:tr>
      <w:tr w:rsidR="000B5ACD" w:rsidRPr="002D427D" w:rsidTr="0016707D">
        <w:trPr>
          <w:jc w:val="center"/>
        </w:trPr>
        <w:tc>
          <w:tcPr>
            <w:tcW w:w="918" w:type="dxa"/>
          </w:tcPr>
          <w:p w:rsidR="000B5ACD" w:rsidRPr="002D427D" w:rsidRDefault="000B5ACD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0B5ACD" w:rsidRPr="002D427D" w:rsidRDefault="000B5ACD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Answer</w:t>
            </w:r>
          </w:p>
        </w:tc>
        <w:tc>
          <w:tcPr>
            <w:tcW w:w="5386" w:type="dxa"/>
          </w:tcPr>
          <w:p w:rsidR="000B5ACD" w:rsidRPr="002D427D" w:rsidRDefault="00B72927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Answer is only reply for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from member in website.</w:t>
            </w:r>
          </w:p>
        </w:tc>
      </w:tr>
      <w:tr w:rsidR="000B5ACD" w:rsidRPr="002D427D" w:rsidTr="0016707D">
        <w:trPr>
          <w:jc w:val="center"/>
        </w:trPr>
        <w:tc>
          <w:tcPr>
            <w:tcW w:w="918" w:type="dxa"/>
          </w:tcPr>
          <w:p w:rsidR="000B5ACD" w:rsidRPr="002D427D" w:rsidRDefault="000B5ACD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0B5ACD" w:rsidRPr="002D427D" w:rsidRDefault="000B5ACD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Comment</w:t>
            </w:r>
          </w:p>
        </w:tc>
        <w:tc>
          <w:tcPr>
            <w:tcW w:w="5386" w:type="dxa"/>
          </w:tcPr>
          <w:p w:rsidR="000B5ACD" w:rsidRPr="002D427D" w:rsidRDefault="00B72927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Comment is only remark of member for posts</w:t>
            </w:r>
            <w:r w:rsidR="0016707D">
              <w:rPr>
                <w:rFonts w:ascii="Arial" w:hAnsi="Arial" w:hint="eastAsia"/>
                <w:i w:val="0"/>
                <w:color w:val="000000" w:themeColor="text1"/>
                <w:sz w:val="24"/>
                <w:szCs w:val="24"/>
              </w:rPr>
              <w:t>.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B5ACD" w:rsidRPr="002D427D" w:rsidTr="0016707D">
        <w:trPr>
          <w:jc w:val="center"/>
        </w:trPr>
        <w:tc>
          <w:tcPr>
            <w:tcW w:w="918" w:type="dxa"/>
          </w:tcPr>
          <w:p w:rsidR="000B5ACD" w:rsidRPr="002D427D" w:rsidRDefault="000B5ACD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0B5ACD" w:rsidRPr="002D427D" w:rsidRDefault="000B5ACD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5386" w:type="dxa"/>
          </w:tcPr>
          <w:p w:rsidR="000B5ACD" w:rsidRPr="002D427D" w:rsidRDefault="00B72927" w:rsidP="001F4EAF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Post is news which created member of admin in website</w:t>
            </w:r>
            <w:r w:rsidR="0016707D">
              <w:rPr>
                <w:rFonts w:ascii="Arial" w:hAnsi="Arial" w:hint="eastAsia"/>
                <w:i w:val="0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0B5ACD" w:rsidRPr="002D427D" w:rsidRDefault="000B5ACD" w:rsidP="001F4EAF">
      <w:pPr>
        <w:pStyle w:val="comment"/>
        <w:ind w:left="720"/>
        <w:jc w:val="both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A64F1A" w:rsidRPr="002D427D" w:rsidRDefault="00A871B0" w:rsidP="001F4EAF">
      <w:pPr>
        <w:pStyle w:val="comment"/>
        <w:ind w:left="720"/>
        <w:jc w:val="both"/>
        <w:rPr>
          <w:rFonts w:ascii="Arial" w:hAnsi="Arial"/>
          <w:i w:val="0"/>
          <w:color w:val="000000" w:themeColor="text1"/>
          <w:sz w:val="24"/>
          <w:szCs w:val="24"/>
        </w:rPr>
      </w:pPr>
      <w:r w:rsidRPr="002D427D">
        <w:rPr>
          <w:rFonts w:ascii="Arial" w:hAnsi="Arial"/>
          <w:i w:val="0"/>
          <w:color w:val="000000" w:themeColor="text1"/>
          <w:sz w:val="24"/>
          <w:szCs w:val="24"/>
        </w:rPr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/>
      </w:tblPr>
      <w:tblGrid>
        <w:gridCol w:w="774"/>
        <w:gridCol w:w="1800"/>
        <w:gridCol w:w="1890"/>
        <w:gridCol w:w="1620"/>
        <w:gridCol w:w="2776"/>
      </w:tblGrid>
      <w:tr w:rsidR="00B32241" w:rsidRPr="002D427D" w:rsidTr="001F4EAF">
        <w:trPr>
          <w:jc w:val="center"/>
        </w:trPr>
        <w:tc>
          <w:tcPr>
            <w:tcW w:w="774" w:type="dxa"/>
            <w:shd w:val="clear" w:color="auto" w:fill="FBD4B4" w:themeFill="accent6" w:themeFillTint="66"/>
          </w:tcPr>
          <w:p w:rsidR="00B32241" w:rsidRPr="002D427D" w:rsidRDefault="00B32241" w:rsidP="00A871B0">
            <w:pPr>
              <w:pStyle w:val="comment"/>
              <w:ind w:left="0"/>
              <w:rPr>
                <w:rFonts w:ascii="Arial" w:hAnsi="Arial"/>
                <w:b/>
                <w:i w:val="0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b/>
                <w:i w:val="0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B32241" w:rsidRPr="002D427D" w:rsidRDefault="00B32241" w:rsidP="00A871B0">
            <w:pPr>
              <w:pStyle w:val="comment"/>
              <w:ind w:left="0"/>
              <w:rPr>
                <w:rFonts w:ascii="Arial" w:hAnsi="Arial"/>
                <w:b/>
                <w:i w:val="0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b/>
                <w:i w:val="0"/>
                <w:color w:val="800000"/>
                <w:sz w:val="24"/>
                <w:szCs w:val="24"/>
              </w:rPr>
              <w:t>Entity A</w:t>
            </w:r>
          </w:p>
        </w:tc>
        <w:tc>
          <w:tcPr>
            <w:tcW w:w="1890" w:type="dxa"/>
            <w:shd w:val="clear" w:color="auto" w:fill="FBD4B4" w:themeFill="accent6" w:themeFillTint="66"/>
          </w:tcPr>
          <w:p w:rsidR="00B32241" w:rsidRPr="002D427D" w:rsidRDefault="00B32241" w:rsidP="00A871B0">
            <w:pPr>
              <w:pStyle w:val="comment"/>
              <w:ind w:left="0"/>
              <w:rPr>
                <w:rFonts w:ascii="Arial" w:hAnsi="Arial"/>
                <w:b/>
                <w:i w:val="0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b/>
                <w:i w:val="0"/>
                <w:color w:val="800000"/>
                <w:sz w:val="24"/>
                <w:szCs w:val="24"/>
              </w:rPr>
              <w:t>Entity B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:rsidR="00B32241" w:rsidRPr="002D427D" w:rsidRDefault="00B32241" w:rsidP="00A871B0">
            <w:pPr>
              <w:pStyle w:val="comment"/>
              <w:ind w:left="0"/>
              <w:rPr>
                <w:rFonts w:ascii="Arial" w:hAnsi="Arial"/>
                <w:b/>
                <w:i w:val="0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b/>
                <w:i w:val="0"/>
                <w:color w:val="800000"/>
                <w:sz w:val="24"/>
                <w:szCs w:val="24"/>
              </w:rPr>
              <w:t xml:space="preserve">Relation </w:t>
            </w:r>
          </w:p>
        </w:tc>
        <w:tc>
          <w:tcPr>
            <w:tcW w:w="2776" w:type="dxa"/>
            <w:shd w:val="clear" w:color="auto" w:fill="FBD4B4" w:themeFill="accent6" w:themeFillTint="66"/>
          </w:tcPr>
          <w:p w:rsidR="00B32241" w:rsidRPr="002D427D" w:rsidRDefault="00B32241" w:rsidP="00A871B0">
            <w:pPr>
              <w:pStyle w:val="comment"/>
              <w:ind w:left="0"/>
              <w:rPr>
                <w:rFonts w:ascii="Arial" w:hAnsi="Arial"/>
                <w:b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b/>
                <w:i w:val="0"/>
                <w:color w:val="800000"/>
                <w:sz w:val="24"/>
                <w:szCs w:val="24"/>
              </w:rPr>
              <w:t>Description</w:t>
            </w:r>
          </w:p>
        </w:tc>
      </w:tr>
      <w:tr w:rsidR="00B32241" w:rsidRPr="002D427D" w:rsidTr="001F4EAF">
        <w:trPr>
          <w:jc w:val="center"/>
        </w:trPr>
        <w:tc>
          <w:tcPr>
            <w:tcW w:w="774" w:type="dxa"/>
          </w:tcPr>
          <w:p w:rsidR="00B32241" w:rsidRPr="002D427D" w:rsidRDefault="00B32241" w:rsidP="001F4EAF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B32241" w:rsidRPr="002D427D" w:rsidRDefault="00B32241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0" w:type="dxa"/>
          </w:tcPr>
          <w:p w:rsidR="00B32241" w:rsidRPr="002D427D" w:rsidRDefault="00C36E3C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Resource</w:t>
            </w:r>
          </w:p>
        </w:tc>
        <w:tc>
          <w:tcPr>
            <w:tcW w:w="1620" w:type="dxa"/>
          </w:tcPr>
          <w:p w:rsidR="00B32241" w:rsidRPr="002D427D" w:rsidRDefault="00CD718C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One to many</w:t>
            </w:r>
          </w:p>
        </w:tc>
        <w:tc>
          <w:tcPr>
            <w:tcW w:w="2776" w:type="dxa"/>
          </w:tcPr>
          <w:p w:rsidR="00B32241" w:rsidRPr="002D427D" w:rsidRDefault="00CD718C" w:rsidP="002A04E6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User </w:t>
            </w:r>
            <w:r w:rsidR="002A04E6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can become people who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donat</w:t>
            </w:r>
            <w:r w:rsidR="002A04E6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e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or receiv</w:t>
            </w:r>
            <w:r w:rsidR="002A04E6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e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 blood many times </w:t>
            </w:r>
          </w:p>
        </w:tc>
      </w:tr>
      <w:tr w:rsidR="002A04E6" w:rsidRPr="002D427D" w:rsidTr="001F4EAF">
        <w:trPr>
          <w:jc w:val="center"/>
        </w:trPr>
        <w:tc>
          <w:tcPr>
            <w:tcW w:w="774" w:type="dxa"/>
          </w:tcPr>
          <w:p w:rsidR="002A04E6" w:rsidRPr="002D427D" w:rsidRDefault="002A04E6" w:rsidP="001F4EAF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User </w:t>
            </w:r>
          </w:p>
        </w:tc>
        <w:tc>
          <w:tcPr>
            <w:tcW w:w="1890" w:type="dxa"/>
          </w:tcPr>
          <w:p w:rsidR="002A04E6" w:rsidRPr="002D427D" w:rsidRDefault="00EB6179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</w:p>
        </w:tc>
        <w:tc>
          <w:tcPr>
            <w:tcW w:w="162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One to many</w:t>
            </w:r>
          </w:p>
        </w:tc>
        <w:tc>
          <w:tcPr>
            <w:tcW w:w="2776" w:type="dxa"/>
          </w:tcPr>
          <w:p w:rsidR="002A04E6" w:rsidRPr="002D427D" w:rsidRDefault="002A04E6" w:rsidP="002A04E6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Each User can create many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s</w:t>
            </w:r>
          </w:p>
        </w:tc>
      </w:tr>
      <w:tr w:rsidR="002A04E6" w:rsidRPr="002D427D" w:rsidTr="001F4EAF">
        <w:trPr>
          <w:jc w:val="center"/>
        </w:trPr>
        <w:tc>
          <w:tcPr>
            <w:tcW w:w="774" w:type="dxa"/>
          </w:tcPr>
          <w:p w:rsidR="002A04E6" w:rsidRPr="002D427D" w:rsidRDefault="002A04E6" w:rsidP="001F4EAF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Answer</w:t>
            </w:r>
          </w:p>
        </w:tc>
        <w:tc>
          <w:tcPr>
            <w:tcW w:w="162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One to many</w:t>
            </w:r>
          </w:p>
        </w:tc>
        <w:tc>
          <w:tcPr>
            <w:tcW w:w="2776" w:type="dxa"/>
          </w:tcPr>
          <w:p w:rsidR="002A04E6" w:rsidRPr="002D427D" w:rsidRDefault="002A04E6" w:rsidP="002A04E6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Each User can answer to respond many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s </w:t>
            </w:r>
          </w:p>
        </w:tc>
      </w:tr>
      <w:tr w:rsidR="002A04E6" w:rsidRPr="002D427D" w:rsidTr="001F4EAF">
        <w:trPr>
          <w:jc w:val="center"/>
        </w:trPr>
        <w:tc>
          <w:tcPr>
            <w:tcW w:w="774" w:type="dxa"/>
          </w:tcPr>
          <w:p w:rsidR="002A04E6" w:rsidRPr="002D427D" w:rsidRDefault="002A04E6" w:rsidP="001F4EAF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Comment </w:t>
            </w:r>
          </w:p>
        </w:tc>
        <w:tc>
          <w:tcPr>
            <w:tcW w:w="162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One to many</w:t>
            </w:r>
          </w:p>
        </w:tc>
        <w:tc>
          <w:tcPr>
            <w:tcW w:w="2776" w:type="dxa"/>
          </w:tcPr>
          <w:p w:rsidR="002A04E6" w:rsidRPr="002D427D" w:rsidRDefault="002A04E6" w:rsidP="002A04E6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Each User can comment below the post</w:t>
            </w:r>
          </w:p>
        </w:tc>
      </w:tr>
      <w:tr w:rsidR="002A04E6" w:rsidRPr="002D427D" w:rsidTr="001F4EAF">
        <w:trPr>
          <w:jc w:val="center"/>
        </w:trPr>
        <w:tc>
          <w:tcPr>
            <w:tcW w:w="774" w:type="dxa"/>
          </w:tcPr>
          <w:p w:rsidR="002A04E6" w:rsidRPr="002D427D" w:rsidRDefault="002A04E6" w:rsidP="001F4EAF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80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User </w:t>
            </w:r>
          </w:p>
        </w:tc>
        <w:tc>
          <w:tcPr>
            <w:tcW w:w="189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Post </w:t>
            </w:r>
          </w:p>
        </w:tc>
        <w:tc>
          <w:tcPr>
            <w:tcW w:w="162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One to many</w:t>
            </w:r>
          </w:p>
        </w:tc>
        <w:tc>
          <w:tcPr>
            <w:tcW w:w="2776" w:type="dxa"/>
          </w:tcPr>
          <w:p w:rsidR="002A04E6" w:rsidRPr="002D427D" w:rsidRDefault="002A04E6" w:rsidP="002A04E6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Each User can create a post for donating or receiving blood</w:t>
            </w:r>
          </w:p>
        </w:tc>
      </w:tr>
      <w:tr w:rsidR="002A04E6" w:rsidRPr="002D427D" w:rsidTr="001F4EAF">
        <w:trPr>
          <w:jc w:val="center"/>
        </w:trPr>
        <w:tc>
          <w:tcPr>
            <w:tcW w:w="774" w:type="dxa"/>
          </w:tcPr>
          <w:p w:rsidR="002A04E6" w:rsidRPr="002D427D" w:rsidRDefault="002A04E6" w:rsidP="001F4EAF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2A04E6" w:rsidRPr="002D427D" w:rsidRDefault="00EB6179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</w:p>
        </w:tc>
        <w:tc>
          <w:tcPr>
            <w:tcW w:w="189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Answer</w:t>
            </w:r>
          </w:p>
        </w:tc>
        <w:tc>
          <w:tcPr>
            <w:tcW w:w="162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One to many</w:t>
            </w:r>
            <w:r w:rsidR="00116811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(weak)</w:t>
            </w:r>
          </w:p>
        </w:tc>
        <w:tc>
          <w:tcPr>
            <w:tcW w:w="2776" w:type="dxa"/>
          </w:tcPr>
          <w:p w:rsidR="002A04E6" w:rsidRPr="002D427D" w:rsidRDefault="002A04E6" w:rsidP="002A04E6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Each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has many answer from users</w:t>
            </w:r>
          </w:p>
        </w:tc>
      </w:tr>
      <w:tr w:rsidR="002A04E6" w:rsidRPr="002D427D" w:rsidTr="001F4EAF">
        <w:trPr>
          <w:jc w:val="center"/>
        </w:trPr>
        <w:tc>
          <w:tcPr>
            <w:tcW w:w="774" w:type="dxa"/>
          </w:tcPr>
          <w:p w:rsidR="002A04E6" w:rsidRPr="002D427D" w:rsidRDefault="002A04E6" w:rsidP="001F4EAF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189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Comment</w:t>
            </w:r>
          </w:p>
        </w:tc>
        <w:tc>
          <w:tcPr>
            <w:tcW w:w="1620" w:type="dxa"/>
          </w:tcPr>
          <w:p w:rsidR="002A04E6" w:rsidRPr="002D427D" w:rsidRDefault="002A04E6" w:rsidP="00A871B0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One to many</w:t>
            </w:r>
          </w:p>
        </w:tc>
        <w:tc>
          <w:tcPr>
            <w:tcW w:w="2776" w:type="dxa"/>
          </w:tcPr>
          <w:p w:rsidR="002A04E6" w:rsidRPr="002D427D" w:rsidRDefault="002A04E6" w:rsidP="002A04E6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Each post </w:t>
            </w:r>
            <w:r w:rsidR="00EF2DFB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has many comment form users</w:t>
            </w:r>
          </w:p>
        </w:tc>
      </w:tr>
    </w:tbl>
    <w:p w:rsidR="00A871B0" w:rsidRPr="002D427D" w:rsidRDefault="00A871B0" w:rsidP="00A871B0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024C24" w:rsidRPr="002D427D" w:rsidRDefault="00776C5B" w:rsidP="00024C24">
      <w:pPr>
        <w:pStyle w:val="Heading2"/>
        <w:tabs>
          <w:tab w:val="clear" w:pos="700"/>
          <w:tab w:val="num" w:pos="718"/>
        </w:tabs>
        <w:rPr>
          <w:rFonts w:ascii="Arial" w:hAnsi="Arial" w:cs="Arial"/>
          <w:color w:val="auto"/>
          <w:sz w:val="24"/>
          <w:szCs w:val="24"/>
          <w:lang w:eastAsia="ja-JP"/>
        </w:rPr>
      </w:pPr>
      <w:bookmarkStart w:id="38" w:name="_Toc370076905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t>Description Entity</w:t>
      </w:r>
      <w:bookmarkEnd w:id="38"/>
      <w:r w:rsidR="00024C24" w:rsidRPr="002D427D">
        <w:rPr>
          <w:rFonts w:ascii="Arial" w:hAnsi="Arial" w:cs="Arial"/>
          <w:color w:val="auto"/>
          <w:sz w:val="24"/>
          <w:szCs w:val="24"/>
          <w:lang w:eastAsia="ja-JP"/>
        </w:rPr>
        <w:t xml:space="preserve"> </w:t>
      </w:r>
    </w:p>
    <w:p w:rsidR="00776C5B" w:rsidRPr="002D427D" w:rsidRDefault="00776C5B" w:rsidP="00776C5B">
      <w:pPr>
        <w:pStyle w:val="Heading3"/>
        <w:rPr>
          <w:rFonts w:ascii="Arial" w:hAnsi="Arial" w:cs="Arial"/>
        </w:rPr>
      </w:pPr>
      <w:bookmarkStart w:id="39" w:name="_Toc370076906"/>
      <w:r w:rsidRPr="002D427D">
        <w:rPr>
          <w:rFonts w:ascii="Arial" w:hAnsi="Arial" w:cs="Arial"/>
          <w:lang w:eastAsia="ja-JP"/>
        </w:rPr>
        <w:t>User entity</w:t>
      </w:r>
      <w:bookmarkEnd w:id="39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11"/>
        <w:gridCol w:w="706"/>
        <w:gridCol w:w="1134"/>
        <w:gridCol w:w="709"/>
        <w:gridCol w:w="1134"/>
        <w:gridCol w:w="1701"/>
      </w:tblGrid>
      <w:tr w:rsidR="00776C5B" w:rsidRPr="002D427D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Bang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 w:cs="Arial"/>
                <w:color w:val="000000" w:themeColor="text1"/>
                <w:sz w:val="24"/>
                <w:szCs w:val="24"/>
              </w:rPr>
              <w:t>PRIMARY KEY</w:t>
            </w:r>
          </w:p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This is automatically increase value 1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User’s</w:t>
            </w:r>
            <w:r w:rsidRPr="002D427D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 xml:space="preserve"> </w:t>
            </w:r>
            <w:r w:rsidRPr="002D427D">
              <w:rPr>
                <w:rFonts w:ascii="Arial" w:hAnsi="Arial" w:cs="Arial"/>
                <w:sz w:val="24"/>
                <w:szCs w:val="24"/>
              </w:rPr>
              <w:t>display name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Store password login of user.</w:t>
            </w:r>
          </w:p>
          <w:p w:rsidR="00776C5B" w:rsidRPr="002D427D" w:rsidRDefault="00776C5B" w:rsidP="00C65265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Using md5 algorithm.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permission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Admin can assign permission for user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type_blood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lastRenderedPageBreak/>
              <w:t>_user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lastRenderedPageBreak/>
              <w:t>Varchar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1F4EAF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Type blood of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lastRenderedPageBreak/>
              <w:t>user(check null because user still doesn’t know their type blood)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 can provide more information about them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avatar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picture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phone 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User’s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mobiphone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gender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identification_number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identification number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email 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email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age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birthday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birthday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job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1F4EAF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job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address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weight</w:t>
            </w:r>
          </w:p>
        </w:tc>
      </w:tr>
    </w:tbl>
    <w:p w:rsidR="00776C5B" w:rsidRPr="002D427D" w:rsidRDefault="00776C5B" w:rsidP="00776C5B">
      <w:pPr>
        <w:ind w:left="0"/>
        <w:rPr>
          <w:rFonts w:ascii="Arial" w:hAnsi="Arial"/>
        </w:rPr>
      </w:pPr>
    </w:p>
    <w:p w:rsidR="00776C5B" w:rsidRPr="002D427D" w:rsidRDefault="00776C5B" w:rsidP="00776C5B">
      <w:pPr>
        <w:pStyle w:val="Heading3"/>
        <w:rPr>
          <w:rFonts w:ascii="Arial" w:hAnsi="Arial" w:cs="Arial"/>
        </w:rPr>
      </w:pPr>
      <w:bookmarkStart w:id="40" w:name="_Toc370076907"/>
      <w:r w:rsidRPr="002D427D">
        <w:rPr>
          <w:rFonts w:ascii="Arial" w:hAnsi="Arial" w:cs="Arial"/>
          <w:lang w:eastAsia="ja-JP"/>
        </w:rPr>
        <w:lastRenderedPageBreak/>
        <w:t>Comment entity</w:t>
      </w:r>
      <w:bookmarkEnd w:id="4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2D427D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76C5B" w:rsidRPr="002D427D" w:rsidRDefault="00776C5B" w:rsidP="00C65265">
            <w:pPr>
              <w:pStyle w:val="Bang"/>
              <w:jc w:val="both"/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</w:pPr>
            <w:r w:rsidRPr="002D427D"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  <w:t>PRIMARY KEY</w:t>
            </w:r>
          </w:p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This is automatically increase value 1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content_cmt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Content of comment</w:t>
            </w:r>
          </w:p>
        </w:tc>
      </w:tr>
    </w:tbl>
    <w:p w:rsidR="00776C5B" w:rsidRPr="002D427D" w:rsidRDefault="00776C5B" w:rsidP="00776C5B">
      <w:pPr>
        <w:pStyle w:val="Heading2"/>
        <w:numPr>
          <w:ilvl w:val="0"/>
          <w:numId w:val="0"/>
        </w:numPr>
        <w:ind w:left="700"/>
        <w:rPr>
          <w:rFonts w:ascii="Arial" w:hAnsi="Arial" w:cs="Arial"/>
        </w:rPr>
      </w:pPr>
    </w:p>
    <w:p w:rsidR="008443BC" w:rsidRPr="002D427D" w:rsidRDefault="008443BC" w:rsidP="008443BC">
      <w:pPr>
        <w:pStyle w:val="Heading3"/>
        <w:rPr>
          <w:rFonts w:ascii="Arial" w:hAnsi="Arial" w:cs="Arial"/>
        </w:rPr>
      </w:pPr>
      <w:bookmarkStart w:id="41" w:name="_Toc370076908"/>
      <w:r w:rsidRPr="002D427D">
        <w:rPr>
          <w:rFonts w:ascii="Arial" w:hAnsi="Arial" w:cs="Arial"/>
          <w:lang w:eastAsia="ja-JP"/>
        </w:rPr>
        <w:t>Resource entity</w:t>
      </w:r>
      <w:bookmarkEnd w:id="41"/>
    </w:p>
    <w:p w:rsidR="001F4EAF" w:rsidRPr="002D427D" w:rsidRDefault="001F4EAF" w:rsidP="001F4EAF">
      <w:pPr>
        <w:rPr>
          <w:rFonts w:ascii="Arial" w:hAnsi="Arial"/>
          <w:lang w:eastAsia="ja-JP"/>
        </w:rPr>
      </w:pPr>
    </w:p>
    <w:p w:rsidR="001F4EAF" w:rsidRPr="002D427D" w:rsidRDefault="001F4EAF" w:rsidP="001F4EAF">
      <w:pPr>
        <w:rPr>
          <w:rFonts w:ascii="Arial" w:hAnsi="Arial"/>
          <w:lang w:eastAsia="ja-JP"/>
        </w:rPr>
      </w:pP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2D427D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1F4EAF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</w:t>
            </w:r>
            <w:r w:rsidR="00776C5B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76C5B" w:rsidRPr="002D427D" w:rsidRDefault="00776C5B" w:rsidP="00C65265">
            <w:pPr>
              <w:pStyle w:val="Bang"/>
              <w:jc w:val="both"/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</w:pPr>
            <w:r w:rsidRPr="002D427D"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  <w:t>PRIMARY KEY</w:t>
            </w:r>
          </w:p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This is automatically increase value 1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1276" w:type="dxa"/>
          </w:tcPr>
          <w:p w:rsidR="00776C5B" w:rsidRPr="002D427D" w:rsidRDefault="008443BC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T</w:t>
            </w:r>
            <w:r w:rsidR="00776C5B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inyint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Available or not available of User: donating or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lastRenderedPageBreak/>
              <w:t>receiving blood</w:t>
            </w:r>
          </w:p>
        </w:tc>
      </w:tr>
    </w:tbl>
    <w:p w:rsidR="00776C5B" w:rsidRPr="002D427D" w:rsidRDefault="00EB6179" w:rsidP="008443BC">
      <w:pPr>
        <w:pStyle w:val="Heading3"/>
        <w:rPr>
          <w:rFonts w:ascii="Arial" w:hAnsi="Arial" w:cs="Arial"/>
        </w:rPr>
      </w:pPr>
      <w:bookmarkStart w:id="42" w:name="_Toc370076909"/>
      <w:r w:rsidRPr="002D427D">
        <w:rPr>
          <w:rFonts w:ascii="Arial" w:hAnsi="Arial" w:cs="Arial"/>
          <w:lang w:eastAsia="ja-JP"/>
        </w:rPr>
        <w:lastRenderedPageBreak/>
        <w:t>QA</w:t>
      </w:r>
      <w:r w:rsidR="008443BC" w:rsidRPr="002D427D">
        <w:rPr>
          <w:rFonts w:ascii="Arial" w:hAnsi="Arial" w:cs="Arial"/>
          <w:lang w:eastAsia="ja-JP"/>
        </w:rPr>
        <w:t xml:space="preserve"> entity</w:t>
      </w:r>
      <w:bookmarkEnd w:id="4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2D427D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776C5B" w:rsidRPr="002D427D" w:rsidTr="001F4EAF">
        <w:trPr>
          <w:trHeight w:val="1785"/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1F4EAF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</w:t>
            </w:r>
            <w:r w:rsidR="00776C5B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76C5B" w:rsidRPr="002D427D" w:rsidRDefault="00776C5B" w:rsidP="00C65265">
            <w:pPr>
              <w:pStyle w:val="Bang"/>
              <w:jc w:val="both"/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</w:pPr>
            <w:r w:rsidRPr="002D427D"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  <w:t>PRIMARY KEY</w:t>
            </w:r>
          </w:p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This is automatically increase value 1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content_qa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Content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</w:p>
        </w:tc>
      </w:tr>
    </w:tbl>
    <w:p w:rsidR="00776C5B" w:rsidRPr="002D427D" w:rsidRDefault="00776C5B" w:rsidP="00776C5B">
      <w:pPr>
        <w:pStyle w:val="Heading2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776C5B" w:rsidRPr="002D427D" w:rsidRDefault="008443BC" w:rsidP="008443BC">
      <w:pPr>
        <w:pStyle w:val="Heading3"/>
        <w:rPr>
          <w:rFonts w:ascii="Arial" w:hAnsi="Arial" w:cs="Arial"/>
        </w:rPr>
      </w:pPr>
      <w:bookmarkStart w:id="43" w:name="_Toc370076910"/>
      <w:r w:rsidRPr="002D427D">
        <w:rPr>
          <w:rFonts w:ascii="Arial" w:hAnsi="Arial" w:cs="Arial"/>
          <w:lang w:eastAsia="ja-JP"/>
        </w:rPr>
        <w:t>Post entity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2D427D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2D427D" w:rsidRDefault="00776C5B" w:rsidP="00C6526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76C5B" w:rsidRPr="002D427D" w:rsidRDefault="00776C5B" w:rsidP="00C65265">
            <w:pPr>
              <w:pStyle w:val="Bang"/>
              <w:jc w:val="both"/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</w:pPr>
            <w:r w:rsidRPr="002D427D"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  <w:t>PRIMARY KEY</w:t>
            </w:r>
          </w:p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This is automatically increase value 1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title_pst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Title of post</w:t>
            </w:r>
          </w:p>
        </w:tc>
      </w:tr>
      <w:tr w:rsidR="00776C5B" w:rsidRPr="002D427D" w:rsidTr="001F4EAF">
        <w:trPr>
          <w:jc w:val="center"/>
        </w:trPr>
        <w:tc>
          <w:tcPr>
            <w:tcW w:w="566" w:type="dxa"/>
          </w:tcPr>
          <w:p w:rsidR="00776C5B" w:rsidRPr="002D427D" w:rsidRDefault="00776C5B" w:rsidP="008A6C56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content_pst</w:t>
            </w:r>
          </w:p>
        </w:tc>
        <w:tc>
          <w:tcPr>
            <w:tcW w:w="1276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6C5B" w:rsidRPr="002D427D" w:rsidRDefault="00776C5B" w:rsidP="00C65265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76C5B" w:rsidRPr="002D427D" w:rsidRDefault="00776C5B" w:rsidP="00C6526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Content of post</w:t>
            </w:r>
          </w:p>
        </w:tc>
      </w:tr>
    </w:tbl>
    <w:p w:rsidR="00024C24" w:rsidRPr="002D427D" w:rsidRDefault="00024C24" w:rsidP="00024C24">
      <w:pPr>
        <w:rPr>
          <w:rFonts w:ascii="Arial" w:hAnsi="Arial"/>
          <w:lang w:eastAsia="ja-JP"/>
        </w:rPr>
      </w:pPr>
    </w:p>
    <w:p w:rsidR="00A871B0" w:rsidRPr="002D427D" w:rsidRDefault="00A871B0" w:rsidP="00A871B0">
      <w:pPr>
        <w:pStyle w:val="Heading2"/>
        <w:numPr>
          <w:ilvl w:val="0"/>
          <w:numId w:val="0"/>
        </w:numPr>
        <w:ind w:left="700"/>
        <w:rPr>
          <w:rFonts w:ascii="Arial" w:hAnsi="Arial" w:cs="Arial"/>
          <w:color w:val="auto"/>
          <w:sz w:val="24"/>
          <w:szCs w:val="24"/>
          <w:lang w:eastAsia="ja-JP"/>
        </w:rPr>
      </w:pPr>
    </w:p>
    <w:p w:rsidR="00A871B0" w:rsidRPr="002D427D" w:rsidRDefault="006A0113" w:rsidP="00A871B0">
      <w:pPr>
        <w:pStyle w:val="Heading2"/>
        <w:tabs>
          <w:tab w:val="clear" w:pos="700"/>
          <w:tab w:val="num" w:pos="718"/>
        </w:tabs>
        <w:rPr>
          <w:rFonts w:ascii="Arial" w:hAnsi="Arial" w:cs="Arial"/>
          <w:color w:val="auto"/>
          <w:sz w:val="24"/>
          <w:szCs w:val="24"/>
          <w:lang w:eastAsia="ja-JP"/>
        </w:rPr>
      </w:pPr>
      <w:bookmarkStart w:id="44" w:name="_Toc370076911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t>Table Database</w:t>
      </w:r>
      <w:bookmarkStart w:id="45" w:name="_GoBack"/>
      <w:bookmarkEnd w:id="44"/>
      <w:bookmarkEnd w:id="45"/>
    </w:p>
    <w:p w:rsidR="006A0113" w:rsidRPr="002D427D" w:rsidRDefault="00A871B0" w:rsidP="001F4EAF">
      <w:pPr>
        <w:pStyle w:val="Heading2"/>
        <w:numPr>
          <w:ilvl w:val="0"/>
          <w:numId w:val="0"/>
        </w:numPr>
        <w:ind w:left="142"/>
        <w:jc w:val="center"/>
        <w:rPr>
          <w:rFonts w:ascii="Arial" w:hAnsi="Arial" w:cs="Arial"/>
          <w:lang w:eastAsia="ja-JP"/>
        </w:rPr>
      </w:pPr>
      <w:r w:rsidRPr="002D427D">
        <w:rPr>
          <w:rFonts w:ascii="Arial" w:hAnsi="Arial" w:cs="Arial"/>
          <w:noProof/>
          <w:snapToGrid/>
          <w:lang w:eastAsia="ja-JP"/>
        </w:rPr>
        <w:drawing>
          <wp:inline distT="0" distB="0" distL="0" distR="0">
            <wp:extent cx="4201816" cy="34073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NM01278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16" cy="340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FDB">
        <w:rPr>
          <w:rFonts w:ascii="Arial" w:hAnsi="Arial" w:cs="Arial"/>
          <w:noProof/>
          <w:snapToGrid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left:0;text-align:left;margin-left:500.8pt;margin-top:231pt;width:3.75pt;height:27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" fillcolor="white [3201]" stroked="f" strokeweight=".5pt">
            <v:textbox style="mso-next-textbox:#Text Box 26">
              <w:txbxContent>
                <w:p w:rsidR="002D427D" w:rsidRDefault="002D427D" w:rsidP="006A0113">
                  <w:pPr>
                    <w:ind w:left="0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CC2500" w:rsidRPr="002D427D" w:rsidRDefault="00CC2500" w:rsidP="00CC2500">
      <w:pPr>
        <w:pStyle w:val="comment"/>
        <w:ind w:left="0"/>
        <w:jc w:val="center"/>
        <w:rPr>
          <w:rFonts w:ascii="Arial" w:hAnsi="Arial"/>
          <w:b/>
          <w:color w:val="auto"/>
          <w:sz w:val="24"/>
          <w:szCs w:val="24"/>
        </w:rPr>
      </w:pPr>
      <w:r w:rsidRPr="002D427D">
        <w:rPr>
          <w:rFonts w:ascii="Arial" w:hAnsi="Arial"/>
          <w:b/>
          <w:color w:val="auto"/>
          <w:sz w:val="24"/>
          <w:szCs w:val="24"/>
        </w:rPr>
        <w:t>Figure 2: Table diagram</w:t>
      </w:r>
    </w:p>
    <w:p w:rsidR="00CC2500" w:rsidRPr="002D427D" w:rsidRDefault="00CC2500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FB5621" w:rsidRPr="002D427D" w:rsidRDefault="00FB5621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FB5621" w:rsidRPr="002D427D" w:rsidRDefault="00FB5621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FB5621" w:rsidRPr="002D427D" w:rsidRDefault="00FB5621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FB5621" w:rsidRPr="002D427D" w:rsidRDefault="00FB5621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FB5621" w:rsidRPr="002D427D" w:rsidRDefault="00FB5621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FB5621" w:rsidRPr="002D427D" w:rsidRDefault="00FB5621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FB5621" w:rsidRPr="002D427D" w:rsidRDefault="00FB5621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EE4AEF" w:rsidRPr="002D427D" w:rsidRDefault="00EE4AEF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EE4AEF" w:rsidRPr="002D427D" w:rsidRDefault="00EE4AEF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EE4AEF" w:rsidRPr="002D427D" w:rsidRDefault="00EE4AEF">
      <w:pPr>
        <w:pStyle w:val="comment"/>
        <w:rPr>
          <w:rFonts w:ascii="Arial" w:hAnsi="Arial"/>
          <w:i w:val="0"/>
          <w:color w:val="000000" w:themeColor="text1"/>
          <w:sz w:val="24"/>
          <w:szCs w:val="24"/>
        </w:rPr>
      </w:pPr>
    </w:p>
    <w:p w:rsidR="00037601" w:rsidRPr="002D427D" w:rsidRDefault="00910552" w:rsidP="001F4EAF">
      <w:pPr>
        <w:pStyle w:val="comment"/>
        <w:ind w:left="720"/>
        <w:jc w:val="both"/>
        <w:rPr>
          <w:rFonts w:ascii="Arial" w:hAnsi="Arial"/>
          <w:i w:val="0"/>
          <w:color w:val="000000" w:themeColor="text1"/>
          <w:sz w:val="24"/>
          <w:szCs w:val="24"/>
        </w:rPr>
      </w:pPr>
      <w:r w:rsidRPr="002D427D">
        <w:rPr>
          <w:rFonts w:ascii="Arial" w:hAnsi="Arial"/>
          <w:i w:val="0"/>
          <w:color w:val="000000" w:themeColor="text1"/>
          <w:sz w:val="24"/>
          <w:szCs w:val="24"/>
        </w:rPr>
        <w:lastRenderedPageBreak/>
        <w:t xml:space="preserve">List </w:t>
      </w:r>
      <w:r w:rsidR="00A76EDD" w:rsidRPr="002D427D">
        <w:rPr>
          <w:rFonts w:ascii="Arial" w:hAnsi="Arial"/>
          <w:i w:val="0"/>
          <w:color w:val="000000" w:themeColor="text1"/>
          <w:sz w:val="24"/>
          <w:szCs w:val="24"/>
        </w:rPr>
        <w:t>of tables and brief description</w:t>
      </w:r>
    </w:p>
    <w:tbl>
      <w:tblPr>
        <w:tblW w:w="4500" w:type="pct"/>
        <w:jc w:val="center"/>
        <w:tblInd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0"/>
        <w:gridCol w:w="2140"/>
        <w:gridCol w:w="5124"/>
      </w:tblGrid>
      <w:tr w:rsidR="00910552" w:rsidRPr="002D427D" w:rsidTr="0016707D">
        <w:trPr>
          <w:jc w:val="center"/>
        </w:trPr>
        <w:tc>
          <w:tcPr>
            <w:tcW w:w="840" w:type="dxa"/>
            <w:shd w:val="clear" w:color="auto" w:fill="FFE8E1"/>
          </w:tcPr>
          <w:p w:rsidR="00910552" w:rsidRPr="002D427D" w:rsidRDefault="00910552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2140" w:type="dxa"/>
            <w:shd w:val="clear" w:color="auto" w:fill="FFE8E1"/>
          </w:tcPr>
          <w:p w:rsidR="00910552" w:rsidRPr="002D427D" w:rsidRDefault="00910552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Table Name</w:t>
            </w:r>
          </w:p>
        </w:tc>
        <w:tc>
          <w:tcPr>
            <w:tcW w:w="5124" w:type="dxa"/>
            <w:shd w:val="clear" w:color="auto" w:fill="FFE8E1"/>
          </w:tcPr>
          <w:p w:rsidR="00910552" w:rsidRPr="002D427D" w:rsidRDefault="00910552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B37492" w:rsidRPr="002D427D" w:rsidTr="0016707D">
        <w:trPr>
          <w:jc w:val="center"/>
        </w:trPr>
        <w:tc>
          <w:tcPr>
            <w:tcW w:w="840" w:type="dxa"/>
          </w:tcPr>
          <w:p w:rsidR="00910552" w:rsidRPr="002D427D" w:rsidRDefault="00910552" w:rsidP="0016707D">
            <w:pPr>
              <w:pStyle w:val="comment"/>
              <w:numPr>
                <w:ilvl w:val="0"/>
                <w:numId w:val="25"/>
              </w:numPr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140" w:type="dxa"/>
          </w:tcPr>
          <w:p w:rsidR="00910552" w:rsidRPr="002D427D" w:rsidRDefault="001A6AAC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vnbd_</w:t>
            </w:r>
            <w:r w:rsidR="00B37492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user</w:t>
            </w:r>
          </w:p>
        </w:tc>
        <w:tc>
          <w:tcPr>
            <w:tcW w:w="5124" w:type="dxa"/>
          </w:tcPr>
          <w:p w:rsidR="00910552" w:rsidRPr="002D427D" w:rsidRDefault="00B3749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bookmarkStart w:id="46" w:name="_Toc343602050"/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Store all user information</w:t>
            </w:r>
            <w:bookmarkEnd w:id="46"/>
            <w:r w:rsidR="00682004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910552" w:rsidRPr="002D427D" w:rsidTr="0016707D">
        <w:trPr>
          <w:jc w:val="center"/>
        </w:trPr>
        <w:tc>
          <w:tcPr>
            <w:tcW w:w="840" w:type="dxa"/>
          </w:tcPr>
          <w:p w:rsidR="00910552" w:rsidRPr="002D427D" w:rsidRDefault="00910552" w:rsidP="008A6C56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140" w:type="dxa"/>
          </w:tcPr>
          <w:p w:rsidR="00910552" w:rsidRPr="002D427D" w:rsidRDefault="001A6AAC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vnbd_</w:t>
            </w:r>
            <w:r w:rsidR="00B37492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comment</w:t>
            </w:r>
          </w:p>
        </w:tc>
        <w:tc>
          <w:tcPr>
            <w:tcW w:w="5124" w:type="dxa"/>
          </w:tcPr>
          <w:p w:rsidR="00910552" w:rsidRPr="002D427D" w:rsidRDefault="00B3749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Store all information in comment of each user</w:t>
            </w:r>
            <w:r w:rsidR="00682004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910552" w:rsidRPr="002D427D" w:rsidTr="0016707D">
        <w:trPr>
          <w:jc w:val="center"/>
        </w:trPr>
        <w:tc>
          <w:tcPr>
            <w:tcW w:w="840" w:type="dxa"/>
          </w:tcPr>
          <w:p w:rsidR="00910552" w:rsidRPr="002D427D" w:rsidRDefault="00910552" w:rsidP="008A6C56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140" w:type="dxa"/>
          </w:tcPr>
          <w:p w:rsidR="00910552" w:rsidRPr="002D427D" w:rsidRDefault="001A6AAC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vnbd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_ </w:t>
            </w:r>
            <w:r w:rsidR="00B37492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re</w:t>
            </w:r>
            <w:r w:rsidR="00AD0AC4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source</w:t>
            </w:r>
          </w:p>
        </w:tc>
        <w:tc>
          <w:tcPr>
            <w:tcW w:w="5124" w:type="dxa"/>
          </w:tcPr>
          <w:p w:rsidR="00910552" w:rsidRPr="002D427D" w:rsidRDefault="00B3749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Store all information of users who want to receive blood</w:t>
            </w:r>
            <w:r w:rsidR="00AD0AC4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and donate blood.</w:t>
            </w:r>
          </w:p>
        </w:tc>
      </w:tr>
      <w:tr w:rsidR="00B37492" w:rsidRPr="002D427D" w:rsidTr="0016707D">
        <w:trPr>
          <w:jc w:val="center"/>
        </w:trPr>
        <w:tc>
          <w:tcPr>
            <w:tcW w:w="840" w:type="dxa"/>
          </w:tcPr>
          <w:p w:rsidR="00B37492" w:rsidRPr="002D427D" w:rsidRDefault="00B37492" w:rsidP="008A6C56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140" w:type="dxa"/>
          </w:tcPr>
          <w:p w:rsidR="00B37492" w:rsidRPr="002D427D" w:rsidRDefault="001A6AAC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vnbd_qa</w:t>
            </w:r>
          </w:p>
        </w:tc>
        <w:tc>
          <w:tcPr>
            <w:tcW w:w="5124" w:type="dxa"/>
          </w:tcPr>
          <w:p w:rsidR="00B37492" w:rsidRPr="002D427D" w:rsidRDefault="00087EA6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Store </w:t>
            </w:r>
            <w:r w:rsidR="00682004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all questions</w:t>
            </w:r>
            <w:r w:rsidR="0044404B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and answers from users</w:t>
            </w:r>
            <w:r w:rsidR="00682004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B37492" w:rsidRPr="002D427D" w:rsidTr="0016707D">
        <w:trPr>
          <w:jc w:val="center"/>
        </w:trPr>
        <w:tc>
          <w:tcPr>
            <w:tcW w:w="840" w:type="dxa"/>
          </w:tcPr>
          <w:p w:rsidR="00B37492" w:rsidRPr="002D427D" w:rsidRDefault="00B37492" w:rsidP="008A6C56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140" w:type="dxa"/>
          </w:tcPr>
          <w:p w:rsidR="00B37492" w:rsidRPr="002D427D" w:rsidRDefault="001A6AAC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vnbd_post</w:t>
            </w:r>
          </w:p>
        </w:tc>
        <w:tc>
          <w:tcPr>
            <w:tcW w:w="5124" w:type="dxa"/>
          </w:tcPr>
          <w:p w:rsidR="00B37492" w:rsidRPr="002D427D" w:rsidRDefault="00087EA6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Store all information of articles, activities.</w:t>
            </w:r>
          </w:p>
        </w:tc>
      </w:tr>
    </w:tbl>
    <w:p w:rsidR="00374B15" w:rsidRPr="002D427D" w:rsidRDefault="00374B15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1F4EAF" w:rsidRPr="002D427D" w:rsidRDefault="001F4EAF" w:rsidP="001F4EAF">
      <w:pPr>
        <w:ind w:left="0"/>
        <w:rPr>
          <w:rFonts w:ascii="Arial" w:hAnsi="Arial"/>
          <w:lang w:eastAsia="ja-JP"/>
        </w:rPr>
      </w:pPr>
    </w:p>
    <w:p w:rsidR="00374B15" w:rsidRPr="002D427D" w:rsidRDefault="00374B15" w:rsidP="00374B15">
      <w:pPr>
        <w:rPr>
          <w:rFonts w:ascii="Arial" w:hAnsi="Arial"/>
          <w:lang w:eastAsia="ja-JP"/>
        </w:rPr>
      </w:pPr>
    </w:p>
    <w:p w:rsidR="00910552" w:rsidRPr="002D427D" w:rsidRDefault="001C3605" w:rsidP="00EE4AEF">
      <w:pPr>
        <w:pStyle w:val="Heading3"/>
        <w:rPr>
          <w:rFonts w:ascii="Arial" w:hAnsi="Arial" w:cs="Arial"/>
          <w:lang w:eastAsia="ja-JP"/>
        </w:rPr>
      </w:pPr>
      <w:bookmarkStart w:id="47" w:name="_Toc370076912"/>
      <w:r w:rsidRPr="002D427D">
        <w:rPr>
          <w:rFonts w:ascii="Arial" w:hAnsi="Arial" w:cs="Arial"/>
          <w:lang w:val="vi-VN" w:eastAsia="ja-JP"/>
        </w:rPr>
        <w:t>Vnbd_</w:t>
      </w:r>
      <w:r w:rsidR="000C02E5" w:rsidRPr="002D427D">
        <w:rPr>
          <w:rFonts w:ascii="Arial" w:hAnsi="Arial" w:cs="Arial"/>
          <w:lang w:val="vi-VN" w:eastAsia="ja-JP"/>
        </w:rPr>
        <w:t>u</w:t>
      </w:r>
      <w:r w:rsidR="006111EC" w:rsidRPr="002D427D">
        <w:rPr>
          <w:rFonts w:ascii="Arial" w:hAnsi="Arial" w:cs="Arial"/>
          <w:lang w:val="vi-VN" w:eastAsia="ja-JP"/>
        </w:rPr>
        <w:t>ser</w:t>
      </w:r>
      <w:r w:rsidR="00910552" w:rsidRPr="002D427D">
        <w:rPr>
          <w:rFonts w:ascii="Arial" w:hAnsi="Arial" w:cs="Arial"/>
          <w:lang w:val="vi-VN" w:eastAsia="ja-JP"/>
        </w:rPr>
        <w:t xml:space="preserve"> </w:t>
      </w:r>
      <w:r w:rsidR="00910552" w:rsidRPr="002D427D">
        <w:rPr>
          <w:rFonts w:ascii="Arial" w:hAnsi="Arial" w:cs="Arial"/>
          <w:lang w:eastAsia="ja-JP"/>
        </w:rPr>
        <w:t>table</w:t>
      </w:r>
      <w:bookmarkEnd w:id="47"/>
    </w:p>
    <w:p w:rsidR="00F876A9" w:rsidRPr="002D427D" w:rsidRDefault="00F876A9" w:rsidP="00F876A9">
      <w:pPr>
        <w:ind w:left="0"/>
        <w:rPr>
          <w:rFonts w:ascii="Arial" w:hAnsi="Arial"/>
          <w:lang w:eastAsia="ja-JP"/>
        </w:rPr>
      </w:pPr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11"/>
        <w:gridCol w:w="706"/>
        <w:gridCol w:w="1134"/>
        <w:gridCol w:w="709"/>
        <w:gridCol w:w="1134"/>
        <w:gridCol w:w="1701"/>
      </w:tblGrid>
      <w:tr w:rsidR="00D8609A" w:rsidRPr="002D427D" w:rsidTr="00D8609A">
        <w:trPr>
          <w:jc w:val="center"/>
        </w:trPr>
        <w:tc>
          <w:tcPr>
            <w:tcW w:w="567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8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jc w:val="left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jc w:val="left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jc w:val="left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jc w:val="left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jc w:val="left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jc w:val="left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D8609A" w:rsidRPr="002D427D" w:rsidRDefault="00D8609A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Ba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 w:cs="Arial"/>
                <w:color w:val="000000" w:themeColor="text1"/>
                <w:sz w:val="24"/>
                <w:szCs w:val="24"/>
              </w:rPr>
              <w:t>PRIMARY KEY</w:t>
            </w:r>
          </w:p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lastRenderedPageBreak/>
              <w:t>This is automatically increase value 1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Bang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User’s</w:t>
            </w:r>
            <w:r w:rsidRPr="002D427D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 xml:space="preserve"> </w:t>
            </w:r>
            <w:r w:rsidRPr="002D427D">
              <w:rPr>
                <w:rFonts w:ascii="Arial" w:hAnsi="Arial" w:cs="Arial"/>
                <w:sz w:val="24"/>
                <w:szCs w:val="24"/>
              </w:rPr>
              <w:t>display name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Bang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Store password login of user.</w:t>
            </w:r>
          </w:p>
          <w:p w:rsidR="00D8609A" w:rsidRPr="002D427D" w:rsidRDefault="00D8609A" w:rsidP="000B5ACD">
            <w:pPr>
              <w:pStyle w:val="Bang"/>
              <w:rPr>
                <w:rFonts w:ascii="Arial" w:hAnsi="Arial" w:cs="Arial"/>
                <w:sz w:val="24"/>
                <w:szCs w:val="24"/>
              </w:rPr>
            </w:pPr>
            <w:r w:rsidRPr="002D427D">
              <w:rPr>
                <w:rFonts w:ascii="Arial" w:hAnsi="Arial" w:cs="Arial"/>
                <w:sz w:val="24"/>
                <w:szCs w:val="24"/>
              </w:rPr>
              <w:t>Using md5 algorithm.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permission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Admin can assign permission for user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type_blood_user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Type blood of user(check null because user still doesn’t know their type blood)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 can provide more information about them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avatar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picture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phone 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User’s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mobiphone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gender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identificatio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lastRenderedPageBreak/>
              <w:t>n_number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Int 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User’s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lastRenderedPageBreak/>
              <w:t>identification number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email 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email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age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birthday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birthday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job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job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address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User’s weight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created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Time when user’s account is created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modified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Time when user’s account is modified</w:t>
            </w:r>
          </w:p>
        </w:tc>
      </w:tr>
      <w:tr w:rsidR="00D8609A" w:rsidRPr="002D427D" w:rsidTr="00D8609A">
        <w:trPr>
          <w:jc w:val="center"/>
        </w:trPr>
        <w:tc>
          <w:tcPr>
            <w:tcW w:w="567" w:type="dxa"/>
          </w:tcPr>
          <w:p w:rsidR="00D8609A" w:rsidRPr="002D427D" w:rsidRDefault="00D8609A" w:rsidP="008A6C56">
            <w:pPr>
              <w:pStyle w:val="comment"/>
              <w:numPr>
                <w:ilvl w:val="0"/>
                <w:numId w:val="35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updated</w:t>
            </w:r>
          </w:p>
        </w:tc>
        <w:tc>
          <w:tcPr>
            <w:tcW w:w="1276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6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09A" w:rsidRPr="002D427D" w:rsidRDefault="00D8609A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609A" w:rsidRPr="002D427D" w:rsidRDefault="00D8609A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Time when user’s account is updated</w:t>
            </w:r>
          </w:p>
        </w:tc>
      </w:tr>
    </w:tbl>
    <w:p w:rsidR="00D8609A" w:rsidRPr="002D427D" w:rsidRDefault="00D8609A" w:rsidP="00F876A9">
      <w:pPr>
        <w:ind w:left="0"/>
        <w:rPr>
          <w:rFonts w:ascii="Arial" w:hAnsi="Arial"/>
          <w:lang w:eastAsia="ja-JP"/>
        </w:rPr>
      </w:pPr>
    </w:p>
    <w:p w:rsidR="001C3605" w:rsidRPr="002D427D" w:rsidRDefault="001C3605" w:rsidP="00EE4AEF">
      <w:pPr>
        <w:pStyle w:val="Heading3"/>
        <w:rPr>
          <w:rFonts w:ascii="Arial" w:hAnsi="Arial" w:cs="Arial"/>
        </w:rPr>
      </w:pPr>
      <w:bookmarkStart w:id="48" w:name="_Toc370076913"/>
      <w:r w:rsidRPr="002D427D">
        <w:rPr>
          <w:rFonts w:ascii="Arial" w:hAnsi="Arial" w:cs="Arial"/>
          <w:lang w:val="vi-VN" w:eastAsia="ja-JP"/>
        </w:rPr>
        <w:t>Vnbd_comment</w:t>
      </w:r>
      <w:r w:rsidRPr="002D427D">
        <w:rPr>
          <w:rFonts w:ascii="Arial" w:hAnsi="Arial" w:cs="Arial"/>
          <w:lang w:eastAsia="ja-JP"/>
        </w:rPr>
        <w:t xml:space="preserve"> 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037601" w:rsidRPr="002D427D" w:rsidTr="001F4EAF">
        <w:trPr>
          <w:jc w:val="center"/>
        </w:trPr>
        <w:tc>
          <w:tcPr>
            <w:tcW w:w="567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8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037601" w:rsidRPr="002D427D" w:rsidTr="001F4EAF">
        <w:trPr>
          <w:jc w:val="center"/>
        </w:trPr>
        <w:tc>
          <w:tcPr>
            <w:tcW w:w="567" w:type="dxa"/>
          </w:tcPr>
          <w:p w:rsidR="00CE4B49" w:rsidRPr="002D427D" w:rsidRDefault="00CE4B49" w:rsidP="008A6C56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B49" w:rsidRPr="002D427D" w:rsidRDefault="00CE4B49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CE4B49" w:rsidRPr="002D427D" w:rsidRDefault="007670E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</w:t>
            </w:r>
            <w:r w:rsidR="00CE4B4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4B49" w:rsidRPr="002D427D" w:rsidRDefault="00CE4B49" w:rsidP="008F0BF8">
            <w:pPr>
              <w:pStyle w:val="Bang"/>
              <w:jc w:val="both"/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</w:pPr>
            <w:r w:rsidRPr="002D427D"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  <w:t>PRIMARY KEY</w:t>
            </w:r>
          </w:p>
          <w:p w:rsidR="00CE4B49" w:rsidRPr="002D427D" w:rsidRDefault="00CE4B49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This is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lastRenderedPageBreak/>
              <w:t>automatically increase value 1</w:t>
            </w:r>
          </w:p>
        </w:tc>
      </w:tr>
      <w:tr w:rsidR="00037601" w:rsidRPr="002D427D" w:rsidTr="001F4EAF">
        <w:trPr>
          <w:jc w:val="center"/>
        </w:trPr>
        <w:tc>
          <w:tcPr>
            <w:tcW w:w="567" w:type="dxa"/>
          </w:tcPr>
          <w:p w:rsidR="00920FF5" w:rsidRPr="002D427D" w:rsidRDefault="00920FF5" w:rsidP="008A6C56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920FF5" w:rsidRPr="002D427D" w:rsidRDefault="00D73F22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</w:t>
            </w:r>
            <w:r w:rsidR="00920FF5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d_user</w:t>
            </w:r>
          </w:p>
        </w:tc>
        <w:tc>
          <w:tcPr>
            <w:tcW w:w="1276" w:type="dxa"/>
          </w:tcPr>
          <w:p w:rsidR="00920FF5" w:rsidRPr="002D427D" w:rsidRDefault="00EB10D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FF5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20FF5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 user to refer</w:t>
            </w:r>
          </w:p>
        </w:tc>
      </w:tr>
      <w:tr w:rsidR="00037601" w:rsidRPr="002D427D" w:rsidTr="001F4EAF">
        <w:trPr>
          <w:jc w:val="center"/>
        </w:trPr>
        <w:tc>
          <w:tcPr>
            <w:tcW w:w="567" w:type="dxa"/>
          </w:tcPr>
          <w:p w:rsidR="00920FF5" w:rsidRPr="002D427D" w:rsidRDefault="00920FF5" w:rsidP="008A6C56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920FF5" w:rsidRPr="002D427D" w:rsidRDefault="00D73F22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</w:t>
            </w:r>
            <w:r w:rsidR="00920FF5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d_post</w:t>
            </w:r>
          </w:p>
        </w:tc>
        <w:tc>
          <w:tcPr>
            <w:tcW w:w="1276" w:type="dxa"/>
          </w:tcPr>
          <w:p w:rsidR="00920FF5" w:rsidRPr="002D427D" w:rsidRDefault="00EB10D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FF5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920FF5" w:rsidRPr="002D427D" w:rsidRDefault="00920FF5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20FF5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 post to refer</w:t>
            </w:r>
          </w:p>
        </w:tc>
      </w:tr>
      <w:tr w:rsidR="00037601" w:rsidRPr="002D427D" w:rsidTr="001F4EAF">
        <w:trPr>
          <w:jc w:val="center"/>
        </w:trPr>
        <w:tc>
          <w:tcPr>
            <w:tcW w:w="567" w:type="dxa"/>
          </w:tcPr>
          <w:p w:rsidR="00134E0D" w:rsidRPr="002D427D" w:rsidRDefault="00134E0D" w:rsidP="008A6C56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4E0D" w:rsidRPr="002D427D" w:rsidRDefault="00BA653F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1670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c</w:t>
            </w:r>
            <w:r w:rsidR="00134E0D" w:rsidRPr="001670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ontent</w:t>
            </w:r>
            <w:r w:rsidRPr="001670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_cmt</w:t>
            </w:r>
          </w:p>
        </w:tc>
        <w:tc>
          <w:tcPr>
            <w:tcW w:w="1276" w:type="dxa"/>
          </w:tcPr>
          <w:p w:rsidR="00134E0D" w:rsidRPr="002D427D" w:rsidRDefault="007670E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</w:t>
            </w:r>
            <w:r w:rsidR="00134E0D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ext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Content of comment</w:t>
            </w:r>
          </w:p>
        </w:tc>
      </w:tr>
      <w:tr w:rsidR="00037601" w:rsidRPr="002D427D" w:rsidTr="001F4EAF">
        <w:trPr>
          <w:jc w:val="center"/>
        </w:trPr>
        <w:tc>
          <w:tcPr>
            <w:tcW w:w="567" w:type="dxa"/>
          </w:tcPr>
          <w:p w:rsidR="00134E0D" w:rsidRPr="002D427D" w:rsidRDefault="00134E0D" w:rsidP="008A6C56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created</w:t>
            </w:r>
          </w:p>
        </w:tc>
        <w:tc>
          <w:tcPr>
            <w:tcW w:w="1276" w:type="dxa"/>
          </w:tcPr>
          <w:p w:rsidR="00134E0D" w:rsidRPr="002D427D" w:rsidRDefault="00EB10D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Time when user’s comment is created</w:t>
            </w:r>
          </w:p>
        </w:tc>
      </w:tr>
      <w:tr w:rsidR="00037601" w:rsidRPr="002D427D" w:rsidTr="001F4EAF">
        <w:trPr>
          <w:jc w:val="center"/>
        </w:trPr>
        <w:tc>
          <w:tcPr>
            <w:tcW w:w="567" w:type="dxa"/>
          </w:tcPr>
          <w:p w:rsidR="00134E0D" w:rsidRPr="002D427D" w:rsidRDefault="00134E0D" w:rsidP="008A6C56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modified</w:t>
            </w:r>
          </w:p>
        </w:tc>
        <w:tc>
          <w:tcPr>
            <w:tcW w:w="1276" w:type="dxa"/>
          </w:tcPr>
          <w:p w:rsidR="00134E0D" w:rsidRPr="002D427D" w:rsidRDefault="00EB10D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Time when user’s comment is modified</w:t>
            </w:r>
          </w:p>
        </w:tc>
      </w:tr>
      <w:tr w:rsidR="00037601" w:rsidRPr="002D427D" w:rsidTr="001F4EAF">
        <w:trPr>
          <w:jc w:val="center"/>
        </w:trPr>
        <w:tc>
          <w:tcPr>
            <w:tcW w:w="567" w:type="dxa"/>
          </w:tcPr>
          <w:p w:rsidR="00134E0D" w:rsidRPr="002D427D" w:rsidRDefault="00134E0D" w:rsidP="008A6C56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updated</w:t>
            </w:r>
          </w:p>
        </w:tc>
        <w:tc>
          <w:tcPr>
            <w:tcW w:w="1276" w:type="dxa"/>
          </w:tcPr>
          <w:p w:rsidR="00134E0D" w:rsidRPr="002D427D" w:rsidRDefault="00EB10D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Time when user’s comment is updated</w:t>
            </w:r>
          </w:p>
        </w:tc>
      </w:tr>
    </w:tbl>
    <w:p w:rsidR="00EB10D3" w:rsidRPr="002D427D" w:rsidRDefault="00EB10D3" w:rsidP="00EB10D3">
      <w:pPr>
        <w:pStyle w:val="Heading2"/>
        <w:numPr>
          <w:ilvl w:val="0"/>
          <w:numId w:val="0"/>
        </w:numPr>
        <w:ind w:left="700"/>
        <w:rPr>
          <w:rFonts w:ascii="Arial" w:hAnsi="Arial" w:cs="Arial"/>
        </w:rPr>
      </w:pPr>
    </w:p>
    <w:p w:rsidR="001C3605" w:rsidRPr="002D427D" w:rsidRDefault="00920FF5" w:rsidP="00EE4AEF">
      <w:pPr>
        <w:pStyle w:val="Heading3"/>
        <w:rPr>
          <w:rFonts w:ascii="Arial" w:hAnsi="Arial" w:cs="Arial"/>
        </w:rPr>
      </w:pPr>
      <w:bookmarkStart w:id="49" w:name="_Toc370076914"/>
      <w:r w:rsidRPr="002D427D">
        <w:rPr>
          <w:rFonts w:ascii="Arial" w:hAnsi="Arial" w:cs="Arial"/>
          <w:lang w:val="vi-VN" w:eastAsia="ja-JP"/>
        </w:rPr>
        <w:t>Vnbd_re</w:t>
      </w:r>
      <w:r w:rsidR="00BA653F" w:rsidRPr="002D427D">
        <w:rPr>
          <w:rFonts w:ascii="Arial" w:hAnsi="Arial" w:cs="Arial"/>
          <w:lang w:eastAsia="ja-JP"/>
        </w:rPr>
        <w:t>source</w:t>
      </w:r>
      <w:r w:rsidR="001C3605" w:rsidRPr="002D427D">
        <w:rPr>
          <w:rFonts w:ascii="Arial" w:hAnsi="Arial" w:cs="Arial"/>
          <w:lang w:eastAsia="ja-JP"/>
        </w:rPr>
        <w:t xml:space="preserve"> 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D152E" w:rsidRPr="002D427D" w:rsidTr="007D152E">
        <w:trPr>
          <w:jc w:val="center"/>
        </w:trPr>
        <w:tc>
          <w:tcPr>
            <w:tcW w:w="567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8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D152E" w:rsidRPr="002D427D" w:rsidRDefault="007D152E" w:rsidP="000B5ACD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7D152E" w:rsidRPr="002D427D" w:rsidTr="007D152E">
        <w:trPr>
          <w:jc w:val="center"/>
        </w:trPr>
        <w:tc>
          <w:tcPr>
            <w:tcW w:w="567" w:type="dxa"/>
          </w:tcPr>
          <w:p w:rsidR="007D152E" w:rsidRPr="002D427D" w:rsidRDefault="007D152E" w:rsidP="008A6C56">
            <w:pPr>
              <w:pStyle w:val="comment"/>
              <w:numPr>
                <w:ilvl w:val="0"/>
                <w:numId w:val="32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52E" w:rsidRPr="002D427D" w:rsidRDefault="007D152E" w:rsidP="000B5ACD">
            <w:pPr>
              <w:pStyle w:val="Bang"/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</w:pPr>
            <w:r w:rsidRPr="002D427D"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  <w:t>PRIMARY KEY</w:t>
            </w:r>
          </w:p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This is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lastRenderedPageBreak/>
              <w:t>automatically increase value 1</w:t>
            </w:r>
          </w:p>
        </w:tc>
      </w:tr>
      <w:tr w:rsidR="007D152E" w:rsidRPr="002D427D" w:rsidTr="007D152E">
        <w:trPr>
          <w:jc w:val="center"/>
        </w:trPr>
        <w:tc>
          <w:tcPr>
            <w:tcW w:w="567" w:type="dxa"/>
          </w:tcPr>
          <w:p w:rsidR="007D152E" w:rsidRPr="002D427D" w:rsidRDefault="007D152E" w:rsidP="008A6C56">
            <w:pPr>
              <w:pStyle w:val="comment"/>
              <w:numPr>
                <w:ilvl w:val="0"/>
                <w:numId w:val="32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id_user</w:t>
            </w:r>
          </w:p>
        </w:tc>
        <w:tc>
          <w:tcPr>
            <w:tcW w:w="1276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 user to refer</w:t>
            </w:r>
          </w:p>
        </w:tc>
      </w:tr>
      <w:tr w:rsidR="007D152E" w:rsidRPr="002D427D" w:rsidTr="007D152E">
        <w:trPr>
          <w:jc w:val="center"/>
        </w:trPr>
        <w:tc>
          <w:tcPr>
            <w:tcW w:w="567" w:type="dxa"/>
          </w:tcPr>
          <w:p w:rsidR="007D152E" w:rsidRPr="002D427D" w:rsidRDefault="007D152E" w:rsidP="008A6C56">
            <w:pPr>
              <w:pStyle w:val="comment"/>
              <w:numPr>
                <w:ilvl w:val="0"/>
                <w:numId w:val="32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1276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tinyint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Available or not available of User: donating or receiving blood</w:t>
            </w:r>
          </w:p>
        </w:tc>
      </w:tr>
      <w:tr w:rsidR="007D152E" w:rsidRPr="002D427D" w:rsidTr="007D152E">
        <w:trPr>
          <w:jc w:val="center"/>
        </w:trPr>
        <w:tc>
          <w:tcPr>
            <w:tcW w:w="567" w:type="dxa"/>
          </w:tcPr>
          <w:p w:rsidR="007D152E" w:rsidRPr="002D427D" w:rsidRDefault="007D152E" w:rsidP="008A6C56">
            <w:pPr>
              <w:pStyle w:val="comment"/>
              <w:numPr>
                <w:ilvl w:val="0"/>
                <w:numId w:val="32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donor</w:t>
            </w:r>
          </w:p>
        </w:tc>
        <w:tc>
          <w:tcPr>
            <w:tcW w:w="1276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Store user ID want to donate blood</w:t>
            </w:r>
          </w:p>
        </w:tc>
      </w:tr>
      <w:tr w:rsidR="007D152E" w:rsidRPr="002D427D" w:rsidTr="007D152E">
        <w:trPr>
          <w:jc w:val="center"/>
        </w:trPr>
        <w:tc>
          <w:tcPr>
            <w:tcW w:w="567" w:type="dxa"/>
          </w:tcPr>
          <w:p w:rsidR="007D152E" w:rsidRPr="002D427D" w:rsidRDefault="007D152E" w:rsidP="008A6C56">
            <w:pPr>
              <w:pStyle w:val="comment"/>
              <w:numPr>
                <w:ilvl w:val="0"/>
                <w:numId w:val="32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receiver</w:t>
            </w:r>
          </w:p>
        </w:tc>
        <w:tc>
          <w:tcPr>
            <w:tcW w:w="1276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Store user ID want to receive blood</w:t>
            </w:r>
          </w:p>
        </w:tc>
      </w:tr>
      <w:tr w:rsidR="007D152E" w:rsidRPr="002D427D" w:rsidTr="007D152E">
        <w:trPr>
          <w:jc w:val="center"/>
        </w:trPr>
        <w:tc>
          <w:tcPr>
            <w:tcW w:w="567" w:type="dxa"/>
          </w:tcPr>
          <w:p w:rsidR="007D152E" w:rsidRPr="002D427D" w:rsidRDefault="007D152E" w:rsidP="008A6C56">
            <w:pPr>
              <w:pStyle w:val="comment"/>
              <w:numPr>
                <w:ilvl w:val="0"/>
                <w:numId w:val="32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276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52E" w:rsidRPr="002D427D" w:rsidRDefault="007D152E" w:rsidP="000B5ACD">
            <w:pPr>
              <w:pStyle w:val="comment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Reason of receiver needs blood</w:t>
            </w:r>
          </w:p>
        </w:tc>
      </w:tr>
      <w:tr w:rsidR="007D152E" w:rsidRPr="002D427D" w:rsidTr="007D152E">
        <w:trPr>
          <w:jc w:val="center"/>
        </w:trPr>
        <w:tc>
          <w:tcPr>
            <w:tcW w:w="567" w:type="dxa"/>
          </w:tcPr>
          <w:p w:rsidR="007D152E" w:rsidRPr="002D427D" w:rsidRDefault="007D152E" w:rsidP="008A6C56">
            <w:pPr>
              <w:pStyle w:val="comment"/>
              <w:numPr>
                <w:ilvl w:val="0"/>
                <w:numId w:val="32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created</w:t>
            </w:r>
          </w:p>
        </w:tc>
        <w:tc>
          <w:tcPr>
            <w:tcW w:w="1276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Time when receiver’s information is created</w:t>
            </w:r>
          </w:p>
        </w:tc>
      </w:tr>
      <w:tr w:rsidR="007D152E" w:rsidRPr="002D427D" w:rsidTr="007D152E">
        <w:trPr>
          <w:jc w:val="center"/>
        </w:trPr>
        <w:tc>
          <w:tcPr>
            <w:tcW w:w="567" w:type="dxa"/>
          </w:tcPr>
          <w:p w:rsidR="007D152E" w:rsidRPr="002D427D" w:rsidRDefault="007D152E" w:rsidP="008A6C56">
            <w:pPr>
              <w:pStyle w:val="comment"/>
              <w:numPr>
                <w:ilvl w:val="0"/>
                <w:numId w:val="32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modified</w:t>
            </w:r>
          </w:p>
        </w:tc>
        <w:tc>
          <w:tcPr>
            <w:tcW w:w="1276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Time when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lastRenderedPageBreak/>
              <w:t>receiver’s information is modified</w:t>
            </w:r>
          </w:p>
        </w:tc>
      </w:tr>
      <w:tr w:rsidR="007D152E" w:rsidRPr="002D427D" w:rsidTr="007D152E">
        <w:trPr>
          <w:jc w:val="center"/>
        </w:trPr>
        <w:tc>
          <w:tcPr>
            <w:tcW w:w="567" w:type="dxa"/>
          </w:tcPr>
          <w:p w:rsidR="007D152E" w:rsidRPr="002D427D" w:rsidRDefault="007D152E" w:rsidP="008A6C56">
            <w:pPr>
              <w:pStyle w:val="comment"/>
              <w:numPr>
                <w:ilvl w:val="0"/>
                <w:numId w:val="32"/>
              </w:numPr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updated</w:t>
            </w:r>
          </w:p>
        </w:tc>
        <w:tc>
          <w:tcPr>
            <w:tcW w:w="1276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7D152E" w:rsidRPr="002D427D" w:rsidRDefault="007D152E" w:rsidP="000B5ACD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52E" w:rsidRPr="002D427D" w:rsidRDefault="007D152E" w:rsidP="000B5ACD">
            <w:pPr>
              <w:pStyle w:val="comment"/>
              <w:ind w:left="0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Time when receiver’s information is updated</w:t>
            </w:r>
          </w:p>
        </w:tc>
      </w:tr>
    </w:tbl>
    <w:p w:rsidR="00EB10D3" w:rsidRPr="002D427D" w:rsidRDefault="00EB10D3" w:rsidP="00EB10D3">
      <w:pPr>
        <w:pStyle w:val="Heading2"/>
        <w:numPr>
          <w:ilvl w:val="0"/>
          <w:numId w:val="0"/>
        </w:numPr>
        <w:ind w:left="700"/>
        <w:rPr>
          <w:rFonts w:ascii="Arial" w:hAnsi="Arial" w:cs="Arial"/>
        </w:rPr>
      </w:pPr>
    </w:p>
    <w:p w:rsidR="00EB10D3" w:rsidRPr="002D427D" w:rsidRDefault="00EB10D3" w:rsidP="00EB10D3">
      <w:pPr>
        <w:rPr>
          <w:rFonts w:ascii="Arial" w:hAnsi="Arial"/>
        </w:rPr>
      </w:pPr>
    </w:p>
    <w:p w:rsidR="00EB10D3" w:rsidRPr="002D427D" w:rsidRDefault="00EB10D3" w:rsidP="00EB10D3">
      <w:pPr>
        <w:rPr>
          <w:rFonts w:ascii="Arial" w:hAnsi="Arial"/>
        </w:rPr>
      </w:pPr>
    </w:p>
    <w:p w:rsidR="008F0BF8" w:rsidRPr="002D427D" w:rsidRDefault="008F0BF8" w:rsidP="00EB10D3">
      <w:pPr>
        <w:rPr>
          <w:rFonts w:ascii="Arial" w:hAnsi="Arial"/>
        </w:rPr>
      </w:pPr>
    </w:p>
    <w:p w:rsidR="008F0BF8" w:rsidRPr="002D427D" w:rsidRDefault="008F0BF8" w:rsidP="00EB10D3">
      <w:pPr>
        <w:rPr>
          <w:rFonts w:ascii="Arial" w:hAnsi="Arial"/>
        </w:rPr>
      </w:pPr>
    </w:p>
    <w:p w:rsidR="008F0BF8" w:rsidRPr="002D427D" w:rsidRDefault="008F0BF8" w:rsidP="00EB10D3">
      <w:pPr>
        <w:rPr>
          <w:rFonts w:ascii="Arial" w:hAnsi="Arial"/>
        </w:rPr>
      </w:pPr>
    </w:p>
    <w:p w:rsidR="008F0BF8" w:rsidRPr="002D427D" w:rsidRDefault="008F0BF8" w:rsidP="00EB10D3">
      <w:pPr>
        <w:rPr>
          <w:rFonts w:ascii="Arial" w:hAnsi="Arial"/>
        </w:rPr>
      </w:pPr>
    </w:p>
    <w:p w:rsidR="008F0BF8" w:rsidRPr="002D427D" w:rsidRDefault="008F0BF8" w:rsidP="00EB10D3">
      <w:pPr>
        <w:rPr>
          <w:rFonts w:ascii="Arial" w:hAnsi="Arial"/>
        </w:rPr>
      </w:pPr>
    </w:p>
    <w:p w:rsidR="001C3605" w:rsidRPr="002D427D" w:rsidRDefault="00920FF5" w:rsidP="007D152E">
      <w:pPr>
        <w:pStyle w:val="Heading3"/>
        <w:rPr>
          <w:rFonts w:ascii="Arial" w:hAnsi="Arial" w:cs="Arial"/>
        </w:rPr>
      </w:pPr>
      <w:bookmarkStart w:id="50" w:name="_Toc370076915"/>
      <w:r w:rsidRPr="002D427D">
        <w:rPr>
          <w:rFonts w:ascii="Arial" w:hAnsi="Arial" w:cs="Arial"/>
          <w:lang w:val="vi-VN" w:eastAsia="ja-JP"/>
        </w:rPr>
        <w:t>Vnbd_qa</w:t>
      </w:r>
      <w:r w:rsidR="001C3605" w:rsidRPr="002D427D">
        <w:rPr>
          <w:rFonts w:ascii="Arial" w:hAnsi="Arial" w:cs="Arial"/>
          <w:lang w:eastAsia="ja-JP"/>
        </w:rPr>
        <w:t xml:space="preserve"> 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F876A9" w:rsidRPr="002D427D" w:rsidTr="007D152E">
        <w:trPr>
          <w:jc w:val="center"/>
        </w:trPr>
        <w:tc>
          <w:tcPr>
            <w:tcW w:w="567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8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F876A9" w:rsidRPr="002D427D" w:rsidTr="007D152E">
        <w:trPr>
          <w:trHeight w:val="1785"/>
          <w:jc w:val="center"/>
        </w:trPr>
        <w:tc>
          <w:tcPr>
            <w:tcW w:w="567" w:type="dxa"/>
          </w:tcPr>
          <w:p w:rsidR="00CE4B49" w:rsidRPr="002D427D" w:rsidRDefault="00CE4B49" w:rsidP="008A6C56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B49" w:rsidRPr="002D427D" w:rsidRDefault="00CE4B49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CE4B49" w:rsidRPr="002D427D" w:rsidRDefault="00E078E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</w:t>
            </w:r>
            <w:r w:rsidR="00CE4B4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4B49" w:rsidRPr="002D427D" w:rsidRDefault="00CE4B49" w:rsidP="008F0BF8">
            <w:pPr>
              <w:pStyle w:val="Bang"/>
              <w:jc w:val="both"/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</w:pPr>
            <w:r w:rsidRPr="002D427D"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  <w:t>PRIMARY KEY</w:t>
            </w:r>
          </w:p>
          <w:p w:rsidR="00CE4B49" w:rsidRPr="002D427D" w:rsidRDefault="00CE4B49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This is automatically increase value 1</w:t>
            </w:r>
          </w:p>
        </w:tc>
      </w:tr>
      <w:tr w:rsidR="00F876A9" w:rsidRPr="002D427D" w:rsidTr="007D152E">
        <w:trPr>
          <w:jc w:val="center"/>
        </w:trPr>
        <w:tc>
          <w:tcPr>
            <w:tcW w:w="567" w:type="dxa"/>
          </w:tcPr>
          <w:p w:rsidR="00134E0D" w:rsidRPr="002D427D" w:rsidRDefault="00134E0D" w:rsidP="008A6C56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id_user</w:t>
            </w:r>
          </w:p>
        </w:tc>
        <w:tc>
          <w:tcPr>
            <w:tcW w:w="1276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 user to refer</w:t>
            </w:r>
          </w:p>
        </w:tc>
      </w:tr>
      <w:tr w:rsidR="00F876A9" w:rsidRPr="002D427D" w:rsidTr="007D152E">
        <w:trPr>
          <w:jc w:val="center"/>
        </w:trPr>
        <w:tc>
          <w:tcPr>
            <w:tcW w:w="567" w:type="dxa"/>
          </w:tcPr>
          <w:p w:rsidR="00D73F22" w:rsidRPr="002D427D" w:rsidRDefault="00D73F22" w:rsidP="008A6C56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73F22" w:rsidRPr="002D427D" w:rsidRDefault="00D73F22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title_qa</w:t>
            </w:r>
          </w:p>
        </w:tc>
        <w:tc>
          <w:tcPr>
            <w:tcW w:w="1276" w:type="dxa"/>
          </w:tcPr>
          <w:p w:rsidR="00D73F22" w:rsidRPr="002D427D" w:rsidRDefault="00E078E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</w:t>
            </w:r>
            <w:r w:rsidR="00D73F22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ext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D73F22" w:rsidRPr="002D427D" w:rsidRDefault="00E078E2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Title of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</w:p>
        </w:tc>
      </w:tr>
      <w:tr w:rsidR="00F876A9" w:rsidRPr="002D427D" w:rsidTr="007D152E">
        <w:trPr>
          <w:jc w:val="center"/>
        </w:trPr>
        <w:tc>
          <w:tcPr>
            <w:tcW w:w="567" w:type="dxa"/>
          </w:tcPr>
          <w:p w:rsidR="00283143" w:rsidRPr="002D427D" w:rsidRDefault="00283143" w:rsidP="008A6C56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content_qa</w:t>
            </w:r>
          </w:p>
        </w:tc>
        <w:tc>
          <w:tcPr>
            <w:tcW w:w="1276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Content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</w:p>
        </w:tc>
      </w:tr>
      <w:tr w:rsidR="00F876A9" w:rsidRPr="002D427D" w:rsidTr="007D152E">
        <w:trPr>
          <w:jc w:val="center"/>
        </w:trPr>
        <w:tc>
          <w:tcPr>
            <w:tcW w:w="567" w:type="dxa"/>
          </w:tcPr>
          <w:p w:rsidR="00283143" w:rsidRPr="002D427D" w:rsidRDefault="00283143" w:rsidP="008A6C56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created</w:t>
            </w:r>
          </w:p>
        </w:tc>
        <w:tc>
          <w:tcPr>
            <w:tcW w:w="1276" w:type="dxa"/>
          </w:tcPr>
          <w:p w:rsidR="00283143" w:rsidRPr="002D427D" w:rsidRDefault="007D152E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</w:t>
            </w:r>
            <w:r w:rsidR="00283143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Time when user’s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is created</w:t>
            </w:r>
          </w:p>
        </w:tc>
      </w:tr>
      <w:tr w:rsidR="00F876A9" w:rsidRPr="002D427D" w:rsidTr="007D152E">
        <w:trPr>
          <w:jc w:val="center"/>
        </w:trPr>
        <w:tc>
          <w:tcPr>
            <w:tcW w:w="567" w:type="dxa"/>
          </w:tcPr>
          <w:p w:rsidR="00283143" w:rsidRPr="002D427D" w:rsidRDefault="00283143" w:rsidP="008A6C56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modified</w:t>
            </w:r>
          </w:p>
        </w:tc>
        <w:tc>
          <w:tcPr>
            <w:tcW w:w="1276" w:type="dxa"/>
          </w:tcPr>
          <w:p w:rsidR="00283143" w:rsidRPr="002D427D" w:rsidRDefault="007D152E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</w:t>
            </w:r>
            <w:r w:rsidR="00283143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Time when user’s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is modified</w:t>
            </w:r>
          </w:p>
        </w:tc>
      </w:tr>
      <w:tr w:rsidR="00F876A9" w:rsidRPr="002D427D" w:rsidTr="007D152E">
        <w:trPr>
          <w:jc w:val="center"/>
        </w:trPr>
        <w:tc>
          <w:tcPr>
            <w:tcW w:w="567" w:type="dxa"/>
          </w:tcPr>
          <w:p w:rsidR="00283143" w:rsidRPr="002D427D" w:rsidRDefault="00283143" w:rsidP="008A6C56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updated</w:t>
            </w:r>
          </w:p>
        </w:tc>
        <w:tc>
          <w:tcPr>
            <w:tcW w:w="1276" w:type="dxa"/>
          </w:tcPr>
          <w:p w:rsidR="00283143" w:rsidRPr="002D427D" w:rsidRDefault="007D152E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</w:t>
            </w:r>
            <w:r w:rsidR="00283143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Time when user’s </w:t>
            </w:r>
            <w:r w:rsidR="00EB617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QA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is updated</w:t>
            </w:r>
          </w:p>
        </w:tc>
      </w:tr>
    </w:tbl>
    <w:p w:rsidR="00F876A9" w:rsidRPr="002D427D" w:rsidRDefault="00F876A9" w:rsidP="008F0BF8">
      <w:pPr>
        <w:pStyle w:val="Heading2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1C3605" w:rsidRPr="002D427D" w:rsidRDefault="00920FF5" w:rsidP="007D152E">
      <w:pPr>
        <w:pStyle w:val="Heading3"/>
        <w:rPr>
          <w:rFonts w:ascii="Arial" w:hAnsi="Arial" w:cs="Arial"/>
        </w:rPr>
      </w:pPr>
      <w:bookmarkStart w:id="51" w:name="_Toc370076916"/>
      <w:r w:rsidRPr="002D427D">
        <w:rPr>
          <w:rFonts w:ascii="Arial" w:hAnsi="Arial" w:cs="Arial"/>
          <w:lang w:val="vi-VN" w:eastAsia="ja-JP"/>
        </w:rPr>
        <w:t>Vnbd_post</w:t>
      </w:r>
      <w:r w:rsidR="001C3605" w:rsidRPr="002D427D">
        <w:rPr>
          <w:rFonts w:ascii="Arial" w:hAnsi="Arial" w:cs="Arial"/>
          <w:lang w:eastAsia="ja-JP"/>
        </w:rPr>
        <w:t xml:space="preserve"> 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83143" w:rsidRPr="002D427D" w:rsidTr="007D152E">
        <w:trPr>
          <w:jc w:val="center"/>
        </w:trPr>
        <w:tc>
          <w:tcPr>
            <w:tcW w:w="567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418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C3605" w:rsidRPr="002D427D" w:rsidRDefault="001C3605" w:rsidP="00920FF5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2D427D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</w:tr>
      <w:tr w:rsidR="00283143" w:rsidRPr="002D427D" w:rsidTr="007D152E">
        <w:trPr>
          <w:jc w:val="center"/>
        </w:trPr>
        <w:tc>
          <w:tcPr>
            <w:tcW w:w="567" w:type="dxa"/>
          </w:tcPr>
          <w:p w:rsidR="00CE4B49" w:rsidRPr="002D427D" w:rsidRDefault="00CE4B49" w:rsidP="008A6C56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B49" w:rsidRPr="002D427D" w:rsidRDefault="007D152E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</w:t>
            </w:r>
            <w:r w:rsidR="00CE4B4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:rsidR="00CE4B49" w:rsidRPr="002D427D" w:rsidRDefault="00E078E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</w:t>
            </w:r>
            <w:r w:rsidR="00CE4B49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nt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:rsidR="00CE4B49" w:rsidRPr="002D427D" w:rsidRDefault="00CE4B49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4B49" w:rsidRPr="002D427D" w:rsidRDefault="00CE4B49" w:rsidP="008F0BF8">
            <w:pPr>
              <w:pStyle w:val="Bang"/>
              <w:jc w:val="both"/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</w:pPr>
            <w:r w:rsidRPr="002D427D">
              <w:rPr>
                <w:rFonts w:ascii="Arial" w:eastAsia="MS Mincho" w:hAnsi="Arial" w:cs="Arial"/>
                <w:bCs/>
                <w:snapToGrid w:val="0"/>
                <w:color w:val="000000" w:themeColor="text1"/>
                <w:sz w:val="24"/>
                <w:szCs w:val="24"/>
                <w:lang w:eastAsia="ja-JP"/>
              </w:rPr>
              <w:t>PRIMARY KEY</w:t>
            </w:r>
          </w:p>
          <w:p w:rsidR="00CE4B49" w:rsidRPr="002D427D" w:rsidRDefault="00CE4B49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This is automatically increase value 1</w:t>
            </w:r>
          </w:p>
        </w:tc>
      </w:tr>
      <w:tr w:rsidR="00283143" w:rsidRPr="002D427D" w:rsidTr="007D152E">
        <w:trPr>
          <w:jc w:val="center"/>
        </w:trPr>
        <w:tc>
          <w:tcPr>
            <w:tcW w:w="567" w:type="dxa"/>
          </w:tcPr>
          <w:p w:rsidR="00134E0D" w:rsidRPr="002D427D" w:rsidRDefault="00134E0D" w:rsidP="008A6C56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id_user</w:t>
            </w:r>
          </w:p>
        </w:tc>
        <w:tc>
          <w:tcPr>
            <w:tcW w:w="1276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134E0D" w:rsidRPr="002D427D" w:rsidRDefault="00134E0D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34E0D" w:rsidRPr="002D427D" w:rsidRDefault="00134E0D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ID user to refer</w:t>
            </w:r>
          </w:p>
        </w:tc>
      </w:tr>
      <w:tr w:rsidR="00283143" w:rsidRPr="002D427D" w:rsidTr="007D152E">
        <w:trPr>
          <w:jc w:val="center"/>
        </w:trPr>
        <w:tc>
          <w:tcPr>
            <w:tcW w:w="567" w:type="dxa"/>
          </w:tcPr>
          <w:p w:rsidR="00D73F22" w:rsidRPr="002D427D" w:rsidRDefault="00D73F22" w:rsidP="008A6C56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D73F22" w:rsidRPr="002D427D" w:rsidRDefault="00D73F22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title_pst</w:t>
            </w:r>
          </w:p>
        </w:tc>
        <w:tc>
          <w:tcPr>
            <w:tcW w:w="1276" w:type="dxa"/>
          </w:tcPr>
          <w:p w:rsidR="00D73F22" w:rsidRPr="002D427D" w:rsidRDefault="00E078E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</w:t>
            </w:r>
            <w:r w:rsidR="00D73F22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ext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D73F22" w:rsidRPr="002D427D" w:rsidRDefault="00D73F22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D73F22" w:rsidRPr="002D427D" w:rsidRDefault="00E078E2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Title of post</w:t>
            </w:r>
          </w:p>
        </w:tc>
      </w:tr>
      <w:tr w:rsidR="00283143" w:rsidRPr="002D427D" w:rsidTr="007D152E">
        <w:trPr>
          <w:jc w:val="center"/>
        </w:trPr>
        <w:tc>
          <w:tcPr>
            <w:tcW w:w="567" w:type="dxa"/>
          </w:tcPr>
          <w:p w:rsidR="00283143" w:rsidRPr="002D427D" w:rsidRDefault="00283143" w:rsidP="008A6C56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content_pst</w:t>
            </w:r>
          </w:p>
        </w:tc>
        <w:tc>
          <w:tcPr>
            <w:tcW w:w="1276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Text </w:t>
            </w: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Content of post</w:t>
            </w:r>
          </w:p>
        </w:tc>
      </w:tr>
      <w:tr w:rsidR="00283143" w:rsidRPr="002D427D" w:rsidTr="007D152E">
        <w:trPr>
          <w:jc w:val="center"/>
        </w:trPr>
        <w:tc>
          <w:tcPr>
            <w:tcW w:w="567" w:type="dxa"/>
          </w:tcPr>
          <w:p w:rsidR="00283143" w:rsidRPr="002D427D" w:rsidRDefault="00283143" w:rsidP="008A6C56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created</w:t>
            </w:r>
          </w:p>
        </w:tc>
        <w:tc>
          <w:tcPr>
            <w:tcW w:w="1276" w:type="dxa"/>
          </w:tcPr>
          <w:p w:rsidR="00283143" w:rsidRPr="002D427D" w:rsidRDefault="007D152E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</w:t>
            </w:r>
            <w:r w:rsidR="00283143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Time when user’s </w:t>
            </w:r>
            <w:r w:rsidR="00A36E46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post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is created</w:t>
            </w:r>
          </w:p>
        </w:tc>
      </w:tr>
      <w:tr w:rsidR="00283143" w:rsidRPr="002D427D" w:rsidTr="007D152E">
        <w:trPr>
          <w:jc w:val="center"/>
        </w:trPr>
        <w:tc>
          <w:tcPr>
            <w:tcW w:w="567" w:type="dxa"/>
          </w:tcPr>
          <w:p w:rsidR="00283143" w:rsidRPr="002D427D" w:rsidRDefault="00283143" w:rsidP="008A6C56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modified</w:t>
            </w:r>
          </w:p>
        </w:tc>
        <w:tc>
          <w:tcPr>
            <w:tcW w:w="1276" w:type="dxa"/>
          </w:tcPr>
          <w:p w:rsidR="00283143" w:rsidRPr="002D427D" w:rsidRDefault="007D152E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</w:t>
            </w:r>
            <w:r w:rsidR="00283143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Time when 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lastRenderedPageBreak/>
              <w:t xml:space="preserve">user’s </w:t>
            </w:r>
            <w:r w:rsidR="00A36E46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post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is modified</w:t>
            </w:r>
          </w:p>
        </w:tc>
      </w:tr>
      <w:tr w:rsidR="00283143" w:rsidRPr="002D427D" w:rsidTr="007D152E">
        <w:trPr>
          <w:jc w:val="center"/>
        </w:trPr>
        <w:tc>
          <w:tcPr>
            <w:tcW w:w="567" w:type="dxa"/>
          </w:tcPr>
          <w:p w:rsidR="00283143" w:rsidRPr="002D427D" w:rsidRDefault="00283143" w:rsidP="008A6C56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updated</w:t>
            </w:r>
          </w:p>
        </w:tc>
        <w:tc>
          <w:tcPr>
            <w:tcW w:w="1276" w:type="dxa"/>
          </w:tcPr>
          <w:p w:rsidR="00283143" w:rsidRPr="002D427D" w:rsidRDefault="007D152E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D</w:t>
            </w:r>
            <w:r w:rsidR="00283143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83143" w:rsidRPr="002D427D" w:rsidRDefault="00283143" w:rsidP="008F0BF8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</w:pP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Time when user’s </w:t>
            </w:r>
            <w:r w:rsidR="00A36E46"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>post</w:t>
            </w:r>
            <w:r w:rsidRPr="002D427D">
              <w:rPr>
                <w:rFonts w:ascii="Arial" w:hAnsi="Arial"/>
                <w:i w:val="0"/>
                <w:color w:val="000000" w:themeColor="text1"/>
                <w:sz w:val="24"/>
                <w:szCs w:val="24"/>
              </w:rPr>
              <w:t xml:space="preserve"> is updated</w:t>
            </w:r>
          </w:p>
        </w:tc>
      </w:tr>
    </w:tbl>
    <w:p w:rsidR="00910552" w:rsidRPr="002D427D" w:rsidRDefault="00910552" w:rsidP="00EE4AEF">
      <w:pPr>
        <w:pStyle w:val="Heading1"/>
        <w:numPr>
          <w:ilvl w:val="0"/>
          <w:numId w:val="3"/>
        </w:numPr>
        <w:ind w:left="432"/>
        <w:rPr>
          <w:rFonts w:ascii="Arial" w:hAnsi="Arial" w:cs="Arial"/>
          <w:color w:val="auto"/>
          <w:sz w:val="24"/>
          <w:szCs w:val="24"/>
          <w:lang w:eastAsia="ja-JP"/>
        </w:rPr>
      </w:pPr>
      <w:bookmarkStart w:id="52" w:name="_Toc370076917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lastRenderedPageBreak/>
        <w:t>File design</w:t>
      </w:r>
      <w:bookmarkEnd w:id="52"/>
    </w:p>
    <w:p w:rsidR="00B235B4" w:rsidRPr="002D427D" w:rsidRDefault="00283143" w:rsidP="00B235B4">
      <w:pPr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  <w:lang w:eastAsia="ja-JP"/>
        </w:rPr>
        <w:t>N/A</w:t>
      </w:r>
    </w:p>
    <w:p w:rsidR="00910552" w:rsidRPr="002D427D" w:rsidRDefault="00910552" w:rsidP="00EE4AEF">
      <w:pPr>
        <w:pStyle w:val="Heading1"/>
        <w:numPr>
          <w:ilvl w:val="0"/>
          <w:numId w:val="3"/>
        </w:numPr>
        <w:ind w:left="432"/>
        <w:rPr>
          <w:rFonts w:ascii="Arial" w:hAnsi="Arial" w:cs="Arial"/>
          <w:color w:val="auto"/>
          <w:sz w:val="24"/>
          <w:szCs w:val="24"/>
          <w:lang w:eastAsia="ja-JP"/>
        </w:rPr>
      </w:pPr>
      <w:bookmarkStart w:id="53" w:name="_Toc370076918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lastRenderedPageBreak/>
        <w:t>Code Design</w:t>
      </w:r>
      <w:bookmarkEnd w:id="53"/>
    </w:p>
    <w:p w:rsidR="00910552" w:rsidRPr="002D427D" w:rsidRDefault="00283143" w:rsidP="00B235B4">
      <w:pPr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  <w:lang w:eastAsia="ja-JP"/>
        </w:rPr>
        <w:t>N/A</w:t>
      </w:r>
    </w:p>
    <w:p w:rsidR="00910552" w:rsidRPr="002D427D" w:rsidRDefault="00910552">
      <w:pPr>
        <w:pStyle w:val="Heading2"/>
        <w:rPr>
          <w:rFonts w:ascii="Arial" w:hAnsi="Arial" w:cs="Arial"/>
          <w:color w:val="auto"/>
          <w:sz w:val="24"/>
          <w:szCs w:val="24"/>
          <w:lang w:eastAsia="ja-JP"/>
        </w:rPr>
      </w:pPr>
      <w:bookmarkStart w:id="54" w:name="_Toc370076919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t>Customer Code</w:t>
      </w:r>
      <w:bookmarkEnd w:id="54"/>
    </w:p>
    <w:p w:rsidR="00910552" w:rsidRPr="002D427D" w:rsidRDefault="00283143">
      <w:pPr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  <w:lang w:eastAsia="ja-JP"/>
        </w:rPr>
        <w:t>N/A</w:t>
      </w:r>
    </w:p>
    <w:p w:rsidR="002F5BE5" w:rsidRPr="002D427D" w:rsidRDefault="002F5BE5" w:rsidP="00EE4AEF">
      <w:pPr>
        <w:pStyle w:val="Heading1"/>
        <w:numPr>
          <w:ilvl w:val="0"/>
          <w:numId w:val="3"/>
        </w:numPr>
        <w:ind w:left="432"/>
        <w:rPr>
          <w:rFonts w:ascii="Arial" w:hAnsi="Arial" w:cs="Arial"/>
          <w:color w:val="auto"/>
          <w:sz w:val="24"/>
          <w:szCs w:val="24"/>
          <w:lang w:eastAsia="ja-JP"/>
        </w:rPr>
      </w:pPr>
      <w:bookmarkStart w:id="55" w:name="_Toc370076920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lastRenderedPageBreak/>
        <w:t>Other considerations</w:t>
      </w:r>
      <w:bookmarkEnd w:id="55"/>
    </w:p>
    <w:p w:rsidR="002F5BE5" w:rsidRPr="002D427D" w:rsidRDefault="00283143" w:rsidP="00B235B4">
      <w:pPr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  <w:lang w:eastAsia="ja-JP"/>
        </w:rPr>
        <w:t>N/A</w:t>
      </w:r>
    </w:p>
    <w:p w:rsidR="002F5BE5" w:rsidRPr="002D427D" w:rsidRDefault="002F5BE5" w:rsidP="002F5BE5">
      <w:pPr>
        <w:rPr>
          <w:rFonts w:ascii="Arial" w:hAnsi="Arial"/>
          <w:lang w:eastAsia="ja-JP"/>
        </w:rPr>
      </w:pPr>
    </w:p>
    <w:p w:rsidR="00910552" w:rsidRPr="002D427D" w:rsidRDefault="00910552" w:rsidP="00EE4AEF">
      <w:pPr>
        <w:pStyle w:val="Heading1"/>
        <w:numPr>
          <w:ilvl w:val="0"/>
          <w:numId w:val="3"/>
        </w:numPr>
        <w:ind w:left="432"/>
        <w:rPr>
          <w:rFonts w:ascii="Arial" w:hAnsi="Arial" w:cs="Arial"/>
          <w:color w:val="auto"/>
          <w:sz w:val="24"/>
          <w:szCs w:val="24"/>
          <w:lang w:eastAsia="ja-JP"/>
        </w:rPr>
      </w:pPr>
      <w:bookmarkStart w:id="56" w:name="_Toc370076921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lastRenderedPageBreak/>
        <w:t>Appendix</w:t>
      </w:r>
      <w:bookmarkEnd w:id="56"/>
    </w:p>
    <w:p w:rsidR="00910552" w:rsidRPr="002D427D" w:rsidRDefault="00910552">
      <w:pPr>
        <w:pStyle w:val="Heading2"/>
        <w:rPr>
          <w:rFonts w:ascii="Arial" w:hAnsi="Arial" w:cs="Arial"/>
          <w:color w:val="auto"/>
          <w:sz w:val="24"/>
          <w:szCs w:val="24"/>
          <w:lang w:eastAsia="ja-JP"/>
        </w:rPr>
      </w:pPr>
      <w:bookmarkStart w:id="57" w:name="_Toc370076922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t>Data format symbol</w:t>
      </w:r>
      <w:bookmarkEnd w:id="57"/>
      <w:r w:rsidRPr="002D427D">
        <w:rPr>
          <w:rFonts w:ascii="Arial" w:hAnsi="Arial" w:cs="Arial"/>
          <w:color w:val="auto"/>
          <w:sz w:val="24"/>
          <w:szCs w:val="24"/>
          <w:lang w:eastAsia="ja-JP"/>
        </w:rPr>
        <w:t xml:space="preserve"> </w:t>
      </w:r>
    </w:p>
    <w:p w:rsidR="00910552" w:rsidRPr="002D427D" w:rsidRDefault="00910552" w:rsidP="007D152E">
      <w:pPr>
        <w:jc w:val="both"/>
        <w:rPr>
          <w:rFonts w:ascii="Arial" w:hAnsi="Arial"/>
          <w:sz w:val="24"/>
          <w:szCs w:val="24"/>
          <w:lang w:eastAsia="ja-JP"/>
        </w:rPr>
      </w:pPr>
      <w:r w:rsidRPr="002D427D">
        <w:rPr>
          <w:rFonts w:ascii="Arial" w:hAnsi="Arial"/>
          <w:sz w:val="24"/>
          <w:szCs w:val="24"/>
          <w:lang w:eastAsia="ja-JP"/>
        </w:rPr>
        <w:t>Following symbols are used to describe format of data field in files as well as in tables.</w:t>
      </w:r>
    </w:p>
    <w:p w:rsidR="00283143" w:rsidRPr="002D427D" w:rsidRDefault="00283143">
      <w:pPr>
        <w:rPr>
          <w:rFonts w:ascii="Arial" w:hAnsi="Arial"/>
          <w:sz w:val="24"/>
          <w:szCs w:val="24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3"/>
        <w:gridCol w:w="7201"/>
      </w:tblGrid>
      <w:tr w:rsidR="00910552" w:rsidRPr="002D427D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2D427D" w:rsidRDefault="00910552">
            <w:pPr>
              <w:pStyle w:val="NormalTableHeader"/>
              <w:rPr>
                <w:rFonts w:ascii="Arial" w:hAnsi="Arial"/>
                <w:sz w:val="24"/>
                <w:szCs w:val="24"/>
              </w:rPr>
            </w:pPr>
            <w:r w:rsidRPr="002D427D">
              <w:rPr>
                <w:rFonts w:ascii="Arial" w:hAnsi="Arial"/>
                <w:sz w:val="24"/>
                <w:szCs w:val="24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2D427D" w:rsidRDefault="00910552">
            <w:pPr>
              <w:pStyle w:val="NormalTableHeader"/>
              <w:rPr>
                <w:rFonts w:ascii="Arial" w:hAnsi="Arial"/>
                <w:sz w:val="24"/>
                <w:szCs w:val="24"/>
              </w:rPr>
            </w:pPr>
            <w:r w:rsidRPr="002D427D">
              <w:rPr>
                <w:rFonts w:ascii="Arial" w:hAnsi="Arial"/>
                <w:sz w:val="24"/>
                <w:szCs w:val="24"/>
              </w:rPr>
              <w:t>Description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Digit placeholder.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Decimal placeholder.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Thousands separator.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Time separator.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 xml:space="preserve">Date separator. 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Convert all the characters that follow to uppercase.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Convert all the characters that follow to lowercase.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7D152E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Alphanumeric character placeholder (entry optional).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Digit placeholder (entry optional). For example: 0 – 9.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Digit placeholder (entry required). For example: 0 – 9.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2D427D" w:rsidRDefault="00910552" w:rsidP="008F0BF8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2D427D" w:rsidRDefault="00910552" w:rsidP="00CC2500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 xml:space="preserve">Character </w:t>
            </w:r>
            <w:r w:rsidR="00E20344" w:rsidRPr="002D427D">
              <w:rPr>
                <w:rFonts w:ascii="Arial" w:hAnsi="Arial"/>
                <w:sz w:val="24"/>
                <w:szCs w:val="24"/>
                <w:lang w:eastAsia="ja-JP"/>
              </w:rPr>
              <w:t>placeholder (</w:t>
            </w: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 xml:space="preserve">entry required). Valid values for this </w:t>
            </w: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lastRenderedPageBreak/>
              <w:t>placeholder are ANSI characters in the following ranges: 32-126 and 128-255.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lastRenderedPageBreak/>
              <w:t>?</w:t>
            </w:r>
          </w:p>
        </w:tc>
        <w:tc>
          <w:tcPr>
            <w:tcW w:w="11636" w:type="dxa"/>
          </w:tcPr>
          <w:p w:rsidR="00910552" w:rsidRPr="002D427D" w:rsidRDefault="00910552" w:rsidP="00CC2500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Letter placeholder. For example: a – z or A – Z.</w:t>
            </w:r>
          </w:p>
        </w:tc>
      </w:tr>
      <w:tr w:rsidR="00910552" w:rsidRPr="002D427D" w:rsidTr="007D152E">
        <w:trPr>
          <w:jc w:val="center"/>
        </w:trPr>
        <w:tc>
          <w:tcPr>
            <w:tcW w:w="1008" w:type="dxa"/>
          </w:tcPr>
          <w:p w:rsidR="00910552" w:rsidRPr="002D427D" w:rsidRDefault="00910552" w:rsidP="0016707D">
            <w:pPr>
              <w:ind w:left="0"/>
              <w:jc w:val="center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2D427D" w:rsidRDefault="00910552" w:rsidP="00CC2500">
            <w:pPr>
              <w:ind w:left="0"/>
              <w:jc w:val="both"/>
              <w:rPr>
                <w:rFonts w:ascii="Arial" w:hAnsi="Arial"/>
                <w:sz w:val="24"/>
                <w:szCs w:val="24"/>
                <w:lang w:eastAsia="ja-JP"/>
              </w:rPr>
            </w:pPr>
            <w:r w:rsidRPr="002D427D">
              <w:rPr>
                <w:rFonts w:ascii="Arial" w:hAnsi="Arial"/>
                <w:sz w:val="24"/>
                <w:szCs w:val="24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2D427D" w:rsidRDefault="00DF3E15">
      <w:pPr>
        <w:ind w:left="0"/>
        <w:rPr>
          <w:rFonts w:ascii="Arial" w:hAnsi="Arial"/>
          <w:lang w:eastAsia="ja-JP"/>
        </w:rPr>
      </w:pPr>
    </w:p>
    <w:p w:rsidR="00DF3E15" w:rsidRPr="002D427D" w:rsidRDefault="00DF3E15" w:rsidP="00DF3E15">
      <w:pPr>
        <w:rPr>
          <w:rFonts w:ascii="Arial" w:hAnsi="Arial"/>
          <w:lang w:eastAsia="ja-JP"/>
        </w:rPr>
      </w:pPr>
    </w:p>
    <w:p w:rsidR="00DF3E15" w:rsidRPr="002D427D" w:rsidRDefault="00DF3E15" w:rsidP="00DF3E15">
      <w:pPr>
        <w:rPr>
          <w:rFonts w:ascii="Arial" w:hAnsi="Arial"/>
          <w:lang w:eastAsia="ja-JP"/>
        </w:rPr>
      </w:pPr>
    </w:p>
    <w:p w:rsidR="00DF3E15" w:rsidRPr="002D427D" w:rsidRDefault="00DF3E15" w:rsidP="00DF3E15">
      <w:pPr>
        <w:rPr>
          <w:rFonts w:ascii="Arial" w:hAnsi="Arial"/>
          <w:lang w:eastAsia="ja-JP"/>
        </w:rPr>
      </w:pPr>
    </w:p>
    <w:p w:rsidR="00DF3E15" w:rsidRPr="002D427D" w:rsidRDefault="00DF3E15" w:rsidP="00DF3E15">
      <w:pPr>
        <w:rPr>
          <w:rFonts w:ascii="Arial" w:hAnsi="Arial"/>
          <w:lang w:eastAsia="ja-JP"/>
        </w:rPr>
      </w:pPr>
    </w:p>
    <w:p w:rsidR="00DF3E15" w:rsidRPr="002D427D" w:rsidRDefault="00DF3E15" w:rsidP="00DF3E15">
      <w:pPr>
        <w:rPr>
          <w:rFonts w:ascii="Arial" w:hAnsi="Arial"/>
          <w:lang w:eastAsia="ja-JP"/>
        </w:rPr>
      </w:pPr>
    </w:p>
    <w:p w:rsidR="00DF3E15" w:rsidRPr="002D427D" w:rsidRDefault="00DF3E15" w:rsidP="00DF3E15">
      <w:pPr>
        <w:rPr>
          <w:rFonts w:ascii="Arial" w:hAnsi="Arial"/>
          <w:lang w:eastAsia="ja-JP"/>
        </w:rPr>
      </w:pPr>
    </w:p>
    <w:p w:rsidR="00DF3E15" w:rsidRPr="002D427D" w:rsidRDefault="00DF3E15" w:rsidP="00DF3E15">
      <w:pPr>
        <w:rPr>
          <w:rFonts w:ascii="Arial" w:hAnsi="Arial"/>
          <w:lang w:eastAsia="ja-JP"/>
        </w:rPr>
      </w:pPr>
    </w:p>
    <w:p w:rsidR="00DF3E15" w:rsidRPr="002D427D" w:rsidRDefault="00DF3E15" w:rsidP="00DF3E15">
      <w:pPr>
        <w:rPr>
          <w:rFonts w:ascii="Arial" w:hAnsi="Arial"/>
          <w:lang w:eastAsia="ja-JP"/>
        </w:rPr>
      </w:pPr>
    </w:p>
    <w:p w:rsidR="00DF3E15" w:rsidRPr="002D427D" w:rsidRDefault="00DF3E15" w:rsidP="00DF3E15">
      <w:pPr>
        <w:rPr>
          <w:rFonts w:ascii="Arial" w:hAnsi="Arial"/>
          <w:lang w:eastAsia="ja-JP"/>
        </w:rPr>
      </w:pPr>
    </w:p>
    <w:p w:rsidR="00910552" w:rsidRPr="002D427D" w:rsidRDefault="00910552" w:rsidP="00DF3E15">
      <w:pPr>
        <w:jc w:val="right"/>
        <w:rPr>
          <w:rFonts w:ascii="Arial" w:hAnsi="Arial"/>
          <w:lang w:eastAsia="ja-JP"/>
        </w:rPr>
      </w:pPr>
    </w:p>
    <w:sectPr w:rsidR="00910552" w:rsidRPr="002D427D" w:rsidSect="00F41E13">
      <w:headerReference w:type="default" r:id="rId14"/>
      <w:footerReference w:type="default" r:id="rId15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3A1" w:rsidRDefault="00B023A1">
      <w:r>
        <w:separator/>
      </w:r>
    </w:p>
  </w:endnote>
  <w:endnote w:type="continuationSeparator" w:id="0">
    <w:p w:rsidR="00B023A1" w:rsidRDefault="00B02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7D" w:rsidRPr="009E408B" w:rsidRDefault="002D427D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 w:rsidR="00503FD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03FDB">
      <w:rPr>
        <w:rStyle w:val="PageNumber"/>
      </w:rPr>
      <w:fldChar w:fldCharType="separate"/>
    </w:r>
    <w:r w:rsidR="00E40B67">
      <w:rPr>
        <w:rStyle w:val="PageNumber"/>
      </w:rPr>
      <w:t>4</w:t>
    </w:r>
    <w:r w:rsidR="00503FDB">
      <w:rPr>
        <w:rStyle w:val="PageNumber"/>
      </w:rPr>
      <w:fldChar w:fldCharType="end"/>
    </w:r>
    <w:r>
      <w:rPr>
        <w:rStyle w:val="PageNumber"/>
      </w:rPr>
      <w:t>/</w:t>
    </w:r>
    <w:r w:rsidR="00503FDB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03FDB">
      <w:rPr>
        <w:rStyle w:val="PageNumber"/>
      </w:rPr>
      <w:fldChar w:fldCharType="separate"/>
    </w:r>
    <w:r w:rsidR="00E40B67">
      <w:rPr>
        <w:rStyle w:val="PageNumber"/>
      </w:rPr>
      <w:t>26</w:t>
    </w:r>
    <w:r w:rsidR="00503FDB">
      <w:rPr>
        <w:rStyle w:val="PageNumber"/>
      </w:rPr>
      <w:fldChar w:fldCharType="end"/>
    </w:r>
  </w:p>
  <w:p w:rsidR="002D427D" w:rsidRPr="00EF7E12" w:rsidRDefault="002D427D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7D" w:rsidRPr="009E408B" w:rsidRDefault="002D427D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 w:rsidR="00503FD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03FDB">
      <w:rPr>
        <w:rStyle w:val="PageNumber"/>
      </w:rPr>
      <w:fldChar w:fldCharType="separate"/>
    </w:r>
    <w:r w:rsidR="00E40B67">
      <w:rPr>
        <w:rStyle w:val="PageNumber"/>
      </w:rPr>
      <w:t>26</w:t>
    </w:r>
    <w:r w:rsidR="00503FDB">
      <w:rPr>
        <w:rStyle w:val="PageNumber"/>
      </w:rPr>
      <w:fldChar w:fldCharType="end"/>
    </w:r>
    <w:r>
      <w:rPr>
        <w:rStyle w:val="PageNumber"/>
      </w:rPr>
      <w:t>/</w:t>
    </w:r>
    <w:r w:rsidR="00503FDB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03FDB">
      <w:rPr>
        <w:rStyle w:val="PageNumber"/>
      </w:rPr>
      <w:fldChar w:fldCharType="separate"/>
    </w:r>
    <w:r w:rsidR="00E40B67">
      <w:rPr>
        <w:rStyle w:val="PageNumber"/>
      </w:rPr>
      <w:t>26</w:t>
    </w:r>
    <w:r w:rsidR="00503FDB">
      <w:rPr>
        <w:rStyle w:val="PageNumber"/>
      </w:rPr>
      <w:fldChar w:fldCharType="end"/>
    </w:r>
    <w:r>
      <w:tab/>
    </w:r>
    <w:r>
      <w:tab/>
    </w:r>
    <w:r>
      <w:tab/>
    </w:r>
    <w:r>
      <w:tab/>
    </w:r>
    <w:r w:rsidR="00503FD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03FDB">
      <w:rPr>
        <w:rStyle w:val="PageNumber"/>
      </w:rPr>
      <w:fldChar w:fldCharType="separate"/>
    </w:r>
    <w:r w:rsidR="00E40B67">
      <w:rPr>
        <w:rStyle w:val="PageNumber"/>
      </w:rPr>
      <w:t>26</w:t>
    </w:r>
    <w:r w:rsidR="00503FDB">
      <w:rPr>
        <w:rStyle w:val="PageNumber"/>
      </w:rPr>
      <w:fldChar w:fldCharType="end"/>
    </w:r>
    <w:r>
      <w:rPr>
        <w:rStyle w:val="PageNumber"/>
      </w:rPr>
      <w:t>/</w:t>
    </w:r>
    <w:r w:rsidR="00503FDB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03FDB">
      <w:rPr>
        <w:rStyle w:val="PageNumber"/>
      </w:rPr>
      <w:fldChar w:fldCharType="separate"/>
    </w:r>
    <w:r w:rsidR="00E40B67">
      <w:rPr>
        <w:rStyle w:val="PageNumber"/>
      </w:rPr>
      <w:t>26</w:t>
    </w:r>
    <w:r w:rsidR="00503FDB">
      <w:rPr>
        <w:rStyle w:val="PageNumber"/>
      </w:rPr>
      <w:fldChar w:fldCharType="end"/>
    </w:r>
  </w:p>
  <w:p w:rsidR="002D427D" w:rsidRPr="00EF7E12" w:rsidRDefault="002D427D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3A1" w:rsidRDefault="00B023A1">
      <w:r>
        <w:separator/>
      </w:r>
    </w:p>
  </w:footnote>
  <w:footnote w:type="continuationSeparator" w:id="0">
    <w:p w:rsidR="00B023A1" w:rsidRDefault="00B023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7D" w:rsidRDefault="002D427D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 w:rsidR="00190B9A">
      <w:rPr>
        <w:rFonts w:hint="eastAsia"/>
        <w:lang w:eastAsia="ja-JP"/>
      </w:rPr>
      <w:t xml:space="preserve"> </w:t>
    </w:r>
    <w:r w:rsidR="00E40B67">
      <w:rPr>
        <w:rFonts w:hint="eastAsia"/>
        <w:lang w:eastAsia="ja-JP"/>
      </w:rPr>
      <w:t xml:space="preserve">  </w:t>
    </w:r>
    <w:r>
      <w:t>v</w:t>
    </w:r>
    <w:r w:rsidR="00E40B67">
      <w:rPr>
        <w:rFonts w:hint="eastAsia"/>
        <w:lang w:eastAsia="ja-JP"/>
      </w:rPr>
      <w:t>1.0</w:t>
    </w:r>
  </w:p>
  <w:p w:rsidR="002D427D" w:rsidRPr="00BB40B2" w:rsidRDefault="002D427D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7D" w:rsidRDefault="002D427D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7D" w:rsidRDefault="002D427D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55703">
      <w:rPr>
        <w:rFonts w:hint="eastAsia"/>
        <w:lang w:eastAsia="ja-JP"/>
      </w:rPr>
      <w:t xml:space="preserve">                </w:t>
    </w:r>
    <w:r w:rsidR="00E40B67">
      <w:rPr>
        <w:rFonts w:hint="eastAsia"/>
        <w:lang w:eastAsia="ja-JP"/>
      </w:rPr>
      <w:t xml:space="preserve">   </w:t>
    </w:r>
    <w:r>
      <w:t>v</w:t>
    </w:r>
    <w:r w:rsidR="00E40B67">
      <w:rPr>
        <w:rFonts w:hint="eastAsia"/>
        <w:lang w:eastAsia="ja-JP"/>
      </w:rPr>
      <w:t>1.0</w:t>
    </w:r>
  </w:p>
  <w:p w:rsidR="002D427D" w:rsidRPr="00BB40B2" w:rsidRDefault="002D427D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8E627CF"/>
    <w:multiLevelType w:val="hybridMultilevel"/>
    <w:tmpl w:val="A83EF9FA"/>
    <w:lvl w:ilvl="0" w:tplc="474244CC">
      <w:start w:val="1"/>
      <w:numFmt w:val="decimal"/>
      <w:lvlText w:val="%1"/>
      <w:lvlJc w:val="righ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2C0E4B17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9054293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3D800CF2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72B0495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3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6">
    <w:nsid w:val="798F2C85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8"/>
  </w:num>
  <w:num w:numId="6">
    <w:abstractNumId w:val="20"/>
  </w:num>
  <w:num w:numId="7">
    <w:abstractNumId w:val="20"/>
  </w:num>
  <w:num w:numId="8">
    <w:abstractNumId w:val="20"/>
  </w:num>
  <w:num w:numId="9">
    <w:abstractNumId w:val="14"/>
  </w:num>
  <w:num w:numId="10">
    <w:abstractNumId w:val="27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2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5"/>
  </w:num>
  <w:num w:numId="22">
    <w:abstractNumId w:val="24"/>
  </w:num>
  <w:num w:numId="23">
    <w:abstractNumId w:val="21"/>
  </w:num>
  <w:num w:numId="24">
    <w:abstractNumId w:val="18"/>
  </w:num>
  <w:num w:numId="25">
    <w:abstractNumId w:val="11"/>
  </w:num>
  <w:num w:numId="26">
    <w:abstractNumId w:val="23"/>
  </w:num>
  <w:num w:numId="27">
    <w:abstractNumId w:val="13"/>
  </w:num>
  <w:num w:numId="28">
    <w:abstractNumId w:val="10"/>
  </w:num>
  <w:num w:numId="29">
    <w:abstractNumId w:val="16"/>
  </w:num>
  <w:num w:numId="30">
    <w:abstractNumId w:val="9"/>
  </w:num>
  <w:num w:numId="31">
    <w:abstractNumId w:val="12"/>
  </w:num>
  <w:num w:numId="32">
    <w:abstractNumId w:val="15"/>
  </w:num>
  <w:num w:numId="33">
    <w:abstractNumId w:val="19"/>
  </w:num>
  <w:num w:numId="34">
    <w:abstractNumId w:val="26"/>
  </w:num>
  <w:num w:numId="35">
    <w:abstractNumId w:val="17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A0A4A"/>
    <w:rsid w:val="00024C24"/>
    <w:rsid w:val="00037601"/>
    <w:rsid w:val="00060D58"/>
    <w:rsid w:val="00084EE0"/>
    <w:rsid w:val="00087EA6"/>
    <w:rsid w:val="000A0A4A"/>
    <w:rsid w:val="000A0FD9"/>
    <w:rsid w:val="000B5ACD"/>
    <w:rsid w:val="000C02E5"/>
    <w:rsid w:val="000D35EC"/>
    <w:rsid w:val="0010798B"/>
    <w:rsid w:val="00116811"/>
    <w:rsid w:val="00134E0D"/>
    <w:rsid w:val="001409A4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F4EAF"/>
    <w:rsid w:val="002557F0"/>
    <w:rsid w:val="00283143"/>
    <w:rsid w:val="002A04E6"/>
    <w:rsid w:val="002B5E4C"/>
    <w:rsid w:val="002C6D3D"/>
    <w:rsid w:val="002D427D"/>
    <w:rsid w:val="002F5BE5"/>
    <w:rsid w:val="003349C0"/>
    <w:rsid w:val="00374B15"/>
    <w:rsid w:val="00377745"/>
    <w:rsid w:val="003A3F85"/>
    <w:rsid w:val="003B68C1"/>
    <w:rsid w:val="0040662E"/>
    <w:rsid w:val="004116FE"/>
    <w:rsid w:val="00432C0E"/>
    <w:rsid w:val="004332E0"/>
    <w:rsid w:val="0044404B"/>
    <w:rsid w:val="0046356B"/>
    <w:rsid w:val="004C11DD"/>
    <w:rsid w:val="00503FDB"/>
    <w:rsid w:val="0050654F"/>
    <w:rsid w:val="00514065"/>
    <w:rsid w:val="00567ABD"/>
    <w:rsid w:val="005B3465"/>
    <w:rsid w:val="006043F7"/>
    <w:rsid w:val="006111EC"/>
    <w:rsid w:val="00655703"/>
    <w:rsid w:val="0065685E"/>
    <w:rsid w:val="00682004"/>
    <w:rsid w:val="006A0113"/>
    <w:rsid w:val="006F66D5"/>
    <w:rsid w:val="00747F59"/>
    <w:rsid w:val="007670E3"/>
    <w:rsid w:val="00773614"/>
    <w:rsid w:val="00776C5B"/>
    <w:rsid w:val="007A1968"/>
    <w:rsid w:val="007D152E"/>
    <w:rsid w:val="007F683F"/>
    <w:rsid w:val="0082531C"/>
    <w:rsid w:val="00834CC5"/>
    <w:rsid w:val="0084278C"/>
    <w:rsid w:val="008443BC"/>
    <w:rsid w:val="00863208"/>
    <w:rsid w:val="008A6C56"/>
    <w:rsid w:val="008E01ED"/>
    <w:rsid w:val="008F0BF8"/>
    <w:rsid w:val="008F6AC6"/>
    <w:rsid w:val="00903279"/>
    <w:rsid w:val="00910552"/>
    <w:rsid w:val="00920FF5"/>
    <w:rsid w:val="00956F28"/>
    <w:rsid w:val="00973924"/>
    <w:rsid w:val="00993415"/>
    <w:rsid w:val="009A3EEF"/>
    <w:rsid w:val="009B7D07"/>
    <w:rsid w:val="00A01054"/>
    <w:rsid w:val="00A36E46"/>
    <w:rsid w:val="00A40C73"/>
    <w:rsid w:val="00A64F1A"/>
    <w:rsid w:val="00A76EDD"/>
    <w:rsid w:val="00A871B0"/>
    <w:rsid w:val="00A957C7"/>
    <w:rsid w:val="00AC4198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71D64"/>
    <w:rsid w:val="00B72927"/>
    <w:rsid w:val="00BA49C1"/>
    <w:rsid w:val="00BA653F"/>
    <w:rsid w:val="00BB40B2"/>
    <w:rsid w:val="00BC09AF"/>
    <w:rsid w:val="00BD04C0"/>
    <w:rsid w:val="00BF35B5"/>
    <w:rsid w:val="00C136AD"/>
    <w:rsid w:val="00C36075"/>
    <w:rsid w:val="00C36E3C"/>
    <w:rsid w:val="00C52B69"/>
    <w:rsid w:val="00C6219A"/>
    <w:rsid w:val="00C65265"/>
    <w:rsid w:val="00CA0958"/>
    <w:rsid w:val="00CB459A"/>
    <w:rsid w:val="00CC2500"/>
    <w:rsid w:val="00CD718C"/>
    <w:rsid w:val="00CE4B49"/>
    <w:rsid w:val="00D043E6"/>
    <w:rsid w:val="00D048F2"/>
    <w:rsid w:val="00D04960"/>
    <w:rsid w:val="00D60FE0"/>
    <w:rsid w:val="00D73F22"/>
    <w:rsid w:val="00D8609A"/>
    <w:rsid w:val="00D972BF"/>
    <w:rsid w:val="00DA79C2"/>
    <w:rsid w:val="00DB57D5"/>
    <w:rsid w:val="00DD07D6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B10D3"/>
    <w:rsid w:val="00EB6179"/>
    <w:rsid w:val="00ED2794"/>
    <w:rsid w:val="00EE4AEF"/>
    <w:rsid w:val="00EF2DFB"/>
    <w:rsid w:val="00EF7E12"/>
    <w:rsid w:val="00F26180"/>
    <w:rsid w:val="00F41E13"/>
    <w:rsid w:val="00F876A9"/>
    <w:rsid w:val="00FB5621"/>
    <w:rsid w:val="00FF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FF5F2F"/>
    <w:pPr>
      <w:widowControl w:val="0"/>
      <w:jc w:val="center"/>
    </w:pPr>
    <w:rPr>
      <w:rFonts w:ascii="Swis721 BlkEx BT" w:hAnsi="Swis721 BlkEx BT"/>
      <w:b/>
      <w:color w:val="6E2500"/>
      <w:sz w:val="36"/>
      <w:szCs w:val="36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FF5F2F"/>
    <w:pPr>
      <w:widowControl w:val="0"/>
      <w:jc w:val="center"/>
    </w:pPr>
    <w:rPr>
      <w:rFonts w:ascii="Swis721 BlkEx BT" w:hAnsi="Swis721 BlkEx BT"/>
      <w:b/>
      <w:color w:val="6E2500"/>
      <w:sz w:val="36"/>
      <w:szCs w:val="36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tabs>
        <w:tab w:val="num" w:pos="1080"/>
      </w:tabs>
      <w:ind w:left="1080" w:hanging="360"/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tabs>
        <w:tab w:val="num" w:pos="643"/>
      </w:tabs>
      <w:ind w:left="643" w:hanging="360"/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tabs>
        <w:tab w:val="num" w:pos="720"/>
        <w:tab w:val="num" w:pos="1209"/>
      </w:tabs>
      <w:ind w:hanging="36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tabs>
        <w:tab w:val="num" w:pos="1080"/>
        <w:tab w:val="num" w:pos="1640"/>
      </w:tabs>
      <w:ind w:left="1080" w:hanging="42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tabs>
        <w:tab w:val="num" w:pos="643"/>
        <w:tab w:val="num" w:pos="1440"/>
      </w:tabs>
      <w:ind w:left="1440" w:hanging="36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tabs>
        <w:tab w:val="num" w:pos="1209"/>
        <w:tab w:val="num" w:pos="1800"/>
      </w:tabs>
      <w:ind w:left="1800" w:hanging="36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tabs>
        <w:tab w:val="left" w:pos="1000"/>
        <w:tab w:val="num" w:pos="1492"/>
      </w:tabs>
      <w:ind w:left="1492" w:hanging="360"/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tabs>
        <w:tab w:val="clear" w:pos="1000"/>
        <w:tab w:val="clear" w:pos="1492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tabs>
        <w:tab w:val="num" w:pos="1780"/>
      </w:tabs>
      <w:ind w:left="1780" w:hanging="360"/>
    </w:pPr>
    <w:rPr>
      <w:bCs w:val="0"/>
      <w:noProof/>
    </w:rPr>
  </w:style>
  <w:style w:type="paragraph" w:styleId="ListNumber2">
    <w:name w:val="List Number 2"/>
    <w:basedOn w:val="Normal"/>
    <w:rsid w:val="00A957C7"/>
    <w:pPr>
      <w:tabs>
        <w:tab w:val="num" w:pos="720"/>
        <w:tab w:val="num" w:pos="1640"/>
      </w:tabs>
      <w:ind w:hanging="420"/>
    </w:pPr>
    <w:rPr>
      <w:bCs w:val="0"/>
      <w:noProof/>
    </w:rPr>
  </w:style>
  <w:style w:type="paragraph" w:styleId="ListNumber3">
    <w:name w:val="List Number 3"/>
    <w:basedOn w:val="Normal"/>
    <w:rsid w:val="00A957C7"/>
    <w:pPr>
      <w:tabs>
        <w:tab w:val="num" w:pos="1080"/>
      </w:tabs>
      <w:ind w:left="1080" w:hanging="360"/>
    </w:pPr>
    <w:rPr>
      <w:bCs w:val="0"/>
      <w:noProof/>
    </w:rPr>
  </w:style>
  <w:style w:type="paragraph" w:styleId="ListNumber4">
    <w:name w:val="List Number 4"/>
    <w:basedOn w:val="Normal"/>
    <w:rsid w:val="00A957C7"/>
    <w:pPr>
      <w:tabs>
        <w:tab w:val="num" w:pos="1440"/>
      </w:tabs>
      <w:ind w:left="1440" w:hanging="360"/>
    </w:pPr>
    <w:rPr>
      <w:bCs w:val="0"/>
      <w:noProof/>
    </w:rPr>
  </w:style>
  <w:style w:type="paragraph" w:styleId="ListNumber5">
    <w:name w:val="List Number 5"/>
    <w:basedOn w:val="Normal"/>
    <w:rsid w:val="00A957C7"/>
    <w:pPr>
      <w:tabs>
        <w:tab w:val="num" w:pos="1800"/>
      </w:tabs>
      <w:ind w:left="1800" w:hanging="36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spacing w:before="60"/>
      <w:ind w:hanging="3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tabs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tabs>
        <w:tab w:val="clear" w:pos="492"/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ind w:hanging="360"/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ind w:hanging="360"/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semiHidden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F3D2F-C4D8-473D-A054-EAEAADA9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900</TotalTime>
  <Pages>26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dc:description>Add 5. OTHER CONSIDERATIONS</dc:description>
  <cp:lastModifiedBy>Hang</cp:lastModifiedBy>
  <cp:revision>73</cp:revision>
  <cp:lastPrinted>1900-12-31T17:00:00Z</cp:lastPrinted>
  <dcterms:created xsi:type="dcterms:W3CDTF">2013-09-23T09:56:00Z</dcterms:created>
  <dcterms:modified xsi:type="dcterms:W3CDTF">2013-10-24T15:29:00Z</dcterms:modified>
</cp:coreProperties>
</file>