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FA052D" w:rsidP="00FA052D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FA052D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671FE4">
                  <w:pPr>
                    <w:pStyle w:val="HeaderTitle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671FE4">
            <w:pPr>
              <w:pStyle w:val="HeaderTitle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92AEE" w:rsidRDefault="00192AEE" w:rsidP="00192AEE">
            <w:pPr>
              <w:pStyle w:val="Bang"/>
            </w:pPr>
            <w:r w:rsidRPr="00192AEE">
              <w:t>V</w:t>
            </w:r>
            <w:r>
              <w:t>oluntary non</w:t>
            </w:r>
            <w:r w:rsidRPr="00192AEE">
              <w:t>-</w:t>
            </w:r>
            <w:r>
              <w:t>remunerated</w:t>
            </w:r>
            <w:r w:rsidRPr="00192AEE">
              <w:t xml:space="preserve"> </w:t>
            </w:r>
            <w:r>
              <w:t>blood donation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VNBD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 w:rsidR="00192AEE">
              <w:t>-2013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192AEE" w:rsidP="00192AEE">
            <w:pPr>
              <w:pStyle w:val="Bang"/>
            </w:pPr>
            <w:r>
              <w:t>09-09-2013</w:t>
            </w:r>
            <w:r w:rsidR="004B3D68">
              <w:t xml:space="preserve"> – </w:t>
            </w:r>
            <w:r w:rsidR="00693576">
              <w:rPr>
                <w:rFonts w:hint="eastAsia"/>
                <w:lang w:eastAsia="ja-JP"/>
              </w:rPr>
              <w:t>02-10</w:t>
            </w:r>
            <w:r>
              <w:t>-2013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192AEE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192AEE">
            <w:pPr>
              <w:pStyle w:val="Bang"/>
            </w:pPr>
            <w:r>
              <w:t xml:space="preserve">Bui </w:t>
            </w:r>
            <w:r w:rsidRPr="00FA052D">
              <w:rPr>
                <w:lang w:val="vi-VN"/>
              </w:rPr>
              <w:t>Dinh</w:t>
            </w:r>
            <w:r>
              <w:t xml:space="preserve"> </w:t>
            </w:r>
            <w:r w:rsidRPr="00FA052D">
              <w:rPr>
                <w:lang w:val="vi-VN"/>
              </w:rPr>
              <w:t>Chien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192AEE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09-09-2013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785DA6" w:rsidP="00785DA6">
            <w:pPr>
              <w:pStyle w:val="Bang"/>
            </w:pPr>
            <w:r>
              <w:t>10-12-2013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785DA6">
            <w:pPr>
              <w:pStyle w:val="Bang"/>
            </w:pPr>
            <w:r>
              <w:t xml:space="preserve">Ngo Tran </w:t>
            </w:r>
            <w:r w:rsidRPr="00FA052D">
              <w:rPr>
                <w:lang w:val="vi-VN"/>
              </w:rPr>
              <w:t>Linh</w:t>
            </w:r>
            <w:r>
              <w:t xml:space="preserve">, Nguyen Thi Tam, Pham Hung </w:t>
            </w:r>
            <w:r w:rsidRPr="00FA052D">
              <w:rPr>
                <w:lang w:val="vi-VN"/>
              </w:rPr>
              <w:t>Cuong</w:t>
            </w:r>
            <w:r>
              <w:t xml:space="preserve">, Le Huy Hoang, Nguyen </w:t>
            </w:r>
            <w:r w:rsidRPr="00FA052D">
              <w:rPr>
                <w:lang w:val="vi-VN"/>
              </w:rPr>
              <w:t>Manh</w:t>
            </w:r>
            <w:r>
              <w:t xml:space="preserve"> </w:t>
            </w:r>
            <w:r w:rsidRPr="00FA052D">
              <w:rPr>
                <w:lang w:val="vi-VN"/>
              </w:rPr>
              <w:t>Cuong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325</w:t>
            </w:r>
            <w:r w:rsidR="00785DA6">
              <w:t>person/day</w:t>
            </w:r>
          </w:p>
        </w:tc>
        <w:tc>
          <w:tcPr>
            <w:tcW w:w="4347" w:type="dxa"/>
            <w:vAlign w:val="center"/>
          </w:tcPr>
          <w:p w:rsidR="004B3D68" w:rsidRDefault="00FA052D">
            <w:pPr>
              <w:pStyle w:val="Bang"/>
            </w:pPr>
            <w:r>
              <w:t>1 day = 4</w:t>
            </w:r>
            <w:r w:rsidR="00785DA6">
              <w:t xml:space="preserve">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A052D">
            <w:pPr>
              <w:pStyle w:val="Bang"/>
            </w:pPr>
            <w:r>
              <w:t>25</w:t>
            </w:r>
            <w:r w:rsidR="00785DA6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192AE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785DA6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lastRenderedPageBreak/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0207BA" w:rsidRPr="000207BA" w:rsidRDefault="000207BA" w:rsidP="000207BA">
      <w:pPr>
        <w:pStyle w:val="Heading2"/>
        <w:numPr>
          <w:ilvl w:val="0"/>
          <w:numId w:val="0"/>
        </w:numPr>
        <w:ind w:left="540" w:hanging="540"/>
      </w:pPr>
      <w: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>
        <w:tc>
          <w:tcPr>
            <w:tcW w:w="90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Task</w:t>
            </w:r>
          </w:p>
        </w:tc>
        <w:tc>
          <w:tcPr>
            <w:tcW w:w="17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Deliverable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 xml:space="preserve">Status </w:t>
            </w:r>
          </w:p>
        </w:tc>
        <w:tc>
          <w:tcPr>
            <w:tcW w:w="261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192AEE">
            <w:pPr>
              <w:pStyle w:val="headingbang"/>
            </w:pPr>
            <w:r>
              <w:t>Re-schedule</w:t>
            </w: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AE7A2C" w:rsidP="00962BCC">
            <w:pPr>
              <w:pStyle w:val="Bang"/>
            </w:pPr>
            <w:r>
              <w:t>VNBD_ Software Requirement Specification</w:t>
            </w:r>
            <w:r w:rsidR="00693576">
              <w:t>_</w:t>
            </w:r>
            <w:r w:rsidR="00693576">
              <w:rPr>
                <w:rFonts w:hint="eastAsia"/>
                <w:lang w:eastAsia="ja-JP"/>
              </w:rPr>
              <w:t>v1.0</w:t>
            </w:r>
            <w:r w:rsidR="00C74B23"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</w:pPr>
          </w:p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 w:rsidR="00C74B23"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 w:rsidP="00611ACA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  <w:rPr>
                <w:rFonts w:hint="eastAsia"/>
                <w:lang w:eastAsia="ja-JP"/>
              </w:rPr>
            </w:pPr>
            <w:r w:rsidRPr="00C74B23">
              <w:t>VNBD_</w:t>
            </w:r>
            <w:r w:rsidR="00693576">
              <w:rPr>
                <w:rFonts w:hint="eastAsia"/>
                <w:lang w:eastAsia="ja-JP"/>
              </w:rPr>
              <w:t xml:space="preserve"> </w:t>
            </w:r>
            <w:r w:rsidRPr="00C74B23">
              <w:t>Checklist_</w:t>
            </w:r>
            <w:r w:rsidR="00693576">
              <w:rPr>
                <w:rFonts w:hint="eastAsia"/>
                <w:lang w:eastAsia="ja-JP"/>
              </w:rPr>
              <w:t xml:space="preserve"> </w:t>
            </w:r>
            <w:r w:rsidRPr="00C74B23">
              <w:t>SRS Review_v</w:t>
            </w:r>
            <w:r w:rsidR="00693576">
              <w:rPr>
                <w:rFonts w:hint="eastAsia"/>
                <w:lang w:eastAsia="ja-JP"/>
              </w:rPr>
              <w:t>1.0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VNBD_Flow of D</w:t>
            </w:r>
            <w:r w:rsidR="00693576">
              <w:t>onating and Receiving Blood_v</w:t>
            </w:r>
            <w:r w:rsidR="00693576">
              <w:rPr>
                <w:rFonts w:hint="eastAsia"/>
                <w:lang w:eastAsia="ja-JP"/>
              </w:rPr>
              <w:t>1.0</w:t>
            </w:r>
            <w:r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Nguyen Thi Tam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693576" w:rsidP="00962BCC">
            <w:pPr>
              <w:pStyle w:val="Bang"/>
            </w:pPr>
            <w:r>
              <w:t>VNBD_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Progress Report 1_v</w:t>
            </w:r>
            <w:r>
              <w:rPr>
                <w:rFonts w:hint="eastAsia"/>
                <w:lang w:eastAsia="ja-JP"/>
              </w:rPr>
              <w:t>1.0</w:t>
            </w:r>
            <w:r w:rsidR="00C74B23"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693576" w:rsidP="00962BCC">
            <w:pPr>
              <w:pStyle w:val="Bang"/>
            </w:pPr>
            <w:r>
              <w:t>VNBD_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Project Plan_v</w:t>
            </w:r>
            <w:r>
              <w:rPr>
                <w:rFonts w:hint="eastAsia"/>
                <w:lang w:eastAsia="ja-JP"/>
              </w:rPr>
              <w:t>1.0</w:t>
            </w:r>
            <w:r w:rsidR="00C74B23"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693576" w:rsidP="00962BCC">
            <w:pPr>
              <w:pStyle w:val="Bang"/>
            </w:pPr>
            <w:r>
              <w:t>VNBD_Q&amp;A Management Sheet_v</w:t>
            </w:r>
            <w:r>
              <w:rPr>
                <w:rFonts w:hint="eastAsia"/>
                <w:lang w:eastAsia="ja-JP"/>
              </w:rPr>
              <w:t>1.0</w:t>
            </w:r>
            <w:r w:rsidR="00C74B23" w:rsidRPr="00C74B23">
              <w:t>_EN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 w:rsidRPr="00C74B23">
              <w:rPr>
                <w:rFonts w:hint="eastAsia"/>
                <w:lang w:eastAsia="ja-JP"/>
              </w:rPr>
              <w:t>VNBD_Q&amp;A</w:t>
            </w:r>
            <w:r w:rsidRPr="00C74B23">
              <w:rPr>
                <w:rFonts w:hint="eastAsia"/>
                <w:lang w:eastAsia="ja-JP"/>
              </w:rPr>
              <w:t>管理シート</w:t>
            </w:r>
            <w:r w:rsidR="00693576">
              <w:rPr>
                <w:rFonts w:hint="eastAsia"/>
                <w:lang w:eastAsia="ja-JP"/>
              </w:rPr>
              <w:lastRenderedPageBreak/>
              <w:t>_v1.0</w:t>
            </w:r>
            <w:r w:rsidRPr="00C74B23">
              <w:rPr>
                <w:rFonts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lastRenderedPageBreak/>
              <w:t xml:space="preserve">Ngo Tran </w:t>
            </w:r>
            <w:r w:rsidRPr="00AE7A2C">
              <w:rPr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lastRenderedPageBreak/>
              <w:t>VNBD_Risk And Issue_Management_v1.0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 w:rsidRPr="00C74B23">
              <w:rPr>
                <w:rFonts w:hint="eastAsia"/>
                <w:lang w:eastAsia="ja-JP"/>
              </w:rPr>
              <w:t>VNBD_</w:t>
            </w:r>
            <w:r w:rsidRPr="00C74B23">
              <w:rPr>
                <w:rFonts w:hint="eastAsia"/>
                <w:lang w:eastAsia="ja-JP"/>
              </w:rPr>
              <w:t>プロジェクト進捗報告書</w:t>
            </w:r>
            <w:r w:rsidR="00693576">
              <w:rPr>
                <w:rFonts w:hint="eastAsia"/>
                <w:lang w:eastAsia="ja-JP"/>
              </w:rPr>
              <w:t>_v1.0</w:t>
            </w:r>
            <w:r w:rsidRPr="00C74B23">
              <w:rPr>
                <w:rFonts w:hint="eastAsia"/>
                <w:lang w:eastAsia="ja-JP"/>
              </w:rPr>
              <w:t>_JP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 xml:space="preserve">Ngo Tran </w:t>
            </w:r>
            <w:r w:rsidRPr="00AE7A2C">
              <w:rPr>
                <w:lang w:val="vi-VN"/>
              </w:rPr>
              <w:t>Linh</w:t>
            </w:r>
          </w:p>
        </w:tc>
        <w:tc>
          <w:tcPr>
            <w:tcW w:w="1440" w:type="dxa"/>
            <w:vAlign w:val="center"/>
          </w:tcPr>
          <w:p w:rsidR="00C74B23" w:rsidRDefault="00693576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02</w:t>
            </w:r>
            <w:r>
              <w:t>-</w:t>
            </w:r>
            <w:r>
              <w:rPr>
                <w:rFonts w:hint="eastAsia"/>
                <w:lang w:eastAsia="ja-JP"/>
              </w:rPr>
              <w:t>10</w:t>
            </w:r>
            <w:r>
              <w:t>-2013</w:t>
            </w:r>
          </w:p>
        </w:tc>
        <w:tc>
          <w:tcPr>
            <w:tcW w:w="108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  <w:r>
              <w:t>Done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C74B23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Le Huy Hoang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74B23" w:rsidRDefault="00A215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(10%)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C74B23">
        <w:tc>
          <w:tcPr>
            <w:tcW w:w="900" w:type="dxa"/>
            <w:vAlign w:val="center"/>
          </w:tcPr>
          <w:p w:rsidR="00C74B23" w:rsidRPr="00C74B23" w:rsidRDefault="00693576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144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C74B23" w:rsidRDefault="00A2156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In Progress (10%) </w:t>
            </w:r>
          </w:p>
        </w:tc>
        <w:tc>
          <w:tcPr>
            <w:tcW w:w="261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C74B23" w:rsidRDefault="00C74B23">
            <w:pPr>
              <w:pStyle w:val="Bang"/>
              <w:rPr>
                <w:lang w:eastAsia="ja-JP"/>
              </w:rPr>
            </w:pPr>
          </w:p>
        </w:tc>
      </w:tr>
      <w:tr w:rsidR="00693576">
        <w:tc>
          <w:tcPr>
            <w:tcW w:w="900" w:type="dxa"/>
            <w:vAlign w:val="center"/>
          </w:tcPr>
          <w:p w:rsidR="00693576" w:rsidRDefault="00693576" w:rsidP="00962BCC">
            <w:pPr>
              <w:pStyle w:val="Bang"/>
            </w:pPr>
            <w:r>
              <w:t>Training PHP</w:t>
            </w:r>
          </w:p>
        </w:tc>
        <w:tc>
          <w:tcPr>
            <w:tcW w:w="1710" w:type="dxa"/>
            <w:vAlign w:val="center"/>
          </w:tcPr>
          <w:p w:rsidR="00693576" w:rsidRPr="00C74B23" w:rsidRDefault="00693576" w:rsidP="00962BC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Pham Hung Cuong</w:t>
            </w:r>
          </w:p>
        </w:tc>
        <w:tc>
          <w:tcPr>
            <w:tcW w:w="144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(10%)</w:t>
            </w:r>
          </w:p>
        </w:tc>
        <w:tc>
          <w:tcPr>
            <w:tcW w:w="261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93576" w:rsidRDefault="00693576">
            <w:pPr>
              <w:pStyle w:val="Bang"/>
              <w:rPr>
                <w:lang w:eastAsia="ja-JP"/>
              </w:rPr>
            </w:pP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90"/>
        <w:gridCol w:w="2160"/>
        <w:gridCol w:w="2070"/>
        <w:gridCol w:w="2340"/>
      </w:tblGrid>
      <w:tr w:rsidR="00C74B23" w:rsidTr="00C74B23">
        <w:tc>
          <w:tcPr>
            <w:tcW w:w="279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 w:rsidRPr="00C74B23">
              <w:t>Responsibility</w:t>
            </w:r>
            <w:r>
              <w:t xml:space="preserve"> </w:t>
            </w:r>
          </w:p>
        </w:tc>
        <w:tc>
          <w:tcPr>
            <w:tcW w:w="207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Default="00C74B23" w:rsidP="00192AEE">
            <w:pPr>
              <w:pStyle w:val="headingbang"/>
            </w:pPr>
            <w:r>
              <w:t>Planned end date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</w:pP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01-11-2013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Le Huy Hoang</w:t>
            </w:r>
          </w:p>
        </w:tc>
        <w:tc>
          <w:tcPr>
            <w:tcW w:w="2070" w:type="dxa"/>
            <w:vAlign w:val="center"/>
          </w:tcPr>
          <w:p w:rsidR="00C74B23" w:rsidRDefault="00C74B23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01-11-2013</w:t>
            </w:r>
          </w:p>
        </w:tc>
      </w:tr>
      <w:tr w:rsidR="00AC343C" w:rsidTr="00C74B23">
        <w:tc>
          <w:tcPr>
            <w:tcW w:w="2790" w:type="dxa"/>
            <w:vAlign w:val="center"/>
          </w:tcPr>
          <w:p w:rsidR="00AC343C" w:rsidRPr="00C74B23" w:rsidRDefault="00AC343C" w:rsidP="00CD73B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C74B23" w:rsidRDefault="00AC343C" w:rsidP="00CD73BC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Pham Hung </w:t>
            </w:r>
            <w:r w:rsidRPr="00AC343C">
              <w:rPr>
                <w:rFonts w:hint="eastAsia"/>
                <w:lang w:eastAsia="ja-JP"/>
              </w:rPr>
              <w:t>Cuong</w:t>
            </w:r>
          </w:p>
        </w:tc>
        <w:tc>
          <w:tcPr>
            <w:tcW w:w="2070" w:type="dxa"/>
            <w:vAlign w:val="center"/>
          </w:tcPr>
          <w:p w:rsidR="00AC343C" w:rsidRDefault="00AC343C" w:rsidP="00611ACA">
            <w:pPr>
              <w:pStyle w:val="Bang"/>
              <w:jc w:val="center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Default="00AC343C" w:rsidP="00611ACA">
            <w:pPr>
              <w:pStyle w:val="Bang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01-11-2013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rPr>
                <w:lang w:val="vi-VN"/>
              </w:rPr>
              <w:t>VNBD_</w:t>
            </w:r>
            <w:hyperlink r:id="rId8" w:history="1">
              <w:r w:rsidRPr="00C74B23">
                <w:rPr>
                  <w:lang w:val="vi-VN"/>
                </w:rPr>
                <w:t>Screen</w:t>
              </w:r>
              <w:r w:rsidRPr="00C74B23">
                <w:t xml:space="preserve"> Design</w:t>
              </w:r>
            </w:hyperlink>
            <w:r w:rsidRPr="00C74B23">
              <w:t>_v1.0_EN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Pham Hung Cuong</w:t>
            </w:r>
          </w:p>
        </w:tc>
        <w:tc>
          <w:tcPr>
            <w:tcW w:w="207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14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VNBD_Architecture Design_v1.0_EN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207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14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t>VNBD_Database Design_v1.0_EN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Nguyen Manh Cuong</w:t>
            </w:r>
          </w:p>
        </w:tc>
        <w:tc>
          <w:tcPr>
            <w:tcW w:w="207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14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 w:rsidR="00AC343C">
              <w:rPr>
                <w:rFonts w:hint="eastAsia"/>
                <w:lang w:eastAsia="ja-JP"/>
              </w:rPr>
              <w:t xml:space="preserve"> 2</w:t>
            </w:r>
            <w:r w:rsidRPr="00C74B23">
              <w:t>_v1.0_EN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207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14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  <w:tr w:rsidR="00C74B23" w:rsidTr="00C74B23">
        <w:tc>
          <w:tcPr>
            <w:tcW w:w="2790" w:type="dxa"/>
            <w:vAlign w:val="center"/>
          </w:tcPr>
          <w:p w:rsidR="00C74B23" w:rsidRPr="00C74B23" w:rsidRDefault="00C74B23" w:rsidP="00962BCC">
            <w:pPr>
              <w:pStyle w:val="Bang"/>
            </w:pPr>
            <w:r w:rsidRPr="00C74B23">
              <w:rPr>
                <w:lang w:val="vi-VN"/>
              </w:rPr>
              <w:t>VNBD_Progress</w:t>
            </w:r>
            <w:r w:rsidRPr="00C74B23">
              <w:t xml:space="preserve"> Report</w:t>
            </w:r>
            <w:r w:rsidR="00AC343C">
              <w:rPr>
                <w:rFonts w:hint="eastAsia"/>
                <w:lang w:eastAsia="ja-JP"/>
              </w:rPr>
              <w:t xml:space="preserve"> 2</w:t>
            </w:r>
            <w:r w:rsidRPr="00C74B23">
              <w:t>_v1.0_JP</w:t>
            </w:r>
          </w:p>
        </w:tc>
        <w:tc>
          <w:tcPr>
            <w:tcW w:w="2160" w:type="dxa"/>
          </w:tcPr>
          <w:p w:rsidR="00C74B23" w:rsidRPr="00C74B23" w:rsidRDefault="00C74B23" w:rsidP="00962BCC">
            <w:pPr>
              <w:pStyle w:val="Bang"/>
            </w:pPr>
            <w:r w:rsidRPr="00C74B23">
              <w:t>Ngo Tran Linh</w:t>
            </w:r>
          </w:p>
        </w:tc>
        <w:tc>
          <w:tcPr>
            <w:tcW w:w="207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14</w:t>
            </w:r>
            <w:r w:rsidR="00C74B23">
              <w:t>-10-2013</w:t>
            </w:r>
          </w:p>
        </w:tc>
        <w:tc>
          <w:tcPr>
            <w:tcW w:w="2340" w:type="dxa"/>
            <w:vAlign w:val="center"/>
          </w:tcPr>
          <w:p w:rsidR="00C74B23" w:rsidRDefault="00AC343C" w:rsidP="00611ACA">
            <w:pPr>
              <w:pStyle w:val="Bang"/>
              <w:jc w:val="center"/>
            </w:pPr>
            <w:r>
              <w:rPr>
                <w:rFonts w:hint="eastAsia"/>
                <w:lang w:eastAsia="ja-JP"/>
              </w:rPr>
              <w:t>13</w:t>
            </w:r>
            <w:r>
              <w:t>-10-2013</w:t>
            </w:r>
          </w:p>
        </w:tc>
      </w:tr>
    </w:tbl>
    <w:p w:rsidR="004B3D68" w:rsidRDefault="004B3D68" w:rsidP="000B543E">
      <w:pPr>
        <w:pStyle w:val="Heading1"/>
      </w:pPr>
      <w:r>
        <w:t>Problems and Suggestions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0B543E">
      <w:pPr>
        <w:pStyle w:val="Content"/>
        <w:ind w:left="0"/>
      </w:pPr>
      <w:r>
        <w:t xml:space="preserve">                                                                          </w:t>
      </w:r>
    </w:p>
    <w:p w:rsidR="00C74B23" w:rsidRDefault="00C74B23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0B543E" w:rsidRDefault="000B543E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 xml:space="preserve">Ngo Tran </w:t>
      </w:r>
      <w:r w:rsidRPr="00C74B23">
        <w:rPr>
          <w:b/>
          <w:i/>
          <w:lang w:val="vi-VN"/>
        </w:rPr>
        <w:t>Linh</w:t>
      </w:r>
      <w:r>
        <w:rPr>
          <w:b/>
          <w:i/>
        </w:rPr>
        <w:t xml:space="preserve"> -PM</w:t>
      </w:r>
    </w:p>
    <w:sectPr w:rsidR="000B543E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DC0" w:rsidRDefault="004E3DC0">
      <w:r>
        <w:separator/>
      </w:r>
    </w:p>
  </w:endnote>
  <w:endnote w:type="continuationSeparator" w:id="0">
    <w:p w:rsidR="004E3DC0" w:rsidRDefault="004E3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AC343C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AC343C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DC0" w:rsidRDefault="004E3DC0">
      <w:r>
        <w:separator/>
      </w:r>
    </w:p>
  </w:footnote>
  <w:footnote w:type="continuationSeparator" w:id="0">
    <w:p w:rsidR="004E3DC0" w:rsidRDefault="004E3DC0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85DA6"/>
    <w:rsid w:val="000207BA"/>
    <w:rsid w:val="000A4F20"/>
    <w:rsid w:val="000B543E"/>
    <w:rsid w:val="001916F2"/>
    <w:rsid w:val="00192AEE"/>
    <w:rsid w:val="001B1849"/>
    <w:rsid w:val="002F062E"/>
    <w:rsid w:val="00421092"/>
    <w:rsid w:val="00492E30"/>
    <w:rsid w:val="004B3D68"/>
    <w:rsid w:val="004E3DC0"/>
    <w:rsid w:val="00611ACA"/>
    <w:rsid w:val="00671FE4"/>
    <w:rsid w:val="00693576"/>
    <w:rsid w:val="006A545C"/>
    <w:rsid w:val="00785DA6"/>
    <w:rsid w:val="007C4C8D"/>
    <w:rsid w:val="00947344"/>
    <w:rsid w:val="009A2DA2"/>
    <w:rsid w:val="00A04731"/>
    <w:rsid w:val="00A2156C"/>
    <w:rsid w:val="00AC343C"/>
    <w:rsid w:val="00AE7A2C"/>
    <w:rsid w:val="00C50049"/>
    <w:rsid w:val="00C74B23"/>
    <w:rsid w:val="00C766F6"/>
    <w:rsid w:val="00CC18D3"/>
    <w:rsid w:val="00CE0A85"/>
    <w:rsid w:val="00E0475D"/>
    <w:rsid w:val="00E4672F"/>
    <w:rsid w:val="00F200AE"/>
    <w:rsid w:val="00FA052D"/>
    <w:rsid w:val="00FC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ng\Desktop\VNBD-%20Voluntary%20non-remunerated%20blood%20donation%20VNBD\Package\Template\Template_Screen%20Design_JP.d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97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Hang</cp:lastModifiedBy>
  <cp:revision>9</cp:revision>
  <cp:lastPrinted>2000-08-14T03:46:00Z</cp:lastPrinted>
  <dcterms:created xsi:type="dcterms:W3CDTF">2013-09-15T15:51:00Z</dcterms:created>
  <dcterms:modified xsi:type="dcterms:W3CDTF">2013-10-02T07:18:00Z</dcterms:modified>
  <cp:category>Template</cp:category>
</cp:coreProperties>
</file>