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B54459"/>
    <w:p w:rsidR="004B3152" w:rsidRDefault="004B3152" w:rsidP="00B54459">
      <w:pPr>
        <w:pStyle w:val="Body"/>
      </w:pPr>
      <w:bookmarkStart w:id="0" w:name="_Ref13883154"/>
      <w:bookmarkEnd w:id="0"/>
    </w:p>
    <w:p w:rsidR="00D25A64" w:rsidRDefault="00311475" w:rsidP="00311475">
      <w:pPr>
        <w:jc w:val="center"/>
      </w:pPr>
      <w:r w:rsidRPr="00311475">
        <w:rPr>
          <w:noProof/>
          <w:lang w:eastAsia="ja-JP"/>
        </w:rPr>
        <w:drawing>
          <wp:inline distT="0" distB="0" distL="0" distR="0">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B54459"/>
    <w:p w:rsidR="00444DCA" w:rsidRDefault="00444DCA" w:rsidP="00B54459"/>
    <w:p w:rsidR="00F453FA" w:rsidRDefault="00F453FA" w:rsidP="00B54459"/>
    <w:p w:rsidR="00F453FA" w:rsidRDefault="00F453FA" w:rsidP="00B54459"/>
    <w:p w:rsidR="00F453FA" w:rsidRDefault="00F453FA" w:rsidP="00B54459"/>
    <w:p w:rsidR="00F453FA" w:rsidRDefault="00F453FA" w:rsidP="00B54459"/>
    <w:p w:rsidR="00D25A64" w:rsidRDefault="00D25A64" w:rsidP="00B54459"/>
    <w:p w:rsidR="00D25A64" w:rsidRDefault="00437275">
      <w:pPr>
        <w:pStyle w:val="HeadingBig"/>
        <w:rPr>
          <w:i w:val="0"/>
          <w:iCs w:val="0"/>
        </w:rPr>
      </w:pPr>
      <w:r w:rsidRPr="00437275">
        <w:rPr>
          <w:i w:val="0"/>
          <w:iCs w:val="0"/>
        </w:rPr>
        <w:t>VOLUNTARY NON-REMUNERATED BLOOD DONATION</w:t>
      </w:r>
      <w:r w:rsidR="00F453FA">
        <w:rPr>
          <w:i w:val="0"/>
          <w:iCs w:val="0"/>
        </w:rPr>
        <w:t xml:space="preserve"> </w:t>
      </w:r>
    </w:p>
    <w:p w:rsidR="00D25A64" w:rsidRPr="00444DCA" w:rsidRDefault="00D25A64">
      <w:pPr>
        <w:pStyle w:val="HeadingBig"/>
        <w:rPr>
          <w:i w:val="0"/>
          <w:iCs w:val="0"/>
        </w:rPr>
      </w:pPr>
      <w:r>
        <w:rPr>
          <w:i w:val="0"/>
          <w:iCs w:val="0"/>
        </w:rPr>
        <w:t>Project Plan</w:t>
      </w:r>
    </w:p>
    <w:p w:rsidR="00D25A64" w:rsidRDefault="00D25A64" w:rsidP="00B54459"/>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 xml:space="preserve">Project Code: </w:t>
      </w:r>
      <w:r w:rsidR="00437275" w:rsidRPr="00437275">
        <w:rPr>
          <w:rFonts w:ascii="Arial" w:hAnsi="Arial" w:cs="Arial"/>
          <w:b/>
          <w:bCs/>
          <w:iCs/>
          <w:snapToGrid w:val="0"/>
          <w:szCs w:val="22"/>
          <w:lang w:val="en-US"/>
        </w:rPr>
        <w:t xml:space="preserve">VNBD </w:t>
      </w:r>
    </w:p>
    <w:p w:rsidR="00D25A64" w:rsidRPr="00444DCA" w:rsidRDefault="00D25A64" w:rsidP="00444DCA">
      <w:pPr>
        <w:pStyle w:val="NormalTB"/>
        <w:widowControl w:val="0"/>
        <w:spacing w:before="120"/>
        <w:rPr>
          <w:rFonts w:ascii="Arial" w:hAnsi="Arial" w:cs="Arial" w:hint="eastAsia"/>
          <w:b/>
          <w:bCs/>
          <w:snapToGrid w:val="0"/>
          <w:szCs w:val="22"/>
          <w:lang w:val="en-US" w:eastAsia="ja-JP"/>
        </w:rPr>
      </w:pPr>
      <w:r w:rsidRPr="00444DCA">
        <w:rPr>
          <w:rFonts w:ascii="Arial" w:hAnsi="Arial" w:cs="Arial"/>
          <w:b/>
          <w:bCs/>
          <w:snapToGrid w:val="0"/>
          <w:szCs w:val="22"/>
          <w:lang w:val="en-US"/>
        </w:rPr>
        <w:t xml:space="preserve">Document Code: </w:t>
      </w:r>
      <w:r w:rsidR="00437275" w:rsidRPr="007B338B">
        <w:rPr>
          <w:rFonts w:ascii="Arial" w:hAnsi="Arial" w:cs="Arial"/>
          <w:b/>
          <w:bCs/>
          <w:iCs/>
          <w:snapToGrid w:val="0"/>
          <w:szCs w:val="22"/>
          <w:lang w:val="en-US"/>
        </w:rPr>
        <w:t>VNBD_</w:t>
      </w:r>
      <w:r w:rsidR="001F532F">
        <w:rPr>
          <w:rFonts w:ascii="Arial" w:hAnsi="Arial" w:cs="Arial" w:hint="eastAsia"/>
          <w:b/>
          <w:bCs/>
          <w:iCs/>
          <w:snapToGrid w:val="0"/>
          <w:szCs w:val="22"/>
          <w:lang w:val="en-US" w:eastAsia="ja-JP"/>
        </w:rPr>
        <w:t xml:space="preserve"> </w:t>
      </w:r>
      <w:r w:rsidR="00437275" w:rsidRPr="007B338B">
        <w:rPr>
          <w:rFonts w:ascii="Arial" w:hAnsi="Arial" w:cs="Arial"/>
          <w:b/>
          <w:bCs/>
          <w:iCs/>
          <w:snapToGrid w:val="0"/>
          <w:szCs w:val="22"/>
          <w:lang w:val="en-US"/>
        </w:rPr>
        <w:t>Project</w:t>
      </w:r>
      <w:r w:rsidR="00437275" w:rsidRPr="00437275">
        <w:rPr>
          <w:rFonts w:ascii="Arial" w:hAnsi="Arial" w:cs="Arial"/>
          <w:b/>
          <w:bCs/>
          <w:iCs/>
          <w:snapToGrid w:val="0"/>
          <w:szCs w:val="22"/>
          <w:lang w:val="en-US"/>
        </w:rPr>
        <w:t xml:space="preserve"> Plan </w:t>
      </w:r>
      <w:r w:rsidR="00311475">
        <w:rPr>
          <w:rFonts w:ascii="Arial" w:hAnsi="Arial" w:cs="Arial"/>
          <w:b/>
          <w:bCs/>
          <w:snapToGrid w:val="0"/>
          <w:szCs w:val="22"/>
          <w:lang w:val="en-US"/>
        </w:rPr>
        <w:t>– v</w:t>
      </w:r>
      <w:r w:rsidR="001F532F">
        <w:rPr>
          <w:rFonts w:ascii="Arial" w:hAnsi="Arial" w:cs="Arial" w:hint="eastAsia"/>
          <w:b/>
          <w:bCs/>
          <w:snapToGrid w:val="0"/>
          <w:szCs w:val="22"/>
          <w:lang w:val="en-US" w:eastAsia="ja-JP"/>
        </w:rPr>
        <w:t>1.0</w:t>
      </w:r>
    </w:p>
    <w:p w:rsidR="00D25A64" w:rsidRPr="0031743F" w:rsidRDefault="00D25A64" w:rsidP="00B54459">
      <w:pPr>
        <w:rPr>
          <w:lang w:val="fr-FR"/>
        </w:rPr>
      </w:pPr>
    </w:p>
    <w:p w:rsidR="00D25A64" w:rsidRDefault="00D25A64" w:rsidP="00B54459"/>
    <w:p w:rsidR="00444DCA" w:rsidRDefault="00444DCA" w:rsidP="00F453FA">
      <w:pPr>
        <w:ind w:left="0"/>
      </w:pPr>
    </w:p>
    <w:p w:rsidR="00444DCA" w:rsidRDefault="00444DCA" w:rsidP="00B54459"/>
    <w:p w:rsidR="00444DCA" w:rsidRDefault="00444DCA" w:rsidP="00B54459"/>
    <w:p w:rsidR="00444DCA" w:rsidRDefault="00444DCA" w:rsidP="00B54459"/>
    <w:p w:rsidR="00D25A64" w:rsidRDefault="00D25A64"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B54459" w:rsidRDefault="00B54459" w:rsidP="00B54459"/>
    <w:p w:rsidR="00D25A64" w:rsidRPr="00444DCA" w:rsidRDefault="00437275"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25A64" w:rsidRPr="00444DCA">
        <w:rPr>
          <w:rFonts w:ascii="Arial" w:hAnsi="Arial" w:cs="Arial"/>
          <w:b/>
          <w:bCs/>
          <w:snapToGrid w:val="0"/>
          <w:szCs w:val="22"/>
          <w:lang w:val="en-US"/>
        </w:rPr>
        <w:t xml:space="preserve">, </w:t>
      </w:r>
      <w:r>
        <w:rPr>
          <w:rFonts w:ascii="Arial" w:hAnsi="Arial" w:cs="Arial"/>
          <w:b/>
          <w:bCs/>
          <w:iCs/>
          <w:snapToGrid w:val="0"/>
          <w:szCs w:val="22"/>
          <w:lang w:val="en-US"/>
        </w:rPr>
        <w:t>11/09/2013</w:t>
      </w:r>
    </w:p>
    <w:p w:rsidR="00644A0C" w:rsidRDefault="00644A0C" w:rsidP="00B54459">
      <w:pPr>
        <w:pStyle w:val="NormalH"/>
      </w:pPr>
      <w:r>
        <w:lastRenderedPageBreak/>
        <w:t>SIGNATURE PAGE</w:t>
      </w:r>
    </w:p>
    <w:tbl>
      <w:tblPr>
        <w:tblW w:w="0" w:type="auto"/>
        <w:tblInd w:w="108" w:type="dxa"/>
        <w:tblLook w:val="04A0"/>
      </w:tblPr>
      <w:tblGrid>
        <w:gridCol w:w="2237"/>
        <w:gridCol w:w="4522"/>
        <w:gridCol w:w="2139"/>
      </w:tblGrid>
      <w:tr w:rsidR="008218B1" w:rsidTr="001C4034">
        <w:tc>
          <w:tcPr>
            <w:tcW w:w="2250" w:type="dxa"/>
          </w:tcPr>
          <w:p w:rsidR="008218B1" w:rsidRDefault="008218B1" w:rsidP="00B54459">
            <w:r w:rsidRPr="00212411">
              <w:t>AUTHOR:</w:t>
            </w:r>
          </w:p>
        </w:tc>
        <w:tc>
          <w:tcPr>
            <w:tcW w:w="4680" w:type="dxa"/>
          </w:tcPr>
          <w:p w:rsidR="008218B1" w:rsidRDefault="00437275" w:rsidP="00B54459">
            <w:r>
              <w:t>Ngo Tran Linh</w:t>
            </w:r>
          </w:p>
          <w:p w:rsidR="008218B1" w:rsidRDefault="008218B1" w:rsidP="00B54459">
            <w:r w:rsidRPr="00212411">
              <w:t>Project Manager</w:t>
            </w:r>
            <w:r w:rsidR="00485D7C">
              <w:t xml:space="preserve"> (PM)</w:t>
            </w:r>
          </w:p>
          <w:p w:rsidR="007B338B" w:rsidRDefault="007B338B" w:rsidP="00B54459"/>
        </w:tc>
        <w:tc>
          <w:tcPr>
            <w:tcW w:w="2160" w:type="dxa"/>
          </w:tcPr>
          <w:p w:rsidR="008218B1" w:rsidRDefault="00437275" w:rsidP="00B54459">
            <w:r>
              <w:t>11/09/2013</w:t>
            </w:r>
          </w:p>
          <w:p w:rsidR="008218B1" w:rsidRDefault="008218B1" w:rsidP="00B54459"/>
        </w:tc>
      </w:tr>
      <w:tr w:rsidR="008218B1" w:rsidTr="001C4034">
        <w:tc>
          <w:tcPr>
            <w:tcW w:w="2250" w:type="dxa"/>
            <w:vMerge w:val="restart"/>
          </w:tcPr>
          <w:p w:rsidR="008218B1" w:rsidRPr="00212411" w:rsidRDefault="008218B1" w:rsidP="00B54459">
            <w:r w:rsidRPr="00212411">
              <w:t>REVIEWERS:</w:t>
            </w:r>
            <w:r w:rsidRPr="00212411">
              <w:tab/>
            </w:r>
          </w:p>
        </w:tc>
        <w:tc>
          <w:tcPr>
            <w:tcW w:w="4680" w:type="dxa"/>
          </w:tcPr>
          <w:p w:rsidR="008218B1" w:rsidRDefault="00437275" w:rsidP="00B54459">
            <w:r>
              <w:t>Nguyen Manh Cuong</w:t>
            </w:r>
          </w:p>
          <w:p w:rsidR="008218B1" w:rsidRDefault="008218B1" w:rsidP="00B54459">
            <w:r w:rsidRPr="00212411">
              <w:t>Project Technical Leader</w:t>
            </w:r>
            <w:r w:rsidR="00485D7C">
              <w:t xml:space="preserve"> (PTL)</w:t>
            </w:r>
          </w:p>
        </w:tc>
        <w:tc>
          <w:tcPr>
            <w:tcW w:w="2160" w:type="dxa"/>
          </w:tcPr>
          <w:p w:rsidR="008218B1" w:rsidRDefault="00C661CA" w:rsidP="00B54459">
            <w:r w:rsidRPr="00C661CA">
              <w:t>11/09/2013</w:t>
            </w:r>
          </w:p>
        </w:tc>
      </w:tr>
      <w:tr w:rsidR="008218B1" w:rsidTr="001C4034">
        <w:tc>
          <w:tcPr>
            <w:tcW w:w="2250" w:type="dxa"/>
            <w:vMerge/>
          </w:tcPr>
          <w:p w:rsidR="008218B1" w:rsidRPr="00212411" w:rsidRDefault="008218B1" w:rsidP="00B54459"/>
        </w:tc>
        <w:tc>
          <w:tcPr>
            <w:tcW w:w="4680" w:type="dxa"/>
          </w:tcPr>
          <w:p w:rsidR="008218B1" w:rsidRDefault="008218B1" w:rsidP="00C661CA">
            <w:pPr>
              <w:ind w:left="0"/>
            </w:pPr>
          </w:p>
        </w:tc>
        <w:tc>
          <w:tcPr>
            <w:tcW w:w="2160" w:type="dxa"/>
          </w:tcPr>
          <w:p w:rsidR="008218B1" w:rsidRDefault="008218B1" w:rsidP="00C661CA">
            <w:pPr>
              <w:ind w:left="0"/>
            </w:pPr>
          </w:p>
        </w:tc>
      </w:tr>
      <w:tr w:rsidR="008218B1" w:rsidTr="001C4034">
        <w:tc>
          <w:tcPr>
            <w:tcW w:w="2250" w:type="dxa"/>
            <w:vMerge/>
          </w:tcPr>
          <w:p w:rsidR="008218B1" w:rsidRPr="00212411" w:rsidRDefault="008218B1" w:rsidP="00B54459"/>
        </w:tc>
        <w:tc>
          <w:tcPr>
            <w:tcW w:w="4680" w:type="dxa"/>
          </w:tcPr>
          <w:p w:rsidR="008218B1" w:rsidRDefault="00C661CA" w:rsidP="00C661CA">
            <w:pPr>
              <w:ind w:left="0"/>
            </w:pPr>
            <w:r>
              <w:t xml:space="preserve">         </w:t>
            </w:r>
            <w:r w:rsidR="00437275">
              <w:t>Ngo Tran Linh</w:t>
            </w:r>
          </w:p>
          <w:p w:rsidR="00C661CA" w:rsidRDefault="00485D7C" w:rsidP="00C661CA">
            <w:r>
              <w:t>Quality Assurance Officer (</w:t>
            </w:r>
            <w:r w:rsidR="008218B1" w:rsidRPr="00444DCA">
              <w:t>QA</w:t>
            </w:r>
            <w:r w:rsidR="00C661CA">
              <w:t>)</w:t>
            </w:r>
          </w:p>
        </w:tc>
        <w:tc>
          <w:tcPr>
            <w:tcW w:w="2160" w:type="dxa"/>
          </w:tcPr>
          <w:p w:rsidR="008218B1" w:rsidRDefault="00437275" w:rsidP="00437275">
            <w:r>
              <w:t>11/09/2013</w:t>
            </w:r>
          </w:p>
        </w:tc>
      </w:tr>
      <w:tr w:rsidR="008218B1" w:rsidTr="001C4034">
        <w:tc>
          <w:tcPr>
            <w:tcW w:w="2250" w:type="dxa"/>
            <w:vMerge/>
          </w:tcPr>
          <w:p w:rsidR="008218B1" w:rsidRPr="00212411" w:rsidRDefault="008218B1" w:rsidP="00B54459"/>
        </w:tc>
        <w:tc>
          <w:tcPr>
            <w:tcW w:w="4680" w:type="dxa"/>
          </w:tcPr>
          <w:p w:rsidR="008218B1" w:rsidRDefault="008218B1" w:rsidP="00C661CA">
            <w:pPr>
              <w:ind w:left="0"/>
            </w:pPr>
          </w:p>
        </w:tc>
        <w:tc>
          <w:tcPr>
            <w:tcW w:w="2160" w:type="dxa"/>
          </w:tcPr>
          <w:p w:rsidR="008218B1" w:rsidRDefault="008218B1" w:rsidP="00B54459"/>
        </w:tc>
      </w:tr>
      <w:tr w:rsidR="008218B1" w:rsidTr="001C4034">
        <w:tc>
          <w:tcPr>
            <w:tcW w:w="2250" w:type="dxa"/>
            <w:vMerge w:val="restart"/>
          </w:tcPr>
          <w:p w:rsidR="008218B1" w:rsidRPr="00212411" w:rsidRDefault="008218B1" w:rsidP="00B54459">
            <w:r w:rsidRPr="00212411">
              <w:t>APPROVAL:</w:t>
            </w:r>
          </w:p>
        </w:tc>
        <w:tc>
          <w:tcPr>
            <w:tcW w:w="4680" w:type="dxa"/>
          </w:tcPr>
          <w:p w:rsidR="008218B1" w:rsidRDefault="00437275" w:rsidP="00B54459">
            <w:r>
              <w:t>Bui Dinh Chien</w:t>
            </w:r>
          </w:p>
          <w:p w:rsidR="008218B1" w:rsidRDefault="00437275" w:rsidP="00437275">
            <w:r w:rsidRPr="00437275">
              <w:t>Supervisor</w:t>
            </w:r>
            <w:r w:rsidRPr="000D660D">
              <w:t xml:space="preserve"> </w:t>
            </w:r>
          </w:p>
        </w:tc>
        <w:tc>
          <w:tcPr>
            <w:tcW w:w="2160" w:type="dxa"/>
          </w:tcPr>
          <w:p w:rsidR="008218B1" w:rsidRDefault="008218B1" w:rsidP="00B54459">
            <w:r>
              <w:t>Date</w:t>
            </w:r>
          </w:p>
        </w:tc>
      </w:tr>
      <w:tr w:rsidR="008218B1" w:rsidTr="001C4034">
        <w:tc>
          <w:tcPr>
            <w:tcW w:w="2250" w:type="dxa"/>
            <w:vMerge/>
          </w:tcPr>
          <w:p w:rsidR="008218B1" w:rsidRDefault="008218B1" w:rsidP="00B54459"/>
        </w:tc>
        <w:tc>
          <w:tcPr>
            <w:tcW w:w="4680" w:type="dxa"/>
          </w:tcPr>
          <w:p w:rsidR="008218B1" w:rsidRDefault="008218B1" w:rsidP="00B54459"/>
        </w:tc>
        <w:tc>
          <w:tcPr>
            <w:tcW w:w="2160" w:type="dxa"/>
          </w:tcPr>
          <w:p w:rsidR="008218B1" w:rsidRDefault="008218B1" w:rsidP="00B54459"/>
        </w:tc>
      </w:tr>
    </w:tbl>
    <w:p w:rsidR="008218B1" w:rsidRDefault="008218B1" w:rsidP="00B54459"/>
    <w:p w:rsidR="00644A0C" w:rsidRPr="00212411" w:rsidRDefault="00644A0C" w:rsidP="00B54459">
      <w:r w:rsidRPr="00212411">
        <w:tab/>
      </w:r>
      <w:r w:rsidRPr="00212411">
        <w:tab/>
      </w:r>
      <w:r w:rsidR="008218B1">
        <w:tab/>
      </w:r>
    </w:p>
    <w:p w:rsidR="00644A0C" w:rsidRPr="00212411" w:rsidRDefault="00444DCA" w:rsidP="00B54459">
      <w:r>
        <w:tab/>
      </w:r>
      <w:r w:rsidR="00CB0F42">
        <w:tab/>
      </w:r>
      <w:r w:rsidR="00CB0F42">
        <w:tab/>
      </w:r>
      <w:r w:rsidR="00CB0F42">
        <w:tab/>
      </w:r>
      <w:r w:rsidR="00644A0C" w:rsidRPr="00212411">
        <w:tab/>
      </w:r>
    </w:p>
    <w:p w:rsidR="0005074B" w:rsidRDefault="0005074B" w:rsidP="00B54459">
      <w:pPr>
        <w:pStyle w:val="NormalH"/>
      </w:pPr>
      <w:r>
        <w:lastRenderedPageBreak/>
        <w:t>Record of change</w:t>
      </w:r>
    </w:p>
    <w:p w:rsidR="0005074B" w:rsidRDefault="0005074B" w:rsidP="00B54459">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437275">
            <w:pPr>
              <w:pStyle w:val="Bangheader"/>
            </w:pPr>
            <w:r w:rsidRPr="00212411">
              <w:t>Effective Date</w:t>
            </w:r>
          </w:p>
        </w:tc>
        <w:tc>
          <w:tcPr>
            <w:tcW w:w="1735" w:type="dxa"/>
            <w:shd w:val="clear" w:color="auto" w:fill="D9D9D9"/>
          </w:tcPr>
          <w:p w:rsidR="00DE4065" w:rsidRPr="00212411" w:rsidRDefault="00DE4065" w:rsidP="00437275">
            <w:pPr>
              <w:pStyle w:val="Bangheader"/>
            </w:pPr>
            <w:r w:rsidRPr="00212411">
              <w:t>Changed</w:t>
            </w:r>
            <w:r>
              <w:t xml:space="preserve"> Item</w:t>
            </w:r>
          </w:p>
        </w:tc>
        <w:tc>
          <w:tcPr>
            <w:tcW w:w="516" w:type="dxa"/>
            <w:shd w:val="clear" w:color="auto" w:fill="D9D9D9"/>
          </w:tcPr>
          <w:p w:rsidR="00DE4065" w:rsidRPr="00212411" w:rsidRDefault="00DE4065" w:rsidP="00437275">
            <w:pPr>
              <w:pStyle w:val="Bangheader"/>
            </w:pPr>
            <w:r w:rsidRPr="00212411">
              <w:t>A*</w:t>
            </w:r>
            <w:r w:rsidRPr="00212411">
              <w:br/>
              <w:t>M, D</w:t>
            </w:r>
          </w:p>
        </w:tc>
        <w:tc>
          <w:tcPr>
            <w:tcW w:w="2790" w:type="dxa"/>
            <w:shd w:val="clear" w:color="auto" w:fill="D9D9D9"/>
          </w:tcPr>
          <w:p w:rsidR="00DE4065" w:rsidRPr="00212411" w:rsidRDefault="00DE4065" w:rsidP="00437275">
            <w:pPr>
              <w:pStyle w:val="Bangheader"/>
            </w:pPr>
            <w:r w:rsidRPr="00212411">
              <w:t>Change Description</w:t>
            </w:r>
          </w:p>
        </w:tc>
        <w:tc>
          <w:tcPr>
            <w:tcW w:w="2339" w:type="dxa"/>
            <w:shd w:val="clear" w:color="auto" w:fill="D9D9D9"/>
          </w:tcPr>
          <w:p w:rsidR="00DE4065" w:rsidRPr="00212411" w:rsidRDefault="00DE4065" w:rsidP="00437275">
            <w:pPr>
              <w:pStyle w:val="Bangheader"/>
            </w:pPr>
            <w:r>
              <w:t>Reason for Change</w:t>
            </w:r>
          </w:p>
        </w:tc>
        <w:tc>
          <w:tcPr>
            <w:tcW w:w="990" w:type="dxa"/>
            <w:shd w:val="clear" w:color="auto" w:fill="D9D9D9"/>
          </w:tcPr>
          <w:p w:rsidR="00DE4065" w:rsidRPr="00212411" w:rsidRDefault="00DE4065" w:rsidP="00437275">
            <w:pPr>
              <w:pStyle w:val="Bangheader"/>
            </w:pPr>
            <w:r w:rsidRPr="00212411">
              <w:t>Revision Number</w:t>
            </w:r>
          </w:p>
        </w:tc>
      </w:tr>
      <w:tr w:rsidR="00DE4065" w:rsidRPr="00212411" w:rsidTr="007B4F6D">
        <w:tc>
          <w:tcPr>
            <w:tcW w:w="990" w:type="dxa"/>
            <w:vAlign w:val="center"/>
          </w:tcPr>
          <w:p w:rsidR="00DE4065" w:rsidRPr="00212411" w:rsidRDefault="00437275" w:rsidP="00B54459">
            <w:pPr>
              <w:pStyle w:val="Bang"/>
            </w:pPr>
            <w:r>
              <w:t>11/09/2013</w:t>
            </w:r>
          </w:p>
        </w:tc>
        <w:tc>
          <w:tcPr>
            <w:tcW w:w="1735" w:type="dxa"/>
            <w:vAlign w:val="center"/>
          </w:tcPr>
          <w:p w:rsidR="00DE4065" w:rsidRPr="00212411" w:rsidRDefault="00437275" w:rsidP="00B54459">
            <w:pPr>
              <w:pStyle w:val="Bang"/>
            </w:pPr>
            <w:r>
              <w:t>Add new</w:t>
            </w:r>
          </w:p>
        </w:tc>
        <w:tc>
          <w:tcPr>
            <w:tcW w:w="516" w:type="dxa"/>
            <w:vAlign w:val="center"/>
          </w:tcPr>
          <w:p w:rsidR="00DE4065" w:rsidRPr="00212411" w:rsidRDefault="00437275" w:rsidP="00437275">
            <w:pPr>
              <w:pStyle w:val="Bang"/>
              <w:jc w:val="center"/>
            </w:pPr>
            <w:r>
              <w:t>A</w:t>
            </w: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437275" w:rsidP="00437275">
            <w:pPr>
              <w:pStyle w:val="Bang"/>
              <w:jc w:val="center"/>
            </w:pPr>
            <w:r>
              <w:t>v0.1</w:t>
            </w:r>
          </w:p>
        </w:tc>
      </w:tr>
      <w:tr w:rsidR="00DE4065" w:rsidRPr="00212411" w:rsidTr="007B4F6D">
        <w:tc>
          <w:tcPr>
            <w:tcW w:w="990" w:type="dxa"/>
            <w:vAlign w:val="center"/>
          </w:tcPr>
          <w:p w:rsidR="00DE4065" w:rsidRPr="00212411" w:rsidRDefault="007B338B" w:rsidP="00B54459">
            <w:pPr>
              <w:pStyle w:val="Bang"/>
            </w:pPr>
            <w:r>
              <w:t>20/09/2013</w:t>
            </w:r>
          </w:p>
        </w:tc>
        <w:tc>
          <w:tcPr>
            <w:tcW w:w="1735" w:type="dxa"/>
            <w:vAlign w:val="center"/>
          </w:tcPr>
          <w:p w:rsidR="00DE4065" w:rsidRPr="00212411" w:rsidRDefault="007B338B" w:rsidP="00B54459">
            <w:pPr>
              <w:pStyle w:val="Bang"/>
            </w:pPr>
            <w:r>
              <w:t>Update</w:t>
            </w:r>
          </w:p>
        </w:tc>
        <w:tc>
          <w:tcPr>
            <w:tcW w:w="516" w:type="dxa"/>
            <w:vAlign w:val="center"/>
          </w:tcPr>
          <w:p w:rsidR="00DE4065" w:rsidRPr="00212411" w:rsidRDefault="007B338B" w:rsidP="00437275">
            <w:pPr>
              <w:pStyle w:val="Bang"/>
              <w:jc w:val="center"/>
            </w:pPr>
            <w:r>
              <w:t>M</w:t>
            </w:r>
          </w:p>
        </w:tc>
        <w:tc>
          <w:tcPr>
            <w:tcW w:w="2790" w:type="dxa"/>
            <w:vAlign w:val="center"/>
          </w:tcPr>
          <w:p w:rsidR="00DE4065" w:rsidRPr="00212411" w:rsidRDefault="007B338B" w:rsidP="00B54459">
            <w:pPr>
              <w:pStyle w:val="Bang"/>
            </w:pPr>
            <w:r w:rsidRPr="007B338B">
              <w:t>Update comment of document review</w:t>
            </w:r>
          </w:p>
        </w:tc>
        <w:tc>
          <w:tcPr>
            <w:tcW w:w="2339" w:type="dxa"/>
          </w:tcPr>
          <w:p w:rsidR="00DE4065" w:rsidRPr="00212411" w:rsidRDefault="007B338B" w:rsidP="00B54459">
            <w:pPr>
              <w:pStyle w:val="Bang"/>
            </w:pPr>
            <w:r>
              <w:t>Receive some defects from supervisor</w:t>
            </w:r>
          </w:p>
        </w:tc>
        <w:tc>
          <w:tcPr>
            <w:tcW w:w="990" w:type="dxa"/>
            <w:vAlign w:val="center"/>
          </w:tcPr>
          <w:p w:rsidR="00DE4065" w:rsidRPr="00212411" w:rsidRDefault="00103F6E" w:rsidP="00437275">
            <w:pPr>
              <w:pStyle w:val="Bang"/>
              <w:jc w:val="center"/>
            </w:pPr>
            <w:r>
              <w:rPr>
                <w:rFonts w:hint="eastAsia"/>
                <w:lang w:eastAsia="ja-JP"/>
              </w:rPr>
              <w:t>v</w:t>
            </w:r>
            <w:r w:rsidR="007B338B">
              <w:t>0.9</w:t>
            </w:r>
          </w:p>
        </w:tc>
      </w:tr>
      <w:tr w:rsidR="00103F6E" w:rsidRPr="00212411" w:rsidTr="007B4F6D">
        <w:tc>
          <w:tcPr>
            <w:tcW w:w="990" w:type="dxa"/>
            <w:vAlign w:val="center"/>
          </w:tcPr>
          <w:p w:rsidR="00103F6E" w:rsidRPr="00212411" w:rsidRDefault="0046566A" w:rsidP="00B54459">
            <w:pPr>
              <w:pStyle w:val="Bang"/>
              <w:rPr>
                <w:lang w:eastAsia="ja-JP"/>
              </w:rPr>
            </w:pPr>
            <w:r>
              <w:rPr>
                <w:rFonts w:hint="eastAsia"/>
                <w:lang w:eastAsia="ja-JP"/>
              </w:rPr>
              <w:t>01/10</w:t>
            </w:r>
            <w:r w:rsidR="00103F6E">
              <w:rPr>
                <w:rFonts w:hint="eastAsia"/>
                <w:lang w:eastAsia="ja-JP"/>
              </w:rPr>
              <w:t>/2013</w:t>
            </w:r>
          </w:p>
        </w:tc>
        <w:tc>
          <w:tcPr>
            <w:tcW w:w="1735" w:type="dxa"/>
            <w:vAlign w:val="center"/>
          </w:tcPr>
          <w:p w:rsidR="00103F6E" w:rsidRPr="00212411" w:rsidRDefault="00103F6E" w:rsidP="00103F6E">
            <w:pPr>
              <w:pStyle w:val="Bang"/>
            </w:pPr>
            <w:r>
              <w:t>Update</w:t>
            </w:r>
          </w:p>
        </w:tc>
        <w:tc>
          <w:tcPr>
            <w:tcW w:w="516" w:type="dxa"/>
            <w:vAlign w:val="center"/>
          </w:tcPr>
          <w:p w:rsidR="00103F6E" w:rsidRPr="00212411" w:rsidRDefault="00103F6E" w:rsidP="00103F6E">
            <w:pPr>
              <w:pStyle w:val="Bang"/>
              <w:jc w:val="center"/>
            </w:pPr>
            <w:r>
              <w:t>M</w:t>
            </w:r>
          </w:p>
        </w:tc>
        <w:tc>
          <w:tcPr>
            <w:tcW w:w="2790" w:type="dxa"/>
            <w:vAlign w:val="center"/>
          </w:tcPr>
          <w:p w:rsidR="00103F6E" w:rsidRPr="00212411" w:rsidRDefault="00103F6E" w:rsidP="00103F6E">
            <w:pPr>
              <w:pStyle w:val="Bang"/>
            </w:pPr>
            <w:r w:rsidRPr="007B338B">
              <w:t xml:space="preserve">Update </w:t>
            </w:r>
            <w:r>
              <w:rPr>
                <w:rFonts w:hint="eastAsia"/>
                <w:lang w:eastAsia="ja-JP"/>
              </w:rPr>
              <w:t xml:space="preserve">format </w:t>
            </w:r>
            <w:r w:rsidRPr="007B338B">
              <w:t>comment of document review</w:t>
            </w:r>
          </w:p>
        </w:tc>
        <w:tc>
          <w:tcPr>
            <w:tcW w:w="2339" w:type="dxa"/>
          </w:tcPr>
          <w:p w:rsidR="00103F6E" w:rsidRPr="00212411" w:rsidRDefault="00103F6E" w:rsidP="00103F6E">
            <w:pPr>
              <w:pStyle w:val="Bang"/>
            </w:pPr>
            <w:r>
              <w:t>Receive some defects from supervisor</w:t>
            </w:r>
          </w:p>
        </w:tc>
        <w:tc>
          <w:tcPr>
            <w:tcW w:w="990" w:type="dxa"/>
            <w:vAlign w:val="center"/>
          </w:tcPr>
          <w:p w:rsidR="00103F6E" w:rsidRPr="00212411" w:rsidRDefault="0046566A" w:rsidP="00103F6E">
            <w:pPr>
              <w:pStyle w:val="Bang"/>
              <w:jc w:val="center"/>
              <w:rPr>
                <w:lang w:eastAsia="ja-JP"/>
              </w:rPr>
            </w:pPr>
            <w:r>
              <w:rPr>
                <w:rFonts w:hint="eastAsia"/>
                <w:lang w:eastAsia="ja-JP"/>
              </w:rPr>
              <w:t>v</w:t>
            </w:r>
            <w:r w:rsidR="00103F6E">
              <w:rPr>
                <w:rFonts w:hint="eastAsia"/>
                <w:lang w:eastAsia="ja-JP"/>
              </w:rPr>
              <w:t>1.0</w:t>
            </w: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437275">
            <w:pPr>
              <w:pStyle w:val="Bang"/>
              <w:jc w:val="center"/>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437275">
            <w:pPr>
              <w:pStyle w:val="Bang"/>
              <w:jc w:val="center"/>
            </w:pPr>
          </w:p>
        </w:tc>
      </w:tr>
    </w:tbl>
    <w:p w:rsidR="00DE4065" w:rsidRPr="00212411" w:rsidRDefault="00DE4065" w:rsidP="00B54459">
      <w:pPr>
        <w:pStyle w:val="Footer"/>
      </w:pPr>
    </w:p>
    <w:p w:rsidR="00CD2C5F" w:rsidRDefault="00CD2C5F" w:rsidP="00B54459">
      <w:pPr>
        <w:pStyle w:val="NormalH"/>
      </w:pPr>
      <w:r>
        <w:lastRenderedPageBreak/>
        <w:t>TABLE OF CONTENTS</w:t>
      </w:r>
    </w:p>
    <w:p w:rsidR="001F532F" w:rsidRDefault="009B3241">
      <w:pPr>
        <w:pStyle w:val="TOC1"/>
        <w:rPr>
          <w:rFonts w:asciiTheme="minorHAnsi" w:hAnsiTheme="minorHAnsi" w:cstheme="minorBidi"/>
          <w:b w:val="0"/>
          <w:bCs w:val="0"/>
          <w:iCs w:val="0"/>
          <w:caps w:val="0"/>
          <w:sz w:val="22"/>
          <w:szCs w:val="22"/>
          <w:lang w:eastAsia="ja-JP"/>
        </w:rPr>
      </w:pPr>
      <w:r w:rsidRPr="009B3241">
        <w:rPr>
          <w:smallCaps/>
        </w:rPr>
        <w:fldChar w:fldCharType="begin"/>
      </w:r>
      <w:r w:rsidR="00CD2C5F">
        <w:rPr>
          <w:smallCaps/>
        </w:rPr>
        <w:instrText xml:space="preserve"> TOC \o "1-2" \h \z </w:instrText>
      </w:r>
      <w:r w:rsidRPr="009B3241">
        <w:rPr>
          <w:smallCaps/>
        </w:rPr>
        <w:fldChar w:fldCharType="separate"/>
      </w:r>
      <w:hyperlink w:anchor="_Toc368438001" w:history="1">
        <w:r w:rsidR="001F532F" w:rsidRPr="00982BCE">
          <w:rPr>
            <w:rStyle w:val="Hyperlink"/>
          </w:rPr>
          <w:t>1.</w:t>
        </w:r>
        <w:r w:rsidR="001F532F">
          <w:rPr>
            <w:rFonts w:asciiTheme="minorHAnsi" w:hAnsiTheme="minorHAnsi" w:cstheme="minorBidi"/>
            <w:b w:val="0"/>
            <w:bCs w:val="0"/>
            <w:iCs w:val="0"/>
            <w:caps w:val="0"/>
            <w:sz w:val="22"/>
            <w:szCs w:val="22"/>
            <w:lang w:eastAsia="ja-JP"/>
          </w:rPr>
          <w:tab/>
        </w:r>
        <w:r w:rsidR="001F532F" w:rsidRPr="00982BCE">
          <w:rPr>
            <w:rStyle w:val="Hyperlink"/>
          </w:rPr>
          <w:t>Project Overview</w:t>
        </w:r>
        <w:r w:rsidR="001F532F">
          <w:rPr>
            <w:webHidden/>
          </w:rPr>
          <w:tab/>
        </w:r>
        <w:r w:rsidR="001F532F">
          <w:rPr>
            <w:webHidden/>
          </w:rPr>
          <w:fldChar w:fldCharType="begin"/>
        </w:r>
        <w:r w:rsidR="001F532F">
          <w:rPr>
            <w:webHidden/>
          </w:rPr>
          <w:instrText xml:space="preserve"> PAGEREF _Toc368438001 \h </w:instrText>
        </w:r>
        <w:r w:rsidR="001F532F">
          <w:rPr>
            <w:webHidden/>
          </w:rPr>
        </w:r>
        <w:r w:rsidR="001F532F">
          <w:rPr>
            <w:webHidden/>
          </w:rPr>
          <w:fldChar w:fldCharType="separate"/>
        </w:r>
        <w:r w:rsidR="001F532F">
          <w:rPr>
            <w:webHidden/>
          </w:rPr>
          <w:t>6</w:t>
        </w:r>
        <w:r w:rsidR="001F532F">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2" w:history="1">
        <w:r w:rsidRPr="00982BCE">
          <w:rPr>
            <w:rStyle w:val="Hyperlink"/>
          </w:rPr>
          <w:t>1.1.</w:t>
        </w:r>
        <w:r>
          <w:rPr>
            <w:rFonts w:asciiTheme="minorHAnsi" w:hAnsiTheme="minorHAnsi" w:cstheme="minorBidi"/>
            <w:iCs w:val="0"/>
            <w:sz w:val="22"/>
            <w:szCs w:val="22"/>
            <w:lang w:eastAsia="ja-JP"/>
          </w:rPr>
          <w:tab/>
        </w:r>
        <w:r w:rsidRPr="00982BCE">
          <w:rPr>
            <w:rStyle w:val="Hyperlink"/>
          </w:rPr>
          <w:t>Project Description</w:t>
        </w:r>
        <w:r>
          <w:rPr>
            <w:webHidden/>
          </w:rPr>
          <w:tab/>
        </w:r>
        <w:r>
          <w:rPr>
            <w:webHidden/>
          </w:rPr>
          <w:fldChar w:fldCharType="begin"/>
        </w:r>
        <w:r>
          <w:rPr>
            <w:webHidden/>
          </w:rPr>
          <w:instrText xml:space="preserve"> PAGEREF _Toc368438002 \h </w:instrText>
        </w:r>
        <w:r>
          <w:rPr>
            <w:webHidden/>
          </w:rPr>
        </w:r>
        <w:r>
          <w:rPr>
            <w:webHidden/>
          </w:rPr>
          <w:fldChar w:fldCharType="separate"/>
        </w:r>
        <w:r>
          <w:rPr>
            <w:webHidden/>
          </w:rPr>
          <w:t>6</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3" w:history="1">
        <w:r w:rsidRPr="00982BCE">
          <w:rPr>
            <w:rStyle w:val="Hyperlink"/>
          </w:rPr>
          <w:t>1.2.</w:t>
        </w:r>
        <w:r>
          <w:rPr>
            <w:rFonts w:asciiTheme="minorHAnsi" w:hAnsiTheme="minorHAnsi" w:cstheme="minorBidi"/>
            <w:iCs w:val="0"/>
            <w:sz w:val="22"/>
            <w:szCs w:val="22"/>
            <w:lang w:eastAsia="ja-JP"/>
          </w:rPr>
          <w:tab/>
        </w:r>
        <w:r w:rsidRPr="00982BCE">
          <w:rPr>
            <w:rStyle w:val="Hyperlink"/>
          </w:rPr>
          <w:t>Scope and Purpose</w:t>
        </w:r>
        <w:r>
          <w:rPr>
            <w:webHidden/>
          </w:rPr>
          <w:tab/>
        </w:r>
        <w:r>
          <w:rPr>
            <w:webHidden/>
          </w:rPr>
          <w:fldChar w:fldCharType="begin"/>
        </w:r>
        <w:r>
          <w:rPr>
            <w:webHidden/>
          </w:rPr>
          <w:instrText xml:space="preserve"> PAGEREF _Toc368438003 \h </w:instrText>
        </w:r>
        <w:r>
          <w:rPr>
            <w:webHidden/>
          </w:rPr>
        </w:r>
        <w:r>
          <w:rPr>
            <w:webHidden/>
          </w:rPr>
          <w:fldChar w:fldCharType="separate"/>
        </w:r>
        <w:r>
          <w:rPr>
            <w:webHidden/>
          </w:rPr>
          <w:t>6</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4" w:history="1">
        <w:r w:rsidRPr="00982BCE">
          <w:rPr>
            <w:rStyle w:val="Hyperlink"/>
          </w:rPr>
          <w:t>1.3.</w:t>
        </w:r>
        <w:r>
          <w:rPr>
            <w:rFonts w:asciiTheme="minorHAnsi" w:hAnsiTheme="minorHAnsi" w:cstheme="minorBidi"/>
            <w:iCs w:val="0"/>
            <w:sz w:val="22"/>
            <w:szCs w:val="22"/>
            <w:lang w:eastAsia="ja-JP"/>
          </w:rPr>
          <w:tab/>
        </w:r>
        <w:r w:rsidRPr="00982BCE">
          <w:rPr>
            <w:rStyle w:val="Hyperlink"/>
          </w:rPr>
          <w:t>Assumptions and Constraints</w:t>
        </w:r>
        <w:r>
          <w:rPr>
            <w:webHidden/>
          </w:rPr>
          <w:tab/>
        </w:r>
        <w:r>
          <w:rPr>
            <w:webHidden/>
          </w:rPr>
          <w:fldChar w:fldCharType="begin"/>
        </w:r>
        <w:r>
          <w:rPr>
            <w:webHidden/>
          </w:rPr>
          <w:instrText xml:space="preserve"> PAGEREF _Toc368438004 \h </w:instrText>
        </w:r>
        <w:r>
          <w:rPr>
            <w:webHidden/>
          </w:rPr>
        </w:r>
        <w:r>
          <w:rPr>
            <w:webHidden/>
          </w:rPr>
          <w:fldChar w:fldCharType="separate"/>
        </w:r>
        <w:r>
          <w:rPr>
            <w:webHidden/>
          </w:rPr>
          <w:t>7</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5" w:history="1">
        <w:r w:rsidRPr="00982BCE">
          <w:rPr>
            <w:rStyle w:val="Hyperlink"/>
          </w:rPr>
          <w:t>1.4.</w:t>
        </w:r>
        <w:r>
          <w:rPr>
            <w:rFonts w:asciiTheme="minorHAnsi" w:hAnsiTheme="minorHAnsi" w:cstheme="minorBidi"/>
            <w:iCs w:val="0"/>
            <w:sz w:val="22"/>
            <w:szCs w:val="22"/>
            <w:lang w:eastAsia="ja-JP"/>
          </w:rPr>
          <w:tab/>
        </w:r>
        <w:r w:rsidRPr="00982BCE">
          <w:rPr>
            <w:rStyle w:val="Hyperlink"/>
          </w:rPr>
          <w:t>Project Objectives</w:t>
        </w:r>
        <w:r>
          <w:rPr>
            <w:webHidden/>
          </w:rPr>
          <w:tab/>
        </w:r>
        <w:r>
          <w:rPr>
            <w:webHidden/>
          </w:rPr>
          <w:fldChar w:fldCharType="begin"/>
        </w:r>
        <w:r>
          <w:rPr>
            <w:webHidden/>
          </w:rPr>
          <w:instrText xml:space="preserve"> PAGEREF _Toc368438005 \h </w:instrText>
        </w:r>
        <w:r>
          <w:rPr>
            <w:webHidden/>
          </w:rPr>
        </w:r>
        <w:r>
          <w:rPr>
            <w:webHidden/>
          </w:rPr>
          <w:fldChar w:fldCharType="separate"/>
        </w:r>
        <w:r>
          <w:rPr>
            <w:webHidden/>
          </w:rPr>
          <w:t>7</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6" w:history="1">
        <w:r w:rsidRPr="00982BCE">
          <w:rPr>
            <w:rStyle w:val="Hyperlink"/>
          </w:rPr>
          <w:t>1.5.</w:t>
        </w:r>
        <w:r>
          <w:rPr>
            <w:rFonts w:asciiTheme="minorHAnsi" w:hAnsiTheme="minorHAnsi" w:cstheme="minorBidi"/>
            <w:iCs w:val="0"/>
            <w:sz w:val="22"/>
            <w:szCs w:val="22"/>
            <w:lang w:eastAsia="ja-JP"/>
          </w:rPr>
          <w:tab/>
        </w:r>
        <w:r w:rsidRPr="00982BCE">
          <w:rPr>
            <w:rStyle w:val="Hyperlink"/>
          </w:rPr>
          <w:t>Critical Dependencies</w:t>
        </w:r>
        <w:r>
          <w:rPr>
            <w:webHidden/>
          </w:rPr>
          <w:tab/>
        </w:r>
        <w:r>
          <w:rPr>
            <w:webHidden/>
          </w:rPr>
          <w:fldChar w:fldCharType="begin"/>
        </w:r>
        <w:r>
          <w:rPr>
            <w:webHidden/>
          </w:rPr>
          <w:instrText xml:space="preserve"> PAGEREF _Toc368438006 \h </w:instrText>
        </w:r>
        <w:r>
          <w:rPr>
            <w:webHidden/>
          </w:rPr>
        </w:r>
        <w:r>
          <w:rPr>
            <w:webHidden/>
          </w:rPr>
          <w:fldChar w:fldCharType="separate"/>
        </w:r>
        <w:r>
          <w:rPr>
            <w:webHidden/>
          </w:rPr>
          <w:t>8</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7" w:history="1">
        <w:r w:rsidRPr="00982BCE">
          <w:rPr>
            <w:rStyle w:val="Hyperlink"/>
          </w:rPr>
          <w:t>1.6.</w:t>
        </w:r>
        <w:r>
          <w:rPr>
            <w:rFonts w:asciiTheme="minorHAnsi" w:hAnsiTheme="minorHAnsi" w:cstheme="minorBidi"/>
            <w:iCs w:val="0"/>
            <w:sz w:val="22"/>
            <w:szCs w:val="22"/>
            <w:lang w:eastAsia="ja-JP"/>
          </w:rPr>
          <w:tab/>
        </w:r>
        <w:r w:rsidRPr="00982BCE">
          <w:rPr>
            <w:rStyle w:val="Hyperlink"/>
          </w:rPr>
          <w:t>Project Risk</w:t>
        </w:r>
        <w:r>
          <w:rPr>
            <w:webHidden/>
          </w:rPr>
          <w:tab/>
        </w:r>
        <w:r>
          <w:rPr>
            <w:webHidden/>
          </w:rPr>
          <w:fldChar w:fldCharType="begin"/>
        </w:r>
        <w:r>
          <w:rPr>
            <w:webHidden/>
          </w:rPr>
          <w:instrText xml:space="preserve"> PAGEREF _Toc368438007 \h </w:instrText>
        </w:r>
        <w:r>
          <w:rPr>
            <w:webHidden/>
          </w:rPr>
        </w:r>
        <w:r>
          <w:rPr>
            <w:webHidden/>
          </w:rPr>
          <w:fldChar w:fldCharType="separate"/>
        </w:r>
        <w:r>
          <w:rPr>
            <w:webHidden/>
          </w:rPr>
          <w:t>8</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08" w:history="1">
        <w:r w:rsidRPr="00982BCE">
          <w:rPr>
            <w:rStyle w:val="Hyperlink"/>
          </w:rPr>
          <w:t>2.</w:t>
        </w:r>
        <w:r>
          <w:rPr>
            <w:rFonts w:asciiTheme="minorHAnsi" w:hAnsiTheme="minorHAnsi" w:cstheme="minorBidi"/>
            <w:b w:val="0"/>
            <w:bCs w:val="0"/>
            <w:iCs w:val="0"/>
            <w:caps w:val="0"/>
            <w:sz w:val="22"/>
            <w:szCs w:val="22"/>
            <w:lang w:eastAsia="ja-JP"/>
          </w:rPr>
          <w:tab/>
        </w:r>
        <w:r w:rsidRPr="00982BCE">
          <w:rPr>
            <w:rStyle w:val="Hyperlink"/>
          </w:rPr>
          <w:t>Project Development Approach</w:t>
        </w:r>
        <w:r>
          <w:rPr>
            <w:webHidden/>
          </w:rPr>
          <w:tab/>
        </w:r>
        <w:r>
          <w:rPr>
            <w:webHidden/>
          </w:rPr>
          <w:fldChar w:fldCharType="begin"/>
        </w:r>
        <w:r>
          <w:rPr>
            <w:webHidden/>
          </w:rPr>
          <w:instrText xml:space="preserve"> PAGEREF _Toc368438008 \h </w:instrText>
        </w:r>
        <w:r>
          <w:rPr>
            <w:webHidden/>
          </w:rPr>
        </w:r>
        <w:r>
          <w:rPr>
            <w:webHidden/>
          </w:rPr>
          <w:fldChar w:fldCharType="separate"/>
        </w:r>
        <w:r>
          <w:rPr>
            <w:webHidden/>
          </w:rPr>
          <w:t>9</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09" w:history="1">
        <w:r w:rsidRPr="00982BCE">
          <w:rPr>
            <w:rStyle w:val="Hyperlink"/>
          </w:rPr>
          <w:t>2.1.</w:t>
        </w:r>
        <w:r>
          <w:rPr>
            <w:rFonts w:asciiTheme="minorHAnsi" w:hAnsiTheme="minorHAnsi" w:cstheme="minorBidi"/>
            <w:iCs w:val="0"/>
            <w:sz w:val="22"/>
            <w:szCs w:val="22"/>
            <w:lang w:eastAsia="ja-JP"/>
          </w:rPr>
          <w:tab/>
        </w:r>
        <w:r w:rsidRPr="00982BCE">
          <w:rPr>
            <w:rStyle w:val="Hyperlink"/>
          </w:rPr>
          <w:t>Project Process</w:t>
        </w:r>
        <w:r>
          <w:rPr>
            <w:webHidden/>
          </w:rPr>
          <w:tab/>
        </w:r>
        <w:r>
          <w:rPr>
            <w:webHidden/>
          </w:rPr>
          <w:fldChar w:fldCharType="begin"/>
        </w:r>
        <w:r>
          <w:rPr>
            <w:webHidden/>
          </w:rPr>
          <w:instrText xml:space="preserve"> PAGEREF _Toc368438009 \h </w:instrText>
        </w:r>
        <w:r>
          <w:rPr>
            <w:webHidden/>
          </w:rPr>
        </w:r>
        <w:r>
          <w:rPr>
            <w:webHidden/>
          </w:rPr>
          <w:fldChar w:fldCharType="separate"/>
        </w:r>
        <w:r>
          <w:rPr>
            <w:webHidden/>
          </w:rPr>
          <w:t>9</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0" w:history="1">
        <w:r w:rsidRPr="00982BCE">
          <w:rPr>
            <w:rStyle w:val="Hyperlink"/>
          </w:rPr>
          <w:t>2.2.</w:t>
        </w:r>
        <w:r>
          <w:rPr>
            <w:rFonts w:asciiTheme="minorHAnsi" w:hAnsiTheme="minorHAnsi" w:cstheme="minorBidi"/>
            <w:iCs w:val="0"/>
            <w:sz w:val="22"/>
            <w:szCs w:val="22"/>
            <w:lang w:eastAsia="ja-JP"/>
          </w:rPr>
          <w:tab/>
        </w:r>
        <w:r w:rsidRPr="00982BCE">
          <w:rPr>
            <w:rStyle w:val="Hyperlink"/>
          </w:rPr>
          <w:t>Requirement Change Management</w:t>
        </w:r>
        <w:r>
          <w:rPr>
            <w:webHidden/>
          </w:rPr>
          <w:tab/>
        </w:r>
        <w:r>
          <w:rPr>
            <w:webHidden/>
          </w:rPr>
          <w:fldChar w:fldCharType="begin"/>
        </w:r>
        <w:r>
          <w:rPr>
            <w:webHidden/>
          </w:rPr>
          <w:instrText xml:space="preserve"> PAGEREF _Toc368438010 \h </w:instrText>
        </w:r>
        <w:r>
          <w:rPr>
            <w:webHidden/>
          </w:rPr>
        </w:r>
        <w:r>
          <w:rPr>
            <w:webHidden/>
          </w:rPr>
          <w:fldChar w:fldCharType="separate"/>
        </w:r>
        <w:r>
          <w:rPr>
            <w:webHidden/>
          </w:rPr>
          <w:t>9</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1" w:history="1">
        <w:r w:rsidRPr="00982BCE">
          <w:rPr>
            <w:rStyle w:val="Hyperlink"/>
          </w:rPr>
          <w:t>2.3.</w:t>
        </w:r>
        <w:r>
          <w:rPr>
            <w:rFonts w:asciiTheme="minorHAnsi" w:hAnsiTheme="minorHAnsi" w:cstheme="minorBidi"/>
            <w:iCs w:val="0"/>
            <w:sz w:val="22"/>
            <w:szCs w:val="22"/>
            <w:lang w:eastAsia="ja-JP"/>
          </w:rPr>
          <w:tab/>
        </w:r>
        <w:r w:rsidRPr="00982BCE">
          <w:rPr>
            <w:rStyle w:val="Hyperlink"/>
          </w:rPr>
          <w:t>Product Integration Strategy</w:t>
        </w:r>
        <w:r>
          <w:rPr>
            <w:webHidden/>
          </w:rPr>
          <w:tab/>
        </w:r>
        <w:r>
          <w:rPr>
            <w:webHidden/>
          </w:rPr>
          <w:fldChar w:fldCharType="begin"/>
        </w:r>
        <w:r>
          <w:rPr>
            <w:webHidden/>
          </w:rPr>
          <w:instrText xml:space="preserve"> PAGEREF _Toc368438011 \h </w:instrText>
        </w:r>
        <w:r>
          <w:rPr>
            <w:webHidden/>
          </w:rPr>
        </w:r>
        <w:r>
          <w:rPr>
            <w:webHidden/>
          </w:rPr>
          <w:fldChar w:fldCharType="separate"/>
        </w:r>
        <w:r>
          <w:rPr>
            <w:webHidden/>
          </w:rPr>
          <w:t>9</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2" w:history="1">
        <w:r w:rsidRPr="00982BCE">
          <w:rPr>
            <w:rStyle w:val="Hyperlink"/>
          </w:rPr>
          <w:t>2.4.</w:t>
        </w:r>
        <w:r>
          <w:rPr>
            <w:rFonts w:asciiTheme="minorHAnsi" w:hAnsiTheme="minorHAnsi" w:cstheme="minorBidi"/>
            <w:iCs w:val="0"/>
            <w:sz w:val="22"/>
            <w:szCs w:val="22"/>
            <w:lang w:eastAsia="ja-JP"/>
          </w:rPr>
          <w:tab/>
        </w:r>
        <w:r w:rsidRPr="00982BCE">
          <w:rPr>
            <w:rStyle w:val="Hyperlink"/>
          </w:rPr>
          <w:t>Quality Management</w:t>
        </w:r>
        <w:r>
          <w:rPr>
            <w:webHidden/>
          </w:rPr>
          <w:tab/>
        </w:r>
        <w:r>
          <w:rPr>
            <w:webHidden/>
          </w:rPr>
          <w:fldChar w:fldCharType="begin"/>
        </w:r>
        <w:r>
          <w:rPr>
            <w:webHidden/>
          </w:rPr>
          <w:instrText xml:space="preserve"> PAGEREF _Toc368438012 \h </w:instrText>
        </w:r>
        <w:r>
          <w:rPr>
            <w:webHidden/>
          </w:rPr>
        </w:r>
        <w:r>
          <w:rPr>
            <w:webHidden/>
          </w:rPr>
          <w:fldChar w:fldCharType="separate"/>
        </w:r>
        <w:r>
          <w:rPr>
            <w:webHidden/>
          </w:rPr>
          <w:t>9</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13" w:history="1">
        <w:r w:rsidRPr="00982BCE">
          <w:rPr>
            <w:rStyle w:val="Hyperlink"/>
          </w:rPr>
          <w:t>3.</w:t>
        </w:r>
        <w:r>
          <w:rPr>
            <w:rFonts w:asciiTheme="minorHAnsi" w:hAnsiTheme="minorHAnsi" w:cstheme="minorBidi"/>
            <w:b w:val="0"/>
            <w:bCs w:val="0"/>
            <w:iCs w:val="0"/>
            <w:caps w:val="0"/>
            <w:sz w:val="22"/>
            <w:szCs w:val="22"/>
            <w:lang w:eastAsia="ja-JP"/>
          </w:rPr>
          <w:tab/>
        </w:r>
        <w:r w:rsidRPr="00982BCE">
          <w:rPr>
            <w:rStyle w:val="Hyperlink"/>
          </w:rPr>
          <w:t>Estimate</w:t>
        </w:r>
        <w:r>
          <w:rPr>
            <w:webHidden/>
          </w:rPr>
          <w:tab/>
        </w:r>
        <w:r>
          <w:rPr>
            <w:webHidden/>
          </w:rPr>
          <w:fldChar w:fldCharType="begin"/>
        </w:r>
        <w:r>
          <w:rPr>
            <w:webHidden/>
          </w:rPr>
          <w:instrText xml:space="preserve"> PAGEREF _Toc368438013 \h </w:instrText>
        </w:r>
        <w:r>
          <w:rPr>
            <w:webHidden/>
          </w:rPr>
        </w:r>
        <w:r>
          <w:rPr>
            <w:webHidden/>
          </w:rPr>
          <w:fldChar w:fldCharType="separate"/>
        </w:r>
        <w:r>
          <w:rPr>
            <w:webHidden/>
          </w:rPr>
          <w:t>12</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4" w:history="1">
        <w:r w:rsidRPr="00982BCE">
          <w:rPr>
            <w:rStyle w:val="Hyperlink"/>
          </w:rPr>
          <w:t>3.1.</w:t>
        </w:r>
        <w:r>
          <w:rPr>
            <w:rFonts w:asciiTheme="minorHAnsi" w:hAnsiTheme="minorHAnsi" w:cstheme="minorBidi"/>
            <w:iCs w:val="0"/>
            <w:sz w:val="22"/>
            <w:szCs w:val="22"/>
            <w:lang w:eastAsia="ja-JP"/>
          </w:rPr>
          <w:tab/>
        </w:r>
        <w:r w:rsidRPr="00982BCE">
          <w:rPr>
            <w:rStyle w:val="Hyperlink"/>
          </w:rPr>
          <w:t>Size</w:t>
        </w:r>
        <w:r>
          <w:rPr>
            <w:webHidden/>
          </w:rPr>
          <w:tab/>
        </w:r>
        <w:r>
          <w:rPr>
            <w:webHidden/>
          </w:rPr>
          <w:fldChar w:fldCharType="begin"/>
        </w:r>
        <w:r>
          <w:rPr>
            <w:webHidden/>
          </w:rPr>
          <w:instrText xml:space="preserve"> PAGEREF _Toc368438014 \h </w:instrText>
        </w:r>
        <w:r>
          <w:rPr>
            <w:webHidden/>
          </w:rPr>
        </w:r>
        <w:r>
          <w:rPr>
            <w:webHidden/>
          </w:rPr>
          <w:fldChar w:fldCharType="separate"/>
        </w:r>
        <w:r>
          <w:rPr>
            <w:webHidden/>
          </w:rPr>
          <w:t>12</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5" w:history="1">
        <w:r w:rsidRPr="00982BCE">
          <w:rPr>
            <w:rStyle w:val="Hyperlink"/>
          </w:rPr>
          <w:t>3.2.</w:t>
        </w:r>
        <w:r>
          <w:rPr>
            <w:rFonts w:asciiTheme="minorHAnsi" w:hAnsiTheme="minorHAnsi" w:cstheme="minorBidi"/>
            <w:iCs w:val="0"/>
            <w:sz w:val="22"/>
            <w:szCs w:val="22"/>
            <w:lang w:eastAsia="ja-JP"/>
          </w:rPr>
          <w:tab/>
        </w:r>
        <w:r w:rsidRPr="00982BCE">
          <w:rPr>
            <w:rStyle w:val="Hyperlink"/>
          </w:rPr>
          <w:t>Effort</w:t>
        </w:r>
        <w:r>
          <w:rPr>
            <w:webHidden/>
          </w:rPr>
          <w:tab/>
        </w:r>
        <w:r>
          <w:rPr>
            <w:webHidden/>
          </w:rPr>
          <w:fldChar w:fldCharType="begin"/>
        </w:r>
        <w:r>
          <w:rPr>
            <w:webHidden/>
          </w:rPr>
          <w:instrText xml:space="preserve"> PAGEREF _Toc368438015 \h </w:instrText>
        </w:r>
        <w:r>
          <w:rPr>
            <w:webHidden/>
          </w:rPr>
        </w:r>
        <w:r>
          <w:rPr>
            <w:webHidden/>
          </w:rPr>
          <w:fldChar w:fldCharType="separate"/>
        </w:r>
        <w:r>
          <w:rPr>
            <w:webHidden/>
          </w:rPr>
          <w:t>12</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6" w:history="1">
        <w:r w:rsidRPr="00982BCE">
          <w:rPr>
            <w:rStyle w:val="Hyperlink"/>
          </w:rPr>
          <w:t>3.3.</w:t>
        </w:r>
        <w:r>
          <w:rPr>
            <w:rFonts w:asciiTheme="minorHAnsi" w:hAnsiTheme="minorHAnsi" w:cstheme="minorBidi"/>
            <w:iCs w:val="0"/>
            <w:sz w:val="22"/>
            <w:szCs w:val="22"/>
            <w:lang w:eastAsia="ja-JP"/>
          </w:rPr>
          <w:tab/>
        </w:r>
        <w:r w:rsidRPr="00982BCE">
          <w:rPr>
            <w:rStyle w:val="Hyperlink"/>
          </w:rPr>
          <w:t>Schedule</w:t>
        </w:r>
        <w:r>
          <w:rPr>
            <w:webHidden/>
          </w:rPr>
          <w:tab/>
        </w:r>
        <w:r>
          <w:rPr>
            <w:webHidden/>
          </w:rPr>
          <w:fldChar w:fldCharType="begin"/>
        </w:r>
        <w:r>
          <w:rPr>
            <w:webHidden/>
          </w:rPr>
          <w:instrText xml:space="preserve"> PAGEREF _Toc368438016 \h </w:instrText>
        </w:r>
        <w:r>
          <w:rPr>
            <w:webHidden/>
          </w:rPr>
        </w:r>
        <w:r>
          <w:rPr>
            <w:webHidden/>
          </w:rPr>
          <w:fldChar w:fldCharType="separate"/>
        </w:r>
        <w:r>
          <w:rPr>
            <w:webHidden/>
          </w:rPr>
          <w:t>12</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7" w:history="1">
        <w:r w:rsidRPr="00982BCE">
          <w:rPr>
            <w:rStyle w:val="Hyperlink"/>
          </w:rPr>
          <w:t>3.4.</w:t>
        </w:r>
        <w:r>
          <w:rPr>
            <w:rFonts w:asciiTheme="minorHAnsi" w:hAnsiTheme="minorHAnsi" w:cstheme="minorBidi"/>
            <w:iCs w:val="0"/>
            <w:sz w:val="22"/>
            <w:szCs w:val="22"/>
            <w:lang w:eastAsia="ja-JP"/>
          </w:rPr>
          <w:tab/>
        </w:r>
        <w:r w:rsidRPr="00982BCE">
          <w:rPr>
            <w:rStyle w:val="Hyperlink"/>
          </w:rPr>
          <w:t>Resource</w:t>
        </w:r>
        <w:r>
          <w:rPr>
            <w:webHidden/>
          </w:rPr>
          <w:tab/>
        </w:r>
        <w:r>
          <w:rPr>
            <w:webHidden/>
          </w:rPr>
          <w:fldChar w:fldCharType="begin"/>
        </w:r>
        <w:r>
          <w:rPr>
            <w:webHidden/>
          </w:rPr>
          <w:instrText xml:space="preserve"> PAGEREF _Toc368438017 \h </w:instrText>
        </w:r>
        <w:r>
          <w:rPr>
            <w:webHidden/>
          </w:rPr>
        </w:r>
        <w:r>
          <w:rPr>
            <w:webHidden/>
          </w:rPr>
          <w:fldChar w:fldCharType="separate"/>
        </w:r>
        <w:r>
          <w:rPr>
            <w:webHidden/>
          </w:rPr>
          <w:t>14</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8" w:history="1">
        <w:r w:rsidRPr="00982BCE">
          <w:rPr>
            <w:rStyle w:val="Hyperlink"/>
          </w:rPr>
          <w:t>3.5.</w:t>
        </w:r>
        <w:r>
          <w:rPr>
            <w:rFonts w:asciiTheme="minorHAnsi" w:hAnsiTheme="minorHAnsi" w:cstheme="minorBidi"/>
            <w:iCs w:val="0"/>
            <w:sz w:val="22"/>
            <w:szCs w:val="22"/>
            <w:lang w:eastAsia="ja-JP"/>
          </w:rPr>
          <w:tab/>
        </w:r>
        <w:r w:rsidRPr="00982BCE">
          <w:rPr>
            <w:rStyle w:val="Hyperlink"/>
          </w:rPr>
          <w:t>Infrastructure</w:t>
        </w:r>
        <w:r>
          <w:rPr>
            <w:webHidden/>
          </w:rPr>
          <w:tab/>
        </w:r>
        <w:r>
          <w:rPr>
            <w:webHidden/>
          </w:rPr>
          <w:fldChar w:fldCharType="begin"/>
        </w:r>
        <w:r>
          <w:rPr>
            <w:webHidden/>
          </w:rPr>
          <w:instrText xml:space="preserve"> PAGEREF _Toc368438018 \h </w:instrText>
        </w:r>
        <w:r>
          <w:rPr>
            <w:webHidden/>
          </w:rPr>
        </w:r>
        <w:r>
          <w:rPr>
            <w:webHidden/>
          </w:rPr>
          <w:fldChar w:fldCharType="separate"/>
        </w:r>
        <w:r>
          <w:rPr>
            <w:webHidden/>
          </w:rPr>
          <w:t>14</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19" w:history="1">
        <w:r w:rsidRPr="00982BCE">
          <w:rPr>
            <w:rStyle w:val="Hyperlink"/>
          </w:rPr>
          <w:t>3.6.</w:t>
        </w:r>
        <w:r>
          <w:rPr>
            <w:rFonts w:asciiTheme="minorHAnsi" w:hAnsiTheme="minorHAnsi" w:cstheme="minorBidi"/>
            <w:iCs w:val="0"/>
            <w:sz w:val="22"/>
            <w:szCs w:val="22"/>
            <w:lang w:eastAsia="ja-JP"/>
          </w:rPr>
          <w:tab/>
        </w:r>
        <w:r w:rsidRPr="00982BCE">
          <w:rPr>
            <w:rStyle w:val="Hyperlink"/>
          </w:rPr>
          <w:t>Training Plan</w:t>
        </w:r>
        <w:r>
          <w:rPr>
            <w:webHidden/>
          </w:rPr>
          <w:tab/>
        </w:r>
        <w:r>
          <w:rPr>
            <w:webHidden/>
          </w:rPr>
          <w:fldChar w:fldCharType="begin"/>
        </w:r>
        <w:r>
          <w:rPr>
            <w:webHidden/>
          </w:rPr>
          <w:instrText xml:space="preserve"> PAGEREF _Toc368438019 \h </w:instrText>
        </w:r>
        <w:r>
          <w:rPr>
            <w:webHidden/>
          </w:rPr>
        </w:r>
        <w:r>
          <w:rPr>
            <w:webHidden/>
          </w:rPr>
          <w:fldChar w:fldCharType="separate"/>
        </w:r>
        <w:r>
          <w:rPr>
            <w:webHidden/>
          </w:rPr>
          <w:t>15</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20" w:history="1">
        <w:r w:rsidRPr="00982BCE">
          <w:rPr>
            <w:rStyle w:val="Hyperlink"/>
          </w:rPr>
          <w:t>3.7.</w:t>
        </w:r>
        <w:r>
          <w:rPr>
            <w:rFonts w:asciiTheme="minorHAnsi" w:hAnsiTheme="minorHAnsi" w:cstheme="minorBidi"/>
            <w:iCs w:val="0"/>
            <w:sz w:val="22"/>
            <w:szCs w:val="22"/>
            <w:lang w:eastAsia="ja-JP"/>
          </w:rPr>
          <w:tab/>
        </w:r>
        <w:r w:rsidRPr="00982BCE">
          <w:rPr>
            <w:rStyle w:val="Hyperlink"/>
          </w:rPr>
          <w:t>Finance</w:t>
        </w:r>
        <w:r>
          <w:rPr>
            <w:webHidden/>
          </w:rPr>
          <w:tab/>
        </w:r>
        <w:r>
          <w:rPr>
            <w:webHidden/>
          </w:rPr>
          <w:fldChar w:fldCharType="begin"/>
        </w:r>
        <w:r>
          <w:rPr>
            <w:webHidden/>
          </w:rPr>
          <w:instrText xml:space="preserve"> PAGEREF _Toc368438020 \h </w:instrText>
        </w:r>
        <w:r>
          <w:rPr>
            <w:webHidden/>
          </w:rPr>
        </w:r>
        <w:r>
          <w:rPr>
            <w:webHidden/>
          </w:rPr>
          <w:fldChar w:fldCharType="separate"/>
        </w:r>
        <w:r>
          <w:rPr>
            <w:webHidden/>
          </w:rPr>
          <w:t>15</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21" w:history="1">
        <w:r w:rsidRPr="00982BCE">
          <w:rPr>
            <w:rStyle w:val="Hyperlink"/>
          </w:rPr>
          <w:t>4.</w:t>
        </w:r>
        <w:r>
          <w:rPr>
            <w:rFonts w:asciiTheme="minorHAnsi" w:hAnsiTheme="minorHAnsi" w:cstheme="minorBidi"/>
            <w:b w:val="0"/>
            <w:bCs w:val="0"/>
            <w:iCs w:val="0"/>
            <w:caps w:val="0"/>
            <w:sz w:val="22"/>
            <w:szCs w:val="22"/>
            <w:lang w:eastAsia="ja-JP"/>
          </w:rPr>
          <w:tab/>
        </w:r>
        <w:r w:rsidRPr="00982BCE">
          <w:rPr>
            <w:rStyle w:val="Hyperlink"/>
          </w:rPr>
          <w:t>Project Organization</w:t>
        </w:r>
        <w:r>
          <w:rPr>
            <w:webHidden/>
          </w:rPr>
          <w:tab/>
        </w:r>
        <w:r>
          <w:rPr>
            <w:webHidden/>
          </w:rPr>
          <w:fldChar w:fldCharType="begin"/>
        </w:r>
        <w:r>
          <w:rPr>
            <w:webHidden/>
          </w:rPr>
          <w:instrText xml:space="preserve"> PAGEREF _Toc368438021 \h </w:instrText>
        </w:r>
        <w:r>
          <w:rPr>
            <w:webHidden/>
          </w:rPr>
        </w:r>
        <w:r>
          <w:rPr>
            <w:webHidden/>
          </w:rPr>
          <w:fldChar w:fldCharType="separate"/>
        </w:r>
        <w:r>
          <w:rPr>
            <w:webHidden/>
          </w:rPr>
          <w:t>16</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22" w:history="1">
        <w:r w:rsidRPr="00982BCE">
          <w:rPr>
            <w:rStyle w:val="Hyperlink"/>
          </w:rPr>
          <w:t>4.1.</w:t>
        </w:r>
        <w:r>
          <w:rPr>
            <w:rFonts w:asciiTheme="minorHAnsi" w:hAnsiTheme="minorHAnsi" w:cstheme="minorBidi"/>
            <w:iCs w:val="0"/>
            <w:sz w:val="22"/>
            <w:szCs w:val="22"/>
            <w:lang w:eastAsia="ja-JP"/>
          </w:rPr>
          <w:tab/>
        </w:r>
        <w:r w:rsidRPr="00982BCE">
          <w:rPr>
            <w:rStyle w:val="Hyperlink"/>
          </w:rPr>
          <w:t>Organization Structure</w:t>
        </w:r>
        <w:r>
          <w:rPr>
            <w:webHidden/>
          </w:rPr>
          <w:tab/>
        </w:r>
        <w:r>
          <w:rPr>
            <w:webHidden/>
          </w:rPr>
          <w:fldChar w:fldCharType="begin"/>
        </w:r>
        <w:r>
          <w:rPr>
            <w:webHidden/>
          </w:rPr>
          <w:instrText xml:space="preserve"> PAGEREF _Toc368438022 \h </w:instrText>
        </w:r>
        <w:r>
          <w:rPr>
            <w:webHidden/>
          </w:rPr>
        </w:r>
        <w:r>
          <w:rPr>
            <w:webHidden/>
          </w:rPr>
          <w:fldChar w:fldCharType="separate"/>
        </w:r>
        <w:r>
          <w:rPr>
            <w:webHidden/>
          </w:rPr>
          <w:t>16</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23" w:history="1">
        <w:r w:rsidRPr="00982BCE">
          <w:rPr>
            <w:rStyle w:val="Hyperlink"/>
          </w:rPr>
          <w:t>4.2.</w:t>
        </w:r>
        <w:r>
          <w:rPr>
            <w:rFonts w:asciiTheme="minorHAnsi" w:hAnsiTheme="minorHAnsi" w:cstheme="minorBidi"/>
            <w:iCs w:val="0"/>
            <w:sz w:val="22"/>
            <w:szCs w:val="22"/>
            <w:lang w:eastAsia="ja-JP"/>
          </w:rPr>
          <w:tab/>
        </w:r>
        <w:r w:rsidRPr="00982BCE">
          <w:rPr>
            <w:rStyle w:val="Hyperlink"/>
          </w:rPr>
          <w:t>Project Team</w:t>
        </w:r>
        <w:r>
          <w:rPr>
            <w:webHidden/>
          </w:rPr>
          <w:tab/>
        </w:r>
        <w:r>
          <w:rPr>
            <w:webHidden/>
          </w:rPr>
          <w:fldChar w:fldCharType="begin"/>
        </w:r>
        <w:r>
          <w:rPr>
            <w:webHidden/>
          </w:rPr>
          <w:instrText xml:space="preserve"> PAGEREF _Toc368438023 \h </w:instrText>
        </w:r>
        <w:r>
          <w:rPr>
            <w:webHidden/>
          </w:rPr>
        </w:r>
        <w:r>
          <w:rPr>
            <w:webHidden/>
          </w:rPr>
          <w:fldChar w:fldCharType="separate"/>
        </w:r>
        <w:r>
          <w:rPr>
            <w:webHidden/>
          </w:rPr>
          <w:t>16</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24" w:history="1">
        <w:r w:rsidRPr="00982BCE">
          <w:rPr>
            <w:rStyle w:val="Hyperlink"/>
          </w:rPr>
          <w:t>4.3.</w:t>
        </w:r>
        <w:r>
          <w:rPr>
            <w:rFonts w:asciiTheme="minorHAnsi" w:hAnsiTheme="minorHAnsi" w:cstheme="minorBidi"/>
            <w:iCs w:val="0"/>
            <w:sz w:val="22"/>
            <w:szCs w:val="22"/>
            <w:lang w:eastAsia="ja-JP"/>
          </w:rPr>
          <w:tab/>
        </w:r>
        <w:r w:rsidRPr="00982BCE">
          <w:rPr>
            <w:rStyle w:val="Hyperlink"/>
          </w:rPr>
          <w:t>External Interfaces</w:t>
        </w:r>
        <w:r>
          <w:rPr>
            <w:webHidden/>
          </w:rPr>
          <w:tab/>
        </w:r>
        <w:r>
          <w:rPr>
            <w:webHidden/>
          </w:rPr>
          <w:fldChar w:fldCharType="begin"/>
        </w:r>
        <w:r>
          <w:rPr>
            <w:webHidden/>
          </w:rPr>
          <w:instrText xml:space="preserve"> PAGEREF _Toc368438024 \h </w:instrText>
        </w:r>
        <w:r>
          <w:rPr>
            <w:webHidden/>
          </w:rPr>
        </w:r>
        <w:r>
          <w:rPr>
            <w:webHidden/>
          </w:rPr>
          <w:fldChar w:fldCharType="separate"/>
        </w:r>
        <w:r>
          <w:rPr>
            <w:webHidden/>
          </w:rPr>
          <w:t>17</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25" w:history="1">
        <w:r w:rsidRPr="00982BCE">
          <w:rPr>
            <w:rStyle w:val="Hyperlink"/>
          </w:rPr>
          <w:t>5.</w:t>
        </w:r>
        <w:r>
          <w:rPr>
            <w:rFonts w:asciiTheme="minorHAnsi" w:hAnsiTheme="minorHAnsi" w:cstheme="minorBidi"/>
            <w:b w:val="0"/>
            <w:bCs w:val="0"/>
            <w:iCs w:val="0"/>
            <w:caps w:val="0"/>
            <w:sz w:val="22"/>
            <w:szCs w:val="22"/>
            <w:lang w:eastAsia="ja-JP"/>
          </w:rPr>
          <w:tab/>
        </w:r>
        <w:r w:rsidRPr="00982BCE">
          <w:rPr>
            <w:rStyle w:val="Hyperlink"/>
          </w:rPr>
          <w:t>Communication &amp; Reporting</w:t>
        </w:r>
        <w:r>
          <w:rPr>
            <w:webHidden/>
          </w:rPr>
          <w:tab/>
        </w:r>
        <w:r>
          <w:rPr>
            <w:webHidden/>
          </w:rPr>
          <w:fldChar w:fldCharType="begin"/>
        </w:r>
        <w:r>
          <w:rPr>
            <w:webHidden/>
          </w:rPr>
          <w:instrText xml:space="preserve"> PAGEREF _Toc368438025 \h </w:instrText>
        </w:r>
        <w:r>
          <w:rPr>
            <w:webHidden/>
          </w:rPr>
        </w:r>
        <w:r>
          <w:rPr>
            <w:webHidden/>
          </w:rPr>
          <w:fldChar w:fldCharType="separate"/>
        </w:r>
        <w:r>
          <w:rPr>
            <w:webHidden/>
          </w:rPr>
          <w:t>19</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26" w:history="1">
        <w:r w:rsidRPr="00982BCE">
          <w:rPr>
            <w:rStyle w:val="Hyperlink"/>
          </w:rPr>
          <w:t>6.</w:t>
        </w:r>
        <w:r>
          <w:rPr>
            <w:rFonts w:asciiTheme="minorHAnsi" w:hAnsiTheme="minorHAnsi" w:cstheme="minorBidi"/>
            <w:b w:val="0"/>
            <w:bCs w:val="0"/>
            <w:iCs w:val="0"/>
            <w:caps w:val="0"/>
            <w:sz w:val="22"/>
            <w:szCs w:val="22"/>
            <w:lang w:eastAsia="ja-JP"/>
          </w:rPr>
          <w:tab/>
        </w:r>
        <w:r w:rsidRPr="00982BCE">
          <w:rPr>
            <w:rStyle w:val="Hyperlink"/>
          </w:rPr>
          <w:t>Configuration Management</w:t>
        </w:r>
        <w:r>
          <w:rPr>
            <w:webHidden/>
          </w:rPr>
          <w:tab/>
        </w:r>
        <w:r>
          <w:rPr>
            <w:webHidden/>
          </w:rPr>
          <w:fldChar w:fldCharType="begin"/>
        </w:r>
        <w:r>
          <w:rPr>
            <w:webHidden/>
          </w:rPr>
          <w:instrText xml:space="preserve"> PAGEREF _Toc368438026 \h </w:instrText>
        </w:r>
        <w:r>
          <w:rPr>
            <w:webHidden/>
          </w:rPr>
        </w:r>
        <w:r>
          <w:rPr>
            <w:webHidden/>
          </w:rPr>
          <w:fldChar w:fldCharType="separate"/>
        </w:r>
        <w:r>
          <w:rPr>
            <w:webHidden/>
          </w:rPr>
          <w:t>21</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27" w:history="1">
        <w:r w:rsidRPr="00982BCE">
          <w:rPr>
            <w:rStyle w:val="Hyperlink"/>
          </w:rPr>
          <w:t>7.</w:t>
        </w:r>
        <w:r>
          <w:rPr>
            <w:rFonts w:asciiTheme="minorHAnsi" w:hAnsiTheme="minorHAnsi" w:cstheme="minorBidi"/>
            <w:b w:val="0"/>
            <w:bCs w:val="0"/>
            <w:iCs w:val="0"/>
            <w:caps w:val="0"/>
            <w:sz w:val="22"/>
            <w:szCs w:val="22"/>
            <w:lang w:eastAsia="ja-JP"/>
          </w:rPr>
          <w:tab/>
        </w:r>
        <w:r w:rsidRPr="00982BCE">
          <w:rPr>
            <w:rStyle w:val="Hyperlink"/>
          </w:rPr>
          <w:t>Security Aspects</w:t>
        </w:r>
        <w:r>
          <w:rPr>
            <w:webHidden/>
          </w:rPr>
          <w:tab/>
        </w:r>
        <w:r>
          <w:rPr>
            <w:webHidden/>
          </w:rPr>
          <w:fldChar w:fldCharType="begin"/>
        </w:r>
        <w:r>
          <w:rPr>
            <w:webHidden/>
          </w:rPr>
          <w:instrText xml:space="preserve"> PAGEREF _Toc368438027 \h </w:instrText>
        </w:r>
        <w:r>
          <w:rPr>
            <w:webHidden/>
          </w:rPr>
        </w:r>
        <w:r>
          <w:rPr>
            <w:webHidden/>
          </w:rPr>
          <w:fldChar w:fldCharType="separate"/>
        </w:r>
        <w:r>
          <w:rPr>
            <w:webHidden/>
          </w:rPr>
          <w:t>22</w:t>
        </w:r>
        <w:r>
          <w:rPr>
            <w:webHidden/>
          </w:rPr>
          <w:fldChar w:fldCharType="end"/>
        </w:r>
      </w:hyperlink>
    </w:p>
    <w:p w:rsidR="001F532F" w:rsidRDefault="001F532F">
      <w:pPr>
        <w:pStyle w:val="TOC2"/>
        <w:rPr>
          <w:rFonts w:asciiTheme="minorHAnsi" w:hAnsiTheme="minorHAnsi" w:cstheme="minorBidi"/>
          <w:iCs w:val="0"/>
          <w:sz w:val="22"/>
          <w:szCs w:val="22"/>
          <w:lang w:eastAsia="ja-JP"/>
        </w:rPr>
      </w:pPr>
      <w:hyperlink w:anchor="_Toc368438028" w:history="1">
        <w:r w:rsidRPr="00982BCE">
          <w:rPr>
            <w:rStyle w:val="Hyperlink"/>
          </w:rPr>
          <w:t>This project does not require security aspects.</w:t>
        </w:r>
        <w:r>
          <w:rPr>
            <w:webHidden/>
          </w:rPr>
          <w:tab/>
        </w:r>
        <w:r>
          <w:rPr>
            <w:webHidden/>
          </w:rPr>
          <w:fldChar w:fldCharType="begin"/>
        </w:r>
        <w:r>
          <w:rPr>
            <w:webHidden/>
          </w:rPr>
          <w:instrText xml:space="preserve"> PAGEREF _Toc368438028 \h </w:instrText>
        </w:r>
        <w:r>
          <w:rPr>
            <w:webHidden/>
          </w:rPr>
        </w:r>
        <w:r>
          <w:rPr>
            <w:webHidden/>
          </w:rPr>
          <w:fldChar w:fldCharType="separate"/>
        </w:r>
        <w:r>
          <w:rPr>
            <w:webHidden/>
          </w:rPr>
          <w:t>22</w:t>
        </w:r>
        <w:r>
          <w:rPr>
            <w:webHidden/>
          </w:rPr>
          <w:fldChar w:fldCharType="end"/>
        </w:r>
      </w:hyperlink>
    </w:p>
    <w:p w:rsidR="001F532F" w:rsidRDefault="001F532F">
      <w:pPr>
        <w:pStyle w:val="TOC1"/>
        <w:rPr>
          <w:rFonts w:asciiTheme="minorHAnsi" w:hAnsiTheme="minorHAnsi" w:cstheme="minorBidi"/>
          <w:b w:val="0"/>
          <w:bCs w:val="0"/>
          <w:iCs w:val="0"/>
          <w:caps w:val="0"/>
          <w:sz w:val="22"/>
          <w:szCs w:val="22"/>
          <w:lang w:eastAsia="ja-JP"/>
        </w:rPr>
      </w:pPr>
      <w:hyperlink w:anchor="_Toc368438029" w:history="1">
        <w:r w:rsidRPr="00982BCE">
          <w:rPr>
            <w:rStyle w:val="Hyperlink"/>
          </w:rPr>
          <w:t>8.</w:t>
        </w:r>
        <w:r>
          <w:rPr>
            <w:rFonts w:asciiTheme="minorHAnsi" w:hAnsiTheme="minorHAnsi" w:cstheme="minorBidi"/>
            <w:b w:val="0"/>
            <w:bCs w:val="0"/>
            <w:iCs w:val="0"/>
            <w:caps w:val="0"/>
            <w:sz w:val="22"/>
            <w:szCs w:val="22"/>
            <w:lang w:eastAsia="ja-JP"/>
          </w:rPr>
          <w:tab/>
        </w:r>
        <w:r w:rsidRPr="00982BCE">
          <w:rPr>
            <w:rStyle w:val="Hyperlink"/>
          </w:rPr>
          <w:t>References</w:t>
        </w:r>
        <w:r>
          <w:rPr>
            <w:webHidden/>
          </w:rPr>
          <w:tab/>
        </w:r>
        <w:r>
          <w:rPr>
            <w:webHidden/>
          </w:rPr>
          <w:fldChar w:fldCharType="begin"/>
        </w:r>
        <w:r>
          <w:rPr>
            <w:webHidden/>
          </w:rPr>
          <w:instrText xml:space="preserve"> PAGEREF _Toc368438029 \h </w:instrText>
        </w:r>
        <w:r>
          <w:rPr>
            <w:webHidden/>
          </w:rPr>
        </w:r>
        <w:r>
          <w:rPr>
            <w:webHidden/>
          </w:rPr>
          <w:fldChar w:fldCharType="separate"/>
        </w:r>
        <w:r>
          <w:rPr>
            <w:webHidden/>
          </w:rPr>
          <w:t>23</w:t>
        </w:r>
        <w:r>
          <w:rPr>
            <w:webHidden/>
          </w:rPr>
          <w:fldChar w:fldCharType="end"/>
        </w:r>
      </w:hyperlink>
    </w:p>
    <w:p w:rsidR="00CD2C5F" w:rsidRPr="0061035D" w:rsidRDefault="009B3241" w:rsidP="007B338B">
      <w:pPr>
        <w:pStyle w:val="NormalH"/>
      </w:pPr>
      <w:r>
        <w:rPr>
          <w:rFonts w:ascii="Tahoma" w:hAnsi="Tahoma" w:cs="Tahoma"/>
          <w:smallCaps/>
          <w:noProof/>
          <w:szCs w:val="18"/>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437275">
            <w:pPr>
              <w:pStyle w:val="Bangheader"/>
            </w:pPr>
            <w:r w:rsidRPr="002856B0">
              <w:t>Acronym</w:t>
            </w:r>
          </w:p>
        </w:tc>
        <w:tc>
          <w:tcPr>
            <w:tcW w:w="3690" w:type="dxa"/>
            <w:shd w:val="clear" w:color="auto" w:fill="CCCCCC"/>
            <w:vAlign w:val="center"/>
          </w:tcPr>
          <w:p w:rsidR="00CD2C5F" w:rsidRPr="002856B0" w:rsidRDefault="00CD2C5F" w:rsidP="00437275">
            <w:pPr>
              <w:pStyle w:val="Bangheader"/>
            </w:pPr>
            <w:r w:rsidRPr="002856B0">
              <w:t>Definition</w:t>
            </w:r>
          </w:p>
        </w:tc>
        <w:tc>
          <w:tcPr>
            <w:tcW w:w="2610" w:type="dxa"/>
            <w:shd w:val="clear" w:color="auto" w:fill="CCCCCC"/>
            <w:vAlign w:val="center"/>
          </w:tcPr>
          <w:p w:rsidR="00CD2C5F" w:rsidRPr="002856B0" w:rsidRDefault="00CD2C5F" w:rsidP="00437275">
            <w:pPr>
              <w:pStyle w:val="Bangheader"/>
            </w:pPr>
            <w:r w:rsidRPr="002856B0">
              <w:t>Note</w:t>
            </w:r>
          </w:p>
        </w:tc>
      </w:tr>
      <w:tr w:rsidR="00CB0F42" w:rsidRPr="002856B0" w:rsidTr="007B4F6D">
        <w:tc>
          <w:tcPr>
            <w:tcW w:w="2520" w:type="dxa"/>
          </w:tcPr>
          <w:p w:rsidR="00CB0F42" w:rsidRPr="000D660D" w:rsidRDefault="00CB0F42" w:rsidP="00B54459">
            <w:pPr>
              <w:pStyle w:val="Bang"/>
            </w:pPr>
            <w:r w:rsidRPr="000D660D">
              <w:t>FSU</w:t>
            </w:r>
          </w:p>
        </w:tc>
        <w:tc>
          <w:tcPr>
            <w:tcW w:w="3690" w:type="dxa"/>
          </w:tcPr>
          <w:p w:rsidR="00CB0F42" w:rsidRPr="000D660D" w:rsidRDefault="00CB0F42" w:rsidP="00B54459">
            <w:pPr>
              <w:pStyle w:val="Bang"/>
            </w:pPr>
            <w:r w:rsidRPr="000D660D">
              <w:t>Fsoft Strategy Unit</w:t>
            </w:r>
          </w:p>
        </w:tc>
        <w:tc>
          <w:tcPr>
            <w:tcW w:w="2610" w:type="dxa"/>
          </w:tcPr>
          <w:p w:rsidR="00CB0F42" w:rsidRPr="002856B0" w:rsidRDefault="00CB0F42" w:rsidP="00B54459">
            <w:pPr>
              <w:pStyle w:val="Bang"/>
            </w:pPr>
          </w:p>
        </w:tc>
      </w:tr>
      <w:tr w:rsidR="00485D7C" w:rsidRPr="002856B0" w:rsidTr="007B4F6D">
        <w:tc>
          <w:tcPr>
            <w:tcW w:w="2520" w:type="dxa"/>
            <w:tcBorders>
              <w:bottom w:val="dotted" w:sz="4" w:space="0" w:color="808080"/>
            </w:tcBorders>
          </w:tcPr>
          <w:p w:rsidR="00485D7C" w:rsidRPr="002856B0" w:rsidRDefault="00485D7C" w:rsidP="00B54459">
            <w:pPr>
              <w:pStyle w:val="Bang"/>
            </w:pPr>
            <w:r>
              <w:t>BA</w:t>
            </w:r>
          </w:p>
        </w:tc>
        <w:tc>
          <w:tcPr>
            <w:tcW w:w="3690" w:type="dxa"/>
            <w:tcBorders>
              <w:bottom w:val="dotted" w:sz="4" w:space="0" w:color="808080"/>
            </w:tcBorders>
          </w:tcPr>
          <w:p w:rsidR="00485D7C" w:rsidRPr="002856B0" w:rsidRDefault="00485D7C" w:rsidP="00B54459">
            <w:pPr>
              <w:pStyle w:val="Bang"/>
            </w:pPr>
            <w:r w:rsidRPr="00CC7543">
              <w:t>Business Analyst</w:t>
            </w:r>
          </w:p>
        </w:tc>
        <w:tc>
          <w:tcPr>
            <w:tcW w:w="2610" w:type="dxa"/>
            <w:tcBorders>
              <w:bottom w:val="dotted" w:sz="4" w:space="0" w:color="808080"/>
            </w:tcBorders>
          </w:tcPr>
          <w:p w:rsidR="00485D7C" w:rsidRPr="002856B0" w:rsidRDefault="00485D7C" w:rsidP="00B54459">
            <w:pPr>
              <w:pStyle w:val="Bang"/>
            </w:pPr>
          </w:p>
        </w:tc>
      </w:tr>
      <w:tr w:rsidR="00CB0F42" w:rsidRPr="002856B0" w:rsidTr="007B4F6D">
        <w:tc>
          <w:tcPr>
            <w:tcW w:w="2520" w:type="dxa"/>
          </w:tcPr>
          <w:p w:rsidR="00CB0F42" w:rsidRPr="000D660D" w:rsidRDefault="00CB0F42" w:rsidP="00B54459">
            <w:pPr>
              <w:pStyle w:val="Bang"/>
            </w:pPr>
            <w:r w:rsidRPr="000D660D">
              <w:t>BU</w:t>
            </w:r>
          </w:p>
        </w:tc>
        <w:tc>
          <w:tcPr>
            <w:tcW w:w="3690" w:type="dxa"/>
          </w:tcPr>
          <w:p w:rsidR="00CB0F42" w:rsidRPr="000D660D" w:rsidRDefault="00CB0F42" w:rsidP="00B54459">
            <w:pPr>
              <w:pStyle w:val="Bang"/>
            </w:pPr>
            <w:r w:rsidRPr="000D660D">
              <w:t>Business Unit</w:t>
            </w:r>
          </w:p>
        </w:tc>
        <w:tc>
          <w:tcPr>
            <w:tcW w:w="2610" w:type="dxa"/>
          </w:tcPr>
          <w:p w:rsidR="00CB0F42" w:rsidRPr="002856B0" w:rsidRDefault="00CB0F42" w:rsidP="00B54459">
            <w:pPr>
              <w:pStyle w:val="Bang"/>
            </w:pPr>
          </w:p>
        </w:tc>
      </w:tr>
      <w:tr w:rsidR="006B2706" w:rsidRPr="002856B0" w:rsidTr="007B4F6D">
        <w:tc>
          <w:tcPr>
            <w:tcW w:w="2520" w:type="dxa"/>
          </w:tcPr>
          <w:p w:rsidR="006B2706" w:rsidRPr="002856B0" w:rsidRDefault="006B2706" w:rsidP="00B54459">
            <w:pPr>
              <w:pStyle w:val="Bang"/>
            </w:pPr>
            <w:r w:rsidRPr="002856B0">
              <w:t>CC</w:t>
            </w:r>
          </w:p>
        </w:tc>
        <w:tc>
          <w:tcPr>
            <w:tcW w:w="3690" w:type="dxa"/>
          </w:tcPr>
          <w:p w:rsidR="006B2706" w:rsidRPr="002856B0" w:rsidRDefault="006B2706" w:rsidP="00B54459">
            <w:pPr>
              <w:pStyle w:val="Bang"/>
            </w:pPr>
            <w:r w:rsidRPr="002856B0">
              <w:t>Infrastructure Configuration Controller</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CM</w:t>
            </w:r>
          </w:p>
        </w:tc>
        <w:tc>
          <w:tcPr>
            <w:tcW w:w="3690" w:type="dxa"/>
          </w:tcPr>
          <w:p w:rsidR="006B2706" w:rsidRPr="002856B0" w:rsidRDefault="006B2706" w:rsidP="00B54459">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DEV</w:t>
            </w:r>
          </w:p>
        </w:tc>
        <w:tc>
          <w:tcPr>
            <w:tcW w:w="3690" w:type="dxa"/>
          </w:tcPr>
          <w:p w:rsidR="006B2706" w:rsidRPr="002856B0" w:rsidRDefault="006B2706" w:rsidP="00B54459">
            <w:pPr>
              <w:pStyle w:val="Bang"/>
            </w:pPr>
            <w:r w:rsidRPr="002856B0">
              <w:t>Developer</w:t>
            </w:r>
          </w:p>
        </w:tc>
        <w:tc>
          <w:tcPr>
            <w:tcW w:w="2610" w:type="dxa"/>
          </w:tcPr>
          <w:p w:rsidR="006B2706" w:rsidRPr="002856B0" w:rsidRDefault="006B2706" w:rsidP="00B54459">
            <w:pPr>
              <w:pStyle w:val="Bang"/>
            </w:pPr>
          </w:p>
        </w:tc>
      </w:tr>
      <w:tr w:rsidR="00485D7C" w:rsidRPr="002856B0" w:rsidTr="007B4F6D">
        <w:tc>
          <w:tcPr>
            <w:tcW w:w="2520" w:type="dxa"/>
          </w:tcPr>
          <w:p w:rsidR="00485D7C" w:rsidRPr="002856B0" w:rsidRDefault="00485D7C" w:rsidP="00B54459">
            <w:pPr>
              <w:pStyle w:val="Bang"/>
            </w:pPr>
            <w:r>
              <w:t>PIC</w:t>
            </w:r>
          </w:p>
        </w:tc>
        <w:tc>
          <w:tcPr>
            <w:tcW w:w="3690" w:type="dxa"/>
          </w:tcPr>
          <w:p w:rsidR="00485D7C" w:rsidRPr="002856B0" w:rsidRDefault="00485D7C" w:rsidP="00B54459">
            <w:pPr>
              <w:pStyle w:val="Bang"/>
            </w:pPr>
            <w:r>
              <w:t>Person in charge</w:t>
            </w:r>
          </w:p>
        </w:tc>
        <w:tc>
          <w:tcPr>
            <w:tcW w:w="2610" w:type="dxa"/>
          </w:tcPr>
          <w:p w:rsidR="00485D7C" w:rsidRPr="002856B0" w:rsidRDefault="00485D7C" w:rsidP="00B54459">
            <w:pPr>
              <w:pStyle w:val="Bang"/>
            </w:pPr>
          </w:p>
        </w:tc>
      </w:tr>
      <w:tr w:rsidR="00CD2C5F" w:rsidRPr="002856B0" w:rsidTr="007B4F6D">
        <w:tc>
          <w:tcPr>
            <w:tcW w:w="2520" w:type="dxa"/>
          </w:tcPr>
          <w:p w:rsidR="00CD2C5F" w:rsidRPr="002856B0" w:rsidRDefault="00CD2C5F" w:rsidP="00B54459">
            <w:pPr>
              <w:pStyle w:val="Bang"/>
            </w:pPr>
            <w:r w:rsidRPr="002856B0">
              <w:t>PM</w:t>
            </w:r>
          </w:p>
        </w:tc>
        <w:tc>
          <w:tcPr>
            <w:tcW w:w="3690" w:type="dxa"/>
          </w:tcPr>
          <w:p w:rsidR="00CD2C5F" w:rsidRPr="002856B0" w:rsidRDefault="00CD2C5F" w:rsidP="00B54459">
            <w:pPr>
              <w:pStyle w:val="Bang"/>
            </w:pPr>
            <w:r w:rsidRPr="002856B0">
              <w:t>Project Manager</w:t>
            </w:r>
          </w:p>
        </w:tc>
        <w:tc>
          <w:tcPr>
            <w:tcW w:w="2610" w:type="dxa"/>
          </w:tcPr>
          <w:p w:rsidR="00CD2C5F" w:rsidRPr="002856B0" w:rsidRDefault="00CD2C5F" w:rsidP="00B54459">
            <w:pPr>
              <w:pStyle w:val="Bang"/>
            </w:pPr>
          </w:p>
        </w:tc>
      </w:tr>
      <w:tr w:rsidR="00CD2C5F" w:rsidRPr="002856B0" w:rsidTr="007B4F6D">
        <w:tc>
          <w:tcPr>
            <w:tcW w:w="2520" w:type="dxa"/>
            <w:vAlign w:val="center"/>
          </w:tcPr>
          <w:p w:rsidR="00CD2C5F" w:rsidRPr="002856B0" w:rsidRDefault="00CD2C5F" w:rsidP="00B54459">
            <w:pPr>
              <w:pStyle w:val="Bang"/>
            </w:pPr>
            <w:r w:rsidRPr="002856B0">
              <w:t>PTL</w:t>
            </w:r>
          </w:p>
        </w:tc>
        <w:tc>
          <w:tcPr>
            <w:tcW w:w="3690" w:type="dxa"/>
          </w:tcPr>
          <w:p w:rsidR="00CD2C5F" w:rsidRPr="002856B0" w:rsidRDefault="00CD2C5F" w:rsidP="00B54459">
            <w:pPr>
              <w:pStyle w:val="Bang"/>
            </w:pPr>
            <w:r w:rsidRPr="002856B0">
              <w:t>Project Technical Leader</w:t>
            </w:r>
          </w:p>
        </w:tc>
        <w:tc>
          <w:tcPr>
            <w:tcW w:w="2610" w:type="dxa"/>
          </w:tcPr>
          <w:p w:rsidR="00CD2C5F" w:rsidRPr="002856B0" w:rsidRDefault="00CD2C5F" w:rsidP="00B54459">
            <w:pPr>
              <w:pStyle w:val="Bang"/>
            </w:pPr>
          </w:p>
        </w:tc>
      </w:tr>
      <w:tr w:rsidR="00CD2C5F" w:rsidRPr="002856B0" w:rsidTr="007B4F6D">
        <w:tc>
          <w:tcPr>
            <w:tcW w:w="2520" w:type="dxa"/>
          </w:tcPr>
          <w:p w:rsidR="00CD2C5F" w:rsidRPr="002856B0" w:rsidRDefault="00CD2C5F" w:rsidP="00B54459">
            <w:pPr>
              <w:pStyle w:val="Bang"/>
            </w:pPr>
            <w:r w:rsidRPr="002856B0">
              <w:t>QA</w:t>
            </w:r>
          </w:p>
        </w:tc>
        <w:tc>
          <w:tcPr>
            <w:tcW w:w="3690" w:type="dxa"/>
          </w:tcPr>
          <w:p w:rsidR="00CD2C5F" w:rsidRPr="002856B0" w:rsidRDefault="00CD2C5F" w:rsidP="00B54459">
            <w:pPr>
              <w:pStyle w:val="Bang"/>
            </w:pPr>
            <w:r w:rsidRPr="002856B0">
              <w:t>Quality Assurance Officer</w:t>
            </w:r>
          </w:p>
        </w:tc>
        <w:tc>
          <w:tcPr>
            <w:tcW w:w="2610" w:type="dxa"/>
          </w:tcPr>
          <w:p w:rsidR="00CD2C5F" w:rsidRPr="002856B0" w:rsidRDefault="00CD2C5F" w:rsidP="00B54459">
            <w:pPr>
              <w:pStyle w:val="Bang"/>
            </w:pPr>
          </w:p>
        </w:tc>
      </w:tr>
      <w:tr w:rsidR="006B2706" w:rsidRPr="002856B0" w:rsidTr="007B4F6D">
        <w:tc>
          <w:tcPr>
            <w:tcW w:w="2520" w:type="dxa"/>
            <w:tcBorders>
              <w:bottom w:val="dotted" w:sz="4" w:space="0" w:color="808080"/>
            </w:tcBorders>
          </w:tcPr>
          <w:p w:rsidR="006B2706" w:rsidRPr="002856B0" w:rsidRDefault="006B2706" w:rsidP="00B54459">
            <w:pPr>
              <w:pStyle w:val="Bang"/>
            </w:pPr>
            <w:r w:rsidRPr="002856B0">
              <w:t>SRS</w:t>
            </w:r>
          </w:p>
        </w:tc>
        <w:tc>
          <w:tcPr>
            <w:tcW w:w="3690" w:type="dxa"/>
            <w:tcBorders>
              <w:bottom w:val="dotted" w:sz="4" w:space="0" w:color="808080"/>
            </w:tcBorders>
          </w:tcPr>
          <w:p w:rsidR="006B2706" w:rsidRPr="002856B0" w:rsidRDefault="006B2706" w:rsidP="00B54459">
            <w:pPr>
              <w:pStyle w:val="Bang"/>
            </w:pPr>
            <w:r w:rsidRPr="002856B0">
              <w:t>Software Requirement Specification</w:t>
            </w:r>
          </w:p>
        </w:tc>
        <w:tc>
          <w:tcPr>
            <w:tcW w:w="2610" w:type="dxa"/>
            <w:tcBorders>
              <w:bottom w:val="dotted" w:sz="4" w:space="0" w:color="808080"/>
            </w:tcBorders>
          </w:tcPr>
          <w:p w:rsidR="006B2706" w:rsidRPr="002856B0" w:rsidRDefault="006B2706" w:rsidP="00B54459">
            <w:pPr>
              <w:pStyle w:val="Bang"/>
            </w:pPr>
          </w:p>
        </w:tc>
      </w:tr>
      <w:tr w:rsidR="00CD2C5F" w:rsidRPr="002856B0" w:rsidTr="007B4F6D">
        <w:tc>
          <w:tcPr>
            <w:tcW w:w="2520" w:type="dxa"/>
          </w:tcPr>
          <w:p w:rsidR="00CD2C5F" w:rsidRPr="002856B0" w:rsidRDefault="00CD2C5F" w:rsidP="00B54459">
            <w:pPr>
              <w:pStyle w:val="Bang"/>
            </w:pPr>
            <w:r w:rsidRPr="002856B0">
              <w:t>TC</w:t>
            </w:r>
          </w:p>
        </w:tc>
        <w:tc>
          <w:tcPr>
            <w:tcW w:w="3690" w:type="dxa"/>
          </w:tcPr>
          <w:p w:rsidR="00CD2C5F" w:rsidRPr="002856B0" w:rsidRDefault="00CD2C5F" w:rsidP="00B54459">
            <w:pPr>
              <w:pStyle w:val="Bang"/>
            </w:pPr>
            <w:r w:rsidRPr="002856B0">
              <w:t>Test Case</w:t>
            </w:r>
          </w:p>
        </w:tc>
        <w:tc>
          <w:tcPr>
            <w:tcW w:w="2610" w:type="dxa"/>
          </w:tcPr>
          <w:p w:rsidR="00CD2C5F" w:rsidRPr="002856B0" w:rsidRDefault="00CD2C5F" w:rsidP="00B54459">
            <w:pPr>
              <w:pStyle w:val="Bang"/>
            </w:pPr>
          </w:p>
        </w:tc>
      </w:tr>
      <w:tr w:rsidR="002F74F6" w:rsidRPr="002856B0" w:rsidTr="007B4F6D">
        <w:tc>
          <w:tcPr>
            <w:tcW w:w="2520" w:type="dxa"/>
          </w:tcPr>
          <w:p w:rsidR="002F74F6" w:rsidRPr="002856B0" w:rsidRDefault="002F74F6" w:rsidP="00B54459">
            <w:pPr>
              <w:pStyle w:val="Bang"/>
            </w:pPr>
            <w:r w:rsidRPr="002F74F6">
              <w:t>VNBD</w:t>
            </w:r>
          </w:p>
        </w:tc>
        <w:tc>
          <w:tcPr>
            <w:tcW w:w="3690" w:type="dxa"/>
          </w:tcPr>
          <w:p w:rsidR="002F74F6" w:rsidRPr="002856B0" w:rsidRDefault="002F74F6" w:rsidP="002F74F6">
            <w:pPr>
              <w:pStyle w:val="Bang"/>
            </w:pPr>
            <w:r w:rsidRPr="002F74F6">
              <w:t>V</w:t>
            </w:r>
            <w:r>
              <w:t>oluntary non</w:t>
            </w:r>
            <w:r w:rsidRPr="002F74F6">
              <w:t>-</w:t>
            </w:r>
            <w:r>
              <w:t>remunerated</w:t>
            </w:r>
            <w:r w:rsidRPr="002F74F6">
              <w:t xml:space="preserve"> </w:t>
            </w:r>
            <w:r>
              <w:t>blood</w:t>
            </w:r>
            <w:r w:rsidRPr="002F74F6">
              <w:t xml:space="preserve"> </w:t>
            </w:r>
            <w:r>
              <w:t>donation</w:t>
            </w:r>
          </w:p>
        </w:tc>
        <w:tc>
          <w:tcPr>
            <w:tcW w:w="2610" w:type="dxa"/>
          </w:tcPr>
          <w:p w:rsidR="002F74F6" w:rsidRPr="002856B0" w:rsidRDefault="002F74F6" w:rsidP="00B54459">
            <w:pPr>
              <w:pStyle w:val="Bang"/>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2856B0" w:rsidRDefault="006B2706" w:rsidP="00B54459">
            <w:pPr>
              <w:pStyle w:val="Bang"/>
            </w:pPr>
          </w:p>
        </w:tc>
      </w:tr>
    </w:tbl>
    <w:p w:rsidR="00D25A64" w:rsidRDefault="00D25A64" w:rsidP="007B4F6D">
      <w:pPr>
        <w:pStyle w:val="Heading1"/>
      </w:pPr>
      <w:bookmarkStart w:id="1" w:name="_Toc452446886"/>
      <w:bookmarkStart w:id="2" w:name="_Toc368438001"/>
      <w:r>
        <w:lastRenderedPageBreak/>
        <w:t>Project Overview</w:t>
      </w:r>
      <w:bookmarkEnd w:id="1"/>
      <w:bookmarkEnd w:id="2"/>
    </w:p>
    <w:p w:rsidR="00A3683E" w:rsidRPr="00A3683E" w:rsidRDefault="00E031FE" w:rsidP="00B54459">
      <w:pPr>
        <w:pStyle w:val="Heading2"/>
      </w:pPr>
      <w:bookmarkStart w:id="3" w:name="_Toc368438002"/>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tblPr>
      <w:tblGrid>
        <w:gridCol w:w="1710"/>
        <w:gridCol w:w="2790"/>
        <w:gridCol w:w="1710"/>
        <w:gridCol w:w="2610"/>
      </w:tblGrid>
      <w:tr w:rsidR="00A3683E" w:rsidRPr="002856B0" w:rsidTr="007B4F6D">
        <w:tc>
          <w:tcPr>
            <w:tcW w:w="1710" w:type="dxa"/>
            <w:shd w:val="clear" w:color="auto" w:fill="D9D9D9"/>
            <w:vAlign w:val="center"/>
          </w:tcPr>
          <w:p w:rsidR="00A3683E" w:rsidRPr="002856B0" w:rsidRDefault="00A3683E" w:rsidP="00437275">
            <w:pPr>
              <w:pStyle w:val="bangcategory"/>
            </w:pPr>
            <w:r w:rsidRPr="002856B0">
              <w:t xml:space="preserve">Project </w:t>
            </w:r>
            <w:r w:rsidR="00CB0F42" w:rsidRPr="002856B0">
              <w:t>C</w:t>
            </w:r>
            <w:r w:rsidRPr="002856B0">
              <w:t>ode</w:t>
            </w:r>
          </w:p>
        </w:tc>
        <w:tc>
          <w:tcPr>
            <w:tcW w:w="2790" w:type="dxa"/>
            <w:vAlign w:val="center"/>
          </w:tcPr>
          <w:p w:rsidR="00A3683E" w:rsidRPr="002856B0" w:rsidRDefault="002F181C" w:rsidP="002F181C">
            <w:pPr>
              <w:pStyle w:val="bang0"/>
            </w:pPr>
            <w:r>
              <w:t>VNBD</w:t>
            </w:r>
          </w:p>
        </w:tc>
        <w:tc>
          <w:tcPr>
            <w:tcW w:w="1710" w:type="dxa"/>
            <w:shd w:val="clear" w:color="auto" w:fill="D9D9D9"/>
            <w:vAlign w:val="center"/>
          </w:tcPr>
          <w:p w:rsidR="00A3683E" w:rsidRPr="002856B0" w:rsidRDefault="00CB0F42" w:rsidP="00437275">
            <w:pPr>
              <w:pStyle w:val="bangcategory"/>
            </w:pPr>
            <w:r w:rsidRPr="002856B0">
              <w:t>Contract T</w:t>
            </w:r>
            <w:r w:rsidR="00A3683E" w:rsidRPr="002856B0">
              <w:t>ype</w:t>
            </w:r>
          </w:p>
        </w:tc>
        <w:tc>
          <w:tcPr>
            <w:tcW w:w="2610" w:type="dxa"/>
            <w:vAlign w:val="center"/>
          </w:tcPr>
          <w:p w:rsidR="00A3683E" w:rsidRPr="002856B0" w:rsidRDefault="002F181C" w:rsidP="002F181C">
            <w:pPr>
              <w:pStyle w:val="bang0"/>
            </w:pPr>
            <w:r>
              <w:t>Others</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Customer</w:t>
            </w:r>
          </w:p>
        </w:tc>
        <w:tc>
          <w:tcPr>
            <w:tcW w:w="2790" w:type="dxa"/>
            <w:vAlign w:val="center"/>
          </w:tcPr>
          <w:p w:rsidR="00A3683E" w:rsidRPr="002856B0" w:rsidRDefault="002F181C" w:rsidP="002F181C">
            <w:pPr>
              <w:pStyle w:val="bang0"/>
            </w:pPr>
            <w:r>
              <w:t>FPT University</w:t>
            </w:r>
          </w:p>
        </w:tc>
        <w:tc>
          <w:tcPr>
            <w:tcW w:w="1710" w:type="dxa"/>
            <w:shd w:val="clear" w:color="auto" w:fill="D9D9D9"/>
            <w:vAlign w:val="center"/>
          </w:tcPr>
          <w:p w:rsidR="00A3683E" w:rsidRPr="002856B0" w:rsidRDefault="00A3683E" w:rsidP="00437275">
            <w:pPr>
              <w:pStyle w:val="bangcategory"/>
            </w:pPr>
            <w:r w:rsidRPr="002856B0">
              <w:t>2nd Customer</w:t>
            </w:r>
          </w:p>
        </w:tc>
        <w:tc>
          <w:tcPr>
            <w:tcW w:w="2610" w:type="dxa"/>
            <w:vAlign w:val="center"/>
          </w:tcPr>
          <w:p w:rsidR="00A3683E" w:rsidRPr="002856B0" w:rsidRDefault="002F181C" w:rsidP="002F181C">
            <w:pPr>
              <w:pStyle w:val="bang0"/>
            </w:pPr>
            <w:r>
              <w:t>None</w:t>
            </w:r>
          </w:p>
        </w:tc>
      </w:tr>
      <w:tr w:rsidR="00A3683E" w:rsidRPr="002856B0" w:rsidTr="007B4F6D">
        <w:tc>
          <w:tcPr>
            <w:tcW w:w="1710" w:type="dxa"/>
            <w:shd w:val="clear" w:color="auto" w:fill="D9D9D9"/>
            <w:vAlign w:val="center"/>
          </w:tcPr>
          <w:p w:rsidR="00A3683E" w:rsidRPr="000D660D" w:rsidRDefault="00A3683E" w:rsidP="00437275">
            <w:pPr>
              <w:pStyle w:val="bangcategory"/>
            </w:pPr>
            <w:r w:rsidRPr="000D660D">
              <w:t>Project Level</w:t>
            </w:r>
          </w:p>
        </w:tc>
        <w:tc>
          <w:tcPr>
            <w:tcW w:w="2790" w:type="dxa"/>
            <w:vAlign w:val="center"/>
          </w:tcPr>
          <w:p w:rsidR="00A3683E" w:rsidRPr="000D660D" w:rsidRDefault="002F181C" w:rsidP="002F181C">
            <w:pPr>
              <w:pStyle w:val="bang0"/>
            </w:pPr>
            <w:r>
              <w:t>Group</w:t>
            </w:r>
          </w:p>
        </w:tc>
        <w:tc>
          <w:tcPr>
            <w:tcW w:w="1710" w:type="dxa"/>
            <w:shd w:val="clear" w:color="auto" w:fill="D9D9D9"/>
            <w:vAlign w:val="center"/>
          </w:tcPr>
          <w:p w:rsidR="00A3683E" w:rsidRPr="002856B0" w:rsidRDefault="00CB0F42" w:rsidP="00437275">
            <w:pPr>
              <w:pStyle w:val="bangcategory"/>
            </w:pPr>
            <w:r w:rsidRPr="002856B0">
              <w:t>Project R</w:t>
            </w:r>
            <w:r w:rsidR="00A3683E" w:rsidRPr="002856B0">
              <w:t>ank</w:t>
            </w:r>
          </w:p>
        </w:tc>
        <w:tc>
          <w:tcPr>
            <w:tcW w:w="2610" w:type="dxa"/>
            <w:vAlign w:val="center"/>
          </w:tcPr>
          <w:p w:rsidR="00A3683E" w:rsidRPr="002856B0" w:rsidRDefault="002F181C" w:rsidP="002F181C">
            <w:pPr>
              <w:pStyle w:val="bang0"/>
            </w:pPr>
            <w:r>
              <w:t>None</w:t>
            </w:r>
          </w:p>
        </w:tc>
      </w:tr>
      <w:tr w:rsidR="00A3683E" w:rsidRPr="002856B0" w:rsidTr="007B4F6D">
        <w:tc>
          <w:tcPr>
            <w:tcW w:w="1710" w:type="dxa"/>
            <w:shd w:val="clear" w:color="auto" w:fill="D9D9D9"/>
            <w:vAlign w:val="center"/>
          </w:tcPr>
          <w:p w:rsidR="00A3683E" w:rsidRPr="000D660D" w:rsidRDefault="00CB0F42" w:rsidP="00437275">
            <w:pPr>
              <w:pStyle w:val="bangcategory"/>
            </w:pPr>
            <w:r w:rsidRPr="000D660D">
              <w:t>FSU</w:t>
            </w:r>
          </w:p>
        </w:tc>
        <w:tc>
          <w:tcPr>
            <w:tcW w:w="2790" w:type="dxa"/>
            <w:vAlign w:val="center"/>
          </w:tcPr>
          <w:p w:rsidR="00A3683E" w:rsidRPr="000D660D" w:rsidRDefault="002F181C" w:rsidP="002F181C">
            <w:pPr>
              <w:pStyle w:val="bang0"/>
            </w:pPr>
            <w:r>
              <w:t>None</w:t>
            </w:r>
          </w:p>
        </w:tc>
        <w:tc>
          <w:tcPr>
            <w:tcW w:w="1710" w:type="dxa"/>
            <w:shd w:val="clear" w:color="auto" w:fill="D9D9D9"/>
            <w:vAlign w:val="center"/>
          </w:tcPr>
          <w:p w:rsidR="00A3683E" w:rsidRPr="000D660D" w:rsidRDefault="00CB0F42" w:rsidP="00437275">
            <w:pPr>
              <w:pStyle w:val="bangcategory"/>
            </w:pPr>
            <w:r w:rsidRPr="000D660D">
              <w:t>BU</w:t>
            </w:r>
          </w:p>
        </w:tc>
        <w:tc>
          <w:tcPr>
            <w:tcW w:w="2610" w:type="dxa"/>
            <w:vAlign w:val="center"/>
          </w:tcPr>
          <w:p w:rsidR="00A3683E" w:rsidRPr="002856B0" w:rsidRDefault="002F181C" w:rsidP="002F181C">
            <w:pPr>
              <w:pStyle w:val="bang0"/>
            </w:pPr>
            <w:r>
              <w:t>None</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Project Type</w:t>
            </w:r>
          </w:p>
        </w:tc>
        <w:tc>
          <w:tcPr>
            <w:tcW w:w="2790" w:type="dxa"/>
            <w:vAlign w:val="center"/>
          </w:tcPr>
          <w:p w:rsidR="00A3683E" w:rsidRPr="002856B0" w:rsidRDefault="002F181C" w:rsidP="002F181C">
            <w:pPr>
              <w:pStyle w:val="bang0"/>
            </w:pPr>
            <w:r>
              <w:t>Internal</w:t>
            </w:r>
          </w:p>
        </w:tc>
        <w:tc>
          <w:tcPr>
            <w:tcW w:w="1710" w:type="dxa"/>
            <w:shd w:val="clear" w:color="auto" w:fill="D9D9D9"/>
            <w:vAlign w:val="center"/>
          </w:tcPr>
          <w:p w:rsidR="00A3683E" w:rsidRPr="002856B0" w:rsidRDefault="00A3683E" w:rsidP="00437275">
            <w:pPr>
              <w:pStyle w:val="bangcategory"/>
            </w:pPr>
            <w:r w:rsidRPr="002856B0">
              <w:t>Project Manager</w:t>
            </w:r>
          </w:p>
        </w:tc>
        <w:tc>
          <w:tcPr>
            <w:tcW w:w="2610" w:type="dxa"/>
            <w:vAlign w:val="center"/>
          </w:tcPr>
          <w:p w:rsidR="00A3683E" w:rsidRPr="002856B0" w:rsidRDefault="002F181C" w:rsidP="002F181C">
            <w:pPr>
              <w:pStyle w:val="bang0"/>
            </w:pPr>
            <w:r>
              <w:t>Ngo Tran Linh</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Project Category</w:t>
            </w:r>
          </w:p>
        </w:tc>
        <w:tc>
          <w:tcPr>
            <w:tcW w:w="2790" w:type="dxa"/>
            <w:vAlign w:val="center"/>
          </w:tcPr>
          <w:p w:rsidR="00A3683E" w:rsidRPr="002856B0" w:rsidRDefault="002F181C" w:rsidP="002F181C">
            <w:pPr>
              <w:pStyle w:val="bang0"/>
            </w:pPr>
            <w:r>
              <w:t>Development</w:t>
            </w:r>
          </w:p>
        </w:tc>
        <w:tc>
          <w:tcPr>
            <w:tcW w:w="1710" w:type="dxa"/>
            <w:shd w:val="clear" w:color="auto" w:fill="D9D9D9"/>
            <w:vAlign w:val="center"/>
          </w:tcPr>
          <w:p w:rsidR="00A3683E" w:rsidRPr="002856B0" w:rsidRDefault="00CB0F42" w:rsidP="00437275">
            <w:pPr>
              <w:pStyle w:val="bangcategory"/>
            </w:pPr>
            <w:r w:rsidRPr="002856B0">
              <w:t>Business D</w:t>
            </w:r>
            <w:r w:rsidR="00A3683E" w:rsidRPr="002856B0">
              <w:t>omain</w:t>
            </w:r>
          </w:p>
        </w:tc>
        <w:tc>
          <w:tcPr>
            <w:tcW w:w="2610" w:type="dxa"/>
            <w:vAlign w:val="center"/>
          </w:tcPr>
          <w:p w:rsidR="00A3683E" w:rsidRPr="002856B0" w:rsidRDefault="002F181C" w:rsidP="002F181C">
            <w:pPr>
              <w:pStyle w:val="bang0"/>
            </w:pPr>
            <w:r>
              <w:t>Market</w:t>
            </w:r>
          </w:p>
        </w:tc>
      </w:tr>
      <w:tr w:rsidR="00A3683E" w:rsidRPr="002856B0" w:rsidTr="007B4F6D">
        <w:tc>
          <w:tcPr>
            <w:tcW w:w="1710" w:type="dxa"/>
            <w:shd w:val="clear" w:color="auto" w:fill="D9D9D9"/>
            <w:vAlign w:val="center"/>
          </w:tcPr>
          <w:p w:rsidR="00A3683E" w:rsidRPr="002856B0" w:rsidRDefault="00A3683E" w:rsidP="00437275">
            <w:pPr>
              <w:pStyle w:val="bangcategory"/>
            </w:pPr>
            <w:r w:rsidRPr="002856B0">
              <w:t xml:space="preserve">Application </w:t>
            </w:r>
            <w:r w:rsidR="00CB0F42" w:rsidRPr="002856B0">
              <w:t>T</w:t>
            </w:r>
            <w:r w:rsidRPr="002856B0">
              <w:t>ype</w:t>
            </w:r>
          </w:p>
        </w:tc>
        <w:tc>
          <w:tcPr>
            <w:tcW w:w="2790" w:type="dxa"/>
            <w:vAlign w:val="center"/>
          </w:tcPr>
          <w:p w:rsidR="00A3683E" w:rsidRPr="002856B0" w:rsidRDefault="002F181C" w:rsidP="002F181C">
            <w:pPr>
              <w:pStyle w:val="bang0"/>
            </w:pPr>
            <w:r w:rsidRPr="002F181C">
              <w:t>Website</w:t>
            </w:r>
          </w:p>
        </w:tc>
        <w:tc>
          <w:tcPr>
            <w:tcW w:w="1710" w:type="dxa"/>
            <w:shd w:val="clear" w:color="auto" w:fill="D9D9D9"/>
            <w:vAlign w:val="center"/>
          </w:tcPr>
          <w:p w:rsidR="00A3683E" w:rsidRPr="002856B0" w:rsidRDefault="00A3683E" w:rsidP="00437275">
            <w:pPr>
              <w:pStyle w:val="bangcategory"/>
            </w:pPr>
          </w:p>
        </w:tc>
        <w:tc>
          <w:tcPr>
            <w:tcW w:w="2610" w:type="dxa"/>
            <w:vAlign w:val="center"/>
          </w:tcPr>
          <w:p w:rsidR="00A3683E" w:rsidRPr="002856B0" w:rsidRDefault="00A3683E" w:rsidP="002F181C">
            <w:pPr>
              <w:pStyle w:val="bang0"/>
            </w:pPr>
          </w:p>
        </w:tc>
      </w:tr>
    </w:tbl>
    <w:p w:rsidR="002F181C" w:rsidRDefault="0058670F" w:rsidP="002F181C">
      <w:pPr>
        <w:pStyle w:val="Heading2"/>
      </w:pPr>
      <w:bookmarkStart w:id="4" w:name="_Toc368438003"/>
      <w:r>
        <w:t>Scope</w:t>
      </w:r>
      <w:r w:rsidR="00CF2821">
        <w:t xml:space="preserve"> and Purpose</w:t>
      </w:r>
      <w:bookmarkEnd w:id="4"/>
    </w:p>
    <w:p w:rsidR="002F181C" w:rsidRDefault="007B338B" w:rsidP="002F181C">
      <w:pPr>
        <w:pStyle w:val="Heading3"/>
        <w:keepLines/>
        <w:tabs>
          <w:tab w:val="clear" w:pos="900"/>
          <w:tab w:val="left" w:pos="540"/>
          <w:tab w:val="num" w:pos="990"/>
          <w:tab w:val="left" w:pos="1170"/>
          <w:tab w:val="num" w:pos="1584"/>
        </w:tabs>
        <w:ind w:left="1170" w:hanging="630"/>
        <w:jc w:val="left"/>
        <w:rPr>
          <w:lang w:eastAsia="ja-JP"/>
        </w:rPr>
      </w:pPr>
      <w:r>
        <w:rPr>
          <w:lang w:eastAsia="ja-JP"/>
        </w:rPr>
        <w:t>Purpose of Project</w:t>
      </w:r>
      <w:r w:rsidR="002F181C">
        <w:rPr>
          <w:lang w:eastAsia="ja-JP"/>
        </w:rPr>
        <w:t>:</w:t>
      </w:r>
    </w:p>
    <w:p w:rsidR="002F181C" w:rsidRPr="009D118B" w:rsidRDefault="002F181C" w:rsidP="002F181C">
      <w:pPr>
        <w:rPr>
          <w:lang w:eastAsia="ja-JP"/>
        </w:rPr>
      </w:pPr>
      <w:r w:rsidRPr="004047B5">
        <w:rPr>
          <w:lang w:eastAsia="ja-JP"/>
        </w:rPr>
        <w:t>This project is registered and implemented as a capstone project for the team members. Our purpose is to fulfill the requirements from FPT University studying program. In addition, we aim to cre</w:t>
      </w:r>
      <w:r>
        <w:rPr>
          <w:lang w:eastAsia="ja-JP"/>
        </w:rPr>
        <w:t xml:space="preserve">ate a website which orients the </w:t>
      </w:r>
      <w:r w:rsidRPr="004047B5">
        <w:rPr>
          <w:lang w:eastAsia="ja-JP"/>
        </w:rPr>
        <w:t xml:space="preserve">object </w:t>
      </w:r>
      <w:r>
        <w:rPr>
          <w:lang w:eastAsia="ja-JP"/>
        </w:rPr>
        <w:t>–</w:t>
      </w:r>
      <w:r w:rsidRPr="004047B5">
        <w:rPr>
          <w:lang w:eastAsia="ja-JP"/>
        </w:rPr>
        <w:t xml:space="preserve"> Volunteer </w:t>
      </w:r>
      <w:r>
        <w:rPr>
          <w:lang w:eastAsia="ja-JP"/>
        </w:rPr>
        <w:t xml:space="preserve">who want to donate their blood for other people and People who need donated blood because they can’t pay for </w:t>
      </w:r>
      <w:r w:rsidRPr="004047B5">
        <w:rPr>
          <w:lang w:eastAsia="ja-JP"/>
        </w:rPr>
        <w:t>hospital's blood.</w:t>
      </w:r>
      <w:r>
        <w:rPr>
          <w:lang w:eastAsia="ja-JP"/>
        </w:rPr>
        <w:t xml:space="preserve"> This website as a </w:t>
      </w:r>
      <w:r w:rsidR="007B338B">
        <w:rPr>
          <w:lang w:eastAsia="ja-JP"/>
        </w:rPr>
        <w:t>bridge</w:t>
      </w:r>
      <w:r>
        <w:rPr>
          <w:lang w:eastAsia="ja-JP"/>
        </w:rPr>
        <w:t xml:space="preserve"> to connect them, we guarantee volunteer’s blood will help accurate people. One more thing, this website has a forum to provide important information </w:t>
      </w:r>
      <w:r w:rsidR="007B338B">
        <w:rPr>
          <w:lang w:eastAsia="ja-JP"/>
        </w:rPr>
        <w:t>about:</w:t>
      </w:r>
      <w:r>
        <w:rPr>
          <w:lang w:eastAsia="ja-JP"/>
        </w:rPr>
        <w:t xml:space="preserve"> sexual, blood type, advantages and disadvanta</w:t>
      </w:r>
      <w:r w:rsidR="007B338B">
        <w:rPr>
          <w:lang w:eastAsia="ja-JP"/>
        </w:rPr>
        <w:t>ges when you donate blood.</w:t>
      </w:r>
    </w:p>
    <w:p w:rsidR="002F181C" w:rsidRDefault="002F181C" w:rsidP="002F181C">
      <w:pPr>
        <w:pStyle w:val="Heading3"/>
        <w:keepLines/>
        <w:tabs>
          <w:tab w:val="clear" w:pos="900"/>
          <w:tab w:val="left" w:pos="540"/>
          <w:tab w:val="num" w:pos="990"/>
          <w:tab w:val="left" w:pos="1170"/>
          <w:tab w:val="num" w:pos="1584"/>
        </w:tabs>
        <w:ind w:left="1170" w:hanging="630"/>
        <w:jc w:val="left"/>
        <w:rPr>
          <w:lang w:eastAsia="ja-JP"/>
        </w:rPr>
      </w:pPr>
      <w:r>
        <w:rPr>
          <w:lang w:eastAsia="ja-JP"/>
        </w:rPr>
        <w:t xml:space="preserve">Scope of </w:t>
      </w:r>
      <w:r w:rsidR="007B338B">
        <w:rPr>
          <w:lang w:eastAsia="ja-JP"/>
        </w:rPr>
        <w:t>Project:</w:t>
      </w:r>
    </w:p>
    <w:p w:rsidR="002F181C" w:rsidRPr="009D118B" w:rsidRDefault="002F181C" w:rsidP="002F181C">
      <w:pPr>
        <w:rPr>
          <w:lang w:eastAsia="ja-JP"/>
        </w:rPr>
      </w:pPr>
      <w:r>
        <w:rPr>
          <w:lang w:eastAsia="ja-JP"/>
        </w:rPr>
        <w:t xml:space="preserve">The scope of this project </w:t>
      </w:r>
      <w:r w:rsidR="007B338B">
        <w:rPr>
          <w:lang w:eastAsia="ja-JP"/>
        </w:rPr>
        <w:t>contains: Requirement Analysis, Design, Coding</w:t>
      </w:r>
      <w:r>
        <w:rPr>
          <w:lang w:eastAsia="ja-JP"/>
        </w:rPr>
        <w:t xml:space="preserve"> </w:t>
      </w:r>
      <w:r w:rsidR="007B338B">
        <w:rPr>
          <w:lang w:eastAsia="ja-JP"/>
        </w:rPr>
        <w:t>and Testing</w:t>
      </w:r>
      <w:r>
        <w:rPr>
          <w:lang w:eastAsia="ja-JP"/>
        </w:rPr>
        <w:t>.</w:t>
      </w:r>
    </w:p>
    <w:p w:rsidR="002F181C" w:rsidRPr="009D118B" w:rsidRDefault="002F181C" w:rsidP="002F181C">
      <w:pPr>
        <w:pStyle w:val="Heading3"/>
        <w:keepLines/>
        <w:tabs>
          <w:tab w:val="clear" w:pos="900"/>
          <w:tab w:val="left" w:pos="540"/>
          <w:tab w:val="num" w:pos="990"/>
          <w:tab w:val="left" w:pos="1170"/>
          <w:tab w:val="num" w:pos="1584"/>
        </w:tabs>
        <w:ind w:left="1170" w:hanging="630"/>
        <w:jc w:val="left"/>
        <w:rPr>
          <w:lang w:eastAsia="ja-JP"/>
        </w:rPr>
      </w:pPr>
      <w:r>
        <w:rPr>
          <w:lang w:eastAsia="ja-JP"/>
        </w:rPr>
        <w:t>The function</w:t>
      </w:r>
      <w:r w:rsidR="007D06FB">
        <w:rPr>
          <w:lang w:eastAsia="ja-JP"/>
        </w:rPr>
        <w:t>s of Project</w:t>
      </w:r>
      <w:r>
        <w:rPr>
          <w:lang w:eastAsia="ja-JP"/>
        </w:rPr>
        <w:t>:</w:t>
      </w:r>
    </w:p>
    <w:p w:rsidR="002F181C" w:rsidRDefault="007D06FB" w:rsidP="002F181C">
      <w:pPr>
        <w:rPr>
          <w:lang w:eastAsia="ja-JP"/>
        </w:rPr>
      </w:pPr>
      <w:r>
        <w:rPr>
          <w:lang w:eastAsia="ja-JP"/>
        </w:rPr>
        <w:t>This project contains</w:t>
      </w:r>
      <w:r w:rsidR="002F181C">
        <w:rPr>
          <w:lang w:eastAsia="ja-JP"/>
        </w:rPr>
        <w:t>:</w:t>
      </w:r>
    </w:p>
    <w:p w:rsidR="002F181C" w:rsidRPr="002F181C" w:rsidRDefault="002F181C" w:rsidP="007D06FB">
      <w:pPr>
        <w:pStyle w:val="ListParagraph"/>
        <w:numPr>
          <w:ilvl w:val="0"/>
          <w:numId w:val="36"/>
        </w:numPr>
        <w:rPr>
          <w:lang w:eastAsia="ja-JP"/>
        </w:rPr>
      </w:pPr>
      <w:r w:rsidRPr="002F181C">
        <w:rPr>
          <w:lang w:eastAsia="ja-JP"/>
        </w:rPr>
        <w:t>Home page is going to post a graph that introduce our’ team, t</w:t>
      </w:r>
      <w:r w:rsidR="007D06FB">
        <w:rPr>
          <w:lang w:eastAsia="ja-JP"/>
        </w:rPr>
        <w:t>he purpose of group activities, donate/receive blood, repository.</w:t>
      </w:r>
    </w:p>
    <w:p w:rsidR="002F181C" w:rsidRPr="002F181C" w:rsidRDefault="002F181C" w:rsidP="007D06FB">
      <w:pPr>
        <w:pStyle w:val="ListParagraph"/>
        <w:numPr>
          <w:ilvl w:val="0"/>
          <w:numId w:val="36"/>
        </w:numPr>
        <w:rPr>
          <w:lang w:eastAsia="ja-JP"/>
        </w:rPr>
      </w:pPr>
      <w:r w:rsidRPr="002F181C">
        <w:rPr>
          <w:lang w:eastAsia="ja-JP"/>
        </w:rPr>
        <w:t>R</w:t>
      </w:r>
      <w:r w:rsidR="007D06FB">
        <w:rPr>
          <w:lang w:eastAsia="ja-JP"/>
        </w:rPr>
        <w:t>egister as a new member</w:t>
      </w:r>
      <w:r w:rsidRPr="002F181C">
        <w:rPr>
          <w:lang w:eastAsia="ja-JP"/>
        </w:rPr>
        <w:t>.</w:t>
      </w:r>
    </w:p>
    <w:p w:rsidR="002F181C" w:rsidRPr="002F181C" w:rsidRDefault="002F181C" w:rsidP="007D06FB">
      <w:pPr>
        <w:pStyle w:val="ListParagraph"/>
        <w:numPr>
          <w:ilvl w:val="0"/>
          <w:numId w:val="36"/>
        </w:numPr>
        <w:rPr>
          <w:lang w:eastAsia="ja-JP"/>
        </w:rPr>
      </w:pPr>
      <w:r w:rsidRPr="002F181C">
        <w:rPr>
          <w:lang w:eastAsia="ja-JP"/>
        </w:rPr>
        <w:t xml:space="preserve">Register </w:t>
      </w:r>
      <w:r>
        <w:rPr>
          <w:lang w:eastAsia="ja-JP"/>
        </w:rPr>
        <w:t xml:space="preserve">to </w:t>
      </w:r>
      <w:r w:rsidRPr="002F181C">
        <w:rPr>
          <w:lang w:eastAsia="ja-JP"/>
        </w:rPr>
        <w:t>donate / receive blood.</w:t>
      </w:r>
    </w:p>
    <w:p w:rsidR="002F181C" w:rsidRPr="002F181C" w:rsidRDefault="007D06FB" w:rsidP="007D06FB">
      <w:pPr>
        <w:pStyle w:val="ListParagraph"/>
        <w:numPr>
          <w:ilvl w:val="0"/>
          <w:numId w:val="36"/>
        </w:numPr>
        <w:rPr>
          <w:lang w:eastAsia="ja-JP"/>
        </w:rPr>
      </w:pPr>
      <w:r>
        <w:rPr>
          <w:lang w:eastAsia="ja-JP"/>
        </w:rPr>
        <w:t xml:space="preserve">Personal information of </w:t>
      </w:r>
      <w:r w:rsidR="002F181C" w:rsidRPr="002F181C">
        <w:rPr>
          <w:lang w:eastAsia="ja-JP"/>
        </w:rPr>
        <w:t>donor</w:t>
      </w:r>
      <w:r w:rsidR="002F181C">
        <w:rPr>
          <w:lang w:eastAsia="ja-JP"/>
        </w:rPr>
        <w:t>’</w:t>
      </w:r>
      <w:r w:rsidR="002F181C" w:rsidRPr="002F181C">
        <w:rPr>
          <w:lang w:eastAsia="ja-JP"/>
        </w:rPr>
        <w:t>s blood (public or private depend on the option selected by the user).</w:t>
      </w:r>
    </w:p>
    <w:p w:rsidR="002F181C" w:rsidRPr="002F181C" w:rsidRDefault="002F181C" w:rsidP="007D06FB">
      <w:pPr>
        <w:pStyle w:val="ListParagraph"/>
        <w:numPr>
          <w:ilvl w:val="0"/>
          <w:numId w:val="36"/>
        </w:numPr>
        <w:rPr>
          <w:lang w:eastAsia="ja-JP"/>
        </w:rPr>
      </w:pPr>
      <w:r w:rsidRPr="002F181C">
        <w:rPr>
          <w:lang w:eastAsia="ja-JP"/>
        </w:rPr>
        <w:t>Information of blood in the repository.</w:t>
      </w:r>
    </w:p>
    <w:p w:rsidR="002F181C" w:rsidRPr="002F181C" w:rsidRDefault="002F181C" w:rsidP="007D06FB">
      <w:pPr>
        <w:pStyle w:val="ListParagraph"/>
        <w:numPr>
          <w:ilvl w:val="0"/>
          <w:numId w:val="36"/>
        </w:numPr>
        <w:rPr>
          <w:lang w:eastAsia="ja-JP"/>
        </w:rPr>
      </w:pPr>
      <w:r w:rsidRPr="002F181C">
        <w:rPr>
          <w:lang w:eastAsia="ja-JP"/>
        </w:rPr>
        <w:t>Search type of blood when they need.</w:t>
      </w:r>
    </w:p>
    <w:p w:rsidR="002F181C" w:rsidRPr="002F181C" w:rsidRDefault="002F181C" w:rsidP="007D06FB">
      <w:pPr>
        <w:pStyle w:val="ListParagraph"/>
        <w:numPr>
          <w:ilvl w:val="0"/>
          <w:numId w:val="36"/>
        </w:numPr>
        <w:rPr>
          <w:lang w:eastAsia="ja-JP"/>
        </w:rPr>
      </w:pPr>
      <w:r w:rsidRPr="002F181C">
        <w:rPr>
          <w:lang w:eastAsia="ja-JP"/>
        </w:rPr>
        <w:t>Section Recruitment: Here admin will post information that recruit people with common goals with the group, help social.</w:t>
      </w:r>
    </w:p>
    <w:p w:rsidR="002F181C" w:rsidRPr="002F181C" w:rsidRDefault="002F181C" w:rsidP="007D06FB">
      <w:pPr>
        <w:pStyle w:val="ListParagraph"/>
        <w:numPr>
          <w:ilvl w:val="0"/>
          <w:numId w:val="36"/>
        </w:numPr>
        <w:rPr>
          <w:lang w:eastAsia="ja-JP"/>
        </w:rPr>
      </w:pPr>
      <w:r w:rsidRPr="002F181C">
        <w:rPr>
          <w:lang w:eastAsia="ja-JP"/>
        </w:rPr>
        <w:t xml:space="preserve">Section Real </w:t>
      </w:r>
      <w:r w:rsidR="007D06FB" w:rsidRPr="002F181C">
        <w:rPr>
          <w:lang w:eastAsia="ja-JP"/>
        </w:rPr>
        <w:t>Life: In</w:t>
      </w:r>
      <w:r w:rsidRPr="002F181C">
        <w:rPr>
          <w:lang w:eastAsia="ja-JP"/>
        </w:rPr>
        <w:t xml:space="preserve"> this section, the team plans to upload videos as well as pictures of people </w:t>
      </w:r>
      <w:r w:rsidR="007D06FB">
        <w:rPr>
          <w:lang w:eastAsia="ja-JP"/>
        </w:rPr>
        <w:t xml:space="preserve">who </w:t>
      </w:r>
      <w:r w:rsidR="007D06FB" w:rsidRPr="002F181C">
        <w:rPr>
          <w:lang w:eastAsia="ja-JP"/>
        </w:rPr>
        <w:t>give</w:t>
      </w:r>
      <w:r w:rsidR="007D06FB">
        <w:rPr>
          <w:lang w:eastAsia="ja-JP"/>
        </w:rPr>
        <w:t>n</w:t>
      </w:r>
      <w:r w:rsidRPr="002F181C">
        <w:rPr>
          <w:lang w:eastAsia="ja-JP"/>
        </w:rPr>
        <w:t xml:space="preserve"> and received blood, as well as to those who process and can get to be together. Moreover, </w:t>
      </w:r>
      <w:r w:rsidR="00911A86" w:rsidRPr="002F181C">
        <w:rPr>
          <w:lang w:eastAsia="ja-JP"/>
        </w:rPr>
        <w:t>here</w:t>
      </w:r>
      <w:r w:rsidRPr="002F181C">
        <w:rPr>
          <w:lang w:eastAsia="ja-JP"/>
        </w:rPr>
        <w:t xml:space="preserve"> user can post a lot of stories about them.</w:t>
      </w:r>
    </w:p>
    <w:p w:rsidR="002F181C" w:rsidRPr="002F181C" w:rsidRDefault="002F181C" w:rsidP="007D06FB">
      <w:pPr>
        <w:pStyle w:val="ListParagraph"/>
        <w:numPr>
          <w:ilvl w:val="0"/>
          <w:numId w:val="36"/>
        </w:numPr>
        <w:rPr>
          <w:lang w:eastAsia="ja-JP"/>
        </w:rPr>
      </w:pPr>
      <w:r w:rsidRPr="002F181C">
        <w:rPr>
          <w:lang w:eastAsia="ja-JP"/>
        </w:rPr>
        <w:t>Links to social networking sites.</w:t>
      </w:r>
    </w:p>
    <w:p w:rsidR="002F181C" w:rsidRPr="002F181C" w:rsidRDefault="002F181C" w:rsidP="007D06FB">
      <w:pPr>
        <w:pStyle w:val="ListParagraph"/>
        <w:numPr>
          <w:ilvl w:val="0"/>
          <w:numId w:val="36"/>
        </w:numPr>
        <w:rPr>
          <w:lang w:eastAsia="ja-JP"/>
        </w:rPr>
      </w:pPr>
      <w:r w:rsidRPr="002F181C">
        <w:rPr>
          <w:lang w:eastAsia="ja-JP"/>
        </w:rPr>
        <w:t xml:space="preserve">Have </w:t>
      </w:r>
      <w:r w:rsidR="00EC05C6">
        <w:rPr>
          <w:lang w:eastAsia="ja-JP"/>
        </w:rPr>
        <w:t xml:space="preserve">a </w:t>
      </w:r>
      <w:r w:rsidRPr="002F181C">
        <w:rPr>
          <w:lang w:eastAsia="ja-JP"/>
        </w:rPr>
        <w:t>Banner</w:t>
      </w:r>
      <w:r w:rsidR="00EC05C6">
        <w:rPr>
          <w:lang w:eastAsia="ja-JP"/>
        </w:rPr>
        <w:t>:</w:t>
      </w:r>
      <w:r w:rsidRPr="002F181C">
        <w:rPr>
          <w:lang w:eastAsia="ja-JP"/>
        </w:rPr>
        <w:t xml:space="preserve"> "You want to donate blood but you don’t know your blood type? Click here." or "You want to do blood card? Click here."</w:t>
      </w:r>
    </w:p>
    <w:p w:rsidR="002F181C" w:rsidRPr="002F181C" w:rsidRDefault="002F181C" w:rsidP="00EC05C6">
      <w:pPr>
        <w:pStyle w:val="ListParagraph"/>
        <w:numPr>
          <w:ilvl w:val="0"/>
          <w:numId w:val="36"/>
        </w:numPr>
        <w:rPr>
          <w:lang w:eastAsia="ja-JP"/>
        </w:rPr>
      </w:pPr>
      <w:r w:rsidRPr="002F181C">
        <w:rPr>
          <w:lang w:eastAsia="ja-JP"/>
        </w:rPr>
        <w:t xml:space="preserve">Show the information of the agency reputable organizations that sponsor sites outside advertising </w:t>
      </w:r>
      <w:r w:rsidR="00EC05C6">
        <w:rPr>
          <w:lang w:eastAsia="ja-JP"/>
        </w:rPr>
        <w:t>information their organizations.</w:t>
      </w:r>
    </w:p>
    <w:p w:rsidR="002856B0" w:rsidRDefault="00E031FE" w:rsidP="00B54459">
      <w:pPr>
        <w:pStyle w:val="Heading2"/>
      </w:pPr>
      <w:bookmarkStart w:id="5" w:name="_Toc368438004"/>
      <w:r>
        <w:lastRenderedPageBreak/>
        <w:t>Assumptions and C</w:t>
      </w:r>
      <w:r w:rsidR="00885BFA">
        <w:t>onstraints</w:t>
      </w:r>
      <w:bookmarkEnd w:id="5"/>
    </w:p>
    <w:p w:rsidR="002F181C" w:rsidRDefault="002F181C" w:rsidP="00526A79">
      <w:pPr>
        <w:pStyle w:val="NormalIndent"/>
      </w:pPr>
      <w:r w:rsidRPr="002F181C">
        <w:t>There are some type of constrai</w:t>
      </w:r>
      <w:r w:rsidR="00EC05C6">
        <w:t>ns in this project. It contains</w:t>
      </w:r>
      <w:r w:rsidRPr="002F181C">
        <w:t>:</w:t>
      </w:r>
    </w:p>
    <w:p w:rsidR="00526A79" w:rsidRDefault="00526A79" w:rsidP="00526A79">
      <w:pPr>
        <w:pStyle w:val="NormalIndent"/>
        <w:numPr>
          <w:ilvl w:val="0"/>
          <w:numId w:val="46"/>
        </w:numPr>
      </w:pPr>
      <w:r>
        <w:t>Resource constraints:</w:t>
      </w:r>
    </w:p>
    <w:p w:rsidR="00526A79" w:rsidRDefault="00526A79" w:rsidP="00526A79">
      <w:pPr>
        <w:pStyle w:val="NormalIndent"/>
        <w:numPr>
          <w:ilvl w:val="0"/>
          <w:numId w:val="47"/>
        </w:numPr>
        <w:ind w:firstLine="90"/>
      </w:pPr>
      <w:r>
        <w:t>There are five people in this project and it is a constant. Team members never change during the project performance.</w:t>
      </w:r>
    </w:p>
    <w:p w:rsidR="00526A79" w:rsidRDefault="00526A79" w:rsidP="00526A79">
      <w:pPr>
        <w:pStyle w:val="NormalIndent"/>
        <w:numPr>
          <w:ilvl w:val="0"/>
          <w:numId w:val="46"/>
        </w:numPr>
      </w:pPr>
      <w:r>
        <w:t>Quality constraints:</w:t>
      </w:r>
    </w:p>
    <w:p w:rsidR="00526A79" w:rsidRDefault="00526A79" w:rsidP="00526A79">
      <w:pPr>
        <w:pStyle w:val="NormalIndent"/>
        <w:numPr>
          <w:ilvl w:val="0"/>
          <w:numId w:val="45"/>
        </w:numPr>
        <w:ind w:left="1710" w:firstLine="0"/>
      </w:pPr>
      <w:r>
        <w:t>Target of metrics must be satisfied.</w:t>
      </w:r>
    </w:p>
    <w:p w:rsidR="00526A79" w:rsidRDefault="00526A79" w:rsidP="00526A79">
      <w:pPr>
        <w:pStyle w:val="NormalIndent"/>
        <w:numPr>
          <w:ilvl w:val="0"/>
          <w:numId w:val="45"/>
        </w:numPr>
        <w:ind w:left="1710" w:firstLine="0"/>
      </w:pPr>
      <w:r>
        <w:t>All bugs are closed before delivering.</w:t>
      </w:r>
    </w:p>
    <w:p w:rsidR="00526A79" w:rsidRDefault="00526A79" w:rsidP="00526A79">
      <w:pPr>
        <w:pStyle w:val="NormalIndent"/>
        <w:numPr>
          <w:ilvl w:val="0"/>
          <w:numId w:val="45"/>
        </w:numPr>
        <w:ind w:left="1710" w:firstLine="0"/>
      </w:pPr>
      <w:r>
        <w:t>Progress Report, Q&amp;A, Installation Guide must be completed by Japanese.</w:t>
      </w:r>
    </w:p>
    <w:p w:rsidR="00526A79" w:rsidRDefault="00526A79" w:rsidP="00526A79">
      <w:pPr>
        <w:pStyle w:val="NormalIndent"/>
        <w:numPr>
          <w:ilvl w:val="0"/>
          <w:numId w:val="46"/>
        </w:numPr>
      </w:pPr>
      <w:r>
        <w:t>Time and Date constraints:</w:t>
      </w:r>
    </w:p>
    <w:p w:rsidR="00526A79" w:rsidRPr="002F181C" w:rsidRDefault="00526A79" w:rsidP="00526A79">
      <w:pPr>
        <w:pStyle w:val="NormalIndent"/>
        <w:numPr>
          <w:ilvl w:val="0"/>
          <w:numId w:val="45"/>
        </w:numPr>
        <w:ind w:left="2070"/>
      </w:pPr>
      <w:r>
        <w:t>Follow this table:</w:t>
      </w:r>
    </w:p>
    <w:p w:rsidR="00B85071" w:rsidRPr="00B85071" w:rsidRDefault="00B85071" w:rsidP="002F181C">
      <w:pPr>
        <w:pStyle w:val="HelpBullet"/>
        <w:numPr>
          <w:ilvl w:val="0"/>
          <w:numId w:val="0"/>
        </w:numPr>
        <w:ind w:left="360" w:hanging="360"/>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630"/>
        <w:gridCol w:w="6210"/>
        <w:gridCol w:w="1980"/>
      </w:tblGrid>
      <w:tr w:rsidR="00DA1084" w:rsidRPr="002856B0" w:rsidTr="007B4F6D">
        <w:trPr>
          <w:tblHeader/>
        </w:trPr>
        <w:tc>
          <w:tcPr>
            <w:tcW w:w="630" w:type="dxa"/>
            <w:tcBorders>
              <w:bottom w:val="dotted" w:sz="2" w:space="0" w:color="808080"/>
            </w:tcBorders>
            <w:shd w:val="clear" w:color="auto" w:fill="D9D9D9"/>
          </w:tcPr>
          <w:p w:rsidR="00DA1084" w:rsidRPr="002856B0" w:rsidRDefault="00DA1084" w:rsidP="00437275">
            <w:pPr>
              <w:pStyle w:val="Bangheader"/>
            </w:pPr>
            <w:r w:rsidRPr="002856B0">
              <w:t>No</w:t>
            </w:r>
          </w:p>
        </w:tc>
        <w:tc>
          <w:tcPr>
            <w:tcW w:w="6210" w:type="dxa"/>
            <w:tcBorders>
              <w:bottom w:val="dotted" w:sz="2" w:space="0" w:color="808080"/>
            </w:tcBorders>
            <w:shd w:val="clear" w:color="auto" w:fill="D9D9D9"/>
          </w:tcPr>
          <w:p w:rsidR="00DA1084" w:rsidRPr="002856B0" w:rsidRDefault="00DA1084" w:rsidP="00437275">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437275">
            <w:pPr>
              <w:pStyle w:val="Bangheader"/>
            </w:pPr>
            <w:r w:rsidRPr="002856B0">
              <w:t>Note</w:t>
            </w:r>
          </w:p>
        </w:tc>
      </w:tr>
      <w:tr w:rsidR="00DA1084" w:rsidRPr="002856B0" w:rsidTr="007B4F6D">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437275">
            <w:pPr>
              <w:pStyle w:val="StylebangcategoryWhiteLeft"/>
            </w:pPr>
            <w:r w:rsidRPr="002856B0">
              <w:t>Assumptions</w:t>
            </w:r>
          </w:p>
        </w:tc>
      </w:tr>
      <w:tr w:rsidR="002F181C" w:rsidRPr="002856B0" w:rsidTr="002F181C">
        <w:tc>
          <w:tcPr>
            <w:tcW w:w="630" w:type="dxa"/>
            <w:vAlign w:val="center"/>
          </w:tcPr>
          <w:p w:rsidR="002F181C" w:rsidRDefault="002F181C" w:rsidP="002F181C">
            <w:pPr>
              <w:pStyle w:val="bang0"/>
            </w:pPr>
            <w:r>
              <w:rPr>
                <w:lang w:eastAsia="ja-JP"/>
              </w:rPr>
              <w:t>1</w:t>
            </w:r>
          </w:p>
        </w:tc>
        <w:tc>
          <w:tcPr>
            <w:tcW w:w="6210" w:type="dxa"/>
            <w:vAlign w:val="center"/>
          </w:tcPr>
          <w:p w:rsidR="002F181C" w:rsidRDefault="002F181C" w:rsidP="002F181C">
            <w:pPr>
              <w:pStyle w:val="bang0"/>
            </w:pPr>
            <w:r>
              <w:rPr>
                <w:lang w:eastAsia="ja-JP"/>
              </w:rPr>
              <w:t>Report No 1 must be completed and delivered to teacher after week 2.</w:t>
            </w:r>
          </w:p>
        </w:tc>
        <w:tc>
          <w:tcPr>
            <w:tcW w:w="1980" w:type="dxa"/>
          </w:tcPr>
          <w:p w:rsidR="002F181C" w:rsidRDefault="002F181C" w:rsidP="002F181C">
            <w:pPr>
              <w:pStyle w:val="bang0"/>
            </w:pPr>
            <w:r>
              <w:rPr>
                <w:lang w:eastAsia="ja-JP"/>
              </w:rPr>
              <w:t>Schedule</w:t>
            </w:r>
          </w:p>
        </w:tc>
      </w:tr>
      <w:tr w:rsidR="002F181C" w:rsidRPr="002856B0" w:rsidTr="002F181C">
        <w:tc>
          <w:tcPr>
            <w:tcW w:w="630" w:type="dxa"/>
            <w:vAlign w:val="center"/>
          </w:tcPr>
          <w:p w:rsidR="002F181C" w:rsidRPr="00633398" w:rsidRDefault="002F181C" w:rsidP="002F181C">
            <w:pPr>
              <w:pStyle w:val="bang0"/>
            </w:pPr>
            <w:r>
              <w:rPr>
                <w:lang w:eastAsia="ja-JP"/>
              </w:rPr>
              <w:t>2</w:t>
            </w:r>
          </w:p>
        </w:tc>
        <w:tc>
          <w:tcPr>
            <w:tcW w:w="6210" w:type="dxa"/>
            <w:vAlign w:val="center"/>
          </w:tcPr>
          <w:p w:rsidR="002F181C" w:rsidRPr="00633398" w:rsidRDefault="002F181C" w:rsidP="002F181C">
            <w:pPr>
              <w:pStyle w:val="bang0"/>
            </w:pPr>
            <w:r>
              <w:t>Report No 2</w:t>
            </w:r>
            <w:r w:rsidRPr="004C5E15">
              <w:t xml:space="preserve"> must be completed and delivered to teacher after </w:t>
            </w:r>
            <w:r>
              <w:t>week 4</w:t>
            </w:r>
            <w:r w:rsidRPr="004C5E15">
              <w:t>.</w:t>
            </w:r>
          </w:p>
        </w:tc>
        <w:tc>
          <w:tcPr>
            <w:tcW w:w="1980" w:type="dxa"/>
          </w:tcPr>
          <w:p w:rsidR="002F181C" w:rsidRDefault="002F181C" w:rsidP="002F181C">
            <w:pPr>
              <w:pStyle w:val="bang0"/>
            </w:pPr>
            <w:r>
              <w:rPr>
                <w:lang w:eastAsia="ja-JP"/>
              </w:rPr>
              <w:t>Schedule</w:t>
            </w:r>
          </w:p>
        </w:tc>
      </w:tr>
      <w:tr w:rsidR="002F181C" w:rsidRPr="002856B0" w:rsidTr="007B4F6D">
        <w:tc>
          <w:tcPr>
            <w:tcW w:w="630" w:type="dxa"/>
            <w:tcBorders>
              <w:bottom w:val="dotted" w:sz="2" w:space="0" w:color="808080"/>
            </w:tcBorders>
            <w:vAlign w:val="center"/>
          </w:tcPr>
          <w:p w:rsidR="002F181C" w:rsidRDefault="002F181C" w:rsidP="002F181C">
            <w:pPr>
              <w:pStyle w:val="bang0"/>
              <w:rPr>
                <w:lang w:eastAsia="ja-JP"/>
              </w:rPr>
            </w:pPr>
            <w:r>
              <w:rPr>
                <w:lang w:eastAsia="ja-JP"/>
              </w:rPr>
              <w:t>3</w:t>
            </w:r>
          </w:p>
        </w:tc>
        <w:tc>
          <w:tcPr>
            <w:tcW w:w="6210" w:type="dxa"/>
            <w:tcBorders>
              <w:bottom w:val="dotted" w:sz="2" w:space="0" w:color="808080"/>
            </w:tcBorders>
            <w:vAlign w:val="center"/>
          </w:tcPr>
          <w:p w:rsidR="002F181C" w:rsidRPr="004C5E15" w:rsidRDefault="002F181C" w:rsidP="002F181C">
            <w:pPr>
              <w:pStyle w:val="bang0"/>
            </w:pPr>
            <w:r>
              <w:t>Report No 3</w:t>
            </w:r>
            <w:r w:rsidRPr="004C5E15">
              <w:t xml:space="preserve"> must be completed and delivered to teacher after </w:t>
            </w:r>
            <w:r>
              <w:t>week 6</w:t>
            </w:r>
            <w:r w:rsidRPr="004C5E15">
              <w:t>.</w:t>
            </w:r>
          </w:p>
        </w:tc>
        <w:tc>
          <w:tcPr>
            <w:tcW w:w="1980" w:type="dxa"/>
            <w:tcBorders>
              <w:bottom w:val="dotted" w:sz="2" w:space="0" w:color="808080"/>
            </w:tcBorders>
          </w:tcPr>
          <w:p w:rsidR="002F181C" w:rsidRDefault="002F181C" w:rsidP="002F181C">
            <w:pPr>
              <w:pStyle w:val="bang0"/>
              <w:rPr>
                <w:lang w:eastAsia="ja-JP"/>
              </w:rPr>
            </w:pPr>
            <w:r>
              <w:rPr>
                <w:lang w:eastAsia="ja-JP"/>
              </w:rPr>
              <w:t>Schedule</w:t>
            </w:r>
          </w:p>
        </w:tc>
      </w:tr>
      <w:tr w:rsidR="002F181C" w:rsidRPr="002856B0" w:rsidTr="007B4F6D">
        <w:tc>
          <w:tcPr>
            <w:tcW w:w="630" w:type="dxa"/>
            <w:vAlign w:val="center"/>
          </w:tcPr>
          <w:p w:rsidR="002F181C" w:rsidRDefault="002F181C" w:rsidP="002F181C">
            <w:pPr>
              <w:pStyle w:val="bang0"/>
              <w:rPr>
                <w:lang w:eastAsia="ja-JP"/>
              </w:rPr>
            </w:pPr>
            <w:r>
              <w:rPr>
                <w:lang w:eastAsia="ja-JP"/>
              </w:rPr>
              <w:t>4</w:t>
            </w:r>
          </w:p>
        </w:tc>
        <w:tc>
          <w:tcPr>
            <w:tcW w:w="6210" w:type="dxa"/>
            <w:vAlign w:val="center"/>
          </w:tcPr>
          <w:p w:rsidR="002F181C" w:rsidRPr="004C5E15" w:rsidRDefault="002F181C" w:rsidP="002F181C">
            <w:pPr>
              <w:pStyle w:val="bang0"/>
            </w:pPr>
            <w:r>
              <w:t>Report No 4</w:t>
            </w:r>
            <w:r w:rsidRPr="004C5E15">
              <w:t xml:space="preserve"> must be completed and delivered to teacher after </w:t>
            </w:r>
            <w:r>
              <w:t>week 10</w:t>
            </w:r>
            <w:r w:rsidRPr="004C5E15">
              <w:t>.</w:t>
            </w:r>
          </w:p>
        </w:tc>
        <w:tc>
          <w:tcPr>
            <w:tcW w:w="1980" w:type="dxa"/>
          </w:tcPr>
          <w:p w:rsidR="002F181C" w:rsidRDefault="002F181C" w:rsidP="002F181C">
            <w:pPr>
              <w:pStyle w:val="bang0"/>
              <w:rPr>
                <w:lang w:eastAsia="ja-JP"/>
              </w:rPr>
            </w:pPr>
            <w:r>
              <w:rPr>
                <w:lang w:eastAsia="ja-JP"/>
              </w:rPr>
              <w:t>Schedule</w:t>
            </w:r>
          </w:p>
        </w:tc>
      </w:tr>
      <w:tr w:rsidR="002F181C" w:rsidRPr="002856B0" w:rsidTr="007B4F6D">
        <w:tc>
          <w:tcPr>
            <w:tcW w:w="630" w:type="dxa"/>
            <w:vAlign w:val="center"/>
          </w:tcPr>
          <w:p w:rsidR="002F181C" w:rsidRDefault="002F181C" w:rsidP="002F181C">
            <w:pPr>
              <w:pStyle w:val="bang0"/>
              <w:rPr>
                <w:lang w:eastAsia="ja-JP"/>
              </w:rPr>
            </w:pPr>
            <w:r>
              <w:rPr>
                <w:lang w:eastAsia="ja-JP"/>
              </w:rPr>
              <w:t>5</w:t>
            </w:r>
          </w:p>
        </w:tc>
        <w:tc>
          <w:tcPr>
            <w:tcW w:w="6210" w:type="dxa"/>
            <w:vAlign w:val="center"/>
          </w:tcPr>
          <w:p w:rsidR="002F181C" w:rsidRPr="004C5E15" w:rsidRDefault="002F181C" w:rsidP="002F181C">
            <w:pPr>
              <w:pStyle w:val="bang0"/>
            </w:pPr>
            <w:r>
              <w:t>Report No 5</w:t>
            </w:r>
            <w:r w:rsidRPr="004C5E15">
              <w:t xml:space="preserve"> must be completed and delivered to teacher after </w:t>
            </w:r>
            <w:r>
              <w:t>week 12</w:t>
            </w:r>
            <w:r w:rsidRPr="004C5E15">
              <w:t>.</w:t>
            </w:r>
          </w:p>
        </w:tc>
        <w:tc>
          <w:tcPr>
            <w:tcW w:w="1980" w:type="dxa"/>
          </w:tcPr>
          <w:p w:rsidR="002F181C" w:rsidRDefault="002F181C" w:rsidP="002F181C">
            <w:pPr>
              <w:pStyle w:val="bang0"/>
              <w:rPr>
                <w:lang w:eastAsia="ja-JP"/>
              </w:rPr>
            </w:pPr>
            <w:r>
              <w:rPr>
                <w:lang w:eastAsia="ja-JP"/>
              </w:rPr>
              <w:t>Schedule</w:t>
            </w:r>
          </w:p>
        </w:tc>
      </w:tr>
      <w:tr w:rsidR="002F181C" w:rsidRPr="002856B0" w:rsidTr="007B4F6D">
        <w:tc>
          <w:tcPr>
            <w:tcW w:w="630" w:type="dxa"/>
            <w:vAlign w:val="center"/>
          </w:tcPr>
          <w:p w:rsidR="002F181C" w:rsidRDefault="002F181C" w:rsidP="002F181C">
            <w:pPr>
              <w:pStyle w:val="bang0"/>
              <w:rPr>
                <w:lang w:eastAsia="ja-JP"/>
              </w:rPr>
            </w:pPr>
            <w:r>
              <w:rPr>
                <w:lang w:eastAsia="ja-JP"/>
              </w:rPr>
              <w:t>6</w:t>
            </w:r>
          </w:p>
        </w:tc>
        <w:tc>
          <w:tcPr>
            <w:tcW w:w="6210" w:type="dxa"/>
            <w:vAlign w:val="center"/>
          </w:tcPr>
          <w:p w:rsidR="002F181C" w:rsidRDefault="00103F6E" w:rsidP="002F181C">
            <w:pPr>
              <w:pStyle w:val="bang0"/>
            </w:pPr>
            <w:r>
              <w:t xml:space="preserve">Report No </w:t>
            </w:r>
            <w:r>
              <w:rPr>
                <w:rFonts w:hint="eastAsia"/>
                <w:lang w:eastAsia="ja-JP"/>
              </w:rPr>
              <w:t>6</w:t>
            </w:r>
            <w:r w:rsidR="002F181C" w:rsidRPr="004C5E15">
              <w:t xml:space="preserve"> must be completed and delivered to teacher after </w:t>
            </w:r>
            <w:r w:rsidR="002F181C">
              <w:t>week 14</w:t>
            </w:r>
            <w:r w:rsidR="002F181C" w:rsidRPr="004C5E15">
              <w:t>.</w:t>
            </w:r>
          </w:p>
        </w:tc>
        <w:tc>
          <w:tcPr>
            <w:tcW w:w="1980" w:type="dxa"/>
          </w:tcPr>
          <w:p w:rsidR="002F181C" w:rsidRDefault="002F181C" w:rsidP="002F181C">
            <w:pPr>
              <w:pStyle w:val="bang0"/>
              <w:rPr>
                <w:lang w:eastAsia="ja-JP"/>
              </w:rPr>
            </w:pPr>
            <w:r>
              <w:rPr>
                <w:lang w:eastAsia="ja-JP"/>
              </w:rPr>
              <w:t>Schedule</w:t>
            </w:r>
          </w:p>
        </w:tc>
      </w:tr>
    </w:tbl>
    <w:p w:rsidR="00CF2821" w:rsidRDefault="00E031FE" w:rsidP="00B54459">
      <w:pPr>
        <w:pStyle w:val="Heading2"/>
      </w:pPr>
      <w:bookmarkStart w:id="6" w:name="_Project_Objectives"/>
      <w:bookmarkStart w:id="7" w:name="_Toc368438005"/>
      <w:bookmarkEnd w:id="6"/>
      <w:r>
        <w:t>Project O</w:t>
      </w:r>
      <w:r w:rsidR="00CF2821">
        <w:t>bjectives</w:t>
      </w:r>
      <w:bookmarkEnd w:id="7"/>
    </w:p>
    <w:p w:rsidR="00545A26" w:rsidRDefault="00644A0C" w:rsidP="00B54459">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520"/>
        <w:gridCol w:w="1530"/>
        <w:gridCol w:w="1260"/>
        <w:gridCol w:w="1350"/>
        <w:gridCol w:w="2160"/>
      </w:tblGrid>
      <w:tr w:rsidR="00195915" w:rsidRPr="002856B0" w:rsidTr="007B4F6D">
        <w:tc>
          <w:tcPr>
            <w:tcW w:w="2520" w:type="dxa"/>
            <w:shd w:val="clear" w:color="auto" w:fill="D9D9D9"/>
          </w:tcPr>
          <w:p w:rsidR="00195915" w:rsidRPr="002856B0" w:rsidRDefault="00195915" w:rsidP="00437275">
            <w:pPr>
              <w:pStyle w:val="Bangheader"/>
            </w:pPr>
            <w:r w:rsidRPr="002856B0">
              <w:t>Metrics</w:t>
            </w:r>
          </w:p>
        </w:tc>
        <w:tc>
          <w:tcPr>
            <w:tcW w:w="1530" w:type="dxa"/>
            <w:shd w:val="clear" w:color="auto" w:fill="D9D9D9"/>
          </w:tcPr>
          <w:p w:rsidR="00195915" w:rsidRPr="002856B0" w:rsidRDefault="00195915" w:rsidP="00437275">
            <w:pPr>
              <w:pStyle w:val="Bangheader"/>
            </w:pPr>
            <w:r w:rsidRPr="002856B0">
              <w:t>Unit</w:t>
            </w:r>
          </w:p>
        </w:tc>
        <w:tc>
          <w:tcPr>
            <w:tcW w:w="1260" w:type="dxa"/>
            <w:shd w:val="clear" w:color="auto" w:fill="D9D9D9"/>
          </w:tcPr>
          <w:p w:rsidR="00195915" w:rsidRPr="002856B0" w:rsidRDefault="00195915" w:rsidP="00437275">
            <w:pPr>
              <w:pStyle w:val="Bangheader"/>
            </w:pPr>
            <w:r w:rsidRPr="002856B0">
              <w:t>Committed</w:t>
            </w:r>
          </w:p>
        </w:tc>
        <w:tc>
          <w:tcPr>
            <w:tcW w:w="1350" w:type="dxa"/>
            <w:shd w:val="clear" w:color="auto" w:fill="D9D9D9"/>
          </w:tcPr>
          <w:p w:rsidR="00195915" w:rsidRPr="002856B0" w:rsidRDefault="00BA2EA1" w:rsidP="00437275">
            <w:pPr>
              <w:pStyle w:val="Bangheader"/>
            </w:pPr>
            <w:r w:rsidRPr="002856B0">
              <w:t>Re-committed</w:t>
            </w:r>
          </w:p>
        </w:tc>
        <w:tc>
          <w:tcPr>
            <w:tcW w:w="2160" w:type="dxa"/>
            <w:shd w:val="clear" w:color="auto" w:fill="D9D9D9"/>
          </w:tcPr>
          <w:p w:rsidR="00195915" w:rsidRPr="002856B0" w:rsidRDefault="00BA2EA1" w:rsidP="00437275">
            <w:pPr>
              <w:pStyle w:val="Bangheader"/>
            </w:pPr>
            <w:r w:rsidRPr="002856B0">
              <w:t>Note</w:t>
            </w:r>
          </w:p>
        </w:tc>
      </w:tr>
      <w:tr w:rsidR="00195915" w:rsidRPr="002856B0" w:rsidTr="007B4F6D">
        <w:tc>
          <w:tcPr>
            <w:tcW w:w="2520" w:type="dxa"/>
            <w:vAlign w:val="center"/>
          </w:tcPr>
          <w:p w:rsidR="00195915" w:rsidRPr="002856B0" w:rsidRDefault="00195915" w:rsidP="002F181C">
            <w:pPr>
              <w:pStyle w:val="bang0"/>
            </w:pPr>
            <w:r w:rsidRPr="002856B0">
              <w:t>Start Date</w:t>
            </w:r>
          </w:p>
        </w:tc>
        <w:tc>
          <w:tcPr>
            <w:tcW w:w="1530" w:type="dxa"/>
            <w:vAlign w:val="center"/>
          </w:tcPr>
          <w:p w:rsidR="00195915" w:rsidRPr="002856B0" w:rsidRDefault="002F181C" w:rsidP="002F181C">
            <w:pPr>
              <w:pStyle w:val="bang0"/>
            </w:pPr>
            <w:r>
              <w:rPr>
                <w:lang w:eastAsia="ja-JP"/>
              </w:rPr>
              <w:t>09-09</w:t>
            </w:r>
            <w:r w:rsidRPr="00633398">
              <w:rPr>
                <w:lang w:eastAsia="ja-JP"/>
              </w:rPr>
              <w:t>-</w:t>
            </w:r>
            <w:r>
              <w:rPr>
                <w:lang w:eastAsia="ja-JP"/>
              </w:rPr>
              <w:t>2013</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End Date</w:t>
            </w:r>
          </w:p>
        </w:tc>
        <w:tc>
          <w:tcPr>
            <w:tcW w:w="1530" w:type="dxa"/>
            <w:vAlign w:val="center"/>
          </w:tcPr>
          <w:p w:rsidR="00195915" w:rsidRPr="002856B0" w:rsidRDefault="002F181C" w:rsidP="002F181C">
            <w:pPr>
              <w:pStyle w:val="bang0"/>
            </w:pPr>
            <w:r w:rsidRPr="002F181C">
              <w:t>10-12-2013</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Duration</w:t>
            </w:r>
          </w:p>
        </w:tc>
        <w:tc>
          <w:tcPr>
            <w:tcW w:w="1530" w:type="dxa"/>
            <w:vAlign w:val="center"/>
          </w:tcPr>
          <w:p w:rsidR="00195915" w:rsidRPr="002856B0" w:rsidRDefault="002F181C" w:rsidP="002F181C">
            <w:pPr>
              <w:pStyle w:val="bang0"/>
            </w:pPr>
            <w:r>
              <w:rPr>
                <w:lang w:eastAsia="ja-JP"/>
              </w:rPr>
              <w:t>Day : 64</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Maximum Team Size</w:t>
            </w:r>
          </w:p>
        </w:tc>
        <w:tc>
          <w:tcPr>
            <w:tcW w:w="1530" w:type="dxa"/>
            <w:vAlign w:val="center"/>
          </w:tcPr>
          <w:p w:rsidR="00195915" w:rsidRPr="002856B0" w:rsidRDefault="002F181C" w:rsidP="002F181C">
            <w:pPr>
              <w:pStyle w:val="bang0"/>
            </w:pPr>
            <w:r w:rsidRPr="00633398">
              <w:rPr>
                <w:lang w:eastAsia="ja-JP"/>
              </w:rPr>
              <w:t>Person</w:t>
            </w:r>
            <w:r>
              <w:rPr>
                <w:lang w:eastAsia="ja-JP"/>
              </w:rPr>
              <w:t xml:space="preserve"> : 5</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195915" w:rsidP="002F181C">
            <w:pPr>
              <w:pStyle w:val="bang0"/>
            </w:pPr>
          </w:p>
        </w:tc>
      </w:tr>
      <w:tr w:rsidR="00195915" w:rsidRPr="002856B0" w:rsidTr="007B4F6D">
        <w:tc>
          <w:tcPr>
            <w:tcW w:w="2520" w:type="dxa"/>
            <w:vAlign w:val="center"/>
          </w:tcPr>
          <w:p w:rsidR="00195915" w:rsidRPr="002856B0" w:rsidRDefault="00195915" w:rsidP="002F181C">
            <w:pPr>
              <w:pStyle w:val="bang0"/>
            </w:pPr>
            <w:r w:rsidRPr="002856B0">
              <w:t>Billable Effort</w:t>
            </w:r>
          </w:p>
        </w:tc>
        <w:tc>
          <w:tcPr>
            <w:tcW w:w="1530" w:type="dxa"/>
            <w:vAlign w:val="center"/>
          </w:tcPr>
          <w:p w:rsidR="00195915" w:rsidRPr="002856B0" w:rsidRDefault="00EC05C6" w:rsidP="002F181C">
            <w:pPr>
              <w:pStyle w:val="bang0"/>
            </w:pPr>
            <w:r>
              <w:t>325</w:t>
            </w:r>
            <w:r w:rsidR="002F181C">
              <w:t xml:space="preserve"> </w:t>
            </w:r>
            <w:r w:rsidR="00195915" w:rsidRPr="002856B0">
              <w:t>Person-day</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EC05C6" w:rsidP="002F181C">
            <w:pPr>
              <w:pStyle w:val="bang0"/>
            </w:pPr>
            <w:r>
              <w:t>1 Person-day = 4 hours</w:t>
            </w:r>
          </w:p>
        </w:tc>
      </w:tr>
      <w:tr w:rsidR="00195915" w:rsidRPr="002856B0" w:rsidTr="007B4F6D">
        <w:tc>
          <w:tcPr>
            <w:tcW w:w="2520" w:type="dxa"/>
            <w:vAlign w:val="center"/>
          </w:tcPr>
          <w:p w:rsidR="00195915" w:rsidRPr="002856B0" w:rsidRDefault="00195915" w:rsidP="002F181C">
            <w:pPr>
              <w:pStyle w:val="bang0"/>
            </w:pPr>
            <w:r w:rsidRPr="002856B0">
              <w:t>Calendar effort</w:t>
            </w:r>
          </w:p>
        </w:tc>
        <w:tc>
          <w:tcPr>
            <w:tcW w:w="1530" w:type="dxa"/>
            <w:vAlign w:val="center"/>
          </w:tcPr>
          <w:p w:rsidR="00195915" w:rsidRPr="002856B0" w:rsidRDefault="00EC05C6" w:rsidP="002F181C">
            <w:pPr>
              <w:pStyle w:val="bang0"/>
            </w:pPr>
            <w:r>
              <w:t>325</w:t>
            </w:r>
            <w:r w:rsidR="002F181C">
              <w:t xml:space="preserve"> </w:t>
            </w:r>
            <w:r w:rsidR="00195915" w:rsidRPr="002856B0">
              <w:t>Person-day</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EC05C6" w:rsidP="002F181C">
            <w:pPr>
              <w:pStyle w:val="bang0"/>
            </w:pPr>
            <w:r>
              <w:t>1 Person-day = 4 hours</w:t>
            </w:r>
          </w:p>
        </w:tc>
      </w:tr>
      <w:tr w:rsidR="00195915" w:rsidRPr="002856B0" w:rsidTr="007B4F6D">
        <w:tc>
          <w:tcPr>
            <w:tcW w:w="2520" w:type="dxa"/>
            <w:vAlign w:val="center"/>
          </w:tcPr>
          <w:p w:rsidR="00195915" w:rsidRPr="002856B0" w:rsidRDefault="00195915" w:rsidP="002F181C">
            <w:pPr>
              <w:pStyle w:val="bang0"/>
            </w:pPr>
            <w:r w:rsidRPr="002856B0">
              <w:t>Effort Usage</w:t>
            </w:r>
          </w:p>
        </w:tc>
        <w:tc>
          <w:tcPr>
            <w:tcW w:w="1530" w:type="dxa"/>
            <w:vAlign w:val="center"/>
          </w:tcPr>
          <w:p w:rsidR="00195915" w:rsidRPr="002856B0" w:rsidRDefault="00195915" w:rsidP="002F181C">
            <w:pPr>
              <w:pStyle w:val="bang0"/>
            </w:pPr>
            <w:r w:rsidRPr="002856B0">
              <w:t>Person-day</w:t>
            </w:r>
          </w:p>
        </w:tc>
        <w:tc>
          <w:tcPr>
            <w:tcW w:w="1260" w:type="dxa"/>
            <w:vAlign w:val="center"/>
          </w:tcPr>
          <w:p w:rsidR="00195915" w:rsidRPr="002856B0" w:rsidRDefault="00195915" w:rsidP="002F181C">
            <w:pPr>
              <w:pStyle w:val="bang0"/>
            </w:pPr>
          </w:p>
        </w:tc>
        <w:tc>
          <w:tcPr>
            <w:tcW w:w="1350" w:type="dxa"/>
            <w:vAlign w:val="center"/>
          </w:tcPr>
          <w:p w:rsidR="00195915" w:rsidRPr="002856B0" w:rsidRDefault="00195915" w:rsidP="002F181C">
            <w:pPr>
              <w:pStyle w:val="bang0"/>
            </w:pPr>
          </w:p>
        </w:tc>
        <w:tc>
          <w:tcPr>
            <w:tcW w:w="2160" w:type="dxa"/>
            <w:vAlign w:val="center"/>
          </w:tcPr>
          <w:p w:rsidR="00195915" w:rsidRPr="002856B0" w:rsidRDefault="00EC05C6" w:rsidP="002F181C">
            <w:pPr>
              <w:pStyle w:val="bang0"/>
            </w:pPr>
            <w:r>
              <w:t>1 Person-day = 4 hours</w:t>
            </w:r>
          </w:p>
        </w:tc>
      </w:tr>
    </w:tbl>
    <w:p w:rsidR="00195915" w:rsidRDefault="00195915" w:rsidP="00B54459"/>
    <w:p w:rsidR="00476BFF" w:rsidRPr="00195915" w:rsidRDefault="00911A86" w:rsidP="00B54459">
      <w:r>
        <w:t>Note:</w:t>
      </w:r>
      <w:r w:rsidR="00476BFF">
        <w:t xml:space="preserve"> We didn’t have the standard to complete the table below.</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tblPr>
      <w:tblGrid>
        <w:gridCol w:w="1800"/>
        <w:gridCol w:w="1170"/>
        <w:gridCol w:w="630"/>
        <w:gridCol w:w="990"/>
        <w:gridCol w:w="630"/>
        <w:gridCol w:w="3600"/>
      </w:tblGrid>
      <w:tr w:rsidR="00180C7C" w:rsidRPr="00EC7B9A" w:rsidTr="007B4F6D">
        <w:trPr>
          <w:tblHeader/>
        </w:trPr>
        <w:tc>
          <w:tcPr>
            <w:tcW w:w="1800" w:type="dxa"/>
            <w:vMerge w:val="restart"/>
            <w:shd w:val="clear" w:color="auto" w:fill="D9D9D9"/>
            <w:vAlign w:val="center"/>
          </w:tcPr>
          <w:p w:rsidR="00180C7C" w:rsidRPr="00EC7B9A" w:rsidRDefault="00180C7C" w:rsidP="00437275">
            <w:pPr>
              <w:pStyle w:val="Bangheader"/>
            </w:pPr>
            <w:r w:rsidRPr="00EC7B9A">
              <w:t>Metrics</w:t>
            </w:r>
          </w:p>
        </w:tc>
        <w:tc>
          <w:tcPr>
            <w:tcW w:w="1170" w:type="dxa"/>
            <w:vMerge w:val="restart"/>
            <w:shd w:val="clear" w:color="auto" w:fill="D9D9D9"/>
            <w:vAlign w:val="center"/>
          </w:tcPr>
          <w:p w:rsidR="00180C7C" w:rsidRPr="00EC7B9A" w:rsidRDefault="00180C7C" w:rsidP="00437275">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437275">
            <w:pPr>
              <w:pStyle w:val="Bangheader"/>
            </w:pPr>
            <w:r w:rsidRPr="00EC7B9A">
              <w:t>Target</w:t>
            </w:r>
          </w:p>
        </w:tc>
        <w:tc>
          <w:tcPr>
            <w:tcW w:w="3600" w:type="dxa"/>
            <w:vMerge w:val="restart"/>
            <w:shd w:val="clear" w:color="auto" w:fill="D9D9D9"/>
            <w:vAlign w:val="center"/>
          </w:tcPr>
          <w:p w:rsidR="00180C7C" w:rsidRPr="00EC7B9A" w:rsidRDefault="00180C7C" w:rsidP="00437275">
            <w:pPr>
              <w:pStyle w:val="Bangheader"/>
            </w:pPr>
            <w:r w:rsidRPr="00EC7B9A">
              <w:t>Basic for setting Goals</w:t>
            </w:r>
          </w:p>
        </w:tc>
      </w:tr>
      <w:tr w:rsidR="00180C7C" w:rsidRPr="00EC7B9A" w:rsidTr="007B4F6D">
        <w:trPr>
          <w:tblHeader/>
        </w:trPr>
        <w:tc>
          <w:tcPr>
            <w:tcW w:w="1800" w:type="dxa"/>
            <w:vMerge/>
            <w:tcBorders>
              <w:bottom w:val="dotted" w:sz="2" w:space="0" w:color="808080"/>
            </w:tcBorders>
            <w:shd w:val="clear" w:color="auto" w:fill="C0DED8"/>
          </w:tcPr>
          <w:p w:rsidR="00180C7C" w:rsidRPr="00EC7B9A" w:rsidRDefault="00180C7C" w:rsidP="00437275">
            <w:pPr>
              <w:pStyle w:val="Bangheader"/>
            </w:pPr>
          </w:p>
        </w:tc>
        <w:tc>
          <w:tcPr>
            <w:tcW w:w="1170" w:type="dxa"/>
            <w:vMerge/>
            <w:tcBorders>
              <w:bottom w:val="dotted" w:sz="2" w:space="0" w:color="808080"/>
            </w:tcBorders>
            <w:shd w:val="clear" w:color="auto" w:fill="C0DED8"/>
          </w:tcPr>
          <w:p w:rsidR="00180C7C" w:rsidRPr="00EC7B9A" w:rsidRDefault="00180C7C" w:rsidP="00437275">
            <w:pPr>
              <w:pStyle w:val="Bangheader"/>
            </w:pPr>
          </w:p>
        </w:tc>
        <w:tc>
          <w:tcPr>
            <w:tcW w:w="630" w:type="dxa"/>
            <w:tcBorders>
              <w:bottom w:val="dotted" w:sz="2" w:space="0" w:color="808080"/>
            </w:tcBorders>
            <w:shd w:val="clear" w:color="auto" w:fill="C0C0C0"/>
          </w:tcPr>
          <w:p w:rsidR="00180C7C" w:rsidRPr="00EC7B9A" w:rsidRDefault="00180C7C" w:rsidP="00437275">
            <w:pPr>
              <w:pStyle w:val="Bangheader"/>
            </w:pPr>
            <w:r w:rsidRPr="00EC7B9A">
              <w:t>USL</w:t>
            </w:r>
          </w:p>
        </w:tc>
        <w:tc>
          <w:tcPr>
            <w:tcW w:w="990" w:type="dxa"/>
            <w:tcBorders>
              <w:bottom w:val="dotted" w:sz="2" w:space="0" w:color="808080"/>
            </w:tcBorders>
            <w:shd w:val="clear" w:color="auto" w:fill="C0C0C0"/>
          </w:tcPr>
          <w:p w:rsidR="00180C7C" w:rsidRPr="00EC7B9A" w:rsidRDefault="00180C7C" w:rsidP="00437275">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437275">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437275">
            <w:pPr>
              <w:pStyle w:val="Bangheader"/>
            </w:pPr>
          </w:p>
        </w:tc>
      </w:tr>
      <w:tr w:rsidR="00180C7C" w:rsidRPr="00EC7B9A" w:rsidTr="007B4F6D">
        <w:tc>
          <w:tcPr>
            <w:tcW w:w="8820" w:type="dxa"/>
            <w:gridSpan w:val="6"/>
            <w:shd w:val="clear" w:color="auto" w:fill="auto"/>
          </w:tcPr>
          <w:p w:rsidR="00180C7C" w:rsidRPr="00EC7B9A" w:rsidRDefault="00180C7C" w:rsidP="00437275">
            <w:pPr>
              <w:pStyle w:val="StylebangcategoryWhiteLeft"/>
            </w:pPr>
            <w:r w:rsidRPr="00EC7B9A">
              <w:t>Quality</w:t>
            </w:r>
          </w:p>
        </w:tc>
      </w:tr>
      <w:tr w:rsidR="00180C7C" w:rsidRPr="00EC7B9A" w:rsidTr="007B4F6D">
        <w:tc>
          <w:tcPr>
            <w:tcW w:w="1800" w:type="dxa"/>
            <w:vAlign w:val="center"/>
          </w:tcPr>
          <w:p w:rsidR="00180C7C" w:rsidRPr="00EC7B9A" w:rsidRDefault="00180C7C" w:rsidP="002F181C">
            <w:pPr>
              <w:pStyle w:val="StylebangLatinArialBefore5ptAfter5pt"/>
            </w:pPr>
            <w:r w:rsidRPr="00EC7B9A">
              <w:t>Customer Satisfaction</w:t>
            </w:r>
          </w:p>
        </w:tc>
        <w:tc>
          <w:tcPr>
            <w:tcW w:w="1170" w:type="dxa"/>
            <w:vAlign w:val="center"/>
          </w:tcPr>
          <w:p w:rsidR="00180C7C" w:rsidRPr="00EC7B9A" w:rsidRDefault="00180C7C" w:rsidP="002F181C">
            <w:pPr>
              <w:pStyle w:val="StylebangLatinArialBefore5ptAfter5pt"/>
            </w:pPr>
            <w:r w:rsidRPr="00EC7B9A">
              <w:t>Point</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DA1084" w:rsidRPr="00EC7B9A" w:rsidRDefault="00E05837" w:rsidP="002F181C">
            <w:pPr>
              <w:pStyle w:val="bang0"/>
            </w:pPr>
            <w:r w:rsidRPr="00EC7B9A">
              <w:t>&lt;</w:t>
            </w:r>
            <w:r w:rsidR="00DA1084" w:rsidRPr="00EC7B9A">
              <w:t xml:space="preserve">Refer to Gx Target in the year 2008, </w:t>
            </w:r>
          </w:p>
          <w:p w:rsidR="00180C7C" w:rsidRPr="00EC7B9A" w:rsidRDefault="00DA1084" w:rsidP="002F181C">
            <w:pPr>
              <w:pStyle w:val="bang0"/>
            </w:pPr>
            <w:r w:rsidRPr="00EC7B9A">
              <w:t>5% higher than previous project (A project)</w:t>
            </w:r>
            <w:r w:rsidR="00E05837" w:rsidRPr="00EC7B9A">
              <w:t>&gt;</w:t>
            </w:r>
          </w:p>
        </w:tc>
      </w:tr>
      <w:tr w:rsidR="00180C7C" w:rsidRPr="00EC7B9A" w:rsidTr="007B4F6D">
        <w:tc>
          <w:tcPr>
            <w:tcW w:w="1800" w:type="dxa"/>
            <w:vAlign w:val="center"/>
          </w:tcPr>
          <w:p w:rsidR="00180C7C" w:rsidRPr="00EC7B9A" w:rsidRDefault="00180C7C" w:rsidP="002F181C">
            <w:pPr>
              <w:pStyle w:val="StylebangLatinArialBefore5ptAfter5pt"/>
            </w:pPr>
            <w:r w:rsidRPr="00EC7B9A">
              <w:t>Leakage</w:t>
            </w:r>
          </w:p>
        </w:tc>
        <w:tc>
          <w:tcPr>
            <w:tcW w:w="1170" w:type="dxa"/>
            <w:vAlign w:val="center"/>
          </w:tcPr>
          <w:p w:rsidR="00180C7C" w:rsidRPr="00EC7B9A" w:rsidRDefault="00180C7C" w:rsidP="002F181C">
            <w:pPr>
              <w:pStyle w:val="StylebangLatinArialBefore5ptAfter5pt"/>
            </w:pPr>
            <w:r w:rsidRPr="00EC7B9A">
              <w:t>Wdef/</w:t>
            </w:r>
            <w:r w:rsidR="00C20E37" w:rsidRPr="00EC7B9A">
              <w:t>mm</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180C7C" w:rsidRPr="00EC7B9A" w:rsidRDefault="00180C7C" w:rsidP="002F181C">
            <w:pPr>
              <w:pStyle w:val="bang0"/>
            </w:pPr>
          </w:p>
        </w:tc>
      </w:tr>
      <w:tr w:rsidR="00180C7C" w:rsidRPr="00EC7B9A" w:rsidTr="007B4F6D">
        <w:tc>
          <w:tcPr>
            <w:tcW w:w="1800" w:type="dxa"/>
            <w:tcBorders>
              <w:bottom w:val="dotted" w:sz="2" w:space="0" w:color="808080"/>
            </w:tcBorders>
            <w:vAlign w:val="center"/>
          </w:tcPr>
          <w:p w:rsidR="00180C7C" w:rsidRPr="00EC7B9A" w:rsidRDefault="00180C7C" w:rsidP="002F181C">
            <w:pPr>
              <w:pStyle w:val="StylebangLatinArialBefore5ptAfter5pt"/>
            </w:pPr>
            <w:r w:rsidRPr="00EC7B9A">
              <w:lastRenderedPageBreak/>
              <w:t>Process Compliance</w:t>
            </w:r>
          </w:p>
        </w:tc>
        <w:tc>
          <w:tcPr>
            <w:tcW w:w="1170" w:type="dxa"/>
            <w:tcBorders>
              <w:bottom w:val="dotted" w:sz="2" w:space="0" w:color="808080"/>
            </w:tcBorders>
            <w:vAlign w:val="center"/>
          </w:tcPr>
          <w:p w:rsidR="00180C7C" w:rsidRPr="00EC7B9A" w:rsidRDefault="00180C7C" w:rsidP="002F181C">
            <w:pPr>
              <w:pStyle w:val="StylebangLatinArialBefore5ptAfter5pt"/>
            </w:pPr>
            <w:r w:rsidRPr="00EC7B9A">
              <w:t>NC/Ob</w:t>
            </w:r>
          </w:p>
        </w:tc>
        <w:tc>
          <w:tcPr>
            <w:tcW w:w="630" w:type="dxa"/>
            <w:tcBorders>
              <w:bottom w:val="dotted" w:sz="2" w:space="0" w:color="808080"/>
            </w:tcBorders>
          </w:tcPr>
          <w:p w:rsidR="00180C7C" w:rsidRPr="00EC7B9A" w:rsidRDefault="00180C7C" w:rsidP="002F181C">
            <w:pPr>
              <w:pStyle w:val="bang0"/>
            </w:pPr>
          </w:p>
        </w:tc>
        <w:tc>
          <w:tcPr>
            <w:tcW w:w="990" w:type="dxa"/>
            <w:tcBorders>
              <w:bottom w:val="dotted" w:sz="2" w:space="0" w:color="808080"/>
            </w:tcBorders>
          </w:tcPr>
          <w:p w:rsidR="00180C7C" w:rsidRPr="00EC7B9A" w:rsidRDefault="00180C7C" w:rsidP="002F181C">
            <w:pPr>
              <w:pStyle w:val="bang0"/>
            </w:pPr>
          </w:p>
        </w:tc>
        <w:tc>
          <w:tcPr>
            <w:tcW w:w="630" w:type="dxa"/>
            <w:tcBorders>
              <w:bottom w:val="dotted" w:sz="2" w:space="0" w:color="808080"/>
            </w:tcBorders>
            <w:vAlign w:val="center"/>
          </w:tcPr>
          <w:p w:rsidR="00180C7C" w:rsidRPr="00EC7B9A" w:rsidRDefault="00180C7C" w:rsidP="002F181C">
            <w:pPr>
              <w:pStyle w:val="bang0"/>
            </w:pPr>
          </w:p>
        </w:tc>
        <w:tc>
          <w:tcPr>
            <w:tcW w:w="3600" w:type="dxa"/>
            <w:tcBorders>
              <w:bottom w:val="dotted" w:sz="2" w:space="0" w:color="808080"/>
            </w:tcBorders>
            <w:vAlign w:val="center"/>
          </w:tcPr>
          <w:p w:rsidR="00180C7C" w:rsidRPr="00EC7B9A" w:rsidRDefault="00180C7C" w:rsidP="002F181C">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437275">
            <w:pPr>
              <w:pStyle w:val="StylebangcategoryWhiteLeft"/>
            </w:pPr>
            <w:r w:rsidRPr="00EC7B9A">
              <w:t>Cost</w:t>
            </w:r>
          </w:p>
        </w:tc>
      </w:tr>
      <w:tr w:rsidR="00180C7C" w:rsidRPr="00EC7B9A" w:rsidTr="007B4F6D">
        <w:tc>
          <w:tcPr>
            <w:tcW w:w="1800" w:type="dxa"/>
            <w:vAlign w:val="center"/>
          </w:tcPr>
          <w:p w:rsidR="00180C7C" w:rsidRPr="00EC7B9A" w:rsidRDefault="00180C7C" w:rsidP="002F181C">
            <w:pPr>
              <w:pStyle w:val="StylebangLatinArialBefore5ptAfter5pt"/>
            </w:pPr>
            <w:r w:rsidRPr="00EC7B9A">
              <w:t>Effort Efficiency</w:t>
            </w:r>
          </w:p>
        </w:tc>
        <w:tc>
          <w:tcPr>
            <w:tcW w:w="1170" w:type="dxa"/>
            <w:vAlign w:val="center"/>
          </w:tcPr>
          <w:p w:rsidR="00180C7C" w:rsidRPr="00EC7B9A" w:rsidRDefault="00180C7C" w:rsidP="002F181C">
            <w:pPr>
              <w:pStyle w:val="StylebangLatinArialBefore5ptAfter5pt"/>
            </w:pPr>
            <w:r w:rsidRPr="00EC7B9A">
              <w:t>%</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180C7C" w:rsidRPr="00EC7B9A" w:rsidRDefault="00180C7C" w:rsidP="002F181C">
            <w:pPr>
              <w:pStyle w:val="bang0"/>
            </w:pPr>
          </w:p>
        </w:tc>
      </w:tr>
      <w:tr w:rsidR="00180C7C" w:rsidRPr="00EC7B9A" w:rsidTr="007B4F6D">
        <w:tc>
          <w:tcPr>
            <w:tcW w:w="1800" w:type="dxa"/>
            <w:tcBorders>
              <w:bottom w:val="dotted" w:sz="2" w:space="0" w:color="808080"/>
            </w:tcBorders>
            <w:vAlign w:val="center"/>
          </w:tcPr>
          <w:p w:rsidR="00180C7C" w:rsidRPr="00EC7B9A" w:rsidRDefault="00180C7C" w:rsidP="002F181C">
            <w:pPr>
              <w:pStyle w:val="StylebangLatinArialBefore5ptAfter5pt"/>
            </w:pPr>
            <w:r w:rsidRPr="00EC7B9A">
              <w:t>Correction Cost</w:t>
            </w:r>
          </w:p>
        </w:tc>
        <w:tc>
          <w:tcPr>
            <w:tcW w:w="1170" w:type="dxa"/>
            <w:tcBorders>
              <w:bottom w:val="dotted" w:sz="2" w:space="0" w:color="808080"/>
            </w:tcBorders>
            <w:vAlign w:val="center"/>
          </w:tcPr>
          <w:p w:rsidR="00180C7C" w:rsidRPr="00EC7B9A" w:rsidRDefault="00180C7C" w:rsidP="002F181C">
            <w:pPr>
              <w:pStyle w:val="StylebangLatinArialBefore5ptAfter5pt"/>
            </w:pPr>
            <w:r w:rsidRPr="00EC7B9A">
              <w:t>%</w:t>
            </w:r>
          </w:p>
        </w:tc>
        <w:tc>
          <w:tcPr>
            <w:tcW w:w="630" w:type="dxa"/>
            <w:tcBorders>
              <w:bottom w:val="dotted" w:sz="2" w:space="0" w:color="808080"/>
            </w:tcBorders>
          </w:tcPr>
          <w:p w:rsidR="00180C7C" w:rsidRPr="00EC7B9A" w:rsidRDefault="00180C7C" w:rsidP="002F181C">
            <w:pPr>
              <w:pStyle w:val="bang0"/>
            </w:pPr>
          </w:p>
        </w:tc>
        <w:tc>
          <w:tcPr>
            <w:tcW w:w="990" w:type="dxa"/>
            <w:tcBorders>
              <w:bottom w:val="dotted" w:sz="2" w:space="0" w:color="808080"/>
            </w:tcBorders>
          </w:tcPr>
          <w:p w:rsidR="00180C7C" w:rsidRPr="00EC7B9A" w:rsidRDefault="00180C7C" w:rsidP="002F181C">
            <w:pPr>
              <w:pStyle w:val="bang0"/>
            </w:pPr>
          </w:p>
        </w:tc>
        <w:tc>
          <w:tcPr>
            <w:tcW w:w="630" w:type="dxa"/>
            <w:tcBorders>
              <w:bottom w:val="dotted" w:sz="2" w:space="0" w:color="808080"/>
            </w:tcBorders>
            <w:vAlign w:val="center"/>
          </w:tcPr>
          <w:p w:rsidR="00180C7C" w:rsidRPr="00EC7B9A" w:rsidRDefault="00180C7C" w:rsidP="002F181C">
            <w:pPr>
              <w:pStyle w:val="bang0"/>
            </w:pPr>
          </w:p>
        </w:tc>
        <w:tc>
          <w:tcPr>
            <w:tcW w:w="3600" w:type="dxa"/>
            <w:tcBorders>
              <w:bottom w:val="dotted" w:sz="2" w:space="0" w:color="808080"/>
            </w:tcBorders>
            <w:vAlign w:val="center"/>
          </w:tcPr>
          <w:p w:rsidR="00180C7C" w:rsidRPr="00EC7B9A" w:rsidRDefault="00180C7C" w:rsidP="002F181C">
            <w:pPr>
              <w:pStyle w:val="bang0"/>
            </w:pPr>
          </w:p>
        </w:tc>
      </w:tr>
      <w:tr w:rsidR="00180C7C"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437275">
            <w:pPr>
              <w:pStyle w:val="StylebangcategoryWhiteLeft"/>
            </w:pPr>
            <w:r w:rsidRPr="00EC7B9A">
              <w:t>Delivery</w:t>
            </w:r>
          </w:p>
        </w:tc>
      </w:tr>
      <w:tr w:rsidR="00180C7C" w:rsidRPr="00EC7B9A" w:rsidTr="007B4F6D">
        <w:tc>
          <w:tcPr>
            <w:tcW w:w="1800" w:type="dxa"/>
            <w:vAlign w:val="center"/>
          </w:tcPr>
          <w:p w:rsidR="00180C7C" w:rsidRPr="00EC7B9A" w:rsidRDefault="00180C7C" w:rsidP="002F181C">
            <w:pPr>
              <w:pStyle w:val="StylebangLatinArialBefore5ptAfter5pt"/>
            </w:pPr>
            <w:r w:rsidRPr="00EC7B9A">
              <w:t>Timeliness</w:t>
            </w:r>
          </w:p>
        </w:tc>
        <w:tc>
          <w:tcPr>
            <w:tcW w:w="1170" w:type="dxa"/>
            <w:vAlign w:val="center"/>
          </w:tcPr>
          <w:p w:rsidR="00180C7C" w:rsidRPr="00EC7B9A" w:rsidRDefault="00180C7C" w:rsidP="002F181C">
            <w:pPr>
              <w:pStyle w:val="StylebangLatinArialBefore5ptAfter5pt"/>
            </w:pPr>
            <w:r w:rsidRPr="00EC7B9A">
              <w:t>%</w:t>
            </w:r>
          </w:p>
        </w:tc>
        <w:tc>
          <w:tcPr>
            <w:tcW w:w="630" w:type="dxa"/>
          </w:tcPr>
          <w:p w:rsidR="00180C7C" w:rsidRPr="00EC7B9A" w:rsidRDefault="00180C7C" w:rsidP="002F181C">
            <w:pPr>
              <w:pStyle w:val="bang0"/>
            </w:pPr>
          </w:p>
        </w:tc>
        <w:tc>
          <w:tcPr>
            <w:tcW w:w="990" w:type="dxa"/>
          </w:tcPr>
          <w:p w:rsidR="00180C7C" w:rsidRPr="00EC7B9A" w:rsidRDefault="00180C7C" w:rsidP="002F181C">
            <w:pPr>
              <w:pStyle w:val="bang0"/>
            </w:pPr>
          </w:p>
        </w:tc>
        <w:tc>
          <w:tcPr>
            <w:tcW w:w="630" w:type="dxa"/>
            <w:vAlign w:val="center"/>
          </w:tcPr>
          <w:p w:rsidR="00180C7C" w:rsidRPr="00EC7B9A" w:rsidRDefault="00180C7C" w:rsidP="002F181C">
            <w:pPr>
              <w:pStyle w:val="bang0"/>
            </w:pPr>
          </w:p>
        </w:tc>
        <w:tc>
          <w:tcPr>
            <w:tcW w:w="3600" w:type="dxa"/>
            <w:vAlign w:val="center"/>
          </w:tcPr>
          <w:p w:rsidR="00180C7C" w:rsidRPr="00EC7B9A" w:rsidRDefault="00180C7C" w:rsidP="002F181C">
            <w:pPr>
              <w:pStyle w:val="bang0"/>
            </w:pPr>
          </w:p>
        </w:tc>
      </w:tr>
    </w:tbl>
    <w:p w:rsidR="00D97438" w:rsidRDefault="00F75AFA" w:rsidP="00476BFF">
      <w:pPr>
        <w:pStyle w:val="Heading3"/>
      </w:pPr>
      <w:r>
        <w:t xml:space="preserve">Specific </w:t>
      </w:r>
      <w:r w:rsidR="00E031FE">
        <w:t>O</w:t>
      </w:r>
      <w:r w:rsidR="00195915">
        <w:t>bjectives</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437275">
            <w:pPr>
              <w:pStyle w:val="Bangheader"/>
            </w:pPr>
            <w:r w:rsidRPr="00EC7B9A">
              <w:t>Metrics</w:t>
            </w:r>
          </w:p>
        </w:tc>
        <w:tc>
          <w:tcPr>
            <w:tcW w:w="990" w:type="dxa"/>
            <w:vMerge w:val="restart"/>
            <w:shd w:val="clear" w:color="auto" w:fill="D9D9D9"/>
            <w:vAlign w:val="center"/>
          </w:tcPr>
          <w:p w:rsidR="00BA2EA1" w:rsidRPr="00EC7B9A" w:rsidRDefault="00BA2EA1" w:rsidP="00437275">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437275">
            <w:pPr>
              <w:pStyle w:val="Bangheader"/>
            </w:pPr>
            <w:r w:rsidRPr="00EC7B9A">
              <w:t>Target</w:t>
            </w:r>
          </w:p>
        </w:tc>
        <w:tc>
          <w:tcPr>
            <w:tcW w:w="3420" w:type="dxa"/>
            <w:vMerge w:val="restart"/>
            <w:shd w:val="clear" w:color="auto" w:fill="D9D9D9"/>
            <w:vAlign w:val="center"/>
          </w:tcPr>
          <w:p w:rsidR="00BA2EA1" w:rsidRPr="00EC7B9A" w:rsidRDefault="00BA2EA1" w:rsidP="00437275">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437275">
            <w:pPr>
              <w:pStyle w:val="Bangheader"/>
            </w:pPr>
          </w:p>
        </w:tc>
        <w:tc>
          <w:tcPr>
            <w:tcW w:w="990" w:type="dxa"/>
            <w:vMerge/>
            <w:tcBorders>
              <w:bottom w:val="dotted" w:sz="2" w:space="0" w:color="808080"/>
            </w:tcBorders>
            <w:shd w:val="clear" w:color="auto" w:fill="C0DED8"/>
          </w:tcPr>
          <w:p w:rsidR="00BA2EA1" w:rsidRPr="00EC7B9A" w:rsidRDefault="00BA2EA1" w:rsidP="00437275">
            <w:pPr>
              <w:pStyle w:val="Bangheader"/>
            </w:pPr>
          </w:p>
        </w:tc>
        <w:tc>
          <w:tcPr>
            <w:tcW w:w="720" w:type="dxa"/>
            <w:tcBorders>
              <w:bottom w:val="dotted" w:sz="2" w:space="0" w:color="808080"/>
            </w:tcBorders>
            <w:shd w:val="clear" w:color="auto" w:fill="D9D9D9"/>
          </w:tcPr>
          <w:p w:rsidR="00BA2EA1" w:rsidRPr="00EC7B9A" w:rsidRDefault="00BA2EA1" w:rsidP="00437275">
            <w:pPr>
              <w:pStyle w:val="Bangheader"/>
            </w:pPr>
            <w:r w:rsidRPr="00EC7B9A">
              <w:t>USL</w:t>
            </w:r>
          </w:p>
        </w:tc>
        <w:tc>
          <w:tcPr>
            <w:tcW w:w="990" w:type="dxa"/>
            <w:tcBorders>
              <w:bottom w:val="dotted" w:sz="2" w:space="0" w:color="808080"/>
            </w:tcBorders>
            <w:shd w:val="clear" w:color="auto" w:fill="D9D9D9"/>
          </w:tcPr>
          <w:p w:rsidR="00BA2EA1" w:rsidRPr="00EC7B9A" w:rsidRDefault="00BA2EA1" w:rsidP="00437275">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437275">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437275">
            <w:pPr>
              <w:pStyle w:val="Bangheader"/>
            </w:pPr>
          </w:p>
        </w:tc>
      </w:tr>
      <w:tr w:rsidR="00BA2EA1" w:rsidRPr="00EC7B9A" w:rsidTr="007B4F6D">
        <w:tc>
          <w:tcPr>
            <w:tcW w:w="8820" w:type="dxa"/>
            <w:gridSpan w:val="6"/>
            <w:shd w:val="clear" w:color="auto" w:fill="auto"/>
          </w:tcPr>
          <w:p w:rsidR="00BA2EA1" w:rsidRPr="00EC7B9A" w:rsidRDefault="00BA2EA1" w:rsidP="00437275">
            <w:pPr>
              <w:pStyle w:val="StylebangcategoryWhiteLeft"/>
            </w:pPr>
            <w:r w:rsidRPr="00EC7B9A">
              <w:t>Defect Prevention</w:t>
            </w:r>
          </w:p>
        </w:tc>
      </w:tr>
      <w:tr w:rsidR="00BA2EA1" w:rsidRPr="00EC7B9A" w:rsidTr="007B4F6D">
        <w:tc>
          <w:tcPr>
            <w:tcW w:w="2070" w:type="dxa"/>
            <w:vAlign w:val="center"/>
          </w:tcPr>
          <w:p w:rsidR="00BA2EA1" w:rsidRPr="00EC7B9A" w:rsidRDefault="00476BFF" w:rsidP="002F181C">
            <w:pPr>
              <w:pStyle w:val="StylebangLatinArialBefore5ptAfter5pt"/>
            </w:pPr>
            <w:r>
              <w:t>Training coding convention about PHP language.</w:t>
            </w:r>
          </w:p>
        </w:tc>
        <w:tc>
          <w:tcPr>
            <w:tcW w:w="990" w:type="dxa"/>
            <w:vAlign w:val="center"/>
          </w:tcPr>
          <w:p w:rsidR="00BA2EA1" w:rsidRPr="00EC7B9A" w:rsidRDefault="00BA2EA1" w:rsidP="002F181C">
            <w:pPr>
              <w:pStyle w:val="StylebangLatinArialBefore5ptAfter5pt"/>
            </w:pPr>
          </w:p>
        </w:tc>
        <w:tc>
          <w:tcPr>
            <w:tcW w:w="720" w:type="dxa"/>
          </w:tcPr>
          <w:p w:rsidR="00BA2EA1" w:rsidRPr="00EC7B9A" w:rsidRDefault="00BA2EA1" w:rsidP="002F181C">
            <w:pPr>
              <w:pStyle w:val="bang0"/>
            </w:pPr>
          </w:p>
        </w:tc>
        <w:tc>
          <w:tcPr>
            <w:tcW w:w="990" w:type="dxa"/>
          </w:tcPr>
          <w:p w:rsidR="00BA2EA1" w:rsidRPr="00EC7B9A" w:rsidRDefault="00BA2EA1" w:rsidP="002F181C">
            <w:pPr>
              <w:pStyle w:val="bang0"/>
            </w:pPr>
          </w:p>
        </w:tc>
        <w:tc>
          <w:tcPr>
            <w:tcW w:w="630" w:type="dxa"/>
            <w:vAlign w:val="center"/>
          </w:tcPr>
          <w:p w:rsidR="00BA2EA1" w:rsidRPr="00EC7B9A" w:rsidRDefault="00BA2EA1" w:rsidP="002F181C">
            <w:pPr>
              <w:pStyle w:val="bang0"/>
            </w:pPr>
          </w:p>
        </w:tc>
        <w:tc>
          <w:tcPr>
            <w:tcW w:w="3420" w:type="dxa"/>
            <w:vAlign w:val="center"/>
          </w:tcPr>
          <w:p w:rsidR="00BA2EA1" w:rsidRPr="00EC7B9A" w:rsidRDefault="00BA2EA1" w:rsidP="002F181C">
            <w:pPr>
              <w:pStyle w:val="bang0"/>
            </w:pPr>
          </w:p>
        </w:tc>
      </w:tr>
      <w:tr w:rsidR="00BA2EA1" w:rsidRPr="00EC7B9A" w:rsidTr="007B4F6D">
        <w:tc>
          <w:tcPr>
            <w:tcW w:w="2070" w:type="dxa"/>
            <w:tcBorders>
              <w:bottom w:val="dotted" w:sz="2" w:space="0" w:color="808080"/>
            </w:tcBorders>
            <w:vAlign w:val="center"/>
          </w:tcPr>
          <w:p w:rsidR="00BA2EA1" w:rsidRPr="00EC7B9A" w:rsidRDefault="00476BFF" w:rsidP="002F181C">
            <w:pPr>
              <w:pStyle w:val="StylebangLatinArialBefore5ptAfter5pt"/>
            </w:pPr>
            <w:r>
              <w:t>Execute group review</w:t>
            </w:r>
          </w:p>
        </w:tc>
        <w:tc>
          <w:tcPr>
            <w:tcW w:w="990" w:type="dxa"/>
            <w:tcBorders>
              <w:bottom w:val="dotted" w:sz="2" w:space="0" w:color="808080"/>
            </w:tcBorders>
            <w:vAlign w:val="center"/>
          </w:tcPr>
          <w:p w:rsidR="00BA2EA1" w:rsidRPr="00EC7B9A" w:rsidRDefault="00BA2EA1" w:rsidP="002F181C">
            <w:pPr>
              <w:pStyle w:val="StylebangLatinArialBefore5ptAfter5pt"/>
            </w:pPr>
          </w:p>
        </w:tc>
        <w:tc>
          <w:tcPr>
            <w:tcW w:w="720" w:type="dxa"/>
            <w:tcBorders>
              <w:bottom w:val="dotted" w:sz="2" w:space="0" w:color="808080"/>
            </w:tcBorders>
          </w:tcPr>
          <w:p w:rsidR="00BA2EA1" w:rsidRPr="00EC7B9A" w:rsidRDefault="00BA2EA1" w:rsidP="002F181C">
            <w:pPr>
              <w:pStyle w:val="bang0"/>
            </w:pPr>
          </w:p>
        </w:tc>
        <w:tc>
          <w:tcPr>
            <w:tcW w:w="990" w:type="dxa"/>
            <w:tcBorders>
              <w:bottom w:val="dotted" w:sz="2" w:space="0" w:color="808080"/>
            </w:tcBorders>
          </w:tcPr>
          <w:p w:rsidR="00BA2EA1" w:rsidRPr="00EC7B9A" w:rsidRDefault="00BA2EA1" w:rsidP="002F181C">
            <w:pPr>
              <w:pStyle w:val="bang0"/>
            </w:pPr>
          </w:p>
        </w:tc>
        <w:tc>
          <w:tcPr>
            <w:tcW w:w="630" w:type="dxa"/>
            <w:tcBorders>
              <w:bottom w:val="dotted" w:sz="2" w:space="0" w:color="808080"/>
            </w:tcBorders>
            <w:vAlign w:val="center"/>
          </w:tcPr>
          <w:p w:rsidR="00BA2EA1" w:rsidRPr="00EC7B9A" w:rsidRDefault="00BA2EA1" w:rsidP="002F181C">
            <w:pPr>
              <w:pStyle w:val="bang0"/>
            </w:pPr>
          </w:p>
        </w:tc>
        <w:tc>
          <w:tcPr>
            <w:tcW w:w="3420" w:type="dxa"/>
            <w:tcBorders>
              <w:bottom w:val="dotted" w:sz="2" w:space="0" w:color="808080"/>
            </w:tcBorders>
            <w:vAlign w:val="center"/>
          </w:tcPr>
          <w:p w:rsidR="00BA2EA1" w:rsidRPr="00EC7B9A" w:rsidRDefault="00BA2EA1" w:rsidP="002F181C">
            <w:pPr>
              <w:pStyle w:val="bang0"/>
            </w:pPr>
          </w:p>
        </w:tc>
      </w:tr>
      <w:tr w:rsidR="00476BFF" w:rsidRPr="00EC7B9A" w:rsidTr="007B4F6D">
        <w:tc>
          <w:tcPr>
            <w:tcW w:w="2070" w:type="dxa"/>
            <w:tcBorders>
              <w:bottom w:val="dotted" w:sz="2" w:space="0" w:color="808080"/>
            </w:tcBorders>
            <w:vAlign w:val="center"/>
          </w:tcPr>
          <w:p w:rsidR="00476BFF" w:rsidRDefault="00BD19FF" w:rsidP="002F181C">
            <w:pPr>
              <w:pStyle w:val="StylebangLatinArialBefore5ptAfter5pt"/>
            </w:pPr>
            <w:r>
              <w:t xml:space="preserve">Self review, </w:t>
            </w:r>
            <w:r w:rsidR="00476BFF">
              <w:t>peer review and leader review before delivering products.</w:t>
            </w:r>
          </w:p>
        </w:tc>
        <w:tc>
          <w:tcPr>
            <w:tcW w:w="990" w:type="dxa"/>
            <w:tcBorders>
              <w:bottom w:val="dotted" w:sz="2" w:space="0" w:color="808080"/>
            </w:tcBorders>
            <w:vAlign w:val="center"/>
          </w:tcPr>
          <w:p w:rsidR="00476BFF" w:rsidRPr="00EC7B9A" w:rsidRDefault="00476BFF" w:rsidP="002F181C">
            <w:pPr>
              <w:pStyle w:val="StylebangLatinArialBefore5ptAfter5pt"/>
            </w:pPr>
          </w:p>
        </w:tc>
        <w:tc>
          <w:tcPr>
            <w:tcW w:w="720" w:type="dxa"/>
            <w:tcBorders>
              <w:bottom w:val="dotted" w:sz="2" w:space="0" w:color="808080"/>
            </w:tcBorders>
          </w:tcPr>
          <w:p w:rsidR="00476BFF" w:rsidRPr="00EC7B9A" w:rsidRDefault="00476BFF" w:rsidP="002F181C">
            <w:pPr>
              <w:pStyle w:val="bang0"/>
            </w:pPr>
          </w:p>
        </w:tc>
        <w:tc>
          <w:tcPr>
            <w:tcW w:w="990" w:type="dxa"/>
            <w:tcBorders>
              <w:bottom w:val="dotted" w:sz="2" w:space="0" w:color="808080"/>
            </w:tcBorders>
          </w:tcPr>
          <w:p w:rsidR="00476BFF" w:rsidRPr="00EC7B9A" w:rsidRDefault="00476BFF" w:rsidP="002F181C">
            <w:pPr>
              <w:pStyle w:val="bang0"/>
            </w:pPr>
          </w:p>
        </w:tc>
        <w:tc>
          <w:tcPr>
            <w:tcW w:w="630" w:type="dxa"/>
            <w:tcBorders>
              <w:bottom w:val="dotted" w:sz="2" w:space="0" w:color="808080"/>
            </w:tcBorders>
            <w:vAlign w:val="center"/>
          </w:tcPr>
          <w:p w:rsidR="00476BFF" w:rsidRPr="00EC7B9A" w:rsidRDefault="00476BFF" w:rsidP="002F181C">
            <w:pPr>
              <w:pStyle w:val="bang0"/>
            </w:pPr>
          </w:p>
        </w:tc>
        <w:tc>
          <w:tcPr>
            <w:tcW w:w="3420" w:type="dxa"/>
            <w:tcBorders>
              <w:bottom w:val="dotted" w:sz="2" w:space="0" w:color="808080"/>
            </w:tcBorders>
            <w:vAlign w:val="center"/>
          </w:tcPr>
          <w:p w:rsidR="00476BFF" w:rsidRPr="00EC7B9A" w:rsidRDefault="00476BFF" w:rsidP="002F181C">
            <w:pPr>
              <w:pStyle w:val="bang0"/>
            </w:pPr>
          </w:p>
        </w:tc>
      </w:tr>
      <w:tr w:rsidR="00476BFF" w:rsidRPr="00EC7B9A" w:rsidTr="007B4F6D">
        <w:tc>
          <w:tcPr>
            <w:tcW w:w="2070" w:type="dxa"/>
            <w:tcBorders>
              <w:bottom w:val="dotted" w:sz="2" w:space="0" w:color="808080"/>
            </w:tcBorders>
            <w:vAlign w:val="center"/>
          </w:tcPr>
          <w:p w:rsidR="00476BFF" w:rsidRDefault="00476BFF" w:rsidP="002F181C">
            <w:pPr>
              <w:pStyle w:val="StylebangLatinArialBefore5ptAfter5pt"/>
            </w:pPr>
            <w:r>
              <w:t>Check products base on all items of checklist. (For QA of project).</w:t>
            </w:r>
          </w:p>
        </w:tc>
        <w:tc>
          <w:tcPr>
            <w:tcW w:w="990" w:type="dxa"/>
            <w:tcBorders>
              <w:bottom w:val="dotted" w:sz="2" w:space="0" w:color="808080"/>
            </w:tcBorders>
            <w:vAlign w:val="center"/>
          </w:tcPr>
          <w:p w:rsidR="00476BFF" w:rsidRPr="00EC7B9A" w:rsidRDefault="00476BFF" w:rsidP="002F181C">
            <w:pPr>
              <w:pStyle w:val="StylebangLatinArialBefore5ptAfter5pt"/>
            </w:pPr>
          </w:p>
        </w:tc>
        <w:tc>
          <w:tcPr>
            <w:tcW w:w="720" w:type="dxa"/>
            <w:tcBorders>
              <w:bottom w:val="dotted" w:sz="2" w:space="0" w:color="808080"/>
            </w:tcBorders>
          </w:tcPr>
          <w:p w:rsidR="00476BFF" w:rsidRPr="00EC7B9A" w:rsidRDefault="00476BFF" w:rsidP="002F181C">
            <w:pPr>
              <w:pStyle w:val="bang0"/>
            </w:pPr>
          </w:p>
        </w:tc>
        <w:tc>
          <w:tcPr>
            <w:tcW w:w="990" w:type="dxa"/>
            <w:tcBorders>
              <w:bottom w:val="dotted" w:sz="2" w:space="0" w:color="808080"/>
            </w:tcBorders>
          </w:tcPr>
          <w:p w:rsidR="00476BFF" w:rsidRPr="00EC7B9A" w:rsidRDefault="00476BFF" w:rsidP="002F181C">
            <w:pPr>
              <w:pStyle w:val="bang0"/>
            </w:pPr>
          </w:p>
        </w:tc>
        <w:tc>
          <w:tcPr>
            <w:tcW w:w="630" w:type="dxa"/>
            <w:tcBorders>
              <w:bottom w:val="dotted" w:sz="2" w:space="0" w:color="808080"/>
            </w:tcBorders>
            <w:vAlign w:val="center"/>
          </w:tcPr>
          <w:p w:rsidR="00476BFF" w:rsidRPr="00EC7B9A" w:rsidRDefault="00476BFF" w:rsidP="002F181C">
            <w:pPr>
              <w:pStyle w:val="bang0"/>
            </w:pPr>
          </w:p>
        </w:tc>
        <w:tc>
          <w:tcPr>
            <w:tcW w:w="3420" w:type="dxa"/>
            <w:tcBorders>
              <w:bottom w:val="dotted" w:sz="2" w:space="0" w:color="808080"/>
            </w:tcBorders>
            <w:vAlign w:val="center"/>
          </w:tcPr>
          <w:p w:rsidR="00476BFF" w:rsidRPr="00EC7B9A" w:rsidRDefault="00476BFF" w:rsidP="002F181C">
            <w:pPr>
              <w:pStyle w:val="bang0"/>
            </w:pPr>
          </w:p>
        </w:tc>
      </w:tr>
    </w:tbl>
    <w:p w:rsidR="00885BFA" w:rsidRDefault="00885BFA" w:rsidP="002F181C">
      <w:pPr>
        <w:pStyle w:val="Heading2"/>
      </w:pPr>
      <w:bookmarkStart w:id="8" w:name="_Toc368438006"/>
      <w:r>
        <w:t>Critical Dependencies</w:t>
      </w:r>
      <w:bookmarkEnd w:id="8"/>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450"/>
        <w:gridCol w:w="4230"/>
        <w:gridCol w:w="2293"/>
        <w:gridCol w:w="1847"/>
      </w:tblGrid>
      <w:tr w:rsidR="00885BFA" w:rsidRPr="00EC7B9A" w:rsidTr="007B4F6D">
        <w:trPr>
          <w:tblHeader/>
        </w:trPr>
        <w:tc>
          <w:tcPr>
            <w:tcW w:w="450" w:type="dxa"/>
            <w:tcBorders>
              <w:bottom w:val="dotted" w:sz="2" w:space="0" w:color="808080"/>
            </w:tcBorders>
            <w:shd w:val="clear" w:color="auto" w:fill="D9D9D9"/>
          </w:tcPr>
          <w:p w:rsidR="00885BFA" w:rsidRPr="00EC7B9A" w:rsidRDefault="00885BFA" w:rsidP="00437275">
            <w:pPr>
              <w:pStyle w:val="Bangheader"/>
            </w:pPr>
            <w:r w:rsidRPr="00EC7B9A">
              <w:t>No</w:t>
            </w:r>
          </w:p>
        </w:tc>
        <w:tc>
          <w:tcPr>
            <w:tcW w:w="4230" w:type="dxa"/>
            <w:tcBorders>
              <w:bottom w:val="dotted" w:sz="2" w:space="0" w:color="808080"/>
            </w:tcBorders>
            <w:shd w:val="clear" w:color="auto" w:fill="D9D9D9"/>
          </w:tcPr>
          <w:p w:rsidR="00885BFA" w:rsidRPr="00EC7B9A" w:rsidRDefault="00885BFA" w:rsidP="00437275">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437275">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437275">
            <w:pPr>
              <w:pStyle w:val="Bangheader"/>
            </w:pPr>
            <w:r w:rsidRPr="00EC7B9A">
              <w:t>Note</w:t>
            </w:r>
          </w:p>
        </w:tc>
      </w:tr>
      <w:tr w:rsidR="00885BFA" w:rsidRPr="00EC7B9A" w:rsidTr="007B4F6D">
        <w:tc>
          <w:tcPr>
            <w:tcW w:w="450" w:type="dxa"/>
            <w:vAlign w:val="center"/>
          </w:tcPr>
          <w:p w:rsidR="00885BFA" w:rsidRPr="00EC7B9A" w:rsidRDefault="00885BFA" w:rsidP="002F181C">
            <w:pPr>
              <w:pStyle w:val="bang0"/>
            </w:pPr>
            <w:r w:rsidRPr="00EC7B9A">
              <w:t>1</w:t>
            </w:r>
          </w:p>
        </w:tc>
        <w:tc>
          <w:tcPr>
            <w:tcW w:w="4230" w:type="dxa"/>
            <w:vAlign w:val="center"/>
          </w:tcPr>
          <w:p w:rsidR="00885BFA" w:rsidRPr="00EC7B9A" w:rsidRDefault="00476BFF" w:rsidP="002F181C">
            <w:pPr>
              <w:pStyle w:val="bang0"/>
            </w:pPr>
            <w:r>
              <w:t>This project has</w:t>
            </w:r>
            <w:r w:rsidR="002F181C" w:rsidRPr="002F181C">
              <w:t xml:space="preserve"> only a tester. So project may late when tester are not available.</w:t>
            </w:r>
          </w:p>
        </w:tc>
        <w:tc>
          <w:tcPr>
            <w:tcW w:w="2293" w:type="dxa"/>
          </w:tcPr>
          <w:p w:rsidR="00885BFA" w:rsidRPr="00EC7B9A" w:rsidRDefault="00885BFA" w:rsidP="002F181C">
            <w:pPr>
              <w:pStyle w:val="bang0"/>
            </w:pPr>
          </w:p>
        </w:tc>
        <w:tc>
          <w:tcPr>
            <w:tcW w:w="1847" w:type="dxa"/>
            <w:vAlign w:val="center"/>
          </w:tcPr>
          <w:p w:rsidR="00885BFA" w:rsidRPr="00EC7B9A" w:rsidRDefault="00885BFA" w:rsidP="002F181C">
            <w:pPr>
              <w:pStyle w:val="bang0"/>
            </w:pPr>
          </w:p>
        </w:tc>
      </w:tr>
      <w:tr w:rsidR="00885BFA" w:rsidRPr="00EC7B9A" w:rsidTr="007B4F6D">
        <w:tc>
          <w:tcPr>
            <w:tcW w:w="450" w:type="dxa"/>
            <w:tcBorders>
              <w:bottom w:val="dotted" w:sz="2" w:space="0" w:color="808080"/>
            </w:tcBorders>
            <w:vAlign w:val="center"/>
          </w:tcPr>
          <w:p w:rsidR="00885BFA" w:rsidRPr="00EC7B9A" w:rsidRDefault="00885BFA" w:rsidP="002F181C">
            <w:pPr>
              <w:pStyle w:val="bang0"/>
            </w:pPr>
            <w:r w:rsidRPr="00EC7B9A">
              <w:t>2</w:t>
            </w:r>
          </w:p>
        </w:tc>
        <w:tc>
          <w:tcPr>
            <w:tcW w:w="4230" w:type="dxa"/>
            <w:tcBorders>
              <w:bottom w:val="dotted" w:sz="2" w:space="0" w:color="808080"/>
            </w:tcBorders>
            <w:vAlign w:val="center"/>
          </w:tcPr>
          <w:p w:rsidR="00885BFA" w:rsidRPr="00EC7B9A" w:rsidRDefault="00476BFF" w:rsidP="002F181C">
            <w:pPr>
              <w:pStyle w:val="bang0"/>
            </w:pPr>
            <w:r>
              <w:t>FPT University requires: Q&amp;A</w:t>
            </w:r>
            <w:r w:rsidR="002F181C" w:rsidRPr="002F181C">
              <w:t>, Installation Guide and Progress Report must be completed by Japanese.</w:t>
            </w:r>
          </w:p>
        </w:tc>
        <w:tc>
          <w:tcPr>
            <w:tcW w:w="2293" w:type="dxa"/>
            <w:tcBorders>
              <w:bottom w:val="dotted" w:sz="2" w:space="0" w:color="808080"/>
            </w:tcBorders>
          </w:tcPr>
          <w:p w:rsidR="00885BFA" w:rsidRPr="00EC7B9A" w:rsidRDefault="00885BFA" w:rsidP="002F181C">
            <w:pPr>
              <w:pStyle w:val="bang0"/>
            </w:pPr>
          </w:p>
        </w:tc>
        <w:tc>
          <w:tcPr>
            <w:tcW w:w="1847" w:type="dxa"/>
            <w:tcBorders>
              <w:bottom w:val="dotted" w:sz="2" w:space="0" w:color="808080"/>
            </w:tcBorders>
            <w:vAlign w:val="center"/>
          </w:tcPr>
          <w:p w:rsidR="00885BFA" w:rsidRPr="00EC7B9A" w:rsidRDefault="00885BFA" w:rsidP="002F181C">
            <w:pPr>
              <w:pStyle w:val="bang0"/>
            </w:pPr>
          </w:p>
        </w:tc>
      </w:tr>
    </w:tbl>
    <w:p w:rsidR="00885BFA" w:rsidRDefault="00885BFA" w:rsidP="00B54459">
      <w:pPr>
        <w:pStyle w:val="Heading2"/>
      </w:pPr>
      <w:bookmarkStart w:id="9" w:name="_Toc368438007"/>
      <w:r>
        <w:t>Project Risk</w:t>
      </w:r>
      <w:bookmarkEnd w:id="9"/>
    </w:p>
    <w:p w:rsidR="002F181C" w:rsidRDefault="002F181C" w:rsidP="002F181C">
      <w:pPr>
        <w:rPr>
          <w:rFonts w:cs="Times New Roman"/>
          <w:color w:val="000000" w:themeColor="text1"/>
          <w:lang w:eastAsia="de-DE"/>
        </w:rPr>
      </w:pPr>
      <w:r>
        <w:rPr>
          <w:rFonts w:cs="Times New Roman"/>
          <w:color w:val="000000" w:themeColor="text1"/>
          <w:lang w:eastAsia="de-DE"/>
        </w:rPr>
        <w:t>Risk that PM</w:t>
      </w:r>
      <w:r w:rsidRPr="002E71F4">
        <w:rPr>
          <w:rFonts w:cs="Times New Roman"/>
          <w:color w:val="000000" w:themeColor="text1"/>
          <w:lang w:eastAsia="de-DE"/>
        </w:rPr>
        <w:t xml:space="preserve"> identified are documented in the risk management plan by PM. Updated to trigger each milestone, each event also, is updated weekly by the PM, risk management plan will be notified to al</w:t>
      </w:r>
      <w:r w:rsidR="00476BFF">
        <w:rPr>
          <w:rFonts w:cs="Times New Roman"/>
          <w:color w:val="000000" w:themeColor="text1"/>
          <w:lang w:eastAsia="de-DE"/>
        </w:rPr>
        <w:t>l of the stakeholders affected. Status of risk is</w:t>
      </w:r>
      <w:r w:rsidRPr="002E71F4">
        <w:rPr>
          <w:rFonts w:cs="Times New Roman"/>
          <w:color w:val="000000" w:themeColor="text1"/>
          <w:lang w:eastAsia="de-DE"/>
        </w:rPr>
        <w:t xml:space="preserve"> re</w:t>
      </w:r>
      <w:r>
        <w:rPr>
          <w:rFonts w:cs="Times New Roman"/>
          <w:color w:val="000000" w:themeColor="text1"/>
          <w:lang w:eastAsia="de-DE"/>
        </w:rPr>
        <w:t xml:space="preserve">ported to </w:t>
      </w:r>
      <w:r>
        <w:rPr>
          <w:rFonts w:cs="Times New Roman"/>
          <w:bCs/>
          <w:color w:val="000000" w:themeColor="text1"/>
          <w:lang w:eastAsia="de-DE"/>
        </w:rPr>
        <w:t>s</w:t>
      </w:r>
      <w:r w:rsidRPr="002E71F4">
        <w:rPr>
          <w:rFonts w:cs="Times New Roman"/>
          <w:bCs/>
          <w:color w:val="000000" w:themeColor="text1"/>
          <w:lang w:eastAsia="de-DE"/>
        </w:rPr>
        <w:t>upervisor</w:t>
      </w:r>
      <w:r w:rsidRPr="002E71F4">
        <w:rPr>
          <w:rFonts w:cs="Times New Roman"/>
          <w:color w:val="000000" w:themeColor="text1"/>
          <w:lang w:eastAsia="de-DE"/>
        </w:rPr>
        <w:t xml:space="preserve"> at project milestones report.</w:t>
      </w:r>
    </w:p>
    <w:p w:rsidR="002F181C" w:rsidRPr="002F181C" w:rsidRDefault="002F181C" w:rsidP="00526A79">
      <w:pPr>
        <w:pStyle w:val="NormalIndent"/>
      </w:pPr>
    </w:p>
    <w:p w:rsidR="00301C59" w:rsidRDefault="00885BFA" w:rsidP="007B4F6D">
      <w:pPr>
        <w:pStyle w:val="Heading1"/>
      </w:pPr>
      <w:bookmarkStart w:id="10" w:name="_Toc368438008"/>
      <w:r>
        <w:lastRenderedPageBreak/>
        <w:t xml:space="preserve">Project </w:t>
      </w:r>
      <w:r w:rsidR="00E031FE">
        <w:t>D</w:t>
      </w:r>
      <w:r w:rsidR="00301C59">
        <w:t xml:space="preserve">evelopment </w:t>
      </w:r>
      <w:r w:rsidR="0031743F">
        <w:t>Approach</w:t>
      </w:r>
      <w:bookmarkEnd w:id="10"/>
    </w:p>
    <w:p w:rsidR="00082FF9" w:rsidRDefault="00380E56" w:rsidP="00125DAB">
      <w:pPr>
        <w:pStyle w:val="Heading2"/>
      </w:pPr>
      <w:bookmarkStart w:id="11" w:name="_Toc368438009"/>
      <w:r>
        <w:t>Project Process</w:t>
      </w:r>
      <w:bookmarkEnd w:id="11"/>
    </w:p>
    <w:p w:rsidR="00125DAB" w:rsidRPr="00125DAB" w:rsidRDefault="00125DAB" w:rsidP="00125DAB">
      <w:pPr>
        <w:pStyle w:val="HelpText"/>
        <w:rPr>
          <w:i w:val="0"/>
          <w:color w:val="000000" w:themeColor="text1"/>
        </w:rPr>
      </w:pPr>
      <w:r w:rsidRPr="00125DAB">
        <w:rPr>
          <w:i w:val="0"/>
          <w:color w:val="000000" w:themeColor="text1"/>
        </w:rPr>
        <w:t>This project doesn’t have any tailoring.</w:t>
      </w:r>
    </w:p>
    <w:p w:rsidR="00C867D3" w:rsidRDefault="00C867D3" w:rsidP="00B54459">
      <w:pPr>
        <w:pStyle w:val="Heading2"/>
      </w:pPr>
      <w:bookmarkStart w:id="12" w:name="_Toc368438010"/>
      <w:r>
        <w:t xml:space="preserve">Requirement </w:t>
      </w:r>
      <w:r w:rsidR="00320F1C">
        <w:t xml:space="preserve">Change </w:t>
      </w:r>
      <w:r>
        <w:t>Management</w:t>
      </w:r>
      <w:bookmarkEnd w:id="12"/>
    </w:p>
    <w:p w:rsidR="00125DAB" w:rsidRPr="00125DAB" w:rsidRDefault="00476BFF" w:rsidP="00125DAB">
      <w:pPr>
        <w:pStyle w:val="HelpText"/>
        <w:rPr>
          <w:i w:val="0"/>
          <w:color w:val="000000" w:themeColor="text1"/>
        </w:rPr>
      </w:pPr>
      <w:r w:rsidRPr="00125DAB">
        <w:rPr>
          <w:i w:val="0"/>
          <w:color w:val="000000" w:themeColor="text1"/>
        </w:rPr>
        <w:t>Requirements never change</w:t>
      </w:r>
      <w:r w:rsidR="00125DAB" w:rsidRPr="00125DAB">
        <w:rPr>
          <w:i w:val="0"/>
          <w:color w:val="000000" w:themeColor="text1"/>
        </w:rPr>
        <w:t xml:space="preserve"> during the project.</w:t>
      </w:r>
    </w:p>
    <w:p w:rsidR="00C867D3" w:rsidRDefault="00C867D3" w:rsidP="00B54459">
      <w:pPr>
        <w:pStyle w:val="Heading2"/>
      </w:pPr>
      <w:bookmarkStart w:id="13" w:name="_Toc368438011"/>
      <w:r>
        <w:t>Product Integration Strategy</w:t>
      </w:r>
      <w:bookmarkEnd w:id="13"/>
    </w:p>
    <w:p w:rsidR="00B16672" w:rsidRPr="00476BFF" w:rsidRDefault="00476BFF" w:rsidP="00476BFF">
      <w:pPr>
        <w:rPr>
          <w:rFonts w:eastAsia="MS Mincho"/>
          <w:lang w:eastAsia="ja-JP"/>
        </w:rPr>
      </w:pPr>
      <w:r>
        <w:rPr>
          <w:rFonts w:eastAsia="MS Mincho"/>
          <w:lang w:val="en-GB" w:eastAsia="ja-JP"/>
        </w:rPr>
        <w:t>We don’t have the Product Integration.</w:t>
      </w:r>
    </w:p>
    <w:p w:rsidR="00C678F6" w:rsidRDefault="00C678F6" w:rsidP="00B54459">
      <w:pPr>
        <w:pStyle w:val="Heading2"/>
      </w:pPr>
      <w:bookmarkStart w:id="14" w:name="_Toc368438012"/>
      <w:r>
        <w:t>Quality Management</w:t>
      </w:r>
      <w:bookmarkEnd w:id="14"/>
    </w:p>
    <w:p w:rsidR="00C678F6" w:rsidRDefault="00792389" w:rsidP="00B54459">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437275">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437275">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437275">
            <w:pPr>
              <w:pStyle w:val="Bangheader"/>
            </w:pPr>
            <w:r w:rsidRPr="002856B0">
              <w:t>Expected Benefits</w:t>
            </w:r>
          </w:p>
        </w:tc>
      </w:tr>
      <w:tr w:rsidR="00D03CC4" w:rsidRPr="002856B0" w:rsidTr="007B4F6D">
        <w:tc>
          <w:tcPr>
            <w:tcW w:w="2250" w:type="dxa"/>
          </w:tcPr>
          <w:p w:rsidR="00D03CC4" w:rsidRPr="002856B0" w:rsidRDefault="00D03CC4" w:rsidP="002F181C">
            <w:pPr>
              <w:pStyle w:val="bang0"/>
              <w:rPr>
                <w:lang w:eastAsia="ja-JP"/>
              </w:rPr>
            </w:pPr>
            <w:r w:rsidRPr="002856B0">
              <w:rPr>
                <w:lang w:eastAsia="ja-JP"/>
              </w:rPr>
              <w:t>Requirement missing</w:t>
            </w:r>
          </w:p>
        </w:tc>
        <w:tc>
          <w:tcPr>
            <w:tcW w:w="4770" w:type="dxa"/>
          </w:tcPr>
          <w:p w:rsidR="00D03CC4" w:rsidRPr="002856B0" w:rsidRDefault="00125DAB" w:rsidP="002F181C">
            <w:pPr>
              <w:pStyle w:val="bang0"/>
              <w:rPr>
                <w:lang w:eastAsia="ja-JP"/>
              </w:rPr>
            </w:pPr>
            <w:r>
              <w:rPr>
                <w:lang w:eastAsia="ja-JP"/>
              </w:rPr>
              <w:t>List up all of requirement into SRS document.</w:t>
            </w:r>
          </w:p>
        </w:tc>
        <w:tc>
          <w:tcPr>
            <w:tcW w:w="1800" w:type="dxa"/>
          </w:tcPr>
          <w:p w:rsidR="00D03CC4" w:rsidRPr="002856B0" w:rsidRDefault="00D03CC4" w:rsidP="002F181C">
            <w:pPr>
              <w:pStyle w:val="bang0"/>
              <w:rPr>
                <w:lang w:eastAsia="ja-JP"/>
              </w:rPr>
            </w:pPr>
            <w:r w:rsidRPr="002856B0">
              <w:rPr>
                <w:lang w:eastAsia="ja-JP"/>
              </w:rPr>
              <w:t>10–20% reduction in defect injection rate and about 2% improvement in productivity</w:t>
            </w:r>
          </w:p>
        </w:tc>
      </w:tr>
      <w:tr w:rsidR="00D03CC4" w:rsidRPr="002856B0" w:rsidTr="007B4F6D">
        <w:tc>
          <w:tcPr>
            <w:tcW w:w="2250" w:type="dxa"/>
          </w:tcPr>
          <w:p w:rsidR="00D03CC4" w:rsidRPr="002856B0" w:rsidRDefault="00D03CC4" w:rsidP="002F181C">
            <w:pPr>
              <w:pStyle w:val="bang0"/>
              <w:rPr>
                <w:lang w:eastAsia="ja-JP"/>
              </w:rPr>
            </w:pPr>
            <w:r w:rsidRPr="002856B0">
              <w:rPr>
                <w:lang w:eastAsia="ja-JP"/>
              </w:rPr>
              <w:t xml:space="preserve">Careless mistake in Design </w:t>
            </w:r>
            <w:r w:rsidR="00BD19FF" w:rsidRPr="002856B0">
              <w:rPr>
                <w:lang w:eastAsia="ja-JP"/>
              </w:rPr>
              <w:t>Document Format</w:t>
            </w:r>
            <w:r w:rsidRPr="002856B0">
              <w:rPr>
                <w:lang w:eastAsia="ja-JP"/>
              </w:rPr>
              <w:t>/Template wrong</w:t>
            </w:r>
          </w:p>
        </w:tc>
        <w:tc>
          <w:tcPr>
            <w:tcW w:w="4770" w:type="dxa"/>
          </w:tcPr>
          <w:p w:rsidR="00D03CC4" w:rsidRDefault="00125DAB" w:rsidP="00125DAB">
            <w:pPr>
              <w:pStyle w:val="bang0"/>
              <w:rPr>
                <w:lang w:eastAsia="ja-JP"/>
              </w:rPr>
            </w:pPr>
            <w:r>
              <w:rPr>
                <w:lang w:eastAsia="ja-JP"/>
              </w:rPr>
              <w:t>After designing, QA will review Document Format base on check</w:t>
            </w:r>
            <w:r w:rsidR="00476BFF">
              <w:rPr>
                <w:lang w:eastAsia="ja-JP"/>
              </w:rPr>
              <w:t xml:space="preserve">list </w:t>
            </w:r>
            <w:r>
              <w:rPr>
                <w:lang w:eastAsia="ja-JP"/>
              </w:rPr>
              <w:t>review design</w:t>
            </w:r>
          </w:p>
          <w:p w:rsidR="00125DAB" w:rsidRPr="002856B0" w:rsidRDefault="00125DAB" w:rsidP="00125DAB">
            <w:pPr>
              <w:pStyle w:val="bang0"/>
              <w:rPr>
                <w:lang w:eastAsia="ja-JP"/>
              </w:rPr>
            </w:pPr>
          </w:p>
        </w:tc>
        <w:tc>
          <w:tcPr>
            <w:tcW w:w="1800" w:type="dxa"/>
          </w:tcPr>
          <w:p w:rsidR="00D03CC4" w:rsidRPr="002856B0" w:rsidRDefault="00D03CC4" w:rsidP="002F181C">
            <w:pPr>
              <w:pStyle w:val="bang0"/>
              <w:rPr>
                <w:lang w:eastAsia="ja-JP"/>
              </w:rPr>
            </w:pPr>
            <w:r w:rsidRPr="002856B0">
              <w:rPr>
                <w:lang w:eastAsia="ja-JP"/>
              </w:rPr>
              <w:t>Improvement in quality as overall defect removal efficiency will improve; some benefits in productivity as defects will be detected early</w:t>
            </w:r>
          </w:p>
        </w:tc>
      </w:tr>
      <w:tr w:rsidR="00125DAB" w:rsidRPr="002856B0" w:rsidTr="007B4F6D">
        <w:tc>
          <w:tcPr>
            <w:tcW w:w="2250" w:type="dxa"/>
          </w:tcPr>
          <w:p w:rsidR="00125DAB" w:rsidRPr="002856B0" w:rsidRDefault="00125DAB" w:rsidP="002F181C">
            <w:pPr>
              <w:pStyle w:val="bang0"/>
              <w:rPr>
                <w:lang w:eastAsia="ja-JP"/>
              </w:rPr>
            </w:pPr>
            <w:r>
              <w:rPr>
                <w:lang w:eastAsia="ja-JP"/>
              </w:rPr>
              <w:t>Use wrong template</w:t>
            </w:r>
          </w:p>
        </w:tc>
        <w:tc>
          <w:tcPr>
            <w:tcW w:w="4770" w:type="dxa"/>
          </w:tcPr>
          <w:p w:rsidR="00125DAB" w:rsidRPr="002856B0" w:rsidRDefault="00125DAB" w:rsidP="00125DAB">
            <w:pPr>
              <w:pStyle w:val="bang0"/>
              <w:rPr>
                <w:lang w:eastAsia="ja-JP"/>
              </w:rPr>
            </w:pPr>
            <w:r>
              <w:rPr>
                <w:lang w:eastAsia="ja-JP"/>
              </w:rPr>
              <w:t xml:space="preserve">Have a meeting to </w:t>
            </w:r>
            <w:r w:rsidRPr="00125DAB">
              <w:rPr>
                <w:lang w:eastAsia="ja-JP"/>
              </w:rPr>
              <w:t>disseminate</w:t>
            </w:r>
            <w:r>
              <w:rPr>
                <w:lang w:eastAsia="ja-JP"/>
              </w:rPr>
              <w:t xml:space="preserve"> all template that is used in this project for all member</w:t>
            </w:r>
          </w:p>
        </w:tc>
        <w:tc>
          <w:tcPr>
            <w:tcW w:w="1800" w:type="dxa"/>
          </w:tcPr>
          <w:p w:rsidR="00125DAB" w:rsidRPr="002856B0" w:rsidRDefault="00125DAB" w:rsidP="002F181C">
            <w:pPr>
              <w:pStyle w:val="bang0"/>
              <w:rPr>
                <w:lang w:eastAsia="ja-JP"/>
              </w:rPr>
            </w:pPr>
            <w:r>
              <w:rPr>
                <w:lang w:eastAsia="ja-JP"/>
              </w:rPr>
              <w:t>All member will use right template when do document</w:t>
            </w:r>
          </w:p>
        </w:tc>
      </w:tr>
    </w:tbl>
    <w:p w:rsidR="00C678F6" w:rsidRDefault="00792389" w:rsidP="00B54459">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437275">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437275">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437275">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437275">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437275">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Project plan</w:t>
            </w:r>
          </w:p>
          <w:p w:rsidR="00CE6273" w:rsidRPr="002856B0" w:rsidRDefault="00CE6273" w:rsidP="002F181C">
            <w:pPr>
              <w:pStyle w:val="bang0"/>
              <w:rPr>
                <w:lang w:eastAsia="ja-JP"/>
              </w:rPr>
            </w:pPr>
            <w:r w:rsidRPr="002856B0">
              <w:rPr>
                <w:lang w:eastAsia="ja-JP"/>
              </w:rPr>
              <w:t>Project schedule</w:t>
            </w:r>
          </w:p>
          <w:p w:rsidR="00CE6273" w:rsidRPr="002856B0" w:rsidRDefault="00CE6273" w:rsidP="002F181C">
            <w:pPr>
              <w:pStyle w:val="bang0"/>
              <w:rPr>
                <w:lang w:eastAsia="ja-JP"/>
              </w:rPr>
            </w:pPr>
            <w:r w:rsidRPr="002856B0">
              <w:rPr>
                <w:lang w:eastAsia="ja-JP"/>
              </w:rPr>
              <w:t>CM Plan</w:t>
            </w:r>
          </w:p>
        </w:tc>
        <w:tc>
          <w:tcPr>
            <w:tcW w:w="1620" w:type="dxa"/>
          </w:tcPr>
          <w:p w:rsidR="00CE6273" w:rsidRPr="002856B0" w:rsidRDefault="00D5237B" w:rsidP="002F181C">
            <w:pPr>
              <w:pStyle w:val="bang0"/>
              <w:rPr>
                <w:lang w:eastAsia="ja-JP"/>
              </w:rPr>
            </w:pPr>
            <w:r>
              <w:rPr>
                <w:lang w:eastAsia="ja-JP"/>
              </w:rPr>
              <w:t>P</w:t>
            </w:r>
            <w:r w:rsidR="004D0F2B">
              <w:rPr>
                <w:lang w:eastAsia="ja-JP"/>
              </w:rPr>
              <w:t>M</w:t>
            </w:r>
            <w:r>
              <w:rPr>
                <w:lang w:eastAsia="ja-JP"/>
              </w:rPr>
              <w:t>,QA,PTLs, Supervisor</w:t>
            </w:r>
          </w:p>
          <w:p w:rsidR="00CE6273" w:rsidRPr="002856B0" w:rsidRDefault="00CE6273" w:rsidP="002F181C">
            <w:pPr>
              <w:pStyle w:val="bang0"/>
              <w:rPr>
                <w:lang w:eastAsia="ja-JP"/>
              </w:rPr>
            </w:pPr>
          </w:p>
        </w:tc>
        <w:tc>
          <w:tcPr>
            <w:tcW w:w="1710" w:type="dxa"/>
          </w:tcPr>
          <w:p w:rsidR="00CE6273" w:rsidRPr="002856B0" w:rsidRDefault="00CE6273" w:rsidP="002F181C">
            <w:pPr>
              <w:pStyle w:val="bang0"/>
              <w:rPr>
                <w:lang w:eastAsia="ja-JP"/>
              </w:rPr>
            </w:pPr>
            <w:r w:rsidRPr="002856B0">
              <w:rPr>
                <w:lang w:eastAsia="ja-JP"/>
              </w:rPr>
              <w:t>Group review</w:t>
            </w:r>
          </w:p>
          <w:p w:rsidR="00CE6273" w:rsidRPr="002856B0" w:rsidRDefault="00CE6273" w:rsidP="002F181C">
            <w:pPr>
              <w:pStyle w:val="bang0"/>
              <w:rPr>
                <w:lang w:eastAsia="ja-JP"/>
              </w:rPr>
            </w:pPr>
            <w:r w:rsidRPr="002856B0">
              <w:rPr>
                <w:lang w:eastAsia="ja-JP"/>
              </w:rPr>
              <w:t>Group review</w:t>
            </w:r>
          </w:p>
          <w:p w:rsidR="00CE6273" w:rsidRPr="002856B0" w:rsidRDefault="00CE6273" w:rsidP="002F181C">
            <w:pPr>
              <w:pStyle w:val="bang0"/>
              <w:rPr>
                <w:lang w:eastAsia="ja-JP"/>
              </w:rPr>
            </w:pPr>
            <w:r w:rsidRPr="002856B0">
              <w:rPr>
                <w:lang w:eastAsia="ja-JP"/>
              </w:rPr>
              <w:t>One-person review</w:t>
            </w:r>
          </w:p>
        </w:tc>
        <w:tc>
          <w:tcPr>
            <w:tcW w:w="1980" w:type="dxa"/>
          </w:tcPr>
          <w:p w:rsidR="00CE6273" w:rsidRPr="002856B0" w:rsidRDefault="00D5237B" w:rsidP="002F181C">
            <w:pPr>
              <w:pStyle w:val="bang0"/>
              <w:rPr>
                <w:lang w:eastAsia="ja-JP"/>
              </w:rPr>
            </w:pPr>
            <w:r>
              <w:rPr>
                <w:lang w:eastAsia="ja-JP"/>
              </w:rPr>
              <w:t>Use checklist and Self-review</w:t>
            </w:r>
          </w:p>
        </w:tc>
        <w:tc>
          <w:tcPr>
            <w:tcW w:w="1350" w:type="dxa"/>
          </w:tcPr>
          <w:p w:rsidR="00CE6273" w:rsidRPr="002856B0" w:rsidRDefault="00CE6273" w:rsidP="002F181C">
            <w:pPr>
              <w:pStyle w:val="bang0"/>
              <w:rPr>
                <w:lang w:eastAsia="ja-JP"/>
              </w:rPr>
            </w:pP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D5237B" w:rsidP="002F181C">
            <w:pPr>
              <w:pStyle w:val="bang0"/>
              <w:rPr>
                <w:lang w:eastAsia="ja-JP"/>
              </w:rPr>
            </w:pPr>
            <w:r>
              <w:rPr>
                <w:lang w:eastAsia="ja-JP"/>
              </w:rPr>
              <w:t>PM,QA, Supervisor</w:t>
            </w:r>
          </w:p>
        </w:tc>
        <w:tc>
          <w:tcPr>
            <w:tcW w:w="1710" w:type="dxa"/>
          </w:tcPr>
          <w:p w:rsidR="00CE6273" w:rsidRPr="002856B0" w:rsidRDefault="00CE6273" w:rsidP="002F181C">
            <w:pPr>
              <w:pStyle w:val="bang0"/>
              <w:rPr>
                <w:lang w:eastAsia="ja-JP"/>
              </w:rPr>
            </w:pPr>
            <w:r w:rsidRPr="002856B0">
              <w:rPr>
                <w:lang w:eastAsia="ja-JP"/>
              </w:rPr>
              <w:t>Group review</w:t>
            </w:r>
            <w:r w:rsidR="00D5237B">
              <w:rPr>
                <w:lang w:eastAsia="ja-JP"/>
              </w:rPr>
              <w:t xml:space="preserve"> and One-person review</w:t>
            </w:r>
          </w:p>
        </w:tc>
        <w:tc>
          <w:tcPr>
            <w:tcW w:w="1980" w:type="dxa"/>
          </w:tcPr>
          <w:p w:rsidR="00CE6273" w:rsidRPr="002856B0" w:rsidRDefault="00D5237B" w:rsidP="002F181C">
            <w:pPr>
              <w:pStyle w:val="bang0"/>
              <w:rPr>
                <w:lang w:eastAsia="ja-JP"/>
              </w:rPr>
            </w:pPr>
            <w:r>
              <w:rPr>
                <w:lang w:eastAsia="ja-JP"/>
              </w:rPr>
              <w:t>Use checklist</w:t>
            </w:r>
          </w:p>
        </w:tc>
        <w:tc>
          <w:tcPr>
            <w:tcW w:w="1350" w:type="dxa"/>
          </w:tcPr>
          <w:p w:rsidR="00CE6273" w:rsidRPr="002856B0" w:rsidRDefault="00CE6273" w:rsidP="002F181C">
            <w:pPr>
              <w:pStyle w:val="bang0"/>
              <w:rPr>
                <w:lang w:eastAsia="ja-JP"/>
              </w:rPr>
            </w:pP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Design document, object model</w:t>
            </w:r>
          </w:p>
        </w:tc>
        <w:tc>
          <w:tcPr>
            <w:tcW w:w="1620" w:type="dxa"/>
          </w:tcPr>
          <w:p w:rsidR="00CE6273" w:rsidRPr="002856B0" w:rsidRDefault="00D5237B" w:rsidP="00D5237B">
            <w:pPr>
              <w:pStyle w:val="bang0"/>
              <w:rPr>
                <w:lang w:eastAsia="ja-JP"/>
              </w:rPr>
            </w:pPr>
            <w:r>
              <w:rPr>
                <w:lang w:eastAsia="ja-JP"/>
              </w:rPr>
              <w:t>Self-review, PM,QA Supervisor</w:t>
            </w:r>
          </w:p>
        </w:tc>
        <w:tc>
          <w:tcPr>
            <w:tcW w:w="1710" w:type="dxa"/>
          </w:tcPr>
          <w:p w:rsidR="00CE6273" w:rsidRPr="002856B0" w:rsidRDefault="00D5237B" w:rsidP="00D5237B">
            <w:pPr>
              <w:pStyle w:val="bang0"/>
              <w:rPr>
                <w:lang w:eastAsia="ja-JP"/>
              </w:rPr>
            </w:pPr>
            <w:r>
              <w:rPr>
                <w:lang w:eastAsia="ja-JP"/>
              </w:rPr>
              <w:t xml:space="preserve">One-person Review </w:t>
            </w:r>
          </w:p>
        </w:tc>
        <w:tc>
          <w:tcPr>
            <w:tcW w:w="1980" w:type="dxa"/>
          </w:tcPr>
          <w:p w:rsidR="00CE6273" w:rsidRPr="002856B0" w:rsidRDefault="00D5237B" w:rsidP="002F181C">
            <w:pPr>
              <w:pStyle w:val="bang0"/>
              <w:rPr>
                <w:lang w:eastAsia="ja-JP"/>
              </w:rPr>
            </w:pPr>
            <w:r>
              <w:rPr>
                <w:lang w:eastAsia="ja-JP"/>
              </w:rPr>
              <w:t>Use checklist</w:t>
            </w:r>
          </w:p>
        </w:tc>
        <w:tc>
          <w:tcPr>
            <w:tcW w:w="1350" w:type="dxa"/>
          </w:tcPr>
          <w:p w:rsidR="00CE6273" w:rsidRPr="002856B0" w:rsidRDefault="00CE6273" w:rsidP="002F181C">
            <w:pPr>
              <w:pStyle w:val="bang0"/>
              <w:rPr>
                <w:lang w:eastAsia="ja-JP"/>
              </w:rPr>
            </w:pPr>
          </w:p>
        </w:tc>
      </w:tr>
      <w:tr w:rsidR="00CE6273" w:rsidRPr="002856B0" w:rsidTr="007B4F6D">
        <w:tc>
          <w:tcPr>
            <w:tcW w:w="2160" w:type="dxa"/>
          </w:tcPr>
          <w:p w:rsidR="00CE6273" w:rsidRPr="002856B0" w:rsidRDefault="00CE6273" w:rsidP="002F181C">
            <w:pPr>
              <w:pStyle w:val="bang0"/>
              <w:rPr>
                <w:lang w:eastAsia="ja-JP"/>
              </w:rPr>
            </w:pPr>
            <w:r w:rsidRPr="002856B0">
              <w:rPr>
                <w:lang w:eastAsia="ja-JP"/>
              </w:rPr>
              <w:t>Stage plans</w:t>
            </w:r>
          </w:p>
        </w:tc>
        <w:tc>
          <w:tcPr>
            <w:tcW w:w="1620" w:type="dxa"/>
          </w:tcPr>
          <w:p w:rsidR="00CE6273" w:rsidRPr="002856B0" w:rsidRDefault="00D5237B" w:rsidP="002F181C">
            <w:pPr>
              <w:pStyle w:val="bang0"/>
              <w:rPr>
                <w:lang w:eastAsia="ja-JP"/>
              </w:rPr>
            </w:pPr>
            <w:r>
              <w:rPr>
                <w:lang w:eastAsia="ja-JP"/>
              </w:rPr>
              <w:t>PM,QA, Supervisor</w:t>
            </w:r>
          </w:p>
        </w:tc>
        <w:tc>
          <w:tcPr>
            <w:tcW w:w="1710" w:type="dxa"/>
          </w:tcPr>
          <w:p w:rsidR="00CE6273" w:rsidRPr="002856B0" w:rsidRDefault="00CE6273" w:rsidP="002F181C">
            <w:pPr>
              <w:pStyle w:val="bang0"/>
              <w:rPr>
                <w:lang w:eastAsia="ja-JP"/>
              </w:rPr>
            </w:pPr>
            <w:r w:rsidRPr="002856B0">
              <w:rPr>
                <w:lang w:eastAsia="ja-JP"/>
              </w:rPr>
              <w:t>One-person review</w:t>
            </w:r>
          </w:p>
        </w:tc>
        <w:tc>
          <w:tcPr>
            <w:tcW w:w="1980" w:type="dxa"/>
          </w:tcPr>
          <w:p w:rsidR="00CE6273" w:rsidRPr="002856B0" w:rsidRDefault="00D5237B" w:rsidP="002F181C">
            <w:pPr>
              <w:pStyle w:val="bang0"/>
              <w:rPr>
                <w:lang w:eastAsia="ja-JP"/>
              </w:rPr>
            </w:pPr>
            <w:r>
              <w:rPr>
                <w:lang w:eastAsia="ja-JP"/>
              </w:rPr>
              <w:t>Use checklist</w:t>
            </w:r>
          </w:p>
        </w:tc>
        <w:tc>
          <w:tcPr>
            <w:tcW w:w="1350" w:type="dxa"/>
          </w:tcPr>
          <w:p w:rsidR="00CE6273" w:rsidRPr="002856B0" w:rsidRDefault="00CE6273" w:rsidP="002F181C">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2F181C">
            <w:pPr>
              <w:pStyle w:val="bang0"/>
              <w:rPr>
                <w:lang w:eastAsia="ja-JP"/>
              </w:rPr>
            </w:pPr>
            <w:r w:rsidRPr="002856B0">
              <w:rPr>
                <w:lang w:eastAsia="ja-JP"/>
              </w:rPr>
              <w:t xml:space="preserve">Complex/first time generated program specs </w:t>
            </w:r>
            <w:r w:rsidRPr="002856B0">
              <w:rPr>
                <w:lang w:eastAsia="ja-JP"/>
              </w:rPr>
              <w:lastRenderedPageBreak/>
              <w:t>incl. test cases, interactive diagrams</w:t>
            </w:r>
          </w:p>
        </w:tc>
        <w:tc>
          <w:tcPr>
            <w:tcW w:w="1620" w:type="dxa"/>
            <w:tcBorders>
              <w:bottom w:val="dotted" w:sz="4" w:space="0" w:color="808080"/>
            </w:tcBorders>
          </w:tcPr>
          <w:p w:rsidR="00CE6273" w:rsidRPr="002856B0" w:rsidRDefault="00CE6273" w:rsidP="002F181C">
            <w:pPr>
              <w:pStyle w:val="bang0"/>
              <w:rPr>
                <w:lang w:eastAsia="ja-JP"/>
              </w:rPr>
            </w:pPr>
          </w:p>
        </w:tc>
        <w:tc>
          <w:tcPr>
            <w:tcW w:w="1710" w:type="dxa"/>
            <w:tcBorders>
              <w:bottom w:val="dotted" w:sz="4" w:space="0" w:color="808080"/>
            </w:tcBorders>
          </w:tcPr>
          <w:p w:rsidR="00CE6273" w:rsidRPr="002856B0" w:rsidRDefault="00CE6273" w:rsidP="002F181C">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2F181C">
            <w:pPr>
              <w:pStyle w:val="bang0"/>
              <w:rPr>
                <w:lang w:eastAsia="ja-JP"/>
              </w:rPr>
            </w:pPr>
          </w:p>
        </w:tc>
        <w:tc>
          <w:tcPr>
            <w:tcW w:w="1350" w:type="dxa"/>
            <w:tcBorders>
              <w:bottom w:val="dotted" w:sz="4" w:space="0" w:color="808080"/>
            </w:tcBorders>
          </w:tcPr>
          <w:p w:rsidR="00CE6273" w:rsidRPr="002856B0" w:rsidRDefault="00CE6273" w:rsidP="002F181C">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2F181C">
            <w:pPr>
              <w:pStyle w:val="bang0"/>
              <w:rPr>
                <w:lang w:eastAsia="ja-JP"/>
              </w:rPr>
            </w:pPr>
            <w:r w:rsidRPr="002856B0">
              <w:rPr>
                <w:lang w:eastAsia="ja-JP"/>
              </w:rPr>
              <w:lastRenderedPageBreak/>
              <w:t>Code</w:t>
            </w:r>
          </w:p>
        </w:tc>
        <w:tc>
          <w:tcPr>
            <w:tcW w:w="1620" w:type="dxa"/>
            <w:tcBorders>
              <w:bottom w:val="dotted" w:sz="4" w:space="0" w:color="808080"/>
            </w:tcBorders>
          </w:tcPr>
          <w:p w:rsidR="00CE6273" w:rsidRPr="002856B0" w:rsidRDefault="00125DAB" w:rsidP="00D5237B">
            <w:pPr>
              <w:pStyle w:val="bang0"/>
              <w:rPr>
                <w:lang w:eastAsia="ja-JP"/>
              </w:rPr>
            </w:pPr>
            <w:r>
              <w:rPr>
                <w:lang w:eastAsia="ja-JP"/>
              </w:rPr>
              <w:t>Self-review</w:t>
            </w:r>
            <w:r w:rsidR="00D5237B">
              <w:rPr>
                <w:lang w:eastAsia="ja-JP"/>
              </w:rPr>
              <w:t>,</w:t>
            </w:r>
            <w:r w:rsidR="00BD19FF">
              <w:rPr>
                <w:lang w:eastAsia="ja-JP"/>
              </w:rPr>
              <w:t xml:space="preserve"> </w:t>
            </w:r>
            <w:r w:rsidR="00D5237B">
              <w:rPr>
                <w:lang w:eastAsia="ja-JP"/>
              </w:rPr>
              <w:t>Peer review,</w:t>
            </w:r>
            <w:r w:rsidR="00BD19FF">
              <w:rPr>
                <w:lang w:eastAsia="ja-JP"/>
              </w:rPr>
              <w:t xml:space="preserve"> </w:t>
            </w:r>
            <w:r w:rsidR="00D5237B">
              <w:rPr>
                <w:lang w:eastAsia="ja-JP"/>
              </w:rPr>
              <w:t>Team Lead,</w:t>
            </w:r>
            <w:r>
              <w:rPr>
                <w:lang w:eastAsia="ja-JP"/>
              </w:rPr>
              <w:t xml:space="preserve"> </w:t>
            </w:r>
            <w:r w:rsidR="00E11A7E" w:rsidRPr="002856B0">
              <w:rPr>
                <w:lang w:eastAsia="ja-JP"/>
              </w:rPr>
              <w:t xml:space="preserve"> </w:t>
            </w:r>
            <w:r w:rsidR="00D5237B">
              <w:rPr>
                <w:lang w:eastAsia="ja-JP"/>
              </w:rPr>
              <w:t>PM,</w:t>
            </w:r>
            <w:r w:rsidR="00BD19FF">
              <w:rPr>
                <w:lang w:eastAsia="ja-JP"/>
              </w:rPr>
              <w:t xml:space="preserve"> </w:t>
            </w:r>
            <w:r>
              <w:rPr>
                <w:lang w:eastAsia="ja-JP"/>
              </w:rPr>
              <w:t xml:space="preserve">Supervisor </w:t>
            </w:r>
          </w:p>
        </w:tc>
        <w:tc>
          <w:tcPr>
            <w:tcW w:w="1710" w:type="dxa"/>
            <w:tcBorders>
              <w:bottom w:val="dotted" w:sz="4" w:space="0" w:color="808080"/>
            </w:tcBorders>
          </w:tcPr>
          <w:p w:rsidR="00CE6273" w:rsidRPr="002856B0" w:rsidRDefault="00D5237B" w:rsidP="002F181C">
            <w:pPr>
              <w:pStyle w:val="bang0"/>
              <w:rPr>
                <w:lang w:eastAsia="ja-JP"/>
              </w:rPr>
            </w:pPr>
            <w:r>
              <w:rPr>
                <w:lang w:eastAsia="ja-JP"/>
              </w:rPr>
              <w:t xml:space="preserve">One-person review and </w:t>
            </w:r>
            <w:r w:rsidR="00CE6273" w:rsidRPr="002856B0">
              <w:rPr>
                <w:lang w:eastAsia="ja-JP"/>
              </w:rPr>
              <w:t>Group review</w:t>
            </w:r>
          </w:p>
        </w:tc>
        <w:tc>
          <w:tcPr>
            <w:tcW w:w="1980" w:type="dxa"/>
            <w:tcBorders>
              <w:bottom w:val="dotted" w:sz="4" w:space="0" w:color="808080"/>
            </w:tcBorders>
          </w:tcPr>
          <w:p w:rsidR="00CE6273" w:rsidRPr="002856B0" w:rsidRDefault="00D5237B" w:rsidP="002F181C">
            <w:pPr>
              <w:pStyle w:val="bang0"/>
              <w:rPr>
                <w:lang w:eastAsia="ja-JP"/>
              </w:rPr>
            </w:pPr>
            <w:r>
              <w:rPr>
                <w:lang w:eastAsia="ja-JP"/>
              </w:rPr>
              <w:t>Self-review and use checklist</w:t>
            </w:r>
          </w:p>
        </w:tc>
        <w:tc>
          <w:tcPr>
            <w:tcW w:w="1350" w:type="dxa"/>
            <w:tcBorders>
              <w:bottom w:val="dotted" w:sz="4" w:space="0" w:color="808080"/>
            </w:tcBorders>
          </w:tcPr>
          <w:p w:rsidR="00CE6273" w:rsidRPr="002856B0" w:rsidRDefault="00CE6273" w:rsidP="002F181C">
            <w:pPr>
              <w:pStyle w:val="bang0"/>
              <w:rPr>
                <w:lang w:eastAsia="ja-JP"/>
              </w:rPr>
            </w:pPr>
          </w:p>
        </w:tc>
      </w:tr>
    </w:tbl>
    <w:p w:rsidR="00C867D3" w:rsidRPr="00B54459" w:rsidRDefault="00C867D3" w:rsidP="00B54459">
      <w:pPr>
        <w:pStyle w:val="Heading3"/>
        <w:rPr>
          <w:rFonts w:eastAsia="MS Mincho"/>
          <w:lang w:val="da-DK" w:eastAsia="ja-JP"/>
        </w:rPr>
      </w:pPr>
      <w:r w:rsidRPr="00B54459">
        <w:rPr>
          <w:rFonts w:eastAsia="MS Mincho"/>
          <w:lang w:val="da-DK" w:eastAsia="ja-JP"/>
        </w:rPr>
        <w:t>Unit Testing Strategy</w:t>
      </w:r>
    </w:p>
    <w:p w:rsidR="00C70FAA" w:rsidRDefault="00C70FAA"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437275">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437275">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437275">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437275">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437275">
            <w:pPr>
              <w:pStyle w:val="Bangheader"/>
            </w:pPr>
            <w:r w:rsidRPr="00EA1A77">
              <w:t>Unit Test Completion Criteria</w:t>
            </w:r>
          </w:p>
        </w:tc>
      </w:tr>
      <w:tr w:rsidR="00FF4273" w:rsidRPr="00EA1A77" w:rsidTr="007B4F6D">
        <w:tc>
          <w:tcPr>
            <w:tcW w:w="2070" w:type="dxa"/>
          </w:tcPr>
          <w:p w:rsidR="00FF4273" w:rsidRPr="00EA1A77" w:rsidRDefault="00D5237B" w:rsidP="002F181C">
            <w:pPr>
              <w:pStyle w:val="bang0"/>
              <w:rPr>
                <w:lang w:eastAsia="ja-JP"/>
              </w:rPr>
            </w:pPr>
            <w:r>
              <w:rPr>
                <w:lang w:eastAsia="ja-JP"/>
              </w:rPr>
              <w:t>Code</w:t>
            </w:r>
          </w:p>
        </w:tc>
        <w:tc>
          <w:tcPr>
            <w:tcW w:w="1530" w:type="dxa"/>
          </w:tcPr>
          <w:p w:rsidR="00FF4273" w:rsidRPr="00EA1A77" w:rsidRDefault="00FF4273" w:rsidP="002F181C">
            <w:pPr>
              <w:pStyle w:val="bang0"/>
              <w:rPr>
                <w:lang w:eastAsia="ja-JP"/>
              </w:rPr>
            </w:pPr>
          </w:p>
        </w:tc>
        <w:tc>
          <w:tcPr>
            <w:tcW w:w="1800" w:type="dxa"/>
          </w:tcPr>
          <w:p w:rsidR="00FF4273" w:rsidRPr="00EA1A77" w:rsidRDefault="00D5237B" w:rsidP="002F181C">
            <w:pPr>
              <w:pStyle w:val="bang0"/>
              <w:rPr>
                <w:lang w:eastAsia="ja-JP"/>
              </w:rPr>
            </w:pPr>
            <w:r>
              <w:rPr>
                <w:lang w:eastAsia="ja-JP"/>
              </w:rPr>
              <w:t xml:space="preserve">Use unit </w:t>
            </w:r>
            <w:r w:rsidR="00911A86">
              <w:rPr>
                <w:lang w:eastAsia="ja-JP"/>
              </w:rPr>
              <w:t>test case</w:t>
            </w:r>
            <w:r>
              <w:rPr>
                <w:lang w:eastAsia="ja-JP"/>
              </w:rPr>
              <w:t xml:space="preserve"> and test script</w:t>
            </w:r>
          </w:p>
        </w:tc>
        <w:tc>
          <w:tcPr>
            <w:tcW w:w="2160" w:type="dxa"/>
          </w:tcPr>
          <w:p w:rsidR="00FF4273" w:rsidRPr="00EA1A77" w:rsidRDefault="00D5237B" w:rsidP="002F181C">
            <w:pPr>
              <w:pStyle w:val="bang0"/>
              <w:rPr>
                <w:lang w:eastAsia="ja-JP"/>
              </w:rPr>
            </w:pPr>
            <w:r>
              <w:rPr>
                <w:lang w:eastAsia="ja-JP"/>
              </w:rPr>
              <w:t>None</w:t>
            </w:r>
          </w:p>
        </w:tc>
        <w:tc>
          <w:tcPr>
            <w:tcW w:w="1260" w:type="dxa"/>
          </w:tcPr>
          <w:p w:rsidR="00FF4273" w:rsidRDefault="00A45930" w:rsidP="00D5237B">
            <w:pPr>
              <w:pStyle w:val="bang0"/>
              <w:rPr>
                <w:lang w:eastAsia="ja-JP"/>
              </w:rPr>
            </w:pPr>
            <w:r>
              <w:rPr>
                <w:lang w:eastAsia="ja-JP"/>
              </w:rPr>
              <w:t>-Number of UTC/KLOC: 100UTC/KLO</w:t>
            </w:r>
            <w:r w:rsidRPr="00A45930">
              <w:rPr>
                <w:lang w:eastAsia="ja-JP"/>
              </w:rPr>
              <w:t>C</w:t>
            </w:r>
          </w:p>
          <w:p w:rsidR="00A45930" w:rsidRDefault="00A45930" w:rsidP="00D5237B">
            <w:pPr>
              <w:pStyle w:val="bang0"/>
              <w:rPr>
                <w:lang w:eastAsia="ja-JP"/>
              </w:rPr>
            </w:pPr>
            <w:r>
              <w:rPr>
                <w:lang w:eastAsia="ja-JP"/>
              </w:rPr>
              <w:t>-Number defects/KLOC: 4-6</w:t>
            </w:r>
            <w:r w:rsidRPr="00A45930">
              <w:rPr>
                <w:lang w:eastAsia="ja-JP"/>
              </w:rPr>
              <w:t xml:space="preserve"> defects/KLOC</w:t>
            </w:r>
          </w:p>
          <w:p w:rsidR="00A45930" w:rsidRDefault="00A45930" w:rsidP="00D5237B">
            <w:pPr>
              <w:pStyle w:val="bang0"/>
              <w:rPr>
                <w:lang w:eastAsia="ja-JP"/>
              </w:rPr>
            </w:pPr>
            <w:r>
              <w:rPr>
                <w:lang w:eastAsia="ja-JP"/>
              </w:rPr>
              <w:t>-</w:t>
            </w:r>
            <w:r w:rsidRPr="00A45930">
              <w:rPr>
                <w:lang w:eastAsia="ja-JP"/>
              </w:rPr>
              <w:t>Statement coverage:  100%</w:t>
            </w:r>
          </w:p>
          <w:p w:rsidR="00A45930" w:rsidRDefault="00A45930" w:rsidP="00D5237B">
            <w:pPr>
              <w:pStyle w:val="bang0"/>
              <w:rPr>
                <w:lang w:eastAsia="ja-JP"/>
              </w:rPr>
            </w:pPr>
            <w:r>
              <w:rPr>
                <w:lang w:eastAsia="ja-JP"/>
              </w:rPr>
              <w:t>-</w:t>
            </w:r>
            <w:r w:rsidRPr="00A45930">
              <w:rPr>
                <w:lang w:eastAsia="ja-JP"/>
              </w:rPr>
              <w:t>Branch coverage: 100%</w:t>
            </w:r>
          </w:p>
          <w:p w:rsidR="00A45930" w:rsidRPr="00EA1A77" w:rsidRDefault="00A45930" w:rsidP="00D5237B">
            <w:pPr>
              <w:pStyle w:val="bang0"/>
              <w:rPr>
                <w:lang w:eastAsia="ja-JP"/>
              </w:rPr>
            </w:pPr>
            <w:r>
              <w:rPr>
                <w:lang w:eastAsia="ja-JP"/>
              </w:rPr>
              <w:t>-</w:t>
            </w:r>
            <w:r w:rsidRPr="00A45930">
              <w:rPr>
                <w:lang w:eastAsia="ja-JP"/>
              </w:rPr>
              <w:t>Path coverage: 100%</w:t>
            </w:r>
          </w:p>
        </w:tc>
      </w:tr>
    </w:tbl>
    <w:p w:rsidR="0016746B" w:rsidRDefault="00C867D3" w:rsidP="00A45930">
      <w:pPr>
        <w:pStyle w:val="Heading3"/>
      </w:pPr>
      <w:r>
        <w:t>Integration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437275">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437275">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437275">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43727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37275">
            <w:pPr>
              <w:pStyle w:val="Bangheader"/>
            </w:pPr>
            <w:r w:rsidRPr="00EA1A77">
              <w:t>Completion Criteria</w:t>
            </w:r>
          </w:p>
        </w:tc>
      </w:tr>
      <w:tr w:rsidR="0016746B" w:rsidRPr="00EA1A77" w:rsidTr="007B4F6D">
        <w:tc>
          <w:tcPr>
            <w:tcW w:w="2070" w:type="dxa"/>
          </w:tcPr>
          <w:p w:rsidR="0016746B" w:rsidRPr="00EA1A77" w:rsidRDefault="00A45930" w:rsidP="002F181C">
            <w:pPr>
              <w:pStyle w:val="bang0"/>
              <w:rPr>
                <w:lang w:eastAsia="ja-JP"/>
              </w:rPr>
            </w:pPr>
            <w:r w:rsidRPr="00A45930">
              <w:rPr>
                <w:lang w:eastAsia="ja-JP"/>
              </w:rPr>
              <w:t>Do test by flow of functions and items which have concern each other</w:t>
            </w:r>
          </w:p>
        </w:tc>
        <w:tc>
          <w:tcPr>
            <w:tcW w:w="1530" w:type="dxa"/>
          </w:tcPr>
          <w:p w:rsidR="0016746B" w:rsidRPr="00EA1A77" w:rsidRDefault="0016746B" w:rsidP="002F181C">
            <w:pPr>
              <w:pStyle w:val="bang0"/>
              <w:rPr>
                <w:lang w:eastAsia="ja-JP"/>
              </w:rPr>
            </w:pPr>
          </w:p>
        </w:tc>
        <w:tc>
          <w:tcPr>
            <w:tcW w:w="1800" w:type="dxa"/>
          </w:tcPr>
          <w:p w:rsidR="0016746B" w:rsidRPr="00EA1A77" w:rsidRDefault="0016746B" w:rsidP="002F181C">
            <w:pPr>
              <w:pStyle w:val="bang0"/>
              <w:rPr>
                <w:lang w:eastAsia="ja-JP"/>
              </w:rPr>
            </w:pPr>
          </w:p>
        </w:tc>
        <w:tc>
          <w:tcPr>
            <w:tcW w:w="2070" w:type="dxa"/>
          </w:tcPr>
          <w:p w:rsidR="0016746B" w:rsidRPr="00EA1A77" w:rsidRDefault="00A45930" w:rsidP="002F181C">
            <w:pPr>
              <w:pStyle w:val="bang0"/>
              <w:rPr>
                <w:lang w:eastAsia="ja-JP"/>
              </w:rPr>
            </w:pPr>
            <w:r>
              <w:rPr>
                <w:lang w:eastAsia="ja-JP"/>
              </w:rPr>
              <w:t>None</w:t>
            </w:r>
          </w:p>
        </w:tc>
        <w:tc>
          <w:tcPr>
            <w:tcW w:w="1350" w:type="dxa"/>
          </w:tcPr>
          <w:p w:rsidR="0016746B" w:rsidRPr="00EA1A77" w:rsidRDefault="0016746B" w:rsidP="002F181C">
            <w:pPr>
              <w:pStyle w:val="bang0"/>
              <w:rPr>
                <w:lang w:eastAsia="ja-JP"/>
              </w:rPr>
            </w:pPr>
          </w:p>
        </w:tc>
      </w:tr>
    </w:tbl>
    <w:p w:rsidR="0016746B" w:rsidRDefault="0016746B" w:rsidP="00BD19FF">
      <w:pPr>
        <w:pStyle w:val="Heading3"/>
      </w:pPr>
      <w:r>
        <w:t>System Testing</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437275">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437275">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437275">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437275">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437275">
            <w:pPr>
              <w:pStyle w:val="Bangheader"/>
            </w:pPr>
            <w:r w:rsidRPr="00EA1A77">
              <w:t>Completion Criteria</w:t>
            </w:r>
          </w:p>
        </w:tc>
      </w:tr>
      <w:tr w:rsidR="0016746B" w:rsidRPr="00EA1A77" w:rsidTr="007B4F6D">
        <w:tc>
          <w:tcPr>
            <w:tcW w:w="2070" w:type="dxa"/>
          </w:tcPr>
          <w:p w:rsidR="0016746B" w:rsidRPr="00EA1A77" w:rsidRDefault="00A45930" w:rsidP="002F181C">
            <w:pPr>
              <w:pStyle w:val="bang0"/>
              <w:rPr>
                <w:lang w:eastAsia="ja-JP"/>
              </w:rPr>
            </w:pPr>
            <w:r>
              <w:rPr>
                <w:bCs/>
                <w:szCs w:val="18"/>
              </w:rPr>
              <w:t>T</w:t>
            </w:r>
            <w:r w:rsidRPr="00A27CFA">
              <w:rPr>
                <w:bCs/>
                <w:szCs w:val="18"/>
              </w:rPr>
              <w:t>est whole system.</w:t>
            </w:r>
          </w:p>
        </w:tc>
        <w:tc>
          <w:tcPr>
            <w:tcW w:w="1530" w:type="dxa"/>
          </w:tcPr>
          <w:p w:rsidR="0016746B" w:rsidRPr="00EA1A77" w:rsidRDefault="0016746B" w:rsidP="002F181C">
            <w:pPr>
              <w:pStyle w:val="bang0"/>
              <w:rPr>
                <w:lang w:eastAsia="ja-JP"/>
              </w:rPr>
            </w:pPr>
          </w:p>
        </w:tc>
        <w:tc>
          <w:tcPr>
            <w:tcW w:w="1800" w:type="dxa"/>
          </w:tcPr>
          <w:p w:rsidR="0016746B" w:rsidRPr="00EA1A77" w:rsidRDefault="0016746B" w:rsidP="002F181C">
            <w:pPr>
              <w:pStyle w:val="bang0"/>
              <w:rPr>
                <w:lang w:eastAsia="ja-JP"/>
              </w:rPr>
            </w:pPr>
          </w:p>
        </w:tc>
        <w:tc>
          <w:tcPr>
            <w:tcW w:w="2070" w:type="dxa"/>
          </w:tcPr>
          <w:p w:rsidR="0016746B" w:rsidRPr="00EA1A77" w:rsidRDefault="00A45930" w:rsidP="002F181C">
            <w:pPr>
              <w:pStyle w:val="bang0"/>
              <w:rPr>
                <w:lang w:eastAsia="ja-JP"/>
              </w:rPr>
            </w:pPr>
            <w:r>
              <w:rPr>
                <w:lang w:eastAsia="ja-JP"/>
              </w:rPr>
              <w:t>None</w:t>
            </w:r>
          </w:p>
        </w:tc>
        <w:tc>
          <w:tcPr>
            <w:tcW w:w="1350" w:type="dxa"/>
          </w:tcPr>
          <w:p w:rsidR="00A45930" w:rsidRDefault="00A45930" w:rsidP="00A45930">
            <w:pPr>
              <w:pStyle w:val="bang0"/>
              <w:rPr>
                <w:lang w:eastAsia="ja-JP"/>
              </w:rPr>
            </w:pPr>
            <w:r>
              <w:rPr>
                <w:lang w:eastAsia="ja-JP"/>
              </w:rPr>
              <w:t>-Test coverage: 100%</w:t>
            </w:r>
          </w:p>
          <w:p w:rsidR="0016746B" w:rsidRPr="00EA1A77" w:rsidRDefault="00A45930" w:rsidP="00A45930">
            <w:pPr>
              <w:pStyle w:val="bang0"/>
              <w:rPr>
                <w:lang w:eastAsia="ja-JP"/>
              </w:rPr>
            </w:pPr>
            <w:r>
              <w:rPr>
                <w:lang w:eastAsia="ja-JP"/>
              </w:rPr>
              <w:t>-Successful Test coverage: 95%</w:t>
            </w:r>
          </w:p>
        </w:tc>
      </w:tr>
    </w:tbl>
    <w:p w:rsidR="00FA22C2" w:rsidRPr="00FA22C2" w:rsidRDefault="00FA22C2" w:rsidP="00B54459">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437275">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437275">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437275">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437275">
            <w:pPr>
              <w:pStyle w:val="Bangheader"/>
            </w:pPr>
            <w:r w:rsidRPr="00EA1A77">
              <w:t>Basic for Estimation</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lang w:eastAsia="ja-JP"/>
              </w:rPr>
            </w:pPr>
            <w:r w:rsidRPr="00EA1A77">
              <w:rPr>
                <w:lang w:eastAsia="ja-JP"/>
              </w:rPr>
              <w:t>Design review</w:t>
            </w:r>
          </w:p>
        </w:tc>
        <w:tc>
          <w:tcPr>
            <w:tcW w:w="2340" w:type="dxa"/>
          </w:tcPr>
          <w:p w:rsidR="00FA22C2" w:rsidRPr="00EA1A77" w:rsidRDefault="00FA22C2" w:rsidP="002F181C">
            <w:pPr>
              <w:pStyle w:val="bang0"/>
              <w:rPr>
                <w:lang w:eastAsia="ja-JP"/>
              </w:rPr>
            </w:pPr>
            <w:r w:rsidRPr="00EA1A77">
              <w:rPr>
                <w:lang w:eastAsia="ja-JP"/>
              </w:rPr>
              <w:t>14</w:t>
            </w:r>
          </w:p>
        </w:tc>
        <w:tc>
          <w:tcPr>
            <w:tcW w:w="1710" w:type="dxa"/>
          </w:tcPr>
          <w:p w:rsidR="00FA22C2" w:rsidRPr="00EA1A77" w:rsidRDefault="00FA22C2" w:rsidP="002F181C">
            <w:pPr>
              <w:pStyle w:val="bang0"/>
              <w:rPr>
                <w:lang w:eastAsia="ja-JP"/>
              </w:rPr>
            </w:pPr>
            <w:r w:rsidRPr="00EA1A77">
              <w:rPr>
                <w:lang w:eastAsia="ja-JP"/>
              </w:rPr>
              <w:t>9%</w:t>
            </w:r>
          </w:p>
        </w:tc>
        <w:tc>
          <w:tcPr>
            <w:tcW w:w="2430" w:type="dxa"/>
          </w:tcPr>
          <w:p w:rsidR="00FA22C2" w:rsidRPr="00EA1A77" w:rsidRDefault="00FA22C2" w:rsidP="002F181C">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lastRenderedPageBreak/>
              <w:t>Code review</w:t>
            </w:r>
          </w:p>
        </w:tc>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2F181C">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2F181C">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2F181C">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2F181C">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2F181C">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2F181C">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2F181C">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2F181C">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2F181C">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2F181C">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2F181C">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2F181C">
            <w:pPr>
              <w:pStyle w:val="bang0"/>
              <w:rPr>
                <w:rFonts w:ascii="Times New Roman" w:hAnsi="Times New Roman" w:cs="Times New Roman"/>
                <w:lang w:eastAsia="ja-JP"/>
              </w:rPr>
            </w:pPr>
            <w:r w:rsidRPr="00EA1A77">
              <w:rPr>
                <w:lang w:eastAsia="ja-JP"/>
              </w:rPr>
              <w:t> </w:t>
            </w:r>
          </w:p>
        </w:tc>
      </w:tr>
    </w:tbl>
    <w:p w:rsidR="00792389" w:rsidRDefault="00792389" w:rsidP="00BD19FF">
      <w:pPr>
        <w:pStyle w:val="Heading3"/>
      </w:pPr>
      <w:r>
        <w:t>Measurements Program</w:t>
      </w:r>
    </w:p>
    <w:p w:rsidR="00792389" w:rsidRDefault="00792389" w:rsidP="00B5445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437275">
            <w:pPr>
              <w:pStyle w:val="Bangheader"/>
            </w:pPr>
            <w:r w:rsidRPr="00EA1A77">
              <w:t>Data to be collected</w:t>
            </w:r>
          </w:p>
        </w:tc>
        <w:tc>
          <w:tcPr>
            <w:tcW w:w="3330" w:type="dxa"/>
            <w:shd w:val="clear" w:color="auto" w:fill="D9D9D9"/>
            <w:vAlign w:val="center"/>
          </w:tcPr>
          <w:p w:rsidR="00792389" w:rsidRPr="00EA1A77" w:rsidRDefault="00792389" w:rsidP="00437275">
            <w:pPr>
              <w:pStyle w:val="Bangheader"/>
            </w:pPr>
            <w:r w:rsidRPr="00EA1A77">
              <w:t>Purpose</w:t>
            </w:r>
          </w:p>
        </w:tc>
        <w:tc>
          <w:tcPr>
            <w:tcW w:w="990" w:type="dxa"/>
            <w:shd w:val="clear" w:color="auto" w:fill="D9D9D9"/>
            <w:vAlign w:val="center"/>
          </w:tcPr>
          <w:p w:rsidR="00792389" w:rsidRPr="00EA1A77" w:rsidRDefault="00AC5789" w:rsidP="00437275">
            <w:pPr>
              <w:pStyle w:val="Bangheader"/>
            </w:pPr>
            <w:r w:rsidRPr="00EA1A77">
              <w:t>PIC</w:t>
            </w:r>
          </w:p>
        </w:tc>
        <w:tc>
          <w:tcPr>
            <w:tcW w:w="2160" w:type="dxa"/>
            <w:shd w:val="clear" w:color="auto" w:fill="D9D9D9"/>
            <w:vAlign w:val="center"/>
          </w:tcPr>
          <w:p w:rsidR="00792389" w:rsidRPr="00EA1A77" w:rsidRDefault="00792389" w:rsidP="00437275">
            <w:pPr>
              <w:pStyle w:val="Bangheader"/>
            </w:pPr>
            <w:r w:rsidRPr="00EA1A77">
              <w:t>When</w:t>
            </w:r>
          </w:p>
        </w:tc>
      </w:tr>
      <w:tr w:rsidR="00792389" w:rsidRPr="00EA1A77" w:rsidTr="00F453FA">
        <w:tc>
          <w:tcPr>
            <w:tcW w:w="2340" w:type="dxa"/>
            <w:vAlign w:val="center"/>
          </w:tcPr>
          <w:p w:rsidR="00792389" w:rsidRPr="00EA1A77" w:rsidRDefault="00792389" w:rsidP="00B54459">
            <w:pPr>
              <w:pStyle w:val="Bang"/>
            </w:pPr>
            <w:r w:rsidRPr="00EA1A77">
              <w:t>Size: No. of KLOC</w:t>
            </w:r>
          </w:p>
        </w:tc>
        <w:tc>
          <w:tcPr>
            <w:tcW w:w="3330" w:type="dxa"/>
            <w:vAlign w:val="center"/>
          </w:tcPr>
          <w:p w:rsidR="00792389" w:rsidRPr="00EA1A77" w:rsidRDefault="00BD19FF" w:rsidP="00B54459">
            <w:pPr>
              <w:pStyle w:val="Bang"/>
            </w:pPr>
            <w:r>
              <w:t>Achieve target</w:t>
            </w: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At the end of stages</w:t>
            </w:r>
          </w:p>
        </w:tc>
      </w:tr>
      <w:tr w:rsidR="00792389" w:rsidRPr="00EA1A77" w:rsidTr="00F453FA">
        <w:tc>
          <w:tcPr>
            <w:tcW w:w="2340" w:type="dxa"/>
            <w:vAlign w:val="center"/>
          </w:tcPr>
          <w:p w:rsidR="00792389" w:rsidRPr="00EA1A77" w:rsidRDefault="00792389" w:rsidP="00B54459">
            <w:pPr>
              <w:pStyle w:val="Bang"/>
            </w:pPr>
            <w:r w:rsidRPr="00EA1A77">
              <w:t>Effort: No. person-day</w:t>
            </w:r>
          </w:p>
        </w:tc>
        <w:tc>
          <w:tcPr>
            <w:tcW w:w="3330" w:type="dxa"/>
            <w:vAlign w:val="center"/>
          </w:tcPr>
          <w:p w:rsidR="00792389" w:rsidRPr="00EA1A77" w:rsidRDefault="00E4433B" w:rsidP="00B54459">
            <w:pPr>
              <w:pStyle w:val="Bang"/>
            </w:pPr>
            <w:r>
              <w:t>Match with calendar effort</w:t>
            </w:r>
          </w:p>
        </w:tc>
        <w:tc>
          <w:tcPr>
            <w:tcW w:w="990" w:type="dxa"/>
            <w:vAlign w:val="center"/>
          </w:tcPr>
          <w:p w:rsidR="00792389" w:rsidRPr="00EA1A77" w:rsidRDefault="00792389" w:rsidP="00B54459">
            <w:pPr>
              <w:pStyle w:val="Bang"/>
            </w:pPr>
            <w:r w:rsidRPr="00EA1A77">
              <w:t>Team members</w:t>
            </w:r>
          </w:p>
        </w:tc>
        <w:tc>
          <w:tcPr>
            <w:tcW w:w="2160" w:type="dxa"/>
            <w:vAlign w:val="center"/>
          </w:tcPr>
          <w:p w:rsidR="00792389" w:rsidRPr="00EA1A77" w:rsidRDefault="00792389" w:rsidP="00B54459">
            <w:pPr>
              <w:pStyle w:val="Bang"/>
            </w:pPr>
            <w:r w:rsidRPr="00EA1A77">
              <w:t>Daily</w:t>
            </w:r>
          </w:p>
        </w:tc>
      </w:tr>
      <w:tr w:rsidR="00792389" w:rsidRPr="00EA1A77" w:rsidTr="00F453FA">
        <w:tc>
          <w:tcPr>
            <w:tcW w:w="2340" w:type="dxa"/>
            <w:vAlign w:val="center"/>
          </w:tcPr>
          <w:p w:rsidR="00792389" w:rsidRPr="00EA1A77" w:rsidRDefault="00792389" w:rsidP="00B54459">
            <w:pPr>
              <w:pStyle w:val="Bang"/>
            </w:pPr>
            <w:r w:rsidRPr="00EA1A77">
              <w:t>Quality: No. defects detected</w:t>
            </w:r>
          </w:p>
        </w:tc>
        <w:tc>
          <w:tcPr>
            <w:tcW w:w="3330" w:type="dxa"/>
            <w:vAlign w:val="center"/>
          </w:tcPr>
          <w:p w:rsidR="00792389" w:rsidRPr="00EA1A77" w:rsidRDefault="00E4433B" w:rsidP="00B54459">
            <w:pPr>
              <w:pStyle w:val="Bang"/>
            </w:pPr>
            <w:r>
              <w:t>Match with target quality</w:t>
            </w:r>
          </w:p>
        </w:tc>
        <w:tc>
          <w:tcPr>
            <w:tcW w:w="990" w:type="dxa"/>
            <w:vAlign w:val="center"/>
          </w:tcPr>
          <w:p w:rsidR="00792389" w:rsidRPr="00EA1A77" w:rsidRDefault="00792389" w:rsidP="00B54459">
            <w:pPr>
              <w:pStyle w:val="Bang"/>
            </w:pPr>
            <w:r w:rsidRPr="00EA1A77">
              <w:t>Reviewer, Tester</w:t>
            </w:r>
          </w:p>
        </w:tc>
        <w:tc>
          <w:tcPr>
            <w:tcW w:w="2160" w:type="dxa"/>
            <w:vAlign w:val="center"/>
          </w:tcPr>
          <w:p w:rsidR="00792389" w:rsidRPr="00EA1A77" w:rsidRDefault="00792389" w:rsidP="00B54459">
            <w:pPr>
              <w:pStyle w:val="Bang"/>
            </w:pPr>
            <w:r w:rsidRPr="00EA1A77">
              <w:t>Right after the review/test</w:t>
            </w:r>
          </w:p>
        </w:tc>
      </w:tr>
      <w:tr w:rsidR="00792389" w:rsidRPr="00EA1A77" w:rsidTr="00F453FA">
        <w:tc>
          <w:tcPr>
            <w:tcW w:w="2340" w:type="dxa"/>
            <w:vAlign w:val="center"/>
          </w:tcPr>
          <w:p w:rsidR="00792389" w:rsidRPr="00EA1A77" w:rsidRDefault="00792389" w:rsidP="00B54459">
            <w:pPr>
              <w:pStyle w:val="Bang"/>
            </w:pPr>
            <w:r w:rsidRPr="00EA1A77">
              <w:t>Schedule</w:t>
            </w:r>
          </w:p>
        </w:tc>
        <w:tc>
          <w:tcPr>
            <w:tcW w:w="3330" w:type="dxa"/>
            <w:vAlign w:val="center"/>
          </w:tcPr>
          <w:p w:rsidR="00792389" w:rsidRPr="00EA1A77" w:rsidRDefault="00BD19FF" w:rsidP="00B54459">
            <w:pPr>
              <w:pStyle w:val="Bang"/>
            </w:pPr>
            <w:r>
              <w:t>On-time</w:t>
            </w: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Weekly and at the end of stages</w:t>
            </w:r>
          </w:p>
        </w:tc>
      </w:tr>
    </w:tbl>
    <w:p w:rsidR="00792389" w:rsidRDefault="00792389" w:rsidP="00B54459">
      <w:pPr>
        <w:pStyle w:val="HelpText"/>
      </w:pPr>
    </w:p>
    <w:p w:rsidR="00EA1E75" w:rsidRDefault="00AC5789" w:rsidP="00B54459">
      <w:pPr>
        <w:pStyle w:val="Heading3"/>
      </w:pPr>
      <w:r>
        <w:t>Quantitative Management</w:t>
      </w:r>
      <w:r w:rsidR="009C47B5">
        <w:t xml:space="preserve"> (optional)</w:t>
      </w:r>
    </w:p>
    <w:p w:rsidR="00A45930" w:rsidRPr="00A45930" w:rsidRDefault="00A45930" w:rsidP="00A45930">
      <w:r>
        <w:t>None</w:t>
      </w:r>
    </w:p>
    <w:p w:rsidR="00AC5789" w:rsidRDefault="00AC5789" w:rsidP="00B54459">
      <w:pPr>
        <w:pStyle w:val="HelpText"/>
      </w:pPr>
    </w:p>
    <w:p w:rsidR="008527E4" w:rsidRDefault="007C7613" w:rsidP="007B4F6D">
      <w:pPr>
        <w:pStyle w:val="Heading1"/>
      </w:pPr>
      <w:bookmarkStart w:id="15" w:name="_Toc452446889"/>
      <w:bookmarkStart w:id="16" w:name="_Toc368438013"/>
      <w:r>
        <w:lastRenderedPageBreak/>
        <w:t>Estimate</w:t>
      </w:r>
      <w:bookmarkEnd w:id="16"/>
    </w:p>
    <w:p w:rsidR="008527E4" w:rsidRDefault="008527E4" w:rsidP="00B54459">
      <w:pPr>
        <w:pStyle w:val="Heading2"/>
      </w:pPr>
      <w:bookmarkStart w:id="17" w:name="_Toc368438014"/>
      <w:r>
        <w:t>Size</w:t>
      </w:r>
      <w:bookmarkEnd w:id="17"/>
    </w:p>
    <w:p w:rsidR="00BA1E24" w:rsidRDefault="00C42E6E" w:rsidP="00C42E6E">
      <w:pPr>
        <w:pStyle w:val="Body"/>
        <w:ind w:left="0"/>
        <w:rPr>
          <w:color w:val="0000FF"/>
        </w:rPr>
      </w:pPr>
      <w:r>
        <w:t xml:space="preserve">         </w:t>
      </w:r>
      <w:r w:rsidR="00BA1E24">
        <w:t xml:space="preserve">The Size estimation is documented in </w:t>
      </w:r>
    </w:p>
    <w:p w:rsidR="00BA1E24" w:rsidRDefault="00BA1E24" w:rsidP="00B54459">
      <w:pPr>
        <w:pStyle w:val="Heading2"/>
      </w:pPr>
      <w:bookmarkStart w:id="18" w:name="_Toc368438015"/>
      <w:r>
        <w:t>Effort</w:t>
      </w:r>
      <w:bookmarkEnd w:id="18"/>
    </w:p>
    <w:p w:rsidR="008527E4" w:rsidRPr="00B54459" w:rsidRDefault="008527E4" w:rsidP="00B54459">
      <w:r>
        <w:t xml:space="preserve">The </w:t>
      </w:r>
      <w:r w:rsidR="00BA1E24">
        <w:t>Effort estimation</w:t>
      </w:r>
      <w:r>
        <w:t xml:space="preserve"> is documented in </w:t>
      </w:r>
      <w:r w:rsidR="00FE0D2A">
        <w:t>the table below.</w:t>
      </w:r>
    </w:p>
    <w:p w:rsidR="008527E4" w:rsidRDefault="008527E4" w:rsidP="00B54459">
      <w:pPr>
        <w:pStyle w:val="Body"/>
      </w:pPr>
      <w:r>
        <w:tab/>
      </w:r>
    </w:p>
    <w:tbl>
      <w:tblPr>
        <w:tblW w:w="9378" w:type="dxa"/>
        <w:tblInd w:w="415"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1170"/>
        <w:gridCol w:w="990"/>
        <w:gridCol w:w="990"/>
        <w:gridCol w:w="540"/>
        <w:gridCol w:w="450"/>
        <w:gridCol w:w="546"/>
        <w:gridCol w:w="444"/>
        <w:gridCol w:w="552"/>
        <w:gridCol w:w="438"/>
        <w:gridCol w:w="630"/>
        <w:gridCol w:w="540"/>
        <w:gridCol w:w="540"/>
        <w:gridCol w:w="450"/>
        <w:gridCol w:w="450"/>
        <w:gridCol w:w="648"/>
      </w:tblGrid>
      <w:tr w:rsidR="008527E4" w:rsidRPr="00EA1A77" w:rsidTr="00B37885">
        <w:trPr>
          <w:cantSplit/>
          <w:trHeight w:val="525"/>
          <w:tblHeader/>
        </w:trPr>
        <w:tc>
          <w:tcPr>
            <w:tcW w:w="1170" w:type="dxa"/>
            <w:vMerge w:val="restart"/>
            <w:shd w:val="clear" w:color="auto" w:fill="D9D9D9"/>
            <w:vAlign w:val="center"/>
          </w:tcPr>
          <w:p w:rsidR="008527E4" w:rsidRPr="00EA1A77" w:rsidRDefault="008527E4" w:rsidP="00437275">
            <w:pPr>
              <w:pStyle w:val="Bangheader"/>
            </w:pPr>
            <w:r w:rsidRPr="00EA1A77">
              <w:t>Activity/Process</w:t>
            </w:r>
          </w:p>
        </w:tc>
        <w:tc>
          <w:tcPr>
            <w:tcW w:w="990" w:type="dxa"/>
            <w:vMerge w:val="restart"/>
            <w:shd w:val="clear" w:color="auto" w:fill="D9D9D9"/>
            <w:vAlign w:val="center"/>
          </w:tcPr>
          <w:p w:rsidR="008527E4" w:rsidRPr="00EA1A77" w:rsidRDefault="0017126B" w:rsidP="00437275">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437275">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90" w:type="dxa"/>
            <w:gridSpan w:val="2"/>
            <w:shd w:val="clear" w:color="auto" w:fill="D9D9D9"/>
            <w:vAlign w:val="center"/>
          </w:tcPr>
          <w:p w:rsidR="008527E4" w:rsidRPr="00EA1A77" w:rsidRDefault="00DE4651" w:rsidP="00437275">
            <w:pPr>
              <w:pStyle w:val="Bangheader"/>
            </w:pPr>
            <w:r>
              <w:t>Initiation</w:t>
            </w:r>
          </w:p>
        </w:tc>
        <w:tc>
          <w:tcPr>
            <w:tcW w:w="990" w:type="dxa"/>
            <w:gridSpan w:val="2"/>
            <w:shd w:val="clear" w:color="auto" w:fill="D9D9D9"/>
            <w:vAlign w:val="center"/>
          </w:tcPr>
          <w:p w:rsidR="008527E4" w:rsidRPr="00EA1A77" w:rsidRDefault="00DE4651" w:rsidP="00437275">
            <w:pPr>
              <w:pStyle w:val="Bangheader"/>
            </w:pPr>
            <w:r>
              <w:t>Definition</w:t>
            </w:r>
          </w:p>
        </w:tc>
        <w:tc>
          <w:tcPr>
            <w:tcW w:w="990" w:type="dxa"/>
            <w:gridSpan w:val="2"/>
            <w:shd w:val="clear" w:color="auto" w:fill="D9D9D9"/>
            <w:vAlign w:val="center"/>
          </w:tcPr>
          <w:p w:rsidR="008527E4" w:rsidRPr="00EA1A77" w:rsidRDefault="00DE4651" w:rsidP="00437275">
            <w:pPr>
              <w:pStyle w:val="Bangheader"/>
            </w:pPr>
            <w:r>
              <w:t>Solution</w:t>
            </w:r>
          </w:p>
        </w:tc>
        <w:tc>
          <w:tcPr>
            <w:tcW w:w="1170" w:type="dxa"/>
            <w:gridSpan w:val="2"/>
            <w:shd w:val="clear" w:color="auto" w:fill="D9D9D9"/>
            <w:vAlign w:val="center"/>
          </w:tcPr>
          <w:p w:rsidR="008527E4" w:rsidRPr="00EA1A77" w:rsidRDefault="00BF67D6" w:rsidP="00437275">
            <w:pPr>
              <w:pStyle w:val="Bangheader"/>
            </w:pPr>
            <w:r w:rsidRPr="00BF67D6">
              <w:t>Construction</w:t>
            </w:r>
          </w:p>
        </w:tc>
        <w:tc>
          <w:tcPr>
            <w:tcW w:w="990" w:type="dxa"/>
            <w:gridSpan w:val="2"/>
            <w:shd w:val="clear" w:color="auto" w:fill="D9D9D9"/>
            <w:vAlign w:val="center"/>
          </w:tcPr>
          <w:p w:rsidR="008527E4" w:rsidRPr="00EA1A77" w:rsidRDefault="00BF67D6" w:rsidP="00437275">
            <w:pPr>
              <w:pStyle w:val="Bangheader"/>
            </w:pPr>
            <w:r>
              <w:t>Transition</w:t>
            </w:r>
          </w:p>
        </w:tc>
        <w:tc>
          <w:tcPr>
            <w:tcW w:w="1098" w:type="dxa"/>
            <w:gridSpan w:val="2"/>
            <w:shd w:val="clear" w:color="auto" w:fill="D9D9D9"/>
            <w:vAlign w:val="center"/>
          </w:tcPr>
          <w:p w:rsidR="008527E4" w:rsidRPr="00EA1A77" w:rsidRDefault="00BF67D6" w:rsidP="00437275">
            <w:pPr>
              <w:pStyle w:val="Bangheader"/>
            </w:pPr>
            <w:r>
              <w:t>Termination</w:t>
            </w:r>
          </w:p>
        </w:tc>
      </w:tr>
      <w:tr w:rsidR="00B37885" w:rsidRPr="00EA1A77" w:rsidTr="00B37885">
        <w:trPr>
          <w:cantSplit/>
          <w:trHeight w:val="525"/>
          <w:tblHeader/>
        </w:trPr>
        <w:tc>
          <w:tcPr>
            <w:tcW w:w="1170" w:type="dxa"/>
            <w:vMerge/>
            <w:shd w:val="clear" w:color="auto" w:fill="D9D9D9"/>
            <w:vAlign w:val="center"/>
          </w:tcPr>
          <w:p w:rsidR="008527E4" w:rsidRPr="00EA1A77" w:rsidRDefault="008527E4" w:rsidP="00437275">
            <w:pPr>
              <w:pStyle w:val="Bangheader"/>
            </w:pPr>
          </w:p>
        </w:tc>
        <w:tc>
          <w:tcPr>
            <w:tcW w:w="990" w:type="dxa"/>
            <w:vMerge/>
            <w:shd w:val="clear" w:color="auto" w:fill="D9D9D9"/>
          </w:tcPr>
          <w:p w:rsidR="008527E4" w:rsidRPr="00EA1A77" w:rsidRDefault="008527E4" w:rsidP="00437275">
            <w:pPr>
              <w:pStyle w:val="Bangheader"/>
            </w:pPr>
          </w:p>
        </w:tc>
        <w:tc>
          <w:tcPr>
            <w:tcW w:w="990" w:type="dxa"/>
            <w:vMerge/>
            <w:shd w:val="clear" w:color="auto" w:fill="D9D9D9"/>
            <w:vAlign w:val="center"/>
          </w:tcPr>
          <w:p w:rsidR="008527E4" w:rsidRPr="00EA1A77" w:rsidRDefault="008527E4" w:rsidP="00437275">
            <w:pPr>
              <w:pStyle w:val="Bangheader"/>
            </w:pPr>
          </w:p>
        </w:tc>
        <w:tc>
          <w:tcPr>
            <w:tcW w:w="540" w:type="dxa"/>
            <w:shd w:val="clear" w:color="auto" w:fill="D9D9D9"/>
            <w:vAlign w:val="center"/>
          </w:tcPr>
          <w:p w:rsidR="008527E4" w:rsidRPr="00EA1A77" w:rsidRDefault="008527E4" w:rsidP="00437275">
            <w:pPr>
              <w:pStyle w:val="Bangheader"/>
            </w:pPr>
            <w:r w:rsidRPr="00EA1A77">
              <w:t>No.</w:t>
            </w:r>
          </w:p>
        </w:tc>
        <w:tc>
          <w:tcPr>
            <w:tcW w:w="450" w:type="dxa"/>
            <w:shd w:val="clear" w:color="auto" w:fill="D9D9D9"/>
            <w:vAlign w:val="center"/>
          </w:tcPr>
          <w:p w:rsidR="008527E4" w:rsidRPr="00EA1A77" w:rsidRDefault="008527E4" w:rsidP="00437275">
            <w:pPr>
              <w:pStyle w:val="Bangheader"/>
            </w:pPr>
            <w:r w:rsidRPr="00EA1A77">
              <w:t>%</w:t>
            </w:r>
          </w:p>
        </w:tc>
        <w:tc>
          <w:tcPr>
            <w:tcW w:w="546" w:type="dxa"/>
            <w:shd w:val="clear" w:color="auto" w:fill="D9D9D9"/>
            <w:vAlign w:val="center"/>
          </w:tcPr>
          <w:p w:rsidR="008527E4" w:rsidRPr="00EA1A77" w:rsidRDefault="008527E4" w:rsidP="00437275">
            <w:pPr>
              <w:pStyle w:val="Bangheader"/>
            </w:pPr>
            <w:r w:rsidRPr="00EA1A77">
              <w:t>No.</w:t>
            </w:r>
          </w:p>
        </w:tc>
        <w:tc>
          <w:tcPr>
            <w:tcW w:w="444" w:type="dxa"/>
            <w:shd w:val="clear" w:color="auto" w:fill="D9D9D9"/>
            <w:vAlign w:val="center"/>
          </w:tcPr>
          <w:p w:rsidR="008527E4" w:rsidRPr="00EA1A77" w:rsidRDefault="008527E4" w:rsidP="00437275">
            <w:pPr>
              <w:pStyle w:val="Bangheader"/>
            </w:pPr>
            <w:r w:rsidRPr="00EA1A77">
              <w:t>%</w:t>
            </w:r>
          </w:p>
        </w:tc>
        <w:tc>
          <w:tcPr>
            <w:tcW w:w="552" w:type="dxa"/>
            <w:shd w:val="clear" w:color="auto" w:fill="D9D9D9"/>
            <w:vAlign w:val="center"/>
          </w:tcPr>
          <w:p w:rsidR="008527E4" w:rsidRPr="00EA1A77" w:rsidRDefault="008527E4" w:rsidP="00437275">
            <w:pPr>
              <w:pStyle w:val="Bangheader"/>
            </w:pPr>
            <w:r w:rsidRPr="00EA1A77">
              <w:t>No.</w:t>
            </w:r>
          </w:p>
        </w:tc>
        <w:tc>
          <w:tcPr>
            <w:tcW w:w="438" w:type="dxa"/>
            <w:shd w:val="clear" w:color="auto" w:fill="D9D9D9"/>
            <w:vAlign w:val="center"/>
          </w:tcPr>
          <w:p w:rsidR="008527E4" w:rsidRPr="00EA1A77" w:rsidRDefault="008527E4" w:rsidP="00437275">
            <w:pPr>
              <w:pStyle w:val="Bangheader"/>
            </w:pPr>
            <w:r w:rsidRPr="00EA1A77">
              <w:t>%</w:t>
            </w:r>
          </w:p>
        </w:tc>
        <w:tc>
          <w:tcPr>
            <w:tcW w:w="630" w:type="dxa"/>
            <w:shd w:val="clear" w:color="auto" w:fill="D9D9D9"/>
            <w:vAlign w:val="center"/>
          </w:tcPr>
          <w:p w:rsidR="008527E4" w:rsidRPr="00EA1A77" w:rsidRDefault="008527E4" w:rsidP="00437275">
            <w:pPr>
              <w:pStyle w:val="Bangheader"/>
            </w:pPr>
            <w:r w:rsidRPr="00EA1A77">
              <w:t>No.</w:t>
            </w:r>
          </w:p>
        </w:tc>
        <w:tc>
          <w:tcPr>
            <w:tcW w:w="540" w:type="dxa"/>
            <w:shd w:val="clear" w:color="auto" w:fill="D9D9D9"/>
            <w:vAlign w:val="center"/>
          </w:tcPr>
          <w:p w:rsidR="008527E4" w:rsidRPr="00EA1A77" w:rsidRDefault="008527E4" w:rsidP="00437275">
            <w:pPr>
              <w:pStyle w:val="Bangheader"/>
            </w:pPr>
            <w:r w:rsidRPr="00EA1A77">
              <w:t>%</w:t>
            </w:r>
          </w:p>
        </w:tc>
        <w:tc>
          <w:tcPr>
            <w:tcW w:w="540" w:type="dxa"/>
            <w:shd w:val="clear" w:color="auto" w:fill="D9D9D9"/>
            <w:vAlign w:val="center"/>
          </w:tcPr>
          <w:p w:rsidR="008527E4" w:rsidRPr="00EA1A77" w:rsidRDefault="008527E4" w:rsidP="00437275">
            <w:pPr>
              <w:pStyle w:val="Bangheader"/>
            </w:pPr>
            <w:r w:rsidRPr="00EA1A77">
              <w:t>No.</w:t>
            </w:r>
          </w:p>
        </w:tc>
        <w:tc>
          <w:tcPr>
            <w:tcW w:w="450" w:type="dxa"/>
            <w:shd w:val="clear" w:color="auto" w:fill="D9D9D9"/>
            <w:vAlign w:val="center"/>
          </w:tcPr>
          <w:p w:rsidR="008527E4" w:rsidRPr="00EA1A77" w:rsidRDefault="008527E4" w:rsidP="00437275">
            <w:pPr>
              <w:pStyle w:val="Bangheader"/>
            </w:pPr>
            <w:r w:rsidRPr="00EA1A77">
              <w:t>%</w:t>
            </w:r>
          </w:p>
        </w:tc>
        <w:tc>
          <w:tcPr>
            <w:tcW w:w="450" w:type="dxa"/>
            <w:shd w:val="clear" w:color="auto" w:fill="D9D9D9"/>
            <w:vAlign w:val="center"/>
          </w:tcPr>
          <w:p w:rsidR="008527E4" w:rsidRPr="00EA1A77" w:rsidRDefault="008527E4" w:rsidP="00437275">
            <w:pPr>
              <w:pStyle w:val="Bangheader"/>
            </w:pPr>
            <w:r w:rsidRPr="00EA1A77">
              <w:t>No.</w:t>
            </w:r>
          </w:p>
        </w:tc>
        <w:tc>
          <w:tcPr>
            <w:tcW w:w="648" w:type="dxa"/>
            <w:shd w:val="clear" w:color="auto" w:fill="D9D9D9"/>
            <w:vAlign w:val="center"/>
          </w:tcPr>
          <w:p w:rsidR="008527E4" w:rsidRPr="00EA1A77" w:rsidRDefault="008527E4" w:rsidP="00437275">
            <w:pPr>
              <w:pStyle w:val="Bangheader"/>
            </w:pPr>
            <w:r w:rsidRPr="00EA1A77">
              <w:t>%</w:t>
            </w:r>
          </w:p>
        </w:tc>
      </w:tr>
      <w:tr w:rsidR="00BC796D" w:rsidRPr="00EA1A77" w:rsidTr="00B37885">
        <w:trPr>
          <w:cantSplit/>
          <w:trHeight w:val="525"/>
        </w:trPr>
        <w:tc>
          <w:tcPr>
            <w:tcW w:w="1170" w:type="dxa"/>
          </w:tcPr>
          <w:p w:rsidR="008527E4" w:rsidRPr="00EA1A77" w:rsidRDefault="008527E4" w:rsidP="002F181C">
            <w:pPr>
              <w:pStyle w:val="bang0"/>
            </w:pPr>
            <w:r w:rsidRPr="00EA1A77">
              <w:t xml:space="preserve">Requirement </w:t>
            </w:r>
          </w:p>
        </w:tc>
        <w:tc>
          <w:tcPr>
            <w:tcW w:w="990" w:type="dxa"/>
          </w:tcPr>
          <w:p w:rsidR="008527E4" w:rsidRPr="00EA1A77" w:rsidRDefault="00BF67D6" w:rsidP="002F181C">
            <w:pPr>
              <w:pStyle w:val="bang0"/>
            </w:pPr>
            <w:r>
              <w:t>50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100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Design</w:t>
            </w:r>
          </w:p>
        </w:tc>
        <w:tc>
          <w:tcPr>
            <w:tcW w:w="990" w:type="dxa"/>
          </w:tcPr>
          <w:p w:rsidR="008527E4" w:rsidRPr="00EA1A77" w:rsidRDefault="00BF67D6" w:rsidP="002F181C">
            <w:pPr>
              <w:pStyle w:val="bang0"/>
            </w:pPr>
            <w:r>
              <w:t>50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20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80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Coding</w:t>
            </w:r>
          </w:p>
        </w:tc>
        <w:tc>
          <w:tcPr>
            <w:tcW w:w="990" w:type="dxa"/>
          </w:tcPr>
          <w:p w:rsidR="008527E4" w:rsidRPr="00EA1A77" w:rsidRDefault="00BF67D6" w:rsidP="002F181C">
            <w:pPr>
              <w:pStyle w:val="bang0"/>
            </w:pPr>
            <w:r>
              <w:t>70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Unit Test</w:t>
            </w:r>
          </w:p>
        </w:tc>
        <w:tc>
          <w:tcPr>
            <w:tcW w:w="990" w:type="dxa"/>
          </w:tcPr>
          <w:p w:rsidR="008527E4" w:rsidRPr="00EA1A77" w:rsidRDefault="00BF67D6" w:rsidP="002F181C">
            <w:pPr>
              <w:pStyle w:val="bang0"/>
            </w:pPr>
            <w:r>
              <w:t>30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A40798" w:rsidRPr="00EA1A77" w:rsidRDefault="00A40798" w:rsidP="002F181C">
            <w:pPr>
              <w:pStyle w:val="bang0"/>
            </w:pPr>
            <w:r w:rsidRPr="00EA1A77">
              <w:t>Integration Test</w:t>
            </w:r>
          </w:p>
        </w:tc>
        <w:tc>
          <w:tcPr>
            <w:tcW w:w="990" w:type="dxa"/>
          </w:tcPr>
          <w:p w:rsidR="00A40798" w:rsidRPr="00EA1A77" w:rsidRDefault="00BF67D6" w:rsidP="002F181C">
            <w:pPr>
              <w:pStyle w:val="bang0"/>
            </w:pPr>
            <w:r>
              <w:t>10</w:t>
            </w:r>
          </w:p>
        </w:tc>
        <w:tc>
          <w:tcPr>
            <w:tcW w:w="990" w:type="dxa"/>
          </w:tcPr>
          <w:p w:rsidR="00A40798" w:rsidRPr="00EA1A77" w:rsidRDefault="00BF67D6" w:rsidP="002F181C">
            <w:pPr>
              <w:pStyle w:val="bang0"/>
            </w:pPr>
            <w:r>
              <w:t>100</w:t>
            </w:r>
          </w:p>
        </w:tc>
        <w:tc>
          <w:tcPr>
            <w:tcW w:w="540" w:type="dxa"/>
          </w:tcPr>
          <w:p w:rsidR="00A40798" w:rsidRPr="00EA1A77" w:rsidRDefault="00A40798" w:rsidP="002F181C">
            <w:pPr>
              <w:pStyle w:val="bang0"/>
            </w:pPr>
          </w:p>
        </w:tc>
        <w:tc>
          <w:tcPr>
            <w:tcW w:w="450" w:type="dxa"/>
          </w:tcPr>
          <w:p w:rsidR="00A40798" w:rsidRPr="00EA1A77" w:rsidRDefault="00BF67D6" w:rsidP="002F181C">
            <w:pPr>
              <w:pStyle w:val="bang0"/>
            </w:pPr>
            <w:r>
              <w:t>0</w:t>
            </w:r>
          </w:p>
        </w:tc>
        <w:tc>
          <w:tcPr>
            <w:tcW w:w="546" w:type="dxa"/>
          </w:tcPr>
          <w:p w:rsidR="00A40798" w:rsidRPr="00EA1A77" w:rsidRDefault="00A40798" w:rsidP="002F181C">
            <w:pPr>
              <w:pStyle w:val="bang0"/>
            </w:pPr>
          </w:p>
        </w:tc>
        <w:tc>
          <w:tcPr>
            <w:tcW w:w="444" w:type="dxa"/>
          </w:tcPr>
          <w:p w:rsidR="00A40798" w:rsidRPr="00EA1A77" w:rsidRDefault="00BF67D6" w:rsidP="002F181C">
            <w:pPr>
              <w:pStyle w:val="bang0"/>
            </w:pPr>
            <w:r>
              <w:t>0</w:t>
            </w:r>
          </w:p>
        </w:tc>
        <w:tc>
          <w:tcPr>
            <w:tcW w:w="552" w:type="dxa"/>
          </w:tcPr>
          <w:p w:rsidR="00A40798" w:rsidRPr="00BC796D" w:rsidRDefault="00A40798" w:rsidP="00B54459">
            <w:pPr>
              <w:pStyle w:val="BodyTextIndent"/>
              <w:rPr>
                <w:rFonts w:eastAsia="MS Mincho"/>
                <w:sz w:val="16"/>
                <w:szCs w:val="16"/>
              </w:rPr>
            </w:pPr>
          </w:p>
        </w:tc>
        <w:tc>
          <w:tcPr>
            <w:tcW w:w="438" w:type="dxa"/>
          </w:tcPr>
          <w:p w:rsidR="00A40798"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A40798" w:rsidRPr="00EA1A77" w:rsidRDefault="00A40798" w:rsidP="002F181C">
            <w:pPr>
              <w:pStyle w:val="bang0"/>
            </w:pPr>
          </w:p>
        </w:tc>
        <w:tc>
          <w:tcPr>
            <w:tcW w:w="540" w:type="dxa"/>
          </w:tcPr>
          <w:p w:rsidR="00A40798" w:rsidRPr="00EA1A77" w:rsidRDefault="00BF67D6" w:rsidP="002F181C">
            <w:pPr>
              <w:pStyle w:val="bang0"/>
            </w:pPr>
            <w:r>
              <w:t>100</w:t>
            </w:r>
          </w:p>
        </w:tc>
        <w:tc>
          <w:tcPr>
            <w:tcW w:w="540" w:type="dxa"/>
          </w:tcPr>
          <w:p w:rsidR="00A40798" w:rsidRPr="00EA1A77" w:rsidRDefault="00A40798" w:rsidP="002F181C">
            <w:pPr>
              <w:pStyle w:val="bang0"/>
            </w:pPr>
          </w:p>
        </w:tc>
        <w:tc>
          <w:tcPr>
            <w:tcW w:w="450" w:type="dxa"/>
          </w:tcPr>
          <w:p w:rsidR="00A40798" w:rsidRPr="00EA1A77" w:rsidRDefault="00BF67D6" w:rsidP="002F181C">
            <w:pPr>
              <w:pStyle w:val="bang0"/>
            </w:pPr>
            <w:r>
              <w:t>0</w:t>
            </w:r>
          </w:p>
        </w:tc>
        <w:tc>
          <w:tcPr>
            <w:tcW w:w="450" w:type="dxa"/>
          </w:tcPr>
          <w:p w:rsidR="00A40798" w:rsidRPr="00EA1A77" w:rsidRDefault="00A40798" w:rsidP="002F181C">
            <w:pPr>
              <w:pStyle w:val="bang0"/>
            </w:pPr>
          </w:p>
        </w:tc>
        <w:tc>
          <w:tcPr>
            <w:tcW w:w="648" w:type="dxa"/>
          </w:tcPr>
          <w:p w:rsidR="00A40798"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A40798" w:rsidP="002F181C">
            <w:pPr>
              <w:pStyle w:val="bang0"/>
            </w:pPr>
            <w:r w:rsidRPr="00EA1A77">
              <w:t>System Test</w:t>
            </w:r>
          </w:p>
        </w:tc>
        <w:tc>
          <w:tcPr>
            <w:tcW w:w="990" w:type="dxa"/>
          </w:tcPr>
          <w:p w:rsidR="008527E4" w:rsidRPr="00EA1A77" w:rsidRDefault="00BF67D6" w:rsidP="002F181C">
            <w:pPr>
              <w:pStyle w:val="bang0"/>
            </w:pPr>
            <w:r>
              <w:t>10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100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Deployment</w:t>
            </w:r>
          </w:p>
        </w:tc>
        <w:tc>
          <w:tcPr>
            <w:tcW w:w="990" w:type="dxa"/>
          </w:tcPr>
          <w:p w:rsidR="008527E4" w:rsidRPr="00EA1A77" w:rsidRDefault="00BF67D6" w:rsidP="002F181C">
            <w:pPr>
              <w:pStyle w:val="bang0"/>
            </w:pPr>
            <w:r>
              <w:t>5</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100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Project Planning</w:t>
            </w:r>
          </w:p>
        </w:tc>
        <w:tc>
          <w:tcPr>
            <w:tcW w:w="990" w:type="dxa"/>
          </w:tcPr>
          <w:p w:rsidR="008527E4" w:rsidRPr="00EA1A77" w:rsidRDefault="00BF67D6" w:rsidP="002F181C">
            <w:pPr>
              <w:pStyle w:val="bang0"/>
            </w:pPr>
            <w:r>
              <w:t>5</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F67D6" w:rsidP="002F181C">
            <w:pPr>
              <w:pStyle w:val="bang0"/>
            </w:pPr>
            <w:r>
              <w:t>100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F67D6" w:rsidP="00B54459">
            <w:pPr>
              <w:pStyle w:val="BodyTextIndent"/>
              <w:rPr>
                <w:rFonts w:eastAsia="MS Mincho"/>
                <w:sz w:val="16"/>
                <w:szCs w:val="16"/>
              </w:rPr>
            </w:pPr>
            <w:r w:rsidRPr="00BC796D">
              <w:rPr>
                <w:rFonts w:eastAsia="MS Mincho"/>
                <w:sz w:val="16"/>
                <w:szCs w:val="16"/>
              </w:rPr>
              <w:t>0</w:t>
            </w:r>
          </w:p>
        </w:tc>
        <w:tc>
          <w:tcPr>
            <w:tcW w:w="630" w:type="dxa"/>
          </w:tcPr>
          <w:p w:rsidR="008527E4" w:rsidRPr="00EA1A77" w:rsidRDefault="008527E4" w:rsidP="002F181C">
            <w:pPr>
              <w:pStyle w:val="bang0"/>
            </w:pPr>
          </w:p>
        </w:tc>
        <w:tc>
          <w:tcPr>
            <w:tcW w:w="540" w:type="dxa"/>
          </w:tcPr>
          <w:p w:rsidR="008527E4" w:rsidRPr="00EA1A77" w:rsidRDefault="00BF67D6" w:rsidP="002F181C">
            <w:pPr>
              <w:pStyle w:val="bang0"/>
            </w:pPr>
            <w:r>
              <w:t>0</w:t>
            </w:r>
          </w:p>
        </w:tc>
        <w:tc>
          <w:tcPr>
            <w:tcW w:w="540" w:type="dxa"/>
          </w:tcPr>
          <w:p w:rsidR="008527E4" w:rsidRPr="00EA1A77" w:rsidRDefault="008527E4" w:rsidP="002F181C">
            <w:pPr>
              <w:pStyle w:val="bang0"/>
            </w:pPr>
          </w:p>
        </w:tc>
        <w:tc>
          <w:tcPr>
            <w:tcW w:w="450" w:type="dxa"/>
          </w:tcPr>
          <w:p w:rsidR="008527E4" w:rsidRPr="00EA1A77" w:rsidRDefault="00BF67D6"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F67D6" w:rsidP="002F181C">
            <w:pPr>
              <w:pStyle w:val="bang0"/>
            </w:pPr>
            <w:r>
              <w:t>0</w:t>
            </w:r>
          </w:p>
        </w:tc>
      </w:tr>
      <w:tr w:rsidR="00BC796D" w:rsidRPr="00EA1A77" w:rsidTr="00B37885">
        <w:trPr>
          <w:cantSplit/>
          <w:trHeight w:val="525"/>
        </w:trPr>
        <w:tc>
          <w:tcPr>
            <w:tcW w:w="1170" w:type="dxa"/>
          </w:tcPr>
          <w:p w:rsidR="00BC796D" w:rsidRPr="00EA1A77" w:rsidRDefault="00BC796D" w:rsidP="002F181C">
            <w:pPr>
              <w:pStyle w:val="bang0"/>
            </w:pPr>
            <w:r>
              <w:t>Kick-off project</w:t>
            </w:r>
          </w:p>
        </w:tc>
        <w:tc>
          <w:tcPr>
            <w:tcW w:w="990" w:type="dxa"/>
          </w:tcPr>
          <w:p w:rsidR="00BC796D" w:rsidRDefault="00BC796D" w:rsidP="002F181C">
            <w:pPr>
              <w:pStyle w:val="bang0"/>
            </w:pPr>
            <w:r>
              <w:t>1</w:t>
            </w:r>
          </w:p>
        </w:tc>
        <w:tc>
          <w:tcPr>
            <w:tcW w:w="990" w:type="dxa"/>
          </w:tcPr>
          <w:p w:rsidR="00BC796D" w:rsidRDefault="00BC796D" w:rsidP="002F181C">
            <w:pPr>
              <w:pStyle w:val="bang0"/>
            </w:pPr>
            <w:r>
              <w:t>100</w:t>
            </w:r>
          </w:p>
        </w:tc>
        <w:tc>
          <w:tcPr>
            <w:tcW w:w="540" w:type="dxa"/>
          </w:tcPr>
          <w:p w:rsidR="00BC796D" w:rsidRPr="00EA1A77" w:rsidRDefault="00BC796D" w:rsidP="002F181C">
            <w:pPr>
              <w:pStyle w:val="bang0"/>
            </w:pPr>
          </w:p>
        </w:tc>
        <w:tc>
          <w:tcPr>
            <w:tcW w:w="450" w:type="dxa"/>
          </w:tcPr>
          <w:p w:rsidR="00BC796D" w:rsidRDefault="00BC796D" w:rsidP="002F181C">
            <w:pPr>
              <w:pStyle w:val="bang0"/>
            </w:pPr>
            <w:r>
              <w:t>100</w:t>
            </w:r>
          </w:p>
        </w:tc>
        <w:tc>
          <w:tcPr>
            <w:tcW w:w="546" w:type="dxa"/>
          </w:tcPr>
          <w:p w:rsidR="00BC796D" w:rsidRPr="00EA1A77" w:rsidRDefault="00BC796D" w:rsidP="002F181C">
            <w:pPr>
              <w:pStyle w:val="bang0"/>
            </w:pPr>
          </w:p>
        </w:tc>
        <w:tc>
          <w:tcPr>
            <w:tcW w:w="444" w:type="dxa"/>
          </w:tcPr>
          <w:p w:rsidR="00BC796D" w:rsidRDefault="00BC796D" w:rsidP="002F181C">
            <w:pPr>
              <w:pStyle w:val="bang0"/>
            </w:pPr>
            <w:r>
              <w:t>0</w:t>
            </w:r>
          </w:p>
        </w:tc>
        <w:tc>
          <w:tcPr>
            <w:tcW w:w="552" w:type="dxa"/>
          </w:tcPr>
          <w:p w:rsidR="00BC796D" w:rsidRPr="00BC796D" w:rsidRDefault="00BC796D" w:rsidP="00B54459">
            <w:pPr>
              <w:pStyle w:val="BodyTextIndent"/>
              <w:rPr>
                <w:rFonts w:eastAsia="MS Mincho"/>
                <w:sz w:val="16"/>
                <w:szCs w:val="16"/>
              </w:rPr>
            </w:pPr>
          </w:p>
        </w:tc>
        <w:tc>
          <w:tcPr>
            <w:tcW w:w="438" w:type="dxa"/>
          </w:tcPr>
          <w:p w:rsidR="00BC796D" w:rsidRPr="00BC796D" w:rsidRDefault="00BC796D" w:rsidP="00B54459">
            <w:pPr>
              <w:pStyle w:val="BodyTextIndent"/>
              <w:rPr>
                <w:rFonts w:eastAsia="MS Mincho"/>
                <w:sz w:val="16"/>
                <w:szCs w:val="16"/>
              </w:rPr>
            </w:pPr>
            <w:r w:rsidRPr="00BC796D">
              <w:rPr>
                <w:rFonts w:eastAsia="MS Mincho"/>
                <w:sz w:val="16"/>
                <w:szCs w:val="16"/>
              </w:rPr>
              <w:t>0</w:t>
            </w:r>
          </w:p>
        </w:tc>
        <w:tc>
          <w:tcPr>
            <w:tcW w:w="630" w:type="dxa"/>
          </w:tcPr>
          <w:p w:rsidR="00BC796D" w:rsidRPr="00EA1A77" w:rsidRDefault="00BC796D" w:rsidP="002F181C">
            <w:pPr>
              <w:pStyle w:val="bang0"/>
            </w:pPr>
          </w:p>
        </w:tc>
        <w:tc>
          <w:tcPr>
            <w:tcW w:w="540" w:type="dxa"/>
          </w:tcPr>
          <w:p w:rsidR="00BC796D" w:rsidRDefault="00BC796D" w:rsidP="002F181C">
            <w:pPr>
              <w:pStyle w:val="bang0"/>
            </w:pPr>
            <w:r>
              <w:t>0</w:t>
            </w:r>
          </w:p>
        </w:tc>
        <w:tc>
          <w:tcPr>
            <w:tcW w:w="540" w:type="dxa"/>
          </w:tcPr>
          <w:p w:rsidR="00BC796D" w:rsidRPr="00EA1A77" w:rsidRDefault="00BC796D" w:rsidP="002F181C">
            <w:pPr>
              <w:pStyle w:val="bang0"/>
            </w:pPr>
          </w:p>
        </w:tc>
        <w:tc>
          <w:tcPr>
            <w:tcW w:w="450" w:type="dxa"/>
          </w:tcPr>
          <w:p w:rsidR="00BC796D" w:rsidRDefault="00BC796D" w:rsidP="002F181C">
            <w:pPr>
              <w:pStyle w:val="bang0"/>
            </w:pPr>
            <w:r>
              <w:t>0</w:t>
            </w:r>
          </w:p>
        </w:tc>
        <w:tc>
          <w:tcPr>
            <w:tcW w:w="450" w:type="dxa"/>
          </w:tcPr>
          <w:p w:rsidR="00BC796D" w:rsidRPr="00EA1A77" w:rsidRDefault="00BC796D" w:rsidP="002F181C">
            <w:pPr>
              <w:pStyle w:val="bang0"/>
            </w:pPr>
          </w:p>
        </w:tc>
        <w:tc>
          <w:tcPr>
            <w:tcW w:w="648" w:type="dxa"/>
          </w:tcPr>
          <w:p w:rsidR="00BC796D" w:rsidRDefault="00BC796D"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 xml:space="preserve">Project </w:t>
            </w:r>
            <w:r w:rsidR="00A1663E" w:rsidRPr="00EA1A77">
              <w:t>M</w:t>
            </w:r>
            <w:r w:rsidRPr="00EA1A77">
              <w:t>onitoring</w:t>
            </w:r>
          </w:p>
        </w:tc>
        <w:tc>
          <w:tcPr>
            <w:tcW w:w="990" w:type="dxa"/>
          </w:tcPr>
          <w:p w:rsidR="008527E4" w:rsidRPr="00EA1A77" w:rsidRDefault="00BF67D6" w:rsidP="002F181C">
            <w:pPr>
              <w:pStyle w:val="bang0"/>
            </w:pPr>
            <w:r>
              <w:t>20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5</w:t>
            </w:r>
          </w:p>
        </w:tc>
        <w:tc>
          <w:tcPr>
            <w:tcW w:w="546" w:type="dxa"/>
          </w:tcPr>
          <w:p w:rsidR="008527E4" w:rsidRPr="00EA1A77" w:rsidRDefault="008527E4" w:rsidP="002F181C">
            <w:pPr>
              <w:pStyle w:val="bang0"/>
            </w:pPr>
          </w:p>
        </w:tc>
        <w:tc>
          <w:tcPr>
            <w:tcW w:w="444" w:type="dxa"/>
          </w:tcPr>
          <w:p w:rsidR="008527E4" w:rsidRPr="00EA1A77" w:rsidRDefault="00BC796D" w:rsidP="002F181C">
            <w:pPr>
              <w:pStyle w:val="bang0"/>
            </w:pPr>
            <w:r>
              <w:t>20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C796D" w:rsidP="00B54459">
            <w:pPr>
              <w:pStyle w:val="BodyTextIndent"/>
              <w:rPr>
                <w:rFonts w:eastAsia="MS Mincho"/>
                <w:sz w:val="16"/>
                <w:szCs w:val="16"/>
              </w:rPr>
            </w:pPr>
            <w:r w:rsidRPr="00BC796D">
              <w:rPr>
                <w:rFonts w:eastAsia="MS Mincho"/>
                <w:sz w:val="16"/>
                <w:szCs w:val="16"/>
              </w:rPr>
              <w:t>20</w:t>
            </w:r>
          </w:p>
        </w:tc>
        <w:tc>
          <w:tcPr>
            <w:tcW w:w="630" w:type="dxa"/>
          </w:tcPr>
          <w:p w:rsidR="008527E4" w:rsidRPr="00EA1A77" w:rsidRDefault="008527E4" w:rsidP="002F181C">
            <w:pPr>
              <w:pStyle w:val="bang0"/>
            </w:pPr>
          </w:p>
        </w:tc>
        <w:tc>
          <w:tcPr>
            <w:tcW w:w="540" w:type="dxa"/>
          </w:tcPr>
          <w:p w:rsidR="008527E4" w:rsidRPr="00EA1A77" w:rsidRDefault="00BC796D" w:rsidP="002F181C">
            <w:pPr>
              <w:pStyle w:val="bang0"/>
            </w:pPr>
            <w:r>
              <w:t>40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15</w:t>
            </w:r>
          </w:p>
        </w:tc>
        <w:tc>
          <w:tcPr>
            <w:tcW w:w="450" w:type="dxa"/>
          </w:tcPr>
          <w:p w:rsidR="008527E4" w:rsidRPr="00EA1A77" w:rsidRDefault="008527E4" w:rsidP="002F181C">
            <w:pPr>
              <w:pStyle w:val="bang0"/>
            </w:pPr>
          </w:p>
        </w:tc>
        <w:tc>
          <w:tcPr>
            <w:tcW w:w="648" w:type="dxa"/>
          </w:tcPr>
          <w:p w:rsidR="008527E4" w:rsidRPr="00EA1A77" w:rsidRDefault="00BC796D" w:rsidP="002F181C">
            <w:pPr>
              <w:pStyle w:val="bang0"/>
            </w:pPr>
            <w:r>
              <w:t>10</w:t>
            </w:r>
          </w:p>
        </w:tc>
      </w:tr>
      <w:tr w:rsidR="00BC796D" w:rsidRPr="00EA1A77" w:rsidTr="00B37885">
        <w:trPr>
          <w:cantSplit/>
          <w:trHeight w:val="525"/>
        </w:trPr>
        <w:tc>
          <w:tcPr>
            <w:tcW w:w="1170" w:type="dxa"/>
          </w:tcPr>
          <w:p w:rsidR="008527E4" w:rsidRPr="00EA1A77" w:rsidRDefault="008527E4" w:rsidP="002F181C">
            <w:pPr>
              <w:pStyle w:val="bang0"/>
            </w:pPr>
            <w:r w:rsidRPr="00EA1A77">
              <w:t>Quality Assurance</w:t>
            </w:r>
          </w:p>
        </w:tc>
        <w:tc>
          <w:tcPr>
            <w:tcW w:w="990" w:type="dxa"/>
          </w:tcPr>
          <w:p w:rsidR="008527E4" w:rsidRPr="00EA1A77" w:rsidRDefault="00BF67D6" w:rsidP="002F181C">
            <w:pPr>
              <w:pStyle w:val="bang0"/>
            </w:pPr>
            <w:r>
              <w:t>2</w:t>
            </w:r>
            <w:r w:rsidR="00BC796D">
              <w:t>4</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C796D" w:rsidP="002F181C">
            <w:pPr>
              <w:pStyle w:val="bang0"/>
            </w:pPr>
            <w:r>
              <w:t>15</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C796D" w:rsidP="00B54459">
            <w:pPr>
              <w:pStyle w:val="BodyTextIndent"/>
              <w:rPr>
                <w:rFonts w:eastAsia="MS Mincho"/>
                <w:sz w:val="16"/>
                <w:szCs w:val="16"/>
              </w:rPr>
            </w:pPr>
            <w:r>
              <w:rPr>
                <w:rFonts w:eastAsia="MS Mincho"/>
                <w:sz w:val="16"/>
                <w:szCs w:val="16"/>
              </w:rPr>
              <w:t>30</w:t>
            </w:r>
          </w:p>
        </w:tc>
        <w:tc>
          <w:tcPr>
            <w:tcW w:w="630" w:type="dxa"/>
          </w:tcPr>
          <w:p w:rsidR="008527E4" w:rsidRPr="00EA1A77" w:rsidRDefault="008527E4" w:rsidP="002F181C">
            <w:pPr>
              <w:pStyle w:val="bang0"/>
            </w:pPr>
          </w:p>
        </w:tc>
        <w:tc>
          <w:tcPr>
            <w:tcW w:w="540" w:type="dxa"/>
          </w:tcPr>
          <w:p w:rsidR="008527E4" w:rsidRPr="00EA1A77" w:rsidRDefault="00BC796D" w:rsidP="002F181C">
            <w:pPr>
              <w:pStyle w:val="bang0"/>
            </w:pPr>
            <w:r>
              <w:t>15</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15</w:t>
            </w:r>
          </w:p>
        </w:tc>
        <w:tc>
          <w:tcPr>
            <w:tcW w:w="450" w:type="dxa"/>
          </w:tcPr>
          <w:p w:rsidR="008527E4" w:rsidRPr="00EA1A77" w:rsidRDefault="008527E4" w:rsidP="002F181C">
            <w:pPr>
              <w:pStyle w:val="bang0"/>
            </w:pPr>
          </w:p>
        </w:tc>
        <w:tc>
          <w:tcPr>
            <w:tcW w:w="648" w:type="dxa"/>
          </w:tcPr>
          <w:p w:rsidR="008527E4" w:rsidRPr="00EA1A77" w:rsidRDefault="00BC796D" w:rsidP="002F181C">
            <w:pPr>
              <w:pStyle w:val="bang0"/>
            </w:pPr>
            <w:r>
              <w:t>0</w:t>
            </w:r>
          </w:p>
        </w:tc>
      </w:tr>
      <w:tr w:rsidR="00BC796D" w:rsidRPr="00EA1A77" w:rsidTr="00B37885">
        <w:trPr>
          <w:cantSplit/>
          <w:trHeight w:val="525"/>
        </w:trPr>
        <w:tc>
          <w:tcPr>
            <w:tcW w:w="1170" w:type="dxa"/>
          </w:tcPr>
          <w:p w:rsidR="008527E4" w:rsidRPr="00EA1A77" w:rsidRDefault="008527E4" w:rsidP="002F181C">
            <w:pPr>
              <w:pStyle w:val="bang0"/>
            </w:pPr>
            <w:r w:rsidRPr="00EA1A77">
              <w:t>Training</w:t>
            </w:r>
          </w:p>
        </w:tc>
        <w:tc>
          <w:tcPr>
            <w:tcW w:w="990" w:type="dxa"/>
          </w:tcPr>
          <w:p w:rsidR="008527E4" w:rsidRPr="00EA1A77" w:rsidRDefault="00BF67D6" w:rsidP="002F181C">
            <w:pPr>
              <w:pStyle w:val="bang0"/>
            </w:pPr>
            <w:r>
              <w:t>50</w:t>
            </w:r>
          </w:p>
        </w:tc>
        <w:tc>
          <w:tcPr>
            <w:tcW w:w="990" w:type="dxa"/>
          </w:tcPr>
          <w:p w:rsidR="008527E4" w:rsidRPr="00EA1A77" w:rsidRDefault="00BF67D6" w:rsidP="002F181C">
            <w:pPr>
              <w:pStyle w:val="bang0"/>
            </w:pPr>
            <w:r>
              <w:t>100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0</w:t>
            </w:r>
          </w:p>
        </w:tc>
        <w:tc>
          <w:tcPr>
            <w:tcW w:w="546" w:type="dxa"/>
          </w:tcPr>
          <w:p w:rsidR="008527E4" w:rsidRPr="00EA1A77" w:rsidRDefault="008527E4" w:rsidP="002F181C">
            <w:pPr>
              <w:pStyle w:val="bang0"/>
            </w:pPr>
          </w:p>
        </w:tc>
        <w:tc>
          <w:tcPr>
            <w:tcW w:w="444" w:type="dxa"/>
          </w:tcPr>
          <w:p w:rsidR="008527E4" w:rsidRPr="00EA1A77" w:rsidRDefault="00BC796D" w:rsidP="002F181C">
            <w:pPr>
              <w:pStyle w:val="bang0"/>
            </w:pPr>
            <w:r>
              <w:t>20</w:t>
            </w:r>
          </w:p>
        </w:tc>
        <w:tc>
          <w:tcPr>
            <w:tcW w:w="552" w:type="dxa"/>
          </w:tcPr>
          <w:p w:rsidR="008527E4" w:rsidRPr="00BC796D" w:rsidRDefault="008527E4" w:rsidP="00B54459">
            <w:pPr>
              <w:pStyle w:val="BodyTextIndent"/>
              <w:rPr>
                <w:rFonts w:eastAsia="MS Mincho"/>
                <w:sz w:val="16"/>
                <w:szCs w:val="16"/>
              </w:rPr>
            </w:pPr>
          </w:p>
        </w:tc>
        <w:tc>
          <w:tcPr>
            <w:tcW w:w="438" w:type="dxa"/>
          </w:tcPr>
          <w:p w:rsidR="008527E4" w:rsidRPr="00BC796D" w:rsidRDefault="00BC796D" w:rsidP="00B54459">
            <w:pPr>
              <w:pStyle w:val="BodyTextIndent"/>
              <w:rPr>
                <w:rFonts w:eastAsia="MS Mincho"/>
                <w:sz w:val="16"/>
                <w:szCs w:val="16"/>
              </w:rPr>
            </w:pPr>
            <w:r>
              <w:rPr>
                <w:rFonts w:eastAsia="MS Mincho"/>
                <w:sz w:val="16"/>
                <w:szCs w:val="16"/>
              </w:rPr>
              <w:t>60</w:t>
            </w:r>
          </w:p>
        </w:tc>
        <w:tc>
          <w:tcPr>
            <w:tcW w:w="630" w:type="dxa"/>
          </w:tcPr>
          <w:p w:rsidR="008527E4" w:rsidRPr="00EA1A77" w:rsidRDefault="008527E4" w:rsidP="002F181C">
            <w:pPr>
              <w:pStyle w:val="bang0"/>
            </w:pPr>
          </w:p>
        </w:tc>
        <w:tc>
          <w:tcPr>
            <w:tcW w:w="540" w:type="dxa"/>
          </w:tcPr>
          <w:p w:rsidR="008527E4" w:rsidRPr="00EA1A77" w:rsidRDefault="00BC796D" w:rsidP="002F181C">
            <w:pPr>
              <w:pStyle w:val="bang0"/>
            </w:pPr>
            <w:r>
              <w:t>20</w:t>
            </w:r>
          </w:p>
        </w:tc>
        <w:tc>
          <w:tcPr>
            <w:tcW w:w="540" w:type="dxa"/>
          </w:tcPr>
          <w:p w:rsidR="008527E4" w:rsidRPr="00EA1A77" w:rsidRDefault="008527E4" w:rsidP="002F181C">
            <w:pPr>
              <w:pStyle w:val="bang0"/>
            </w:pPr>
          </w:p>
        </w:tc>
        <w:tc>
          <w:tcPr>
            <w:tcW w:w="450" w:type="dxa"/>
          </w:tcPr>
          <w:p w:rsidR="008527E4" w:rsidRPr="00EA1A77" w:rsidRDefault="00BC796D" w:rsidP="002F181C">
            <w:pPr>
              <w:pStyle w:val="bang0"/>
            </w:pPr>
            <w:r>
              <w:t>0</w:t>
            </w:r>
          </w:p>
        </w:tc>
        <w:tc>
          <w:tcPr>
            <w:tcW w:w="450" w:type="dxa"/>
          </w:tcPr>
          <w:p w:rsidR="008527E4" w:rsidRPr="00EA1A77" w:rsidRDefault="008527E4" w:rsidP="002F181C">
            <w:pPr>
              <w:pStyle w:val="bang0"/>
            </w:pPr>
          </w:p>
        </w:tc>
        <w:tc>
          <w:tcPr>
            <w:tcW w:w="648" w:type="dxa"/>
          </w:tcPr>
          <w:p w:rsidR="008527E4" w:rsidRPr="00EA1A77" w:rsidRDefault="00BC796D" w:rsidP="002F181C">
            <w:pPr>
              <w:pStyle w:val="bang0"/>
            </w:pPr>
            <w:r>
              <w:t>0</w:t>
            </w:r>
          </w:p>
        </w:tc>
      </w:tr>
      <w:tr w:rsidR="00B37885" w:rsidRPr="00EA1A77" w:rsidTr="00B37885">
        <w:trPr>
          <w:cantSplit/>
          <w:trHeight w:val="465"/>
        </w:trPr>
        <w:tc>
          <w:tcPr>
            <w:tcW w:w="1170" w:type="dxa"/>
            <w:shd w:val="clear" w:color="auto" w:fill="D9D9D9"/>
          </w:tcPr>
          <w:p w:rsidR="008527E4" w:rsidRPr="00CC7543" w:rsidRDefault="008527E4" w:rsidP="002F181C">
            <w:pPr>
              <w:pStyle w:val="bang0"/>
            </w:pPr>
            <w:r w:rsidRPr="00CC7543">
              <w:t>Total</w:t>
            </w:r>
          </w:p>
        </w:tc>
        <w:tc>
          <w:tcPr>
            <w:tcW w:w="990" w:type="dxa"/>
            <w:shd w:val="clear" w:color="auto" w:fill="D9D9D9"/>
          </w:tcPr>
          <w:p w:rsidR="008527E4" w:rsidRPr="00EA1A77" w:rsidRDefault="00BC796D" w:rsidP="002F181C">
            <w:pPr>
              <w:pStyle w:val="bang0"/>
            </w:pPr>
            <w:r>
              <w:t>325</w:t>
            </w:r>
          </w:p>
        </w:tc>
        <w:tc>
          <w:tcPr>
            <w:tcW w:w="990" w:type="dxa"/>
            <w:shd w:val="clear" w:color="auto" w:fill="D9D9D9"/>
          </w:tcPr>
          <w:p w:rsidR="008527E4" w:rsidRPr="00EA1A77" w:rsidRDefault="008527E4" w:rsidP="002F181C">
            <w:pPr>
              <w:pStyle w:val="bang0"/>
            </w:pPr>
          </w:p>
        </w:tc>
        <w:tc>
          <w:tcPr>
            <w:tcW w:w="540" w:type="dxa"/>
            <w:shd w:val="clear" w:color="auto" w:fill="D9D9D9"/>
          </w:tcPr>
          <w:p w:rsidR="008527E4" w:rsidRPr="00EA1A77" w:rsidRDefault="008527E4" w:rsidP="002F181C">
            <w:pPr>
              <w:pStyle w:val="bang0"/>
            </w:pPr>
          </w:p>
        </w:tc>
        <w:tc>
          <w:tcPr>
            <w:tcW w:w="450" w:type="dxa"/>
            <w:shd w:val="clear" w:color="auto" w:fill="D9D9D9"/>
          </w:tcPr>
          <w:p w:rsidR="008527E4" w:rsidRPr="00EA1A77" w:rsidRDefault="008527E4" w:rsidP="002F181C">
            <w:pPr>
              <w:pStyle w:val="bang0"/>
            </w:pPr>
          </w:p>
        </w:tc>
        <w:tc>
          <w:tcPr>
            <w:tcW w:w="546" w:type="dxa"/>
            <w:shd w:val="clear" w:color="auto" w:fill="D9D9D9"/>
          </w:tcPr>
          <w:p w:rsidR="008527E4" w:rsidRPr="00EA1A77" w:rsidRDefault="008527E4" w:rsidP="002F181C">
            <w:pPr>
              <w:pStyle w:val="bang0"/>
            </w:pPr>
          </w:p>
        </w:tc>
        <w:tc>
          <w:tcPr>
            <w:tcW w:w="444" w:type="dxa"/>
            <w:shd w:val="clear" w:color="auto" w:fill="D9D9D9"/>
          </w:tcPr>
          <w:p w:rsidR="008527E4" w:rsidRPr="00EA1A77" w:rsidRDefault="008527E4" w:rsidP="002F181C">
            <w:pPr>
              <w:pStyle w:val="bang0"/>
            </w:pPr>
          </w:p>
        </w:tc>
        <w:tc>
          <w:tcPr>
            <w:tcW w:w="552" w:type="dxa"/>
            <w:shd w:val="clear" w:color="auto" w:fill="D9D9D9"/>
          </w:tcPr>
          <w:p w:rsidR="008527E4" w:rsidRPr="00EA1A77" w:rsidRDefault="008527E4" w:rsidP="00B54459">
            <w:pPr>
              <w:pStyle w:val="BodyTextIndent"/>
            </w:pPr>
          </w:p>
        </w:tc>
        <w:tc>
          <w:tcPr>
            <w:tcW w:w="438" w:type="dxa"/>
            <w:shd w:val="clear" w:color="auto" w:fill="D9D9D9"/>
          </w:tcPr>
          <w:p w:rsidR="008527E4" w:rsidRPr="00EA1A77" w:rsidRDefault="008527E4" w:rsidP="00B54459">
            <w:pPr>
              <w:pStyle w:val="BodyTextIndent"/>
            </w:pPr>
          </w:p>
        </w:tc>
        <w:tc>
          <w:tcPr>
            <w:tcW w:w="630" w:type="dxa"/>
            <w:shd w:val="clear" w:color="auto" w:fill="D9D9D9"/>
          </w:tcPr>
          <w:p w:rsidR="008527E4" w:rsidRPr="00EA1A77" w:rsidRDefault="008527E4" w:rsidP="002F181C">
            <w:pPr>
              <w:pStyle w:val="bang0"/>
            </w:pPr>
          </w:p>
        </w:tc>
        <w:tc>
          <w:tcPr>
            <w:tcW w:w="540" w:type="dxa"/>
            <w:shd w:val="clear" w:color="auto" w:fill="D9D9D9"/>
          </w:tcPr>
          <w:p w:rsidR="008527E4" w:rsidRPr="00EA1A77" w:rsidRDefault="008527E4" w:rsidP="002F181C">
            <w:pPr>
              <w:pStyle w:val="bang0"/>
            </w:pPr>
          </w:p>
        </w:tc>
        <w:tc>
          <w:tcPr>
            <w:tcW w:w="540" w:type="dxa"/>
            <w:shd w:val="clear" w:color="auto" w:fill="D9D9D9"/>
          </w:tcPr>
          <w:p w:rsidR="008527E4" w:rsidRPr="00EA1A77" w:rsidRDefault="008527E4" w:rsidP="002F181C">
            <w:pPr>
              <w:pStyle w:val="bang0"/>
            </w:pPr>
          </w:p>
        </w:tc>
        <w:tc>
          <w:tcPr>
            <w:tcW w:w="450" w:type="dxa"/>
            <w:shd w:val="clear" w:color="auto" w:fill="D9D9D9"/>
          </w:tcPr>
          <w:p w:rsidR="008527E4" w:rsidRPr="00EA1A77" w:rsidRDefault="008527E4" w:rsidP="002F181C">
            <w:pPr>
              <w:pStyle w:val="bang0"/>
            </w:pPr>
          </w:p>
        </w:tc>
        <w:tc>
          <w:tcPr>
            <w:tcW w:w="450" w:type="dxa"/>
            <w:shd w:val="clear" w:color="auto" w:fill="D9D9D9"/>
          </w:tcPr>
          <w:p w:rsidR="008527E4" w:rsidRPr="00EA1A77" w:rsidRDefault="008527E4" w:rsidP="002F181C">
            <w:pPr>
              <w:pStyle w:val="bang0"/>
            </w:pPr>
          </w:p>
        </w:tc>
        <w:tc>
          <w:tcPr>
            <w:tcW w:w="648" w:type="dxa"/>
            <w:shd w:val="clear" w:color="auto" w:fill="D9D9D9"/>
          </w:tcPr>
          <w:p w:rsidR="008527E4" w:rsidRPr="00EA1A77" w:rsidRDefault="008527E4" w:rsidP="002F181C">
            <w:pPr>
              <w:pStyle w:val="bang0"/>
            </w:pPr>
          </w:p>
        </w:tc>
      </w:tr>
    </w:tbl>
    <w:p w:rsidR="008527E4" w:rsidRDefault="008527E4" w:rsidP="00B54459">
      <w:pPr>
        <w:pStyle w:val="Heading2"/>
      </w:pPr>
      <w:bookmarkStart w:id="19" w:name="_Toc368438016"/>
      <w:r>
        <w:t>Schedule</w:t>
      </w:r>
      <w:bookmarkEnd w:id="19"/>
    </w:p>
    <w:p w:rsidR="00DD0B67" w:rsidRPr="00A45930" w:rsidRDefault="008527E4" w:rsidP="00A45930">
      <w:pPr>
        <w:pStyle w:val="Heading3"/>
        <w:rPr>
          <w:rFonts w:eastAsia="MS Mincho"/>
        </w:rPr>
      </w:pPr>
      <w:r w:rsidRPr="00AE7BF1">
        <w:rPr>
          <w:rFonts w:eastAsia="MS Mincho"/>
        </w:rPr>
        <w:t>Project Milestone &amp; Deliverables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437275">
            <w:pPr>
              <w:pStyle w:val="Bangheader"/>
            </w:pPr>
            <w:r w:rsidRPr="00EA1A77">
              <w:t>No</w:t>
            </w:r>
          </w:p>
        </w:tc>
        <w:tc>
          <w:tcPr>
            <w:tcW w:w="1890" w:type="dxa"/>
            <w:shd w:val="clear" w:color="auto" w:fill="D9D9D9"/>
          </w:tcPr>
          <w:p w:rsidR="008527E4" w:rsidRPr="00EA1A77" w:rsidRDefault="008527E4" w:rsidP="00437275">
            <w:pPr>
              <w:pStyle w:val="Bangheader"/>
            </w:pPr>
            <w:r w:rsidRPr="00EA1A77">
              <w:t>Stage</w:t>
            </w:r>
          </w:p>
        </w:tc>
        <w:tc>
          <w:tcPr>
            <w:tcW w:w="1260" w:type="dxa"/>
            <w:shd w:val="clear" w:color="auto" w:fill="D9D9D9"/>
          </w:tcPr>
          <w:p w:rsidR="008527E4" w:rsidRPr="00EA1A77" w:rsidRDefault="008527E4" w:rsidP="00437275">
            <w:pPr>
              <w:pStyle w:val="Bangheader"/>
            </w:pPr>
            <w:r w:rsidRPr="00EA1A77">
              <w:t>Committed Delivery date</w:t>
            </w:r>
          </w:p>
        </w:tc>
        <w:tc>
          <w:tcPr>
            <w:tcW w:w="3420" w:type="dxa"/>
            <w:shd w:val="clear" w:color="auto" w:fill="D9D9D9"/>
          </w:tcPr>
          <w:p w:rsidR="008527E4" w:rsidRPr="00EA1A77" w:rsidRDefault="008527E4" w:rsidP="00437275">
            <w:pPr>
              <w:pStyle w:val="Bangheader"/>
            </w:pPr>
            <w:r w:rsidRPr="00EA1A77">
              <w:t>Description of Deliverable</w:t>
            </w:r>
          </w:p>
        </w:tc>
        <w:tc>
          <w:tcPr>
            <w:tcW w:w="1710" w:type="dxa"/>
            <w:shd w:val="clear" w:color="auto" w:fill="D9D9D9"/>
          </w:tcPr>
          <w:p w:rsidR="008527E4" w:rsidRPr="00EA1A77" w:rsidRDefault="008527E4" w:rsidP="00437275">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437275">
            <w:pPr>
              <w:pStyle w:val="StylebangcategoryWhiteLeft"/>
            </w:pPr>
            <w:r w:rsidRPr="00EA1A77">
              <w:t>Initiation</w:t>
            </w:r>
          </w:p>
        </w:tc>
        <w:tc>
          <w:tcPr>
            <w:tcW w:w="1260" w:type="dxa"/>
            <w:shd w:val="clear" w:color="auto" w:fill="auto"/>
            <w:vAlign w:val="center"/>
          </w:tcPr>
          <w:p w:rsidR="008527E4" w:rsidRPr="00EA1A77" w:rsidRDefault="008527E4" w:rsidP="002F181C">
            <w:pPr>
              <w:pStyle w:val="bang0"/>
            </w:pPr>
          </w:p>
        </w:tc>
        <w:tc>
          <w:tcPr>
            <w:tcW w:w="5130" w:type="dxa"/>
            <w:gridSpan w:val="2"/>
            <w:shd w:val="clear" w:color="auto" w:fill="auto"/>
            <w:vAlign w:val="center"/>
          </w:tcPr>
          <w:p w:rsidR="008527E4" w:rsidRPr="00EA1A77" w:rsidRDefault="008527E4" w:rsidP="002F181C">
            <w:pPr>
              <w:pStyle w:val="bang0"/>
            </w:pPr>
            <w:r w:rsidRPr="00EA1A77">
              <w:t>Project goals and scope defined, milestone description defined, resource committed</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lastRenderedPageBreak/>
              <w:t>Definition</w:t>
            </w:r>
          </w:p>
        </w:tc>
        <w:tc>
          <w:tcPr>
            <w:tcW w:w="1260" w:type="dxa"/>
            <w:shd w:val="clear" w:color="auto" w:fill="auto"/>
            <w:vAlign w:val="center"/>
          </w:tcPr>
          <w:p w:rsidR="007D3ABE" w:rsidRPr="00EA1A77" w:rsidRDefault="007D3ABE" w:rsidP="002F181C">
            <w:pPr>
              <w:pStyle w:val="bang0"/>
            </w:pPr>
            <w:r>
              <w:t>20-09-2013</w:t>
            </w:r>
          </w:p>
        </w:tc>
        <w:tc>
          <w:tcPr>
            <w:tcW w:w="5130" w:type="dxa"/>
            <w:gridSpan w:val="2"/>
            <w:shd w:val="clear" w:color="auto" w:fill="auto"/>
            <w:vAlign w:val="center"/>
          </w:tcPr>
          <w:p w:rsidR="007D3ABE" w:rsidRPr="00EA1A77" w:rsidRDefault="007D3ABE" w:rsidP="002F181C">
            <w:pPr>
              <w:pStyle w:val="bang0"/>
            </w:pPr>
            <w:r w:rsidRPr="00EA1A77">
              <w:t>Requirements agreed, Project plan reviewed</w:t>
            </w:r>
          </w:p>
        </w:tc>
      </w:tr>
      <w:tr w:rsidR="007D3ABE" w:rsidRPr="00EA1A77" w:rsidTr="00F453FA">
        <w:tc>
          <w:tcPr>
            <w:tcW w:w="540" w:type="dxa"/>
            <w:vAlign w:val="center"/>
          </w:tcPr>
          <w:p w:rsidR="007D3ABE" w:rsidRPr="00EA1A77" w:rsidRDefault="007D3ABE" w:rsidP="00C661CA">
            <w:pPr>
              <w:pStyle w:val="bang0"/>
            </w:pPr>
            <w:r w:rsidRPr="00EA1A77">
              <w:t>1</w:t>
            </w:r>
          </w:p>
        </w:tc>
        <w:tc>
          <w:tcPr>
            <w:tcW w:w="1890" w:type="dxa"/>
            <w:vAlign w:val="center"/>
          </w:tcPr>
          <w:p w:rsidR="007D3ABE" w:rsidRPr="00EA1A77" w:rsidRDefault="007D3ABE" w:rsidP="00C661CA">
            <w:pPr>
              <w:pStyle w:val="bang0"/>
              <w:rPr>
                <w:lang w:eastAsia="ja-JP"/>
              </w:rPr>
            </w:pPr>
            <w:r w:rsidRPr="007D3ABE">
              <w:t>Software Requirement Specs - SRS</w:t>
            </w:r>
          </w:p>
        </w:tc>
        <w:tc>
          <w:tcPr>
            <w:tcW w:w="1260" w:type="dxa"/>
            <w:vAlign w:val="center"/>
          </w:tcPr>
          <w:p w:rsidR="007D3ABE" w:rsidRPr="00EA1A77"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p w:rsidR="007D3ABE" w:rsidRPr="00EA1A77" w:rsidRDefault="007D3ABE" w:rsidP="00C661CA">
            <w:pPr>
              <w:pStyle w:val="bang0"/>
            </w:pPr>
          </w:p>
        </w:tc>
      </w:tr>
      <w:tr w:rsidR="007D3ABE" w:rsidRPr="00EA1A77" w:rsidTr="00F453FA">
        <w:tc>
          <w:tcPr>
            <w:tcW w:w="540" w:type="dxa"/>
            <w:vAlign w:val="center"/>
          </w:tcPr>
          <w:p w:rsidR="007D3ABE" w:rsidRPr="00EA1A77" w:rsidRDefault="007D3ABE" w:rsidP="00C661CA">
            <w:pPr>
              <w:pStyle w:val="bang0"/>
            </w:pPr>
            <w:r>
              <w:t>2</w:t>
            </w:r>
          </w:p>
        </w:tc>
        <w:tc>
          <w:tcPr>
            <w:tcW w:w="1890" w:type="dxa"/>
            <w:vAlign w:val="center"/>
          </w:tcPr>
          <w:p w:rsidR="007D3ABE" w:rsidRPr="00EA1A77" w:rsidRDefault="007D3ABE" w:rsidP="00C661CA">
            <w:pPr>
              <w:pStyle w:val="bang0"/>
              <w:rPr>
                <w:lang w:eastAsia="ja-JP"/>
              </w:rPr>
            </w:pPr>
            <w:r>
              <w:t>Project Plan</w:t>
            </w:r>
          </w:p>
        </w:tc>
        <w:tc>
          <w:tcPr>
            <w:tcW w:w="1260" w:type="dxa"/>
            <w:vAlign w:val="center"/>
          </w:tcPr>
          <w:p w:rsidR="007D3ABE" w:rsidRPr="00EA1A77"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tc>
      </w:tr>
      <w:tr w:rsidR="007D3ABE" w:rsidRPr="00EA1A77" w:rsidTr="00F453FA">
        <w:tc>
          <w:tcPr>
            <w:tcW w:w="540" w:type="dxa"/>
            <w:vAlign w:val="center"/>
          </w:tcPr>
          <w:p w:rsidR="007D3ABE" w:rsidRDefault="007D3ABE" w:rsidP="00C661CA">
            <w:pPr>
              <w:pStyle w:val="bang0"/>
            </w:pPr>
            <w:r>
              <w:t>3</w:t>
            </w:r>
          </w:p>
        </w:tc>
        <w:tc>
          <w:tcPr>
            <w:tcW w:w="1890" w:type="dxa"/>
            <w:vAlign w:val="center"/>
          </w:tcPr>
          <w:p w:rsidR="007D3ABE" w:rsidRDefault="007D3ABE" w:rsidP="00C661CA">
            <w:pPr>
              <w:pStyle w:val="bang0"/>
            </w:pPr>
            <w:r>
              <w:t>Q&amp;A Management Sheet</w:t>
            </w:r>
          </w:p>
        </w:tc>
        <w:tc>
          <w:tcPr>
            <w:tcW w:w="1260" w:type="dxa"/>
            <w:vAlign w:val="center"/>
          </w:tcPr>
          <w:p w:rsidR="007D3ABE"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tc>
      </w:tr>
      <w:tr w:rsidR="007D3ABE" w:rsidRPr="00EA1A77" w:rsidTr="00F453FA">
        <w:tc>
          <w:tcPr>
            <w:tcW w:w="540" w:type="dxa"/>
            <w:vAlign w:val="center"/>
          </w:tcPr>
          <w:p w:rsidR="007D3ABE" w:rsidRDefault="007D3ABE" w:rsidP="00C661CA">
            <w:pPr>
              <w:pStyle w:val="bang0"/>
            </w:pPr>
            <w:r>
              <w:t>4</w:t>
            </w:r>
          </w:p>
        </w:tc>
        <w:tc>
          <w:tcPr>
            <w:tcW w:w="1890" w:type="dxa"/>
            <w:vAlign w:val="center"/>
          </w:tcPr>
          <w:p w:rsidR="007D3ABE" w:rsidRDefault="007D3ABE" w:rsidP="00C661CA">
            <w:pPr>
              <w:pStyle w:val="bang0"/>
              <w:rPr>
                <w:lang w:eastAsia="ja-JP"/>
              </w:rPr>
            </w:pPr>
            <w:r>
              <w:t>Progress Report</w:t>
            </w:r>
            <w:r w:rsidR="00D85828">
              <w:t xml:space="preserve"> 1</w:t>
            </w:r>
          </w:p>
        </w:tc>
        <w:tc>
          <w:tcPr>
            <w:tcW w:w="1260" w:type="dxa"/>
            <w:vAlign w:val="center"/>
          </w:tcPr>
          <w:p w:rsidR="007D3ABE" w:rsidRDefault="007D3ABE" w:rsidP="00C661CA">
            <w:pPr>
              <w:pStyle w:val="bang0"/>
            </w:pPr>
            <w:r>
              <w:t>20-09-2013</w:t>
            </w:r>
          </w:p>
        </w:tc>
        <w:tc>
          <w:tcPr>
            <w:tcW w:w="3420" w:type="dxa"/>
            <w:vAlign w:val="center"/>
          </w:tcPr>
          <w:p w:rsidR="007D3ABE" w:rsidRPr="00EA1A77" w:rsidRDefault="00FE0D2A" w:rsidP="00C661CA">
            <w:pPr>
              <w:pStyle w:val="bang0"/>
            </w:pPr>
            <w:r w:rsidRPr="00EA1A77">
              <w:t xml:space="preserve">Criteria: </w:t>
            </w:r>
            <w:r>
              <w:t>D</w:t>
            </w:r>
            <w:r w:rsidRPr="00EA1A77">
              <w:t>ocumentation reviewed</w:t>
            </w:r>
          </w:p>
        </w:tc>
        <w:tc>
          <w:tcPr>
            <w:tcW w:w="1710" w:type="dxa"/>
            <w:vAlign w:val="center"/>
          </w:tcPr>
          <w:p w:rsidR="007D3ABE" w:rsidRPr="00EA1A77" w:rsidRDefault="007D3ABE" w:rsidP="00C661CA">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Solution</w:t>
            </w:r>
          </w:p>
        </w:tc>
        <w:tc>
          <w:tcPr>
            <w:tcW w:w="1260" w:type="dxa"/>
            <w:shd w:val="clear" w:color="auto" w:fill="auto"/>
            <w:vAlign w:val="center"/>
          </w:tcPr>
          <w:p w:rsidR="007D3ABE" w:rsidRPr="00EA1A77" w:rsidRDefault="001132C6" w:rsidP="002F181C">
            <w:pPr>
              <w:pStyle w:val="bang0"/>
            </w:pPr>
            <w:r>
              <w:t>09-10-</w:t>
            </w:r>
            <w:r w:rsidR="007D3ABE">
              <w:t>2013</w:t>
            </w:r>
          </w:p>
        </w:tc>
        <w:tc>
          <w:tcPr>
            <w:tcW w:w="5130" w:type="dxa"/>
            <w:gridSpan w:val="2"/>
            <w:shd w:val="clear" w:color="auto" w:fill="auto"/>
            <w:vAlign w:val="center"/>
          </w:tcPr>
          <w:p w:rsidR="007D3ABE" w:rsidRPr="00EA1A77" w:rsidRDefault="007D3ABE" w:rsidP="002F181C">
            <w:pPr>
              <w:pStyle w:val="bang0"/>
            </w:pPr>
            <w:r w:rsidRPr="00EA1A77">
              <w:t>Design reviewed and stable</w:t>
            </w:r>
          </w:p>
        </w:tc>
      </w:tr>
      <w:tr w:rsidR="007D3ABE" w:rsidRPr="00EA1A77" w:rsidTr="00F453FA">
        <w:tc>
          <w:tcPr>
            <w:tcW w:w="540" w:type="dxa"/>
            <w:vAlign w:val="center"/>
          </w:tcPr>
          <w:p w:rsidR="007D3ABE" w:rsidRPr="00EA1A77" w:rsidRDefault="007D3ABE" w:rsidP="002F181C">
            <w:pPr>
              <w:pStyle w:val="bang0"/>
            </w:pPr>
            <w:r>
              <w:t>1</w:t>
            </w:r>
          </w:p>
        </w:tc>
        <w:tc>
          <w:tcPr>
            <w:tcW w:w="1890" w:type="dxa"/>
            <w:vAlign w:val="center"/>
          </w:tcPr>
          <w:p w:rsidR="007D3ABE" w:rsidRPr="00EA1A77" w:rsidRDefault="007D3ABE" w:rsidP="002F181C">
            <w:pPr>
              <w:pStyle w:val="bang0"/>
              <w:rPr>
                <w:lang w:eastAsia="ja-JP"/>
              </w:rPr>
            </w:pPr>
            <w:r>
              <w:t>Architecture Design</w:t>
            </w:r>
          </w:p>
        </w:tc>
        <w:tc>
          <w:tcPr>
            <w:tcW w:w="1260" w:type="dxa"/>
            <w:vAlign w:val="center"/>
          </w:tcPr>
          <w:p w:rsidR="007D3ABE" w:rsidRPr="00EA1A77" w:rsidRDefault="001132C6" w:rsidP="002F181C">
            <w:pPr>
              <w:pStyle w:val="bang0"/>
            </w:pPr>
            <w:r>
              <w:t>09-10-2013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Pr="00EA1A77" w:rsidRDefault="007D3ABE" w:rsidP="002F181C">
            <w:pPr>
              <w:pStyle w:val="bang0"/>
            </w:pPr>
            <w:r>
              <w:t>2</w:t>
            </w:r>
          </w:p>
        </w:tc>
        <w:tc>
          <w:tcPr>
            <w:tcW w:w="1890" w:type="dxa"/>
            <w:vAlign w:val="center"/>
          </w:tcPr>
          <w:p w:rsidR="007D3ABE" w:rsidRPr="00EA1A77" w:rsidRDefault="007D3ABE" w:rsidP="002F181C">
            <w:pPr>
              <w:pStyle w:val="bang0"/>
            </w:pPr>
            <w:r>
              <w:t xml:space="preserve">Screen </w:t>
            </w:r>
            <w:r w:rsidR="00B37885">
              <w:t>Design</w:t>
            </w:r>
            <w:r w:rsidRPr="00EA1A77">
              <w:t xml:space="preserve"> </w:t>
            </w:r>
          </w:p>
        </w:tc>
        <w:tc>
          <w:tcPr>
            <w:tcW w:w="1260" w:type="dxa"/>
            <w:vAlign w:val="center"/>
          </w:tcPr>
          <w:p w:rsidR="007D3ABE" w:rsidRPr="00EA1A77" w:rsidRDefault="001132C6" w:rsidP="002F181C">
            <w:pPr>
              <w:pStyle w:val="bang0"/>
            </w:pPr>
            <w:r>
              <w:t>09-10-2013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Default="007D3ABE" w:rsidP="002F181C">
            <w:pPr>
              <w:pStyle w:val="bang0"/>
            </w:pPr>
            <w:r>
              <w:t>3</w:t>
            </w:r>
          </w:p>
        </w:tc>
        <w:tc>
          <w:tcPr>
            <w:tcW w:w="1890" w:type="dxa"/>
            <w:vAlign w:val="center"/>
          </w:tcPr>
          <w:p w:rsidR="007D3ABE" w:rsidRPr="00EA1A77" w:rsidRDefault="007D3ABE" w:rsidP="002F181C">
            <w:pPr>
              <w:pStyle w:val="bang0"/>
              <w:rPr>
                <w:lang w:eastAsia="ja-JP"/>
              </w:rPr>
            </w:pPr>
            <w:r w:rsidRPr="007D3ABE">
              <w:t>Database design</w:t>
            </w:r>
          </w:p>
        </w:tc>
        <w:tc>
          <w:tcPr>
            <w:tcW w:w="1260" w:type="dxa"/>
            <w:vAlign w:val="center"/>
          </w:tcPr>
          <w:p w:rsidR="007D3ABE" w:rsidRDefault="001132C6" w:rsidP="002F181C">
            <w:pPr>
              <w:pStyle w:val="bang0"/>
            </w:pPr>
            <w:r>
              <w:t>09-10-2013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1132C6" w:rsidRPr="00EA1A77" w:rsidTr="00F453FA">
        <w:tc>
          <w:tcPr>
            <w:tcW w:w="540" w:type="dxa"/>
            <w:vAlign w:val="center"/>
          </w:tcPr>
          <w:p w:rsidR="001132C6" w:rsidRDefault="001132C6" w:rsidP="002F181C">
            <w:pPr>
              <w:pStyle w:val="bang0"/>
            </w:pPr>
            <w:r>
              <w:t>4</w:t>
            </w:r>
          </w:p>
        </w:tc>
        <w:tc>
          <w:tcPr>
            <w:tcW w:w="1890" w:type="dxa"/>
            <w:vAlign w:val="center"/>
          </w:tcPr>
          <w:p w:rsidR="001132C6" w:rsidRDefault="001132C6" w:rsidP="002F181C">
            <w:pPr>
              <w:pStyle w:val="bang0"/>
              <w:rPr>
                <w:lang w:eastAsia="ja-JP"/>
              </w:rPr>
            </w:pPr>
            <w:r>
              <w:t>Progress Report</w:t>
            </w:r>
            <w:r w:rsidR="00D85828">
              <w:t xml:space="preserve"> 2</w:t>
            </w:r>
          </w:p>
        </w:tc>
        <w:tc>
          <w:tcPr>
            <w:tcW w:w="1260" w:type="dxa"/>
            <w:vAlign w:val="center"/>
          </w:tcPr>
          <w:p w:rsidR="001132C6" w:rsidRDefault="001132C6" w:rsidP="002F181C">
            <w:pPr>
              <w:pStyle w:val="bang0"/>
            </w:pPr>
            <w:r>
              <w:t>09-10-2013</w:t>
            </w:r>
          </w:p>
        </w:tc>
        <w:tc>
          <w:tcPr>
            <w:tcW w:w="3420" w:type="dxa"/>
            <w:vAlign w:val="center"/>
          </w:tcPr>
          <w:p w:rsidR="001132C6" w:rsidRPr="00EA1A77" w:rsidRDefault="001132C6" w:rsidP="002F181C">
            <w:pPr>
              <w:pStyle w:val="bang0"/>
            </w:pPr>
            <w:r w:rsidRPr="00EA1A77">
              <w:t xml:space="preserve">Criteria: </w:t>
            </w:r>
            <w:r>
              <w:t>D</w:t>
            </w:r>
            <w:r w:rsidRPr="00EA1A77">
              <w:t>ocumentation reviewed</w:t>
            </w:r>
          </w:p>
        </w:tc>
        <w:tc>
          <w:tcPr>
            <w:tcW w:w="1710" w:type="dxa"/>
            <w:vAlign w:val="center"/>
          </w:tcPr>
          <w:p w:rsidR="001132C6" w:rsidRPr="00EA1A77" w:rsidRDefault="001132C6" w:rsidP="002F181C">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Construction</w:t>
            </w:r>
          </w:p>
        </w:tc>
        <w:tc>
          <w:tcPr>
            <w:tcW w:w="1260" w:type="dxa"/>
            <w:shd w:val="clear" w:color="auto" w:fill="auto"/>
            <w:vAlign w:val="center"/>
          </w:tcPr>
          <w:p w:rsidR="007D3ABE" w:rsidRPr="00EA1A77" w:rsidRDefault="001132C6" w:rsidP="002F181C">
            <w:pPr>
              <w:pStyle w:val="bang0"/>
            </w:pPr>
            <w:r>
              <w:t>28-11-2013</w:t>
            </w:r>
          </w:p>
        </w:tc>
        <w:tc>
          <w:tcPr>
            <w:tcW w:w="5130" w:type="dxa"/>
            <w:gridSpan w:val="2"/>
            <w:shd w:val="clear" w:color="auto" w:fill="auto"/>
            <w:vAlign w:val="center"/>
          </w:tcPr>
          <w:p w:rsidR="007D3ABE" w:rsidRPr="00EA1A77" w:rsidRDefault="007D3ABE" w:rsidP="001132C6">
            <w:pPr>
              <w:pStyle w:val="bang0"/>
            </w:pPr>
            <w:r w:rsidRPr="00EA1A77">
              <w:t xml:space="preserve">Product developed &amp; tested and released to </w:t>
            </w:r>
            <w:r w:rsidR="001132C6">
              <w:t>supervisor</w:t>
            </w:r>
            <w:r w:rsidRPr="00EA1A77">
              <w:t xml:space="preserve">, documentation reviewed. </w:t>
            </w:r>
          </w:p>
        </w:tc>
      </w:tr>
      <w:tr w:rsidR="007D3ABE" w:rsidRPr="00EA1A77" w:rsidTr="00F453FA">
        <w:tc>
          <w:tcPr>
            <w:tcW w:w="540" w:type="dxa"/>
            <w:vAlign w:val="center"/>
          </w:tcPr>
          <w:p w:rsidR="007D3ABE" w:rsidRPr="00EA1A77" w:rsidRDefault="001132C6" w:rsidP="002F181C">
            <w:pPr>
              <w:pStyle w:val="bang0"/>
            </w:pPr>
            <w:r>
              <w:t>1</w:t>
            </w:r>
          </w:p>
        </w:tc>
        <w:tc>
          <w:tcPr>
            <w:tcW w:w="1890" w:type="dxa"/>
            <w:vAlign w:val="center"/>
          </w:tcPr>
          <w:p w:rsidR="007D3ABE" w:rsidRPr="00EA1A77" w:rsidRDefault="001132C6" w:rsidP="001132C6">
            <w:pPr>
              <w:pStyle w:val="bang0"/>
              <w:rPr>
                <w:lang w:eastAsia="ja-JP"/>
              </w:rPr>
            </w:pPr>
            <w:r>
              <w:t>Test plan</w:t>
            </w:r>
            <w:r w:rsidRPr="00EA1A77">
              <w:t xml:space="preserve"> </w:t>
            </w:r>
          </w:p>
        </w:tc>
        <w:tc>
          <w:tcPr>
            <w:tcW w:w="1260" w:type="dxa"/>
            <w:vAlign w:val="center"/>
          </w:tcPr>
          <w:p w:rsidR="007D3ABE" w:rsidRPr="00EA1A77" w:rsidRDefault="001132C6" w:rsidP="002F181C">
            <w:pPr>
              <w:pStyle w:val="bang0"/>
            </w:pPr>
            <w:r>
              <w:t>24-10-2013</w:t>
            </w:r>
          </w:p>
        </w:tc>
        <w:tc>
          <w:tcPr>
            <w:tcW w:w="3420" w:type="dxa"/>
            <w:vAlign w:val="center"/>
          </w:tcPr>
          <w:p w:rsidR="007D3ABE" w:rsidRPr="00EA1A77" w:rsidRDefault="001132C6"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Pr="00EA1A77" w:rsidRDefault="001132C6" w:rsidP="002F181C">
            <w:pPr>
              <w:pStyle w:val="bang0"/>
            </w:pPr>
            <w:r>
              <w:t>2</w:t>
            </w:r>
          </w:p>
        </w:tc>
        <w:tc>
          <w:tcPr>
            <w:tcW w:w="1890" w:type="dxa"/>
            <w:vAlign w:val="center"/>
          </w:tcPr>
          <w:p w:rsidR="007D3ABE" w:rsidRPr="00EA1A77" w:rsidRDefault="001132C6" w:rsidP="002F181C">
            <w:pPr>
              <w:pStyle w:val="bang0"/>
              <w:rPr>
                <w:lang w:eastAsia="ja-JP"/>
              </w:rPr>
            </w:pPr>
            <w:r>
              <w:t>Test case</w:t>
            </w:r>
            <w:r w:rsidRPr="00EA1A77">
              <w:t xml:space="preserve"> </w:t>
            </w:r>
          </w:p>
        </w:tc>
        <w:tc>
          <w:tcPr>
            <w:tcW w:w="1260" w:type="dxa"/>
            <w:vAlign w:val="center"/>
          </w:tcPr>
          <w:p w:rsidR="007D3ABE" w:rsidRPr="00EA1A77" w:rsidRDefault="001132C6" w:rsidP="002F181C">
            <w:pPr>
              <w:pStyle w:val="bang0"/>
            </w:pPr>
            <w:r>
              <w:t>24-10-2013</w:t>
            </w:r>
          </w:p>
        </w:tc>
        <w:tc>
          <w:tcPr>
            <w:tcW w:w="3420" w:type="dxa"/>
            <w:vAlign w:val="center"/>
          </w:tcPr>
          <w:p w:rsidR="007D3ABE" w:rsidRPr="00EA1A77" w:rsidRDefault="007D3ABE" w:rsidP="001132C6">
            <w:pPr>
              <w:pStyle w:val="bang0"/>
            </w:pPr>
            <w:r w:rsidRPr="00EA1A77">
              <w:t xml:space="preserve">Criteria: </w:t>
            </w:r>
            <w:r w:rsidR="001132C6">
              <w:t>D</w:t>
            </w:r>
            <w:r w:rsidRPr="00EA1A77">
              <w:t>ocumentation reviewed</w:t>
            </w:r>
          </w:p>
        </w:tc>
        <w:tc>
          <w:tcPr>
            <w:tcW w:w="1710" w:type="dxa"/>
            <w:vAlign w:val="center"/>
          </w:tcPr>
          <w:p w:rsidR="007D3ABE" w:rsidRPr="00EA1A77" w:rsidRDefault="007D3ABE" w:rsidP="002F181C">
            <w:pPr>
              <w:pStyle w:val="bang0"/>
            </w:pPr>
          </w:p>
        </w:tc>
      </w:tr>
      <w:tr w:rsidR="001132C6" w:rsidRPr="00EA1A77" w:rsidTr="00F453FA">
        <w:tc>
          <w:tcPr>
            <w:tcW w:w="540" w:type="dxa"/>
            <w:vAlign w:val="center"/>
          </w:tcPr>
          <w:p w:rsidR="001132C6" w:rsidRDefault="001132C6" w:rsidP="002F181C">
            <w:pPr>
              <w:pStyle w:val="bang0"/>
            </w:pPr>
            <w:r>
              <w:t>3</w:t>
            </w:r>
          </w:p>
        </w:tc>
        <w:tc>
          <w:tcPr>
            <w:tcW w:w="1890" w:type="dxa"/>
            <w:vAlign w:val="center"/>
          </w:tcPr>
          <w:p w:rsidR="001132C6" w:rsidRPr="00EA1A77" w:rsidRDefault="001132C6" w:rsidP="002F181C">
            <w:pPr>
              <w:pStyle w:val="bang0"/>
              <w:rPr>
                <w:lang w:eastAsia="ja-JP"/>
              </w:rPr>
            </w:pPr>
            <w:r>
              <w:t>Progress Report</w:t>
            </w:r>
            <w:r w:rsidR="00D85828">
              <w:t xml:space="preserve"> 3</w:t>
            </w:r>
          </w:p>
        </w:tc>
        <w:tc>
          <w:tcPr>
            <w:tcW w:w="1260" w:type="dxa"/>
            <w:vAlign w:val="center"/>
          </w:tcPr>
          <w:p w:rsidR="001132C6" w:rsidRPr="00EA1A77" w:rsidRDefault="001132C6" w:rsidP="002F181C">
            <w:pPr>
              <w:pStyle w:val="bang0"/>
            </w:pPr>
            <w:r>
              <w:t>24-10-2013</w:t>
            </w:r>
          </w:p>
        </w:tc>
        <w:tc>
          <w:tcPr>
            <w:tcW w:w="3420" w:type="dxa"/>
            <w:vAlign w:val="center"/>
          </w:tcPr>
          <w:p w:rsidR="001132C6" w:rsidRPr="00EA1A77" w:rsidRDefault="001132C6" w:rsidP="002F181C">
            <w:pPr>
              <w:pStyle w:val="bang0"/>
            </w:pPr>
            <w:r w:rsidRPr="00EA1A77">
              <w:t xml:space="preserve">Criteria: </w:t>
            </w:r>
            <w:r>
              <w:t>D</w:t>
            </w:r>
            <w:r w:rsidRPr="00EA1A77">
              <w:t>ocumentation reviewed</w:t>
            </w:r>
          </w:p>
        </w:tc>
        <w:tc>
          <w:tcPr>
            <w:tcW w:w="1710" w:type="dxa"/>
            <w:vAlign w:val="center"/>
          </w:tcPr>
          <w:p w:rsidR="001132C6" w:rsidRPr="00EA1A77" w:rsidRDefault="001132C6" w:rsidP="002F181C">
            <w:pPr>
              <w:pStyle w:val="bang0"/>
            </w:pPr>
          </w:p>
        </w:tc>
      </w:tr>
      <w:tr w:rsidR="001132C6" w:rsidRPr="00EA1A77" w:rsidTr="00F453FA">
        <w:tc>
          <w:tcPr>
            <w:tcW w:w="540" w:type="dxa"/>
            <w:vAlign w:val="center"/>
          </w:tcPr>
          <w:p w:rsidR="001132C6" w:rsidRDefault="001132C6" w:rsidP="002F181C">
            <w:pPr>
              <w:pStyle w:val="bang0"/>
            </w:pPr>
            <w:r>
              <w:t>4</w:t>
            </w:r>
          </w:p>
        </w:tc>
        <w:tc>
          <w:tcPr>
            <w:tcW w:w="1890" w:type="dxa"/>
            <w:vAlign w:val="center"/>
          </w:tcPr>
          <w:p w:rsidR="001132C6" w:rsidRDefault="001132C6" w:rsidP="002F181C">
            <w:pPr>
              <w:pStyle w:val="bang0"/>
              <w:rPr>
                <w:lang w:eastAsia="ja-JP"/>
              </w:rPr>
            </w:pPr>
            <w:r>
              <w:t>Source code</w:t>
            </w:r>
          </w:p>
        </w:tc>
        <w:tc>
          <w:tcPr>
            <w:tcW w:w="1260" w:type="dxa"/>
            <w:vAlign w:val="center"/>
          </w:tcPr>
          <w:p w:rsidR="001132C6" w:rsidRDefault="001132C6" w:rsidP="002F181C">
            <w:pPr>
              <w:pStyle w:val="bang0"/>
            </w:pPr>
            <w:r>
              <w:t>20-11-2013</w:t>
            </w:r>
          </w:p>
        </w:tc>
        <w:tc>
          <w:tcPr>
            <w:tcW w:w="3420" w:type="dxa"/>
            <w:vAlign w:val="center"/>
          </w:tcPr>
          <w:p w:rsidR="001132C6" w:rsidRPr="00EA1A77" w:rsidRDefault="001132C6" w:rsidP="001132C6">
            <w:pPr>
              <w:pStyle w:val="bang0"/>
            </w:pPr>
            <w:r w:rsidRPr="00EA1A77">
              <w:t>Source code</w:t>
            </w:r>
          </w:p>
          <w:p w:rsidR="001132C6" w:rsidRPr="00EA1A77" w:rsidRDefault="001132C6" w:rsidP="001132C6">
            <w:pPr>
              <w:pStyle w:val="bang0"/>
            </w:pPr>
            <w:r w:rsidRPr="00EA1A77">
              <w:t>Acceptance criteria: Product unit tested</w:t>
            </w:r>
          </w:p>
        </w:tc>
        <w:tc>
          <w:tcPr>
            <w:tcW w:w="1710" w:type="dxa"/>
            <w:vAlign w:val="center"/>
          </w:tcPr>
          <w:p w:rsidR="001132C6" w:rsidRPr="00EA1A77" w:rsidRDefault="001132C6" w:rsidP="002F181C">
            <w:pPr>
              <w:pStyle w:val="bang0"/>
            </w:pPr>
          </w:p>
        </w:tc>
      </w:tr>
      <w:tr w:rsidR="001132C6" w:rsidRPr="00EA1A77" w:rsidTr="00F453FA">
        <w:tc>
          <w:tcPr>
            <w:tcW w:w="540" w:type="dxa"/>
            <w:vAlign w:val="center"/>
          </w:tcPr>
          <w:p w:rsidR="001132C6" w:rsidRDefault="001132C6" w:rsidP="002F181C">
            <w:pPr>
              <w:pStyle w:val="bang0"/>
            </w:pPr>
            <w:r>
              <w:t>5</w:t>
            </w:r>
          </w:p>
        </w:tc>
        <w:tc>
          <w:tcPr>
            <w:tcW w:w="1890" w:type="dxa"/>
            <w:vAlign w:val="center"/>
          </w:tcPr>
          <w:p w:rsidR="001132C6" w:rsidRDefault="00B37885" w:rsidP="002F181C">
            <w:pPr>
              <w:pStyle w:val="bang0"/>
              <w:rPr>
                <w:lang w:eastAsia="ja-JP"/>
              </w:rPr>
            </w:pPr>
            <w:r>
              <w:t>Unit test report</w:t>
            </w:r>
          </w:p>
        </w:tc>
        <w:tc>
          <w:tcPr>
            <w:tcW w:w="1260" w:type="dxa"/>
            <w:vAlign w:val="center"/>
          </w:tcPr>
          <w:p w:rsidR="001132C6" w:rsidRDefault="001132C6" w:rsidP="002F181C">
            <w:pPr>
              <w:pStyle w:val="bang0"/>
            </w:pPr>
            <w:r>
              <w:t>20-11-2013</w:t>
            </w:r>
          </w:p>
        </w:tc>
        <w:tc>
          <w:tcPr>
            <w:tcW w:w="3420" w:type="dxa"/>
            <w:vAlign w:val="center"/>
          </w:tcPr>
          <w:p w:rsidR="001132C6" w:rsidRPr="00EA1A77" w:rsidRDefault="001132C6" w:rsidP="002F181C">
            <w:pPr>
              <w:pStyle w:val="bang0"/>
            </w:pPr>
            <w:r>
              <w:t>Unit test case.</w:t>
            </w:r>
          </w:p>
        </w:tc>
        <w:tc>
          <w:tcPr>
            <w:tcW w:w="1710" w:type="dxa"/>
            <w:vAlign w:val="center"/>
          </w:tcPr>
          <w:p w:rsidR="001132C6" w:rsidRPr="00EA1A77" w:rsidRDefault="001132C6" w:rsidP="002F181C">
            <w:pPr>
              <w:pStyle w:val="bang0"/>
            </w:pPr>
          </w:p>
        </w:tc>
      </w:tr>
      <w:tr w:rsidR="001132C6" w:rsidRPr="00EA1A77" w:rsidTr="00F453FA">
        <w:tc>
          <w:tcPr>
            <w:tcW w:w="540" w:type="dxa"/>
            <w:vAlign w:val="center"/>
          </w:tcPr>
          <w:p w:rsidR="001132C6" w:rsidRDefault="001132C6" w:rsidP="002F181C">
            <w:pPr>
              <w:pStyle w:val="bang0"/>
            </w:pPr>
            <w:r>
              <w:t>6</w:t>
            </w:r>
          </w:p>
        </w:tc>
        <w:tc>
          <w:tcPr>
            <w:tcW w:w="1890" w:type="dxa"/>
            <w:vAlign w:val="center"/>
          </w:tcPr>
          <w:p w:rsidR="001132C6" w:rsidRDefault="001132C6" w:rsidP="002F181C">
            <w:pPr>
              <w:pStyle w:val="bang0"/>
              <w:rPr>
                <w:lang w:eastAsia="ja-JP"/>
              </w:rPr>
            </w:pPr>
            <w:r>
              <w:t>Progress Report</w:t>
            </w:r>
            <w:r w:rsidR="00D85828">
              <w:t xml:space="preserve"> 4</w:t>
            </w:r>
          </w:p>
        </w:tc>
        <w:tc>
          <w:tcPr>
            <w:tcW w:w="1260" w:type="dxa"/>
            <w:vAlign w:val="center"/>
          </w:tcPr>
          <w:p w:rsidR="001132C6" w:rsidRDefault="001132C6" w:rsidP="002F181C">
            <w:pPr>
              <w:pStyle w:val="bang0"/>
            </w:pPr>
            <w:r>
              <w:t>20-11-2013</w:t>
            </w:r>
          </w:p>
        </w:tc>
        <w:tc>
          <w:tcPr>
            <w:tcW w:w="3420" w:type="dxa"/>
            <w:vAlign w:val="center"/>
          </w:tcPr>
          <w:p w:rsidR="001132C6" w:rsidRPr="00EA1A77" w:rsidRDefault="001132C6" w:rsidP="002F181C">
            <w:pPr>
              <w:pStyle w:val="bang0"/>
            </w:pPr>
          </w:p>
        </w:tc>
        <w:tc>
          <w:tcPr>
            <w:tcW w:w="1710" w:type="dxa"/>
            <w:vAlign w:val="center"/>
          </w:tcPr>
          <w:p w:rsidR="001132C6" w:rsidRPr="00EA1A77" w:rsidRDefault="001132C6" w:rsidP="002F181C">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Transition</w:t>
            </w:r>
          </w:p>
        </w:tc>
        <w:tc>
          <w:tcPr>
            <w:tcW w:w="1260" w:type="dxa"/>
            <w:shd w:val="clear" w:color="auto" w:fill="auto"/>
            <w:vAlign w:val="center"/>
          </w:tcPr>
          <w:p w:rsidR="007D3ABE" w:rsidRPr="00EA1A77" w:rsidRDefault="001132C6" w:rsidP="002F181C">
            <w:pPr>
              <w:pStyle w:val="bang0"/>
            </w:pPr>
            <w:r>
              <w:t>06-12-2013</w:t>
            </w:r>
          </w:p>
        </w:tc>
        <w:tc>
          <w:tcPr>
            <w:tcW w:w="5130" w:type="dxa"/>
            <w:gridSpan w:val="2"/>
            <w:shd w:val="clear" w:color="auto" w:fill="auto"/>
            <w:vAlign w:val="center"/>
          </w:tcPr>
          <w:p w:rsidR="007D3ABE" w:rsidRPr="00EA1A77" w:rsidRDefault="007D3ABE" w:rsidP="00D85828">
            <w:pPr>
              <w:pStyle w:val="bang0"/>
            </w:pPr>
            <w:r w:rsidRPr="00EA1A77">
              <w:t xml:space="preserve">Product is </w:t>
            </w:r>
            <w:r w:rsidR="00D85828">
              <w:t>system tested</w:t>
            </w:r>
            <w:r w:rsidRPr="00EA1A77">
              <w:t xml:space="preserve"> </w:t>
            </w:r>
          </w:p>
        </w:tc>
      </w:tr>
      <w:tr w:rsidR="007D3ABE" w:rsidRPr="00EA1A77" w:rsidTr="00F453FA">
        <w:tc>
          <w:tcPr>
            <w:tcW w:w="540" w:type="dxa"/>
            <w:vAlign w:val="center"/>
          </w:tcPr>
          <w:p w:rsidR="007D3ABE" w:rsidRPr="00EA1A77" w:rsidRDefault="001132C6" w:rsidP="002F181C">
            <w:pPr>
              <w:pStyle w:val="bang0"/>
            </w:pPr>
            <w:r>
              <w:t>1</w:t>
            </w:r>
          </w:p>
        </w:tc>
        <w:tc>
          <w:tcPr>
            <w:tcW w:w="1890" w:type="dxa"/>
            <w:vAlign w:val="center"/>
          </w:tcPr>
          <w:p w:rsidR="007D3ABE" w:rsidRPr="00EA1A77" w:rsidRDefault="00D85828" w:rsidP="001132C6">
            <w:pPr>
              <w:pStyle w:val="bang0"/>
              <w:rPr>
                <w:lang w:eastAsia="ja-JP"/>
              </w:rPr>
            </w:pPr>
            <w:r>
              <w:t>Test Report</w:t>
            </w:r>
          </w:p>
        </w:tc>
        <w:tc>
          <w:tcPr>
            <w:tcW w:w="1260" w:type="dxa"/>
            <w:vAlign w:val="center"/>
          </w:tcPr>
          <w:p w:rsidR="007D3ABE" w:rsidRPr="00EA1A77" w:rsidRDefault="00D85828" w:rsidP="002F181C">
            <w:pPr>
              <w:pStyle w:val="bang0"/>
            </w:pPr>
            <w:r>
              <w:t>06-12-2013</w:t>
            </w:r>
          </w:p>
        </w:tc>
        <w:tc>
          <w:tcPr>
            <w:tcW w:w="3420" w:type="dxa"/>
            <w:vAlign w:val="center"/>
          </w:tcPr>
          <w:p w:rsidR="007D3ABE" w:rsidRPr="00EA1A77" w:rsidRDefault="00D85828" w:rsidP="002F181C">
            <w:pPr>
              <w:pStyle w:val="bang0"/>
            </w:pPr>
            <w:r w:rsidRPr="00EA1A77">
              <w:t xml:space="preserve">Criteria: </w:t>
            </w:r>
            <w:r>
              <w:t>D</w:t>
            </w:r>
            <w:r w:rsidRPr="00EA1A77">
              <w:t>ocumentation reviewed</w:t>
            </w:r>
            <w:r>
              <w:t xml:space="preserve"> and product is system tested</w:t>
            </w:r>
          </w:p>
        </w:tc>
        <w:tc>
          <w:tcPr>
            <w:tcW w:w="1710" w:type="dxa"/>
            <w:vAlign w:val="center"/>
          </w:tcPr>
          <w:p w:rsidR="007D3ABE" w:rsidRPr="00EA1A77" w:rsidRDefault="007D3ABE" w:rsidP="002F181C">
            <w:pPr>
              <w:pStyle w:val="bang0"/>
            </w:pPr>
          </w:p>
        </w:tc>
      </w:tr>
      <w:tr w:rsidR="00D85828" w:rsidRPr="00EA1A77" w:rsidTr="00F453FA">
        <w:tc>
          <w:tcPr>
            <w:tcW w:w="540" w:type="dxa"/>
            <w:vAlign w:val="center"/>
          </w:tcPr>
          <w:p w:rsidR="00D85828" w:rsidRDefault="00D85828" w:rsidP="002F181C">
            <w:pPr>
              <w:pStyle w:val="bang0"/>
            </w:pPr>
            <w:r>
              <w:t>2</w:t>
            </w:r>
          </w:p>
        </w:tc>
        <w:tc>
          <w:tcPr>
            <w:tcW w:w="1890" w:type="dxa"/>
            <w:vAlign w:val="center"/>
          </w:tcPr>
          <w:p w:rsidR="00D85828" w:rsidRPr="00EA1A77" w:rsidRDefault="00D85828" w:rsidP="001132C6">
            <w:pPr>
              <w:pStyle w:val="bang0"/>
              <w:rPr>
                <w:lang w:eastAsia="ja-JP"/>
              </w:rPr>
            </w:pPr>
            <w:r>
              <w:t>Quality Report</w:t>
            </w:r>
          </w:p>
        </w:tc>
        <w:tc>
          <w:tcPr>
            <w:tcW w:w="1260" w:type="dxa"/>
            <w:vAlign w:val="center"/>
          </w:tcPr>
          <w:p w:rsidR="00D85828" w:rsidRPr="00EA1A77" w:rsidRDefault="00D85828" w:rsidP="002F181C">
            <w:pPr>
              <w:pStyle w:val="bang0"/>
            </w:pPr>
            <w:r>
              <w:t>06-12-2013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r>
              <w:t xml:space="preserve"> and product have target quality</w:t>
            </w:r>
          </w:p>
        </w:tc>
        <w:tc>
          <w:tcPr>
            <w:tcW w:w="1710" w:type="dxa"/>
            <w:vAlign w:val="center"/>
          </w:tcPr>
          <w:p w:rsidR="00D85828" w:rsidRPr="00EA1A77" w:rsidRDefault="00D85828" w:rsidP="002F181C">
            <w:pPr>
              <w:pStyle w:val="bang0"/>
            </w:pPr>
          </w:p>
        </w:tc>
      </w:tr>
      <w:tr w:rsidR="00D85828" w:rsidRPr="00EA1A77" w:rsidTr="00F453FA">
        <w:tc>
          <w:tcPr>
            <w:tcW w:w="540" w:type="dxa"/>
            <w:vAlign w:val="center"/>
          </w:tcPr>
          <w:p w:rsidR="00D85828" w:rsidRDefault="00D85828" w:rsidP="002F181C">
            <w:pPr>
              <w:pStyle w:val="bang0"/>
            </w:pPr>
            <w:r>
              <w:t>3</w:t>
            </w:r>
          </w:p>
        </w:tc>
        <w:tc>
          <w:tcPr>
            <w:tcW w:w="1890" w:type="dxa"/>
            <w:vAlign w:val="center"/>
          </w:tcPr>
          <w:p w:rsidR="00D85828" w:rsidRDefault="00B37885" w:rsidP="00D85828">
            <w:pPr>
              <w:pStyle w:val="bang0"/>
              <w:rPr>
                <w:lang w:eastAsia="ja-JP"/>
              </w:rPr>
            </w:pPr>
            <w:r>
              <w:t>Progress Report 5</w:t>
            </w:r>
          </w:p>
        </w:tc>
        <w:tc>
          <w:tcPr>
            <w:tcW w:w="1260" w:type="dxa"/>
            <w:vAlign w:val="center"/>
          </w:tcPr>
          <w:p w:rsidR="00D85828" w:rsidRPr="00EA1A77" w:rsidRDefault="00D85828" w:rsidP="002F181C">
            <w:pPr>
              <w:pStyle w:val="bang0"/>
            </w:pPr>
            <w:r>
              <w:t>06-12-2013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p>
        </w:tc>
        <w:tc>
          <w:tcPr>
            <w:tcW w:w="1710" w:type="dxa"/>
            <w:vAlign w:val="center"/>
          </w:tcPr>
          <w:p w:rsidR="00D85828" w:rsidRPr="00EA1A77" w:rsidRDefault="00D85828" w:rsidP="002F181C">
            <w:pPr>
              <w:pStyle w:val="bang0"/>
            </w:pP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7D3ABE" w:rsidP="00437275">
            <w:pPr>
              <w:pStyle w:val="StylebangcategoryWhiteLeft"/>
            </w:pPr>
            <w:r w:rsidRPr="00EA1A77">
              <w:t>Termination</w:t>
            </w:r>
          </w:p>
        </w:tc>
        <w:tc>
          <w:tcPr>
            <w:tcW w:w="1260" w:type="dxa"/>
            <w:shd w:val="clear" w:color="auto" w:fill="auto"/>
            <w:vAlign w:val="center"/>
          </w:tcPr>
          <w:p w:rsidR="007D3ABE" w:rsidRPr="00EA1A77" w:rsidRDefault="00D85828" w:rsidP="002F181C">
            <w:pPr>
              <w:pStyle w:val="bang0"/>
            </w:pPr>
            <w:r>
              <w:t>10-12-2013</w:t>
            </w:r>
          </w:p>
        </w:tc>
        <w:tc>
          <w:tcPr>
            <w:tcW w:w="5130" w:type="dxa"/>
            <w:gridSpan w:val="2"/>
            <w:shd w:val="clear" w:color="auto" w:fill="auto"/>
            <w:vAlign w:val="center"/>
          </w:tcPr>
          <w:p w:rsidR="007D3ABE" w:rsidRPr="00EA1A77" w:rsidRDefault="007D3ABE" w:rsidP="00D85828">
            <w:pPr>
              <w:pStyle w:val="bang0"/>
            </w:pPr>
            <w:r w:rsidRPr="00EA1A77">
              <w:t xml:space="preserve">Project post-mortem is conducted, Project assets archived and released to </w:t>
            </w:r>
            <w:r w:rsidR="00D85828">
              <w:t>supervisor</w:t>
            </w:r>
          </w:p>
        </w:tc>
      </w:tr>
      <w:tr w:rsidR="007D3ABE" w:rsidRPr="00EA1A77" w:rsidTr="00F453FA">
        <w:tc>
          <w:tcPr>
            <w:tcW w:w="540" w:type="dxa"/>
            <w:vAlign w:val="center"/>
          </w:tcPr>
          <w:p w:rsidR="007D3ABE" w:rsidRPr="00EA1A77" w:rsidRDefault="00D85828" w:rsidP="002F181C">
            <w:pPr>
              <w:pStyle w:val="bang0"/>
            </w:pPr>
            <w:r>
              <w:t>1</w:t>
            </w:r>
          </w:p>
        </w:tc>
        <w:tc>
          <w:tcPr>
            <w:tcW w:w="1890" w:type="dxa"/>
            <w:vAlign w:val="center"/>
          </w:tcPr>
          <w:p w:rsidR="007D3ABE" w:rsidRPr="00EA1A77" w:rsidRDefault="00D85828" w:rsidP="002F181C">
            <w:pPr>
              <w:pStyle w:val="bang0"/>
              <w:rPr>
                <w:lang w:eastAsia="ja-JP"/>
              </w:rPr>
            </w:pPr>
            <w:r>
              <w:t>Source code</w:t>
            </w:r>
          </w:p>
        </w:tc>
        <w:tc>
          <w:tcPr>
            <w:tcW w:w="1260" w:type="dxa"/>
            <w:vAlign w:val="center"/>
          </w:tcPr>
          <w:p w:rsidR="007D3ABE" w:rsidRPr="00EA1A77" w:rsidRDefault="00D85828" w:rsidP="002F181C">
            <w:pPr>
              <w:pStyle w:val="bang0"/>
            </w:pPr>
            <w:r>
              <w:t>10-12-2013</w:t>
            </w:r>
          </w:p>
        </w:tc>
        <w:tc>
          <w:tcPr>
            <w:tcW w:w="3420" w:type="dxa"/>
            <w:vAlign w:val="center"/>
          </w:tcPr>
          <w:p w:rsidR="007D3ABE" w:rsidRPr="00EA1A77" w:rsidRDefault="007D3ABE" w:rsidP="002F181C">
            <w:pPr>
              <w:pStyle w:val="bang0"/>
            </w:pPr>
          </w:p>
        </w:tc>
        <w:tc>
          <w:tcPr>
            <w:tcW w:w="1710" w:type="dxa"/>
            <w:vAlign w:val="center"/>
          </w:tcPr>
          <w:p w:rsidR="007D3ABE" w:rsidRPr="00EA1A77" w:rsidRDefault="007D3ABE" w:rsidP="002F181C">
            <w:pPr>
              <w:pStyle w:val="bang0"/>
            </w:pPr>
          </w:p>
        </w:tc>
      </w:tr>
      <w:tr w:rsidR="007D3ABE" w:rsidRPr="00EA1A77" w:rsidTr="00F453FA">
        <w:tc>
          <w:tcPr>
            <w:tcW w:w="540" w:type="dxa"/>
            <w:vAlign w:val="center"/>
          </w:tcPr>
          <w:p w:rsidR="007D3ABE" w:rsidRPr="00EA1A77" w:rsidRDefault="00D85828" w:rsidP="002F181C">
            <w:pPr>
              <w:pStyle w:val="bang0"/>
            </w:pPr>
            <w:r>
              <w:t>2</w:t>
            </w:r>
          </w:p>
        </w:tc>
        <w:tc>
          <w:tcPr>
            <w:tcW w:w="1890" w:type="dxa"/>
            <w:vAlign w:val="center"/>
          </w:tcPr>
          <w:p w:rsidR="007D3ABE" w:rsidRPr="00EA1A77" w:rsidRDefault="00D85828" w:rsidP="002F181C">
            <w:pPr>
              <w:pStyle w:val="bang0"/>
              <w:rPr>
                <w:lang w:eastAsia="ja-JP"/>
              </w:rPr>
            </w:pPr>
            <w:r>
              <w:t>User manual</w:t>
            </w:r>
          </w:p>
        </w:tc>
        <w:tc>
          <w:tcPr>
            <w:tcW w:w="1260" w:type="dxa"/>
            <w:vAlign w:val="center"/>
          </w:tcPr>
          <w:p w:rsidR="007D3ABE" w:rsidRPr="00EA1A77" w:rsidRDefault="00D85828" w:rsidP="002F181C">
            <w:pPr>
              <w:pStyle w:val="bang0"/>
            </w:pPr>
            <w:r>
              <w:t>10-12-2013</w:t>
            </w:r>
          </w:p>
        </w:tc>
        <w:tc>
          <w:tcPr>
            <w:tcW w:w="3420" w:type="dxa"/>
            <w:vAlign w:val="center"/>
          </w:tcPr>
          <w:p w:rsidR="007D3ABE" w:rsidRPr="00EA1A77" w:rsidRDefault="00D85828" w:rsidP="002F181C">
            <w:pPr>
              <w:pStyle w:val="bang0"/>
            </w:pPr>
            <w:r w:rsidRPr="00EA1A77">
              <w:t xml:space="preserve">Criteria: </w:t>
            </w:r>
            <w:r>
              <w:t>D</w:t>
            </w:r>
            <w:r w:rsidRPr="00EA1A77">
              <w:t>ocumentation reviewed</w:t>
            </w:r>
          </w:p>
        </w:tc>
        <w:tc>
          <w:tcPr>
            <w:tcW w:w="1710" w:type="dxa"/>
            <w:vAlign w:val="center"/>
          </w:tcPr>
          <w:p w:rsidR="007D3ABE" w:rsidRPr="00EA1A77" w:rsidRDefault="007D3ABE" w:rsidP="002F181C">
            <w:pPr>
              <w:pStyle w:val="bang0"/>
            </w:pPr>
          </w:p>
        </w:tc>
      </w:tr>
      <w:tr w:rsidR="00D85828" w:rsidRPr="00EA1A77" w:rsidTr="00F453FA">
        <w:tc>
          <w:tcPr>
            <w:tcW w:w="540" w:type="dxa"/>
            <w:vAlign w:val="center"/>
          </w:tcPr>
          <w:p w:rsidR="00D85828" w:rsidRDefault="00D85828" w:rsidP="002F181C">
            <w:pPr>
              <w:pStyle w:val="bang0"/>
            </w:pPr>
            <w:r>
              <w:t>3</w:t>
            </w:r>
          </w:p>
        </w:tc>
        <w:tc>
          <w:tcPr>
            <w:tcW w:w="1890" w:type="dxa"/>
            <w:vAlign w:val="center"/>
          </w:tcPr>
          <w:p w:rsidR="00D85828" w:rsidRDefault="00D85828" w:rsidP="002F181C">
            <w:pPr>
              <w:pStyle w:val="bang0"/>
              <w:rPr>
                <w:lang w:eastAsia="ja-JP"/>
              </w:rPr>
            </w:pPr>
            <w:r>
              <w:t>Installation guide</w:t>
            </w:r>
          </w:p>
        </w:tc>
        <w:tc>
          <w:tcPr>
            <w:tcW w:w="1260" w:type="dxa"/>
            <w:vAlign w:val="center"/>
          </w:tcPr>
          <w:p w:rsidR="00D85828" w:rsidRDefault="00D85828" w:rsidP="002F181C">
            <w:pPr>
              <w:pStyle w:val="bang0"/>
            </w:pPr>
            <w:r>
              <w:t>10-12-2013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p>
        </w:tc>
        <w:tc>
          <w:tcPr>
            <w:tcW w:w="1710" w:type="dxa"/>
            <w:vAlign w:val="center"/>
          </w:tcPr>
          <w:p w:rsidR="00D85828" w:rsidRPr="00EA1A77" w:rsidRDefault="00D85828" w:rsidP="002F181C">
            <w:pPr>
              <w:pStyle w:val="bang0"/>
            </w:pPr>
          </w:p>
        </w:tc>
      </w:tr>
      <w:tr w:rsidR="00D85828" w:rsidRPr="00EA1A77" w:rsidTr="00F453FA">
        <w:tc>
          <w:tcPr>
            <w:tcW w:w="540" w:type="dxa"/>
            <w:vAlign w:val="center"/>
          </w:tcPr>
          <w:p w:rsidR="00D85828" w:rsidRDefault="00D85828" w:rsidP="002F181C">
            <w:pPr>
              <w:pStyle w:val="bang0"/>
            </w:pPr>
            <w:r>
              <w:t>4</w:t>
            </w:r>
          </w:p>
        </w:tc>
        <w:tc>
          <w:tcPr>
            <w:tcW w:w="1890" w:type="dxa"/>
            <w:vAlign w:val="center"/>
          </w:tcPr>
          <w:p w:rsidR="00D85828" w:rsidRDefault="00B37885" w:rsidP="002F181C">
            <w:pPr>
              <w:pStyle w:val="bang0"/>
              <w:rPr>
                <w:lang w:eastAsia="ja-JP"/>
              </w:rPr>
            </w:pPr>
            <w:r>
              <w:t>Progress Report 6</w:t>
            </w:r>
          </w:p>
        </w:tc>
        <w:tc>
          <w:tcPr>
            <w:tcW w:w="1260" w:type="dxa"/>
            <w:vAlign w:val="center"/>
          </w:tcPr>
          <w:p w:rsidR="00D85828" w:rsidRDefault="00D85828" w:rsidP="002F181C">
            <w:pPr>
              <w:pStyle w:val="bang0"/>
            </w:pPr>
            <w:r>
              <w:t>10-12-2013</w:t>
            </w:r>
          </w:p>
        </w:tc>
        <w:tc>
          <w:tcPr>
            <w:tcW w:w="3420" w:type="dxa"/>
            <w:vAlign w:val="center"/>
          </w:tcPr>
          <w:p w:rsidR="00D85828" w:rsidRPr="00EA1A77" w:rsidRDefault="00D85828" w:rsidP="002F181C">
            <w:pPr>
              <w:pStyle w:val="bang0"/>
            </w:pPr>
            <w:r w:rsidRPr="00EA1A77">
              <w:t xml:space="preserve">Criteria: </w:t>
            </w:r>
            <w:r>
              <w:t>D</w:t>
            </w:r>
            <w:r w:rsidRPr="00EA1A77">
              <w:t>ocumentation reviewed</w:t>
            </w:r>
          </w:p>
        </w:tc>
        <w:tc>
          <w:tcPr>
            <w:tcW w:w="1710" w:type="dxa"/>
            <w:vAlign w:val="center"/>
          </w:tcPr>
          <w:p w:rsidR="00D85828" w:rsidRPr="00EA1A77" w:rsidRDefault="00D85828" w:rsidP="002F181C">
            <w:pPr>
              <w:pStyle w:val="bang0"/>
            </w:pPr>
          </w:p>
        </w:tc>
      </w:tr>
    </w:tbl>
    <w:p w:rsidR="00C574F5" w:rsidRDefault="00C574F5" w:rsidP="00B54459">
      <w:pPr>
        <w:pStyle w:val="Heading3"/>
        <w:rPr>
          <w:rFonts w:eastAsia="MS Mincho"/>
          <w:lang w:val="da-DK" w:eastAsia="ja-JP"/>
        </w:rPr>
      </w:pPr>
      <w:bookmarkStart w:id="20" w:name="_Project_Risk"/>
      <w:bookmarkEnd w:id="20"/>
      <w:r>
        <w:rPr>
          <w:rFonts w:eastAsia="MS Mincho"/>
          <w:lang w:val="da-DK" w:eastAsia="ja-JP"/>
        </w:rPr>
        <w:t>Project Schedule</w:t>
      </w:r>
    </w:p>
    <w:p w:rsidR="00C574F5" w:rsidRDefault="00C574F5" w:rsidP="00B54459">
      <w:r w:rsidRPr="004E3F47">
        <w:t xml:space="preserve">The detail project schedule is </w:t>
      </w:r>
      <w:r>
        <w:t>available in</w:t>
      </w:r>
      <w:r w:rsidR="002F74F6">
        <w:t xml:space="preserve"> file VNBD_T</w:t>
      </w:r>
      <w:r w:rsidR="00E4433B">
        <w:t>asklist</w:t>
      </w:r>
      <w:r w:rsidR="002F74F6">
        <w:t>.mpp</w:t>
      </w:r>
      <w:r>
        <w:t xml:space="preserve">. The Project Schedule is </w:t>
      </w:r>
      <w:r w:rsidRPr="00B54459">
        <w:t xml:space="preserve">weekly </w:t>
      </w:r>
      <w:r>
        <w:t>updated by the Project Manager.</w:t>
      </w:r>
    </w:p>
    <w:p w:rsidR="00C574F5" w:rsidRDefault="00C574F5" w:rsidP="00B54459">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437275">
            <w:pPr>
              <w:pStyle w:val="Bangheader"/>
            </w:pPr>
            <w:r w:rsidRPr="00EA1A77">
              <w:t>No.</w:t>
            </w:r>
          </w:p>
        </w:tc>
        <w:tc>
          <w:tcPr>
            <w:tcW w:w="2700" w:type="dxa"/>
            <w:shd w:val="clear" w:color="auto" w:fill="C0C0C0"/>
          </w:tcPr>
          <w:p w:rsidR="00C574F5" w:rsidRPr="00EA1A77" w:rsidRDefault="00C574F5" w:rsidP="00437275">
            <w:pPr>
              <w:pStyle w:val="Bangheader"/>
            </w:pPr>
            <w:r w:rsidRPr="00EA1A77">
              <w:t>Activity</w:t>
            </w:r>
          </w:p>
        </w:tc>
        <w:tc>
          <w:tcPr>
            <w:tcW w:w="1620" w:type="dxa"/>
            <w:shd w:val="clear" w:color="auto" w:fill="C0C0C0"/>
          </w:tcPr>
          <w:p w:rsidR="00C574F5" w:rsidRPr="00EA1A77" w:rsidRDefault="007C7613" w:rsidP="00437275">
            <w:pPr>
              <w:pStyle w:val="Bangheader"/>
            </w:pPr>
            <w:r w:rsidRPr="00EA1A77">
              <w:t>Start date</w:t>
            </w:r>
          </w:p>
        </w:tc>
        <w:tc>
          <w:tcPr>
            <w:tcW w:w="1530" w:type="dxa"/>
            <w:shd w:val="clear" w:color="auto" w:fill="C0C0C0"/>
          </w:tcPr>
          <w:p w:rsidR="00C574F5" w:rsidRPr="00EA1A77" w:rsidRDefault="00C574F5" w:rsidP="00437275">
            <w:pPr>
              <w:pStyle w:val="Bangheader"/>
            </w:pPr>
            <w:r w:rsidRPr="00EA1A77">
              <w:t>Responsible</w:t>
            </w:r>
          </w:p>
        </w:tc>
        <w:tc>
          <w:tcPr>
            <w:tcW w:w="2430" w:type="dxa"/>
            <w:shd w:val="clear" w:color="auto" w:fill="C0C0C0"/>
          </w:tcPr>
          <w:p w:rsidR="00C574F5" w:rsidRPr="00EA1A77" w:rsidRDefault="00C574F5" w:rsidP="00437275">
            <w:pPr>
              <w:pStyle w:val="Bangheader"/>
            </w:pPr>
            <w:r w:rsidRPr="00EA1A77">
              <w:t>Note</w:t>
            </w:r>
          </w:p>
        </w:tc>
      </w:tr>
      <w:tr w:rsidR="00C574F5" w:rsidRPr="00EA1A77" w:rsidTr="00F453FA">
        <w:tc>
          <w:tcPr>
            <w:tcW w:w="8820" w:type="dxa"/>
            <w:gridSpan w:val="5"/>
          </w:tcPr>
          <w:p w:rsidR="00C574F5" w:rsidRPr="00EA1A77" w:rsidRDefault="00C574F5" w:rsidP="00437275">
            <w:pPr>
              <w:pStyle w:val="bangcategory"/>
            </w:pPr>
            <w:r w:rsidRPr="00EA1A77">
              <w:t>Defect Prevention</w:t>
            </w: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w:t>
            </w:r>
          </w:p>
        </w:tc>
        <w:tc>
          <w:tcPr>
            <w:tcW w:w="2700" w:type="dxa"/>
          </w:tcPr>
          <w:p w:rsidR="00C574F5" w:rsidRPr="00EA1A77" w:rsidRDefault="008B38E5" w:rsidP="00B54459">
            <w:pPr>
              <w:pStyle w:val="Bang"/>
            </w:pPr>
            <w:r>
              <w:t>Training coding convention of PHP language</w:t>
            </w:r>
          </w:p>
        </w:tc>
        <w:tc>
          <w:tcPr>
            <w:tcW w:w="1620" w:type="dxa"/>
          </w:tcPr>
          <w:p w:rsidR="00C574F5" w:rsidRPr="00EA1A77" w:rsidRDefault="008B38E5" w:rsidP="00B54459">
            <w:pPr>
              <w:pStyle w:val="Bang"/>
            </w:pPr>
            <w:r>
              <w:t>11-10-2013</w:t>
            </w:r>
          </w:p>
        </w:tc>
        <w:tc>
          <w:tcPr>
            <w:tcW w:w="1530" w:type="dxa"/>
          </w:tcPr>
          <w:p w:rsidR="00C574F5" w:rsidRPr="00EA1A77" w:rsidRDefault="008B38E5" w:rsidP="00B54459">
            <w:pPr>
              <w:pStyle w:val="Bang"/>
            </w:pPr>
            <w:r>
              <w:t>Nguyen Manh Cuong</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lastRenderedPageBreak/>
              <w:t>2</w:t>
            </w:r>
          </w:p>
        </w:tc>
        <w:tc>
          <w:tcPr>
            <w:tcW w:w="2700" w:type="dxa"/>
          </w:tcPr>
          <w:p w:rsidR="00C574F5" w:rsidRPr="00EA1A77" w:rsidRDefault="008B38E5" w:rsidP="00B54459">
            <w:pPr>
              <w:pStyle w:val="Bang"/>
            </w:pPr>
            <w:r>
              <w:t>Training for QA and tester to use checklist</w:t>
            </w:r>
          </w:p>
        </w:tc>
        <w:tc>
          <w:tcPr>
            <w:tcW w:w="1620" w:type="dxa"/>
          </w:tcPr>
          <w:p w:rsidR="00C574F5" w:rsidRPr="00EA1A77" w:rsidRDefault="008B38E5" w:rsidP="00B54459">
            <w:pPr>
              <w:pStyle w:val="Bang"/>
            </w:pPr>
            <w:r>
              <w:t>16-09-2013</w:t>
            </w:r>
          </w:p>
        </w:tc>
        <w:tc>
          <w:tcPr>
            <w:tcW w:w="1530" w:type="dxa"/>
          </w:tcPr>
          <w:p w:rsidR="00C574F5" w:rsidRPr="00EA1A77" w:rsidRDefault="008B38E5"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8820" w:type="dxa"/>
            <w:gridSpan w:val="5"/>
          </w:tcPr>
          <w:p w:rsidR="00C574F5" w:rsidRPr="00EA1A77" w:rsidRDefault="00C574F5" w:rsidP="00437275">
            <w:pPr>
              <w:pStyle w:val="bangcategory"/>
            </w:pPr>
            <w:r w:rsidRPr="00EA1A77">
              <w:t>Quality Control</w:t>
            </w: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w:t>
            </w:r>
          </w:p>
        </w:tc>
        <w:tc>
          <w:tcPr>
            <w:tcW w:w="2700" w:type="dxa"/>
          </w:tcPr>
          <w:p w:rsidR="00C574F5" w:rsidRPr="00EA1A77" w:rsidRDefault="008B38E5" w:rsidP="00B54459">
            <w:pPr>
              <w:pStyle w:val="Bang"/>
            </w:pPr>
            <w:r>
              <w:t>Group review requirement</w:t>
            </w:r>
          </w:p>
        </w:tc>
        <w:tc>
          <w:tcPr>
            <w:tcW w:w="1620" w:type="dxa"/>
          </w:tcPr>
          <w:p w:rsidR="00C574F5" w:rsidRPr="00EA1A77" w:rsidRDefault="008B38E5" w:rsidP="00B54459">
            <w:pPr>
              <w:pStyle w:val="Bang"/>
            </w:pPr>
            <w:r>
              <w:t>16-09-2013</w:t>
            </w:r>
          </w:p>
        </w:tc>
        <w:tc>
          <w:tcPr>
            <w:tcW w:w="1530" w:type="dxa"/>
          </w:tcPr>
          <w:p w:rsidR="00C574F5" w:rsidRPr="00EA1A77" w:rsidRDefault="008B38E5"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2</w:t>
            </w:r>
          </w:p>
        </w:tc>
        <w:tc>
          <w:tcPr>
            <w:tcW w:w="2700" w:type="dxa"/>
          </w:tcPr>
          <w:p w:rsidR="00C574F5" w:rsidRPr="00EA1A77" w:rsidRDefault="008B38E5" w:rsidP="00B54459">
            <w:pPr>
              <w:pStyle w:val="Bang"/>
            </w:pPr>
            <w:r>
              <w:t>Group review design</w:t>
            </w:r>
          </w:p>
        </w:tc>
        <w:tc>
          <w:tcPr>
            <w:tcW w:w="1620" w:type="dxa"/>
          </w:tcPr>
          <w:p w:rsidR="00C574F5" w:rsidRPr="00EA1A77" w:rsidRDefault="008B38E5" w:rsidP="00B54459">
            <w:pPr>
              <w:pStyle w:val="Bang"/>
            </w:pPr>
            <w:r>
              <w:t>30-09-2013</w:t>
            </w:r>
          </w:p>
        </w:tc>
        <w:tc>
          <w:tcPr>
            <w:tcW w:w="1530" w:type="dxa"/>
          </w:tcPr>
          <w:p w:rsidR="00C574F5" w:rsidRPr="00EA1A77" w:rsidRDefault="008B38E5"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3</w:t>
            </w:r>
          </w:p>
        </w:tc>
        <w:tc>
          <w:tcPr>
            <w:tcW w:w="2700" w:type="dxa"/>
          </w:tcPr>
          <w:p w:rsidR="00C574F5" w:rsidRPr="00EA1A77" w:rsidRDefault="008B38E5" w:rsidP="00B54459">
            <w:pPr>
              <w:pStyle w:val="Bang"/>
            </w:pPr>
            <w:r>
              <w:t>Group review coding</w:t>
            </w:r>
          </w:p>
        </w:tc>
        <w:tc>
          <w:tcPr>
            <w:tcW w:w="1620" w:type="dxa"/>
          </w:tcPr>
          <w:p w:rsidR="00C574F5" w:rsidRPr="00EA1A77" w:rsidRDefault="008B38E5" w:rsidP="00B54459">
            <w:pPr>
              <w:pStyle w:val="Bang"/>
            </w:pPr>
            <w:r>
              <w:t>20-10-2013</w:t>
            </w:r>
          </w:p>
        </w:tc>
        <w:tc>
          <w:tcPr>
            <w:tcW w:w="1530" w:type="dxa"/>
          </w:tcPr>
          <w:p w:rsidR="00C574F5" w:rsidRPr="00EA1A77" w:rsidRDefault="008B38E5" w:rsidP="00B54459">
            <w:pPr>
              <w:pStyle w:val="Bang"/>
            </w:pPr>
            <w:r>
              <w:t>Nguyen Manh Cuong</w:t>
            </w:r>
          </w:p>
        </w:tc>
        <w:tc>
          <w:tcPr>
            <w:tcW w:w="2430" w:type="dxa"/>
          </w:tcPr>
          <w:p w:rsidR="00C574F5" w:rsidRPr="00EA1A77" w:rsidRDefault="00C574F5" w:rsidP="00B54459">
            <w:pPr>
              <w:pStyle w:val="Bang"/>
            </w:pPr>
          </w:p>
        </w:tc>
      </w:tr>
      <w:tr w:rsidR="00BF43D8" w:rsidRPr="00EA1A77" w:rsidTr="00F453FA">
        <w:tc>
          <w:tcPr>
            <w:tcW w:w="8820" w:type="dxa"/>
            <w:gridSpan w:val="5"/>
          </w:tcPr>
          <w:p w:rsidR="00BF43D8" w:rsidRPr="00EA1A77" w:rsidRDefault="00BF43D8" w:rsidP="00437275">
            <w:pPr>
              <w:pStyle w:val="bangcategory"/>
            </w:pPr>
            <w:r w:rsidRPr="00EA1A77">
              <w:t>Project Tracking</w:t>
            </w: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1</w:t>
            </w:r>
          </w:p>
        </w:tc>
        <w:tc>
          <w:tcPr>
            <w:tcW w:w="2700" w:type="dxa"/>
          </w:tcPr>
          <w:p w:rsidR="00BF43D8" w:rsidRPr="00EA1A77" w:rsidRDefault="008B38E5" w:rsidP="00B54459">
            <w:pPr>
              <w:pStyle w:val="Bang"/>
            </w:pPr>
            <w:r>
              <w:t>Solution : M</w:t>
            </w:r>
            <w:r w:rsidR="00BF43D8" w:rsidRPr="00EA1A77">
              <w:t>ilestone review meeting</w:t>
            </w:r>
          </w:p>
        </w:tc>
        <w:tc>
          <w:tcPr>
            <w:tcW w:w="1620" w:type="dxa"/>
          </w:tcPr>
          <w:p w:rsidR="00BF43D8" w:rsidRPr="00EA1A77" w:rsidRDefault="008B38E5" w:rsidP="00B54459">
            <w:pPr>
              <w:pStyle w:val="Bang"/>
            </w:pPr>
            <w:r>
              <w:t>08-10-2013</w:t>
            </w:r>
          </w:p>
        </w:tc>
        <w:tc>
          <w:tcPr>
            <w:tcW w:w="1530" w:type="dxa"/>
          </w:tcPr>
          <w:p w:rsidR="00BF43D8" w:rsidRPr="00EA1A77" w:rsidRDefault="008B38E5" w:rsidP="00B54459">
            <w:pPr>
              <w:pStyle w:val="Bang"/>
            </w:pPr>
            <w:r>
              <w:t>Ngo Tran Linh</w:t>
            </w: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2</w:t>
            </w:r>
          </w:p>
        </w:tc>
        <w:tc>
          <w:tcPr>
            <w:tcW w:w="2700" w:type="dxa"/>
          </w:tcPr>
          <w:p w:rsidR="00BF43D8" w:rsidRPr="00EA1A77" w:rsidRDefault="008B38E5" w:rsidP="00B54459">
            <w:pPr>
              <w:pStyle w:val="Bang"/>
            </w:pPr>
            <w:r>
              <w:t xml:space="preserve">Construction : </w:t>
            </w:r>
            <w:r w:rsidRPr="008B38E5">
              <w:t>Milestone review meeting</w:t>
            </w:r>
          </w:p>
        </w:tc>
        <w:tc>
          <w:tcPr>
            <w:tcW w:w="1620" w:type="dxa"/>
          </w:tcPr>
          <w:p w:rsidR="00BF43D8" w:rsidRPr="00EA1A77" w:rsidRDefault="008B38E5" w:rsidP="00B54459">
            <w:pPr>
              <w:pStyle w:val="Bang"/>
            </w:pPr>
            <w:r>
              <w:t>19-11-2013</w:t>
            </w:r>
          </w:p>
        </w:tc>
        <w:tc>
          <w:tcPr>
            <w:tcW w:w="1530" w:type="dxa"/>
          </w:tcPr>
          <w:p w:rsidR="00BF43D8" w:rsidRPr="00EA1A77" w:rsidRDefault="008B38E5" w:rsidP="00B54459">
            <w:pPr>
              <w:pStyle w:val="Bang"/>
            </w:pPr>
            <w:r>
              <w:t>Ngo Tran Linh</w:t>
            </w:r>
          </w:p>
        </w:tc>
        <w:tc>
          <w:tcPr>
            <w:tcW w:w="2430" w:type="dxa"/>
          </w:tcPr>
          <w:p w:rsidR="00BF43D8" w:rsidRPr="00EA1A77" w:rsidRDefault="00BF43D8" w:rsidP="00B54459">
            <w:pPr>
              <w:pStyle w:val="Bang"/>
            </w:pPr>
          </w:p>
        </w:tc>
      </w:tr>
      <w:tr w:rsidR="008B38E5" w:rsidRPr="00EA1A77" w:rsidTr="00F453FA">
        <w:tc>
          <w:tcPr>
            <w:tcW w:w="540" w:type="dxa"/>
          </w:tcPr>
          <w:p w:rsidR="008B38E5" w:rsidRPr="00EA1A77" w:rsidRDefault="00B37885" w:rsidP="00B54459">
            <w:pPr>
              <w:pStyle w:val="Bang"/>
              <w:rPr>
                <w:lang w:eastAsia="ja-JP"/>
              </w:rPr>
            </w:pPr>
            <w:r>
              <w:rPr>
                <w:rFonts w:hint="eastAsia"/>
                <w:lang w:eastAsia="ja-JP"/>
              </w:rPr>
              <w:t>3</w:t>
            </w:r>
          </w:p>
        </w:tc>
        <w:tc>
          <w:tcPr>
            <w:tcW w:w="2700" w:type="dxa"/>
          </w:tcPr>
          <w:p w:rsidR="008B38E5" w:rsidRDefault="008B38E5" w:rsidP="00B54459">
            <w:pPr>
              <w:pStyle w:val="Bang"/>
            </w:pPr>
            <w:r>
              <w:t xml:space="preserve">Termination : </w:t>
            </w:r>
            <w:r w:rsidRPr="008B38E5">
              <w:t>Milestone review meeting</w:t>
            </w:r>
          </w:p>
        </w:tc>
        <w:tc>
          <w:tcPr>
            <w:tcW w:w="1620" w:type="dxa"/>
          </w:tcPr>
          <w:p w:rsidR="008B38E5" w:rsidRDefault="003E514F" w:rsidP="00B54459">
            <w:pPr>
              <w:pStyle w:val="Bang"/>
            </w:pPr>
            <w:r>
              <w:t>08-12-2013</w:t>
            </w:r>
          </w:p>
        </w:tc>
        <w:tc>
          <w:tcPr>
            <w:tcW w:w="1530" w:type="dxa"/>
          </w:tcPr>
          <w:p w:rsidR="008B38E5" w:rsidRDefault="003E514F" w:rsidP="00B54459">
            <w:pPr>
              <w:pStyle w:val="Bang"/>
            </w:pPr>
            <w:r>
              <w:t>Ngo Tran Linh</w:t>
            </w:r>
          </w:p>
        </w:tc>
        <w:tc>
          <w:tcPr>
            <w:tcW w:w="2430" w:type="dxa"/>
          </w:tcPr>
          <w:p w:rsidR="008B38E5" w:rsidRPr="00EA1A77" w:rsidRDefault="008B38E5" w:rsidP="00B54459">
            <w:pPr>
              <w:pStyle w:val="Bang"/>
            </w:pPr>
          </w:p>
        </w:tc>
      </w:tr>
      <w:tr w:rsidR="00BF43D8" w:rsidRPr="00EA1A77" w:rsidTr="00F453FA">
        <w:tc>
          <w:tcPr>
            <w:tcW w:w="8820" w:type="dxa"/>
            <w:gridSpan w:val="5"/>
          </w:tcPr>
          <w:p w:rsidR="00BF43D8" w:rsidRPr="00EA1A77" w:rsidRDefault="00BF43D8" w:rsidP="00437275">
            <w:pPr>
              <w:pStyle w:val="bangcategory"/>
            </w:pPr>
            <w:r w:rsidRPr="00EA1A77">
              <w:t>Configuration Management</w:t>
            </w: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1</w:t>
            </w:r>
          </w:p>
        </w:tc>
        <w:tc>
          <w:tcPr>
            <w:tcW w:w="2700" w:type="dxa"/>
          </w:tcPr>
          <w:p w:rsidR="00BF43D8" w:rsidRPr="00EA1A77" w:rsidRDefault="003E514F" w:rsidP="00B54459">
            <w:pPr>
              <w:pStyle w:val="Bang"/>
            </w:pPr>
            <w:r>
              <w:t>Baseline code</w:t>
            </w:r>
          </w:p>
        </w:tc>
        <w:tc>
          <w:tcPr>
            <w:tcW w:w="1620" w:type="dxa"/>
          </w:tcPr>
          <w:p w:rsidR="00BF43D8" w:rsidRPr="00EA1A77" w:rsidRDefault="003E514F" w:rsidP="00B54459">
            <w:pPr>
              <w:pStyle w:val="Bang"/>
            </w:pPr>
            <w:r>
              <w:t>01-11-2013</w:t>
            </w:r>
          </w:p>
        </w:tc>
        <w:tc>
          <w:tcPr>
            <w:tcW w:w="1530" w:type="dxa"/>
          </w:tcPr>
          <w:p w:rsidR="00BF43D8" w:rsidRPr="00EA1A77" w:rsidRDefault="003E514F" w:rsidP="00B54459">
            <w:pPr>
              <w:pStyle w:val="Bang"/>
            </w:pPr>
            <w:r>
              <w:t>Nguyen Manh Cuong</w:t>
            </w: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37885" w:rsidP="00B54459">
            <w:pPr>
              <w:pStyle w:val="Bang"/>
              <w:rPr>
                <w:lang w:eastAsia="ja-JP"/>
              </w:rPr>
            </w:pPr>
            <w:r>
              <w:rPr>
                <w:rFonts w:hint="eastAsia"/>
                <w:lang w:eastAsia="ja-JP"/>
              </w:rPr>
              <w:t>2</w:t>
            </w:r>
          </w:p>
        </w:tc>
        <w:tc>
          <w:tcPr>
            <w:tcW w:w="2700" w:type="dxa"/>
          </w:tcPr>
          <w:p w:rsidR="00BF43D8" w:rsidRPr="00EA1A77" w:rsidRDefault="003E514F" w:rsidP="00B54459">
            <w:pPr>
              <w:pStyle w:val="Bang"/>
            </w:pPr>
            <w:r>
              <w:t>Base line test report, test case and test plan</w:t>
            </w:r>
          </w:p>
        </w:tc>
        <w:tc>
          <w:tcPr>
            <w:tcW w:w="1620" w:type="dxa"/>
          </w:tcPr>
          <w:p w:rsidR="00BF43D8" w:rsidRPr="00EA1A77" w:rsidRDefault="003E514F" w:rsidP="00B54459">
            <w:pPr>
              <w:pStyle w:val="Bang"/>
            </w:pPr>
            <w:r>
              <w:t>05-12-2013</w:t>
            </w:r>
          </w:p>
        </w:tc>
        <w:tc>
          <w:tcPr>
            <w:tcW w:w="1530" w:type="dxa"/>
          </w:tcPr>
          <w:p w:rsidR="00BF43D8" w:rsidRPr="00EA1A77" w:rsidRDefault="003E514F" w:rsidP="00B54459">
            <w:pPr>
              <w:pStyle w:val="Bang"/>
            </w:pPr>
            <w:r>
              <w:t>Nguyen Manh Cuong</w:t>
            </w:r>
          </w:p>
        </w:tc>
        <w:tc>
          <w:tcPr>
            <w:tcW w:w="2430" w:type="dxa"/>
          </w:tcPr>
          <w:p w:rsidR="00BF43D8" w:rsidRPr="00EA1A77" w:rsidRDefault="00BF43D8" w:rsidP="00B54459">
            <w:pPr>
              <w:pStyle w:val="Bang"/>
            </w:pPr>
          </w:p>
        </w:tc>
      </w:tr>
      <w:tr w:rsidR="00C574F5" w:rsidRPr="00EA1A77" w:rsidTr="00F453FA">
        <w:tc>
          <w:tcPr>
            <w:tcW w:w="8820" w:type="dxa"/>
            <w:gridSpan w:val="5"/>
          </w:tcPr>
          <w:p w:rsidR="00C574F5" w:rsidRPr="00EA1A77" w:rsidRDefault="00C574F5" w:rsidP="00437275">
            <w:pPr>
              <w:pStyle w:val="bangcategory"/>
            </w:pPr>
            <w:r w:rsidRPr="00EA1A77">
              <w:t xml:space="preserve">QA </w:t>
            </w: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w:t>
            </w:r>
          </w:p>
        </w:tc>
        <w:tc>
          <w:tcPr>
            <w:tcW w:w="2700" w:type="dxa"/>
          </w:tcPr>
          <w:p w:rsidR="00C574F5" w:rsidRPr="00EA1A77" w:rsidRDefault="00C574F5" w:rsidP="00B62D7D">
            <w:pPr>
              <w:pStyle w:val="Bang"/>
            </w:pPr>
            <w:r w:rsidRPr="00EA1A77">
              <w:t xml:space="preserve">Final Inspection: </w:t>
            </w:r>
            <w:r w:rsidR="00B62D7D">
              <w:t xml:space="preserve">Report </w:t>
            </w:r>
            <w:r w:rsidRPr="00EA1A77">
              <w:t>1</w:t>
            </w:r>
          </w:p>
        </w:tc>
        <w:tc>
          <w:tcPr>
            <w:tcW w:w="1620" w:type="dxa"/>
          </w:tcPr>
          <w:p w:rsidR="00C574F5" w:rsidRPr="00EA1A77" w:rsidRDefault="00B62D7D" w:rsidP="00B54459">
            <w:pPr>
              <w:pStyle w:val="Bang"/>
            </w:pPr>
            <w:r>
              <w:t>16-09-2013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2</w:t>
            </w:r>
          </w:p>
        </w:tc>
        <w:tc>
          <w:tcPr>
            <w:tcW w:w="2700" w:type="dxa"/>
          </w:tcPr>
          <w:p w:rsidR="00C574F5" w:rsidRPr="00EA1A77" w:rsidRDefault="00B62D7D" w:rsidP="00B54459">
            <w:pPr>
              <w:pStyle w:val="Bang"/>
            </w:pPr>
            <w:r>
              <w:t>Final Inspection: Report</w:t>
            </w:r>
            <w:r w:rsidR="00C574F5" w:rsidRPr="00EA1A77">
              <w:t xml:space="preserve"> 2</w:t>
            </w:r>
          </w:p>
        </w:tc>
        <w:tc>
          <w:tcPr>
            <w:tcW w:w="1620" w:type="dxa"/>
          </w:tcPr>
          <w:p w:rsidR="00C574F5" w:rsidRPr="00EA1A77" w:rsidRDefault="00B62D7D" w:rsidP="00B54459">
            <w:pPr>
              <w:pStyle w:val="Bang"/>
            </w:pPr>
            <w:r>
              <w:t>05-10-2013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3</w:t>
            </w:r>
          </w:p>
        </w:tc>
        <w:tc>
          <w:tcPr>
            <w:tcW w:w="2700" w:type="dxa"/>
          </w:tcPr>
          <w:p w:rsidR="00B62D7D" w:rsidRDefault="00B62D7D" w:rsidP="00B54459">
            <w:pPr>
              <w:pStyle w:val="Bang"/>
            </w:pPr>
            <w:r>
              <w:t>Final Inspection: Report</w:t>
            </w:r>
            <w:r w:rsidRPr="00EA1A77">
              <w:t xml:space="preserve"> </w:t>
            </w:r>
            <w:r>
              <w:t>3</w:t>
            </w:r>
          </w:p>
        </w:tc>
        <w:tc>
          <w:tcPr>
            <w:tcW w:w="1620" w:type="dxa"/>
          </w:tcPr>
          <w:p w:rsidR="00B62D7D" w:rsidRPr="00EA1A77" w:rsidRDefault="00B62D7D" w:rsidP="00B54459">
            <w:pPr>
              <w:pStyle w:val="Bang"/>
            </w:pPr>
            <w:r>
              <w:t>20-10-2013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4</w:t>
            </w:r>
          </w:p>
        </w:tc>
        <w:tc>
          <w:tcPr>
            <w:tcW w:w="2700" w:type="dxa"/>
          </w:tcPr>
          <w:p w:rsidR="00B62D7D" w:rsidRDefault="00B62D7D" w:rsidP="00B54459">
            <w:pPr>
              <w:pStyle w:val="Bang"/>
            </w:pPr>
            <w:r>
              <w:t>Final Inspection: Report</w:t>
            </w:r>
            <w:r w:rsidRPr="00EA1A77">
              <w:t xml:space="preserve"> </w:t>
            </w:r>
            <w:r>
              <w:t>4</w:t>
            </w:r>
          </w:p>
        </w:tc>
        <w:tc>
          <w:tcPr>
            <w:tcW w:w="1620" w:type="dxa"/>
          </w:tcPr>
          <w:p w:rsidR="00B62D7D" w:rsidRPr="00EA1A77" w:rsidRDefault="00B62D7D" w:rsidP="00B54459">
            <w:pPr>
              <w:pStyle w:val="Bang"/>
            </w:pPr>
            <w:r>
              <w:t>16-11-2013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5</w:t>
            </w:r>
          </w:p>
        </w:tc>
        <w:tc>
          <w:tcPr>
            <w:tcW w:w="2700" w:type="dxa"/>
          </w:tcPr>
          <w:p w:rsidR="00B62D7D" w:rsidRDefault="00B62D7D" w:rsidP="00B54459">
            <w:pPr>
              <w:pStyle w:val="Bang"/>
            </w:pPr>
            <w:r>
              <w:t>Final Inspection: Report</w:t>
            </w:r>
            <w:r w:rsidRPr="00EA1A77">
              <w:t xml:space="preserve"> </w:t>
            </w:r>
            <w:r>
              <w:t>5</w:t>
            </w:r>
          </w:p>
        </w:tc>
        <w:tc>
          <w:tcPr>
            <w:tcW w:w="1620" w:type="dxa"/>
          </w:tcPr>
          <w:p w:rsidR="00B62D7D" w:rsidRPr="00EA1A77" w:rsidRDefault="00B62D7D" w:rsidP="00B54459">
            <w:pPr>
              <w:pStyle w:val="Bang"/>
            </w:pPr>
            <w:r>
              <w:t>02-12-2013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6</w:t>
            </w:r>
          </w:p>
        </w:tc>
        <w:tc>
          <w:tcPr>
            <w:tcW w:w="2700" w:type="dxa"/>
          </w:tcPr>
          <w:p w:rsidR="00B62D7D" w:rsidRDefault="00B62D7D" w:rsidP="00B54459">
            <w:pPr>
              <w:pStyle w:val="Bang"/>
            </w:pPr>
            <w:r>
              <w:t>Final Inspection: Report</w:t>
            </w:r>
            <w:r w:rsidRPr="00EA1A77">
              <w:t xml:space="preserve"> </w:t>
            </w:r>
            <w:r>
              <w:t>6</w:t>
            </w:r>
          </w:p>
        </w:tc>
        <w:tc>
          <w:tcPr>
            <w:tcW w:w="1620" w:type="dxa"/>
          </w:tcPr>
          <w:p w:rsidR="00B62D7D" w:rsidRPr="00EA1A77" w:rsidRDefault="00B62D7D" w:rsidP="00B54459">
            <w:pPr>
              <w:pStyle w:val="Bang"/>
            </w:pPr>
            <w:r>
              <w:t>06-12-2013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7</w:t>
            </w:r>
          </w:p>
        </w:tc>
        <w:tc>
          <w:tcPr>
            <w:tcW w:w="2700" w:type="dxa"/>
          </w:tcPr>
          <w:p w:rsidR="00C574F5" w:rsidRPr="00EA1A77" w:rsidRDefault="00C574F5" w:rsidP="00B54459">
            <w:pPr>
              <w:pStyle w:val="Bang"/>
            </w:pPr>
            <w:r w:rsidRPr="00EA1A77">
              <w:t>Baseline audit: Startup</w:t>
            </w:r>
          </w:p>
        </w:tc>
        <w:tc>
          <w:tcPr>
            <w:tcW w:w="1620" w:type="dxa"/>
          </w:tcPr>
          <w:p w:rsidR="00C574F5" w:rsidRPr="00EA1A77" w:rsidRDefault="003E514F" w:rsidP="00B54459">
            <w:pPr>
              <w:pStyle w:val="Bang"/>
            </w:pPr>
            <w:r>
              <w:t>29-09-2013</w:t>
            </w:r>
          </w:p>
        </w:tc>
        <w:tc>
          <w:tcPr>
            <w:tcW w:w="1530" w:type="dxa"/>
          </w:tcPr>
          <w:p w:rsidR="00C574F5" w:rsidRPr="00EA1A77" w:rsidRDefault="003E514F"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8</w:t>
            </w:r>
          </w:p>
        </w:tc>
        <w:tc>
          <w:tcPr>
            <w:tcW w:w="2700" w:type="dxa"/>
          </w:tcPr>
          <w:p w:rsidR="00C574F5" w:rsidRPr="00EA1A77" w:rsidRDefault="00C574F5" w:rsidP="00B54459">
            <w:pPr>
              <w:pStyle w:val="Bang"/>
            </w:pPr>
            <w:r w:rsidRPr="00EA1A77">
              <w:t>Baseline audit: Wrap-up</w:t>
            </w:r>
          </w:p>
        </w:tc>
        <w:tc>
          <w:tcPr>
            <w:tcW w:w="1620" w:type="dxa"/>
          </w:tcPr>
          <w:p w:rsidR="00C574F5" w:rsidRPr="00EA1A77" w:rsidRDefault="003E514F" w:rsidP="00B54459">
            <w:pPr>
              <w:pStyle w:val="Bang"/>
            </w:pPr>
            <w:r>
              <w:t>06-12-2013</w:t>
            </w:r>
          </w:p>
        </w:tc>
        <w:tc>
          <w:tcPr>
            <w:tcW w:w="1530" w:type="dxa"/>
          </w:tcPr>
          <w:p w:rsidR="00C574F5" w:rsidRPr="00EA1A77" w:rsidRDefault="003E514F"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9</w:t>
            </w:r>
          </w:p>
        </w:tc>
        <w:tc>
          <w:tcPr>
            <w:tcW w:w="2700" w:type="dxa"/>
          </w:tcPr>
          <w:p w:rsidR="00C574F5" w:rsidRPr="00EA1A77" w:rsidRDefault="00B62D7D" w:rsidP="00B54459">
            <w:pPr>
              <w:pStyle w:val="Bang"/>
            </w:pPr>
            <w:r>
              <w:t>Quality gate review: Solution</w:t>
            </w:r>
          </w:p>
        </w:tc>
        <w:tc>
          <w:tcPr>
            <w:tcW w:w="1620" w:type="dxa"/>
          </w:tcPr>
          <w:p w:rsidR="00C574F5" w:rsidRPr="00EA1A77" w:rsidRDefault="00B62D7D" w:rsidP="00B54459">
            <w:pPr>
              <w:pStyle w:val="Bang"/>
            </w:pPr>
            <w:r>
              <w:t>08-10-2013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B37885" w:rsidP="00B54459">
            <w:pPr>
              <w:pStyle w:val="Bang"/>
              <w:rPr>
                <w:lang w:eastAsia="ja-JP"/>
              </w:rPr>
            </w:pPr>
            <w:r>
              <w:rPr>
                <w:rFonts w:hint="eastAsia"/>
                <w:lang w:eastAsia="ja-JP"/>
              </w:rPr>
              <w:t>10</w:t>
            </w:r>
          </w:p>
        </w:tc>
        <w:tc>
          <w:tcPr>
            <w:tcW w:w="2700" w:type="dxa"/>
          </w:tcPr>
          <w:p w:rsidR="00C574F5" w:rsidRPr="00EA1A77" w:rsidRDefault="00B62D7D" w:rsidP="00B54459">
            <w:pPr>
              <w:pStyle w:val="Bang"/>
            </w:pPr>
            <w:r>
              <w:t>Quality gate review: Construction</w:t>
            </w:r>
          </w:p>
        </w:tc>
        <w:tc>
          <w:tcPr>
            <w:tcW w:w="1620" w:type="dxa"/>
          </w:tcPr>
          <w:p w:rsidR="00C574F5" w:rsidRPr="00EA1A77" w:rsidRDefault="00B62D7D" w:rsidP="00B54459">
            <w:pPr>
              <w:pStyle w:val="Bang"/>
            </w:pPr>
            <w:r>
              <w:t>27-11-2013</w:t>
            </w:r>
          </w:p>
        </w:tc>
        <w:tc>
          <w:tcPr>
            <w:tcW w:w="1530" w:type="dxa"/>
          </w:tcPr>
          <w:p w:rsidR="00C574F5" w:rsidRPr="00EA1A77" w:rsidRDefault="00B62D7D" w:rsidP="00B54459">
            <w:pPr>
              <w:pStyle w:val="Bang"/>
            </w:pPr>
            <w:r>
              <w:t>Ngo Tran Linh</w:t>
            </w:r>
          </w:p>
        </w:tc>
        <w:tc>
          <w:tcPr>
            <w:tcW w:w="2430" w:type="dxa"/>
          </w:tcPr>
          <w:p w:rsidR="00C574F5" w:rsidRPr="00EA1A77" w:rsidRDefault="00C574F5"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11</w:t>
            </w:r>
          </w:p>
        </w:tc>
        <w:tc>
          <w:tcPr>
            <w:tcW w:w="2700" w:type="dxa"/>
          </w:tcPr>
          <w:p w:rsidR="00B62D7D" w:rsidRPr="00EA1A77" w:rsidRDefault="00B62D7D" w:rsidP="00B62D7D">
            <w:pPr>
              <w:pStyle w:val="Bang"/>
            </w:pPr>
            <w:r>
              <w:t>Quality gate review: Termination</w:t>
            </w:r>
          </w:p>
        </w:tc>
        <w:tc>
          <w:tcPr>
            <w:tcW w:w="1620" w:type="dxa"/>
          </w:tcPr>
          <w:p w:rsidR="00B62D7D" w:rsidRPr="00EA1A77" w:rsidRDefault="00B62D7D" w:rsidP="00B54459">
            <w:pPr>
              <w:pStyle w:val="Bang"/>
            </w:pPr>
            <w:r>
              <w:t>09-12-2013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r w:rsidR="00B62D7D" w:rsidRPr="00EA1A77" w:rsidTr="00F453FA">
        <w:tc>
          <w:tcPr>
            <w:tcW w:w="540" w:type="dxa"/>
          </w:tcPr>
          <w:p w:rsidR="00B62D7D" w:rsidRPr="00EA1A77" w:rsidRDefault="00B37885" w:rsidP="00B54459">
            <w:pPr>
              <w:pStyle w:val="Bang"/>
              <w:rPr>
                <w:lang w:eastAsia="ja-JP"/>
              </w:rPr>
            </w:pPr>
            <w:r>
              <w:rPr>
                <w:rFonts w:hint="eastAsia"/>
                <w:lang w:eastAsia="ja-JP"/>
              </w:rPr>
              <w:t>12</w:t>
            </w:r>
          </w:p>
        </w:tc>
        <w:tc>
          <w:tcPr>
            <w:tcW w:w="2700" w:type="dxa"/>
          </w:tcPr>
          <w:p w:rsidR="00B62D7D" w:rsidRPr="00EA1A77" w:rsidRDefault="00B62D7D" w:rsidP="00B54459">
            <w:pPr>
              <w:pStyle w:val="Bang"/>
            </w:pPr>
            <w:r w:rsidRPr="00EA1A77">
              <w:t>Internal audits</w:t>
            </w:r>
          </w:p>
        </w:tc>
        <w:tc>
          <w:tcPr>
            <w:tcW w:w="1620" w:type="dxa"/>
          </w:tcPr>
          <w:p w:rsidR="00B62D7D" w:rsidRPr="00EA1A77" w:rsidRDefault="00B62D7D" w:rsidP="00B54459">
            <w:pPr>
              <w:pStyle w:val="Bang"/>
            </w:pPr>
            <w:r>
              <w:t>20-11-2013</w:t>
            </w:r>
          </w:p>
        </w:tc>
        <w:tc>
          <w:tcPr>
            <w:tcW w:w="1530" w:type="dxa"/>
          </w:tcPr>
          <w:p w:rsidR="00B62D7D" w:rsidRPr="00EA1A77" w:rsidRDefault="00B62D7D" w:rsidP="00B54459">
            <w:pPr>
              <w:pStyle w:val="Bang"/>
            </w:pPr>
            <w:r>
              <w:t>Ngo Tran Linh</w:t>
            </w:r>
          </w:p>
        </w:tc>
        <w:tc>
          <w:tcPr>
            <w:tcW w:w="2430" w:type="dxa"/>
          </w:tcPr>
          <w:p w:rsidR="00B62D7D" w:rsidRPr="00EA1A77" w:rsidRDefault="00B62D7D" w:rsidP="00B54459">
            <w:pPr>
              <w:pStyle w:val="Bang"/>
            </w:pPr>
          </w:p>
        </w:tc>
      </w:tr>
    </w:tbl>
    <w:p w:rsidR="008527E4" w:rsidRDefault="008527E4" w:rsidP="00B54459">
      <w:pPr>
        <w:pStyle w:val="Heading2"/>
      </w:pPr>
      <w:bookmarkStart w:id="21" w:name="_Toc368438017"/>
      <w:r>
        <w:t>Resource</w:t>
      </w:r>
      <w:bookmarkEnd w:id="21"/>
    </w:p>
    <w:p w:rsidR="008527E4" w:rsidRPr="008527E4" w:rsidRDefault="008527E4" w:rsidP="00B54459">
      <w:r>
        <w:t xml:space="preserve">Specified as in the section </w:t>
      </w:r>
      <w:hyperlink w:anchor="_Project_team" w:history="1">
        <w:r w:rsidR="00235A5E" w:rsidRPr="00D24CA3">
          <w:rPr>
            <w:rStyle w:val="Hyperlink"/>
            <w:i/>
            <w:iCs w:val="0"/>
          </w:rPr>
          <w:t>Project Team</w:t>
        </w:r>
      </w:hyperlink>
    </w:p>
    <w:p w:rsidR="008527E4" w:rsidRPr="009334D1" w:rsidRDefault="008527E4" w:rsidP="009F4EFA">
      <w:pPr>
        <w:pStyle w:val="Heading2"/>
      </w:pPr>
      <w:bookmarkStart w:id="22" w:name="_Toc368438018"/>
      <w:r>
        <w:t>Infrastructure</w:t>
      </w:r>
      <w:bookmarkEnd w:id="2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437275">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437275">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437275">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437275">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437275">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2F181C">
            <w:pPr>
              <w:pStyle w:val="bang0"/>
            </w:pPr>
            <w:r w:rsidRPr="00EA1A77">
              <w:t>Operating System</w:t>
            </w:r>
          </w:p>
        </w:tc>
        <w:tc>
          <w:tcPr>
            <w:tcW w:w="3780" w:type="dxa"/>
            <w:vAlign w:val="center"/>
          </w:tcPr>
          <w:p w:rsidR="00D97582" w:rsidRPr="00EA1A77" w:rsidRDefault="009F4EFA" w:rsidP="002F181C">
            <w:pPr>
              <w:pStyle w:val="bang0"/>
            </w:pPr>
            <w:r>
              <w:t>IOS, Android, Window 7 (32 bit)</w:t>
            </w:r>
          </w:p>
        </w:tc>
        <w:tc>
          <w:tcPr>
            <w:tcW w:w="1530" w:type="dxa"/>
            <w:vAlign w:val="center"/>
          </w:tcPr>
          <w:p w:rsidR="00D97582" w:rsidRPr="00EA1A77" w:rsidRDefault="00D97582" w:rsidP="002F181C">
            <w:pPr>
              <w:pStyle w:val="bang0"/>
            </w:pPr>
          </w:p>
        </w:tc>
        <w:tc>
          <w:tcPr>
            <w:tcW w:w="1440" w:type="dxa"/>
            <w:vAlign w:val="center"/>
          </w:tcPr>
          <w:p w:rsidR="00D97582" w:rsidRPr="00EA1A77" w:rsidRDefault="00D97582" w:rsidP="002F181C">
            <w:pPr>
              <w:pStyle w:val="bang0"/>
            </w:pPr>
          </w:p>
        </w:tc>
      </w:tr>
      <w:tr w:rsidR="00D97582" w:rsidRPr="00EA1A77" w:rsidTr="00F453FA">
        <w:tc>
          <w:tcPr>
            <w:tcW w:w="2070" w:type="dxa"/>
            <w:vAlign w:val="center"/>
          </w:tcPr>
          <w:p w:rsidR="00D97582" w:rsidRPr="00EA1A77" w:rsidRDefault="00D97582" w:rsidP="002F181C">
            <w:pPr>
              <w:pStyle w:val="bang0"/>
            </w:pPr>
            <w:r w:rsidRPr="00EA1A77">
              <w:lastRenderedPageBreak/>
              <w:t>DBMS</w:t>
            </w:r>
          </w:p>
        </w:tc>
        <w:tc>
          <w:tcPr>
            <w:tcW w:w="3780" w:type="dxa"/>
            <w:vAlign w:val="center"/>
          </w:tcPr>
          <w:p w:rsidR="00D97582" w:rsidRPr="00EA1A77" w:rsidRDefault="00D97582" w:rsidP="002F181C">
            <w:pPr>
              <w:pStyle w:val="bang0"/>
            </w:pPr>
          </w:p>
        </w:tc>
        <w:tc>
          <w:tcPr>
            <w:tcW w:w="1530" w:type="dxa"/>
            <w:vAlign w:val="center"/>
          </w:tcPr>
          <w:p w:rsidR="00D97582" w:rsidRPr="00EA1A77" w:rsidRDefault="00D97582" w:rsidP="002F181C">
            <w:pPr>
              <w:pStyle w:val="bang0"/>
            </w:pPr>
          </w:p>
        </w:tc>
        <w:tc>
          <w:tcPr>
            <w:tcW w:w="1440" w:type="dxa"/>
            <w:vAlign w:val="center"/>
          </w:tcPr>
          <w:p w:rsidR="00D97582" w:rsidRPr="00EA1A77" w:rsidRDefault="00D97582" w:rsidP="002F181C">
            <w:pPr>
              <w:pStyle w:val="bang0"/>
            </w:pPr>
          </w:p>
        </w:tc>
      </w:tr>
      <w:tr w:rsidR="00D97582" w:rsidRPr="00EA1A77" w:rsidTr="00F453FA">
        <w:tc>
          <w:tcPr>
            <w:tcW w:w="2070" w:type="dxa"/>
            <w:vAlign w:val="center"/>
          </w:tcPr>
          <w:p w:rsidR="00D97582" w:rsidRPr="00EA1A77" w:rsidRDefault="00D97582" w:rsidP="002F181C">
            <w:pPr>
              <w:pStyle w:val="bang0"/>
            </w:pPr>
            <w:r w:rsidRPr="00EA1A77">
              <w:t xml:space="preserve">Development language </w:t>
            </w:r>
          </w:p>
        </w:tc>
        <w:tc>
          <w:tcPr>
            <w:tcW w:w="3780" w:type="dxa"/>
            <w:vAlign w:val="center"/>
          </w:tcPr>
          <w:p w:rsidR="00D97582" w:rsidRPr="00EA1A77" w:rsidRDefault="00C661CA" w:rsidP="002F181C">
            <w:pPr>
              <w:pStyle w:val="bang0"/>
            </w:pPr>
            <w:r>
              <w:t>PHP</w:t>
            </w:r>
          </w:p>
        </w:tc>
        <w:tc>
          <w:tcPr>
            <w:tcW w:w="1530" w:type="dxa"/>
            <w:vAlign w:val="center"/>
          </w:tcPr>
          <w:p w:rsidR="00D97582" w:rsidRPr="00EA1A77" w:rsidRDefault="00D97582" w:rsidP="002F181C">
            <w:pPr>
              <w:pStyle w:val="bang0"/>
            </w:pPr>
          </w:p>
        </w:tc>
        <w:tc>
          <w:tcPr>
            <w:tcW w:w="1440" w:type="dxa"/>
            <w:vAlign w:val="center"/>
          </w:tcPr>
          <w:p w:rsidR="00D97582" w:rsidRPr="00EA1A77" w:rsidRDefault="00EB10F9" w:rsidP="002F181C">
            <w:pPr>
              <w:pStyle w:val="bang0"/>
            </w:pPr>
            <w:r w:rsidRPr="00EA1A77">
              <w:t>for Web interface</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437275">
            <w:pPr>
              <w:pStyle w:val="StylebangcategoryWhiteLeft"/>
            </w:pPr>
            <w:r w:rsidRPr="00EA1A77">
              <w:t>Technology</w:t>
            </w:r>
          </w:p>
        </w:tc>
      </w:tr>
      <w:tr w:rsidR="00EB10F9" w:rsidRPr="00EA1A77" w:rsidTr="00F453FA">
        <w:tc>
          <w:tcPr>
            <w:tcW w:w="2070" w:type="dxa"/>
            <w:vAlign w:val="center"/>
          </w:tcPr>
          <w:p w:rsidR="00EB10F9" w:rsidRPr="00EA1A77" w:rsidRDefault="00EB10F9" w:rsidP="002F181C">
            <w:pPr>
              <w:pStyle w:val="bang0"/>
            </w:pPr>
          </w:p>
        </w:tc>
        <w:tc>
          <w:tcPr>
            <w:tcW w:w="3780" w:type="dxa"/>
            <w:vAlign w:val="center"/>
          </w:tcPr>
          <w:p w:rsidR="00EB10F9" w:rsidRPr="00EA1A77" w:rsidRDefault="00EB10F9" w:rsidP="002F181C">
            <w:pPr>
              <w:pStyle w:val="bang0"/>
            </w:pPr>
          </w:p>
        </w:tc>
        <w:tc>
          <w:tcPr>
            <w:tcW w:w="1530" w:type="dxa"/>
            <w:vAlign w:val="center"/>
          </w:tcPr>
          <w:p w:rsidR="00EB10F9" w:rsidRPr="00EA1A77" w:rsidRDefault="00EB10F9" w:rsidP="002F181C">
            <w:pPr>
              <w:pStyle w:val="bang0"/>
            </w:pPr>
          </w:p>
        </w:tc>
        <w:tc>
          <w:tcPr>
            <w:tcW w:w="1440" w:type="dxa"/>
            <w:vAlign w:val="center"/>
          </w:tcPr>
          <w:p w:rsidR="00EB10F9" w:rsidRPr="00EA1A77" w:rsidRDefault="00EB10F9" w:rsidP="002F181C">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37275">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2F181C">
            <w:pPr>
              <w:pStyle w:val="bang0"/>
            </w:pPr>
            <w:r w:rsidRPr="00EA1A77">
              <w:t>Hardware Configuration</w:t>
            </w:r>
          </w:p>
        </w:tc>
        <w:tc>
          <w:tcPr>
            <w:tcW w:w="3780" w:type="dxa"/>
            <w:vAlign w:val="center"/>
          </w:tcPr>
          <w:p w:rsidR="00D97582" w:rsidRPr="00EA1A77" w:rsidRDefault="00EB10F9" w:rsidP="002F181C">
            <w:pPr>
              <w:pStyle w:val="bang0"/>
            </w:pPr>
            <w:r w:rsidRPr="00EA1A77">
              <w:t>2</w:t>
            </w:r>
            <w:r w:rsidR="00D97582" w:rsidRPr="00EA1A77">
              <w:t>GB space on server</w:t>
            </w:r>
          </w:p>
        </w:tc>
        <w:tc>
          <w:tcPr>
            <w:tcW w:w="1530" w:type="dxa"/>
            <w:vAlign w:val="center"/>
          </w:tcPr>
          <w:p w:rsidR="00D97582" w:rsidRPr="00EA1A77" w:rsidRDefault="00D97582" w:rsidP="002F181C">
            <w:pPr>
              <w:pStyle w:val="bang0"/>
            </w:pPr>
          </w:p>
        </w:tc>
        <w:tc>
          <w:tcPr>
            <w:tcW w:w="1440" w:type="dxa"/>
            <w:vAlign w:val="center"/>
          </w:tcPr>
          <w:p w:rsidR="00D97582" w:rsidRPr="00EA1A77" w:rsidRDefault="00D97582" w:rsidP="002F181C">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437275">
            <w:pPr>
              <w:pStyle w:val="StylebangcategoryWhiteLeft"/>
            </w:pPr>
            <w:r w:rsidRPr="00EA1A77">
              <w:t>Equipments &amp; Tools</w:t>
            </w:r>
          </w:p>
        </w:tc>
      </w:tr>
      <w:tr w:rsidR="00D97582" w:rsidRPr="00EA1A77" w:rsidTr="00F453FA">
        <w:tc>
          <w:tcPr>
            <w:tcW w:w="2070" w:type="dxa"/>
            <w:vAlign w:val="center"/>
          </w:tcPr>
          <w:p w:rsidR="00D97582" w:rsidRPr="00EA1A77" w:rsidRDefault="00D97582" w:rsidP="002F181C">
            <w:pPr>
              <w:pStyle w:val="bang0"/>
            </w:pPr>
            <w:r w:rsidRPr="00EA1A77">
              <w:t>Source Version Control</w:t>
            </w:r>
          </w:p>
        </w:tc>
        <w:tc>
          <w:tcPr>
            <w:tcW w:w="3780" w:type="dxa"/>
            <w:vAlign w:val="center"/>
          </w:tcPr>
          <w:p w:rsidR="00D97582" w:rsidRPr="00EA1A77" w:rsidRDefault="00D97582" w:rsidP="002F181C">
            <w:pPr>
              <w:pStyle w:val="bang0"/>
            </w:pPr>
            <w:r w:rsidRPr="00EA1A77">
              <w:t>CVS</w:t>
            </w:r>
          </w:p>
        </w:tc>
        <w:tc>
          <w:tcPr>
            <w:tcW w:w="1530" w:type="dxa"/>
            <w:vAlign w:val="center"/>
          </w:tcPr>
          <w:p w:rsidR="00D97582" w:rsidRPr="00EA1A77" w:rsidRDefault="00D97582" w:rsidP="002F181C">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2F181C">
            <w:pPr>
              <w:pStyle w:val="bang0"/>
            </w:pPr>
          </w:p>
        </w:tc>
      </w:tr>
      <w:tr w:rsidR="00D97582" w:rsidRPr="00EA1A77" w:rsidTr="00F453FA">
        <w:tc>
          <w:tcPr>
            <w:tcW w:w="2070" w:type="dxa"/>
            <w:vAlign w:val="center"/>
          </w:tcPr>
          <w:p w:rsidR="00D97582" w:rsidRPr="00EA1A77" w:rsidRDefault="00D97582" w:rsidP="002F181C">
            <w:pPr>
              <w:pStyle w:val="bang0"/>
            </w:pPr>
            <w:r w:rsidRPr="00EA1A77">
              <w:t>Task Tracking</w:t>
            </w:r>
          </w:p>
        </w:tc>
        <w:tc>
          <w:tcPr>
            <w:tcW w:w="3780" w:type="dxa"/>
            <w:vAlign w:val="center"/>
          </w:tcPr>
          <w:p w:rsidR="00D97582" w:rsidRPr="00EA1A77" w:rsidRDefault="00D97582" w:rsidP="002F181C">
            <w:pPr>
              <w:pStyle w:val="bang0"/>
            </w:pPr>
            <w:r w:rsidRPr="00EA1A77">
              <w:t>MS Project</w:t>
            </w:r>
            <w:r w:rsidR="00D85828">
              <w:t xml:space="preserve"> Professional 2010</w:t>
            </w:r>
          </w:p>
        </w:tc>
        <w:tc>
          <w:tcPr>
            <w:tcW w:w="1530" w:type="dxa"/>
            <w:vAlign w:val="center"/>
          </w:tcPr>
          <w:p w:rsidR="00D97582" w:rsidRPr="00EA1A77" w:rsidRDefault="00D97582" w:rsidP="002F181C">
            <w:pPr>
              <w:pStyle w:val="bang0"/>
            </w:pPr>
            <w:r w:rsidRPr="00EA1A77">
              <w:t>Initiation stage</w:t>
            </w:r>
          </w:p>
        </w:tc>
        <w:tc>
          <w:tcPr>
            <w:tcW w:w="1440" w:type="dxa"/>
            <w:vAlign w:val="center"/>
          </w:tcPr>
          <w:p w:rsidR="00D97582" w:rsidRPr="00EA1A77" w:rsidRDefault="00D97582" w:rsidP="002F181C">
            <w:pPr>
              <w:pStyle w:val="bang0"/>
            </w:pPr>
          </w:p>
        </w:tc>
      </w:tr>
      <w:tr w:rsidR="00EB10F9" w:rsidRPr="00EA1A77" w:rsidTr="00F453FA">
        <w:tc>
          <w:tcPr>
            <w:tcW w:w="2070" w:type="dxa"/>
            <w:vAlign w:val="center"/>
          </w:tcPr>
          <w:p w:rsidR="00EB10F9" w:rsidRPr="00EA1A77" w:rsidRDefault="003068E3" w:rsidP="002F181C">
            <w:pPr>
              <w:pStyle w:val="bang0"/>
            </w:pPr>
            <w:r>
              <w:t>SRS</w:t>
            </w:r>
          </w:p>
        </w:tc>
        <w:tc>
          <w:tcPr>
            <w:tcW w:w="3780" w:type="dxa"/>
            <w:vAlign w:val="center"/>
          </w:tcPr>
          <w:p w:rsidR="00EB10F9" w:rsidRPr="00EA1A77" w:rsidRDefault="009F4EFA" w:rsidP="009F4EFA">
            <w:pPr>
              <w:pStyle w:val="bang0"/>
            </w:pPr>
            <w:r w:rsidRPr="009F4EFA">
              <w:t>Microsoft Office Word</w:t>
            </w:r>
            <w:r>
              <w:t xml:space="preserve">, </w:t>
            </w:r>
            <w:r w:rsidRPr="009F4EFA">
              <w:t>Microsoft Office</w:t>
            </w:r>
            <w:r>
              <w:t xml:space="preserve"> Excel</w:t>
            </w:r>
          </w:p>
        </w:tc>
        <w:tc>
          <w:tcPr>
            <w:tcW w:w="1530" w:type="dxa"/>
            <w:vAlign w:val="center"/>
          </w:tcPr>
          <w:p w:rsidR="00EB10F9" w:rsidRPr="00EA1A77" w:rsidRDefault="003068E3" w:rsidP="002F181C">
            <w:pPr>
              <w:pStyle w:val="bang0"/>
            </w:pPr>
            <w:r w:rsidRPr="00EA1A77">
              <w:t>Initiation stage</w:t>
            </w:r>
          </w:p>
        </w:tc>
        <w:tc>
          <w:tcPr>
            <w:tcW w:w="1440" w:type="dxa"/>
            <w:vAlign w:val="center"/>
          </w:tcPr>
          <w:p w:rsidR="00EB10F9" w:rsidRPr="00EA1A77" w:rsidRDefault="00EB10F9" w:rsidP="002F181C">
            <w:pPr>
              <w:pStyle w:val="bang0"/>
            </w:pPr>
          </w:p>
        </w:tc>
      </w:tr>
    </w:tbl>
    <w:p w:rsidR="008527E4" w:rsidRDefault="00E031FE" w:rsidP="00B54459">
      <w:pPr>
        <w:pStyle w:val="Heading2"/>
      </w:pPr>
      <w:bookmarkStart w:id="23" w:name="_Toc368438019"/>
      <w:r>
        <w:t>Training P</w:t>
      </w:r>
      <w:r w:rsidR="008527E4">
        <w:t>lan</w:t>
      </w:r>
      <w:bookmarkEnd w:id="23"/>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437275">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437275">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437275">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437275">
            <w:pPr>
              <w:pStyle w:val="Bangheader"/>
            </w:pPr>
            <w:r w:rsidRPr="00EA1A77">
              <w:t>Waiver Criteria</w:t>
            </w:r>
          </w:p>
        </w:tc>
      </w:tr>
      <w:tr w:rsidR="008527E4" w:rsidRPr="00EA1A77" w:rsidTr="00F453FA">
        <w:tc>
          <w:tcPr>
            <w:tcW w:w="8820" w:type="dxa"/>
            <w:gridSpan w:val="4"/>
            <w:vAlign w:val="center"/>
          </w:tcPr>
          <w:p w:rsidR="008527E4" w:rsidRPr="00EA1A77" w:rsidRDefault="008527E4" w:rsidP="002F181C">
            <w:pPr>
              <w:pStyle w:val="bang0"/>
            </w:pPr>
            <w:r w:rsidRPr="00EA1A77">
              <w:t>Technical</w:t>
            </w:r>
          </w:p>
        </w:tc>
      </w:tr>
      <w:tr w:rsidR="008527E4" w:rsidRPr="00EA1A77" w:rsidTr="00F453FA">
        <w:tc>
          <w:tcPr>
            <w:tcW w:w="2880" w:type="dxa"/>
          </w:tcPr>
          <w:p w:rsidR="008527E4" w:rsidRPr="00EA1A77" w:rsidRDefault="00C661CA" w:rsidP="002F181C">
            <w:pPr>
              <w:pStyle w:val="bang0"/>
            </w:pPr>
            <w:r>
              <w:t>PHP</w:t>
            </w:r>
            <w:r w:rsidR="008527E4" w:rsidRPr="00EA1A77">
              <w:t xml:space="preserve"> Language</w:t>
            </w:r>
          </w:p>
        </w:tc>
        <w:tc>
          <w:tcPr>
            <w:tcW w:w="2610" w:type="dxa"/>
          </w:tcPr>
          <w:p w:rsidR="008527E4" w:rsidRPr="00EA1A77" w:rsidRDefault="008527E4" w:rsidP="002F181C">
            <w:pPr>
              <w:pStyle w:val="bang0"/>
            </w:pPr>
          </w:p>
        </w:tc>
        <w:tc>
          <w:tcPr>
            <w:tcW w:w="1620" w:type="dxa"/>
          </w:tcPr>
          <w:p w:rsidR="008527E4" w:rsidRPr="00EA1A77" w:rsidRDefault="008527E4" w:rsidP="002F181C">
            <w:pPr>
              <w:pStyle w:val="bang0"/>
            </w:pPr>
            <w:r w:rsidRPr="00EA1A77">
              <w:t>7 days</w:t>
            </w:r>
          </w:p>
        </w:tc>
        <w:tc>
          <w:tcPr>
            <w:tcW w:w="1710" w:type="dxa"/>
          </w:tcPr>
          <w:p w:rsidR="008527E4" w:rsidRPr="00EA1A77" w:rsidRDefault="00C661CA" w:rsidP="002F181C">
            <w:pPr>
              <w:pStyle w:val="bang0"/>
            </w:pPr>
            <w:r w:rsidRPr="00C661CA">
              <w:t>Mandatory</w:t>
            </w:r>
          </w:p>
        </w:tc>
      </w:tr>
      <w:tr w:rsidR="008527E4" w:rsidRPr="00EA1A77" w:rsidTr="00F453FA">
        <w:tc>
          <w:tcPr>
            <w:tcW w:w="2880" w:type="dxa"/>
          </w:tcPr>
          <w:p w:rsidR="008527E4" w:rsidRPr="00EA1A77" w:rsidRDefault="00C661CA" w:rsidP="002F181C">
            <w:pPr>
              <w:pStyle w:val="bang0"/>
            </w:pPr>
            <w:r>
              <w:t xml:space="preserve">Zend </w:t>
            </w:r>
            <w:r w:rsidR="009F4EFA">
              <w:t>Framework</w:t>
            </w:r>
            <w:r>
              <w:t xml:space="preserve"> for PHP</w:t>
            </w:r>
          </w:p>
        </w:tc>
        <w:tc>
          <w:tcPr>
            <w:tcW w:w="2610" w:type="dxa"/>
          </w:tcPr>
          <w:p w:rsidR="008527E4" w:rsidRPr="00EA1A77" w:rsidRDefault="008527E4" w:rsidP="002F181C">
            <w:pPr>
              <w:pStyle w:val="bang0"/>
            </w:pPr>
          </w:p>
        </w:tc>
        <w:tc>
          <w:tcPr>
            <w:tcW w:w="1620" w:type="dxa"/>
          </w:tcPr>
          <w:p w:rsidR="008527E4" w:rsidRPr="00EA1A77" w:rsidRDefault="00C661CA" w:rsidP="002F181C">
            <w:pPr>
              <w:pStyle w:val="bang0"/>
            </w:pPr>
            <w:r>
              <w:t>7</w:t>
            </w:r>
            <w:r w:rsidR="008527E4" w:rsidRPr="00EA1A77">
              <w:t xml:space="preserve"> hrs</w:t>
            </w:r>
          </w:p>
        </w:tc>
        <w:tc>
          <w:tcPr>
            <w:tcW w:w="1710" w:type="dxa"/>
          </w:tcPr>
          <w:p w:rsidR="008527E4" w:rsidRPr="00EA1A77" w:rsidRDefault="00C661CA" w:rsidP="002F181C">
            <w:pPr>
              <w:pStyle w:val="bang0"/>
            </w:pPr>
            <w:r>
              <w:t>Mandatory</w:t>
            </w:r>
          </w:p>
        </w:tc>
      </w:tr>
      <w:tr w:rsidR="00C661CA" w:rsidRPr="00EA1A77" w:rsidTr="00F453FA">
        <w:tc>
          <w:tcPr>
            <w:tcW w:w="2880" w:type="dxa"/>
          </w:tcPr>
          <w:p w:rsidR="00C661CA" w:rsidRDefault="00C661CA" w:rsidP="002F181C">
            <w:pPr>
              <w:pStyle w:val="bang0"/>
            </w:pPr>
            <w:r w:rsidRPr="00C661CA">
              <w:t>MS Project Professional 2010</w:t>
            </w:r>
          </w:p>
        </w:tc>
        <w:tc>
          <w:tcPr>
            <w:tcW w:w="2610" w:type="dxa"/>
          </w:tcPr>
          <w:p w:rsidR="00C661CA" w:rsidRPr="00EA1A77" w:rsidRDefault="00C661CA" w:rsidP="002F181C">
            <w:pPr>
              <w:pStyle w:val="bang0"/>
            </w:pPr>
          </w:p>
        </w:tc>
        <w:tc>
          <w:tcPr>
            <w:tcW w:w="1620" w:type="dxa"/>
          </w:tcPr>
          <w:p w:rsidR="00C661CA" w:rsidRDefault="00C661CA" w:rsidP="002F181C">
            <w:pPr>
              <w:pStyle w:val="bang0"/>
            </w:pPr>
            <w:r>
              <w:t>1 days</w:t>
            </w:r>
          </w:p>
        </w:tc>
        <w:tc>
          <w:tcPr>
            <w:tcW w:w="1710" w:type="dxa"/>
          </w:tcPr>
          <w:p w:rsidR="00C661CA" w:rsidRDefault="00C661CA" w:rsidP="002F181C">
            <w:pPr>
              <w:pStyle w:val="bang0"/>
            </w:pPr>
          </w:p>
        </w:tc>
      </w:tr>
      <w:tr w:rsidR="008527E4" w:rsidRPr="00EA1A77" w:rsidTr="00F453FA">
        <w:tc>
          <w:tcPr>
            <w:tcW w:w="8820" w:type="dxa"/>
            <w:gridSpan w:val="4"/>
            <w:vAlign w:val="center"/>
          </w:tcPr>
          <w:p w:rsidR="008527E4" w:rsidRPr="00EA1A77" w:rsidRDefault="008527E4" w:rsidP="002F181C">
            <w:pPr>
              <w:pStyle w:val="bang0"/>
            </w:pPr>
            <w:r w:rsidRPr="00EA1A77">
              <w:t>Business domain</w:t>
            </w:r>
          </w:p>
        </w:tc>
      </w:tr>
      <w:tr w:rsidR="008527E4" w:rsidRPr="00EA1A77" w:rsidTr="00F453FA">
        <w:tc>
          <w:tcPr>
            <w:tcW w:w="2880" w:type="dxa"/>
            <w:vAlign w:val="center"/>
          </w:tcPr>
          <w:p w:rsidR="008527E4" w:rsidRPr="00EA1A77" w:rsidRDefault="00C661CA" w:rsidP="002F181C">
            <w:pPr>
              <w:pStyle w:val="bang0"/>
            </w:pPr>
            <w:r>
              <w:t>Blood Donation</w:t>
            </w:r>
          </w:p>
        </w:tc>
        <w:tc>
          <w:tcPr>
            <w:tcW w:w="2610" w:type="dxa"/>
            <w:vAlign w:val="center"/>
          </w:tcPr>
          <w:p w:rsidR="008527E4" w:rsidRPr="00EA1A77" w:rsidRDefault="008527E4" w:rsidP="002F181C">
            <w:pPr>
              <w:pStyle w:val="bang0"/>
            </w:pPr>
          </w:p>
        </w:tc>
        <w:tc>
          <w:tcPr>
            <w:tcW w:w="1620" w:type="dxa"/>
            <w:vAlign w:val="center"/>
          </w:tcPr>
          <w:p w:rsidR="008527E4" w:rsidRPr="00EA1A77" w:rsidRDefault="008527E4" w:rsidP="002F181C">
            <w:pPr>
              <w:pStyle w:val="bang0"/>
            </w:pPr>
            <w:r w:rsidRPr="00EA1A77">
              <w:t>7 days</w:t>
            </w:r>
          </w:p>
        </w:tc>
        <w:tc>
          <w:tcPr>
            <w:tcW w:w="1710" w:type="dxa"/>
          </w:tcPr>
          <w:p w:rsidR="008527E4" w:rsidRPr="00EA1A77" w:rsidRDefault="00C661CA" w:rsidP="002F181C">
            <w:pPr>
              <w:pStyle w:val="bang0"/>
            </w:pPr>
            <w:r>
              <w:t>Mandatory</w:t>
            </w:r>
          </w:p>
        </w:tc>
      </w:tr>
      <w:tr w:rsidR="008527E4" w:rsidRPr="00EA1A77" w:rsidTr="00F453FA">
        <w:tc>
          <w:tcPr>
            <w:tcW w:w="8820" w:type="dxa"/>
            <w:gridSpan w:val="4"/>
            <w:vAlign w:val="center"/>
          </w:tcPr>
          <w:p w:rsidR="008527E4" w:rsidRPr="00EA1A77" w:rsidRDefault="008527E4" w:rsidP="002F181C">
            <w:pPr>
              <w:pStyle w:val="bang0"/>
            </w:pPr>
            <w:r w:rsidRPr="00EA1A77">
              <w:t>Process</w:t>
            </w:r>
          </w:p>
        </w:tc>
      </w:tr>
      <w:tr w:rsidR="008527E4" w:rsidRPr="00EA1A77" w:rsidTr="00F453FA">
        <w:tc>
          <w:tcPr>
            <w:tcW w:w="2880" w:type="dxa"/>
          </w:tcPr>
          <w:p w:rsidR="008527E4" w:rsidRPr="00EA1A77" w:rsidRDefault="008527E4" w:rsidP="002F181C">
            <w:pPr>
              <w:pStyle w:val="bang0"/>
            </w:pPr>
            <w:r w:rsidRPr="00EA1A77">
              <w:t>Quality system</w:t>
            </w:r>
          </w:p>
        </w:tc>
        <w:tc>
          <w:tcPr>
            <w:tcW w:w="2610" w:type="dxa"/>
          </w:tcPr>
          <w:p w:rsidR="008527E4" w:rsidRPr="00EA1A77" w:rsidRDefault="008527E4" w:rsidP="002F181C">
            <w:pPr>
              <w:pStyle w:val="bang0"/>
            </w:pPr>
          </w:p>
        </w:tc>
        <w:tc>
          <w:tcPr>
            <w:tcW w:w="1620" w:type="dxa"/>
          </w:tcPr>
          <w:p w:rsidR="008527E4" w:rsidRPr="00EA1A77" w:rsidRDefault="008527E4" w:rsidP="002F181C">
            <w:pPr>
              <w:pStyle w:val="bang0"/>
            </w:pPr>
            <w:r w:rsidRPr="00EA1A77">
              <w:t>3 hrs</w:t>
            </w:r>
          </w:p>
        </w:tc>
        <w:tc>
          <w:tcPr>
            <w:tcW w:w="1710" w:type="dxa"/>
          </w:tcPr>
          <w:p w:rsidR="008527E4" w:rsidRPr="00EA1A77" w:rsidRDefault="008527E4" w:rsidP="002F181C">
            <w:pPr>
              <w:pStyle w:val="bang0"/>
            </w:pPr>
            <w:r w:rsidRPr="00EA1A77">
              <w:t>If already trained</w:t>
            </w:r>
          </w:p>
        </w:tc>
      </w:tr>
      <w:tr w:rsidR="008527E4" w:rsidRPr="00EA1A77" w:rsidTr="00F453FA">
        <w:tc>
          <w:tcPr>
            <w:tcW w:w="2880" w:type="dxa"/>
          </w:tcPr>
          <w:p w:rsidR="008527E4" w:rsidRPr="00EA1A77" w:rsidRDefault="008527E4" w:rsidP="002F181C">
            <w:pPr>
              <w:pStyle w:val="bang0"/>
            </w:pPr>
            <w:r w:rsidRPr="00EA1A77">
              <w:t>Configuration management</w:t>
            </w:r>
          </w:p>
        </w:tc>
        <w:tc>
          <w:tcPr>
            <w:tcW w:w="2610" w:type="dxa"/>
          </w:tcPr>
          <w:p w:rsidR="008527E4" w:rsidRPr="00EA1A77" w:rsidRDefault="008527E4" w:rsidP="002F181C">
            <w:pPr>
              <w:pStyle w:val="bang0"/>
            </w:pPr>
          </w:p>
        </w:tc>
        <w:tc>
          <w:tcPr>
            <w:tcW w:w="1620" w:type="dxa"/>
          </w:tcPr>
          <w:p w:rsidR="008527E4" w:rsidRPr="00EA1A77" w:rsidRDefault="008527E4" w:rsidP="002F181C">
            <w:pPr>
              <w:pStyle w:val="bang0"/>
            </w:pPr>
            <w:r w:rsidRPr="00EA1A77">
              <w:t>2 hrs</w:t>
            </w:r>
          </w:p>
        </w:tc>
        <w:tc>
          <w:tcPr>
            <w:tcW w:w="1710" w:type="dxa"/>
          </w:tcPr>
          <w:p w:rsidR="008527E4" w:rsidRPr="00EA1A77" w:rsidRDefault="008527E4" w:rsidP="002F181C">
            <w:pPr>
              <w:pStyle w:val="bang0"/>
            </w:pPr>
            <w:r w:rsidRPr="00EA1A77">
              <w:t>If already trained for CC. For others, on-the-job training</w:t>
            </w:r>
          </w:p>
        </w:tc>
      </w:tr>
      <w:tr w:rsidR="008527E4" w:rsidRPr="00EA1A77" w:rsidTr="00F453FA">
        <w:tc>
          <w:tcPr>
            <w:tcW w:w="2880" w:type="dxa"/>
          </w:tcPr>
          <w:p w:rsidR="008527E4" w:rsidRPr="00EA1A77" w:rsidRDefault="008527E4" w:rsidP="002F181C">
            <w:pPr>
              <w:pStyle w:val="bang0"/>
            </w:pPr>
            <w:r w:rsidRPr="00EA1A77">
              <w:t>Group review</w:t>
            </w:r>
          </w:p>
        </w:tc>
        <w:tc>
          <w:tcPr>
            <w:tcW w:w="2610" w:type="dxa"/>
          </w:tcPr>
          <w:p w:rsidR="008527E4" w:rsidRPr="00EA1A77" w:rsidRDefault="008527E4" w:rsidP="002F181C">
            <w:pPr>
              <w:pStyle w:val="bang0"/>
            </w:pPr>
          </w:p>
        </w:tc>
        <w:tc>
          <w:tcPr>
            <w:tcW w:w="1620" w:type="dxa"/>
          </w:tcPr>
          <w:p w:rsidR="008527E4" w:rsidRPr="00EA1A77" w:rsidRDefault="008527E4" w:rsidP="00B54459">
            <w:pPr>
              <w:pStyle w:val="BodyTextIndent"/>
              <w:rPr>
                <w:rFonts w:eastAsia="MS Mincho"/>
              </w:rPr>
            </w:pPr>
            <w:r w:rsidRPr="00EA1A77">
              <w:rPr>
                <w:rFonts w:eastAsia="MS Mincho"/>
              </w:rPr>
              <w:t>4 hrs</w:t>
            </w:r>
          </w:p>
        </w:tc>
        <w:tc>
          <w:tcPr>
            <w:tcW w:w="1710" w:type="dxa"/>
          </w:tcPr>
          <w:p w:rsidR="008527E4" w:rsidRPr="00EA1A77" w:rsidRDefault="008527E4" w:rsidP="002F181C">
            <w:pPr>
              <w:pStyle w:val="bang0"/>
            </w:pPr>
            <w:r w:rsidRPr="00EA1A77">
              <w:t>If already trained</w:t>
            </w:r>
          </w:p>
        </w:tc>
      </w:tr>
      <w:tr w:rsidR="008527E4" w:rsidRPr="00EA1A77" w:rsidTr="00F453FA">
        <w:tc>
          <w:tcPr>
            <w:tcW w:w="2880" w:type="dxa"/>
          </w:tcPr>
          <w:p w:rsidR="008527E4" w:rsidRPr="00EA1A77" w:rsidRDefault="008527E4" w:rsidP="002F181C">
            <w:pPr>
              <w:pStyle w:val="bang0"/>
            </w:pPr>
            <w:r w:rsidRPr="00EA1A77">
              <w:t>Defect prevention</w:t>
            </w:r>
          </w:p>
        </w:tc>
        <w:tc>
          <w:tcPr>
            <w:tcW w:w="2610" w:type="dxa"/>
          </w:tcPr>
          <w:p w:rsidR="008527E4" w:rsidRPr="00EA1A77" w:rsidRDefault="008527E4" w:rsidP="002F181C">
            <w:pPr>
              <w:pStyle w:val="bang0"/>
            </w:pPr>
          </w:p>
        </w:tc>
        <w:tc>
          <w:tcPr>
            <w:tcW w:w="1620" w:type="dxa"/>
          </w:tcPr>
          <w:p w:rsidR="008527E4" w:rsidRPr="00EA1A77" w:rsidRDefault="008527E4" w:rsidP="00B54459">
            <w:pPr>
              <w:pStyle w:val="BodyTextIndent"/>
              <w:rPr>
                <w:rFonts w:eastAsia="MS Mincho"/>
              </w:rPr>
            </w:pPr>
            <w:r w:rsidRPr="00EA1A77">
              <w:rPr>
                <w:rFonts w:eastAsia="MS Mincho"/>
              </w:rPr>
              <w:t>4.5 hrs</w:t>
            </w:r>
          </w:p>
        </w:tc>
        <w:tc>
          <w:tcPr>
            <w:tcW w:w="1710" w:type="dxa"/>
          </w:tcPr>
          <w:p w:rsidR="008527E4" w:rsidRPr="00EA1A77" w:rsidRDefault="008527E4" w:rsidP="002F181C">
            <w:pPr>
              <w:pStyle w:val="bang0"/>
            </w:pPr>
            <w:r w:rsidRPr="00EA1A77">
              <w:t>Mandatory</w:t>
            </w:r>
          </w:p>
        </w:tc>
      </w:tr>
    </w:tbl>
    <w:p w:rsidR="008527E4" w:rsidRDefault="008527E4" w:rsidP="00B54459">
      <w:pPr>
        <w:pStyle w:val="Heading2"/>
      </w:pPr>
      <w:bookmarkStart w:id="24" w:name="_Toc368438020"/>
      <w:r>
        <w:t>Finance</w:t>
      </w:r>
      <w:bookmarkEnd w:id="24"/>
    </w:p>
    <w:p w:rsidR="00C661CA" w:rsidRPr="00C661CA" w:rsidRDefault="009F4EFA" w:rsidP="00526A79">
      <w:pPr>
        <w:pStyle w:val="NormalIndent"/>
      </w:pPr>
      <w:r>
        <w:t>We don’t have any action concern finance.</w:t>
      </w:r>
    </w:p>
    <w:p w:rsidR="00D25A64" w:rsidRDefault="00E016E0" w:rsidP="007B4F6D">
      <w:pPr>
        <w:pStyle w:val="Heading1"/>
      </w:pPr>
      <w:bookmarkStart w:id="25" w:name="_Toc368438021"/>
      <w:r>
        <w:lastRenderedPageBreak/>
        <w:t xml:space="preserve">Project </w:t>
      </w:r>
      <w:r w:rsidR="00E031FE">
        <w:t>O</w:t>
      </w:r>
      <w:r w:rsidR="006431DA">
        <w:t>rganization</w:t>
      </w:r>
      <w:bookmarkEnd w:id="25"/>
    </w:p>
    <w:p w:rsidR="00D25A64" w:rsidRDefault="00D25A64" w:rsidP="00B54459">
      <w:pPr>
        <w:pStyle w:val="Heading2"/>
      </w:pPr>
      <w:bookmarkStart w:id="26" w:name="_Toc368438022"/>
      <w:r>
        <w:t>Organization</w:t>
      </w:r>
      <w:bookmarkEnd w:id="15"/>
      <w:r w:rsidR="00074C0B">
        <w:t xml:space="preserve"> St</w:t>
      </w:r>
      <w:r w:rsidR="00425104">
        <w:t>r</w:t>
      </w:r>
      <w:r w:rsidR="00074C0B">
        <w:t>ucture</w:t>
      </w:r>
      <w:bookmarkEnd w:id="26"/>
    </w:p>
    <w:p w:rsidR="00D27344" w:rsidRDefault="009B3241" w:rsidP="00526A79">
      <w:pPr>
        <w:pStyle w:val="NormalIndent"/>
      </w:pPr>
      <w:r>
        <w:rPr>
          <w:noProof/>
          <w:lang w:eastAsia="ja-JP"/>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67" type="#_x0000_t15" style="position:absolute;left:0;text-align:left;margin-left:404.2pt;margin-top:223.45pt;width:92.3pt;height:48.05pt;z-index:251659264" fillcolor="#4bacc6 [3208]" strokecolor="#f2f2f2 [3041]" strokeweight="3pt">
            <v:shadow type="perspective" color="#205867 [1608]" opacity=".5" offset="1pt" offset2="-1pt"/>
            <v:textbox style="mso-next-textbox:#_x0000_s1067">
              <w:txbxContent>
                <w:p w:rsidR="00103F6E" w:rsidRDefault="00103F6E" w:rsidP="00065626">
                  <w:pPr>
                    <w:ind w:left="0"/>
                  </w:pPr>
                  <w:r>
                    <w:t>Nguyen Thi Tam</w:t>
                  </w:r>
                </w:p>
              </w:txbxContent>
            </v:textbox>
          </v:shape>
        </w:pict>
      </w:r>
      <w:r>
        <w:pict>
          <v:group id="_x0000_s1042" editas="canvas" style="width:465.85pt;height:330.1pt;mso-position-horizontal-relative:char;mso-position-vertical-relative:line" coordorigin="2362,1485" coordsize="7200,510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2362;top:1485;width:7200;height:5102" o:preferrelative="f">
              <v:fill o:detectmouseclick="t"/>
              <v:path o:extrusionok="t" o:connecttype="none"/>
              <o:lock v:ext="edit" text="t"/>
            </v:shape>
            <v:roundrect id="_x0000_s1043" style="position:absolute;left:5190;top:1485;width:1449;height:626" arcsize="10923f" fillcolor="#4bacc6 [3208]" strokecolor="#f2f2f2 [3041]" strokeweight="3pt">
              <v:shadow type="perspective" color="#205867 [1608]" opacity=".5" offset="1pt" offset2="-1pt"/>
              <v:textbox style="mso-next-textbox:#_x0000_s1043">
                <w:txbxContent>
                  <w:p w:rsidR="00103F6E" w:rsidRDefault="00103F6E" w:rsidP="00065626">
                    <w:pPr>
                      <w:ind w:left="0"/>
                    </w:pPr>
                    <w:r>
                      <w:t>Supervisor</w:t>
                    </w:r>
                  </w:p>
                  <w:p w:rsidR="00103F6E" w:rsidRDefault="00103F6E" w:rsidP="00065626">
                    <w:pPr>
                      <w:ind w:left="0"/>
                    </w:pPr>
                    <w:r>
                      <w:t>(Bui Dinh Chien)</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4" type="#_x0000_t67" style="position:absolute;left:5828;top:2111;width:243;height:336" fillcolor="#4bacc6 [3208]" strokecolor="#f2f2f2 [3041]" strokeweight="3pt">
              <v:shadow on="t" type="perspective" color="#205867 [1608]" opacity=".5" offset="1pt" offset2="-1pt"/>
              <v:textbox style="layout-flow:vertical-ideographic"/>
            </v:shape>
            <v:roundrect id="_x0000_s1045" style="position:absolute;left:5190;top:2516;width:1519;height:696" arcsize="10923f" fillcolor="#4bacc6 [3208]" strokecolor="#f2f2f2 [3041]" strokeweight="3pt">
              <v:shadow type="perspective" color="#205867 [1608]" opacity=".5" offset="1pt" offset2="-1pt"/>
              <v:textbox style="mso-next-textbox:#_x0000_s1045">
                <w:txbxContent>
                  <w:p w:rsidR="00103F6E" w:rsidRDefault="00103F6E" w:rsidP="00065626">
                    <w:pPr>
                      <w:ind w:left="0"/>
                    </w:pPr>
                    <w:r>
                      <w:t>Project Manager</w:t>
                    </w:r>
                  </w:p>
                  <w:p w:rsidR="00103F6E" w:rsidRDefault="00103F6E" w:rsidP="00065626">
                    <w:pPr>
                      <w:ind w:left="0"/>
                    </w:pPr>
                    <w:r>
                      <w:t>(Ngo Tran Linh)</w:t>
                    </w:r>
                  </w:p>
                </w:txbxContent>
              </v:textbox>
            </v:roundrect>
            <v:rect id="_x0000_s1048" style="position:absolute;left:3255;top:3387;width:5343;height:115" fillcolor="#4bacc6 [3208]" strokecolor="#f2f2f2 [3041]" strokeweight="3pt">
              <v:shadow type="perspective" color="#205867 [1608]" opacity=".5" offset="1pt" offset2="-1pt"/>
            </v:rect>
            <v:rect id="_x0000_s1049" style="position:absolute;left:5886;top:3212;width:185;height:290" fillcolor="#4bacc6 [3208]" strokecolor="#f2f2f2 [3041]" strokeweight="3pt">
              <v:shadow type="perspective" color="#205867 [1608]" opacity=".5" offset="1pt" offset2="-1pt"/>
            </v:rect>
            <v:shape id="_x0000_s1050" type="#_x0000_t67" style="position:absolute;left:6778;top:3387;width:245;height:337" fillcolor="#4bacc6 [3208]" strokecolor="#f2f2f2 [3041]" strokeweight="3pt">
              <v:shadow on="t" type="perspective" color="#205867 [1608]" opacity=".5" offset="1pt" offset2="-1pt"/>
              <v:textbox style="layout-flow:vertical-ideographic"/>
            </v:shape>
            <v:shape id="_x0000_s1051" type="#_x0000_t67" style="position:absolute;left:4866;top:3387;width:243;height:336" fillcolor="#4bacc6 [3208]" strokecolor="#f2f2f2 [3041]" strokeweight="3pt">
              <v:shadow on="t" type="perspective" color="#205867 [1608]" opacity=".5" offset="1pt" offset2="-1pt"/>
              <v:textbox style="layout-flow:vertical-ideographic"/>
            </v:shape>
            <v:shape id="_x0000_s1052" type="#_x0000_t67" style="position:absolute;left:8598;top:3387;width:243;height:337" fillcolor="#4bacc6 [3208]" strokecolor="#f2f2f2 [3041]" strokeweight="3pt">
              <v:shadow on="t" type="perspective" color="#205867 [1608]" opacity=".5" offset="1pt" offset2="-1pt"/>
              <v:textbox style="layout-flow:vertical-ideographic"/>
            </v:shape>
            <v:shape id="_x0000_s1053" type="#_x0000_t67" style="position:absolute;left:3010;top:3386;width:245;height:336" fillcolor="#4bacc6 [3208]" strokecolor="#f2f2f2 [3041]" strokeweight="3pt">
              <v:shadow on="t" type="perspective" color="#205867 [1608]" opacity=".5" offset="1pt" offset2="-1pt"/>
              <v:textbox style="layout-flow:vertical-ideographic"/>
            </v:shape>
            <v:roundrect id="_x0000_s1054" style="position:absolute;left:2362;top:3825;width:1530;height:894" arcsize="10923f" fillcolor="#4bacc6 [3208]" strokecolor="#f2f2f2 [3041]" strokeweight="3pt">
              <v:shadow type="perspective" color="#205867 [1608]" opacity=".5" offset="1pt" offset2="-1pt"/>
              <v:textbox style="mso-next-textbox:#_x0000_s1054">
                <w:txbxContent>
                  <w:p w:rsidR="00103F6E" w:rsidRDefault="00103F6E" w:rsidP="00065626">
                    <w:pPr>
                      <w:ind w:left="0"/>
                    </w:pPr>
                    <w:r>
                      <w:t>Requirement Analysis</w:t>
                    </w:r>
                  </w:p>
                  <w:p w:rsidR="00103F6E" w:rsidRDefault="00103F6E" w:rsidP="00065626">
                    <w:pPr>
                      <w:ind w:left="0"/>
                    </w:pPr>
                    <w:r>
                      <w:t>(Ngo Tran Linh)</w:t>
                    </w:r>
                  </w:p>
                </w:txbxContent>
              </v:textbox>
            </v:roundrect>
            <v:roundrect id="_x0000_s1055" style="position:absolute;left:4020;top:3825;width:1808;height:894" arcsize="10923f" fillcolor="#4bacc6 [3208]" strokecolor="#f2f2f2 [3041]" strokeweight="3pt">
              <v:shadow type="perspective" color="#205867 [1608]" opacity=".5" offset="1pt" offset2="-1pt"/>
              <v:textbox style="mso-next-textbox:#_x0000_s1055">
                <w:txbxContent>
                  <w:p w:rsidR="00103F6E" w:rsidRDefault="00103F6E" w:rsidP="00065626">
                    <w:pPr>
                      <w:ind w:left="0"/>
                    </w:pPr>
                    <w:r>
                      <w:t>Design</w:t>
                    </w:r>
                  </w:p>
                  <w:p w:rsidR="00103F6E" w:rsidRDefault="00103F6E" w:rsidP="00065626">
                    <w:pPr>
                      <w:ind w:left="0"/>
                    </w:pPr>
                    <w:r>
                      <w:t>(Pham Hung Cuong)</w:t>
                    </w:r>
                  </w:p>
                </w:txbxContent>
              </v:textbox>
            </v:roundrect>
            <v:roundrect id="_x0000_s1056" style="position:absolute;left:5886;top:3825;width:1947;height:894" arcsize="10923f" fillcolor="#4bacc6 [3208]" strokecolor="#f2f2f2 [3041]" strokeweight="3pt">
              <v:shadow type="perspective" color="#205867 [1608]" opacity=".5" offset="1pt" offset2="-1pt"/>
              <v:textbox style="mso-next-textbox:#_x0000_s1056">
                <w:txbxContent>
                  <w:p w:rsidR="00103F6E" w:rsidRDefault="00103F6E" w:rsidP="00065626">
                    <w:pPr>
                      <w:ind w:left="0"/>
                    </w:pPr>
                    <w:r>
                      <w:t>Development</w:t>
                    </w:r>
                  </w:p>
                  <w:p w:rsidR="00103F6E" w:rsidRDefault="00103F6E" w:rsidP="00065626">
                    <w:pPr>
                      <w:ind w:left="0"/>
                    </w:pPr>
                    <w:r>
                      <w:t>(Nguyen Manh Cuong)</w:t>
                    </w:r>
                  </w:p>
                </w:txbxContent>
              </v:textbox>
            </v:roundrect>
            <v:roundrect id="_x0000_s1057" style="position:absolute;left:7983;top:3825;width:1272;height:894" arcsize="10923f" fillcolor="#4bacc6 [3208]" strokecolor="#f2f2f2 [3041]" strokeweight="3pt">
              <v:shadow type="perspective" color="#205867 [1608]" opacity=".5" offset="1pt" offset2="-1pt"/>
              <v:textbox style="mso-next-textbox:#_x0000_s1057">
                <w:txbxContent>
                  <w:p w:rsidR="00103F6E" w:rsidRDefault="00103F6E" w:rsidP="00065626">
                    <w:pPr>
                      <w:ind w:left="0"/>
                    </w:pPr>
                    <w:r>
                      <w:t>QA and Test Team</w:t>
                    </w:r>
                  </w:p>
                  <w:p w:rsidR="00103F6E" w:rsidRDefault="00103F6E" w:rsidP="00065626">
                    <w:pPr>
                      <w:ind w:left="0"/>
                    </w:pPr>
                    <w:r>
                      <w:t>(Ngo Tran Linh)</w:t>
                    </w:r>
                  </w:p>
                </w:txbxContent>
              </v:textbox>
            </v:roundrect>
            <v:rect id="_x0000_s1058" style="position:absolute;left:2513;top:4719;width:104;height:939" fillcolor="#4bacc6 [3208]" strokecolor="#f2f2f2 [3041]" strokeweight="3pt">
              <v:shadow type="perspective" color="#205867 [1608]" opacity=".5" offset="1pt" offset2="-1pt"/>
            </v:rect>
            <v:shape id="_x0000_s1060" type="#_x0000_t15" style="position:absolute;left:2617;top:4916;width:1275;height:742" fillcolor="#4bacc6 [3208]" strokecolor="#f2f2f2 [3041]" strokeweight="3pt">
              <v:shadow type="perspective" color="#205867 [1608]" opacity=".5" offset="1pt" offset2="-1pt"/>
              <v:textbox style="mso-next-textbox:#_x0000_s1060">
                <w:txbxContent>
                  <w:p w:rsidR="00103F6E" w:rsidRDefault="00103F6E" w:rsidP="00065626">
                    <w:pPr>
                      <w:ind w:left="0"/>
                    </w:pPr>
                    <w:r>
                      <w:t>Nguyen Thi Tam</w:t>
                    </w:r>
                  </w:p>
                </w:txbxContent>
              </v:textbox>
            </v:shape>
            <v:rect id="_x0000_s1061" style="position:absolute;left:4101;top:4719;width:103;height:939" fillcolor="#4bacc6 [3208]" strokecolor="#f2f2f2 [3041]" strokeweight="3pt">
              <v:shadow type="perspective" color="#205867 [1608]" opacity=".5" offset="1pt" offset2="-1pt"/>
            </v:rect>
            <v:shape id="_x0000_s1062" type="#_x0000_t15" style="position:absolute;left:4204;top:4916;width:1427;height:742" fillcolor="#4bacc6 [3208]" strokecolor="#f2f2f2 [3041]" strokeweight="3pt">
              <v:shadow type="perspective" color="#205867 [1608]" opacity=".5" offset="1pt" offset2="-1pt"/>
              <v:textbox style="mso-next-textbox:#_x0000_s1062">
                <w:txbxContent>
                  <w:p w:rsidR="00103F6E" w:rsidRDefault="00103F6E" w:rsidP="00065626">
                    <w:pPr>
                      <w:ind w:left="0"/>
                    </w:pPr>
                    <w:r>
                      <w:t xml:space="preserve">Nguyen </w:t>
                    </w:r>
                    <w:r w:rsidRPr="001F532F">
                      <w:rPr>
                        <w:lang w:val="vi-VN"/>
                      </w:rPr>
                      <w:t>Manh</w:t>
                    </w:r>
                    <w:r>
                      <w:t xml:space="preserve"> </w:t>
                    </w:r>
                    <w:r w:rsidRPr="001F532F">
                      <w:rPr>
                        <w:lang w:val="vi-VN"/>
                      </w:rPr>
                      <w:t>Cuong</w:t>
                    </w:r>
                  </w:p>
                </w:txbxContent>
              </v:textbox>
            </v:shape>
            <v:rect id="_x0000_s1063" style="position:absolute;left:5968;top:4719;width:103;height:1868" fillcolor="#4bacc6 [3208]" strokecolor="#f2f2f2 [3041]" strokeweight="3pt">
              <v:shadow type="perspective" color="#205867 [1608]" opacity=".5" offset="1pt" offset2="-1pt"/>
            </v:rect>
            <v:shape id="_x0000_s1064" type="#_x0000_t15" style="position:absolute;left:6071;top:4916;width:1427;height:742" fillcolor="#4bacc6 [3208]" strokecolor="#f2f2f2 [3041]" strokeweight="3pt">
              <v:shadow type="perspective" color="#205867 [1608]" opacity=".5" offset="1pt" offset2="-1pt"/>
              <v:textbox style="mso-next-textbox:#_x0000_s1064">
                <w:txbxContent>
                  <w:p w:rsidR="00103F6E" w:rsidRDefault="00103F6E" w:rsidP="00065626">
                    <w:pPr>
                      <w:ind w:left="0"/>
                    </w:pPr>
                    <w:r>
                      <w:t>Le Huy Hoang</w:t>
                    </w:r>
                  </w:p>
                </w:txbxContent>
              </v:textbox>
            </v:shape>
            <v:shape id="_x0000_s1065" type="#_x0000_t15" style="position:absolute;left:6071;top:5844;width:1427;height:743" fillcolor="#4bacc6 [3208]" strokecolor="#f2f2f2 [3041]" strokeweight="3pt">
              <v:shadow type="perspective" color="#205867 [1608]" opacity=".5" offset="1pt" offset2="-1pt"/>
              <v:textbox style="mso-next-textbox:#_x0000_s1065">
                <w:txbxContent>
                  <w:p w:rsidR="00103F6E" w:rsidRDefault="00103F6E" w:rsidP="00065626">
                    <w:pPr>
                      <w:ind w:left="0"/>
                    </w:pPr>
                    <w:r>
                      <w:t xml:space="preserve">Pham Hung </w:t>
                    </w:r>
                    <w:r w:rsidRPr="001F532F">
                      <w:rPr>
                        <w:lang w:val="vi-VN"/>
                      </w:rPr>
                      <w:t>Cuong</w:t>
                    </w:r>
                  </w:p>
                </w:txbxContent>
              </v:textbox>
            </v:shape>
            <v:rect id="_x0000_s1066" style="position:absolute;left:8065;top:4719;width:104;height:939" fillcolor="#4bacc6 [3208]" strokecolor="#f2f2f2 [3041]" strokeweight="3pt">
              <v:shadow type="perspective" color="#205867 [1608]" opacity=".5" offset="1pt" offset2="-1pt"/>
            </v:rect>
            <w10:wrap type="none"/>
            <w10:anchorlock/>
          </v:group>
        </w:pict>
      </w:r>
    </w:p>
    <w:p w:rsidR="00D27344" w:rsidRDefault="00D27344" w:rsidP="00526A79">
      <w:pPr>
        <w:pStyle w:val="NormalIndent"/>
      </w:pPr>
    </w:p>
    <w:p w:rsidR="00D27344" w:rsidRDefault="00D27344" w:rsidP="00526A79">
      <w:pPr>
        <w:pStyle w:val="NormalIndent"/>
      </w:pPr>
    </w:p>
    <w:p w:rsidR="00FE3167" w:rsidRPr="00FE3167" w:rsidRDefault="00FE3167" w:rsidP="00526A79">
      <w:pPr>
        <w:pStyle w:val="NormalIndent"/>
      </w:pPr>
    </w:p>
    <w:p w:rsidR="00074C0B" w:rsidRDefault="00E031FE" w:rsidP="00065626">
      <w:pPr>
        <w:pStyle w:val="Heading2"/>
      </w:pPr>
      <w:bookmarkStart w:id="27" w:name="_Project_team"/>
      <w:bookmarkStart w:id="28" w:name="_Toc368438023"/>
      <w:bookmarkEnd w:id="27"/>
      <w:r>
        <w:t>Project T</w:t>
      </w:r>
      <w:r w:rsidR="00D25A64">
        <w:t>eam</w:t>
      </w:r>
      <w:bookmarkEnd w:id="28"/>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437275">
            <w:pPr>
              <w:pStyle w:val="Bangheader"/>
            </w:pPr>
            <w:r w:rsidRPr="00CC7543">
              <w:t>Role</w:t>
            </w:r>
          </w:p>
        </w:tc>
        <w:tc>
          <w:tcPr>
            <w:tcW w:w="2340" w:type="dxa"/>
            <w:shd w:val="clear" w:color="auto" w:fill="D9D9D9"/>
            <w:vAlign w:val="center"/>
          </w:tcPr>
          <w:p w:rsidR="007D5023" w:rsidRPr="00CC7543" w:rsidRDefault="007D5023" w:rsidP="00437275">
            <w:pPr>
              <w:pStyle w:val="Bangheader"/>
              <w:rPr>
                <w:highlight w:val="yellow"/>
              </w:rPr>
            </w:pPr>
            <w:r w:rsidRPr="00CC7543">
              <w:t>Responsibility</w:t>
            </w:r>
          </w:p>
        </w:tc>
        <w:tc>
          <w:tcPr>
            <w:tcW w:w="1260" w:type="dxa"/>
            <w:shd w:val="clear" w:color="auto" w:fill="D9D9D9"/>
            <w:vAlign w:val="center"/>
          </w:tcPr>
          <w:p w:rsidR="007D5023" w:rsidRPr="00CC7543" w:rsidRDefault="00F075BA" w:rsidP="00437275">
            <w:pPr>
              <w:pStyle w:val="Bangheader"/>
            </w:pPr>
            <w:r w:rsidRPr="00CC7543">
              <w:t>Qualification</w:t>
            </w:r>
          </w:p>
        </w:tc>
        <w:tc>
          <w:tcPr>
            <w:tcW w:w="1170" w:type="dxa"/>
            <w:shd w:val="clear" w:color="auto" w:fill="D9D9D9"/>
          </w:tcPr>
          <w:p w:rsidR="007D5023" w:rsidRPr="00CC7543" w:rsidRDefault="00752BBC" w:rsidP="00437275">
            <w:pPr>
              <w:pStyle w:val="Bangheader"/>
            </w:pPr>
            <w:r w:rsidRPr="00CC7543">
              <w:t>Full name</w:t>
            </w:r>
          </w:p>
        </w:tc>
        <w:tc>
          <w:tcPr>
            <w:tcW w:w="720" w:type="dxa"/>
            <w:gridSpan w:val="2"/>
            <w:shd w:val="clear" w:color="auto" w:fill="D9D9D9"/>
          </w:tcPr>
          <w:p w:rsidR="007D5023" w:rsidRPr="00CC7543" w:rsidRDefault="007D5023" w:rsidP="00437275">
            <w:pPr>
              <w:pStyle w:val="Bangheader"/>
            </w:pPr>
            <w:r w:rsidRPr="00CC7543">
              <w:t>Type</w:t>
            </w:r>
          </w:p>
        </w:tc>
        <w:tc>
          <w:tcPr>
            <w:tcW w:w="720" w:type="dxa"/>
            <w:shd w:val="clear" w:color="auto" w:fill="D9D9D9"/>
            <w:vAlign w:val="center"/>
          </w:tcPr>
          <w:p w:rsidR="007D5023" w:rsidRPr="00CC7543" w:rsidRDefault="007D5023" w:rsidP="00437275">
            <w:pPr>
              <w:pStyle w:val="Bangheader"/>
            </w:pPr>
            <w:r w:rsidRPr="00CC7543">
              <w:t>% Effort</w:t>
            </w:r>
          </w:p>
        </w:tc>
        <w:tc>
          <w:tcPr>
            <w:tcW w:w="900" w:type="dxa"/>
            <w:shd w:val="clear" w:color="auto" w:fill="D9D9D9"/>
          </w:tcPr>
          <w:p w:rsidR="007D5023" w:rsidRPr="00CC7543" w:rsidRDefault="007D5023" w:rsidP="00437275">
            <w:pPr>
              <w:pStyle w:val="Bangheader"/>
            </w:pPr>
            <w:r w:rsidRPr="00CC7543">
              <w:t>Start date</w:t>
            </w:r>
          </w:p>
        </w:tc>
        <w:tc>
          <w:tcPr>
            <w:tcW w:w="810" w:type="dxa"/>
            <w:shd w:val="clear" w:color="auto" w:fill="D9D9D9"/>
          </w:tcPr>
          <w:p w:rsidR="007D5023" w:rsidRPr="00CC7543" w:rsidRDefault="007D5023" w:rsidP="00437275">
            <w:pPr>
              <w:pStyle w:val="Bangheader"/>
            </w:pPr>
            <w:r w:rsidRPr="00CC7543">
              <w:t>End date</w:t>
            </w:r>
          </w:p>
        </w:tc>
      </w:tr>
      <w:tr w:rsidR="007D5023" w:rsidRPr="00CC7543" w:rsidTr="00F453FA">
        <w:trPr>
          <w:cantSplit/>
          <w:trHeight w:val="517"/>
        </w:trPr>
        <w:tc>
          <w:tcPr>
            <w:tcW w:w="900" w:type="dxa"/>
            <w:shd w:val="clear" w:color="auto" w:fill="FFFFFF"/>
          </w:tcPr>
          <w:p w:rsidR="007D5023" w:rsidRPr="00CC7543" w:rsidRDefault="007D5023" w:rsidP="002F181C">
            <w:pPr>
              <w:pStyle w:val="bang0"/>
            </w:pPr>
            <w:r w:rsidRPr="00CC7543">
              <w:t>PM</w:t>
            </w:r>
          </w:p>
        </w:tc>
        <w:tc>
          <w:tcPr>
            <w:tcW w:w="2340" w:type="dxa"/>
            <w:shd w:val="clear" w:color="auto" w:fill="FFFFFF"/>
          </w:tcPr>
          <w:p w:rsidR="007D5023" w:rsidRPr="00CC7543" w:rsidRDefault="00AB35A4" w:rsidP="002F181C">
            <w:pPr>
              <w:pStyle w:val="bang0"/>
            </w:pPr>
            <w:r w:rsidRPr="00CC7543">
              <w:t>Have o</w:t>
            </w:r>
            <w:r w:rsidR="007D5023" w:rsidRPr="00CC7543">
              <w:t>verall responsibility of the project</w:t>
            </w:r>
          </w:p>
          <w:p w:rsidR="00DB76A4" w:rsidRPr="00CC7543" w:rsidRDefault="00057DEA" w:rsidP="002F181C">
            <w:pPr>
              <w:pStyle w:val="bang0"/>
            </w:pPr>
            <w:r w:rsidRPr="00CC7543">
              <w:t xml:space="preserve">- </w:t>
            </w:r>
            <w:r w:rsidR="00DB76A4" w:rsidRPr="00CC7543">
              <w:t>Project planning and scheduling</w:t>
            </w:r>
          </w:p>
          <w:p w:rsidR="00DB76A4" w:rsidRPr="00CC7543" w:rsidRDefault="00057DEA" w:rsidP="002F181C">
            <w:pPr>
              <w:pStyle w:val="bang0"/>
            </w:pPr>
            <w:r w:rsidRPr="00CC7543">
              <w:t xml:space="preserve">- </w:t>
            </w:r>
            <w:r w:rsidR="00DB76A4" w:rsidRPr="00CC7543">
              <w:t>Task assignment and tracking</w:t>
            </w:r>
          </w:p>
          <w:p w:rsidR="00DB76A4" w:rsidRPr="00CC7543" w:rsidRDefault="00057DEA" w:rsidP="002F181C">
            <w:pPr>
              <w:pStyle w:val="bang0"/>
            </w:pPr>
            <w:r w:rsidRPr="00CC7543">
              <w:t xml:space="preserve">- </w:t>
            </w:r>
            <w:r w:rsidR="00DB76A4" w:rsidRPr="00CC7543">
              <w:t>Reporting</w:t>
            </w:r>
          </w:p>
          <w:p w:rsidR="00DB76A4" w:rsidRPr="00CC7543" w:rsidRDefault="00057DEA" w:rsidP="002F181C">
            <w:pPr>
              <w:pStyle w:val="bang0"/>
            </w:pPr>
            <w:r w:rsidRPr="00CC7543">
              <w:t xml:space="preserve">- </w:t>
            </w:r>
            <w:r w:rsidR="00DB76A4" w:rsidRPr="00CC7543">
              <w:t>Ensure delivery as per contract</w:t>
            </w:r>
          </w:p>
          <w:p w:rsidR="00DB76A4" w:rsidRPr="00CC7543" w:rsidRDefault="00057DEA" w:rsidP="002F181C">
            <w:pPr>
              <w:pStyle w:val="bang0"/>
            </w:pPr>
            <w:r w:rsidRPr="00CC7543">
              <w:t xml:space="preserve">- </w:t>
            </w:r>
            <w:r w:rsidR="00DB76A4" w:rsidRPr="00CC7543">
              <w:t>Interface with other departments as per need</w:t>
            </w:r>
          </w:p>
        </w:tc>
        <w:tc>
          <w:tcPr>
            <w:tcW w:w="1260" w:type="dxa"/>
            <w:shd w:val="clear" w:color="auto" w:fill="FFFFFF"/>
          </w:tcPr>
          <w:p w:rsidR="007D5023" w:rsidRPr="00CC7543" w:rsidRDefault="007D5023" w:rsidP="002F181C">
            <w:pPr>
              <w:pStyle w:val="bang0"/>
            </w:pPr>
          </w:p>
        </w:tc>
        <w:tc>
          <w:tcPr>
            <w:tcW w:w="1170" w:type="dxa"/>
            <w:shd w:val="clear" w:color="auto" w:fill="FFFFFF"/>
          </w:tcPr>
          <w:p w:rsidR="007D5023" w:rsidRPr="00CC7543" w:rsidRDefault="00C661CA" w:rsidP="002F181C">
            <w:pPr>
              <w:pStyle w:val="bang0"/>
            </w:pPr>
            <w:r>
              <w:t>Ngo Tran Linh</w:t>
            </w:r>
          </w:p>
        </w:tc>
        <w:tc>
          <w:tcPr>
            <w:tcW w:w="720" w:type="dxa"/>
            <w:gridSpan w:val="2"/>
            <w:shd w:val="clear" w:color="auto" w:fill="FFFFFF"/>
          </w:tcPr>
          <w:p w:rsidR="007D5023" w:rsidRPr="00CC7543" w:rsidRDefault="007D5023" w:rsidP="002F181C">
            <w:pPr>
              <w:pStyle w:val="bang0"/>
            </w:pPr>
          </w:p>
        </w:tc>
        <w:tc>
          <w:tcPr>
            <w:tcW w:w="720" w:type="dxa"/>
            <w:shd w:val="clear" w:color="auto" w:fill="FFFFFF"/>
          </w:tcPr>
          <w:p w:rsidR="007D5023" w:rsidRPr="00CC7543" w:rsidRDefault="00F727FF" w:rsidP="002F181C">
            <w:pPr>
              <w:pStyle w:val="bang0"/>
            </w:pPr>
            <w:r>
              <w:t>100%</w:t>
            </w:r>
          </w:p>
        </w:tc>
        <w:tc>
          <w:tcPr>
            <w:tcW w:w="900" w:type="dxa"/>
            <w:shd w:val="clear" w:color="auto" w:fill="FFFFFF"/>
          </w:tcPr>
          <w:p w:rsidR="007D5023" w:rsidRPr="00CC7543" w:rsidRDefault="00C661CA" w:rsidP="002F181C">
            <w:pPr>
              <w:pStyle w:val="bang0"/>
            </w:pPr>
            <w:r>
              <w:t>09-09</w:t>
            </w:r>
            <w:r w:rsidR="007D5023" w:rsidRPr="00CC7543">
              <w:t>-</w:t>
            </w:r>
            <w:r>
              <w:t>2013</w:t>
            </w:r>
          </w:p>
        </w:tc>
        <w:tc>
          <w:tcPr>
            <w:tcW w:w="810" w:type="dxa"/>
            <w:shd w:val="clear" w:color="auto" w:fill="FFFFFF"/>
          </w:tcPr>
          <w:p w:rsidR="007D5023" w:rsidRPr="00CC7543" w:rsidRDefault="00C661CA" w:rsidP="002F181C">
            <w:pPr>
              <w:pStyle w:val="bang0"/>
            </w:pPr>
            <w:r>
              <w:t>10-12</w:t>
            </w:r>
            <w:r w:rsidR="007D5023" w:rsidRPr="00CC7543">
              <w:t>-</w:t>
            </w:r>
            <w:r>
              <w:t>2013</w:t>
            </w:r>
          </w:p>
        </w:tc>
      </w:tr>
      <w:tr w:rsidR="00B53814" w:rsidRPr="00CC7543" w:rsidTr="00F453FA">
        <w:trPr>
          <w:cantSplit/>
          <w:trHeight w:val="517"/>
        </w:trPr>
        <w:tc>
          <w:tcPr>
            <w:tcW w:w="8820" w:type="dxa"/>
            <w:gridSpan w:val="9"/>
            <w:shd w:val="clear" w:color="auto" w:fill="FFFFFF"/>
          </w:tcPr>
          <w:p w:rsidR="00B53814" w:rsidRPr="00CC7543" w:rsidRDefault="00380E56" w:rsidP="00F232F3">
            <w:pPr>
              <w:pStyle w:val="StylebangcategoryWhiteLeft"/>
            </w:pPr>
            <w:r w:rsidRPr="00CC7543">
              <w:t xml:space="preserve">Responsible for </w:t>
            </w:r>
            <w:r w:rsidR="00F232F3">
              <w:t xml:space="preserve">all </w:t>
            </w:r>
            <w:r w:rsidRPr="00CC7543">
              <w:t>modules</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rsidRPr="00CC7543">
              <w:lastRenderedPageBreak/>
              <w:t>Development Leader #1</w:t>
            </w:r>
          </w:p>
        </w:tc>
        <w:tc>
          <w:tcPr>
            <w:tcW w:w="2340" w:type="dxa"/>
            <w:shd w:val="clear" w:color="auto" w:fill="FFFFFF"/>
          </w:tcPr>
          <w:p w:rsidR="00F232F3" w:rsidRPr="00CC7543" w:rsidRDefault="00F232F3" w:rsidP="002F181C">
            <w:pPr>
              <w:pStyle w:val="bang0"/>
            </w:pPr>
            <w:r w:rsidRPr="00CC7543">
              <w:t xml:space="preserve">If the </w:t>
            </w:r>
            <w:r>
              <w:t>PM</w:t>
            </w:r>
            <w:r w:rsidRPr="00CC7543">
              <w:t xml:space="preserve"> has appointed P</w:t>
            </w:r>
            <w:r>
              <w:t>TL</w:t>
            </w:r>
            <w:r w:rsidRPr="00CC7543">
              <w:t xml:space="preserve"> (sync.: Development Project Manager), who is only responsible for the technical project execution, this should also be specified     </w:t>
            </w:r>
          </w:p>
        </w:tc>
        <w:tc>
          <w:tcPr>
            <w:tcW w:w="1260" w:type="dxa"/>
            <w:shd w:val="clear" w:color="auto" w:fill="FFFFFF"/>
          </w:tcPr>
          <w:p w:rsidR="00F232F3" w:rsidRPr="00CC7543" w:rsidRDefault="00F232F3" w:rsidP="002F181C">
            <w:pPr>
              <w:pStyle w:val="bang0"/>
            </w:pPr>
          </w:p>
        </w:tc>
        <w:tc>
          <w:tcPr>
            <w:tcW w:w="1350" w:type="dxa"/>
            <w:gridSpan w:val="2"/>
            <w:shd w:val="clear" w:color="auto" w:fill="FFFFFF"/>
          </w:tcPr>
          <w:p w:rsidR="00F232F3" w:rsidRPr="00CC7543" w:rsidRDefault="00F232F3" w:rsidP="002F181C">
            <w:pPr>
              <w:pStyle w:val="bang0"/>
            </w:pPr>
            <w:r>
              <w:t>Nguyen Manh Cuong</w:t>
            </w:r>
          </w:p>
        </w:tc>
        <w:tc>
          <w:tcPr>
            <w:tcW w:w="540" w:type="dxa"/>
            <w:shd w:val="clear" w:color="auto" w:fill="FFFFFF"/>
          </w:tcPr>
          <w:p w:rsidR="00F232F3" w:rsidRPr="00CC7543" w:rsidRDefault="00F232F3" w:rsidP="002F181C">
            <w:pPr>
              <w:pStyle w:val="bang0"/>
            </w:pPr>
          </w:p>
        </w:tc>
        <w:tc>
          <w:tcPr>
            <w:tcW w:w="720" w:type="dxa"/>
            <w:shd w:val="clear" w:color="auto" w:fill="FFFFFF"/>
          </w:tcPr>
          <w:p w:rsidR="00F232F3" w:rsidRPr="00CC7543" w:rsidRDefault="00F727FF" w:rsidP="002F181C">
            <w:pPr>
              <w:pStyle w:val="bang0"/>
            </w:pPr>
            <w:r>
              <w:t>100%</w:t>
            </w:r>
          </w:p>
        </w:tc>
        <w:tc>
          <w:tcPr>
            <w:tcW w:w="900" w:type="dxa"/>
            <w:shd w:val="clear" w:color="auto" w:fill="FFFFFF"/>
          </w:tcPr>
          <w:p w:rsidR="00F232F3" w:rsidRPr="00CC7543" w:rsidRDefault="00F232F3" w:rsidP="007D06FB">
            <w:pPr>
              <w:pStyle w:val="bang0"/>
            </w:pPr>
            <w:r>
              <w:t>09-09</w:t>
            </w:r>
            <w:r w:rsidRPr="00CC7543">
              <w:t>-</w:t>
            </w:r>
            <w:r>
              <w:t>2013</w:t>
            </w:r>
          </w:p>
        </w:tc>
        <w:tc>
          <w:tcPr>
            <w:tcW w:w="810" w:type="dxa"/>
            <w:shd w:val="clear" w:color="auto" w:fill="FFFFFF"/>
          </w:tcPr>
          <w:p w:rsidR="00F232F3" w:rsidRPr="00CC7543" w:rsidRDefault="00F232F3" w:rsidP="002F181C">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rsidRPr="00CC7543">
              <w:t>Developer #1</w:t>
            </w:r>
          </w:p>
        </w:tc>
        <w:tc>
          <w:tcPr>
            <w:tcW w:w="2340" w:type="dxa"/>
            <w:shd w:val="clear" w:color="auto" w:fill="FFFFFF"/>
          </w:tcPr>
          <w:p w:rsidR="00F232F3" w:rsidRPr="00CC7543" w:rsidRDefault="00F232F3" w:rsidP="00B54459">
            <w:pPr>
              <w:pStyle w:val="doclist"/>
            </w:pPr>
            <w:r w:rsidRPr="00F232F3">
              <w:rPr>
                <w:rFonts w:ascii="Arial" w:eastAsia="MS Mincho" w:hAnsi="Arial" w:cs="Arial"/>
                <w:color w:val="auto"/>
                <w:sz w:val="16"/>
                <w:szCs w:val="16"/>
              </w:rPr>
              <w:t>Coder</w:t>
            </w:r>
          </w:p>
        </w:tc>
        <w:tc>
          <w:tcPr>
            <w:tcW w:w="1260" w:type="dxa"/>
            <w:shd w:val="clear" w:color="auto" w:fill="FFFFFF"/>
          </w:tcPr>
          <w:p w:rsidR="00F232F3" w:rsidRPr="00CC7543" w:rsidRDefault="00F232F3" w:rsidP="002F181C">
            <w:pPr>
              <w:pStyle w:val="bang0"/>
            </w:pPr>
          </w:p>
        </w:tc>
        <w:tc>
          <w:tcPr>
            <w:tcW w:w="1350" w:type="dxa"/>
            <w:gridSpan w:val="2"/>
            <w:shd w:val="clear" w:color="auto" w:fill="FFFFFF"/>
          </w:tcPr>
          <w:p w:rsidR="00F232F3" w:rsidRPr="00CC7543" w:rsidRDefault="00F232F3" w:rsidP="002F181C">
            <w:pPr>
              <w:pStyle w:val="bang0"/>
            </w:pPr>
            <w:r>
              <w:t>Pham Hung Cuong</w:t>
            </w:r>
          </w:p>
        </w:tc>
        <w:tc>
          <w:tcPr>
            <w:tcW w:w="540" w:type="dxa"/>
            <w:shd w:val="clear" w:color="auto" w:fill="FFFFFF"/>
          </w:tcPr>
          <w:p w:rsidR="00F232F3" w:rsidRPr="00CC7543" w:rsidRDefault="00F232F3" w:rsidP="002F181C">
            <w:pPr>
              <w:pStyle w:val="bang0"/>
            </w:pPr>
          </w:p>
        </w:tc>
        <w:tc>
          <w:tcPr>
            <w:tcW w:w="720" w:type="dxa"/>
            <w:shd w:val="clear" w:color="auto" w:fill="FFFFFF"/>
          </w:tcPr>
          <w:p w:rsidR="00F232F3" w:rsidRPr="00CC7543" w:rsidRDefault="00F727FF" w:rsidP="002F181C">
            <w:pPr>
              <w:pStyle w:val="bang0"/>
            </w:pPr>
            <w:r>
              <w:t>100%</w:t>
            </w:r>
          </w:p>
        </w:tc>
        <w:tc>
          <w:tcPr>
            <w:tcW w:w="900" w:type="dxa"/>
            <w:shd w:val="clear" w:color="auto" w:fill="FFFFFF"/>
          </w:tcPr>
          <w:p w:rsidR="00F232F3" w:rsidRPr="00CC7543" w:rsidRDefault="00F232F3" w:rsidP="007D06FB">
            <w:pPr>
              <w:pStyle w:val="bang0"/>
            </w:pPr>
            <w:r>
              <w:t>09-09</w:t>
            </w:r>
            <w:r w:rsidRPr="00CC7543">
              <w:t>-</w:t>
            </w:r>
            <w:r>
              <w:t>2013</w:t>
            </w:r>
          </w:p>
        </w:tc>
        <w:tc>
          <w:tcPr>
            <w:tcW w:w="810" w:type="dxa"/>
            <w:shd w:val="clear" w:color="auto" w:fill="FFFFFF"/>
          </w:tcPr>
          <w:p w:rsidR="00F232F3" w:rsidRPr="00CC7543" w:rsidRDefault="00F232F3" w:rsidP="002F181C">
            <w:pPr>
              <w:pStyle w:val="bang0"/>
            </w:pPr>
            <w:r>
              <w:t>10-12</w:t>
            </w:r>
            <w:r w:rsidRPr="00CC7543">
              <w:t>-</w:t>
            </w:r>
            <w:r>
              <w:t>2013</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rsidRPr="00CC7543">
              <w:t>Developer #</w:t>
            </w:r>
            <w:r>
              <w:t>2</w:t>
            </w:r>
          </w:p>
        </w:tc>
        <w:tc>
          <w:tcPr>
            <w:tcW w:w="2340" w:type="dxa"/>
            <w:shd w:val="clear" w:color="auto" w:fill="FFFFFF"/>
          </w:tcPr>
          <w:p w:rsidR="00F232F3" w:rsidRPr="00CC7543" w:rsidRDefault="00F232F3" w:rsidP="00F232F3">
            <w:pPr>
              <w:pStyle w:val="bang0"/>
            </w:pPr>
            <w:r>
              <w:t>Coder</w:t>
            </w:r>
          </w:p>
        </w:tc>
        <w:tc>
          <w:tcPr>
            <w:tcW w:w="1260" w:type="dxa"/>
            <w:shd w:val="clear" w:color="auto" w:fill="FFFFFF"/>
          </w:tcPr>
          <w:p w:rsidR="00F232F3" w:rsidRPr="00CC7543" w:rsidRDefault="00F232F3" w:rsidP="002F181C">
            <w:pPr>
              <w:pStyle w:val="bang0"/>
            </w:pPr>
          </w:p>
        </w:tc>
        <w:tc>
          <w:tcPr>
            <w:tcW w:w="1350" w:type="dxa"/>
            <w:gridSpan w:val="2"/>
            <w:shd w:val="clear" w:color="auto" w:fill="FFFFFF"/>
          </w:tcPr>
          <w:p w:rsidR="00F232F3" w:rsidRPr="00CC7543" w:rsidRDefault="00F232F3" w:rsidP="002F181C">
            <w:pPr>
              <w:pStyle w:val="bang0"/>
            </w:pPr>
            <w:r>
              <w:t>Le Huy Hoang</w:t>
            </w:r>
          </w:p>
        </w:tc>
        <w:tc>
          <w:tcPr>
            <w:tcW w:w="540" w:type="dxa"/>
            <w:shd w:val="clear" w:color="auto" w:fill="FFFFFF"/>
          </w:tcPr>
          <w:p w:rsidR="00F232F3" w:rsidRPr="00CC7543" w:rsidRDefault="00F232F3" w:rsidP="002F181C">
            <w:pPr>
              <w:pStyle w:val="bang0"/>
            </w:pPr>
          </w:p>
        </w:tc>
        <w:tc>
          <w:tcPr>
            <w:tcW w:w="720" w:type="dxa"/>
            <w:shd w:val="clear" w:color="auto" w:fill="FFFFFF"/>
          </w:tcPr>
          <w:p w:rsidR="00F232F3" w:rsidRPr="00CC7543" w:rsidRDefault="00F727FF" w:rsidP="002F181C">
            <w:pPr>
              <w:pStyle w:val="bang0"/>
            </w:pPr>
            <w:r>
              <w:t>100%</w:t>
            </w:r>
          </w:p>
        </w:tc>
        <w:tc>
          <w:tcPr>
            <w:tcW w:w="900" w:type="dxa"/>
            <w:shd w:val="clear" w:color="auto" w:fill="FFFFFF"/>
          </w:tcPr>
          <w:p w:rsidR="00F232F3" w:rsidRPr="00CC7543" w:rsidRDefault="00F232F3" w:rsidP="007D06FB">
            <w:pPr>
              <w:pStyle w:val="bang0"/>
            </w:pPr>
            <w:r>
              <w:t>09-09</w:t>
            </w:r>
            <w:r w:rsidRPr="00CC7543">
              <w:t>-</w:t>
            </w:r>
            <w:r>
              <w:t>2013</w:t>
            </w:r>
          </w:p>
        </w:tc>
        <w:tc>
          <w:tcPr>
            <w:tcW w:w="810" w:type="dxa"/>
            <w:shd w:val="clear" w:color="auto" w:fill="FFFFFF"/>
          </w:tcPr>
          <w:p w:rsidR="00F232F3" w:rsidRPr="00CC7543" w:rsidRDefault="00F232F3" w:rsidP="002F181C">
            <w:pPr>
              <w:pStyle w:val="bang0"/>
            </w:pPr>
            <w:r>
              <w:t>10-12</w:t>
            </w:r>
            <w:r w:rsidRPr="00CC7543">
              <w:t>-</w:t>
            </w:r>
            <w:r>
              <w:t>2013</w:t>
            </w:r>
          </w:p>
        </w:tc>
      </w:tr>
      <w:tr w:rsidR="00F232F3" w:rsidRPr="00CC7543" w:rsidTr="00F453FA">
        <w:trPr>
          <w:cantSplit/>
          <w:trHeight w:val="332"/>
        </w:trPr>
        <w:tc>
          <w:tcPr>
            <w:tcW w:w="8820" w:type="dxa"/>
            <w:gridSpan w:val="9"/>
            <w:shd w:val="clear" w:color="auto" w:fill="FFFFFF"/>
          </w:tcPr>
          <w:p w:rsidR="00F232F3" w:rsidRPr="00CC7543" w:rsidRDefault="00F232F3" w:rsidP="00437275">
            <w:pPr>
              <w:pStyle w:val="StylebangcategoryWhiteLeft"/>
            </w:pPr>
            <w:r w:rsidRPr="00CC7543">
              <w:t>Others</w:t>
            </w:r>
          </w:p>
        </w:tc>
      </w:tr>
      <w:tr w:rsidR="00F232F3" w:rsidRPr="00CC7543" w:rsidTr="00F453FA">
        <w:trPr>
          <w:cantSplit/>
          <w:trHeight w:val="517"/>
        </w:trPr>
        <w:tc>
          <w:tcPr>
            <w:tcW w:w="900" w:type="dxa"/>
            <w:shd w:val="clear" w:color="auto" w:fill="FFFFFF"/>
          </w:tcPr>
          <w:p w:rsidR="00F232F3" w:rsidRPr="00CC7543" w:rsidRDefault="00F232F3" w:rsidP="002F181C">
            <w:pPr>
              <w:pStyle w:val="bang0"/>
            </w:pPr>
            <w:r>
              <w:t>Tester</w:t>
            </w:r>
          </w:p>
        </w:tc>
        <w:tc>
          <w:tcPr>
            <w:tcW w:w="2340" w:type="dxa"/>
            <w:shd w:val="clear" w:color="auto" w:fill="FFFFFF"/>
          </w:tcPr>
          <w:p w:rsidR="00F232F3" w:rsidRDefault="00F727FF" w:rsidP="00F232F3">
            <w:pPr>
              <w:pStyle w:val="bang0"/>
              <w:rPr>
                <w:lang w:val="fr-FR"/>
              </w:rPr>
            </w:pPr>
            <w:r>
              <w:rPr>
                <w:lang w:val="fr-FR"/>
              </w:rPr>
              <w:t>-</w:t>
            </w:r>
            <w:r w:rsidR="00F232F3" w:rsidRPr="00F727FF">
              <w:t>Create</w:t>
            </w:r>
            <w:r w:rsidR="00F232F3">
              <w:rPr>
                <w:lang w:val="fr-FR"/>
              </w:rPr>
              <w:t xml:space="preserve"> test case, test plan, test report.</w:t>
            </w:r>
          </w:p>
          <w:p w:rsidR="00F232F3" w:rsidRPr="00CC7543" w:rsidRDefault="00F727FF" w:rsidP="00F232F3">
            <w:pPr>
              <w:pStyle w:val="bang0"/>
              <w:rPr>
                <w:lang w:val="fr-FR"/>
              </w:rPr>
            </w:pPr>
            <w:r>
              <w:rPr>
                <w:lang w:val="fr-FR"/>
              </w:rPr>
              <w:t>-</w:t>
            </w:r>
            <w:r w:rsidR="00F232F3" w:rsidRPr="00F727FF">
              <w:t>Execute</w:t>
            </w:r>
            <w:r w:rsidR="00F232F3">
              <w:rPr>
                <w:lang w:val="fr-FR"/>
              </w:rPr>
              <w:t xml:space="preserve"> test.</w:t>
            </w:r>
          </w:p>
        </w:tc>
        <w:tc>
          <w:tcPr>
            <w:tcW w:w="1260" w:type="dxa"/>
            <w:shd w:val="clear" w:color="auto" w:fill="FFFFFF"/>
          </w:tcPr>
          <w:p w:rsidR="00F232F3" w:rsidRPr="00CC7543" w:rsidRDefault="00F232F3" w:rsidP="002F181C">
            <w:pPr>
              <w:pStyle w:val="bang0"/>
              <w:rPr>
                <w:lang w:val="fr-FR"/>
              </w:rPr>
            </w:pPr>
          </w:p>
        </w:tc>
        <w:tc>
          <w:tcPr>
            <w:tcW w:w="1350" w:type="dxa"/>
            <w:gridSpan w:val="2"/>
            <w:shd w:val="clear" w:color="auto" w:fill="FFFFFF"/>
          </w:tcPr>
          <w:p w:rsidR="00F232F3" w:rsidRPr="00CC7543" w:rsidRDefault="00F232F3" w:rsidP="002F181C">
            <w:pPr>
              <w:pStyle w:val="bang0"/>
              <w:rPr>
                <w:lang w:val="fr-FR"/>
              </w:rPr>
            </w:pPr>
            <w:r>
              <w:rPr>
                <w:lang w:val="fr-FR"/>
              </w:rPr>
              <w:t>Nguyen Thi Tam</w:t>
            </w:r>
          </w:p>
        </w:tc>
        <w:tc>
          <w:tcPr>
            <w:tcW w:w="540" w:type="dxa"/>
            <w:shd w:val="clear" w:color="auto" w:fill="FFFFFF"/>
          </w:tcPr>
          <w:p w:rsidR="00F232F3" w:rsidRPr="00CC7543" w:rsidRDefault="00F232F3" w:rsidP="002F181C">
            <w:pPr>
              <w:pStyle w:val="bang0"/>
              <w:rPr>
                <w:lang w:val="fr-FR"/>
              </w:rPr>
            </w:pPr>
          </w:p>
        </w:tc>
        <w:tc>
          <w:tcPr>
            <w:tcW w:w="720" w:type="dxa"/>
            <w:shd w:val="clear" w:color="auto" w:fill="FFFFFF"/>
          </w:tcPr>
          <w:p w:rsidR="00F232F3" w:rsidRPr="00CC7543" w:rsidRDefault="00F727FF" w:rsidP="002F181C">
            <w:pPr>
              <w:pStyle w:val="bang0"/>
              <w:rPr>
                <w:lang w:val="fr-FR"/>
              </w:rPr>
            </w:pPr>
            <w:r>
              <w:t>100%</w:t>
            </w:r>
          </w:p>
        </w:tc>
        <w:tc>
          <w:tcPr>
            <w:tcW w:w="900" w:type="dxa"/>
            <w:shd w:val="clear" w:color="auto" w:fill="FFFFFF"/>
          </w:tcPr>
          <w:p w:rsidR="00F232F3" w:rsidRPr="00CC7543" w:rsidRDefault="00F232F3" w:rsidP="002F181C">
            <w:pPr>
              <w:pStyle w:val="bang0"/>
              <w:rPr>
                <w:lang w:val="fr-FR"/>
              </w:rPr>
            </w:pPr>
            <w:r>
              <w:t>09-09</w:t>
            </w:r>
            <w:r w:rsidRPr="00CC7543">
              <w:t>-</w:t>
            </w:r>
            <w:r>
              <w:t>2013</w:t>
            </w:r>
          </w:p>
        </w:tc>
        <w:tc>
          <w:tcPr>
            <w:tcW w:w="810" w:type="dxa"/>
            <w:shd w:val="clear" w:color="auto" w:fill="FFFFFF"/>
          </w:tcPr>
          <w:p w:rsidR="00F232F3" w:rsidRPr="00CC7543" w:rsidRDefault="00F232F3" w:rsidP="002F181C">
            <w:pPr>
              <w:pStyle w:val="bang0"/>
              <w:rPr>
                <w:lang w:val="fr-FR"/>
              </w:rPr>
            </w:pPr>
            <w:r>
              <w:t>10-12</w:t>
            </w:r>
            <w:r w:rsidRPr="00CC7543">
              <w:t>-</w:t>
            </w:r>
            <w:r>
              <w:t>2013</w:t>
            </w:r>
          </w:p>
        </w:tc>
      </w:tr>
    </w:tbl>
    <w:p w:rsidR="00380E56" w:rsidRDefault="00380E56" w:rsidP="00B54459">
      <w:bookmarkStart w:id="29" w:name="_Toc452446891"/>
      <w:r>
        <w:t>The detail of Human resource budget allocation over the whole project life is in the below table</w:t>
      </w:r>
      <w:r w:rsidR="00CC7543">
        <w:t>:</w:t>
      </w:r>
    </w:p>
    <w:tbl>
      <w:tblPr>
        <w:tblW w:w="90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720"/>
        <w:gridCol w:w="1260"/>
        <w:gridCol w:w="540"/>
        <w:gridCol w:w="540"/>
        <w:gridCol w:w="540"/>
        <w:gridCol w:w="540"/>
        <w:gridCol w:w="540"/>
        <w:gridCol w:w="540"/>
        <w:gridCol w:w="540"/>
        <w:gridCol w:w="540"/>
        <w:gridCol w:w="540"/>
        <w:gridCol w:w="540"/>
        <w:gridCol w:w="540"/>
        <w:gridCol w:w="540"/>
        <w:gridCol w:w="630"/>
      </w:tblGrid>
      <w:tr w:rsidR="00F727FF" w:rsidRPr="00CC7543" w:rsidTr="00F727FF">
        <w:trPr>
          <w:cantSplit/>
          <w:trHeight w:val="525"/>
          <w:tblHeader/>
        </w:trPr>
        <w:tc>
          <w:tcPr>
            <w:tcW w:w="720" w:type="dxa"/>
            <w:shd w:val="clear" w:color="auto" w:fill="D9D9D9"/>
            <w:vAlign w:val="center"/>
          </w:tcPr>
          <w:p w:rsidR="00F727FF" w:rsidRPr="00CC7543" w:rsidRDefault="00F727FF" w:rsidP="00437275">
            <w:pPr>
              <w:pStyle w:val="Bangheader"/>
            </w:pPr>
            <w:r w:rsidRPr="00CC7543">
              <w:t>Role</w:t>
            </w:r>
          </w:p>
        </w:tc>
        <w:tc>
          <w:tcPr>
            <w:tcW w:w="1260" w:type="dxa"/>
            <w:shd w:val="clear" w:color="auto" w:fill="D9D9D9"/>
            <w:vAlign w:val="center"/>
          </w:tcPr>
          <w:p w:rsidR="00F727FF" w:rsidRPr="00CC7543" w:rsidRDefault="00F727FF" w:rsidP="00437275">
            <w:pPr>
              <w:pStyle w:val="Bangheader"/>
            </w:pPr>
            <w:r w:rsidRPr="00CC7543">
              <w:t>Name</w:t>
            </w:r>
          </w:p>
        </w:tc>
        <w:tc>
          <w:tcPr>
            <w:tcW w:w="540" w:type="dxa"/>
            <w:shd w:val="clear" w:color="auto" w:fill="D9D9D9"/>
            <w:vAlign w:val="center"/>
          </w:tcPr>
          <w:p w:rsidR="00F727FF" w:rsidRPr="00CC7543" w:rsidRDefault="00F727FF" w:rsidP="00437275">
            <w:pPr>
              <w:pStyle w:val="Bangheader"/>
            </w:pPr>
            <w:r w:rsidRPr="00CC7543">
              <w:t>W2-Sep</w:t>
            </w:r>
          </w:p>
        </w:tc>
        <w:tc>
          <w:tcPr>
            <w:tcW w:w="540" w:type="dxa"/>
            <w:shd w:val="clear" w:color="auto" w:fill="D9D9D9"/>
            <w:vAlign w:val="center"/>
          </w:tcPr>
          <w:p w:rsidR="00F727FF" w:rsidRPr="00CC7543" w:rsidRDefault="00F727FF" w:rsidP="00437275">
            <w:pPr>
              <w:pStyle w:val="Bangheader"/>
            </w:pPr>
            <w:r w:rsidRPr="00CC7543">
              <w:t>W3-Sep</w:t>
            </w:r>
          </w:p>
        </w:tc>
        <w:tc>
          <w:tcPr>
            <w:tcW w:w="540" w:type="dxa"/>
            <w:shd w:val="clear" w:color="auto" w:fill="D9D9D9"/>
            <w:vAlign w:val="center"/>
          </w:tcPr>
          <w:p w:rsidR="00F727FF" w:rsidRPr="00CC7543" w:rsidRDefault="00F727FF" w:rsidP="00437275">
            <w:pPr>
              <w:pStyle w:val="Bangheader"/>
            </w:pPr>
            <w:r w:rsidRPr="00CC7543">
              <w:t>W4-Sep</w:t>
            </w:r>
          </w:p>
        </w:tc>
        <w:tc>
          <w:tcPr>
            <w:tcW w:w="540" w:type="dxa"/>
            <w:shd w:val="clear" w:color="auto" w:fill="D9D9D9"/>
            <w:vAlign w:val="center"/>
          </w:tcPr>
          <w:p w:rsidR="00F727FF" w:rsidRPr="00CC7543" w:rsidRDefault="00F727FF" w:rsidP="00437275">
            <w:pPr>
              <w:pStyle w:val="Bangheader"/>
            </w:pPr>
            <w:r w:rsidRPr="00CC7543">
              <w:t>W1-Oct</w:t>
            </w:r>
          </w:p>
        </w:tc>
        <w:tc>
          <w:tcPr>
            <w:tcW w:w="540" w:type="dxa"/>
            <w:shd w:val="clear" w:color="auto" w:fill="D9D9D9"/>
            <w:vAlign w:val="center"/>
          </w:tcPr>
          <w:p w:rsidR="00F727FF" w:rsidRPr="00CC7543" w:rsidRDefault="00F727FF" w:rsidP="00437275">
            <w:pPr>
              <w:pStyle w:val="Bangheader"/>
            </w:pPr>
            <w:r w:rsidRPr="00CC7543">
              <w:t>W2-Oct</w:t>
            </w:r>
          </w:p>
        </w:tc>
        <w:tc>
          <w:tcPr>
            <w:tcW w:w="540" w:type="dxa"/>
            <w:shd w:val="clear" w:color="auto" w:fill="D9D9D9"/>
            <w:vAlign w:val="center"/>
          </w:tcPr>
          <w:p w:rsidR="00F727FF" w:rsidRPr="00CC7543" w:rsidRDefault="00F727FF" w:rsidP="00437275">
            <w:pPr>
              <w:pStyle w:val="Bangheader"/>
            </w:pPr>
            <w:r w:rsidRPr="00CC7543">
              <w:t>W3-Oct</w:t>
            </w:r>
          </w:p>
        </w:tc>
        <w:tc>
          <w:tcPr>
            <w:tcW w:w="540" w:type="dxa"/>
            <w:shd w:val="clear" w:color="auto" w:fill="D9D9D9"/>
            <w:vAlign w:val="center"/>
          </w:tcPr>
          <w:p w:rsidR="00F727FF" w:rsidRPr="00CC7543" w:rsidRDefault="00F727FF" w:rsidP="00437275">
            <w:pPr>
              <w:pStyle w:val="Bangheader"/>
            </w:pPr>
            <w:r w:rsidRPr="00CC7543">
              <w:t>W4-Oct</w:t>
            </w:r>
          </w:p>
        </w:tc>
        <w:tc>
          <w:tcPr>
            <w:tcW w:w="540" w:type="dxa"/>
            <w:shd w:val="clear" w:color="auto" w:fill="D9D9D9"/>
            <w:vAlign w:val="center"/>
          </w:tcPr>
          <w:p w:rsidR="00F727FF" w:rsidRPr="00CC7543" w:rsidRDefault="00F727FF" w:rsidP="00437275">
            <w:pPr>
              <w:pStyle w:val="Bangheader"/>
            </w:pPr>
            <w:r w:rsidRPr="00CC7543">
              <w:t>W1-Nov</w:t>
            </w:r>
          </w:p>
        </w:tc>
        <w:tc>
          <w:tcPr>
            <w:tcW w:w="540" w:type="dxa"/>
            <w:shd w:val="clear" w:color="auto" w:fill="D9D9D9"/>
            <w:vAlign w:val="center"/>
          </w:tcPr>
          <w:p w:rsidR="00F727FF" w:rsidRPr="00CC7543" w:rsidRDefault="00F727FF" w:rsidP="00437275">
            <w:pPr>
              <w:pStyle w:val="Bangheader"/>
            </w:pPr>
            <w:r w:rsidRPr="00CC7543">
              <w:t>W2-Nov</w:t>
            </w:r>
          </w:p>
        </w:tc>
        <w:tc>
          <w:tcPr>
            <w:tcW w:w="540" w:type="dxa"/>
            <w:shd w:val="clear" w:color="auto" w:fill="D9D9D9"/>
          </w:tcPr>
          <w:p w:rsidR="00F727FF" w:rsidRPr="00CC7543" w:rsidRDefault="00F727FF" w:rsidP="00437275">
            <w:pPr>
              <w:pStyle w:val="Bangheader"/>
            </w:pPr>
            <w:r w:rsidRPr="00CC7543">
              <w:t>W3-Nov</w:t>
            </w:r>
          </w:p>
        </w:tc>
        <w:tc>
          <w:tcPr>
            <w:tcW w:w="540" w:type="dxa"/>
            <w:shd w:val="clear" w:color="auto" w:fill="D9D9D9"/>
          </w:tcPr>
          <w:p w:rsidR="00F727FF" w:rsidRPr="00CC7543" w:rsidRDefault="00F727FF" w:rsidP="00437275">
            <w:pPr>
              <w:pStyle w:val="Bangheader"/>
            </w:pPr>
            <w:r>
              <w:t>W4</w:t>
            </w:r>
            <w:r w:rsidRPr="00CC7543">
              <w:t>-Nov</w:t>
            </w:r>
          </w:p>
        </w:tc>
        <w:tc>
          <w:tcPr>
            <w:tcW w:w="540" w:type="dxa"/>
            <w:shd w:val="clear" w:color="auto" w:fill="D9D9D9"/>
            <w:vAlign w:val="center"/>
          </w:tcPr>
          <w:p w:rsidR="00F727FF" w:rsidRPr="00CC7543" w:rsidRDefault="00F727FF" w:rsidP="00437275">
            <w:pPr>
              <w:pStyle w:val="Bangheader"/>
            </w:pPr>
            <w:r>
              <w:t>W1</w:t>
            </w:r>
            <w:r w:rsidRPr="00CC7543">
              <w:t>-</w:t>
            </w:r>
            <w:r>
              <w:t>Dec</w:t>
            </w:r>
          </w:p>
        </w:tc>
        <w:tc>
          <w:tcPr>
            <w:tcW w:w="630" w:type="dxa"/>
            <w:tcBorders>
              <w:bottom w:val="dotted" w:sz="2" w:space="0" w:color="808080"/>
            </w:tcBorders>
            <w:shd w:val="clear" w:color="auto" w:fill="D9D9D9"/>
            <w:vAlign w:val="center"/>
          </w:tcPr>
          <w:p w:rsidR="00F727FF" w:rsidRPr="00CC7543" w:rsidRDefault="00F727FF" w:rsidP="00437275">
            <w:pPr>
              <w:pStyle w:val="Bangheader"/>
            </w:pPr>
            <w:r w:rsidRPr="00CC7543">
              <w:t>Total (pd)</w:t>
            </w:r>
          </w:p>
        </w:tc>
      </w:tr>
      <w:tr w:rsidR="00F727FF" w:rsidRPr="00CC7543" w:rsidTr="00F727FF">
        <w:trPr>
          <w:cantSplit/>
          <w:trHeight w:val="525"/>
        </w:trPr>
        <w:tc>
          <w:tcPr>
            <w:tcW w:w="720" w:type="dxa"/>
            <w:vAlign w:val="center"/>
          </w:tcPr>
          <w:p w:rsidR="00F727FF" w:rsidRPr="00CC7543" w:rsidRDefault="00F727FF" w:rsidP="002F181C">
            <w:pPr>
              <w:pStyle w:val="bang0"/>
            </w:pPr>
            <w:r w:rsidRPr="00CC7543">
              <w:t>PM</w:t>
            </w:r>
          </w:p>
        </w:tc>
        <w:tc>
          <w:tcPr>
            <w:tcW w:w="1260" w:type="dxa"/>
            <w:vAlign w:val="center"/>
          </w:tcPr>
          <w:p w:rsidR="00F727FF" w:rsidRPr="00CC7543" w:rsidRDefault="00F727FF" w:rsidP="002F181C">
            <w:pPr>
              <w:pStyle w:val="bang0"/>
            </w:pPr>
            <w:r>
              <w:t>Ngo Tran Linh</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vAlign w:val="center"/>
          </w:tcPr>
          <w:p w:rsidR="00F727FF" w:rsidRPr="00CC7543" w:rsidRDefault="00F727FF" w:rsidP="002F181C">
            <w:pPr>
              <w:pStyle w:val="bang0"/>
            </w:pPr>
            <w:r>
              <w:t>100</w:t>
            </w:r>
            <w:r w:rsidRPr="00CC7543">
              <w:t>%</w:t>
            </w:r>
          </w:p>
        </w:tc>
        <w:tc>
          <w:tcPr>
            <w:tcW w:w="540" w:type="dxa"/>
          </w:tcPr>
          <w:p w:rsidR="00F727FF" w:rsidRPr="00F727FF" w:rsidRDefault="00F727FF" w:rsidP="002F181C">
            <w:pPr>
              <w:pStyle w:val="bang0"/>
            </w:pPr>
            <w:r>
              <w:t>100</w:t>
            </w:r>
            <w:r w:rsidRPr="00CC7543">
              <w:t>%</w:t>
            </w:r>
          </w:p>
        </w:tc>
        <w:tc>
          <w:tcPr>
            <w:tcW w:w="540" w:type="dxa"/>
          </w:tcPr>
          <w:p w:rsidR="00F727FF" w:rsidRPr="00F727FF" w:rsidRDefault="00F727FF" w:rsidP="002F181C">
            <w:pPr>
              <w:pStyle w:val="bang0"/>
            </w:pPr>
            <w:r>
              <w:t>100</w:t>
            </w:r>
            <w:r w:rsidRPr="00CC7543">
              <w:t>%</w:t>
            </w:r>
          </w:p>
        </w:tc>
        <w:tc>
          <w:tcPr>
            <w:tcW w:w="540" w:type="dxa"/>
            <w:vAlign w:val="center"/>
          </w:tcPr>
          <w:p w:rsidR="00F727FF" w:rsidRPr="00CC7543" w:rsidRDefault="00F727FF" w:rsidP="002F181C">
            <w:pPr>
              <w:pStyle w:val="bang0"/>
            </w:pPr>
            <w:r w:rsidRPr="00F727FF">
              <w:t>100%</w:t>
            </w:r>
            <w:r>
              <w:t xml:space="preserve"> </w:t>
            </w:r>
          </w:p>
        </w:tc>
        <w:tc>
          <w:tcPr>
            <w:tcW w:w="630" w:type="dxa"/>
            <w:tcBorders>
              <w:bottom w:val="dotted" w:sz="2" w:space="0" w:color="808080"/>
            </w:tcBorders>
            <w:shd w:val="clear" w:color="auto" w:fill="C0C0C0"/>
            <w:vAlign w:val="center"/>
          </w:tcPr>
          <w:p w:rsidR="00F727FF" w:rsidRPr="00CC7543" w:rsidRDefault="00F727FF"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TL1</w:t>
            </w:r>
          </w:p>
        </w:tc>
        <w:tc>
          <w:tcPr>
            <w:tcW w:w="1260" w:type="dxa"/>
            <w:vAlign w:val="center"/>
          </w:tcPr>
          <w:p w:rsidR="00DE4651" w:rsidRPr="00CC7543" w:rsidRDefault="00DE4651" w:rsidP="002F181C">
            <w:pPr>
              <w:pStyle w:val="bang0"/>
            </w:pPr>
            <w:r>
              <w:t>Nguyen Manh Cuong</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Dev1</w:t>
            </w:r>
          </w:p>
        </w:tc>
        <w:tc>
          <w:tcPr>
            <w:tcW w:w="1260" w:type="dxa"/>
            <w:vAlign w:val="center"/>
          </w:tcPr>
          <w:p w:rsidR="00DE4651" w:rsidRPr="00CC7543" w:rsidRDefault="00DE4651" w:rsidP="002F181C">
            <w:pPr>
              <w:pStyle w:val="bang0"/>
            </w:pPr>
            <w:r>
              <w:t>Pham Hung Cuong</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Dev</w:t>
            </w:r>
            <w:r>
              <w:t>2</w:t>
            </w:r>
          </w:p>
        </w:tc>
        <w:tc>
          <w:tcPr>
            <w:tcW w:w="1260" w:type="dxa"/>
            <w:vAlign w:val="center"/>
          </w:tcPr>
          <w:p w:rsidR="00DE4651" w:rsidRPr="00CC7543" w:rsidRDefault="00DE4651" w:rsidP="002F181C">
            <w:pPr>
              <w:pStyle w:val="bang0"/>
            </w:pPr>
            <w:r>
              <w:t>Le Huy Hoang</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525"/>
        </w:trPr>
        <w:tc>
          <w:tcPr>
            <w:tcW w:w="720" w:type="dxa"/>
            <w:vAlign w:val="center"/>
          </w:tcPr>
          <w:p w:rsidR="00DE4651" w:rsidRPr="00CC7543" w:rsidRDefault="00DE4651" w:rsidP="002F181C">
            <w:pPr>
              <w:pStyle w:val="bang0"/>
            </w:pPr>
            <w:r w:rsidRPr="00CC7543">
              <w:t xml:space="preserve">Tester </w:t>
            </w:r>
          </w:p>
        </w:tc>
        <w:tc>
          <w:tcPr>
            <w:tcW w:w="1260" w:type="dxa"/>
            <w:vAlign w:val="center"/>
          </w:tcPr>
          <w:p w:rsidR="00DE4651" w:rsidRPr="00CC7543" w:rsidRDefault="00DE4651" w:rsidP="002F181C">
            <w:pPr>
              <w:pStyle w:val="bang0"/>
            </w:pPr>
            <w:r>
              <w:t>Nguyen Thi Tam</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vAlign w:val="center"/>
          </w:tcPr>
          <w:p w:rsidR="00DE4651" w:rsidRPr="00CC7543"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tcPr>
          <w:p w:rsidR="00DE4651" w:rsidRPr="00F727FF" w:rsidRDefault="00DE4651" w:rsidP="00103F6E">
            <w:pPr>
              <w:pStyle w:val="bang0"/>
            </w:pPr>
            <w:r>
              <w:t>100</w:t>
            </w:r>
            <w:r w:rsidRPr="00CC7543">
              <w:t>%</w:t>
            </w:r>
          </w:p>
        </w:tc>
        <w:tc>
          <w:tcPr>
            <w:tcW w:w="540" w:type="dxa"/>
            <w:vAlign w:val="center"/>
          </w:tcPr>
          <w:p w:rsidR="00DE4651" w:rsidRPr="00CC7543" w:rsidRDefault="00DE4651" w:rsidP="00103F6E">
            <w:pPr>
              <w:pStyle w:val="bang0"/>
            </w:pPr>
            <w:r w:rsidRPr="00F727FF">
              <w:t>100%</w:t>
            </w:r>
            <w:r>
              <w:t xml:space="preserve"> </w:t>
            </w:r>
          </w:p>
        </w:tc>
        <w:tc>
          <w:tcPr>
            <w:tcW w:w="630" w:type="dxa"/>
            <w:shd w:val="clear" w:color="auto" w:fill="D9D9D9"/>
            <w:vAlign w:val="center"/>
          </w:tcPr>
          <w:p w:rsidR="00DE4651" w:rsidRPr="00CC7543" w:rsidRDefault="00DE4651" w:rsidP="002F181C">
            <w:pPr>
              <w:pStyle w:val="bang0"/>
            </w:pPr>
            <w:r>
              <w:t>65</w:t>
            </w:r>
          </w:p>
        </w:tc>
      </w:tr>
      <w:tr w:rsidR="00DE4651" w:rsidRPr="00CC7543" w:rsidTr="00F727FF">
        <w:trPr>
          <w:cantSplit/>
          <w:trHeight w:val="465"/>
        </w:trPr>
        <w:tc>
          <w:tcPr>
            <w:tcW w:w="720" w:type="dxa"/>
            <w:shd w:val="clear" w:color="auto" w:fill="D9D9D9"/>
            <w:vAlign w:val="center"/>
          </w:tcPr>
          <w:p w:rsidR="00DE4651" w:rsidRPr="00CC7543" w:rsidRDefault="00DE4651" w:rsidP="002F181C">
            <w:pPr>
              <w:pStyle w:val="bang0"/>
            </w:pPr>
            <w:r w:rsidRPr="00CC7543">
              <w:t>Total</w:t>
            </w:r>
          </w:p>
        </w:tc>
        <w:tc>
          <w:tcPr>
            <w:tcW w:w="126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540" w:type="dxa"/>
            <w:shd w:val="clear" w:color="auto" w:fill="D9D9D9"/>
          </w:tcPr>
          <w:p w:rsidR="00DE4651" w:rsidRPr="00CC7543" w:rsidRDefault="00DE4651" w:rsidP="002F181C">
            <w:pPr>
              <w:pStyle w:val="bang0"/>
            </w:pPr>
          </w:p>
        </w:tc>
        <w:tc>
          <w:tcPr>
            <w:tcW w:w="540" w:type="dxa"/>
            <w:shd w:val="clear" w:color="auto" w:fill="D9D9D9"/>
          </w:tcPr>
          <w:p w:rsidR="00DE4651" w:rsidRPr="00CC7543" w:rsidRDefault="00DE4651" w:rsidP="002F181C">
            <w:pPr>
              <w:pStyle w:val="bang0"/>
            </w:pPr>
          </w:p>
        </w:tc>
        <w:tc>
          <w:tcPr>
            <w:tcW w:w="540" w:type="dxa"/>
            <w:shd w:val="clear" w:color="auto" w:fill="D9D9D9"/>
            <w:vAlign w:val="center"/>
          </w:tcPr>
          <w:p w:rsidR="00DE4651" w:rsidRPr="00CC7543" w:rsidRDefault="00DE4651" w:rsidP="002F181C">
            <w:pPr>
              <w:pStyle w:val="bang0"/>
            </w:pPr>
          </w:p>
        </w:tc>
        <w:tc>
          <w:tcPr>
            <w:tcW w:w="630" w:type="dxa"/>
            <w:shd w:val="clear" w:color="auto" w:fill="D9D9D9"/>
            <w:vAlign w:val="center"/>
          </w:tcPr>
          <w:p w:rsidR="00DE4651" w:rsidRPr="00CC7543" w:rsidRDefault="00DE4651" w:rsidP="002F181C">
            <w:pPr>
              <w:pStyle w:val="bang0"/>
            </w:pPr>
            <w:r>
              <w:t>325</w:t>
            </w:r>
          </w:p>
        </w:tc>
      </w:tr>
    </w:tbl>
    <w:p w:rsidR="00D25A64" w:rsidRDefault="00E031FE" w:rsidP="00B54459">
      <w:pPr>
        <w:pStyle w:val="Heading2"/>
      </w:pPr>
      <w:bookmarkStart w:id="30" w:name="_Toc368438024"/>
      <w:r>
        <w:t>External I</w:t>
      </w:r>
      <w:r w:rsidR="00D25A64">
        <w:t>nterfaces</w:t>
      </w:r>
      <w:bookmarkEnd w:id="29"/>
      <w:bookmarkEnd w:id="30"/>
    </w:p>
    <w:p w:rsidR="00D25A64" w:rsidRDefault="00FD6C16" w:rsidP="00B54459">
      <w:pPr>
        <w:pStyle w:val="Heading3"/>
      </w:pPr>
      <w:bookmarkStart w:id="31" w:name="OLE_LINK1"/>
      <w:bookmarkStart w:id="32" w:name="OLE_LINK2"/>
      <w:r>
        <w:t>Fsoft</w:t>
      </w:r>
      <w:r w:rsidR="00C52BDF">
        <w:t xml:space="preserve"> </w:t>
      </w:r>
      <w:r w:rsidR="00E031FE">
        <w:t>I</w:t>
      </w:r>
      <w:r w:rsidR="00D25A64">
        <w:t>nterfaces</w:t>
      </w:r>
      <w:bookmarkEnd w:id="31"/>
      <w:bookmarkEnd w:id="32"/>
    </w:p>
    <w:p w:rsidR="00DE4651" w:rsidRPr="00DE4651" w:rsidRDefault="00DE4651" w:rsidP="00DE4651">
      <w:r>
        <w:t>We don’t have the interfaces with Fsoft.</w:t>
      </w:r>
    </w:p>
    <w:p w:rsidR="00E60D3B" w:rsidRPr="00E60D3B" w:rsidRDefault="00DE4651" w:rsidP="00DE4651">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437275">
            <w:pPr>
              <w:pStyle w:val="Bangheader"/>
            </w:pPr>
            <w:bookmarkStart w:id="33" w:name="_Toc452446894"/>
            <w:r w:rsidRPr="00CC7543">
              <w:t>Department</w:t>
            </w:r>
          </w:p>
        </w:tc>
        <w:tc>
          <w:tcPr>
            <w:tcW w:w="1980" w:type="dxa"/>
            <w:tcBorders>
              <w:bottom w:val="dotted" w:sz="2" w:space="0" w:color="808080"/>
            </w:tcBorders>
            <w:shd w:val="clear" w:color="auto" w:fill="D9D9D9"/>
          </w:tcPr>
          <w:p w:rsidR="00E60D3B" w:rsidRPr="00CC7543" w:rsidRDefault="00E60D3B" w:rsidP="00437275">
            <w:pPr>
              <w:pStyle w:val="Bangheader"/>
            </w:pPr>
            <w:r w:rsidRPr="00CC7543">
              <w:t>Contact Person</w:t>
            </w:r>
          </w:p>
          <w:p w:rsidR="00E60D3B" w:rsidRPr="00CC7543" w:rsidRDefault="00E60D3B" w:rsidP="00437275">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437275">
            <w:pPr>
              <w:pStyle w:val="Bangheader"/>
            </w:pPr>
            <w:r w:rsidRPr="00CC7543">
              <w:t>Contact address</w:t>
            </w:r>
          </w:p>
          <w:p w:rsidR="00E60D3B" w:rsidRPr="00CC7543" w:rsidRDefault="00E60D3B" w:rsidP="00437275">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437275">
            <w:pPr>
              <w:pStyle w:val="Bangheader"/>
            </w:pPr>
            <w:r w:rsidRPr="00CC7543">
              <w:t>Responsibility</w:t>
            </w:r>
          </w:p>
        </w:tc>
      </w:tr>
      <w:tr w:rsidR="00E60D3B" w:rsidRPr="00CC7543" w:rsidTr="00F453FA">
        <w:tc>
          <w:tcPr>
            <w:tcW w:w="2160" w:type="dxa"/>
            <w:vAlign w:val="center"/>
          </w:tcPr>
          <w:p w:rsidR="00E60D3B" w:rsidRPr="00CC7543" w:rsidRDefault="00DE4651" w:rsidP="002F181C">
            <w:pPr>
              <w:pStyle w:val="bang0"/>
            </w:pPr>
            <w:r>
              <w:t>Teacher</w:t>
            </w:r>
          </w:p>
        </w:tc>
        <w:tc>
          <w:tcPr>
            <w:tcW w:w="1980" w:type="dxa"/>
            <w:vAlign w:val="center"/>
          </w:tcPr>
          <w:p w:rsidR="00E60D3B" w:rsidRPr="00CC7543" w:rsidRDefault="00DE4651" w:rsidP="002F181C">
            <w:pPr>
              <w:pStyle w:val="bang0"/>
            </w:pPr>
            <w:r>
              <w:t>Bui Dinh Chien</w:t>
            </w:r>
          </w:p>
        </w:tc>
        <w:tc>
          <w:tcPr>
            <w:tcW w:w="2160" w:type="dxa"/>
          </w:tcPr>
          <w:p w:rsidR="00E60D3B" w:rsidRPr="00CC7543" w:rsidRDefault="00DE4651" w:rsidP="002F181C">
            <w:pPr>
              <w:pStyle w:val="bang0"/>
            </w:pPr>
            <w:r>
              <w:t>chienbd@fpt.edu.vn</w:t>
            </w:r>
          </w:p>
        </w:tc>
        <w:tc>
          <w:tcPr>
            <w:tcW w:w="2520" w:type="dxa"/>
            <w:vAlign w:val="center"/>
          </w:tcPr>
          <w:p w:rsidR="00DE4651" w:rsidRDefault="00DE4651" w:rsidP="002F181C">
            <w:pPr>
              <w:pStyle w:val="bang0"/>
            </w:pPr>
            <w:r>
              <w:t>R</w:t>
            </w:r>
            <w:r w:rsidRPr="00DE4651">
              <w:t>eview/</w:t>
            </w:r>
            <w:r>
              <w:t>accept products of the project.</w:t>
            </w:r>
          </w:p>
          <w:p w:rsidR="00E60D3B" w:rsidRPr="00CC7543" w:rsidRDefault="00DE4651" w:rsidP="002F181C">
            <w:pPr>
              <w:pStyle w:val="bang0"/>
            </w:pPr>
            <w:r>
              <w:t>R</w:t>
            </w:r>
            <w:r w:rsidRPr="00DE4651">
              <w:t>esolve escalated issues and receive project reports</w:t>
            </w:r>
            <w:r>
              <w:t>.</w:t>
            </w:r>
          </w:p>
        </w:tc>
      </w:tr>
    </w:tbl>
    <w:p w:rsidR="00E60D3B" w:rsidRDefault="00E60D3B" w:rsidP="00B54459">
      <w:pPr>
        <w:pStyle w:val="Heading3"/>
      </w:pPr>
      <w:bookmarkStart w:id="34" w:name="_Toc91412625"/>
      <w:r>
        <w:t>Other Projects</w:t>
      </w:r>
      <w:bookmarkEnd w:id="34"/>
      <w:r>
        <w:t xml:space="preserve"> </w:t>
      </w:r>
    </w:p>
    <w:p w:rsidR="00E60D3B" w:rsidRPr="00DE4651" w:rsidRDefault="00DE4651" w:rsidP="00B54459">
      <w:pPr>
        <w:pStyle w:val="HelpText"/>
        <w:rPr>
          <w:rFonts w:cs="Arial"/>
          <w:i w:val="0"/>
          <w:color w:val="auto"/>
          <w:lang w:eastAsia="en-US"/>
        </w:rPr>
      </w:pPr>
      <w:r w:rsidRPr="00DE4651">
        <w:rPr>
          <w:rFonts w:cs="Arial"/>
          <w:i w:val="0"/>
          <w:color w:val="auto"/>
          <w:lang w:eastAsia="en-US"/>
        </w:rPr>
        <w:t>We don’t have the interfaces with other projects.</w:t>
      </w:r>
    </w:p>
    <w:p w:rsidR="00E60D3B" w:rsidRDefault="00E60D3B" w:rsidP="00DE4651">
      <w:pPr>
        <w:pStyle w:val="HelpText"/>
        <w:ind w:left="0" w:firstLine="0"/>
      </w:pPr>
    </w:p>
    <w:p w:rsidR="00D25A64" w:rsidRDefault="002446C8" w:rsidP="00B54459">
      <w:pPr>
        <w:pStyle w:val="Heading3"/>
      </w:pPr>
      <w:r>
        <w:lastRenderedPageBreak/>
        <w:t>Supplier &amp; Sub-Contractor</w:t>
      </w:r>
    </w:p>
    <w:p w:rsidR="00F232F3" w:rsidRPr="00F232F3" w:rsidRDefault="00DE4651" w:rsidP="00F232F3">
      <w:r>
        <w:t>We don’t have supplier &amp; Sub-Contractor.</w:t>
      </w:r>
    </w:p>
    <w:p w:rsidR="00D25A64" w:rsidRDefault="00E031FE" w:rsidP="007B4F6D">
      <w:pPr>
        <w:pStyle w:val="Heading1"/>
      </w:pPr>
      <w:bookmarkStart w:id="35" w:name="_Toc452446914"/>
      <w:bookmarkStart w:id="36" w:name="_Toc368438025"/>
      <w:bookmarkEnd w:id="33"/>
      <w:r>
        <w:lastRenderedPageBreak/>
        <w:t>C</w:t>
      </w:r>
      <w:r w:rsidR="00D25A64">
        <w:t>ommunication</w:t>
      </w:r>
      <w:r w:rsidR="00FA149F">
        <w:t xml:space="preserve"> &amp; Reporting</w:t>
      </w:r>
      <w:bookmarkEnd w:id="36"/>
    </w:p>
    <w:p w:rsidR="009F46CF" w:rsidRDefault="009F46CF" w:rsidP="00B54459">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437275">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437275">
            <w:pPr>
              <w:pStyle w:val="Bangheader"/>
            </w:pPr>
            <w:r w:rsidRPr="00CC7543">
              <w:t>Method / Tool</w:t>
            </w:r>
          </w:p>
        </w:tc>
        <w:tc>
          <w:tcPr>
            <w:tcW w:w="1530" w:type="dxa"/>
            <w:shd w:val="clear" w:color="auto" w:fill="D9D9D9"/>
          </w:tcPr>
          <w:p w:rsidR="00FA149F" w:rsidRPr="00CC7543" w:rsidRDefault="00CA4AFD" w:rsidP="00437275">
            <w:pPr>
              <w:pStyle w:val="Bangheader"/>
            </w:pPr>
            <w:r w:rsidRPr="00CC7543">
              <w:t>When</w:t>
            </w:r>
          </w:p>
        </w:tc>
        <w:tc>
          <w:tcPr>
            <w:tcW w:w="2700" w:type="dxa"/>
            <w:shd w:val="clear" w:color="auto" w:fill="D9D9D9"/>
          </w:tcPr>
          <w:p w:rsidR="00FA149F" w:rsidRPr="00CC7543" w:rsidRDefault="00FA149F" w:rsidP="00437275">
            <w:pPr>
              <w:pStyle w:val="Bangheader"/>
            </w:pPr>
            <w:r w:rsidRPr="00CC7543">
              <w:t>Information</w:t>
            </w:r>
          </w:p>
        </w:tc>
        <w:tc>
          <w:tcPr>
            <w:tcW w:w="1440" w:type="dxa"/>
            <w:shd w:val="clear" w:color="auto" w:fill="D9D9D9"/>
          </w:tcPr>
          <w:p w:rsidR="00FA149F" w:rsidRPr="00CC7543" w:rsidRDefault="00FA149F" w:rsidP="00437275">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437275">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2F181C">
            <w:pPr>
              <w:pStyle w:val="bang0"/>
            </w:pPr>
            <w:r w:rsidRPr="00CC7543">
              <w:t>Task scheduling</w:t>
            </w:r>
          </w:p>
        </w:tc>
        <w:tc>
          <w:tcPr>
            <w:tcW w:w="1440" w:type="dxa"/>
          </w:tcPr>
          <w:p w:rsidR="009F46CF" w:rsidRPr="00CC7543" w:rsidRDefault="009F46CF" w:rsidP="002F181C">
            <w:pPr>
              <w:pStyle w:val="bang0"/>
            </w:pPr>
            <w:r w:rsidRPr="00CC7543">
              <w:t>MS Project</w:t>
            </w:r>
            <w:r w:rsidR="00F232F3">
              <w:t xml:space="preserve"> Professional 2010</w:t>
            </w:r>
          </w:p>
        </w:tc>
        <w:tc>
          <w:tcPr>
            <w:tcW w:w="1530" w:type="dxa"/>
          </w:tcPr>
          <w:p w:rsidR="009F46CF" w:rsidRPr="00CC7543" w:rsidRDefault="009F46CF" w:rsidP="002F181C">
            <w:pPr>
              <w:pStyle w:val="bang0"/>
            </w:pPr>
            <w:r w:rsidRPr="00CC7543">
              <w:t>At the beginning of every stage, and weekly</w:t>
            </w:r>
          </w:p>
          <w:p w:rsidR="009F46CF" w:rsidRPr="00CC7543" w:rsidRDefault="009F46CF" w:rsidP="002F181C">
            <w:pPr>
              <w:pStyle w:val="bang0"/>
            </w:pPr>
            <w:r w:rsidRPr="00CC7543">
              <w:t>Refinement and rescheduling as necessary</w:t>
            </w:r>
          </w:p>
        </w:tc>
        <w:tc>
          <w:tcPr>
            <w:tcW w:w="2700" w:type="dxa"/>
          </w:tcPr>
          <w:p w:rsidR="009F46CF" w:rsidRPr="00CC7543" w:rsidRDefault="009F46CF" w:rsidP="002F181C">
            <w:pPr>
              <w:pStyle w:val="bang0"/>
            </w:pPr>
          </w:p>
        </w:tc>
        <w:tc>
          <w:tcPr>
            <w:tcW w:w="1440" w:type="dxa"/>
          </w:tcPr>
          <w:p w:rsidR="009F46CF" w:rsidRPr="00CC7543" w:rsidRDefault="00B54459" w:rsidP="002F181C">
            <w:pPr>
              <w:pStyle w:val="bang0"/>
            </w:pPr>
            <w:r>
              <w:t>PM</w:t>
            </w:r>
          </w:p>
        </w:tc>
      </w:tr>
      <w:tr w:rsidR="00A849AE" w:rsidRPr="00CC7543" w:rsidTr="007B4F6D">
        <w:trPr>
          <w:cantSplit/>
        </w:trPr>
        <w:tc>
          <w:tcPr>
            <w:tcW w:w="1890" w:type="dxa"/>
          </w:tcPr>
          <w:p w:rsidR="009F46CF" w:rsidRPr="00CC7543" w:rsidRDefault="009F46CF" w:rsidP="002F181C">
            <w:pPr>
              <w:pStyle w:val="bang0"/>
            </w:pPr>
            <w:r w:rsidRPr="00CC7543">
              <w:t>Task assignment</w:t>
            </w:r>
          </w:p>
          <w:p w:rsidR="009F46CF" w:rsidRPr="00CC7543" w:rsidRDefault="009F46CF" w:rsidP="002F181C">
            <w:pPr>
              <w:pStyle w:val="bang0"/>
            </w:pPr>
          </w:p>
        </w:tc>
        <w:tc>
          <w:tcPr>
            <w:tcW w:w="1440" w:type="dxa"/>
          </w:tcPr>
          <w:p w:rsidR="009F46CF" w:rsidRPr="00CC7543" w:rsidRDefault="00F232F3" w:rsidP="002F181C">
            <w:pPr>
              <w:pStyle w:val="bang0"/>
            </w:pPr>
            <w:r w:rsidRPr="00CC7543">
              <w:t>MS Project</w:t>
            </w:r>
            <w:r>
              <w:t xml:space="preserve"> Professional 2010</w:t>
            </w:r>
          </w:p>
        </w:tc>
        <w:tc>
          <w:tcPr>
            <w:tcW w:w="1530" w:type="dxa"/>
          </w:tcPr>
          <w:p w:rsidR="009F46CF" w:rsidRPr="00CC7543" w:rsidRDefault="009F46CF" w:rsidP="002F181C">
            <w:pPr>
              <w:pStyle w:val="bang0"/>
            </w:pPr>
            <w:r w:rsidRPr="00CC7543">
              <w:t>Weekly</w:t>
            </w:r>
          </w:p>
        </w:tc>
        <w:tc>
          <w:tcPr>
            <w:tcW w:w="2700" w:type="dxa"/>
          </w:tcPr>
          <w:p w:rsidR="009F46CF" w:rsidRPr="00CC7543" w:rsidRDefault="009F46CF" w:rsidP="00B54459"/>
        </w:tc>
        <w:tc>
          <w:tcPr>
            <w:tcW w:w="1440" w:type="dxa"/>
          </w:tcPr>
          <w:p w:rsidR="009F46CF" w:rsidRPr="00CC7543" w:rsidRDefault="00B54459" w:rsidP="002F181C">
            <w:pPr>
              <w:pStyle w:val="bang0"/>
            </w:pPr>
            <w:r>
              <w:t>PTL</w:t>
            </w:r>
          </w:p>
        </w:tc>
      </w:tr>
      <w:tr w:rsidR="00D91014" w:rsidRPr="00CC7543" w:rsidTr="007B4F6D">
        <w:trPr>
          <w:cantSplit/>
        </w:trPr>
        <w:tc>
          <w:tcPr>
            <w:tcW w:w="1890" w:type="dxa"/>
          </w:tcPr>
          <w:p w:rsidR="00D91014" w:rsidRPr="00CC7543" w:rsidRDefault="00D91014" w:rsidP="002F181C">
            <w:pPr>
              <w:pStyle w:val="bang0"/>
            </w:pPr>
            <w:r w:rsidRPr="00CC7543">
              <w:t>Task status reporting</w:t>
            </w:r>
          </w:p>
          <w:p w:rsidR="00D91014" w:rsidRPr="00CC7543" w:rsidRDefault="00D91014" w:rsidP="002F181C">
            <w:pPr>
              <w:pStyle w:val="bang0"/>
            </w:pPr>
          </w:p>
        </w:tc>
        <w:tc>
          <w:tcPr>
            <w:tcW w:w="1440" w:type="dxa"/>
          </w:tcPr>
          <w:p w:rsidR="00D91014" w:rsidRPr="00CC7543" w:rsidRDefault="00F232F3" w:rsidP="002F181C">
            <w:pPr>
              <w:pStyle w:val="bang0"/>
            </w:pPr>
            <w:r>
              <w:t>Daily Report</w:t>
            </w:r>
          </w:p>
        </w:tc>
        <w:tc>
          <w:tcPr>
            <w:tcW w:w="1530" w:type="dxa"/>
          </w:tcPr>
          <w:p w:rsidR="00D91014" w:rsidRPr="00CC7543" w:rsidRDefault="00F232F3" w:rsidP="002F181C">
            <w:pPr>
              <w:pStyle w:val="bang0"/>
            </w:pPr>
            <w:r>
              <w:t>Daily</w:t>
            </w:r>
          </w:p>
        </w:tc>
        <w:tc>
          <w:tcPr>
            <w:tcW w:w="2700" w:type="dxa"/>
          </w:tcPr>
          <w:p w:rsidR="00D91014" w:rsidRPr="00CC7543" w:rsidRDefault="00D91014" w:rsidP="00B54459"/>
        </w:tc>
        <w:tc>
          <w:tcPr>
            <w:tcW w:w="1440" w:type="dxa"/>
          </w:tcPr>
          <w:p w:rsidR="00D91014" w:rsidRPr="00CC7543" w:rsidRDefault="00D91014" w:rsidP="002F181C">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437275">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2F181C">
            <w:pPr>
              <w:pStyle w:val="bang0"/>
            </w:pPr>
            <w:r w:rsidRPr="00CC7543">
              <w:t>Kick-off</w:t>
            </w:r>
            <w:r w:rsidR="00FA149F" w:rsidRPr="00CC7543">
              <w:t xml:space="preserve"> Meeting</w:t>
            </w:r>
          </w:p>
        </w:tc>
        <w:tc>
          <w:tcPr>
            <w:tcW w:w="1440" w:type="dxa"/>
          </w:tcPr>
          <w:p w:rsidR="00FA149F" w:rsidRPr="00CC7543" w:rsidRDefault="00FA149F" w:rsidP="002F181C">
            <w:pPr>
              <w:pStyle w:val="bang0"/>
            </w:pPr>
            <w:r w:rsidRPr="00CC7543">
              <w:t>Face to face</w:t>
            </w:r>
          </w:p>
        </w:tc>
        <w:tc>
          <w:tcPr>
            <w:tcW w:w="1530" w:type="dxa"/>
          </w:tcPr>
          <w:p w:rsidR="00FA149F" w:rsidRPr="00CC7543" w:rsidRDefault="00D262D3" w:rsidP="002F181C">
            <w:pPr>
              <w:pStyle w:val="bang0"/>
            </w:pPr>
            <w:r w:rsidRPr="00CC7543">
              <w:t>Initiation stage</w:t>
            </w:r>
          </w:p>
        </w:tc>
        <w:tc>
          <w:tcPr>
            <w:tcW w:w="2700" w:type="dxa"/>
          </w:tcPr>
          <w:p w:rsidR="00FA149F" w:rsidRPr="00CC7543" w:rsidRDefault="00F54910" w:rsidP="002F181C">
            <w:pPr>
              <w:pStyle w:val="bang0"/>
            </w:pPr>
            <w:r w:rsidRPr="00CC7543">
              <w:t>Project introduction; Project plan review; Risk identification; Obtainment of  commitment of relevant stakeholders</w:t>
            </w:r>
          </w:p>
        </w:tc>
        <w:tc>
          <w:tcPr>
            <w:tcW w:w="1440" w:type="dxa"/>
          </w:tcPr>
          <w:p w:rsidR="00FA149F" w:rsidRPr="00CC7543" w:rsidRDefault="00B54459" w:rsidP="00F232F3">
            <w:pPr>
              <w:pStyle w:val="bang0"/>
            </w:pPr>
            <w:r>
              <w:t>PM</w:t>
            </w:r>
            <w:r w:rsidR="00F232F3">
              <w:t xml:space="preserve">, </w:t>
            </w:r>
            <w:r w:rsidRPr="00CC7543">
              <w:t>Project Team Members, QA</w:t>
            </w:r>
            <w:r w:rsidR="00F232F3">
              <w:t>, Supervisor</w:t>
            </w:r>
          </w:p>
        </w:tc>
      </w:tr>
      <w:tr w:rsidR="00A849AE" w:rsidRPr="00CC7543" w:rsidTr="007B4F6D">
        <w:trPr>
          <w:cantSplit/>
        </w:trPr>
        <w:tc>
          <w:tcPr>
            <w:tcW w:w="1890" w:type="dxa"/>
          </w:tcPr>
          <w:p w:rsidR="00D262D3" w:rsidRPr="00CC7543" w:rsidRDefault="00D262D3" w:rsidP="002F181C">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2F181C">
            <w:pPr>
              <w:pStyle w:val="bang0"/>
            </w:pPr>
            <w:r w:rsidRPr="00CC7543">
              <w:t>Face to face</w:t>
            </w:r>
          </w:p>
        </w:tc>
        <w:tc>
          <w:tcPr>
            <w:tcW w:w="1530" w:type="dxa"/>
          </w:tcPr>
          <w:p w:rsidR="00D262D3" w:rsidRPr="00CC7543" w:rsidRDefault="00D262D3" w:rsidP="002F181C">
            <w:pPr>
              <w:pStyle w:val="bang0"/>
            </w:pPr>
            <w:r w:rsidRPr="00CC7543">
              <w:t>Weekly and on event</w:t>
            </w:r>
          </w:p>
        </w:tc>
        <w:tc>
          <w:tcPr>
            <w:tcW w:w="2700" w:type="dxa"/>
          </w:tcPr>
          <w:p w:rsidR="006A0D03" w:rsidRPr="00CC7543" w:rsidRDefault="006A0D03" w:rsidP="002F181C">
            <w:pPr>
              <w:pStyle w:val="bang0"/>
            </w:pPr>
            <w:r w:rsidRPr="00CC7543">
              <w:t>Communicate project status</w:t>
            </w:r>
          </w:p>
          <w:p w:rsidR="006A0D03" w:rsidRPr="00CC7543" w:rsidRDefault="006A0D03" w:rsidP="002F181C">
            <w:pPr>
              <w:pStyle w:val="bang0"/>
            </w:pPr>
            <w:r w:rsidRPr="00CC7543">
              <w:t>Communicate and resolve any open issue, risks, and changes</w:t>
            </w:r>
          </w:p>
          <w:p w:rsidR="00D262D3" w:rsidRPr="00CC7543" w:rsidRDefault="006A0D03" w:rsidP="002F181C">
            <w:pPr>
              <w:pStyle w:val="bang0"/>
            </w:pPr>
            <w:r w:rsidRPr="00CC7543">
              <w:t xml:space="preserve"> Discuss any suggested improvement</w:t>
            </w:r>
          </w:p>
        </w:tc>
        <w:tc>
          <w:tcPr>
            <w:tcW w:w="1440" w:type="dxa"/>
          </w:tcPr>
          <w:p w:rsidR="00D262D3" w:rsidRPr="00CC7543" w:rsidRDefault="00B54459" w:rsidP="002F181C">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2F181C">
            <w:pPr>
              <w:pStyle w:val="bang0"/>
            </w:pPr>
            <w:r w:rsidRPr="00CC7543">
              <w:t>Milestone Meetings</w:t>
            </w:r>
          </w:p>
        </w:tc>
        <w:tc>
          <w:tcPr>
            <w:tcW w:w="1440" w:type="dxa"/>
          </w:tcPr>
          <w:p w:rsidR="00D262D3" w:rsidRPr="00CC7543" w:rsidRDefault="00D262D3" w:rsidP="002F181C">
            <w:pPr>
              <w:pStyle w:val="bang0"/>
            </w:pPr>
            <w:r w:rsidRPr="00CC7543">
              <w:t>Face to face</w:t>
            </w:r>
          </w:p>
        </w:tc>
        <w:tc>
          <w:tcPr>
            <w:tcW w:w="1530" w:type="dxa"/>
          </w:tcPr>
          <w:p w:rsidR="00D262D3" w:rsidRPr="00CC7543" w:rsidRDefault="00D91014" w:rsidP="002F181C">
            <w:pPr>
              <w:pStyle w:val="bang0"/>
            </w:pPr>
            <w:r w:rsidRPr="00CC7543">
              <w:t>5 days After the completion of stages: Definition, Solution &amp; Construction</w:t>
            </w:r>
          </w:p>
        </w:tc>
        <w:tc>
          <w:tcPr>
            <w:tcW w:w="2700" w:type="dxa"/>
          </w:tcPr>
          <w:p w:rsidR="00D262D3" w:rsidRPr="00CC7543" w:rsidRDefault="00145BB5" w:rsidP="002F181C">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F232F3">
            <w:pPr>
              <w:pStyle w:val="bang0"/>
            </w:pPr>
            <w:r>
              <w:t>PM</w:t>
            </w:r>
            <w:r w:rsidRPr="00CC7543">
              <w:t>, Project Team Members, QA</w:t>
            </w:r>
            <w:r w:rsidR="00F232F3">
              <w:t>, Supervisor</w:t>
            </w:r>
          </w:p>
        </w:tc>
      </w:tr>
      <w:tr w:rsidR="00A849AE" w:rsidRPr="00CC7543" w:rsidTr="007B4F6D">
        <w:trPr>
          <w:cantSplit/>
        </w:trPr>
        <w:tc>
          <w:tcPr>
            <w:tcW w:w="1890" w:type="dxa"/>
          </w:tcPr>
          <w:p w:rsidR="00D262D3" w:rsidRPr="00CC7543" w:rsidRDefault="00D262D3" w:rsidP="002F181C">
            <w:pPr>
              <w:pStyle w:val="bang0"/>
            </w:pPr>
            <w:r w:rsidRPr="00CC7543">
              <w:t>Project Post-mortem  Meeting</w:t>
            </w:r>
          </w:p>
        </w:tc>
        <w:tc>
          <w:tcPr>
            <w:tcW w:w="1440" w:type="dxa"/>
          </w:tcPr>
          <w:p w:rsidR="00D262D3" w:rsidRPr="00CC7543" w:rsidRDefault="00D262D3" w:rsidP="002F181C">
            <w:pPr>
              <w:pStyle w:val="bang0"/>
            </w:pPr>
            <w:r w:rsidRPr="00CC7543">
              <w:t>Face to face</w:t>
            </w:r>
          </w:p>
        </w:tc>
        <w:tc>
          <w:tcPr>
            <w:tcW w:w="1530" w:type="dxa"/>
          </w:tcPr>
          <w:p w:rsidR="00D262D3" w:rsidRPr="00CC7543" w:rsidRDefault="00D262D3" w:rsidP="002F181C">
            <w:pPr>
              <w:pStyle w:val="bang0"/>
            </w:pPr>
            <w:r w:rsidRPr="00CC7543">
              <w:t>Termination stage</w:t>
            </w:r>
          </w:p>
        </w:tc>
        <w:tc>
          <w:tcPr>
            <w:tcW w:w="2700" w:type="dxa"/>
          </w:tcPr>
          <w:p w:rsidR="00D262D3" w:rsidRPr="00CC7543" w:rsidRDefault="00D262D3" w:rsidP="002F181C">
            <w:pPr>
              <w:pStyle w:val="bang0"/>
            </w:pPr>
            <w:r w:rsidRPr="00CC7543">
              <w:t>Wrap-up</w:t>
            </w:r>
          </w:p>
          <w:p w:rsidR="00D262D3" w:rsidRPr="00CC7543" w:rsidRDefault="0096518C" w:rsidP="002F181C">
            <w:pPr>
              <w:pStyle w:val="bang0"/>
            </w:pPr>
            <w:r w:rsidRPr="00CC7543">
              <w:t>Evaluate project performance; Team performance; share e</w:t>
            </w:r>
            <w:r w:rsidR="00D262D3" w:rsidRPr="00CC7543">
              <w:t>xperiences</w:t>
            </w:r>
          </w:p>
        </w:tc>
        <w:tc>
          <w:tcPr>
            <w:tcW w:w="1440" w:type="dxa"/>
          </w:tcPr>
          <w:p w:rsidR="00D262D3" w:rsidRPr="00CC7543" w:rsidRDefault="00485D7C" w:rsidP="002F181C">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2F181C">
            <w:pPr>
              <w:pStyle w:val="bang0"/>
            </w:pPr>
            <w:r w:rsidRPr="00CC7543">
              <w:t>Transfer/Sharing of project documentation/information</w:t>
            </w:r>
          </w:p>
        </w:tc>
        <w:tc>
          <w:tcPr>
            <w:tcW w:w="1440" w:type="dxa"/>
          </w:tcPr>
          <w:p w:rsidR="006A0D03" w:rsidRPr="00CC7543" w:rsidRDefault="00FF5CDC" w:rsidP="002F181C">
            <w:pPr>
              <w:pStyle w:val="bang0"/>
              <w:rPr>
                <w:lang w:eastAsia="ja-JP"/>
              </w:rPr>
            </w:pPr>
            <w:r>
              <w:t>Tortoise SVN</w:t>
            </w:r>
          </w:p>
        </w:tc>
        <w:tc>
          <w:tcPr>
            <w:tcW w:w="1530" w:type="dxa"/>
          </w:tcPr>
          <w:p w:rsidR="00D262D3" w:rsidRPr="00CC7543" w:rsidRDefault="00D262D3" w:rsidP="002F181C">
            <w:pPr>
              <w:pStyle w:val="bang0"/>
            </w:pPr>
            <w:r w:rsidRPr="00CC7543">
              <w:t>When available</w:t>
            </w:r>
          </w:p>
        </w:tc>
        <w:tc>
          <w:tcPr>
            <w:tcW w:w="2700" w:type="dxa"/>
          </w:tcPr>
          <w:p w:rsidR="00D262D3" w:rsidRPr="00CC7543" w:rsidRDefault="00D262D3" w:rsidP="002F181C">
            <w:pPr>
              <w:pStyle w:val="bang0"/>
            </w:pPr>
            <w:r w:rsidRPr="00CC7543">
              <w:t xml:space="preserve">All project documentation and </w:t>
            </w:r>
            <w:r w:rsidR="00D30511" w:rsidRPr="00CC7543">
              <w:t>information</w:t>
            </w:r>
          </w:p>
        </w:tc>
        <w:tc>
          <w:tcPr>
            <w:tcW w:w="1440" w:type="dxa"/>
          </w:tcPr>
          <w:p w:rsidR="00D262D3" w:rsidRPr="00CC7543" w:rsidRDefault="00485D7C" w:rsidP="002F181C">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757971" w:rsidP="00437275">
            <w:pPr>
              <w:pStyle w:val="StylebangcategoryWhiteLeft"/>
            </w:pPr>
            <w:r>
              <w:t>Supervisor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2F181C">
            <w:pPr>
              <w:pStyle w:val="bang0"/>
            </w:pPr>
            <w:r w:rsidRPr="00CC7543">
              <w:t>Project Report</w:t>
            </w:r>
          </w:p>
        </w:tc>
        <w:tc>
          <w:tcPr>
            <w:tcW w:w="1440" w:type="dxa"/>
          </w:tcPr>
          <w:p w:rsidR="00D262D3" w:rsidRPr="00CC7543" w:rsidRDefault="00CA2486" w:rsidP="00757971">
            <w:pPr>
              <w:pStyle w:val="bang0"/>
              <w:rPr>
                <w:rFonts w:ascii="Times New Roman" w:hAnsi="Times New Roman" w:cs="Times New Roman"/>
                <w:lang w:eastAsia="ja-JP"/>
              </w:rPr>
            </w:pPr>
            <w:r w:rsidRPr="00CC7543">
              <w:t>Agreed</w:t>
            </w:r>
            <w:r w:rsidR="00757971">
              <w:t xml:space="preserve"> Fsoft and FU</w:t>
            </w:r>
            <w:r w:rsidRPr="00CC7543">
              <w:t xml:space="preserve"> standard format </w:t>
            </w:r>
          </w:p>
        </w:tc>
        <w:tc>
          <w:tcPr>
            <w:tcW w:w="1530" w:type="dxa"/>
          </w:tcPr>
          <w:p w:rsidR="00D262D3" w:rsidRPr="00CC7543" w:rsidRDefault="00D262D3" w:rsidP="002F181C">
            <w:pPr>
              <w:pStyle w:val="bang0"/>
            </w:pPr>
            <w:r w:rsidRPr="00CC7543">
              <w:t>5pm Monday, Weekly</w:t>
            </w:r>
          </w:p>
        </w:tc>
        <w:tc>
          <w:tcPr>
            <w:tcW w:w="2700" w:type="dxa"/>
          </w:tcPr>
          <w:p w:rsidR="00D262D3" w:rsidRPr="00CC7543" w:rsidRDefault="00D262D3" w:rsidP="002F181C">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757971">
            <w:pPr>
              <w:pStyle w:val="bang0"/>
            </w:pPr>
            <w:r>
              <w:t>PM</w:t>
            </w:r>
          </w:p>
        </w:tc>
      </w:tr>
      <w:tr w:rsidR="00A849AE" w:rsidRPr="00CC7543" w:rsidTr="007B4F6D">
        <w:trPr>
          <w:cantSplit/>
        </w:trPr>
        <w:tc>
          <w:tcPr>
            <w:tcW w:w="1890" w:type="dxa"/>
          </w:tcPr>
          <w:p w:rsidR="00D262D3" w:rsidRPr="00CC7543" w:rsidRDefault="00D262D3" w:rsidP="00F232F3">
            <w:pPr>
              <w:pStyle w:val="bang0"/>
            </w:pPr>
            <w:r w:rsidRPr="00CC7543">
              <w:t xml:space="preserve">Project Meetings with </w:t>
            </w:r>
            <w:r w:rsidR="00F232F3">
              <w:t>sup</w:t>
            </w:r>
          </w:p>
        </w:tc>
        <w:tc>
          <w:tcPr>
            <w:tcW w:w="1440" w:type="dxa"/>
          </w:tcPr>
          <w:p w:rsidR="00D262D3" w:rsidRPr="00CC7543" w:rsidRDefault="00757971" w:rsidP="002F181C">
            <w:pPr>
              <w:pStyle w:val="bang0"/>
            </w:pPr>
            <w:r>
              <w:t>Face to face</w:t>
            </w:r>
          </w:p>
        </w:tc>
        <w:tc>
          <w:tcPr>
            <w:tcW w:w="1530" w:type="dxa"/>
          </w:tcPr>
          <w:p w:rsidR="00D262D3" w:rsidRPr="00CC7543" w:rsidRDefault="00757971" w:rsidP="002F181C">
            <w:pPr>
              <w:pStyle w:val="bang0"/>
            </w:pPr>
            <w:r>
              <w:t>8h45 am</w:t>
            </w:r>
            <w:r w:rsidR="00D262D3" w:rsidRPr="00CC7543">
              <w:t xml:space="preserve"> Tuesday, Weekly</w:t>
            </w:r>
          </w:p>
        </w:tc>
        <w:tc>
          <w:tcPr>
            <w:tcW w:w="2700" w:type="dxa"/>
          </w:tcPr>
          <w:p w:rsidR="00D262D3" w:rsidRPr="00CC7543" w:rsidRDefault="00301C59" w:rsidP="002F181C">
            <w:pPr>
              <w:pStyle w:val="bang0"/>
            </w:pPr>
            <w:r w:rsidRPr="00CC7543">
              <w:t>As above</w:t>
            </w:r>
          </w:p>
        </w:tc>
        <w:tc>
          <w:tcPr>
            <w:tcW w:w="1440" w:type="dxa"/>
          </w:tcPr>
          <w:p w:rsidR="00D262D3" w:rsidRPr="00CC7543" w:rsidRDefault="00485D7C" w:rsidP="002F181C">
            <w:pPr>
              <w:pStyle w:val="bang0"/>
            </w:pPr>
            <w:r>
              <w:t>PM</w:t>
            </w:r>
          </w:p>
        </w:tc>
      </w:tr>
      <w:tr w:rsidR="00A849AE" w:rsidRPr="00CC7543" w:rsidTr="007B4F6D">
        <w:trPr>
          <w:cantSplit/>
        </w:trPr>
        <w:tc>
          <w:tcPr>
            <w:tcW w:w="1890" w:type="dxa"/>
          </w:tcPr>
          <w:p w:rsidR="00D262D3" w:rsidRPr="00CC7543" w:rsidRDefault="00145BB5" w:rsidP="002F181C">
            <w:pPr>
              <w:pStyle w:val="bang0"/>
            </w:pPr>
            <w:r w:rsidRPr="00CC7543">
              <w:t>Requirement gathering</w:t>
            </w:r>
            <w:r w:rsidR="00F9274C" w:rsidRPr="00CC7543">
              <w:t>/clarification</w:t>
            </w:r>
          </w:p>
        </w:tc>
        <w:tc>
          <w:tcPr>
            <w:tcW w:w="1440" w:type="dxa"/>
          </w:tcPr>
          <w:p w:rsidR="00F9274C" w:rsidRPr="00CC7543" w:rsidRDefault="00757971" w:rsidP="00757971">
            <w:pPr>
              <w:pStyle w:val="bang0"/>
            </w:pPr>
            <w:r>
              <w:t>Email</w:t>
            </w:r>
            <w:r w:rsidRPr="00CC7543">
              <w:t xml:space="preserve"> </w:t>
            </w:r>
            <w:r w:rsidR="00F9274C" w:rsidRPr="00CC7543">
              <w:t>/Face to face meeting</w:t>
            </w:r>
          </w:p>
        </w:tc>
        <w:tc>
          <w:tcPr>
            <w:tcW w:w="1530" w:type="dxa"/>
          </w:tcPr>
          <w:p w:rsidR="00D262D3" w:rsidRPr="00CC7543" w:rsidRDefault="00F9274C" w:rsidP="002F181C">
            <w:pPr>
              <w:pStyle w:val="bang0"/>
            </w:pPr>
            <w:r w:rsidRPr="00CC7543">
              <w:t>During requirement analysis phase</w:t>
            </w:r>
          </w:p>
        </w:tc>
        <w:tc>
          <w:tcPr>
            <w:tcW w:w="2700" w:type="dxa"/>
          </w:tcPr>
          <w:p w:rsidR="00D262D3" w:rsidRPr="00CC7543" w:rsidRDefault="00F9274C" w:rsidP="002F181C">
            <w:pPr>
              <w:pStyle w:val="bang0"/>
            </w:pPr>
            <w:r w:rsidRPr="00CC7543">
              <w:t>As in Q&amp;A list</w:t>
            </w:r>
          </w:p>
        </w:tc>
        <w:tc>
          <w:tcPr>
            <w:tcW w:w="1440" w:type="dxa"/>
          </w:tcPr>
          <w:p w:rsidR="00F9274C" w:rsidRPr="00CC7543" w:rsidRDefault="00485D7C" w:rsidP="002F181C">
            <w:pPr>
              <w:pStyle w:val="bang0"/>
            </w:pPr>
            <w:r>
              <w:t>PM</w:t>
            </w:r>
            <w:r w:rsidRPr="00CC7543">
              <w:t xml:space="preserve"> </w:t>
            </w:r>
          </w:p>
        </w:tc>
      </w:tr>
      <w:tr w:rsidR="000254CE" w:rsidRPr="00CC7543" w:rsidTr="007B4F6D">
        <w:trPr>
          <w:cantSplit/>
        </w:trPr>
        <w:tc>
          <w:tcPr>
            <w:tcW w:w="9000" w:type="dxa"/>
            <w:gridSpan w:val="5"/>
            <w:shd w:val="clear" w:color="auto" w:fill="auto"/>
          </w:tcPr>
          <w:p w:rsidR="000254CE" w:rsidRPr="00CC7543" w:rsidRDefault="000254CE" w:rsidP="00757971">
            <w:pPr>
              <w:pStyle w:val="StylebangcategoryWhiteLeft"/>
            </w:pPr>
            <w:r w:rsidRPr="00CC7543">
              <w:t xml:space="preserve">Communication with </w:t>
            </w:r>
            <w:r w:rsidR="00757971">
              <w:t>Supervisor</w:t>
            </w:r>
          </w:p>
        </w:tc>
      </w:tr>
      <w:tr w:rsidR="00A849AE" w:rsidRPr="00CC7543" w:rsidTr="007B4F6D">
        <w:trPr>
          <w:cantSplit/>
        </w:trPr>
        <w:tc>
          <w:tcPr>
            <w:tcW w:w="1890" w:type="dxa"/>
          </w:tcPr>
          <w:p w:rsidR="000254CE" w:rsidRPr="00CC7543" w:rsidRDefault="000254CE" w:rsidP="002F181C">
            <w:pPr>
              <w:pStyle w:val="bang0"/>
            </w:pPr>
            <w:r w:rsidRPr="00CC7543">
              <w:lastRenderedPageBreak/>
              <w:t>Review Project Plan &amp; Project schedule</w:t>
            </w:r>
          </w:p>
        </w:tc>
        <w:tc>
          <w:tcPr>
            <w:tcW w:w="1440" w:type="dxa"/>
          </w:tcPr>
          <w:p w:rsidR="000254CE" w:rsidRPr="00CC7543" w:rsidRDefault="000254CE" w:rsidP="002F181C">
            <w:pPr>
              <w:pStyle w:val="bang0"/>
            </w:pPr>
            <w:r w:rsidRPr="00CC7543">
              <w:t>By email or attend project meeting</w:t>
            </w:r>
          </w:p>
        </w:tc>
        <w:tc>
          <w:tcPr>
            <w:tcW w:w="1530" w:type="dxa"/>
          </w:tcPr>
          <w:p w:rsidR="000254CE" w:rsidRPr="00CC7543" w:rsidRDefault="000254CE" w:rsidP="002F181C">
            <w:pPr>
              <w:pStyle w:val="bang0"/>
            </w:pPr>
            <w:r w:rsidRPr="00CC7543">
              <w:t>Significant changes to WO, PP and Project schedule (scope, objectives Organization, HR, major milestone, deliverables )</w:t>
            </w:r>
          </w:p>
        </w:tc>
        <w:tc>
          <w:tcPr>
            <w:tcW w:w="2700" w:type="dxa"/>
          </w:tcPr>
          <w:p w:rsidR="000254CE" w:rsidRPr="00CC7543" w:rsidRDefault="000254CE" w:rsidP="002F181C">
            <w:pPr>
              <w:pStyle w:val="bang0"/>
            </w:pPr>
          </w:p>
        </w:tc>
        <w:tc>
          <w:tcPr>
            <w:tcW w:w="1440" w:type="dxa"/>
          </w:tcPr>
          <w:p w:rsidR="000254CE" w:rsidRPr="00CC7543" w:rsidRDefault="00485D7C" w:rsidP="002F181C">
            <w:pPr>
              <w:pStyle w:val="bang0"/>
            </w:pPr>
            <w:r>
              <w:t>PM</w:t>
            </w:r>
          </w:p>
        </w:tc>
      </w:tr>
      <w:tr w:rsidR="00A849AE" w:rsidRPr="00CC7543" w:rsidTr="007B4F6D">
        <w:trPr>
          <w:cantSplit/>
        </w:trPr>
        <w:tc>
          <w:tcPr>
            <w:tcW w:w="1890" w:type="dxa"/>
          </w:tcPr>
          <w:p w:rsidR="000254CE" w:rsidRPr="00CC7543" w:rsidRDefault="000254CE" w:rsidP="002F181C">
            <w:pPr>
              <w:pStyle w:val="bang0"/>
            </w:pPr>
            <w:r w:rsidRPr="00CC7543">
              <w:t xml:space="preserve">Project Progress </w:t>
            </w:r>
            <w:r w:rsidR="00A849AE" w:rsidRPr="00CC7543">
              <w:t>Review</w:t>
            </w:r>
          </w:p>
        </w:tc>
        <w:tc>
          <w:tcPr>
            <w:tcW w:w="1440" w:type="dxa"/>
          </w:tcPr>
          <w:p w:rsidR="000254CE" w:rsidRPr="00CC7543" w:rsidRDefault="000254CE" w:rsidP="002F181C">
            <w:pPr>
              <w:pStyle w:val="bang0"/>
            </w:pPr>
            <w:r w:rsidRPr="00CC7543">
              <w:t>By email and/or via Operation meeting at Group/Division level</w:t>
            </w:r>
          </w:p>
        </w:tc>
        <w:tc>
          <w:tcPr>
            <w:tcW w:w="1530" w:type="dxa"/>
          </w:tcPr>
          <w:p w:rsidR="000254CE" w:rsidRPr="00CC7543" w:rsidRDefault="000254CE" w:rsidP="002F181C">
            <w:pPr>
              <w:pStyle w:val="bang0"/>
            </w:pPr>
            <w:r w:rsidRPr="00CC7543">
              <w:t>Weekly</w:t>
            </w:r>
          </w:p>
        </w:tc>
        <w:tc>
          <w:tcPr>
            <w:tcW w:w="2700" w:type="dxa"/>
          </w:tcPr>
          <w:p w:rsidR="000254CE" w:rsidRPr="00CC7543" w:rsidRDefault="00301C59" w:rsidP="002F181C">
            <w:pPr>
              <w:pStyle w:val="bang0"/>
            </w:pPr>
            <w:r w:rsidRPr="00CC7543">
              <w:t>Project status report, Issue requiring clarifications, escalation, if any</w:t>
            </w:r>
          </w:p>
        </w:tc>
        <w:tc>
          <w:tcPr>
            <w:tcW w:w="1440" w:type="dxa"/>
          </w:tcPr>
          <w:p w:rsidR="000254CE" w:rsidRPr="00CC7543" w:rsidRDefault="00485D7C" w:rsidP="002F181C">
            <w:pPr>
              <w:pStyle w:val="bang0"/>
            </w:pPr>
            <w:r>
              <w:t>PM</w:t>
            </w:r>
          </w:p>
        </w:tc>
      </w:tr>
      <w:tr w:rsidR="00A849AE" w:rsidRPr="00CC7543" w:rsidTr="007B4F6D">
        <w:trPr>
          <w:cantSplit/>
        </w:trPr>
        <w:tc>
          <w:tcPr>
            <w:tcW w:w="1890" w:type="dxa"/>
          </w:tcPr>
          <w:p w:rsidR="000254CE" w:rsidRPr="00CC7543" w:rsidRDefault="000254CE" w:rsidP="002F181C">
            <w:pPr>
              <w:pStyle w:val="bang0"/>
            </w:pPr>
            <w:r w:rsidRPr="00CC7543">
              <w:t xml:space="preserve">Project Milestone </w:t>
            </w:r>
            <w:r w:rsidR="00A849AE" w:rsidRPr="00CC7543">
              <w:t>Review</w:t>
            </w:r>
          </w:p>
          <w:p w:rsidR="000254CE" w:rsidRPr="00CC7543" w:rsidRDefault="000254CE" w:rsidP="002F181C">
            <w:pPr>
              <w:pStyle w:val="bang0"/>
            </w:pPr>
          </w:p>
        </w:tc>
        <w:tc>
          <w:tcPr>
            <w:tcW w:w="1440" w:type="dxa"/>
          </w:tcPr>
          <w:p w:rsidR="000254CE" w:rsidRPr="00CC7543" w:rsidRDefault="000254CE" w:rsidP="002F181C">
            <w:pPr>
              <w:pStyle w:val="bang0"/>
            </w:pPr>
            <w:r w:rsidRPr="00CC7543">
              <w:t>By email and via project milestone review meeting</w:t>
            </w:r>
          </w:p>
        </w:tc>
        <w:tc>
          <w:tcPr>
            <w:tcW w:w="1530" w:type="dxa"/>
          </w:tcPr>
          <w:p w:rsidR="000254CE" w:rsidRPr="00CC7543" w:rsidRDefault="000254CE" w:rsidP="002F181C">
            <w:pPr>
              <w:pStyle w:val="bang0"/>
            </w:pPr>
            <w:r w:rsidRPr="00CC7543">
              <w:t>End of every stage</w:t>
            </w:r>
          </w:p>
        </w:tc>
        <w:tc>
          <w:tcPr>
            <w:tcW w:w="2700" w:type="dxa"/>
          </w:tcPr>
          <w:p w:rsidR="000254CE" w:rsidRPr="00CC7543" w:rsidRDefault="00301C59" w:rsidP="002F181C">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2F181C">
            <w:pPr>
              <w:pStyle w:val="bang0"/>
            </w:pPr>
            <w:r>
              <w:t>PM</w:t>
            </w:r>
          </w:p>
        </w:tc>
      </w:tr>
    </w:tbl>
    <w:p w:rsidR="00B87A2C" w:rsidRDefault="00B87A2C" w:rsidP="00B54459"/>
    <w:p w:rsidR="00D25A64" w:rsidRDefault="00E031FE" w:rsidP="007B4F6D">
      <w:pPr>
        <w:pStyle w:val="Heading1"/>
      </w:pPr>
      <w:bookmarkStart w:id="37" w:name="_Toc368438026"/>
      <w:bookmarkEnd w:id="35"/>
      <w:r>
        <w:lastRenderedPageBreak/>
        <w:t>Configuration M</w:t>
      </w:r>
      <w:r w:rsidR="00D25A64">
        <w:t>anagement</w:t>
      </w:r>
      <w:bookmarkEnd w:id="37"/>
    </w:p>
    <w:p w:rsidR="00D25A64" w:rsidRDefault="00D25A64" w:rsidP="007B4F6D">
      <w:pPr>
        <w:ind w:left="360"/>
      </w:pPr>
      <w:r>
        <w:t>CM plan</w:t>
      </w:r>
      <w:r w:rsidR="00FF5CDC">
        <w:t xml:space="preserve"> of this project has a lot of contents:</w:t>
      </w:r>
      <w:r>
        <w:t xml:space="preserve"> </w:t>
      </w:r>
    </w:p>
    <w:p w:rsidR="00571CDE" w:rsidRDefault="00571CDE" w:rsidP="00571CDE">
      <w:pPr>
        <w:pStyle w:val="ListParagraph"/>
        <w:numPr>
          <w:ilvl w:val="0"/>
          <w:numId w:val="39"/>
        </w:numPr>
      </w:pPr>
      <w:r>
        <w:t>Naming Rule : [Code of project]_&lt;Name of product&gt;_v&lt;x.x&gt;_&lt;language&gt;</w:t>
      </w:r>
    </w:p>
    <w:p w:rsidR="00571CDE" w:rsidRDefault="00571CDE" w:rsidP="00571CDE">
      <w:pPr>
        <w:pStyle w:val="ListParagraph"/>
        <w:numPr>
          <w:ilvl w:val="0"/>
          <w:numId w:val="39"/>
        </w:numPr>
      </w:pPr>
      <w:r>
        <w:t>The number of version start from 0.1 to 0.9 before approving by supervisor. The last version will be “v1.0”.</w:t>
      </w:r>
    </w:p>
    <w:p w:rsidR="00571CDE" w:rsidRDefault="00571CDE" w:rsidP="00571CDE">
      <w:pPr>
        <w:pStyle w:val="ListParagraph"/>
        <w:ind w:left="1080"/>
      </w:pPr>
      <w:r>
        <w:t>Example: [VNBD] _Project Plan_v0.9_EN</w:t>
      </w:r>
    </w:p>
    <w:p w:rsidR="00571CDE" w:rsidRDefault="00571CDE" w:rsidP="00571CDE">
      <w:pPr>
        <w:pStyle w:val="ListParagraph"/>
        <w:numPr>
          <w:ilvl w:val="0"/>
          <w:numId w:val="39"/>
        </w:numPr>
      </w:pPr>
      <w:r>
        <w:t>All of product is kept in Tortoise SVN and below the folder that PM created.</w:t>
      </w:r>
    </w:p>
    <w:p w:rsidR="00E016E0" w:rsidRDefault="00E016E0" w:rsidP="007B4F6D">
      <w:pPr>
        <w:pStyle w:val="Heading1"/>
      </w:pPr>
      <w:bookmarkStart w:id="38" w:name="_Toc447380910"/>
      <w:bookmarkStart w:id="39" w:name="_Toc493946074"/>
      <w:bookmarkStart w:id="40" w:name="_Toc523796238"/>
      <w:bookmarkStart w:id="41" w:name="_Toc524347177"/>
      <w:bookmarkStart w:id="42" w:name="_Toc91412645"/>
      <w:bookmarkStart w:id="43" w:name="_Toc368438027"/>
      <w:r>
        <w:lastRenderedPageBreak/>
        <w:t>Security</w:t>
      </w:r>
      <w:bookmarkEnd w:id="38"/>
      <w:bookmarkEnd w:id="39"/>
      <w:bookmarkEnd w:id="40"/>
      <w:bookmarkEnd w:id="41"/>
      <w:r>
        <w:t xml:space="preserve"> Aspects</w:t>
      </w:r>
      <w:bookmarkEnd w:id="42"/>
      <w:bookmarkEnd w:id="43"/>
    </w:p>
    <w:p w:rsidR="00F232F3" w:rsidRPr="00FF5CDC" w:rsidRDefault="00FF5CDC" w:rsidP="00F232F3">
      <w:pPr>
        <w:pStyle w:val="Heading2"/>
        <w:numPr>
          <w:ilvl w:val="0"/>
          <w:numId w:val="0"/>
        </w:numPr>
        <w:ind w:left="562" w:hanging="562"/>
        <w:rPr>
          <w:rFonts w:cs="Arial"/>
          <w:b w:val="0"/>
          <w:bCs w:val="0"/>
          <w:i w:val="0"/>
          <w:sz w:val="20"/>
          <w:szCs w:val="24"/>
        </w:rPr>
      </w:pPr>
      <w:bookmarkStart w:id="44" w:name="_Toc368438028"/>
      <w:r w:rsidRPr="00FF5CDC">
        <w:rPr>
          <w:rFonts w:cs="Arial"/>
          <w:b w:val="0"/>
          <w:bCs w:val="0"/>
          <w:i w:val="0"/>
          <w:sz w:val="20"/>
          <w:szCs w:val="24"/>
        </w:rPr>
        <w:t>This project does</w:t>
      </w:r>
      <w:r>
        <w:rPr>
          <w:rFonts w:cs="Arial"/>
          <w:b w:val="0"/>
          <w:bCs w:val="0"/>
          <w:i w:val="0"/>
          <w:sz w:val="20"/>
          <w:szCs w:val="24"/>
        </w:rPr>
        <w:t xml:space="preserve"> not</w:t>
      </w:r>
      <w:r w:rsidRPr="00FF5CDC">
        <w:rPr>
          <w:rFonts w:cs="Arial"/>
          <w:b w:val="0"/>
          <w:bCs w:val="0"/>
          <w:i w:val="0"/>
          <w:sz w:val="20"/>
          <w:szCs w:val="24"/>
        </w:rPr>
        <w:t xml:space="preserve"> require security aspects.</w:t>
      </w:r>
      <w:bookmarkEnd w:id="44"/>
    </w:p>
    <w:p w:rsidR="00CD2C5F" w:rsidRDefault="00CD2C5F" w:rsidP="007B4F6D">
      <w:pPr>
        <w:pStyle w:val="Heading1"/>
      </w:pPr>
      <w:bookmarkStart w:id="45" w:name="_Toc368438029"/>
      <w:r>
        <w:lastRenderedPageBreak/>
        <w:t>References</w:t>
      </w:r>
      <w:bookmarkEnd w:id="45"/>
    </w:p>
    <w:p w:rsidR="00CD2C5F" w:rsidRPr="00FD6C16" w:rsidRDefault="00CD2C5F" w:rsidP="002D3B4B">
      <w:pPr>
        <w:pStyle w:val="HelpCont"/>
        <w:ind w:left="0"/>
      </w:pP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tblPr>
      <w:tblGrid>
        <w:gridCol w:w="630"/>
        <w:gridCol w:w="3600"/>
        <w:gridCol w:w="1080"/>
        <w:gridCol w:w="1710"/>
        <w:gridCol w:w="1800"/>
      </w:tblGrid>
      <w:tr w:rsidR="00CD2C5F" w:rsidRPr="00CC7543" w:rsidTr="006734E6">
        <w:tc>
          <w:tcPr>
            <w:tcW w:w="630" w:type="dxa"/>
            <w:shd w:val="clear" w:color="auto" w:fill="D9D9D9"/>
            <w:vAlign w:val="center"/>
          </w:tcPr>
          <w:p w:rsidR="00CD2C5F" w:rsidRPr="00CC7543" w:rsidRDefault="00CD2C5F" w:rsidP="00437275">
            <w:pPr>
              <w:pStyle w:val="Bangheader"/>
            </w:pPr>
            <w:r w:rsidRPr="00CC7543">
              <w:t>No</w:t>
            </w:r>
          </w:p>
        </w:tc>
        <w:tc>
          <w:tcPr>
            <w:tcW w:w="3600" w:type="dxa"/>
            <w:shd w:val="clear" w:color="auto" w:fill="D9D9D9"/>
            <w:vAlign w:val="center"/>
          </w:tcPr>
          <w:p w:rsidR="00CD2C5F" w:rsidRPr="00CC7543" w:rsidRDefault="00CD2C5F" w:rsidP="00437275">
            <w:pPr>
              <w:pStyle w:val="Bangheader"/>
            </w:pPr>
            <w:r w:rsidRPr="00CC7543">
              <w:t>Reference item</w:t>
            </w:r>
          </w:p>
        </w:tc>
        <w:tc>
          <w:tcPr>
            <w:tcW w:w="1080" w:type="dxa"/>
            <w:shd w:val="clear" w:color="auto" w:fill="D9D9D9"/>
            <w:vAlign w:val="center"/>
          </w:tcPr>
          <w:p w:rsidR="00CD2C5F" w:rsidRPr="00CC7543" w:rsidRDefault="00CD2C5F" w:rsidP="00437275">
            <w:pPr>
              <w:pStyle w:val="Bangheader"/>
            </w:pPr>
            <w:r w:rsidRPr="00CC7543">
              <w:t>Issued Date</w:t>
            </w:r>
          </w:p>
        </w:tc>
        <w:tc>
          <w:tcPr>
            <w:tcW w:w="1710" w:type="dxa"/>
            <w:shd w:val="clear" w:color="auto" w:fill="D9D9D9"/>
            <w:vAlign w:val="center"/>
          </w:tcPr>
          <w:p w:rsidR="00CD2C5F" w:rsidRPr="00CC7543" w:rsidRDefault="00CD2C5F" w:rsidP="00437275">
            <w:pPr>
              <w:pStyle w:val="Bangheader"/>
            </w:pPr>
            <w:r w:rsidRPr="00CC7543">
              <w:t>Source</w:t>
            </w:r>
          </w:p>
        </w:tc>
        <w:tc>
          <w:tcPr>
            <w:tcW w:w="1800" w:type="dxa"/>
            <w:shd w:val="clear" w:color="auto" w:fill="D9D9D9"/>
            <w:vAlign w:val="center"/>
          </w:tcPr>
          <w:p w:rsidR="00CD2C5F" w:rsidRPr="00CC7543" w:rsidRDefault="00CD2C5F" w:rsidP="00437275">
            <w:pPr>
              <w:pStyle w:val="Bangheader"/>
            </w:pPr>
            <w:r w:rsidRPr="00CC7543">
              <w:t>Note</w:t>
            </w:r>
          </w:p>
        </w:tc>
      </w:tr>
      <w:tr w:rsidR="00CD2C5F" w:rsidRPr="00CC7543" w:rsidTr="006734E6">
        <w:tc>
          <w:tcPr>
            <w:tcW w:w="630" w:type="dxa"/>
            <w:vAlign w:val="center"/>
          </w:tcPr>
          <w:p w:rsidR="00CD2C5F" w:rsidRPr="00CC7543" w:rsidRDefault="00F232F3" w:rsidP="00FE0D2A">
            <w:pPr>
              <w:pStyle w:val="Bang"/>
              <w:jc w:val="center"/>
            </w:pPr>
            <w:r>
              <w:t>1</w:t>
            </w:r>
          </w:p>
        </w:tc>
        <w:tc>
          <w:tcPr>
            <w:tcW w:w="3600" w:type="dxa"/>
            <w:vAlign w:val="center"/>
          </w:tcPr>
          <w:p w:rsidR="00CD2C5F" w:rsidRPr="00CC7543" w:rsidRDefault="00FE0D2A" w:rsidP="00B54459">
            <w:pPr>
              <w:pStyle w:val="Bang"/>
            </w:pPr>
            <w:r>
              <w:t>VNBD_Test Plan_v0.1</w:t>
            </w:r>
            <w:r w:rsidR="00F232F3">
              <w:t>_EN</w:t>
            </w:r>
            <w:r>
              <w:t>.docx</w:t>
            </w:r>
          </w:p>
        </w:tc>
        <w:tc>
          <w:tcPr>
            <w:tcW w:w="1080" w:type="dxa"/>
            <w:vAlign w:val="center"/>
          </w:tcPr>
          <w:p w:rsidR="00CD2C5F" w:rsidRPr="00CC7543" w:rsidRDefault="00F232F3" w:rsidP="00FE0D2A">
            <w:pPr>
              <w:pStyle w:val="Bang"/>
              <w:jc w:val="center"/>
            </w:pPr>
            <w:r>
              <w:t>09-09-2013</w:t>
            </w:r>
          </w:p>
        </w:tc>
        <w:tc>
          <w:tcPr>
            <w:tcW w:w="1710" w:type="dxa"/>
            <w:vAlign w:val="center"/>
          </w:tcPr>
          <w:p w:rsidR="00CD2C5F" w:rsidRPr="00CC7543" w:rsidRDefault="006734E6" w:rsidP="00B54459">
            <w:pPr>
              <w:pStyle w:val="Bang"/>
            </w:pPr>
            <w:r>
              <w:t>Report 1 for supervisor or SVN of project</w:t>
            </w:r>
          </w:p>
        </w:tc>
        <w:tc>
          <w:tcPr>
            <w:tcW w:w="1800" w:type="dxa"/>
            <w:vAlign w:val="center"/>
          </w:tcPr>
          <w:p w:rsidR="00CD2C5F" w:rsidRPr="00CC7543" w:rsidRDefault="00CD2C5F" w:rsidP="00B54459">
            <w:pPr>
              <w:pStyle w:val="Bang"/>
            </w:pPr>
          </w:p>
        </w:tc>
      </w:tr>
      <w:tr w:rsidR="00CD2C5F" w:rsidRPr="00CC7543" w:rsidTr="006734E6">
        <w:tc>
          <w:tcPr>
            <w:tcW w:w="630" w:type="dxa"/>
            <w:vAlign w:val="center"/>
          </w:tcPr>
          <w:p w:rsidR="00CD2C5F" w:rsidRPr="00CC7543" w:rsidRDefault="00FE0D2A" w:rsidP="00FE0D2A">
            <w:pPr>
              <w:pStyle w:val="Bang"/>
              <w:jc w:val="center"/>
            </w:pPr>
            <w:r>
              <w:t>2</w:t>
            </w:r>
          </w:p>
        </w:tc>
        <w:tc>
          <w:tcPr>
            <w:tcW w:w="3600" w:type="dxa"/>
            <w:vAlign w:val="center"/>
          </w:tcPr>
          <w:p w:rsidR="00CD2C5F" w:rsidRPr="00CC7543" w:rsidRDefault="00FE0D2A" w:rsidP="00B54459">
            <w:pPr>
              <w:pStyle w:val="Bang"/>
            </w:pPr>
            <w:r w:rsidRPr="00FE0D2A">
              <w:t>VNBD_Risk And Issue_Management_v</w:t>
            </w:r>
            <w:r w:rsidR="006734E6">
              <w:t>1.0.xlsx</w:t>
            </w:r>
          </w:p>
        </w:tc>
        <w:tc>
          <w:tcPr>
            <w:tcW w:w="1080" w:type="dxa"/>
            <w:vAlign w:val="center"/>
          </w:tcPr>
          <w:p w:rsidR="00CD2C5F" w:rsidRPr="00CC7543" w:rsidRDefault="006734E6" w:rsidP="006734E6">
            <w:pPr>
              <w:pStyle w:val="Bang"/>
              <w:jc w:val="center"/>
            </w:pPr>
            <w:r>
              <w:t>09-09-2013</w:t>
            </w:r>
          </w:p>
        </w:tc>
        <w:tc>
          <w:tcPr>
            <w:tcW w:w="1710" w:type="dxa"/>
            <w:vAlign w:val="center"/>
          </w:tcPr>
          <w:p w:rsidR="00CD2C5F" w:rsidRPr="00CC7543" w:rsidRDefault="006734E6" w:rsidP="00B54459">
            <w:pPr>
              <w:pStyle w:val="Bang"/>
            </w:pPr>
            <w:r>
              <w:t>Report 1 for supervisor  or SVN of project</w:t>
            </w:r>
          </w:p>
        </w:tc>
        <w:tc>
          <w:tcPr>
            <w:tcW w:w="1800" w:type="dxa"/>
            <w:vAlign w:val="center"/>
          </w:tcPr>
          <w:p w:rsidR="00CD2C5F" w:rsidRPr="00CC7543" w:rsidRDefault="00CD2C5F" w:rsidP="00B54459">
            <w:pPr>
              <w:pStyle w:val="Bang"/>
            </w:pPr>
          </w:p>
        </w:tc>
      </w:tr>
    </w:tbl>
    <w:p w:rsidR="00D25A64" w:rsidRDefault="00D25A64" w:rsidP="00B54459"/>
    <w:sectPr w:rsidR="00D25A64" w:rsidSect="00103F6E">
      <w:headerReference w:type="even" r:id="rId9"/>
      <w:headerReference w:type="default" r:id="rId10"/>
      <w:footerReference w:type="even" r:id="rId11"/>
      <w:footerReference w:type="default" r:id="rId12"/>
      <w:type w:val="continuous"/>
      <w:pgSz w:w="11909" w:h="16834" w:code="9"/>
      <w:pgMar w:top="1418" w:right="1134" w:bottom="1418" w:left="1985" w:header="432" w:footer="576" w:gutter="0"/>
      <w:cols w:space="709"/>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F4C" w:rsidRDefault="00895F4C" w:rsidP="00B54459">
      <w:r>
        <w:separator/>
      </w:r>
    </w:p>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7B4F6D"/>
    <w:p w:rsidR="00895F4C" w:rsidRDefault="00895F4C"/>
  </w:endnote>
  <w:endnote w:type="continuationSeparator" w:id="0">
    <w:p w:rsidR="00895F4C" w:rsidRDefault="00895F4C" w:rsidP="00B54459">
      <w:r>
        <w:continuationSeparator/>
      </w:r>
    </w:p>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7B4F6D"/>
    <w:p w:rsidR="00895F4C" w:rsidRDefault="00895F4C"/>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panose1 w:val="020B0907040502030204"/>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F6E" w:rsidRDefault="00103F6E" w:rsidP="00B54459">
    <w:pPr>
      <w:pStyle w:val="Footer"/>
    </w:pPr>
  </w:p>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7B4F6D"/>
  <w:p w:rsidR="00103F6E" w:rsidRDefault="00103F6E"/>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F6E" w:rsidRDefault="00103F6E" w:rsidP="00F453FA">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sidR="00B37885">
      <w:rPr>
        <w:rStyle w:val="PageNumber"/>
      </w:rPr>
      <w:t xml:space="preserve">                     </w:t>
    </w:r>
    <w:r>
      <w:rPr>
        <w:rStyle w:val="PageNumber"/>
      </w:rPr>
      <w:t xml:space="preserve">Internal use                                                                                       </w:t>
    </w:r>
    <w:r w:rsidR="009B3241" w:rsidRPr="0041190E">
      <w:rPr>
        <w:rStyle w:val="PageNumber"/>
      </w:rPr>
      <w:fldChar w:fldCharType="begin"/>
    </w:r>
    <w:r w:rsidRPr="0041190E">
      <w:rPr>
        <w:rStyle w:val="PageNumber"/>
      </w:rPr>
      <w:instrText xml:space="preserve"> PAGE </w:instrText>
    </w:r>
    <w:r w:rsidR="009B3241" w:rsidRPr="0041190E">
      <w:rPr>
        <w:rStyle w:val="PageNumber"/>
      </w:rPr>
      <w:fldChar w:fldCharType="separate"/>
    </w:r>
    <w:r w:rsidR="001F532F">
      <w:rPr>
        <w:rStyle w:val="PageNumber"/>
        <w:noProof/>
      </w:rPr>
      <w:t>4</w:t>
    </w:r>
    <w:r w:rsidR="009B3241" w:rsidRPr="0041190E">
      <w:rPr>
        <w:rStyle w:val="PageNumber"/>
      </w:rPr>
      <w:fldChar w:fldCharType="end"/>
    </w:r>
    <w:r w:rsidRPr="0041190E">
      <w:rPr>
        <w:rStyle w:val="PageNumber"/>
      </w:rPr>
      <w:t>/</w:t>
    </w:r>
    <w:r w:rsidR="009B3241" w:rsidRPr="0041190E">
      <w:rPr>
        <w:rStyle w:val="PageNumber"/>
      </w:rPr>
      <w:fldChar w:fldCharType="begin"/>
    </w:r>
    <w:r w:rsidRPr="0041190E">
      <w:rPr>
        <w:rStyle w:val="PageNumber"/>
      </w:rPr>
      <w:instrText xml:space="preserve"> NUMPAGES </w:instrText>
    </w:r>
    <w:r w:rsidR="009B3241" w:rsidRPr="0041190E">
      <w:rPr>
        <w:rStyle w:val="PageNumber"/>
      </w:rPr>
      <w:fldChar w:fldCharType="separate"/>
    </w:r>
    <w:r w:rsidR="001F532F">
      <w:rPr>
        <w:rStyle w:val="PageNumber"/>
        <w:noProof/>
      </w:rPr>
      <w:t>23</w:t>
    </w:r>
    <w:r w:rsidR="009B3241" w:rsidRPr="0041190E">
      <w:rPr>
        <w:rStyle w:val="PageNumber"/>
      </w:rPr>
      <w:fldChar w:fldCharType="end"/>
    </w:r>
  </w:p>
  <w:p w:rsidR="00103F6E" w:rsidRDefault="00103F6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F4C" w:rsidRDefault="00895F4C" w:rsidP="00B54459">
      <w:r>
        <w:separator/>
      </w:r>
    </w:p>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7B4F6D"/>
    <w:p w:rsidR="00895F4C" w:rsidRDefault="00895F4C"/>
  </w:footnote>
  <w:footnote w:type="continuationSeparator" w:id="0">
    <w:p w:rsidR="00895F4C" w:rsidRDefault="00895F4C" w:rsidP="00B54459">
      <w:r>
        <w:continuationSeparator/>
      </w:r>
    </w:p>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B54459"/>
    <w:p w:rsidR="00895F4C" w:rsidRDefault="00895F4C" w:rsidP="007B4F6D"/>
    <w:p w:rsidR="00895F4C" w:rsidRDefault="00895F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B54459"/>
  <w:p w:rsidR="00103F6E" w:rsidRDefault="00103F6E" w:rsidP="007B4F6D"/>
  <w:p w:rsidR="00103F6E" w:rsidRDefault="00103F6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F6E" w:rsidRDefault="00103F6E" w:rsidP="007B4F6D">
    <w:pPr>
      <w:pStyle w:val="Header"/>
      <w:rPr>
        <w:lang w:eastAsia="ja-JP"/>
      </w:rPr>
    </w:pPr>
    <w:r>
      <w:t>VNBD-Project Plan</w:t>
    </w:r>
    <w:r>
      <w:rPr>
        <w:rFonts w:hint="eastAsia"/>
        <w:lang w:eastAsia="ja-JP"/>
      </w:rPr>
      <w:t xml:space="preserve">                                                                                                                                                                </w:t>
    </w:r>
    <w:r w:rsidR="00B37885">
      <w:t>v</w:t>
    </w:r>
    <w:r w:rsidR="00B37885">
      <w:rPr>
        <w:rFonts w:hint="eastAsia"/>
        <w:lang w:eastAsia="ja-JP"/>
      </w:rPr>
      <w:t>1.0</w:t>
    </w:r>
  </w:p>
  <w:p w:rsidR="00103F6E" w:rsidRDefault="00103F6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643"/>
    <w:multiLevelType w:val="hybridMultilevel"/>
    <w:tmpl w:val="82A20FEE"/>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457783"/>
    <w:multiLevelType w:val="hybridMultilevel"/>
    <w:tmpl w:val="A6BE4C5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4">
    <w:nsid w:val="199770EA"/>
    <w:multiLevelType w:val="singleLevel"/>
    <w:tmpl w:val="A2B453D0"/>
    <w:name w:val="5222222"/>
    <w:lvl w:ilvl="0">
      <w:start w:val="1"/>
      <w:numFmt w:val="decimal"/>
      <w:lvlText w:val="%1."/>
      <w:lvlJc w:val="left"/>
      <w:pPr>
        <w:tabs>
          <w:tab w:val="num" w:pos="360"/>
        </w:tabs>
        <w:ind w:left="216" w:hanging="216"/>
      </w:pPr>
    </w:lvl>
  </w:abstractNum>
  <w:abstractNum w:abstractNumId="5">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7">
    <w:nsid w:val="1C32696C"/>
    <w:multiLevelType w:val="hybridMultilevel"/>
    <w:tmpl w:val="982C50CA"/>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9">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1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1">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5D7C6C"/>
    <w:multiLevelType w:val="hybridMultilevel"/>
    <w:tmpl w:val="32EA861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4">
    <w:nsid w:val="30F8617F"/>
    <w:multiLevelType w:val="hybridMultilevel"/>
    <w:tmpl w:val="330E0D86"/>
    <w:lvl w:ilvl="0" w:tplc="20420698">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6755415"/>
    <w:multiLevelType w:val="hybridMultilevel"/>
    <w:tmpl w:val="C6B4A0D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7">
    <w:nsid w:val="3E477BFB"/>
    <w:multiLevelType w:val="hybridMultilevel"/>
    <w:tmpl w:val="5EE625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9">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21">
    <w:nsid w:val="47C34DC8"/>
    <w:multiLevelType w:val="hybridMultilevel"/>
    <w:tmpl w:val="9ABEFFC2"/>
    <w:lvl w:ilvl="0" w:tplc="8A28C4F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49C84641"/>
    <w:multiLevelType w:val="hybridMultilevel"/>
    <w:tmpl w:val="D17409E4"/>
    <w:lvl w:ilvl="0" w:tplc="797877FE">
      <w:numFmt w:val="bullet"/>
      <w:lvlText w:val="-"/>
      <w:lvlJc w:val="left"/>
      <w:pPr>
        <w:ind w:left="900" w:hanging="360"/>
      </w:pPr>
      <w:rPr>
        <w:rFonts w:ascii="Arial" w:eastAsia="Times New Roman"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24">
    <w:nsid w:val="51F27F66"/>
    <w:multiLevelType w:val="hybridMultilevel"/>
    <w:tmpl w:val="A66AB3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6">
    <w:nsid w:val="65746ECF"/>
    <w:multiLevelType w:val="hybridMultilevel"/>
    <w:tmpl w:val="E4D8C2C0"/>
    <w:lvl w:ilvl="0" w:tplc="04090003">
      <w:start w:val="1"/>
      <w:numFmt w:val="bullet"/>
      <w:lvlText w:val="o"/>
      <w:lvlJc w:val="left"/>
      <w:pPr>
        <w:ind w:left="1260" w:hanging="360"/>
      </w:pPr>
      <w:rPr>
        <w:rFonts w:ascii="Courier New" w:hAnsi="Courier New" w:cs="Courier New" w:hint="default"/>
      </w:rPr>
    </w:lvl>
    <w:lvl w:ilvl="1" w:tplc="B2B8D8F6">
      <w:numFmt w:val="bullet"/>
      <w:lvlText w:val="-"/>
      <w:lvlJc w:val="left"/>
      <w:pPr>
        <w:ind w:left="1980" w:hanging="360"/>
      </w:pPr>
      <w:rPr>
        <w:rFonts w:ascii="Arial" w:eastAsia="Times New Roman" w:hAnsi="Arial"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28">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9">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3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32">
    <w:nsid w:val="711F0E1F"/>
    <w:multiLevelType w:val="hybridMultilevel"/>
    <w:tmpl w:val="FF9A43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4">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3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6"/>
  </w:num>
  <w:num w:numId="2">
    <w:abstractNumId w:val="10"/>
  </w:num>
  <w:num w:numId="3">
    <w:abstractNumId w:val="25"/>
  </w:num>
  <w:num w:numId="4">
    <w:abstractNumId w:val="36"/>
  </w:num>
  <w:num w:numId="5">
    <w:abstractNumId w:val="33"/>
  </w:num>
  <w:num w:numId="6">
    <w:abstractNumId w:val="2"/>
  </w:num>
  <w:num w:numId="7">
    <w:abstractNumId w:val="18"/>
  </w:num>
  <w:num w:numId="8">
    <w:abstractNumId w:val="8"/>
  </w:num>
  <w:num w:numId="9">
    <w:abstractNumId w:val="2"/>
  </w:num>
  <w:num w:numId="10">
    <w:abstractNumId w:val="19"/>
  </w:num>
  <w:num w:numId="11">
    <w:abstractNumId w:val="18"/>
  </w:num>
  <w:num w:numId="12">
    <w:abstractNumId w:val="2"/>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2"/>
  </w:num>
  <w:num w:numId="35">
    <w:abstractNumId w:val="21"/>
  </w:num>
  <w:num w:numId="36">
    <w:abstractNumId w:val="0"/>
  </w:num>
  <w:num w:numId="37">
    <w:abstractNumId w:val="22"/>
  </w:num>
  <w:num w:numId="38">
    <w:abstractNumId w:val="26"/>
  </w:num>
  <w:num w:numId="39">
    <w:abstractNumId w:val="5"/>
  </w:num>
  <w:num w:numId="40">
    <w:abstractNumId w:val="14"/>
  </w:num>
  <w:num w:numId="41">
    <w:abstractNumId w:val="32"/>
  </w:num>
  <w:num w:numId="42">
    <w:abstractNumId w:val="17"/>
  </w:num>
  <w:num w:numId="43">
    <w:abstractNumId w:val="24"/>
  </w:num>
  <w:num w:numId="44">
    <w:abstractNumId w:val="12"/>
  </w:num>
  <w:num w:numId="45">
    <w:abstractNumId w:val="1"/>
  </w:num>
  <w:num w:numId="46">
    <w:abstractNumId w:val="7"/>
  </w:num>
  <w:num w:numId="47">
    <w:abstractNumId w:val="1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stylePaneFormatFilter w:val="3F01"/>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4578">
      <o:colormenu v:ext="edit" strokecolor="none [1606]" shadowcolor="none"/>
    </o:shapedefaults>
  </w:hdrShapeDefaults>
  <w:footnotePr>
    <w:footnote w:id="-1"/>
    <w:footnote w:id="0"/>
  </w:footnotePr>
  <w:endnotePr>
    <w:endnote w:id="-1"/>
    <w:endnote w:id="0"/>
  </w:endnotePr>
  <w:compat>
    <w:useFELayout/>
  </w:compat>
  <w:rsids>
    <w:rsidRoot w:val="002F181C"/>
    <w:rsid w:val="00014635"/>
    <w:rsid w:val="000254CE"/>
    <w:rsid w:val="0002635D"/>
    <w:rsid w:val="00034D55"/>
    <w:rsid w:val="0004031D"/>
    <w:rsid w:val="00040866"/>
    <w:rsid w:val="0005074B"/>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22F9"/>
    <w:rsid w:val="000A4A4B"/>
    <w:rsid w:val="000A4ECC"/>
    <w:rsid w:val="000A7A28"/>
    <w:rsid w:val="000B5803"/>
    <w:rsid w:val="000C0876"/>
    <w:rsid w:val="000C7399"/>
    <w:rsid w:val="000D35D9"/>
    <w:rsid w:val="000D660D"/>
    <w:rsid w:val="000F718F"/>
    <w:rsid w:val="00103F6E"/>
    <w:rsid w:val="00111FE2"/>
    <w:rsid w:val="00112B8B"/>
    <w:rsid w:val="001132C6"/>
    <w:rsid w:val="00117B83"/>
    <w:rsid w:val="00120810"/>
    <w:rsid w:val="00121D0B"/>
    <w:rsid w:val="00122AF5"/>
    <w:rsid w:val="00125DAB"/>
    <w:rsid w:val="00127F1D"/>
    <w:rsid w:val="00132442"/>
    <w:rsid w:val="001409B2"/>
    <w:rsid w:val="001422CC"/>
    <w:rsid w:val="00145BB5"/>
    <w:rsid w:val="00152020"/>
    <w:rsid w:val="00154284"/>
    <w:rsid w:val="001569D2"/>
    <w:rsid w:val="001653A2"/>
    <w:rsid w:val="001655A4"/>
    <w:rsid w:val="0016746B"/>
    <w:rsid w:val="0017126B"/>
    <w:rsid w:val="00172889"/>
    <w:rsid w:val="00173384"/>
    <w:rsid w:val="00176935"/>
    <w:rsid w:val="00180C7C"/>
    <w:rsid w:val="001944B2"/>
    <w:rsid w:val="00195915"/>
    <w:rsid w:val="00196871"/>
    <w:rsid w:val="001A298D"/>
    <w:rsid w:val="001A66A4"/>
    <w:rsid w:val="001B3B04"/>
    <w:rsid w:val="001B4EDC"/>
    <w:rsid w:val="001C2C61"/>
    <w:rsid w:val="001C4009"/>
    <w:rsid w:val="001C4034"/>
    <w:rsid w:val="001E2B2A"/>
    <w:rsid w:val="001E76AD"/>
    <w:rsid w:val="001F1BCD"/>
    <w:rsid w:val="001F532F"/>
    <w:rsid w:val="001F7829"/>
    <w:rsid w:val="00203AA7"/>
    <w:rsid w:val="0021000B"/>
    <w:rsid w:val="00212411"/>
    <w:rsid w:val="00212F6D"/>
    <w:rsid w:val="00214029"/>
    <w:rsid w:val="002200EA"/>
    <w:rsid w:val="00232F5F"/>
    <w:rsid w:val="00233ADB"/>
    <w:rsid w:val="00235A5E"/>
    <w:rsid w:val="00235A68"/>
    <w:rsid w:val="002446C8"/>
    <w:rsid w:val="002542E4"/>
    <w:rsid w:val="00282002"/>
    <w:rsid w:val="00283689"/>
    <w:rsid w:val="00285163"/>
    <w:rsid w:val="002856B0"/>
    <w:rsid w:val="00287A48"/>
    <w:rsid w:val="00296744"/>
    <w:rsid w:val="002B0E63"/>
    <w:rsid w:val="002B6626"/>
    <w:rsid w:val="002C4B65"/>
    <w:rsid w:val="002D0856"/>
    <w:rsid w:val="002D3B4B"/>
    <w:rsid w:val="002E09C4"/>
    <w:rsid w:val="002E0F68"/>
    <w:rsid w:val="002E2CC9"/>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DF5"/>
    <w:rsid w:val="00335ACE"/>
    <w:rsid w:val="00344C10"/>
    <w:rsid w:val="0035538B"/>
    <w:rsid w:val="003718CA"/>
    <w:rsid w:val="00377410"/>
    <w:rsid w:val="0038097F"/>
    <w:rsid w:val="00380E56"/>
    <w:rsid w:val="003821A6"/>
    <w:rsid w:val="00386161"/>
    <w:rsid w:val="00391DA7"/>
    <w:rsid w:val="003A2474"/>
    <w:rsid w:val="003A5755"/>
    <w:rsid w:val="003D54A6"/>
    <w:rsid w:val="003E1E2A"/>
    <w:rsid w:val="003E514F"/>
    <w:rsid w:val="003E5D74"/>
    <w:rsid w:val="003F2F0C"/>
    <w:rsid w:val="003F32DE"/>
    <w:rsid w:val="003F7880"/>
    <w:rsid w:val="00401BBD"/>
    <w:rsid w:val="0041190E"/>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A2AA5"/>
    <w:rsid w:val="004A4BCA"/>
    <w:rsid w:val="004B3152"/>
    <w:rsid w:val="004B362E"/>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E1584"/>
    <w:rsid w:val="005E57A7"/>
    <w:rsid w:val="005E6149"/>
    <w:rsid w:val="005F13F0"/>
    <w:rsid w:val="0061035D"/>
    <w:rsid w:val="006103E0"/>
    <w:rsid w:val="00627EAA"/>
    <w:rsid w:val="006306E5"/>
    <w:rsid w:val="006314BB"/>
    <w:rsid w:val="00631BD3"/>
    <w:rsid w:val="00633398"/>
    <w:rsid w:val="006431DA"/>
    <w:rsid w:val="00644A0C"/>
    <w:rsid w:val="00647E7D"/>
    <w:rsid w:val="00652BDF"/>
    <w:rsid w:val="0066078E"/>
    <w:rsid w:val="00662347"/>
    <w:rsid w:val="006734E6"/>
    <w:rsid w:val="00673D37"/>
    <w:rsid w:val="00674943"/>
    <w:rsid w:val="00683112"/>
    <w:rsid w:val="00683C9C"/>
    <w:rsid w:val="0069526C"/>
    <w:rsid w:val="00696C4A"/>
    <w:rsid w:val="00696D31"/>
    <w:rsid w:val="0069737A"/>
    <w:rsid w:val="006A0D03"/>
    <w:rsid w:val="006B2706"/>
    <w:rsid w:val="006B2834"/>
    <w:rsid w:val="006B2CA8"/>
    <w:rsid w:val="006C25A2"/>
    <w:rsid w:val="006D21CC"/>
    <w:rsid w:val="006D525E"/>
    <w:rsid w:val="006E5223"/>
    <w:rsid w:val="0070052E"/>
    <w:rsid w:val="007006FD"/>
    <w:rsid w:val="0070752A"/>
    <w:rsid w:val="00713F4D"/>
    <w:rsid w:val="00723612"/>
    <w:rsid w:val="0072733B"/>
    <w:rsid w:val="00740422"/>
    <w:rsid w:val="00740F69"/>
    <w:rsid w:val="00740FB4"/>
    <w:rsid w:val="007416E7"/>
    <w:rsid w:val="007454BC"/>
    <w:rsid w:val="00747599"/>
    <w:rsid w:val="00752BBC"/>
    <w:rsid w:val="00757558"/>
    <w:rsid w:val="00757971"/>
    <w:rsid w:val="0077699E"/>
    <w:rsid w:val="0078111F"/>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E53AD"/>
    <w:rsid w:val="007F5D29"/>
    <w:rsid w:val="008121EF"/>
    <w:rsid w:val="00812633"/>
    <w:rsid w:val="0082126F"/>
    <w:rsid w:val="008218B1"/>
    <w:rsid w:val="00823B57"/>
    <w:rsid w:val="008269D1"/>
    <w:rsid w:val="00833C7A"/>
    <w:rsid w:val="00834F21"/>
    <w:rsid w:val="00837703"/>
    <w:rsid w:val="008448A8"/>
    <w:rsid w:val="008470EC"/>
    <w:rsid w:val="00852154"/>
    <w:rsid w:val="008527E4"/>
    <w:rsid w:val="0086303E"/>
    <w:rsid w:val="00867126"/>
    <w:rsid w:val="0088336F"/>
    <w:rsid w:val="00885BFA"/>
    <w:rsid w:val="00887333"/>
    <w:rsid w:val="00890711"/>
    <w:rsid w:val="00891122"/>
    <w:rsid w:val="00895F4C"/>
    <w:rsid w:val="008A159C"/>
    <w:rsid w:val="008B38E5"/>
    <w:rsid w:val="008C0F87"/>
    <w:rsid w:val="008C6920"/>
    <w:rsid w:val="008D473E"/>
    <w:rsid w:val="008D61B2"/>
    <w:rsid w:val="009044AA"/>
    <w:rsid w:val="00904EE2"/>
    <w:rsid w:val="009111F1"/>
    <w:rsid w:val="00911A86"/>
    <w:rsid w:val="00911EDE"/>
    <w:rsid w:val="00912C5E"/>
    <w:rsid w:val="00915555"/>
    <w:rsid w:val="00916D36"/>
    <w:rsid w:val="009334D1"/>
    <w:rsid w:val="00934363"/>
    <w:rsid w:val="0093535C"/>
    <w:rsid w:val="00957C4C"/>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4382"/>
    <w:rsid w:val="00AA5E8E"/>
    <w:rsid w:val="00AB0BE0"/>
    <w:rsid w:val="00AB257C"/>
    <w:rsid w:val="00AB35A4"/>
    <w:rsid w:val="00AB3DA1"/>
    <w:rsid w:val="00AC5789"/>
    <w:rsid w:val="00AD76CB"/>
    <w:rsid w:val="00AE59EA"/>
    <w:rsid w:val="00AE5B10"/>
    <w:rsid w:val="00AE7BF1"/>
    <w:rsid w:val="00AF14C4"/>
    <w:rsid w:val="00AF209E"/>
    <w:rsid w:val="00AF74B2"/>
    <w:rsid w:val="00B014DB"/>
    <w:rsid w:val="00B103BE"/>
    <w:rsid w:val="00B16672"/>
    <w:rsid w:val="00B234C9"/>
    <w:rsid w:val="00B30362"/>
    <w:rsid w:val="00B3384D"/>
    <w:rsid w:val="00B355A2"/>
    <w:rsid w:val="00B355D1"/>
    <w:rsid w:val="00B37885"/>
    <w:rsid w:val="00B40DB1"/>
    <w:rsid w:val="00B53814"/>
    <w:rsid w:val="00B54459"/>
    <w:rsid w:val="00B61454"/>
    <w:rsid w:val="00B62D7D"/>
    <w:rsid w:val="00B6567B"/>
    <w:rsid w:val="00B75652"/>
    <w:rsid w:val="00B85071"/>
    <w:rsid w:val="00B85335"/>
    <w:rsid w:val="00B87A2C"/>
    <w:rsid w:val="00B920E1"/>
    <w:rsid w:val="00BA1E24"/>
    <w:rsid w:val="00BA2EA1"/>
    <w:rsid w:val="00BA5DFE"/>
    <w:rsid w:val="00BA6B74"/>
    <w:rsid w:val="00BB4119"/>
    <w:rsid w:val="00BB4375"/>
    <w:rsid w:val="00BB5021"/>
    <w:rsid w:val="00BC36C8"/>
    <w:rsid w:val="00BC6BFC"/>
    <w:rsid w:val="00BC796D"/>
    <w:rsid w:val="00BD19FF"/>
    <w:rsid w:val="00BD6BA8"/>
    <w:rsid w:val="00BD6F1A"/>
    <w:rsid w:val="00BF43D8"/>
    <w:rsid w:val="00BF5894"/>
    <w:rsid w:val="00BF67D6"/>
    <w:rsid w:val="00C016AC"/>
    <w:rsid w:val="00C07793"/>
    <w:rsid w:val="00C20E37"/>
    <w:rsid w:val="00C23B5C"/>
    <w:rsid w:val="00C27F01"/>
    <w:rsid w:val="00C42E6E"/>
    <w:rsid w:val="00C47615"/>
    <w:rsid w:val="00C512DE"/>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B0F42"/>
    <w:rsid w:val="00CB7B2C"/>
    <w:rsid w:val="00CC7543"/>
    <w:rsid w:val="00CD1AF7"/>
    <w:rsid w:val="00CD2C5F"/>
    <w:rsid w:val="00CD4559"/>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70E3"/>
    <w:rsid w:val="00D520C3"/>
    <w:rsid w:val="00D5237B"/>
    <w:rsid w:val="00D546F4"/>
    <w:rsid w:val="00D64A20"/>
    <w:rsid w:val="00D71DCF"/>
    <w:rsid w:val="00D8345A"/>
    <w:rsid w:val="00D85828"/>
    <w:rsid w:val="00D91014"/>
    <w:rsid w:val="00D97438"/>
    <w:rsid w:val="00D97582"/>
    <w:rsid w:val="00DA07B3"/>
    <w:rsid w:val="00DA1084"/>
    <w:rsid w:val="00DB76A4"/>
    <w:rsid w:val="00DC10E6"/>
    <w:rsid w:val="00DC1240"/>
    <w:rsid w:val="00DD0B67"/>
    <w:rsid w:val="00DD5D77"/>
    <w:rsid w:val="00DE1974"/>
    <w:rsid w:val="00DE22C9"/>
    <w:rsid w:val="00DE4065"/>
    <w:rsid w:val="00DE4651"/>
    <w:rsid w:val="00DF6B96"/>
    <w:rsid w:val="00E016E0"/>
    <w:rsid w:val="00E01DA9"/>
    <w:rsid w:val="00E031FE"/>
    <w:rsid w:val="00E04938"/>
    <w:rsid w:val="00E05837"/>
    <w:rsid w:val="00E0793B"/>
    <w:rsid w:val="00E10392"/>
    <w:rsid w:val="00E11A7E"/>
    <w:rsid w:val="00E24CDD"/>
    <w:rsid w:val="00E25066"/>
    <w:rsid w:val="00E27428"/>
    <w:rsid w:val="00E31A04"/>
    <w:rsid w:val="00E43675"/>
    <w:rsid w:val="00E4433B"/>
    <w:rsid w:val="00E542BB"/>
    <w:rsid w:val="00E56355"/>
    <w:rsid w:val="00E60D3B"/>
    <w:rsid w:val="00E62A83"/>
    <w:rsid w:val="00E671DA"/>
    <w:rsid w:val="00E73E14"/>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6B5C"/>
    <w:rsid w:val="00EE7051"/>
    <w:rsid w:val="00EF5C30"/>
    <w:rsid w:val="00F075BA"/>
    <w:rsid w:val="00F10D7A"/>
    <w:rsid w:val="00F232F3"/>
    <w:rsid w:val="00F370AD"/>
    <w:rsid w:val="00F448C1"/>
    <w:rsid w:val="00F453FA"/>
    <w:rsid w:val="00F454AC"/>
    <w:rsid w:val="00F51F6D"/>
    <w:rsid w:val="00F54910"/>
    <w:rsid w:val="00F6125C"/>
    <w:rsid w:val="00F727FF"/>
    <w:rsid w:val="00F75AFA"/>
    <w:rsid w:val="00F90CCC"/>
    <w:rsid w:val="00F9274C"/>
    <w:rsid w:val="00F93330"/>
    <w:rsid w:val="00FA149F"/>
    <w:rsid w:val="00FA22C2"/>
    <w:rsid w:val="00FA22F4"/>
    <w:rsid w:val="00FB27F6"/>
    <w:rsid w:val="00FC3D43"/>
    <w:rsid w:val="00FC7254"/>
    <w:rsid w:val="00FD3A16"/>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colormenu v:ext="edit"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B54459"/>
    <w:pPr>
      <w:spacing w:before="60" w:after="60"/>
      <w:ind w:left="540"/>
      <w:jc w:val="both"/>
    </w:pPr>
    <w:rPr>
      <w:rFonts w:ascii="Arial" w:hAnsi="Arial" w:cs="Arial"/>
      <w:iCs/>
      <w:szCs w:val="24"/>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before="80"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ind w:left="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cs="Times New Roman"/>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2F181C"/>
    <w:pPr>
      <w:autoSpaceDE w:val="0"/>
      <w:autoSpaceDN w:val="0"/>
      <w:spacing w:before="80" w:after="80"/>
      <w:ind w:left="0"/>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lang w:eastAsia="de-DE"/>
    </w:rPr>
  </w:style>
  <w:style w:type="paragraph" w:customStyle="1" w:styleId="Bangheader">
    <w:name w:val="Bangheader"/>
    <w:basedOn w:val="Heading7"/>
    <w:autoRedefine/>
    <w:rsid w:val="00437275"/>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lang w:eastAsia="de-DE"/>
    </w:rPr>
  </w:style>
  <w:style w:type="paragraph" w:customStyle="1" w:styleId="doclist">
    <w:name w:val="doclist"/>
    <w:basedOn w:val="Normal"/>
    <w:rsid w:val="00C97950"/>
    <w:pPr>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6FB"/>
    <w:pPr>
      <w:ind w:left="720"/>
      <w:contextualSpacing/>
    </w:pPr>
  </w:style>
</w:styles>
</file>

<file path=word/webSettings.xml><?xml version="1.0" encoding="utf-8"?>
<w:webSettings xmlns:r="http://schemas.openxmlformats.org/officeDocument/2006/relationships" xmlns:w="http://schemas.openxmlformats.org/wordprocessingml/2006/main">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D092C-F11D-4791-B1B5-CDB663E67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Template>
  <TotalTime>359</TotalTime>
  <Pages>23</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22836</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Hang</cp:lastModifiedBy>
  <cp:revision>15</cp:revision>
  <cp:lastPrinted>2000-10-06T11:04:00Z</cp:lastPrinted>
  <dcterms:created xsi:type="dcterms:W3CDTF">2013-09-11T08:16:00Z</dcterms:created>
  <dcterms:modified xsi:type="dcterms:W3CDTF">2013-10-01T17:45:00Z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