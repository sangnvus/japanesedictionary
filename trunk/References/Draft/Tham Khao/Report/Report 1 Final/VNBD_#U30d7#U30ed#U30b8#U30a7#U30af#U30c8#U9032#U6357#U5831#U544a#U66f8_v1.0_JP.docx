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/>
      </w:tblPr>
      <w:tblGrid>
        <w:gridCol w:w="1980"/>
        <w:gridCol w:w="2982"/>
        <w:gridCol w:w="1701"/>
        <w:gridCol w:w="2787"/>
      </w:tblGrid>
      <w:tr w:rsidR="004B3D68" w:rsidRPr="00382CE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/>
            </w:tblPr>
            <w:tblGrid>
              <w:gridCol w:w="2950"/>
              <w:gridCol w:w="6500"/>
            </w:tblGrid>
            <w:tr w:rsidR="004B3D68" w:rsidRPr="00382CE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382CE6" w:rsidRDefault="0094749C" w:rsidP="00937088">
                  <w:pPr>
                    <w:spacing w:line="360" w:lineRule="auto"/>
                    <w:ind w:left="-216"/>
                    <w:jc w:val="center"/>
                    <w:rPr>
                      <w:rFonts w:asciiTheme="minorEastAsia" w:eastAsiaTheme="minorEastAsia" w:hAnsiTheme="minorEastAsia"/>
                      <w:b/>
                    </w:rPr>
                  </w:pPr>
                  <w:r w:rsidRPr="00382CE6">
                    <w:rPr>
                      <w:rFonts w:asciiTheme="minorEastAsia" w:eastAsiaTheme="minorEastAsia" w:hAnsiTheme="minorEastAsia"/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03593" cy="495728"/>
                        <wp:effectExtent l="152400" t="95250" r="277607" b="266272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/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3593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382CE6" w:rsidRDefault="00B95BBA" w:rsidP="00937088">
                  <w:pPr>
                    <w:pStyle w:val="HeaderTitle"/>
                    <w:rPr>
                      <w:rFonts w:asciiTheme="minorEastAsia" w:eastAsiaTheme="minorEastAsia" w:hAnsiTheme="minorEastAsia"/>
                      <w:lang w:eastAsia="ja-JP"/>
                    </w:rPr>
                  </w:pPr>
                  <w:r w:rsidRPr="00382CE6">
                    <w:rPr>
                      <w:rFonts w:asciiTheme="minorEastAsia" w:eastAsiaTheme="minorEastAsia" w:hAnsiTheme="minorEastAsia"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Pr="00382CE6" w:rsidRDefault="004B3D68" w:rsidP="00937088">
            <w:pPr>
              <w:pStyle w:val="HeaderTitle"/>
              <w:rPr>
                <w:rFonts w:asciiTheme="minorEastAsia" w:eastAsiaTheme="minorEastAsia" w:hAnsiTheme="minorEastAsia"/>
                <w:lang w:eastAsia="ja-JP"/>
              </w:rPr>
            </w:pPr>
          </w:p>
        </w:tc>
      </w:tr>
      <w:tr w:rsidR="004B3D68" w:rsidRPr="00382C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382CE6" w:rsidRDefault="00937088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Voluntary non-remunerated blood donation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382CE6" w:rsidRDefault="00937088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>VNBD</w:t>
            </w:r>
          </w:p>
        </w:tc>
      </w:tr>
      <w:tr w:rsidR="004B3D68" w:rsidRPr="00382C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382CE6" w:rsidRDefault="00937088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Linh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382CE6" w:rsidRDefault="00937088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Linh</w:t>
            </w:r>
          </w:p>
        </w:tc>
      </w:tr>
      <w:tr w:rsidR="004B3D68" w:rsidRPr="00382C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382CE6" w:rsidRDefault="00D21CD7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 w:rsidR="000C0D91">
              <w:rPr>
                <w:rFonts w:asciiTheme="minorEastAsia" w:eastAsiaTheme="minorEastAsia" w:hAnsiTheme="minorEastAsia" w:hint="eastAsia"/>
                <w:lang w:eastAsia="ja-JP"/>
              </w:rPr>
              <w:t>10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0C0D91">
              <w:rPr>
                <w:rFonts w:asciiTheme="minorEastAsia" w:eastAsiaTheme="minorEastAsia" w:hAnsiTheme="minorEastAsia" w:hint="eastAsia"/>
                <w:lang w:eastAsia="ja-JP"/>
              </w:rPr>
              <w:t>02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382CE6" w:rsidRDefault="00937088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スーパーバイザ</w:t>
            </w:r>
            <w:r w:rsidRPr="00382CE6">
              <w:rPr>
                <w:rFonts w:asciiTheme="minorEastAsia" w:eastAsiaTheme="minorEastAsia" w:hAnsiTheme="minorEastAsia"/>
              </w:rPr>
              <w:t>ー</w:t>
            </w:r>
          </w:p>
        </w:tc>
      </w:tr>
      <w:tr w:rsidR="004B3D68" w:rsidRPr="00382C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4B3D68" w:rsidRPr="00382CE6" w:rsidRDefault="00D21CD7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09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/>
                <w:lang w:eastAsia="ja-JP"/>
              </w:rPr>
              <w:t>09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  <w:r w:rsidR="00937088" w:rsidRPr="00382CE6">
              <w:rPr>
                <w:rFonts w:asciiTheme="minorEastAsia" w:eastAsiaTheme="minorEastAsia" w:hAnsiTheme="minorEastAsia"/>
                <w:lang w:eastAsia="ja-JP"/>
              </w:rPr>
              <w:t xml:space="preserve">– </w:t>
            </w: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 w:rsidR="000C0D91">
              <w:rPr>
                <w:rFonts w:asciiTheme="minorEastAsia" w:eastAsiaTheme="minorEastAsia" w:hAnsiTheme="minorEastAsia" w:hint="eastAsia"/>
                <w:lang w:eastAsia="ja-JP"/>
              </w:rPr>
              <w:t>10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0C0D91">
              <w:rPr>
                <w:rFonts w:asciiTheme="minorEastAsia" w:eastAsiaTheme="minorEastAsia" w:hAnsiTheme="minorEastAsia" w:hint="eastAsia"/>
                <w:lang w:eastAsia="ja-JP"/>
              </w:rPr>
              <w:t>02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Pr="00382CE6" w:rsidRDefault="004B3D68">
            <w:pPr>
              <w:pStyle w:val="HeadingLv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B3D68" w:rsidRPr="00382CE6" w:rsidRDefault="00937088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 xml:space="preserve">Bui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Dinh</w:t>
            </w:r>
            <w:r w:rsidRPr="00382CE6">
              <w:rPr>
                <w:rFonts w:asciiTheme="minorEastAsia" w:eastAsiaTheme="minorEastAsia" w:hAnsiTheme="minorEastAsia"/>
              </w:rPr>
              <w:t xml:space="preserve">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Chien</w:t>
            </w:r>
          </w:p>
        </w:tc>
      </w:tr>
    </w:tbl>
    <w:p w:rsidR="004B3D68" w:rsidRPr="00382CE6" w:rsidRDefault="00B95BBA">
      <w:pPr>
        <w:pStyle w:val="Heading1"/>
        <w:rPr>
          <w:rFonts w:asciiTheme="minorEastAsia" w:eastAsiaTheme="minorEastAsia" w:hAnsiTheme="minorEastAsia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進捗</w:t>
      </w:r>
      <w:r w:rsidR="005E29AA" w:rsidRPr="00382CE6">
        <w:rPr>
          <w:rFonts w:asciiTheme="minorEastAsia" w:eastAsiaTheme="minorEastAsia" w:hAnsiTheme="minorEastAsia"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/>
      </w:tblPr>
      <w:tblGrid>
        <w:gridCol w:w="2552"/>
        <w:gridCol w:w="2551"/>
        <w:gridCol w:w="4347"/>
      </w:tblGrid>
      <w:tr w:rsidR="004B3D68" w:rsidRPr="00382CE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Pr="00382CE6" w:rsidRDefault="00B95BBA">
            <w:pPr>
              <w:pStyle w:val="heading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Pr="00382CE6" w:rsidRDefault="00B95BBA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Pr="00382CE6" w:rsidRDefault="00B95BBA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備考</w:t>
            </w:r>
          </w:p>
        </w:tc>
      </w:tr>
      <w:tr w:rsidR="004B3D68" w:rsidRPr="00382CE6">
        <w:trPr>
          <w:trHeight w:val="410"/>
        </w:trPr>
        <w:tc>
          <w:tcPr>
            <w:tcW w:w="2552" w:type="dxa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Pr="00382CE6" w:rsidRDefault="00D21CD7">
            <w:pPr>
              <w:pStyle w:val="Bang"/>
              <w:rPr>
                <w:rFonts w:asciiTheme="minorEastAsia" w:eastAsiaTheme="minorEastAsia" w:hAnsiTheme="minorEastAsia"/>
              </w:rPr>
            </w:pPr>
            <w:r w:rsidRPr="00D21CD7">
              <w:rPr>
                <w:rFonts w:asciiTheme="minorEastAsia" w:eastAsiaTheme="minorEastAsia" w:hAnsiTheme="minorEastAsia" w:hint="eastAsia"/>
                <w:lang w:eastAsia="ja-JP"/>
              </w:rPr>
              <w:t>2013年09月09日</w:t>
            </w:r>
          </w:p>
        </w:tc>
        <w:tc>
          <w:tcPr>
            <w:tcW w:w="4347" w:type="dxa"/>
            <w:vAlign w:val="center"/>
          </w:tcPr>
          <w:p w:rsidR="004B3D68" w:rsidRPr="00382CE6" w:rsidRDefault="004B3D68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4B3D68" w:rsidRPr="00382CE6">
        <w:trPr>
          <w:trHeight w:val="410"/>
        </w:trPr>
        <w:tc>
          <w:tcPr>
            <w:tcW w:w="2552" w:type="dxa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382CE6" w:rsidRDefault="00D21CD7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 w:rsidR="00382CE6" w:rsidRPr="00382CE6">
              <w:rPr>
                <w:rFonts w:asciiTheme="minorEastAsia" w:eastAsiaTheme="minorEastAsia" w:hAnsiTheme="minorEastAsia"/>
                <w:lang w:eastAsia="ja-JP"/>
              </w:rPr>
              <w:t>12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382CE6" w:rsidRPr="00382CE6"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4B3D68" w:rsidRPr="00382CE6" w:rsidRDefault="004B3D68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4B3D68" w:rsidRPr="00382CE6">
        <w:trPr>
          <w:trHeight w:val="410"/>
        </w:trPr>
        <w:tc>
          <w:tcPr>
            <w:tcW w:w="2552" w:type="dxa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チーム</w:t>
            </w:r>
            <w:r w:rsidR="006A0499" w:rsidRPr="00382CE6">
              <w:rPr>
                <w:rFonts w:asciiTheme="minorEastAsia" w:eastAsiaTheme="minorEastAsia" w:hAnsiTheme="minorEastAsia" w:hint="eastAsia"/>
                <w:lang w:eastAsia="ja-JP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Pr="00382CE6" w:rsidRDefault="0094622B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五成員</w:t>
            </w:r>
          </w:p>
        </w:tc>
        <w:tc>
          <w:tcPr>
            <w:tcW w:w="4347" w:type="dxa"/>
            <w:vAlign w:val="center"/>
          </w:tcPr>
          <w:p w:rsidR="004B3D68" w:rsidRPr="00382CE6" w:rsidRDefault="0094622B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Linh</w:t>
            </w:r>
            <w:r w:rsidRPr="00382CE6">
              <w:rPr>
                <w:rFonts w:asciiTheme="minorEastAsia" w:eastAsiaTheme="minorEastAsia" w:hAnsiTheme="minorEastAsia"/>
              </w:rPr>
              <w:t xml:space="preserve">, Nguyen Thi Tam, Nguyen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Manh</w:t>
            </w:r>
            <w:r w:rsidRPr="00382CE6">
              <w:rPr>
                <w:rFonts w:asciiTheme="minorEastAsia" w:eastAsiaTheme="minorEastAsia" w:hAnsiTheme="minorEastAsia"/>
              </w:rPr>
              <w:t xml:space="preserve">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Cuong</w:t>
            </w:r>
            <w:r w:rsidRPr="00382CE6">
              <w:rPr>
                <w:rFonts w:asciiTheme="minorEastAsia" w:eastAsiaTheme="minorEastAsia" w:hAnsiTheme="minorEastAsia"/>
              </w:rPr>
              <w:t xml:space="preserve">, Pham Hung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Cuong</w:t>
            </w:r>
            <w:r w:rsidRPr="00382CE6">
              <w:rPr>
                <w:rFonts w:asciiTheme="minorEastAsia" w:eastAsiaTheme="minorEastAsia" w:hAnsiTheme="minorEastAsia"/>
              </w:rPr>
              <w:t xml:space="preserve">, Le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Huy</w:t>
            </w:r>
            <w:r w:rsidRPr="00382CE6">
              <w:rPr>
                <w:rFonts w:asciiTheme="minorEastAsia" w:eastAsiaTheme="minorEastAsia" w:hAnsiTheme="minorEastAsia"/>
              </w:rPr>
              <w:t xml:space="preserve"> Hoang</w:t>
            </w:r>
          </w:p>
        </w:tc>
      </w:tr>
      <w:tr w:rsidR="004B3D68" w:rsidRPr="00382CE6">
        <w:trPr>
          <w:trHeight w:val="410"/>
        </w:trPr>
        <w:tc>
          <w:tcPr>
            <w:tcW w:w="2552" w:type="dxa"/>
            <w:vAlign w:val="center"/>
          </w:tcPr>
          <w:p w:rsidR="004B3D68" w:rsidRPr="00382CE6" w:rsidRDefault="00B95BBA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工数合計（</w:t>
            </w:r>
            <w:r w:rsidR="004A4218" w:rsidRPr="00382CE6">
              <w:rPr>
                <w:rFonts w:asciiTheme="minorEastAsia" w:eastAsiaTheme="minorEastAsia" w:hAnsiTheme="minorEastAsia" w:hint="eastAsia"/>
                <w:lang w:eastAsia="ja-JP"/>
              </w:rPr>
              <w:t>予定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Pr="00382CE6" w:rsidRDefault="00F217A1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>325</w:t>
            </w:r>
            <w:r w:rsidRPr="00382CE6">
              <w:rPr>
                <w:rFonts w:asciiTheme="minorEastAsia" w:eastAsiaTheme="minorEastAsia" w:hAnsiTheme="minorEastAsia" w:hint="eastAsia"/>
              </w:rPr>
              <w:t>人</w:t>
            </w:r>
            <w:r w:rsidRPr="00382CE6">
              <w:rPr>
                <w:rFonts w:asciiTheme="minorEastAsia" w:eastAsiaTheme="minorEastAsia" w:hAnsiTheme="minorEastAsia"/>
              </w:rPr>
              <w:t xml:space="preserve"> /</w:t>
            </w:r>
            <w:r w:rsidRPr="00382CE6">
              <w:rPr>
                <w:rFonts w:asciiTheme="minorEastAsia" w:eastAsiaTheme="minorEastAsia" w:hAnsiTheme="minorEastAsia" w:hint="eastAsia"/>
              </w:rPr>
              <w:t xml:space="preserve"> 日</w:t>
            </w:r>
          </w:p>
        </w:tc>
        <w:tc>
          <w:tcPr>
            <w:tcW w:w="4347" w:type="dxa"/>
            <w:vAlign w:val="center"/>
          </w:tcPr>
          <w:p w:rsidR="004B3D68" w:rsidRPr="00382CE6" w:rsidRDefault="00F217A1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</w:rPr>
              <w:t>一</w:t>
            </w:r>
            <w:r w:rsidRPr="00382CE6">
              <w:rPr>
                <w:rFonts w:asciiTheme="minorEastAsia" w:eastAsiaTheme="minorEastAsia" w:hAnsiTheme="minorEastAsia"/>
              </w:rPr>
              <w:t xml:space="preserve"> </w:t>
            </w:r>
            <w:r w:rsidRPr="00382CE6">
              <w:rPr>
                <w:rFonts w:asciiTheme="minorEastAsia" w:eastAsiaTheme="minorEastAsia" w:hAnsiTheme="minorEastAsia" w:hint="eastAsia"/>
              </w:rPr>
              <w:t>日</w:t>
            </w:r>
            <w:r w:rsidRPr="00382CE6">
              <w:rPr>
                <w:rFonts w:asciiTheme="minorEastAsia" w:eastAsiaTheme="minorEastAsia" w:hAnsiTheme="minorEastAsia"/>
              </w:rPr>
              <w:t xml:space="preserve">= </w:t>
            </w:r>
            <w:r w:rsidRPr="00382CE6">
              <w:rPr>
                <w:rFonts w:asciiTheme="minorEastAsia" w:eastAsiaTheme="minorEastAsia" w:hAnsiTheme="minorEastAsia" w:hint="eastAsia"/>
              </w:rPr>
              <w:t>四</w:t>
            </w:r>
            <w:r w:rsidRPr="00382CE6">
              <w:rPr>
                <w:rFonts w:asciiTheme="minorEastAsia" w:eastAsiaTheme="minorEastAsia" w:hAnsiTheme="minorEastAsia"/>
              </w:rPr>
              <w:t xml:space="preserve"> 時</w:t>
            </w:r>
          </w:p>
        </w:tc>
      </w:tr>
      <w:tr w:rsidR="004B3D68" w:rsidRPr="00382CE6">
        <w:trPr>
          <w:trHeight w:val="410"/>
        </w:trPr>
        <w:tc>
          <w:tcPr>
            <w:tcW w:w="2552" w:type="dxa"/>
            <w:vAlign w:val="center"/>
          </w:tcPr>
          <w:p w:rsidR="004B3D68" w:rsidRPr="00382CE6" w:rsidRDefault="004A4218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Pr="00382CE6" w:rsidRDefault="004B3D68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47" w:type="dxa"/>
            <w:vAlign w:val="center"/>
          </w:tcPr>
          <w:p w:rsidR="004B3D68" w:rsidRPr="00382CE6" w:rsidRDefault="004B3D68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4B3D68" w:rsidRPr="00382CE6">
        <w:trPr>
          <w:trHeight w:val="410"/>
        </w:trPr>
        <w:tc>
          <w:tcPr>
            <w:tcW w:w="2552" w:type="dxa"/>
            <w:vAlign w:val="center"/>
          </w:tcPr>
          <w:p w:rsidR="004B3D68" w:rsidRPr="00382CE6" w:rsidRDefault="004A4218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Pr="00382CE6" w:rsidRDefault="00F217A1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>25</w:t>
            </w:r>
            <w:r w:rsidRPr="00382CE6">
              <w:rPr>
                <w:rFonts w:asciiTheme="minorEastAsia" w:eastAsiaTheme="minorEastAsia" w:hAnsiTheme="minorEastAsia" w:hint="eastAsia"/>
              </w:rPr>
              <w:t>人</w:t>
            </w:r>
            <w:r w:rsidRPr="00382CE6">
              <w:rPr>
                <w:rFonts w:asciiTheme="minorEastAsia" w:eastAsiaTheme="minorEastAsia" w:hAnsiTheme="minorEastAsia"/>
              </w:rPr>
              <w:t xml:space="preserve"> /</w:t>
            </w:r>
            <w:r w:rsidRPr="00382CE6">
              <w:rPr>
                <w:rFonts w:asciiTheme="minorEastAsia" w:eastAsiaTheme="minorEastAsia" w:hAnsiTheme="minorEastAsia" w:hint="eastAsia"/>
              </w:rPr>
              <w:t xml:space="preserve"> 日</w:t>
            </w:r>
          </w:p>
        </w:tc>
        <w:tc>
          <w:tcPr>
            <w:tcW w:w="4347" w:type="dxa"/>
            <w:vAlign w:val="center"/>
          </w:tcPr>
          <w:p w:rsidR="004B3D68" w:rsidRPr="00382CE6" w:rsidRDefault="004B3D68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4B3D68" w:rsidRPr="00382CE6">
        <w:trPr>
          <w:trHeight w:val="410"/>
        </w:trPr>
        <w:tc>
          <w:tcPr>
            <w:tcW w:w="2552" w:type="dxa"/>
            <w:vAlign w:val="center"/>
          </w:tcPr>
          <w:p w:rsidR="004B3D68" w:rsidRPr="00382CE6" w:rsidRDefault="004A4218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4B3D68" w:rsidRPr="00382CE6" w:rsidRDefault="00F217A1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なし</w:t>
            </w:r>
          </w:p>
        </w:tc>
        <w:tc>
          <w:tcPr>
            <w:tcW w:w="4347" w:type="dxa"/>
            <w:vAlign w:val="center"/>
          </w:tcPr>
          <w:p w:rsidR="004B3D68" w:rsidRPr="00382CE6" w:rsidRDefault="004B3D68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</w:tbl>
    <w:p w:rsidR="004B3D68" w:rsidRPr="00382CE6" w:rsidRDefault="00A7285E">
      <w:pPr>
        <w:pStyle w:val="Heading1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お客様からのクレーム</w:t>
      </w:r>
      <w:r w:rsidR="004B3D68" w:rsidRPr="00382CE6">
        <w:rPr>
          <w:rStyle w:val="FootnoteReference"/>
          <w:rFonts w:asciiTheme="minorEastAsia" w:eastAsiaTheme="minorEastAsia" w:hAnsiTheme="minorEastAsia"/>
        </w:rPr>
        <w:footnoteReference w:id="1"/>
      </w:r>
    </w:p>
    <w:p w:rsidR="00F217A1" w:rsidRPr="00382CE6" w:rsidRDefault="00F217A1" w:rsidP="00F217A1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なし</w:t>
      </w:r>
      <w:r w:rsidRPr="00382CE6">
        <w:rPr>
          <w:rFonts w:asciiTheme="minorEastAsia" w:eastAsiaTheme="minorEastAsia" w:hAnsiTheme="minorEastAsia"/>
          <w:lang w:eastAsia="ja-JP"/>
        </w:rPr>
        <w:t>.</w:t>
      </w:r>
    </w:p>
    <w:p w:rsidR="004B3D68" w:rsidRPr="00382CE6" w:rsidRDefault="00A7285E">
      <w:pPr>
        <w:pStyle w:val="Heading1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お客様からのご要求</w:t>
      </w:r>
      <w:r w:rsidR="00FD37B2" w:rsidRPr="00382CE6">
        <w:rPr>
          <w:rFonts w:asciiTheme="minorEastAsia" w:eastAsiaTheme="minorEastAsia" w:hAnsiTheme="minorEastAsia" w:hint="eastAsia"/>
          <w:lang w:eastAsia="ja-JP"/>
        </w:rPr>
        <w:t>に対するサポート</w:t>
      </w:r>
      <w:r w:rsidR="004B3D68" w:rsidRPr="00382CE6">
        <w:rPr>
          <w:rStyle w:val="FootnoteReference"/>
          <w:rFonts w:asciiTheme="minorEastAsia" w:eastAsiaTheme="minorEastAsia" w:hAnsiTheme="minorEastAsia"/>
        </w:rPr>
        <w:footnoteReference w:id="2"/>
      </w:r>
    </w:p>
    <w:p w:rsidR="00F217A1" w:rsidRPr="00382CE6" w:rsidRDefault="00F217A1" w:rsidP="00F217A1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なし</w:t>
      </w:r>
      <w:r w:rsidRPr="00382CE6">
        <w:rPr>
          <w:rFonts w:asciiTheme="minorEastAsia" w:eastAsiaTheme="minorEastAsia" w:hAnsiTheme="minorEastAsia"/>
          <w:lang w:eastAsia="ja-JP"/>
        </w:rPr>
        <w:t>.</w:t>
      </w:r>
    </w:p>
    <w:p w:rsidR="004B3D68" w:rsidRPr="00382CE6" w:rsidRDefault="00D02F7F">
      <w:pPr>
        <w:pStyle w:val="Heading1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要求変更管理</w:t>
      </w:r>
      <w:r w:rsidR="004B3D68" w:rsidRPr="00382CE6">
        <w:rPr>
          <w:rStyle w:val="FootnoteReference"/>
          <w:rFonts w:asciiTheme="minorEastAsia" w:eastAsiaTheme="minorEastAsia" w:hAnsiTheme="minorEastAsia"/>
        </w:rPr>
        <w:footnoteReference w:id="3"/>
      </w:r>
    </w:p>
    <w:p w:rsidR="00F217A1" w:rsidRPr="00382CE6" w:rsidRDefault="00F217A1" w:rsidP="00F217A1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lastRenderedPageBreak/>
        <w:t>なし</w:t>
      </w:r>
      <w:r w:rsidRPr="00382CE6">
        <w:rPr>
          <w:rFonts w:asciiTheme="minorEastAsia" w:eastAsiaTheme="minorEastAsia" w:hAnsiTheme="minorEastAsia"/>
          <w:lang w:eastAsia="ja-JP"/>
        </w:rPr>
        <w:t>.</w:t>
      </w:r>
    </w:p>
    <w:p w:rsidR="004B3D68" w:rsidRPr="00382CE6" w:rsidRDefault="002823FD">
      <w:pPr>
        <w:pStyle w:val="Heading1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品質活動</w:t>
      </w:r>
      <w:r w:rsidR="004B3D68" w:rsidRPr="00382CE6">
        <w:rPr>
          <w:rFonts w:asciiTheme="minorEastAsia" w:eastAsiaTheme="minorEastAsia" w:hAnsiTheme="minorEastAsia"/>
          <w:lang w:eastAsia="ja-JP"/>
        </w:rPr>
        <w:t xml:space="preserve"> </w:t>
      </w:r>
    </w:p>
    <w:p w:rsidR="007D50BD" w:rsidRPr="00382CE6" w:rsidRDefault="007D50BD" w:rsidP="007D50BD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なし.</w:t>
      </w:r>
    </w:p>
    <w:p w:rsidR="004B3D68" w:rsidRPr="00382CE6" w:rsidRDefault="00051E03">
      <w:pPr>
        <w:pStyle w:val="Heading1"/>
        <w:rPr>
          <w:rFonts w:asciiTheme="minorEastAsia" w:eastAsiaTheme="minorEastAsia" w:hAnsiTheme="minorEastAsia"/>
          <w:lang w:eastAsia="ja-JP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/>
      </w:tblPr>
      <w:tblGrid>
        <w:gridCol w:w="900"/>
        <w:gridCol w:w="1710"/>
        <w:gridCol w:w="1440"/>
        <w:gridCol w:w="1080"/>
        <w:gridCol w:w="2610"/>
        <w:gridCol w:w="1620"/>
      </w:tblGrid>
      <w:tr w:rsidR="004B3D68" w:rsidRPr="00382CE6">
        <w:tc>
          <w:tcPr>
            <w:tcW w:w="900" w:type="dxa"/>
            <w:shd w:val="clear" w:color="auto" w:fill="FFE8E1"/>
          </w:tcPr>
          <w:p w:rsidR="004B3D68" w:rsidRPr="00382CE6" w:rsidRDefault="002823FD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タスク</w:t>
            </w:r>
          </w:p>
        </w:tc>
        <w:tc>
          <w:tcPr>
            <w:tcW w:w="1710" w:type="dxa"/>
            <w:shd w:val="clear" w:color="auto" w:fill="FFE8E1"/>
          </w:tcPr>
          <w:p w:rsidR="004B3D68" w:rsidRPr="00382CE6" w:rsidRDefault="002823FD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責任者</w:t>
            </w:r>
          </w:p>
        </w:tc>
        <w:tc>
          <w:tcPr>
            <w:tcW w:w="1440" w:type="dxa"/>
            <w:shd w:val="clear" w:color="auto" w:fill="FFE8E1"/>
          </w:tcPr>
          <w:p w:rsidR="004B3D68" w:rsidRPr="00382CE6" w:rsidRDefault="002823FD">
            <w:pPr>
              <w:pStyle w:val="heading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納品物</w:t>
            </w:r>
          </w:p>
        </w:tc>
        <w:tc>
          <w:tcPr>
            <w:tcW w:w="1080" w:type="dxa"/>
            <w:shd w:val="clear" w:color="auto" w:fill="FFE8E1"/>
          </w:tcPr>
          <w:p w:rsidR="004B3D68" w:rsidRPr="00382CE6" w:rsidRDefault="002823FD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ステータス</w:t>
            </w:r>
          </w:p>
        </w:tc>
        <w:tc>
          <w:tcPr>
            <w:tcW w:w="2610" w:type="dxa"/>
            <w:shd w:val="clear" w:color="auto" w:fill="FFE8E1"/>
          </w:tcPr>
          <w:p w:rsidR="004B3D68" w:rsidRPr="00382CE6" w:rsidRDefault="009F7CEF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詳細</w:t>
            </w:r>
          </w:p>
        </w:tc>
        <w:tc>
          <w:tcPr>
            <w:tcW w:w="1620" w:type="dxa"/>
            <w:shd w:val="clear" w:color="auto" w:fill="FFE8E1"/>
          </w:tcPr>
          <w:p w:rsidR="004B3D68" w:rsidRPr="00382CE6" w:rsidRDefault="009F7CEF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スケジュール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br/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変更</w:t>
            </w:r>
          </w:p>
        </w:tc>
      </w:tr>
      <w:tr w:rsidR="004B3D68" w:rsidRPr="00382CE6">
        <w:tc>
          <w:tcPr>
            <w:tcW w:w="900" w:type="dxa"/>
            <w:vAlign w:val="center"/>
          </w:tcPr>
          <w:p w:rsidR="004B3D68" w:rsidRPr="00382CE6" w:rsidRDefault="008C5650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VNBD_ Software Requirement Specification</w:t>
            </w:r>
            <w:r w:rsidR="000C0D91">
              <w:rPr>
                <w:rFonts w:asciiTheme="minorEastAsia" w:eastAsiaTheme="minorEastAsia" w:hAnsiTheme="minorEastAsia"/>
              </w:rPr>
              <w:t>_v</w:t>
            </w:r>
            <w:r w:rsidR="000C0D91">
              <w:rPr>
                <w:rFonts w:asciiTheme="minorEastAsia" w:eastAsiaTheme="minorEastAsia" w:hAnsiTheme="minorEastAsia" w:hint="eastAsia"/>
                <w:lang w:eastAsia="ja-JP"/>
              </w:rPr>
              <w:t>1.0</w:t>
            </w:r>
            <w:r w:rsidR="007D50BD" w:rsidRPr="00382CE6">
              <w:rPr>
                <w:rFonts w:asciiTheme="minorEastAsia" w:eastAsiaTheme="minorEastAsia" w:hAnsiTheme="minorEastAsia"/>
              </w:rPr>
              <w:t>_EN</w:t>
            </w:r>
          </w:p>
        </w:tc>
        <w:tc>
          <w:tcPr>
            <w:tcW w:w="1710" w:type="dxa"/>
            <w:vAlign w:val="center"/>
          </w:tcPr>
          <w:p w:rsidR="004B3D68" w:rsidRPr="00382CE6" w:rsidRDefault="007D50BD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Linh</w:t>
            </w:r>
          </w:p>
        </w:tc>
        <w:tc>
          <w:tcPr>
            <w:tcW w:w="1440" w:type="dxa"/>
            <w:vAlign w:val="center"/>
          </w:tcPr>
          <w:p w:rsidR="004B3D68" w:rsidRPr="00382CE6" w:rsidRDefault="00D21CD7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 w:rsidR="000C0D91">
              <w:rPr>
                <w:rFonts w:asciiTheme="minorEastAsia" w:eastAsiaTheme="minorEastAsia" w:hAnsiTheme="minorEastAsia" w:hint="eastAsia"/>
                <w:lang w:eastAsia="ja-JP"/>
              </w:rPr>
              <w:t>10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0C0D91">
              <w:rPr>
                <w:rFonts w:asciiTheme="minorEastAsia" w:eastAsiaTheme="minorEastAsia" w:hAnsiTheme="minorEastAsia" w:hint="eastAsia"/>
                <w:lang w:eastAsia="ja-JP"/>
              </w:rPr>
              <w:t>02</w:t>
            </w:r>
            <w:r w:rsidR="007D50BD"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080" w:type="dxa"/>
            <w:vAlign w:val="center"/>
          </w:tcPr>
          <w:p w:rsidR="004B3D68" w:rsidRPr="00382CE6" w:rsidRDefault="007D50BD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4B3D68" w:rsidRPr="00382CE6" w:rsidRDefault="004B3D68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20" w:type="dxa"/>
            <w:vAlign w:val="center"/>
          </w:tcPr>
          <w:p w:rsidR="004B3D68" w:rsidRPr="00382CE6" w:rsidRDefault="004B3D68" w:rsidP="007D50BD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C84479" w:rsidRPr="00382CE6">
        <w:tc>
          <w:tcPr>
            <w:tcW w:w="90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 w:hint="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val="vi-VN"/>
              </w:rPr>
              <w:t>VNBD_Checklist_SRS</w:t>
            </w:r>
            <w:r w:rsidRPr="00382CE6">
              <w:rPr>
                <w:rFonts w:asciiTheme="minorEastAsia" w:eastAsiaTheme="minorEastAsia" w:hAnsiTheme="minorEastAsia"/>
              </w:rPr>
              <w:t xml:space="preserve"> Review_v</w:t>
            </w:r>
            <w:r w:rsidR="00B937AF">
              <w:rPr>
                <w:rFonts w:asciiTheme="minorEastAsia" w:eastAsiaTheme="minorEastAsia" w:hAnsiTheme="minorEastAsia" w:hint="eastAsia"/>
                <w:lang w:eastAsia="ja-JP"/>
              </w:rPr>
              <w:t>1.0</w:t>
            </w:r>
          </w:p>
        </w:tc>
        <w:tc>
          <w:tcPr>
            <w:tcW w:w="171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Linh</w:t>
            </w:r>
          </w:p>
        </w:tc>
        <w:tc>
          <w:tcPr>
            <w:tcW w:w="1440" w:type="dxa"/>
            <w:vAlign w:val="center"/>
          </w:tcPr>
          <w:p w:rsidR="00C84479" w:rsidRPr="00382CE6" w:rsidRDefault="000C0D91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年10月02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08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20" w:type="dxa"/>
            <w:vAlign w:val="center"/>
          </w:tcPr>
          <w:p w:rsidR="00C84479" w:rsidRPr="00382CE6" w:rsidRDefault="00C84479" w:rsidP="007D50BD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C84479" w:rsidRPr="00382CE6">
        <w:tc>
          <w:tcPr>
            <w:tcW w:w="90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  <w:lang w:val="vi-VN"/>
              </w:rPr>
              <w:t>VNBD_Flow</w:t>
            </w:r>
            <w:r w:rsidRPr="00382CE6">
              <w:rPr>
                <w:rFonts w:asciiTheme="minorEastAsia" w:eastAsiaTheme="minorEastAsia" w:hAnsiTheme="minorEastAsia"/>
              </w:rPr>
              <w:t xml:space="preserve"> of D</w:t>
            </w:r>
            <w:r w:rsidR="00B937AF">
              <w:rPr>
                <w:rFonts w:asciiTheme="minorEastAsia" w:eastAsiaTheme="minorEastAsia" w:hAnsiTheme="minorEastAsia"/>
              </w:rPr>
              <w:t>onating and Receiving Blood_v</w:t>
            </w:r>
            <w:r w:rsidR="00B937AF">
              <w:rPr>
                <w:rFonts w:asciiTheme="minorEastAsia" w:eastAsiaTheme="minorEastAsia" w:hAnsiTheme="minorEastAsia" w:hint="eastAsia"/>
                <w:lang w:eastAsia="ja-JP"/>
              </w:rPr>
              <w:t>1.0</w:t>
            </w:r>
            <w:r w:rsidRPr="00382CE6">
              <w:rPr>
                <w:rFonts w:asciiTheme="minorEastAsia" w:eastAsiaTheme="minorEastAsia" w:hAnsiTheme="minorEastAsia"/>
              </w:rPr>
              <w:t>_EN</w:t>
            </w:r>
          </w:p>
        </w:tc>
        <w:tc>
          <w:tcPr>
            <w:tcW w:w="171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>Nguyen Thi Tam</w:t>
            </w:r>
          </w:p>
        </w:tc>
        <w:tc>
          <w:tcPr>
            <w:tcW w:w="1440" w:type="dxa"/>
            <w:vAlign w:val="center"/>
          </w:tcPr>
          <w:p w:rsidR="00C84479" w:rsidRPr="00382CE6" w:rsidRDefault="000C0D91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年10月02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08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20" w:type="dxa"/>
            <w:vAlign w:val="center"/>
          </w:tcPr>
          <w:p w:rsidR="00C84479" w:rsidRPr="00382CE6" w:rsidRDefault="00C84479" w:rsidP="007D50BD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C84479" w:rsidRPr="00382CE6">
        <w:tc>
          <w:tcPr>
            <w:tcW w:w="90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  <w:lang w:val="vi-VN"/>
              </w:rPr>
              <w:t>VNBD_Progress</w:t>
            </w:r>
            <w:r w:rsidR="00B937AF">
              <w:rPr>
                <w:rFonts w:asciiTheme="minorEastAsia" w:eastAsiaTheme="minorEastAsia" w:hAnsiTheme="minorEastAsia"/>
              </w:rPr>
              <w:t xml:space="preserve"> Report 1_v</w:t>
            </w:r>
            <w:r w:rsidR="00B937AF">
              <w:rPr>
                <w:rFonts w:asciiTheme="minorEastAsia" w:eastAsiaTheme="minorEastAsia" w:hAnsiTheme="minorEastAsia" w:hint="eastAsia"/>
                <w:lang w:eastAsia="ja-JP"/>
              </w:rPr>
              <w:t>1.0</w:t>
            </w:r>
            <w:r w:rsidRPr="00382CE6">
              <w:rPr>
                <w:rFonts w:asciiTheme="minorEastAsia" w:eastAsiaTheme="minorEastAsia" w:hAnsiTheme="minorEastAsia"/>
              </w:rPr>
              <w:t>_EN</w:t>
            </w:r>
          </w:p>
        </w:tc>
        <w:tc>
          <w:tcPr>
            <w:tcW w:w="171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Linh</w:t>
            </w:r>
          </w:p>
        </w:tc>
        <w:tc>
          <w:tcPr>
            <w:tcW w:w="1440" w:type="dxa"/>
            <w:vAlign w:val="center"/>
          </w:tcPr>
          <w:p w:rsidR="00C84479" w:rsidRPr="00382CE6" w:rsidRDefault="000C0D91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年10月02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08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20" w:type="dxa"/>
            <w:vAlign w:val="center"/>
          </w:tcPr>
          <w:p w:rsidR="00C84479" w:rsidRPr="00382CE6" w:rsidRDefault="00C84479" w:rsidP="007D50BD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C84479" w:rsidRPr="00382CE6">
        <w:tc>
          <w:tcPr>
            <w:tcW w:w="90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  <w:lang w:val="vi-VN"/>
              </w:rPr>
              <w:t>VNBD_Project</w:t>
            </w:r>
            <w:r w:rsidR="00B937AF">
              <w:rPr>
                <w:rFonts w:asciiTheme="minorEastAsia" w:eastAsiaTheme="minorEastAsia" w:hAnsiTheme="minorEastAsia"/>
              </w:rPr>
              <w:t xml:space="preserve"> Plan_v</w:t>
            </w:r>
            <w:r w:rsidR="00B937AF">
              <w:rPr>
                <w:rFonts w:asciiTheme="minorEastAsia" w:eastAsiaTheme="minorEastAsia" w:hAnsiTheme="minorEastAsia" w:hint="eastAsia"/>
                <w:lang w:eastAsia="ja-JP"/>
              </w:rPr>
              <w:t>1.0</w:t>
            </w:r>
            <w:r w:rsidRPr="00382CE6">
              <w:rPr>
                <w:rFonts w:asciiTheme="minorEastAsia" w:eastAsiaTheme="minorEastAsia" w:hAnsiTheme="minorEastAsia"/>
              </w:rPr>
              <w:t>_EN</w:t>
            </w:r>
          </w:p>
        </w:tc>
        <w:tc>
          <w:tcPr>
            <w:tcW w:w="171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Linh</w:t>
            </w:r>
          </w:p>
        </w:tc>
        <w:tc>
          <w:tcPr>
            <w:tcW w:w="1440" w:type="dxa"/>
            <w:vAlign w:val="center"/>
          </w:tcPr>
          <w:p w:rsidR="00C84479" w:rsidRPr="00382CE6" w:rsidRDefault="000C0D91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年10月02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08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20" w:type="dxa"/>
            <w:vAlign w:val="center"/>
          </w:tcPr>
          <w:p w:rsidR="00C84479" w:rsidRPr="00382CE6" w:rsidRDefault="00C84479" w:rsidP="007D50BD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C84479" w:rsidRPr="00382CE6">
        <w:tc>
          <w:tcPr>
            <w:tcW w:w="90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>VNBD_Q&amp;A Management Sheet_v</w:t>
            </w:r>
            <w:r w:rsidR="00B937AF">
              <w:rPr>
                <w:rFonts w:asciiTheme="minorEastAsia" w:eastAsiaTheme="minorEastAsia" w:hAnsiTheme="minorEastAsia"/>
              </w:rPr>
              <w:lastRenderedPageBreak/>
              <w:t>1.</w:t>
            </w:r>
            <w:r w:rsidR="00B937AF">
              <w:rPr>
                <w:rFonts w:asciiTheme="minorEastAsia" w:eastAsiaTheme="minorEastAsia" w:hAnsiTheme="minorEastAsia" w:hint="eastAsia"/>
                <w:lang w:eastAsia="ja-JP"/>
              </w:rPr>
              <w:t>0</w:t>
            </w:r>
            <w:r w:rsidRPr="00382CE6">
              <w:rPr>
                <w:rFonts w:asciiTheme="minorEastAsia" w:eastAsiaTheme="minorEastAsia" w:hAnsiTheme="minorEastAsia"/>
              </w:rPr>
              <w:t>_EN</w:t>
            </w:r>
          </w:p>
        </w:tc>
        <w:tc>
          <w:tcPr>
            <w:tcW w:w="171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lastRenderedPageBreak/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Linh</w:t>
            </w:r>
          </w:p>
        </w:tc>
        <w:tc>
          <w:tcPr>
            <w:tcW w:w="1440" w:type="dxa"/>
            <w:vAlign w:val="center"/>
          </w:tcPr>
          <w:p w:rsidR="00C84479" w:rsidRPr="00382CE6" w:rsidRDefault="000C0D91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年10月02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08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20" w:type="dxa"/>
            <w:vAlign w:val="center"/>
          </w:tcPr>
          <w:p w:rsidR="00C84479" w:rsidRPr="00382CE6" w:rsidRDefault="00C84479" w:rsidP="007D50BD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C84479" w:rsidRPr="00382CE6">
        <w:tc>
          <w:tcPr>
            <w:tcW w:w="90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lastRenderedPageBreak/>
              <w:t>VNBD_Q&amp;A管理シート</w:t>
            </w:r>
            <w:r w:rsidR="00B937AF">
              <w:rPr>
                <w:rFonts w:asciiTheme="minorEastAsia" w:eastAsiaTheme="minorEastAsia" w:hAnsiTheme="minorEastAsia" w:hint="eastAsia"/>
                <w:lang w:eastAsia="ja-JP"/>
              </w:rPr>
              <w:t>_v1.0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_JP</w:t>
            </w:r>
          </w:p>
        </w:tc>
        <w:tc>
          <w:tcPr>
            <w:tcW w:w="171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Linh</w:t>
            </w:r>
          </w:p>
        </w:tc>
        <w:tc>
          <w:tcPr>
            <w:tcW w:w="1440" w:type="dxa"/>
            <w:vAlign w:val="center"/>
          </w:tcPr>
          <w:p w:rsidR="00C84479" w:rsidRPr="00382CE6" w:rsidRDefault="000C0D91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年10月02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08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C84479" w:rsidRPr="00382CE6" w:rsidRDefault="00C84479" w:rsidP="007D50BD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</w:tr>
      <w:tr w:rsidR="00C84479" w:rsidRPr="00382CE6">
        <w:tc>
          <w:tcPr>
            <w:tcW w:w="90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VNBD_Risk And Issue_Management_v1.0</w:t>
            </w:r>
          </w:p>
        </w:tc>
        <w:tc>
          <w:tcPr>
            <w:tcW w:w="171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Linh</w:t>
            </w:r>
          </w:p>
        </w:tc>
        <w:tc>
          <w:tcPr>
            <w:tcW w:w="1440" w:type="dxa"/>
            <w:vAlign w:val="center"/>
          </w:tcPr>
          <w:p w:rsidR="00C84479" w:rsidRPr="00382CE6" w:rsidRDefault="000C0D91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年10月02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08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C84479" w:rsidRPr="00382CE6" w:rsidRDefault="00C84479" w:rsidP="007D50BD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</w:tr>
      <w:tr w:rsidR="00C84479" w:rsidRPr="00382CE6">
        <w:tc>
          <w:tcPr>
            <w:tcW w:w="90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VNBD_プロジェクト進捗報告書</w:t>
            </w:r>
            <w:r w:rsidR="00B937AF">
              <w:rPr>
                <w:rFonts w:asciiTheme="minorEastAsia" w:eastAsiaTheme="minorEastAsia" w:hAnsiTheme="minorEastAsia" w:hint="eastAsia"/>
                <w:lang w:eastAsia="ja-JP"/>
              </w:rPr>
              <w:t>_v1.0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_JP</w:t>
            </w:r>
          </w:p>
        </w:tc>
        <w:tc>
          <w:tcPr>
            <w:tcW w:w="171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/>
              </w:rPr>
              <w:t>Linh</w:t>
            </w:r>
          </w:p>
        </w:tc>
        <w:tc>
          <w:tcPr>
            <w:tcW w:w="1440" w:type="dxa"/>
            <w:vAlign w:val="center"/>
          </w:tcPr>
          <w:p w:rsidR="00C84479" w:rsidRPr="00382CE6" w:rsidRDefault="000C0D91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年10月02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108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完成</w:t>
            </w:r>
          </w:p>
        </w:tc>
        <w:tc>
          <w:tcPr>
            <w:tcW w:w="261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C84479" w:rsidRPr="00382CE6" w:rsidRDefault="00C84479" w:rsidP="007D50BD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</w:tr>
      <w:tr w:rsidR="00C84479" w:rsidRPr="00382CE6">
        <w:tc>
          <w:tcPr>
            <w:tcW w:w="90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PHPのトレーニング</w:t>
            </w:r>
          </w:p>
        </w:tc>
        <w:tc>
          <w:tcPr>
            <w:tcW w:w="171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Le Huy Hoang</w:t>
            </w:r>
          </w:p>
        </w:tc>
        <w:tc>
          <w:tcPr>
            <w:tcW w:w="144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進捗の中</w:t>
            </w:r>
            <w:r w:rsidR="00D02607">
              <w:rPr>
                <w:rFonts w:asciiTheme="minorEastAsia" w:eastAsiaTheme="minorEastAsia" w:hAnsiTheme="minorEastAsia"/>
                <w:lang w:eastAsia="ja-JP"/>
              </w:rPr>
              <w:t>(10%)</w:t>
            </w:r>
          </w:p>
        </w:tc>
        <w:tc>
          <w:tcPr>
            <w:tcW w:w="261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C84479" w:rsidRPr="00382CE6" w:rsidRDefault="00C84479" w:rsidP="007D50BD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</w:tr>
      <w:tr w:rsidR="00C84479" w:rsidRPr="00382CE6">
        <w:tc>
          <w:tcPr>
            <w:tcW w:w="90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PHPのトレーニング</w:t>
            </w:r>
          </w:p>
        </w:tc>
        <w:tc>
          <w:tcPr>
            <w:tcW w:w="171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 xml:space="preserve">Nguyen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Manh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t xml:space="preserve">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Cuong</w:t>
            </w:r>
          </w:p>
        </w:tc>
        <w:tc>
          <w:tcPr>
            <w:tcW w:w="144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:rsidR="00C84479" w:rsidRPr="00382CE6" w:rsidRDefault="00C84479" w:rsidP="006960B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進捗の中</w:t>
            </w:r>
            <w:r w:rsidR="00D02607">
              <w:rPr>
                <w:rFonts w:asciiTheme="minorEastAsia" w:eastAsiaTheme="minorEastAsia" w:hAnsiTheme="minorEastAsia"/>
                <w:lang w:eastAsia="ja-JP"/>
              </w:rPr>
              <w:t>(10%)</w:t>
            </w:r>
          </w:p>
        </w:tc>
        <w:tc>
          <w:tcPr>
            <w:tcW w:w="261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C84479" w:rsidRPr="00382CE6" w:rsidRDefault="00C84479" w:rsidP="007D50BD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</w:tr>
      <w:tr w:rsidR="000C0D91" w:rsidRPr="00382CE6">
        <w:tc>
          <w:tcPr>
            <w:tcW w:w="900" w:type="dxa"/>
            <w:vAlign w:val="center"/>
          </w:tcPr>
          <w:p w:rsidR="000C0D91" w:rsidRPr="00382CE6" w:rsidRDefault="000C0D91">
            <w:pPr>
              <w:pStyle w:val="Bang"/>
              <w:rPr>
                <w:rFonts w:asciiTheme="minorEastAsia" w:eastAsiaTheme="minorEastAsia" w:hAnsiTheme="minorEastAsia" w:hint="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PHPのトレーニング</w:t>
            </w:r>
          </w:p>
        </w:tc>
        <w:tc>
          <w:tcPr>
            <w:tcW w:w="1710" w:type="dxa"/>
            <w:vAlign w:val="center"/>
          </w:tcPr>
          <w:p w:rsidR="000C0D91" w:rsidRPr="00382CE6" w:rsidRDefault="000C0D91" w:rsidP="006960B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Pham Hung Cuong</w:t>
            </w:r>
          </w:p>
        </w:tc>
        <w:tc>
          <w:tcPr>
            <w:tcW w:w="1440" w:type="dxa"/>
            <w:vAlign w:val="center"/>
          </w:tcPr>
          <w:p w:rsidR="000C0D91" w:rsidRPr="00382CE6" w:rsidRDefault="000C0D91" w:rsidP="006960B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:rsidR="000C0D91" w:rsidRPr="00382CE6" w:rsidRDefault="000C0D91" w:rsidP="006960B9">
            <w:pPr>
              <w:pStyle w:val="Bang"/>
              <w:rPr>
                <w:rFonts w:asciiTheme="minorEastAsia" w:eastAsiaTheme="minorEastAsia" w:hAnsiTheme="minorEastAsia" w:hint="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進捗の中</w:t>
            </w:r>
            <w:r>
              <w:rPr>
                <w:rFonts w:asciiTheme="minorEastAsia" w:eastAsiaTheme="minorEastAsia" w:hAnsiTheme="minorEastAsia"/>
                <w:lang w:eastAsia="ja-JP"/>
              </w:rPr>
              <w:t>(10%)</w:t>
            </w:r>
          </w:p>
        </w:tc>
        <w:tc>
          <w:tcPr>
            <w:tcW w:w="2610" w:type="dxa"/>
            <w:vAlign w:val="center"/>
          </w:tcPr>
          <w:p w:rsidR="000C0D91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0C0D91" w:rsidRPr="00382CE6" w:rsidRDefault="000C0D91" w:rsidP="007D50BD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</w:tr>
    </w:tbl>
    <w:p w:rsidR="004B3D68" w:rsidRPr="00382CE6" w:rsidRDefault="00217F45">
      <w:pPr>
        <w:pStyle w:val="Heading1"/>
        <w:rPr>
          <w:rFonts w:asciiTheme="minorEastAsia" w:eastAsiaTheme="minorEastAsia" w:hAnsiTheme="minorEastAsia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/>
      </w:tblPr>
      <w:tblGrid>
        <w:gridCol w:w="2790"/>
        <w:gridCol w:w="1890"/>
        <w:gridCol w:w="2520"/>
        <w:gridCol w:w="2160"/>
      </w:tblGrid>
      <w:tr w:rsidR="00C84479" w:rsidRPr="00382CE6" w:rsidTr="00C84479">
        <w:tc>
          <w:tcPr>
            <w:tcW w:w="2790" w:type="dxa"/>
            <w:shd w:val="clear" w:color="auto" w:fill="FFE8E1"/>
          </w:tcPr>
          <w:p w:rsidR="00C84479" w:rsidRPr="00382CE6" w:rsidRDefault="00C84479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タスク</w:t>
            </w:r>
          </w:p>
        </w:tc>
        <w:tc>
          <w:tcPr>
            <w:tcW w:w="1890" w:type="dxa"/>
            <w:shd w:val="clear" w:color="auto" w:fill="FFE8E1"/>
          </w:tcPr>
          <w:p w:rsidR="00C84479" w:rsidRPr="00382CE6" w:rsidRDefault="00C84479">
            <w:pPr>
              <w:pStyle w:val="heading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責任者</w:t>
            </w:r>
          </w:p>
        </w:tc>
        <w:tc>
          <w:tcPr>
            <w:tcW w:w="2520" w:type="dxa"/>
            <w:shd w:val="clear" w:color="auto" w:fill="FFE8E1"/>
          </w:tcPr>
          <w:p w:rsidR="00C84479" w:rsidRPr="00382CE6" w:rsidRDefault="00C84479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納品物</w:t>
            </w:r>
          </w:p>
        </w:tc>
        <w:tc>
          <w:tcPr>
            <w:tcW w:w="2160" w:type="dxa"/>
            <w:shd w:val="clear" w:color="auto" w:fill="FFE8E1"/>
          </w:tcPr>
          <w:p w:rsidR="00C84479" w:rsidRPr="00382CE6" w:rsidRDefault="00C84479">
            <w:pPr>
              <w:pStyle w:val="headingbang"/>
              <w:rPr>
                <w:rFonts w:asciiTheme="minorEastAsia" w:eastAsiaTheme="minorEastAsia" w:hAnsiTheme="minorEastAsia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終了予定日</w:t>
            </w:r>
          </w:p>
        </w:tc>
      </w:tr>
      <w:tr w:rsidR="00C84479" w:rsidRPr="00382CE6" w:rsidTr="00C84479">
        <w:tc>
          <w:tcPr>
            <w:tcW w:w="279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PHPのトレーニング</w:t>
            </w:r>
          </w:p>
        </w:tc>
        <w:tc>
          <w:tcPr>
            <w:tcW w:w="1890" w:type="dxa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 xml:space="preserve">Nguyen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Manh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t xml:space="preserve">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Cuong</w:t>
            </w:r>
          </w:p>
        </w:tc>
        <w:tc>
          <w:tcPr>
            <w:tcW w:w="252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2160" w:type="dxa"/>
            <w:vAlign w:val="center"/>
          </w:tcPr>
          <w:p w:rsidR="00C84479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11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01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  <w:tr w:rsidR="00C84479" w:rsidRPr="00382CE6" w:rsidTr="00C84479">
        <w:tc>
          <w:tcPr>
            <w:tcW w:w="279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PHPのトレーニング</w:t>
            </w:r>
          </w:p>
        </w:tc>
        <w:tc>
          <w:tcPr>
            <w:tcW w:w="1890" w:type="dxa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Le Huy Hoang</w:t>
            </w:r>
          </w:p>
        </w:tc>
        <w:tc>
          <w:tcPr>
            <w:tcW w:w="252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2160" w:type="dxa"/>
            <w:vAlign w:val="center"/>
          </w:tcPr>
          <w:p w:rsidR="00C84479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11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01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  <w:tr w:rsidR="000C0D91" w:rsidRPr="00382CE6" w:rsidTr="00C84479">
        <w:tc>
          <w:tcPr>
            <w:tcW w:w="2790" w:type="dxa"/>
            <w:vAlign w:val="center"/>
          </w:tcPr>
          <w:p w:rsidR="000C0D91" w:rsidRPr="00382CE6" w:rsidRDefault="000C0D91">
            <w:pPr>
              <w:pStyle w:val="Bang"/>
              <w:rPr>
                <w:rFonts w:asciiTheme="minorEastAsia" w:eastAsiaTheme="minorEastAsia" w:hAnsiTheme="minorEastAsia" w:hint="eastAsia"/>
                <w:lang w:eastAsia="ja-JP"/>
              </w:rPr>
            </w:pP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PHPのトレーニング</w:t>
            </w:r>
          </w:p>
        </w:tc>
        <w:tc>
          <w:tcPr>
            <w:tcW w:w="1890" w:type="dxa"/>
          </w:tcPr>
          <w:p w:rsidR="000C0D91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Pham Hung Cuong</w:t>
            </w:r>
          </w:p>
        </w:tc>
        <w:tc>
          <w:tcPr>
            <w:tcW w:w="2520" w:type="dxa"/>
            <w:vAlign w:val="center"/>
          </w:tcPr>
          <w:p w:rsidR="000C0D91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2160" w:type="dxa"/>
            <w:vAlign w:val="center"/>
          </w:tcPr>
          <w:p w:rsidR="000C0D91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11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01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  <w:tr w:rsidR="00C84479" w:rsidRPr="00382CE6" w:rsidTr="00C84479">
        <w:tc>
          <w:tcPr>
            <w:tcW w:w="279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VNBD_</w:t>
            </w:r>
            <w:hyperlink r:id="rId8" w:history="1">
              <w:r w:rsidRPr="00382CE6">
                <w:rPr>
                  <w:rFonts w:asciiTheme="minorEastAsia" w:eastAsiaTheme="minorEastAsia" w:hAnsiTheme="minorEastAsia"/>
                  <w:lang w:val="vi-VN" w:eastAsia="ja-JP"/>
                </w:rPr>
                <w:t>Screen</w:t>
              </w:r>
              <w:r w:rsidR="00382CE6" w:rsidRPr="00382CE6">
                <w:rPr>
                  <w:rFonts w:asciiTheme="minorEastAsia" w:eastAsiaTheme="minorEastAsia" w:hAnsiTheme="minorEastAsia"/>
                  <w:lang w:eastAsia="ja-JP"/>
                </w:rPr>
                <w:t xml:space="preserve"> D</w:t>
              </w:r>
              <w:r w:rsidRPr="00382CE6">
                <w:rPr>
                  <w:rFonts w:asciiTheme="minorEastAsia" w:eastAsiaTheme="minorEastAsia" w:hAnsiTheme="minorEastAsia"/>
                  <w:lang w:eastAsia="ja-JP"/>
                </w:rPr>
                <w:t>esign</w:t>
              </w:r>
            </w:hyperlink>
            <w:r w:rsidRPr="00382CE6">
              <w:rPr>
                <w:rFonts w:asciiTheme="minorEastAsia" w:eastAsiaTheme="minorEastAsia" w:hAnsiTheme="minorEastAsia"/>
                <w:lang w:eastAsia="ja-JP"/>
              </w:rPr>
              <w:t>_v1.0_EN</w:t>
            </w:r>
          </w:p>
        </w:tc>
        <w:tc>
          <w:tcPr>
            <w:tcW w:w="1890" w:type="dxa"/>
          </w:tcPr>
          <w:p w:rsidR="00C84479" w:rsidRPr="00382CE6" w:rsidRDefault="00382CE6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 xml:space="preserve">Pham Hung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Cuong</w:t>
            </w:r>
          </w:p>
        </w:tc>
        <w:tc>
          <w:tcPr>
            <w:tcW w:w="2520" w:type="dxa"/>
            <w:vAlign w:val="center"/>
          </w:tcPr>
          <w:p w:rsidR="00C84479" w:rsidRPr="00382CE6" w:rsidRDefault="00D21CD7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0C0D91">
              <w:rPr>
                <w:rFonts w:asciiTheme="minorEastAsia" w:eastAsiaTheme="minorEastAsia" w:hAnsiTheme="minorEastAsia" w:hint="eastAsia"/>
                <w:lang w:eastAsia="ja-JP"/>
              </w:rPr>
              <w:t>14</w:t>
            </w:r>
            <w:r w:rsidR="00382CE6"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2160" w:type="dxa"/>
            <w:vAlign w:val="center"/>
          </w:tcPr>
          <w:p w:rsidR="00C84479" w:rsidRPr="00382CE6" w:rsidRDefault="00D21CD7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 w:rsidR="000C0D91">
              <w:rPr>
                <w:rFonts w:asciiTheme="minorEastAsia" w:eastAsiaTheme="minorEastAsia" w:hAnsiTheme="minorEastAsia" w:hint="eastAsia"/>
                <w:lang w:eastAsia="ja-JP"/>
              </w:rPr>
              <w:t>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  <w:tr w:rsidR="00C84479" w:rsidRPr="00382CE6" w:rsidTr="00C84479">
        <w:tc>
          <w:tcPr>
            <w:tcW w:w="2790" w:type="dxa"/>
            <w:vAlign w:val="center"/>
          </w:tcPr>
          <w:p w:rsidR="00C84479" w:rsidRPr="00382CE6" w:rsidRDefault="00C84479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VNBD_</w:t>
            </w:r>
            <w:r w:rsidR="00382CE6" w:rsidRPr="00382CE6">
              <w:rPr>
                <w:rFonts w:asciiTheme="minorEastAsia" w:eastAsiaTheme="minorEastAsia" w:hAnsiTheme="minorEastAsia"/>
                <w:lang w:val="vi-VN" w:eastAsia="ja-JP"/>
              </w:rPr>
              <w:t xml:space="preserve">Architecture </w:t>
            </w:r>
            <w:r w:rsidR="00382CE6" w:rsidRPr="00382CE6">
              <w:rPr>
                <w:rFonts w:asciiTheme="minorEastAsia" w:eastAsiaTheme="minorEastAsia" w:hAnsiTheme="minorEastAsia"/>
                <w:lang w:eastAsia="ja-JP"/>
              </w:rPr>
              <w:t>D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esign</w:t>
            </w:r>
            <w:r w:rsidR="00382CE6" w:rsidRPr="00382CE6">
              <w:rPr>
                <w:rFonts w:asciiTheme="minorEastAsia" w:eastAsiaTheme="minorEastAsia" w:hAnsiTheme="minorEastAsia"/>
                <w:lang w:eastAsia="ja-JP"/>
              </w:rPr>
              <w:t>_v1.0_EN</w:t>
            </w:r>
          </w:p>
        </w:tc>
        <w:tc>
          <w:tcPr>
            <w:tcW w:w="1890" w:type="dxa"/>
          </w:tcPr>
          <w:p w:rsidR="00C84479" w:rsidRPr="00382CE6" w:rsidRDefault="00382CE6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 xml:space="preserve">Nguyen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Manh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t xml:space="preserve">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Cuong</w:t>
            </w:r>
          </w:p>
        </w:tc>
        <w:tc>
          <w:tcPr>
            <w:tcW w:w="2520" w:type="dxa"/>
            <w:vAlign w:val="center"/>
          </w:tcPr>
          <w:p w:rsidR="00C84479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14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2160" w:type="dxa"/>
            <w:vAlign w:val="center"/>
          </w:tcPr>
          <w:p w:rsidR="00C84479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  <w:tr w:rsidR="00C84479" w:rsidRPr="00382CE6" w:rsidTr="00C84479">
        <w:tc>
          <w:tcPr>
            <w:tcW w:w="2790" w:type="dxa"/>
            <w:vAlign w:val="center"/>
          </w:tcPr>
          <w:p w:rsidR="00C84479" w:rsidRPr="00382CE6" w:rsidRDefault="00382CE6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VNBD_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 xml:space="preserve">Database 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t>D</w:t>
            </w:r>
            <w:r w:rsidR="00C84479" w:rsidRPr="00382CE6">
              <w:rPr>
                <w:rFonts w:asciiTheme="minorEastAsia" w:eastAsiaTheme="minorEastAsia" w:hAnsiTheme="minorEastAsia"/>
                <w:lang w:val="vi-VN" w:eastAsia="ja-JP"/>
              </w:rPr>
              <w:t>esign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t>_v1.0_EN</w:t>
            </w:r>
          </w:p>
        </w:tc>
        <w:tc>
          <w:tcPr>
            <w:tcW w:w="1890" w:type="dxa"/>
          </w:tcPr>
          <w:p w:rsidR="00C84479" w:rsidRPr="00382CE6" w:rsidRDefault="00382CE6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 xml:space="preserve">Nguyen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Manh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t xml:space="preserve">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Cuong</w:t>
            </w:r>
          </w:p>
        </w:tc>
        <w:tc>
          <w:tcPr>
            <w:tcW w:w="2520" w:type="dxa"/>
            <w:vAlign w:val="center"/>
          </w:tcPr>
          <w:p w:rsidR="00C84479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14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2160" w:type="dxa"/>
            <w:vAlign w:val="center"/>
          </w:tcPr>
          <w:p w:rsidR="00C84479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  <w:tr w:rsidR="00C84479" w:rsidRPr="00382CE6" w:rsidTr="00C84479">
        <w:tc>
          <w:tcPr>
            <w:tcW w:w="2790" w:type="dxa"/>
            <w:vAlign w:val="center"/>
          </w:tcPr>
          <w:p w:rsidR="00C84479" w:rsidRPr="00382CE6" w:rsidRDefault="00382CE6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VNBD_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 xml:space="preserve">Progress 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t>R</w:t>
            </w:r>
            <w:r w:rsidR="00C84479" w:rsidRPr="00382CE6">
              <w:rPr>
                <w:rFonts w:asciiTheme="minorEastAsia" w:eastAsiaTheme="minorEastAsia" w:hAnsiTheme="minorEastAsia"/>
                <w:lang w:val="vi-VN" w:eastAsia="ja-JP"/>
              </w:rPr>
              <w:t>eport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t>_v1.0_EN</w:t>
            </w:r>
          </w:p>
        </w:tc>
        <w:tc>
          <w:tcPr>
            <w:tcW w:w="1890" w:type="dxa"/>
          </w:tcPr>
          <w:p w:rsidR="00C84479" w:rsidRPr="00382CE6" w:rsidRDefault="00382CE6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Linh</w:t>
            </w:r>
          </w:p>
        </w:tc>
        <w:tc>
          <w:tcPr>
            <w:tcW w:w="2520" w:type="dxa"/>
            <w:vAlign w:val="center"/>
          </w:tcPr>
          <w:p w:rsidR="00C84479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14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2160" w:type="dxa"/>
            <w:vAlign w:val="center"/>
          </w:tcPr>
          <w:p w:rsidR="00C84479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  <w:tr w:rsidR="00382CE6" w:rsidRPr="00382CE6" w:rsidTr="00C84479">
        <w:tc>
          <w:tcPr>
            <w:tcW w:w="2790" w:type="dxa"/>
            <w:vAlign w:val="center"/>
          </w:tcPr>
          <w:p w:rsidR="00382CE6" w:rsidRPr="00382CE6" w:rsidRDefault="00382CE6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>VNBD_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 xml:space="preserve">Progress 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t>R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eport</w:t>
            </w:r>
            <w:r w:rsidRPr="00382CE6">
              <w:rPr>
                <w:rFonts w:asciiTheme="minorEastAsia" w:eastAsiaTheme="minorEastAsia" w:hAnsiTheme="minorEastAsia"/>
                <w:lang w:eastAsia="ja-JP"/>
              </w:rPr>
              <w:t>_v1.0_JP</w:t>
            </w:r>
          </w:p>
        </w:tc>
        <w:tc>
          <w:tcPr>
            <w:tcW w:w="1890" w:type="dxa"/>
          </w:tcPr>
          <w:p w:rsidR="00382CE6" w:rsidRPr="00382CE6" w:rsidRDefault="00382CE6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382CE6">
              <w:rPr>
                <w:rFonts w:asciiTheme="minorEastAsia" w:eastAsiaTheme="minorEastAsia" w:hAnsiTheme="minorEastAsia"/>
                <w:lang w:eastAsia="ja-JP"/>
              </w:rPr>
              <w:t xml:space="preserve">Ngo Tran </w:t>
            </w:r>
            <w:r w:rsidRPr="00382CE6">
              <w:rPr>
                <w:rFonts w:asciiTheme="minorEastAsia" w:eastAsiaTheme="minorEastAsia" w:hAnsiTheme="minorEastAsia"/>
                <w:lang w:val="vi-VN" w:eastAsia="ja-JP"/>
              </w:rPr>
              <w:t>Linh</w:t>
            </w:r>
          </w:p>
        </w:tc>
        <w:tc>
          <w:tcPr>
            <w:tcW w:w="2520" w:type="dxa"/>
            <w:vAlign w:val="center"/>
          </w:tcPr>
          <w:p w:rsidR="00382CE6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14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  <w:tc>
          <w:tcPr>
            <w:tcW w:w="2160" w:type="dxa"/>
            <w:vAlign w:val="center"/>
          </w:tcPr>
          <w:p w:rsidR="00382CE6" w:rsidRPr="00382CE6" w:rsidRDefault="000C0D91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  <w:lang w:eastAsia="ja-JP"/>
              </w:rPr>
              <w:t>2013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年</w:t>
            </w:r>
            <w:r>
              <w:rPr>
                <w:rFonts w:asciiTheme="minorEastAsia" w:eastAsiaTheme="minorEastAsia" w:hAnsiTheme="minorEastAsia"/>
                <w:lang w:eastAsia="ja-JP"/>
              </w:rPr>
              <w:t>10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月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13</w:t>
            </w:r>
            <w:r w:rsidRPr="00382CE6">
              <w:rPr>
                <w:rFonts w:asciiTheme="minorEastAsia" w:eastAsiaTheme="minorEastAsia" w:hAnsiTheme="minorEastAsia" w:hint="eastAsia"/>
                <w:lang w:eastAsia="ja-JP"/>
              </w:rPr>
              <w:t>日</w:t>
            </w:r>
          </w:p>
        </w:tc>
      </w:tr>
    </w:tbl>
    <w:p w:rsidR="004B3D68" w:rsidRPr="00382CE6" w:rsidRDefault="00217F45" w:rsidP="00382CE6">
      <w:pPr>
        <w:pStyle w:val="Heading1"/>
        <w:rPr>
          <w:rFonts w:asciiTheme="minorEastAsia" w:eastAsiaTheme="minorEastAsia" w:hAnsiTheme="minorEastAsia"/>
        </w:rPr>
      </w:pPr>
      <w:r w:rsidRPr="00382CE6">
        <w:rPr>
          <w:rFonts w:asciiTheme="minorEastAsia" w:eastAsiaTheme="minorEastAsia" w:hAnsiTheme="minorEastAsia" w:hint="eastAsia"/>
          <w:lang w:eastAsia="ja-JP"/>
        </w:rPr>
        <w:t>問題、提案</w:t>
      </w:r>
    </w:p>
    <w:p w:rsidR="004B3D68" w:rsidRDefault="00382CE6" w:rsidP="00382CE6">
      <w:pPr>
        <w:pStyle w:val="Content"/>
        <w:ind w:left="0" w:right="1410"/>
        <w:jc w:val="right"/>
        <w:rPr>
          <w:rFonts w:asciiTheme="minorEastAsia" w:eastAsiaTheme="minorEastAsia" w:hAnsiTheme="minorEastAsia"/>
          <w:b/>
          <w:i/>
          <w:lang w:eastAsia="ja-JP"/>
        </w:rPr>
      </w:pPr>
      <w:r>
        <w:rPr>
          <w:rFonts w:asciiTheme="minorEastAsia" w:eastAsiaTheme="minorEastAsia" w:hAnsiTheme="minorEastAsia"/>
          <w:b/>
          <w:i/>
          <w:lang w:eastAsia="ja-JP"/>
        </w:rPr>
        <w:lastRenderedPageBreak/>
        <w:t xml:space="preserve">     </w:t>
      </w:r>
      <w:r w:rsidR="00217F45" w:rsidRPr="00382CE6">
        <w:rPr>
          <w:rFonts w:asciiTheme="minorEastAsia" w:eastAsiaTheme="minorEastAsia" w:hAnsiTheme="minorEastAsia" w:hint="eastAsia"/>
          <w:b/>
          <w:i/>
          <w:lang w:eastAsia="ja-JP"/>
        </w:rPr>
        <w:t>作成者</w:t>
      </w:r>
    </w:p>
    <w:p w:rsidR="00382CE6" w:rsidRPr="00382CE6" w:rsidRDefault="00D21CD7" w:rsidP="00382CE6">
      <w:pPr>
        <w:pStyle w:val="Content"/>
        <w:ind w:left="0" w:right="1350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Ngo Tran </w:t>
      </w:r>
      <w:r w:rsidRPr="00D21CD7">
        <w:rPr>
          <w:rFonts w:asciiTheme="minorEastAsia" w:eastAsiaTheme="minorEastAsia" w:hAnsiTheme="minorEastAsia"/>
          <w:lang w:val="vi-VN"/>
        </w:rPr>
        <w:t>Linh</w:t>
      </w:r>
      <w:r>
        <w:rPr>
          <w:rFonts w:asciiTheme="minorEastAsia" w:eastAsiaTheme="minorEastAsia" w:hAnsiTheme="minorEastAsia"/>
        </w:rPr>
        <w:t xml:space="preserve"> - PM</w:t>
      </w:r>
    </w:p>
    <w:p w:rsidR="00382CE6" w:rsidRPr="00382CE6" w:rsidRDefault="00382CE6" w:rsidP="00382CE6">
      <w:pPr>
        <w:pStyle w:val="Content"/>
        <w:ind w:left="0" w:right="1410"/>
        <w:jc w:val="right"/>
        <w:rPr>
          <w:rFonts w:asciiTheme="minorEastAsia" w:eastAsiaTheme="minorEastAsia" w:hAnsiTheme="minorEastAsia"/>
          <w:b/>
          <w:i/>
        </w:rPr>
      </w:pPr>
    </w:p>
    <w:p w:rsidR="004B3D68" w:rsidRPr="00382CE6" w:rsidRDefault="004B3D68">
      <w:pPr>
        <w:rPr>
          <w:rFonts w:asciiTheme="minorEastAsia" w:eastAsiaTheme="minorEastAsia" w:hAnsiTheme="minorEastAsia"/>
        </w:rPr>
      </w:pPr>
    </w:p>
    <w:sectPr w:rsidR="004B3D68" w:rsidRPr="00382CE6" w:rsidSect="003B6919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5E4" w:rsidRDefault="00FE65E4">
      <w:r>
        <w:separator/>
      </w:r>
    </w:p>
  </w:endnote>
  <w:endnote w:type="continuationSeparator" w:id="0">
    <w:p w:rsidR="00FE65E4" w:rsidRDefault="00FE65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 w:rsidR="003E039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E0390">
      <w:rPr>
        <w:rStyle w:val="PageNumber"/>
      </w:rPr>
      <w:fldChar w:fldCharType="separate"/>
    </w:r>
    <w:r w:rsidR="00B937AF">
      <w:rPr>
        <w:rStyle w:val="PageNumber"/>
        <w:noProof/>
      </w:rPr>
      <w:t>4</w:t>
    </w:r>
    <w:r w:rsidR="003E0390">
      <w:rPr>
        <w:rStyle w:val="PageNumber"/>
      </w:rPr>
      <w:fldChar w:fldCharType="end"/>
    </w:r>
    <w:r>
      <w:rPr>
        <w:rStyle w:val="PageNumber"/>
      </w:rPr>
      <w:t>/</w:t>
    </w:r>
    <w:r w:rsidR="003E0390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3E0390">
      <w:rPr>
        <w:rStyle w:val="PageNumber"/>
      </w:rPr>
      <w:fldChar w:fldCharType="separate"/>
    </w:r>
    <w:r w:rsidR="00B937AF">
      <w:rPr>
        <w:rStyle w:val="PageNumber"/>
        <w:noProof/>
      </w:rPr>
      <w:t>4</w:t>
    </w:r>
    <w:r w:rsidR="003E0390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5E4" w:rsidRDefault="00FE65E4">
      <w:r>
        <w:separator/>
      </w:r>
    </w:p>
  </w:footnote>
  <w:footnote w:type="continuationSeparator" w:id="0">
    <w:p w:rsidR="00FE65E4" w:rsidRDefault="00FE65E4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536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94622B"/>
    <w:rsid w:val="0000617E"/>
    <w:rsid w:val="00042655"/>
    <w:rsid w:val="00051E03"/>
    <w:rsid w:val="0005653E"/>
    <w:rsid w:val="000C0D91"/>
    <w:rsid w:val="00180D9D"/>
    <w:rsid w:val="001E3709"/>
    <w:rsid w:val="00217F45"/>
    <w:rsid w:val="002823FD"/>
    <w:rsid w:val="002A503B"/>
    <w:rsid w:val="0030399A"/>
    <w:rsid w:val="003323D4"/>
    <w:rsid w:val="00382CE6"/>
    <w:rsid w:val="003840BC"/>
    <w:rsid w:val="003B50ED"/>
    <w:rsid w:val="003B6919"/>
    <w:rsid w:val="003E0390"/>
    <w:rsid w:val="004A4218"/>
    <w:rsid w:val="004B3D68"/>
    <w:rsid w:val="005610E8"/>
    <w:rsid w:val="0059001F"/>
    <w:rsid w:val="005A4A75"/>
    <w:rsid w:val="005E29AA"/>
    <w:rsid w:val="006A0499"/>
    <w:rsid w:val="006A545C"/>
    <w:rsid w:val="006D0F23"/>
    <w:rsid w:val="006F6A67"/>
    <w:rsid w:val="0073798B"/>
    <w:rsid w:val="007D50BD"/>
    <w:rsid w:val="00882DE3"/>
    <w:rsid w:val="008C5650"/>
    <w:rsid w:val="00937088"/>
    <w:rsid w:val="0094622B"/>
    <w:rsid w:val="0094749C"/>
    <w:rsid w:val="00990DE8"/>
    <w:rsid w:val="009F7CEF"/>
    <w:rsid w:val="00A7285E"/>
    <w:rsid w:val="00AE2032"/>
    <w:rsid w:val="00B55BCC"/>
    <w:rsid w:val="00B937AF"/>
    <w:rsid w:val="00B95BBA"/>
    <w:rsid w:val="00C04DC6"/>
    <w:rsid w:val="00C84479"/>
    <w:rsid w:val="00D02607"/>
    <w:rsid w:val="00D02F7F"/>
    <w:rsid w:val="00D21CD7"/>
    <w:rsid w:val="00DA31BE"/>
    <w:rsid w:val="00E0475D"/>
    <w:rsid w:val="00E15445"/>
    <w:rsid w:val="00EB4AA0"/>
    <w:rsid w:val="00EE52E8"/>
    <w:rsid w:val="00F16DD6"/>
    <w:rsid w:val="00F217A1"/>
    <w:rsid w:val="00FA6192"/>
    <w:rsid w:val="00FB7370"/>
    <w:rsid w:val="00FC62CB"/>
    <w:rsid w:val="00FD37B2"/>
    <w:rsid w:val="00FE6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919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3B6919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3B6919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3B6919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B6919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3B6919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3B6919"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3B6919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3B6919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B6919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3B6919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3B6919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3B6919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3B6919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3B6919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3B6919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3B6919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3B6919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3B6919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3B6919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3B6919"/>
    <w:pPr>
      <w:numPr>
        <w:numId w:val="4"/>
      </w:numPr>
      <w:jc w:val="both"/>
    </w:pPr>
  </w:style>
  <w:style w:type="paragraph" w:customStyle="1" w:styleId="NVCI">
    <w:name w:val="N_VCI"/>
    <w:basedOn w:val="Normal"/>
    <w:rsid w:val="003B6919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3B6919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3B6919"/>
    <w:rPr>
      <w:b/>
      <w:i/>
      <w:color w:val="800080"/>
    </w:rPr>
  </w:style>
  <w:style w:type="paragraph" w:customStyle="1" w:styleId="NormalJob">
    <w:name w:val="NormalJob"/>
    <w:basedOn w:val="Normal"/>
    <w:rsid w:val="003B6919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3B6919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3B6919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3B6919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3B6919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3B6919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3B6919"/>
    <w:rPr>
      <w:vertAlign w:val="superscript"/>
    </w:rPr>
  </w:style>
  <w:style w:type="paragraph" w:styleId="Caption">
    <w:name w:val="caption"/>
    <w:basedOn w:val="Normal"/>
    <w:next w:val="Normal"/>
    <w:qFormat/>
    <w:rsid w:val="003B6919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3B6919"/>
    <w:rPr>
      <w:rFonts w:ascii=".VnArial" w:hAnsi=".VnArial"/>
      <w:sz w:val="16"/>
    </w:rPr>
  </w:style>
  <w:style w:type="paragraph" w:styleId="Footer">
    <w:name w:val="footer"/>
    <w:basedOn w:val="Normal"/>
    <w:autoRedefine/>
    <w:rsid w:val="003B6919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3B6919"/>
  </w:style>
  <w:style w:type="paragraph" w:customStyle="1" w:styleId="Content">
    <w:name w:val="Content"/>
    <w:basedOn w:val="Normal"/>
    <w:rsid w:val="003B6919"/>
    <w:pPr>
      <w:spacing w:before="0"/>
      <w:jc w:val="both"/>
    </w:pPr>
  </w:style>
  <w:style w:type="paragraph" w:styleId="PlainText">
    <w:name w:val="Plain Text"/>
    <w:basedOn w:val="Normal"/>
    <w:rsid w:val="003B6919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3B6919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3B6919"/>
    <w:rPr>
      <w:color w:val="0000FF"/>
      <w:u w:val="single"/>
    </w:rPr>
  </w:style>
  <w:style w:type="character" w:styleId="FollowedHyperlink">
    <w:name w:val="FollowedHyperlink"/>
    <w:basedOn w:val="DefaultParagraphFont"/>
    <w:rsid w:val="003B6919"/>
    <w:rPr>
      <w:color w:val="800080"/>
      <w:u w:val="single"/>
    </w:rPr>
  </w:style>
  <w:style w:type="paragraph" w:customStyle="1" w:styleId="Bang">
    <w:name w:val="Bang"/>
    <w:basedOn w:val="Header"/>
    <w:autoRedefine/>
    <w:rsid w:val="003B6919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3B6919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3B6919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3B6919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3B6919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3B6919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3B6919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3B6919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37088"/>
    <w:pPr>
      <w:numPr>
        <w:ilvl w:val="0"/>
        <w:numId w:val="0"/>
      </w:numPr>
      <w:spacing w:after="0" w:line="360" w:lineRule="auto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3B6919"/>
    <w:rPr>
      <w:rFonts w:ascii=".VnHelvetIns" w:hAnsi=".VnHelvetIns"/>
      <w:caps w:val="0"/>
      <w:outline/>
      <w:sz w:val="40"/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rsid w:val="003B6919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3B6919"/>
    <w:rPr>
      <w:rFonts w:cs="Tahoma"/>
      <w:b w:val="0"/>
      <w:i/>
    </w:rPr>
  </w:style>
  <w:style w:type="paragraph" w:customStyle="1" w:styleId="Style1">
    <w:name w:val="Style1"/>
    <w:rsid w:val="003B6919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3B6919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3B6919"/>
    <w:pPr>
      <w:jc w:val="center"/>
    </w:pPr>
  </w:style>
  <w:style w:type="paragraph" w:customStyle="1" w:styleId="HeadingLv2">
    <w:name w:val="Heading Lv2"/>
    <w:basedOn w:val="headingbang"/>
    <w:autoRedefine/>
    <w:rsid w:val="003B6919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3B6919"/>
    <w:pPr>
      <w:shd w:val="clear" w:color="auto" w:fill="FFE8E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ang\Desktop\VNBD-%20Voluntary%20non-remunerated%20blood%20donation%20VNBD\Package\Template\Template_Screen%20Design_JP.do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</Template>
  <TotalTime>54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Hang</dc:creator>
  <dc:description>Newly issue</dc:description>
  <cp:lastModifiedBy>Hang</cp:lastModifiedBy>
  <cp:revision>8</cp:revision>
  <cp:lastPrinted>2000-08-14T03:46:00Z</cp:lastPrinted>
  <dcterms:created xsi:type="dcterms:W3CDTF">2013-09-19T04:02:00Z</dcterms:created>
  <dcterms:modified xsi:type="dcterms:W3CDTF">2013-10-02T07:27:00Z</dcterms:modified>
  <cp:category>Report, template</cp:category>
</cp:coreProperties>
</file>