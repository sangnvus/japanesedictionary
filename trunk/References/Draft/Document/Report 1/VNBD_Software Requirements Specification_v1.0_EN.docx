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B" w:rsidRPr="00B53E8D" w:rsidRDefault="0051037B" w:rsidP="0021663C">
      <w:pPr>
        <w:jc w:val="center"/>
      </w:pPr>
      <w:bookmarkStart w:id="0" w:name="_Toc465677962"/>
      <w:bookmarkStart w:id="1" w:name="_Toc467738734"/>
      <w:r w:rsidRPr="00B53E8D">
        <w:rPr>
          <w:noProof/>
        </w:rPr>
        <w:drawing>
          <wp:inline distT="0" distB="0" distL="0" distR="0">
            <wp:extent cx="3060954" cy="694843"/>
            <wp:effectExtent l="152400" t="95250" r="272796" b="257657"/>
            <wp:docPr id="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4" cy="694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50513B" w:rsidRPr="00B53E8D" w:rsidRDefault="0050513B">
      <w:pPr>
        <w:pStyle w:val="NormalTB"/>
        <w:widowControl w:val="0"/>
        <w:spacing w:before="120"/>
        <w:rPr>
          <w:rFonts w:ascii="Arial" w:hAnsi="Arial" w:cs="Arial"/>
          <w:snapToGrid w:val="0"/>
          <w:lang w:val="en-US"/>
        </w:rPr>
      </w:pPr>
    </w:p>
    <w:p w:rsidR="0050513B" w:rsidRPr="00B53E8D" w:rsidRDefault="0050513B">
      <w:pPr>
        <w:pStyle w:val="NormalTB"/>
        <w:spacing w:before="120"/>
        <w:rPr>
          <w:rFonts w:ascii="Arial" w:hAnsi="Arial" w:cs="Arial"/>
          <w:lang w:val="en-US"/>
        </w:rPr>
      </w:pPr>
    </w:p>
    <w:p w:rsidR="0050513B" w:rsidRPr="00B53E8D" w:rsidRDefault="0050513B" w:rsidP="00B53E8D"/>
    <w:p w:rsidR="0050513B" w:rsidRPr="00B53E8D" w:rsidRDefault="0050513B" w:rsidP="00B53E8D"/>
    <w:p w:rsidR="0050513B" w:rsidRPr="00B53E8D" w:rsidRDefault="0050513B">
      <w:pPr>
        <w:pStyle w:val="NormalTB"/>
        <w:spacing w:before="120"/>
        <w:rPr>
          <w:rFonts w:ascii="Arial" w:hAnsi="Arial" w:cs="Arial"/>
          <w:lang w:val="en-US"/>
        </w:rPr>
      </w:pPr>
    </w:p>
    <w:p w:rsidR="0050513B" w:rsidRPr="00B53E8D" w:rsidRDefault="0050513B" w:rsidP="00B53E8D"/>
    <w:p w:rsidR="0050513B" w:rsidRPr="00B53E8D" w:rsidRDefault="0050513B" w:rsidP="00B53E8D"/>
    <w:p w:rsidR="001810C1" w:rsidRPr="00B53E8D" w:rsidRDefault="001810C1" w:rsidP="001810C1">
      <w:pPr>
        <w:pStyle w:val="HeadingBig"/>
        <w:rPr>
          <w:rFonts w:ascii="Arial" w:hAnsi="Arial" w:cs="Arial"/>
          <w:i/>
          <w:iCs/>
        </w:rPr>
      </w:pPr>
      <w:r w:rsidRPr="00B53E8D">
        <w:rPr>
          <w:rFonts w:ascii="Arial" w:hAnsi="Arial" w:cs="Arial"/>
        </w:rPr>
        <w:t xml:space="preserve">VOLUNTARY NON-REMUNERATED BLOOD DONATION </w:t>
      </w:r>
    </w:p>
    <w:p w:rsidR="0050513B" w:rsidRDefault="0050513B" w:rsidP="0050513B">
      <w:pPr>
        <w:pStyle w:val="HeadingBig"/>
        <w:rPr>
          <w:rFonts w:ascii="Arial" w:hAnsi="Arial" w:cs="Arial" w:hint="eastAsia"/>
          <w:lang w:eastAsia="ja-JP"/>
        </w:rPr>
      </w:pPr>
      <w:r w:rsidRPr="00B53E8D">
        <w:rPr>
          <w:rFonts w:ascii="Arial" w:hAnsi="Arial" w:cs="Arial"/>
        </w:rPr>
        <w:t>Software Requirement Specification</w:t>
      </w:r>
    </w:p>
    <w:p w:rsidR="00B00B48" w:rsidRPr="00B53E8D" w:rsidRDefault="00B00B48" w:rsidP="0050513B">
      <w:pPr>
        <w:pStyle w:val="HeadingBig"/>
        <w:rPr>
          <w:rFonts w:ascii="Arial" w:hAnsi="Arial" w:cs="Arial" w:hint="eastAsia"/>
          <w:lang w:eastAsia="ja-JP"/>
        </w:rPr>
      </w:pPr>
    </w:p>
    <w:p w:rsidR="0050513B" w:rsidRPr="00B53E8D" w:rsidRDefault="0050513B" w:rsidP="00B53E8D"/>
    <w:p w:rsidR="0050513B" w:rsidRPr="00B53E8D" w:rsidRDefault="0050513B" w:rsidP="0021663C">
      <w:pPr>
        <w:pStyle w:val="NormalT"/>
        <w:jc w:val="center"/>
      </w:pPr>
      <w:r w:rsidRPr="00B53E8D">
        <w:t xml:space="preserve">Project Code: </w:t>
      </w:r>
      <w:r w:rsidR="001810C1" w:rsidRPr="00B53E8D">
        <w:t>VNBD</w:t>
      </w:r>
    </w:p>
    <w:p w:rsidR="0050513B" w:rsidRPr="00B53E8D" w:rsidRDefault="0050513B" w:rsidP="0021663C">
      <w:pPr>
        <w:pStyle w:val="NormalT"/>
        <w:jc w:val="center"/>
      </w:pPr>
      <w:r w:rsidRPr="00B53E8D">
        <w:t>Docume</w:t>
      </w:r>
      <w:r w:rsidR="001810C1" w:rsidRPr="00B53E8D">
        <w:t xml:space="preserve">nt Code: </w:t>
      </w:r>
      <w:r w:rsidR="001810C1" w:rsidRPr="00B53E8D">
        <w:rPr>
          <w:lang w:val="vi-VN"/>
        </w:rPr>
        <w:t>VNBD_Software</w:t>
      </w:r>
      <w:r w:rsidR="0021663C">
        <w:t xml:space="preserve"> Requirement</w:t>
      </w:r>
      <w:r w:rsidR="0021663C">
        <w:rPr>
          <w:rFonts w:hint="eastAsia"/>
        </w:rPr>
        <w:t>s</w:t>
      </w:r>
      <w:r w:rsidR="0021663C">
        <w:t xml:space="preserve"> Specification</w:t>
      </w:r>
      <w:r w:rsidR="0021663C">
        <w:rPr>
          <w:rFonts w:hint="eastAsia"/>
        </w:rPr>
        <w:t>_</w:t>
      </w:r>
      <w:r w:rsidR="008E302B">
        <w:t>v1.0</w:t>
      </w:r>
    </w:p>
    <w:p w:rsidR="0050513B" w:rsidRPr="00B53E8D" w:rsidRDefault="0050513B" w:rsidP="00B53E8D">
      <w:pPr>
        <w:pStyle w:val="NormalT"/>
      </w:pPr>
    </w:p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1B6772" w:rsidRPr="00B53E8D" w:rsidRDefault="001B6772" w:rsidP="00B53E8D"/>
    <w:p w:rsidR="001B6772" w:rsidRPr="00B53E8D" w:rsidRDefault="001B6772" w:rsidP="00B53E8D"/>
    <w:p w:rsidR="001B6772" w:rsidRPr="00B53E8D" w:rsidRDefault="001B6772" w:rsidP="00B53E8D"/>
    <w:p w:rsidR="001B6772" w:rsidRPr="00B53E8D" w:rsidRDefault="001B6772" w:rsidP="00B53E8D"/>
    <w:p w:rsidR="001B6772" w:rsidRPr="00B53E8D" w:rsidRDefault="001B6772" w:rsidP="00B53E8D"/>
    <w:p w:rsidR="001B6772" w:rsidRPr="00B53E8D" w:rsidRDefault="001B6772" w:rsidP="00B53E8D"/>
    <w:p w:rsidR="0050513B" w:rsidRPr="0021663C" w:rsidRDefault="001810C1" w:rsidP="0021663C">
      <w:pPr>
        <w:pStyle w:val="NormalTB"/>
        <w:widowControl w:val="0"/>
        <w:spacing w:before="120"/>
        <w:rPr>
          <w:rFonts w:ascii="Arial" w:hAnsi="Arial" w:cs="Arial"/>
          <w:b/>
          <w:snapToGrid w:val="0"/>
          <w:sz w:val="24"/>
          <w:szCs w:val="24"/>
          <w:lang w:val="en-US" w:eastAsia="ja-JP"/>
        </w:rPr>
      </w:pPr>
      <w:r w:rsidRPr="00B53E8D">
        <w:rPr>
          <w:rFonts w:ascii="Arial" w:hAnsi="Arial" w:cs="Arial"/>
          <w:b/>
          <w:snapToGrid w:val="0"/>
          <w:sz w:val="24"/>
          <w:szCs w:val="24"/>
          <w:lang w:val="en-US"/>
        </w:rPr>
        <w:t xml:space="preserve">Ha </w:t>
      </w:r>
      <w:r w:rsidRPr="00B53E8D">
        <w:rPr>
          <w:rFonts w:ascii="Arial" w:hAnsi="Arial" w:cs="Arial"/>
          <w:b/>
          <w:snapToGrid w:val="0"/>
          <w:sz w:val="24"/>
          <w:szCs w:val="24"/>
          <w:lang w:val="vi-VN"/>
        </w:rPr>
        <w:t>Noi</w:t>
      </w:r>
      <w:r w:rsidR="0050513B" w:rsidRPr="00B53E8D">
        <w:rPr>
          <w:rFonts w:ascii="Arial" w:hAnsi="Arial" w:cs="Arial"/>
          <w:b/>
          <w:snapToGrid w:val="0"/>
          <w:sz w:val="24"/>
          <w:szCs w:val="24"/>
          <w:lang w:val="en-US"/>
        </w:rPr>
        <w:t xml:space="preserve">, </w:t>
      </w:r>
      <w:r w:rsidR="00B00B48">
        <w:rPr>
          <w:rFonts w:ascii="Arial" w:hAnsi="Arial" w:cs="Arial" w:hint="eastAsia"/>
          <w:b/>
          <w:snapToGrid w:val="0"/>
          <w:sz w:val="24"/>
          <w:szCs w:val="24"/>
          <w:lang w:val="en-US" w:eastAsia="ja-JP"/>
        </w:rPr>
        <w:t>20</w:t>
      </w:r>
      <w:r w:rsidR="0021663C">
        <w:rPr>
          <w:rFonts w:ascii="Arial" w:hAnsi="Arial" w:cs="Arial"/>
          <w:b/>
          <w:snapToGrid w:val="0"/>
          <w:sz w:val="24"/>
          <w:szCs w:val="24"/>
          <w:lang w:val="en-US"/>
        </w:rPr>
        <w:t>/</w:t>
      </w:r>
      <w:r w:rsidR="00B00B48">
        <w:rPr>
          <w:rFonts w:ascii="Arial" w:hAnsi="Arial" w:cs="Arial" w:hint="eastAsia"/>
          <w:b/>
          <w:snapToGrid w:val="0"/>
          <w:sz w:val="24"/>
          <w:szCs w:val="24"/>
          <w:lang w:val="en-US" w:eastAsia="ja-JP"/>
        </w:rPr>
        <w:t>09</w:t>
      </w:r>
      <w:r w:rsidRPr="00B53E8D">
        <w:rPr>
          <w:rFonts w:ascii="Arial" w:hAnsi="Arial" w:cs="Arial"/>
          <w:b/>
          <w:snapToGrid w:val="0"/>
          <w:sz w:val="24"/>
          <w:szCs w:val="24"/>
          <w:lang w:val="en-US"/>
        </w:rPr>
        <w:t>/2013</w:t>
      </w:r>
    </w:p>
    <w:p w:rsidR="0050513B" w:rsidRPr="00B53E8D" w:rsidRDefault="0050513B" w:rsidP="00B53E8D">
      <w:pPr>
        <w:pStyle w:val="NormalH"/>
        <w:rPr>
          <w:rFonts w:ascii="Arial" w:hAnsi="Arial" w:cs="Arial"/>
        </w:rPr>
      </w:pPr>
      <w:r w:rsidRPr="00B53E8D">
        <w:rPr>
          <w:rFonts w:ascii="Arial" w:hAnsi="Arial" w:cs="Arial"/>
        </w:rPr>
        <w:lastRenderedPageBreak/>
        <w:t>Record of change</w:t>
      </w:r>
    </w:p>
    <w:p w:rsidR="0050513B" w:rsidRPr="00B53E8D" w:rsidRDefault="0050513B" w:rsidP="00B53E8D"/>
    <w:p w:rsidR="0050513B" w:rsidRPr="00B53E8D" w:rsidRDefault="0050513B" w:rsidP="00B53E8D">
      <w:r w:rsidRPr="00B53E8D"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530"/>
        <w:gridCol w:w="1800"/>
        <w:gridCol w:w="810"/>
        <w:gridCol w:w="3330"/>
        <w:gridCol w:w="1530"/>
      </w:tblGrid>
      <w:tr w:rsidR="0050513B" w:rsidRPr="00B53E8D" w:rsidTr="00B00B48">
        <w:tc>
          <w:tcPr>
            <w:tcW w:w="1530" w:type="dxa"/>
            <w:shd w:val="clear" w:color="auto" w:fill="FFE8E1"/>
          </w:tcPr>
          <w:p w:rsidR="0050513B" w:rsidRPr="00B53E8D" w:rsidRDefault="0050513B" w:rsidP="00B53E8D">
            <w:pPr>
              <w:pStyle w:val="HeadingLv1"/>
              <w:rPr>
                <w:rFonts w:cs="Arial"/>
              </w:rPr>
            </w:pPr>
            <w:r w:rsidRPr="00B53E8D">
              <w:rPr>
                <w:rFonts w:cs="Arial"/>
              </w:rPr>
              <w:t>Effective Date</w:t>
            </w:r>
          </w:p>
        </w:tc>
        <w:tc>
          <w:tcPr>
            <w:tcW w:w="1800" w:type="dxa"/>
            <w:shd w:val="clear" w:color="auto" w:fill="FFE8E1"/>
          </w:tcPr>
          <w:p w:rsidR="0050513B" w:rsidRPr="00B53E8D" w:rsidRDefault="0050513B" w:rsidP="00B53E8D">
            <w:pPr>
              <w:pStyle w:val="HeadingLv1"/>
              <w:rPr>
                <w:rFonts w:cs="Arial"/>
              </w:rPr>
            </w:pPr>
            <w:r w:rsidRPr="00B53E8D">
              <w:rPr>
                <w:rFonts w:cs="Arial"/>
              </w:rPr>
              <w:t>Changed Items</w:t>
            </w:r>
          </w:p>
        </w:tc>
        <w:tc>
          <w:tcPr>
            <w:tcW w:w="810" w:type="dxa"/>
            <w:shd w:val="clear" w:color="auto" w:fill="FFE8E1"/>
          </w:tcPr>
          <w:p w:rsidR="0050513B" w:rsidRPr="00B53E8D" w:rsidRDefault="0050513B" w:rsidP="00B53E8D">
            <w:pPr>
              <w:pStyle w:val="HeadingLv1"/>
              <w:rPr>
                <w:rFonts w:cs="Arial"/>
              </w:rPr>
            </w:pPr>
            <w:r w:rsidRPr="00B53E8D">
              <w:rPr>
                <w:rFonts w:cs="Arial"/>
              </w:rPr>
              <w:t>A*</w:t>
            </w:r>
            <w:r w:rsidRPr="00B53E8D">
              <w:rPr>
                <w:rFonts w:cs="Arial"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50513B" w:rsidRPr="00B53E8D" w:rsidRDefault="0050513B" w:rsidP="00B53E8D">
            <w:pPr>
              <w:pStyle w:val="HeadingLv1"/>
              <w:rPr>
                <w:rFonts w:cs="Arial"/>
              </w:rPr>
            </w:pPr>
            <w:r w:rsidRPr="00B53E8D">
              <w:rPr>
                <w:rFonts w:cs="Arial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50513B" w:rsidRPr="00B53E8D" w:rsidRDefault="0050513B" w:rsidP="00B53E8D">
            <w:pPr>
              <w:pStyle w:val="HeadingLv1"/>
              <w:rPr>
                <w:rFonts w:cs="Arial"/>
              </w:rPr>
            </w:pPr>
            <w:r w:rsidRPr="00B53E8D">
              <w:rPr>
                <w:rFonts w:cs="Arial"/>
              </w:rPr>
              <w:t>New Version</w:t>
            </w: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B00B48" w:rsidP="00B53E8D">
            <w:pPr>
              <w:pStyle w:val="Bang"/>
              <w:rPr>
                <w:rFonts w:cs="Arial"/>
              </w:rPr>
            </w:pPr>
            <w:r>
              <w:rPr>
                <w:rFonts w:cs="Arial" w:hint="eastAsia"/>
              </w:rPr>
              <w:t>20/09</w:t>
            </w:r>
            <w:r w:rsidR="001810C1" w:rsidRPr="00B53E8D">
              <w:rPr>
                <w:rFonts w:cs="Arial"/>
              </w:rPr>
              <w:t>/2013</w:t>
            </w:r>
          </w:p>
        </w:tc>
        <w:tc>
          <w:tcPr>
            <w:tcW w:w="1800" w:type="dxa"/>
          </w:tcPr>
          <w:p w:rsidR="0050513B" w:rsidRPr="00B53E8D" w:rsidRDefault="001810C1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Add new</w:t>
            </w:r>
          </w:p>
        </w:tc>
        <w:tc>
          <w:tcPr>
            <w:tcW w:w="810" w:type="dxa"/>
          </w:tcPr>
          <w:p w:rsidR="0050513B" w:rsidRPr="00B53E8D" w:rsidRDefault="001810C1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A</w:t>
            </w: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1810C1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v0.9</w:t>
            </w: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B00B48" w:rsidP="00B53E8D">
            <w:pPr>
              <w:pStyle w:val="Bang"/>
              <w:rPr>
                <w:rFonts w:cs="Arial"/>
              </w:rPr>
            </w:pPr>
            <w:r>
              <w:rPr>
                <w:rFonts w:cs="Arial" w:hint="eastAsia"/>
              </w:rPr>
              <w:t>30/09</w:t>
            </w:r>
            <w:r w:rsidR="00EC78AC" w:rsidRPr="00B53E8D">
              <w:rPr>
                <w:rFonts w:cs="Arial"/>
              </w:rPr>
              <w:t>/2013</w:t>
            </w:r>
          </w:p>
        </w:tc>
        <w:tc>
          <w:tcPr>
            <w:tcW w:w="1800" w:type="dxa"/>
          </w:tcPr>
          <w:p w:rsidR="0050513B" w:rsidRPr="00B53E8D" w:rsidRDefault="00EC78AC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Change 3.1. Functionality.</w:t>
            </w:r>
          </w:p>
        </w:tc>
        <w:tc>
          <w:tcPr>
            <w:tcW w:w="810" w:type="dxa"/>
          </w:tcPr>
          <w:p w:rsidR="0050513B" w:rsidRPr="00B53E8D" w:rsidRDefault="00EC78AC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M</w:t>
            </w:r>
          </w:p>
        </w:tc>
        <w:tc>
          <w:tcPr>
            <w:tcW w:w="3330" w:type="dxa"/>
          </w:tcPr>
          <w:p w:rsidR="0050513B" w:rsidRPr="00B53E8D" w:rsidRDefault="00EC78AC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Update functionality follow comments of supervisor.</w:t>
            </w:r>
          </w:p>
        </w:tc>
        <w:tc>
          <w:tcPr>
            <w:tcW w:w="1530" w:type="dxa"/>
          </w:tcPr>
          <w:p w:rsidR="0050513B" w:rsidRPr="00B53E8D" w:rsidRDefault="0021663C" w:rsidP="00B53E8D">
            <w:pPr>
              <w:pStyle w:val="Bang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 w:rsidR="00EC78AC" w:rsidRPr="00B53E8D">
              <w:rPr>
                <w:rFonts w:cs="Arial"/>
              </w:rPr>
              <w:t>0.9.1</w:t>
            </w:r>
          </w:p>
        </w:tc>
      </w:tr>
      <w:tr w:rsidR="001B6772" w:rsidRPr="00B53E8D" w:rsidTr="00B00B48">
        <w:tc>
          <w:tcPr>
            <w:tcW w:w="1530" w:type="dxa"/>
          </w:tcPr>
          <w:p w:rsidR="001B6772" w:rsidRPr="00B53E8D" w:rsidRDefault="00B00B48" w:rsidP="00B53E8D">
            <w:pPr>
              <w:pStyle w:val="Bang"/>
              <w:rPr>
                <w:rFonts w:cs="Arial"/>
              </w:rPr>
            </w:pPr>
            <w:r>
              <w:rPr>
                <w:rFonts w:cs="Arial" w:hint="eastAsia"/>
              </w:rPr>
              <w:t>02/10</w:t>
            </w:r>
            <w:r w:rsidR="001B6772" w:rsidRPr="00B53E8D">
              <w:rPr>
                <w:rFonts w:cs="Arial"/>
              </w:rPr>
              <w:t>/2013</w:t>
            </w:r>
          </w:p>
        </w:tc>
        <w:tc>
          <w:tcPr>
            <w:tcW w:w="1800" w:type="dxa"/>
          </w:tcPr>
          <w:p w:rsidR="001B6772" w:rsidRPr="00B53E8D" w:rsidRDefault="001B6772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Change 3.1. Functionality.</w:t>
            </w:r>
          </w:p>
        </w:tc>
        <w:tc>
          <w:tcPr>
            <w:tcW w:w="810" w:type="dxa"/>
          </w:tcPr>
          <w:p w:rsidR="001B6772" w:rsidRPr="00B53E8D" w:rsidRDefault="001B6772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M</w:t>
            </w:r>
          </w:p>
        </w:tc>
        <w:tc>
          <w:tcPr>
            <w:tcW w:w="3330" w:type="dxa"/>
          </w:tcPr>
          <w:p w:rsidR="001B6772" w:rsidRPr="00B53E8D" w:rsidRDefault="001B6772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Update functionality follow comments of supervisor.</w:t>
            </w:r>
          </w:p>
        </w:tc>
        <w:tc>
          <w:tcPr>
            <w:tcW w:w="1530" w:type="dxa"/>
          </w:tcPr>
          <w:p w:rsidR="001B6772" w:rsidRPr="00B53E8D" w:rsidRDefault="0021663C" w:rsidP="00B53E8D">
            <w:pPr>
              <w:pStyle w:val="Bang"/>
              <w:rPr>
                <w:rFonts w:cs="Arial"/>
              </w:rPr>
            </w:pPr>
            <w:r>
              <w:rPr>
                <w:rFonts w:cs="Arial" w:hint="eastAsia"/>
              </w:rPr>
              <w:t>v1.0</w:t>
            </w: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  <w:tr w:rsidR="0050513B" w:rsidRPr="00B53E8D" w:rsidTr="00B00B48"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80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81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33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  <w:tc>
          <w:tcPr>
            <w:tcW w:w="1530" w:type="dxa"/>
          </w:tcPr>
          <w:p w:rsidR="0050513B" w:rsidRPr="00B53E8D" w:rsidRDefault="0050513B" w:rsidP="00B53E8D">
            <w:pPr>
              <w:pStyle w:val="Bang"/>
              <w:rPr>
                <w:rFonts w:cs="Arial"/>
              </w:rPr>
            </w:pPr>
          </w:p>
        </w:tc>
      </w:tr>
    </w:tbl>
    <w:p w:rsidR="0050513B" w:rsidRPr="00B53E8D" w:rsidRDefault="0050513B" w:rsidP="00B53E8D">
      <w:pPr>
        <w:pStyle w:val="NormalH"/>
        <w:rPr>
          <w:rFonts w:ascii="Arial" w:hAnsi="Arial" w:cs="Arial"/>
        </w:rPr>
      </w:pPr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End w:id="0"/>
      <w:bookmarkEnd w:id="1"/>
      <w:r w:rsidRPr="00B53E8D">
        <w:rPr>
          <w:rFonts w:ascii="Arial" w:hAnsi="Arial" w:cs="Arial"/>
        </w:rPr>
        <w:lastRenderedPageBreak/>
        <w:t>SIGNATURE PAGE</w:t>
      </w:r>
    </w:p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50513B" w:rsidRPr="00B53E8D" w:rsidRDefault="0050513B" w:rsidP="00B53E8D"/>
    <w:p w:rsidR="001810C1" w:rsidRPr="00B53E8D" w:rsidRDefault="0050513B" w:rsidP="00B53E8D">
      <w:r w:rsidRPr="00B53E8D">
        <w:rPr>
          <w:b/>
          <w:bCs/>
        </w:rPr>
        <w:t>ORIGINATOR:</w:t>
      </w:r>
      <w:r w:rsidRPr="00B53E8D">
        <w:tab/>
      </w:r>
      <w:r w:rsidR="001810C1" w:rsidRPr="00B53E8D">
        <w:t xml:space="preserve">Ngo Tran </w:t>
      </w:r>
      <w:r w:rsidR="001810C1" w:rsidRPr="00B53E8D">
        <w:rPr>
          <w:lang w:val="vi-VN"/>
        </w:rPr>
        <w:t>Linh</w:t>
      </w:r>
      <w:r w:rsidRPr="00B53E8D">
        <w:tab/>
      </w:r>
      <w:r w:rsidR="001810C1" w:rsidRPr="00B53E8D">
        <w:t xml:space="preserve">       </w:t>
      </w:r>
      <w:r w:rsidR="006138EA" w:rsidRPr="00B53E8D">
        <w:t xml:space="preserve">                              </w:t>
      </w:r>
      <w:r w:rsidR="00B00B48">
        <w:rPr>
          <w:rFonts w:hint="eastAsia"/>
        </w:rPr>
        <w:t>20/09</w:t>
      </w:r>
      <w:r w:rsidR="001810C1" w:rsidRPr="00B53E8D">
        <w:t xml:space="preserve">/2013                          </w:t>
      </w:r>
    </w:p>
    <w:p w:rsidR="0050513B" w:rsidRPr="00B53E8D" w:rsidRDefault="001810C1" w:rsidP="00B53E8D">
      <w:r w:rsidRPr="00B53E8D">
        <w:tab/>
      </w:r>
      <w:r w:rsidR="004B418C" w:rsidRPr="00B53E8D">
        <w:tab/>
      </w:r>
      <w:r w:rsidR="004B418C" w:rsidRPr="00B53E8D">
        <w:tab/>
      </w:r>
      <w:r w:rsidR="0050513B" w:rsidRPr="00B53E8D">
        <w:t>P</w:t>
      </w:r>
      <w:r w:rsidRPr="00B53E8D">
        <w:t>roject Manager</w:t>
      </w:r>
    </w:p>
    <w:p w:rsidR="0050513B" w:rsidRPr="00B53E8D" w:rsidRDefault="0050513B" w:rsidP="00B53E8D"/>
    <w:p w:rsidR="0050513B" w:rsidRPr="00B53E8D" w:rsidRDefault="0050513B" w:rsidP="00B53E8D">
      <w:r w:rsidRPr="00B53E8D">
        <w:rPr>
          <w:b/>
          <w:bCs/>
        </w:rPr>
        <w:t>REVIEWERS:</w:t>
      </w:r>
      <w:r w:rsidRPr="00B53E8D">
        <w:tab/>
      </w:r>
      <w:r w:rsidR="001810C1" w:rsidRPr="00B53E8D">
        <w:t xml:space="preserve">Ngo Tran </w:t>
      </w:r>
      <w:r w:rsidR="001810C1" w:rsidRPr="00B53E8D">
        <w:rPr>
          <w:lang w:val="vi-VN"/>
        </w:rPr>
        <w:t>Linh</w:t>
      </w:r>
      <w:r w:rsidRPr="00B53E8D">
        <w:tab/>
      </w:r>
      <w:r w:rsidR="001810C1" w:rsidRPr="00B53E8D">
        <w:t xml:space="preserve">       </w:t>
      </w:r>
      <w:r w:rsidR="00E71C0E" w:rsidRPr="00B53E8D">
        <w:t xml:space="preserve">                              </w:t>
      </w:r>
      <w:r w:rsidR="00B00B48">
        <w:rPr>
          <w:rFonts w:hint="eastAsia"/>
        </w:rPr>
        <w:t>02/10/2013</w:t>
      </w:r>
      <w:r w:rsidR="001810C1" w:rsidRPr="00B53E8D">
        <w:t xml:space="preserve">                          </w:t>
      </w:r>
    </w:p>
    <w:p w:rsidR="001810C1" w:rsidRPr="00B53E8D" w:rsidRDefault="0050513B" w:rsidP="00B53E8D">
      <w:r w:rsidRPr="00B53E8D">
        <w:tab/>
      </w:r>
      <w:r w:rsidR="004B418C" w:rsidRPr="00B53E8D">
        <w:tab/>
      </w:r>
      <w:r w:rsidR="004B418C" w:rsidRPr="00B53E8D">
        <w:tab/>
      </w:r>
      <w:r w:rsidR="001810C1" w:rsidRPr="00B53E8D">
        <w:t>Project Manager</w:t>
      </w:r>
    </w:p>
    <w:p w:rsidR="0050513B" w:rsidRPr="00B53E8D" w:rsidRDefault="0050513B" w:rsidP="00B53E8D">
      <w:r w:rsidRPr="00B53E8D">
        <w:tab/>
      </w:r>
    </w:p>
    <w:p w:rsidR="0050513B" w:rsidRPr="00B53E8D" w:rsidRDefault="0050513B" w:rsidP="00B53E8D"/>
    <w:p w:rsidR="0050513B" w:rsidRPr="00B53E8D" w:rsidRDefault="0050513B" w:rsidP="00B53E8D">
      <w:r w:rsidRPr="00B53E8D">
        <w:rPr>
          <w:b/>
          <w:bCs/>
        </w:rPr>
        <w:t>APPROVAL:</w:t>
      </w:r>
      <w:r w:rsidRPr="00B53E8D">
        <w:tab/>
      </w:r>
      <w:r w:rsidR="001810C1" w:rsidRPr="00B53E8D">
        <w:t xml:space="preserve">Bui </w:t>
      </w:r>
      <w:r w:rsidR="001810C1" w:rsidRPr="00B53E8D">
        <w:rPr>
          <w:lang w:val="vi-VN"/>
        </w:rPr>
        <w:t>Dinh</w:t>
      </w:r>
      <w:r w:rsidR="001810C1" w:rsidRPr="00B53E8D">
        <w:t xml:space="preserve"> </w:t>
      </w:r>
      <w:r w:rsidR="001810C1" w:rsidRPr="00B53E8D">
        <w:rPr>
          <w:lang w:val="vi-VN"/>
        </w:rPr>
        <w:t>Chien</w:t>
      </w:r>
      <w:r w:rsidRPr="00B53E8D">
        <w:tab/>
      </w:r>
      <w:r w:rsidR="001810C1" w:rsidRPr="00B53E8D">
        <w:t xml:space="preserve">                                    </w:t>
      </w:r>
      <w:r w:rsidR="0021663C">
        <w:rPr>
          <w:rFonts w:hint="eastAsia"/>
        </w:rPr>
        <w:t xml:space="preserve"> </w:t>
      </w:r>
      <w:r w:rsidR="00B00B48">
        <w:rPr>
          <w:rFonts w:hint="eastAsia"/>
        </w:rPr>
        <w:t>02/10/2013</w:t>
      </w:r>
    </w:p>
    <w:p w:rsidR="0050513B" w:rsidRPr="00B53E8D" w:rsidRDefault="001810C1" w:rsidP="00B53E8D">
      <w:r w:rsidRPr="00B53E8D">
        <w:tab/>
      </w:r>
      <w:r w:rsidR="004B418C" w:rsidRPr="00B53E8D">
        <w:tab/>
      </w:r>
      <w:r w:rsidR="004B418C" w:rsidRPr="00B53E8D">
        <w:tab/>
      </w:r>
      <w:r w:rsidRPr="00B53E8D">
        <w:t>Supervisor</w:t>
      </w:r>
    </w:p>
    <w:p w:rsidR="0050513B" w:rsidRPr="00B53E8D" w:rsidRDefault="0050513B" w:rsidP="00B53E8D">
      <w:pPr>
        <w:pStyle w:val="NormalH"/>
        <w:rPr>
          <w:rFonts w:ascii="Arial" w:hAnsi="Arial" w:cs="Arial"/>
        </w:rPr>
      </w:pPr>
      <w:r w:rsidRPr="00B53E8D">
        <w:rPr>
          <w:rFonts w:ascii="Arial" w:hAnsi="Arial" w:cs="Arial"/>
        </w:rPr>
        <w:lastRenderedPageBreak/>
        <w:t>TABLE OF CONTENTS</w:t>
      </w:r>
    </w:p>
    <w:p w:rsidR="006126CA" w:rsidRDefault="00B113BA">
      <w:pPr>
        <w:pStyle w:val="TOC1"/>
        <w:rPr>
          <w:rFonts w:asciiTheme="minorHAnsi" w:hAnsiTheme="minorHAnsi" w:cstheme="minorBidi"/>
          <w:b w:val="0"/>
          <w:bCs w:val="0"/>
          <w:caps w:val="0"/>
          <w:szCs w:val="22"/>
        </w:rPr>
      </w:pPr>
      <w:r w:rsidRPr="00B113BA">
        <w:rPr>
          <w:rFonts w:cs="Arial"/>
          <w:lang w:val="en-GB"/>
        </w:rPr>
        <w:fldChar w:fldCharType="begin"/>
      </w:r>
      <w:r w:rsidR="0050513B" w:rsidRPr="00B53E8D">
        <w:rPr>
          <w:rFonts w:cs="Arial"/>
          <w:lang w:val="en-GB"/>
        </w:rPr>
        <w:instrText xml:space="preserve"> TOC \o "1-2" \h \z </w:instrText>
      </w:r>
      <w:r w:rsidRPr="00B113BA">
        <w:rPr>
          <w:rFonts w:cs="Arial"/>
          <w:lang w:val="en-GB"/>
        </w:rPr>
        <w:fldChar w:fldCharType="separate"/>
      </w:r>
      <w:hyperlink w:anchor="_Toc370547632" w:history="1">
        <w:r w:rsidR="006126CA" w:rsidRPr="00D033B8">
          <w:rPr>
            <w:rStyle w:val="Hyperlink"/>
          </w:rPr>
          <w:t>1</w:t>
        </w:r>
        <w:r w:rsidR="006126CA">
          <w:rPr>
            <w:rFonts w:asciiTheme="minorHAnsi" w:hAnsiTheme="minorHAnsi" w:cstheme="minorBidi"/>
            <w:b w:val="0"/>
            <w:bCs w:val="0"/>
            <w:caps w:val="0"/>
            <w:szCs w:val="22"/>
          </w:rPr>
          <w:tab/>
        </w:r>
        <w:r w:rsidR="006126CA" w:rsidRPr="00D033B8">
          <w:rPr>
            <w:rStyle w:val="Hyperlink"/>
          </w:rPr>
          <w:t>Introduction</w:t>
        </w:r>
        <w:r w:rsidR="006126CA">
          <w:rPr>
            <w:webHidden/>
          </w:rPr>
          <w:tab/>
        </w:r>
        <w:r w:rsidR="006126CA">
          <w:rPr>
            <w:webHidden/>
          </w:rPr>
          <w:fldChar w:fldCharType="begin"/>
        </w:r>
        <w:r w:rsidR="006126CA">
          <w:rPr>
            <w:webHidden/>
          </w:rPr>
          <w:instrText xml:space="preserve"> PAGEREF _Toc370547632 \h </w:instrText>
        </w:r>
        <w:r w:rsidR="006126CA">
          <w:rPr>
            <w:webHidden/>
          </w:rPr>
        </w:r>
        <w:r w:rsidR="006126CA">
          <w:rPr>
            <w:webHidden/>
          </w:rPr>
          <w:fldChar w:fldCharType="separate"/>
        </w:r>
        <w:r w:rsidR="006126CA">
          <w:rPr>
            <w:webHidden/>
          </w:rPr>
          <w:t>6</w:t>
        </w:r>
        <w:r w:rsidR="006126CA"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33" w:history="1">
        <w:r w:rsidRPr="00D033B8">
          <w:rPr>
            <w:rStyle w:val="Hyperlink"/>
          </w:rPr>
          <w:t>1.1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34" w:history="1">
        <w:r w:rsidRPr="00D033B8">
          <w:rPr>
            <w:rStyle w:val="Hyperlink"/>
          </w:rPr>
          <w:t>1.2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35" w:history="1">
        <w:r w:rsidRPr="00D033B8">
          <w:rPr>
            <w:rStyle w:val="Hyperlink"/>
          </w:rPr>
          <w:t>1.3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36" w:history="1">
        <w:r w:rsidRPr="00D033B8">
          <w:rPr>
            <w:rStyle w:val="Hyperlink"/>
          </w:rPr>
          <w:t>1.4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37" w:history="1">
        <w:r w:rsidRPr="00D033B8">
          <w:rPr>
            <w:rStyle w:val="Hyperlink"/>
          </w:rPr>
          <w:t>1.5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1"/>
        <w:rPr>
          <w:rFonts w:asciiTheme="minorHAnsi" w:hAnsiTheme="minorHAnsi" w:cstheme="minorBidi"/>
          <w:b w:val="0"/>
          <w:bCs w:val="0"/>
          <w:caps w:val="0"/>
          <w:szCs w:val="22"/>
        </w:rPr>
      </w:pPr>
      <w:hyperlink w:anchor="_Toc370547638" w:history="1">
        <w:r w:rsidRPr="00D033B8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szCs w:val="22"/>
          </w:rPr>
          <w:tab/>
        </w:r>
        <w:r w:rsidRPr="00D033B8">
          <w:rPr>
            <w:rStyle w:val="Hyperlink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1"/>
        <w:rPr>
          <w:rFonts w:asciiTheme="minorHAnsi" w:hAnsiTheme="minorHAnsi" w:cstheme="minorBidi"/>
          <w:b w:val="0"/>
          <w:bCs w:val="0"/>
          <w:caps w:val="0"/>
          <w:szCs w:val="22"/>
        </w:rPr>
      </w:pPr>
      <w:hyperlink w:anchor="_Toc370547639" w:history="1">
        <w:r w:rsidRPr="00D033B8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szCs w:val="22"/>
          </w:rPr>
          <w:tab/>
        </w:r>
        <w:r w:rsidRPr="00D033B8">
          <w:rPr>
            <w:rStyle w:val="Hyperlink"/>
          </w:rPr>
          <w:t>Specific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0" w:history="1">
        <w:r w:rsidRPr="00D033B8">
          <w:rPr>
            <w:rStyle w:val="Hyperlink"/>
          </w:rPr>
          <w:t>3.1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3.1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1" w:history="1">
        <w:r w:rsidRPr="00D033B8">
          <w:rPr>
            <w:rStyle w:val="Hyperlink"/>
          </w:rPr>
          <w:t>3.1.1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Register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2" w:history="1">
        <w:r w:rsidRPr="00D033B8">
          <w:rPr>
            <w:rStyle w:val="Hyperlink"/>
          </w:rPr>
          <w:t>3.1.2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Public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3" w:history="1">
        <w:r w:rsidRPr="00D033B8">
          <w:rPr>
            <w:rStyle w:val="Hyperlink"/>
          </w:rPr>
          <w:t>3.1.3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4" w:history="1">
        <w:r w:rsidRPr="00D033B8">
          <w:rPr>
            <w:rStyle w:val="Hyperlink"/>
          </w:rPr>
          <w:t>3.1.4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Reset Password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5" w:history="1">
        <w:r w:rsidRPr="00D033B8">
          <w:rPr>
            <w:rStyle w:val="Hyperlink"/>
          </w:rPr>
          <w:t>3.1.5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Logout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6" w:history="1">
        <w:r w:rsidRPr="00D033B8">
          <w:rPr>
            <w:rStyle w:val="Hyperlink"/>
          </w:rPr>
          <w:t>3.1.6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Edit Profile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7" w:history="1">
        <w:r w:rsidRPr="00D033B8">
          <w:rPr>
            <w:rStyle w:val="Hyperlink"/>
          </w:rPr>
          <w:t>3.1.7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Comment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8" w:history="1">
        <w:r w:rsidRPr="00D033B8">
          <w:rPr>
            <w:rStyle w:val="Hyperlink"/>
          </w:rPr>
          <w:t>3.1.8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Posts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49" w:history="1">
        <w:r w:rsidRPr="00D033B8">
          <w:rPr>
            <w:rStyle w:val="Hyperlink"/>
          </w:rPr>
          <w:t>3.1.9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Register Donating 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0" w:history="1">
        <w:r w:rsidRPr="00D033B8">
          <w:rPr>
            <w:rStyle w:val="Hyperlink"/>
          </w:rPr>
          <w:t>3.1.10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Create Q&amp;A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1" w:history="1">
        <w:r w:rsidRPr="00D033B8">
          <w:rPr>
            <w:rStyle w:val="Hyperlink"/>
          </w:rPr>
          <w:t>3.1.11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Delete Q&amp;A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2" w:history="1">
        <w:r w:rsidRPr="00D033B8">
          <w:rPr>
            <w:rStyle w:val="Hyperlink"/>
          </w:rPr>
          <w:t>3.1.12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Edit Q&amp;A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3" w:history="1">
        <w:r w:rsidRPr="00D033B8">
          <w:rPr>
            <w:rStyle w:val="Hyperlink"/>
          </w:rPr>
          <w:t>3.1.13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Search 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4" w:history="1">
        <w:r w:rsidRPr="00D033B8">
          <w:rPr>
            <w:rStyle w:val="Hyperlink"/>
          </w:rPr>
          <w:t>3.1.14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Advanced 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5" w:history="1">
        <w:r w:rsidRPr="00D033B8">
          <w:rPr>
            <w:rStyle w:val="Hyperlink"/>
          </w:rPr>
          <w:t>3.1.15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Register Receiving 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6" w:history="1">
        <w:r w:rsidRPr="00D033B8">
          <w:rPr>
            <w:rStyle w:val="Hyperlink"/>
          </w:rPr>
          <w:t>3.1.16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Create 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7" w:history="1">
        <w:r w:rsidRPr="00D033B8">
          <w:rPr>
            <w:rStyle w:val="Hyperlink"/>
          </w:rPr>
          <w:t>3.1.17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Edit 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8" w:history="1">
        <w:r w:rsidRPr="00D033B8">
          <w:rPr>
            <w:rStyle w:val="Hyperlink"/>
          </w:rPr>
          <w:t>3.1.18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Delete 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59" w:history="1">
        <w:r w:rsidRPr="00D033B8">
          <w:rPr>
            <w:rStyle w:val="Hyperlink"/>
          </w:rPr>
          <w:t>3.1.19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Contact 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0" w:history="1">
        <w:r w:rsidRPr="00D033B8">
          <w:rPr>
            <w:rStyle w:val="Hyperlink"/>
          </w:rPr>
          <w:t>3.1.20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Registered User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1" w:history="1">
        <w:r w:rsidRPr="00D033B8">
          <w:rPr>
            <w:rStyle w:val="Hyperlink"/>
          </w:rPr>
          <w:t>3.1.21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Delete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2" w:history="1">
        <w:r w:rsidRPr="00D033B8">
          <w:rPr>
            <w:rStyle w:val="Hyperlink"/>
          </w:rPr>
          <w:t>3.1.22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Ban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3" w:history="1">
        <w:r w:rsidRPr="00D033B8">
          <w:rPr>
            <w:rStyle w:val="Hyperlink"/>
          </w:rPr>
          <w:t>3.1.23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Unban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4" w:history="1">
        <w:r w:rsidRPr="00D033B8">
          <w:rPr>
            <w:rStyle w:val="Hyperlink"/>
          </w:rPr>
          <w:t>3.1.24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Delete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5" w:history="1">
        <w:r w:rsidRPr="00D033B8">
          <w:rPr>
            <w:rStyle w:val="Hyperlink"/>
          </w:rPr>
          <w:t>3.1.25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6" w:history="1">
        <w:r w:rsidRPr="00D033B8">
          <w:rPr>
            <w:rStyle w:val="Hyperlink"/>
          </w:rPr>
          <w:t>3.1.26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Create 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7" w:history="1">
        <w:r w:rsidRPr="00D033B8">
          <w:rPr>
            <w:rStyle w:val="Hyperlink"/>
          </w:rPr>
          <w:t>3.1.27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Edit 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8" w:history="1">
        <w:r w:rsidRPr="00D033B8">
          <w:rPr>
            <w:rStyle w:val="Hyperlink"/>
          </w:rPr>
          <w:t>3.1.28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Comment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69" w:history="1">
        <w:r w:rsidRPr="00D033B8">
          <w:rPr>
            <w:rStyle w:val="Hyperlink"/>
          </w:rPr>
          <w:t>3.1.29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Delete Comment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0" w:history="1">
        <w:r w:rsidRPr="00D033B8">
          <w:rPr>
            <w:rStyle w:val="Hyperlink"/>
          </w:rPr>
          <w:t>3.1.30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Q&amp;A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1" w:history="1">
        <w:r w:rsidRPr="00D033B8">
          <w:rPr>
            <w:rStyle w:val="Hyperlink"/>
          </w:rPr>
          <w:t>3.1.31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Delete Q&amp;A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2" w:history="1">
        <w:r w:rsidRPr="00D033B8">
          <w:rPr>
            <w:rStyle w:val="Hyperlink"/>
          </w:rPr>
          <w:t>3.1.32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History Donating 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3" w:history="1">
        <w:r w:rsidRPr="00D033B8">
          <w:rPr>
            <w:rStyle w:val="Hyperlink"/>
          </w:rPr>
          <w:t>3.1.33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View History Receiving 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4" w:history="1">
        <w:r w:rsidRPr="00D033B8">
          <w:rPr>
            <w:rStyle w:val="Hyperlink"/>
          </w:rPr>
          <w:t>3.1.34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Count Actions Donating 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5" w:history="1">
        <w:r w:rsidRPr="00D033B8">
          <w:rPr>
            <w:rStyle w:val="Hyperlink"/>
          </w:rPr>
          <w:t>3.1.35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Count Actions Receiving 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6" w:history="1">
        <w:r w:rsidRPr="00D033B8">
          <w:rPr>
            <w:rStyle w:val="Hyperlink"/>
          </w:rPr>
          <w:t>3.2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Usability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7" w:history="1">
        <w:r w:rsidRPr="00D033B8">
          <w:rPr>
            <w:rStyle w:val="Hyperlink"/>
          </w:rPr>
          <w:t>3.3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Reliability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8" w:history="1">
        <w:r w:rsidRPr="00D033B8">
          <w:rPr>
            <w:rStyle w:val="Hyperlink"/>
          </w:rPr>
          <w:t>3.4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79" w:history="1">
        <w:r w:rsidRPr="00D033B8">
          <w:rPr>
            <w:rStyle w:val="Hyperlink"/>
          </w:rPr>
          <w:t>3.5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Supportability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0" w:history="1">
        <w:r w:rsidRPr="00D033B8">
          <w:rPr>
            <w:rStyle w:val="Hyperlink"/>
          </w:rPr>
          <w:t>3.6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Design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1" w:history="1">
        <w:r w:rsidRPr="00D033B8">
          <w:rPr>
            <w:rStyle w:val="Hyperlink"/>
          </w:rPr>
          <w:t>3.7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On-line User Documentation and Help 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2" w:history="1">
        <w:r w:rsidRPr="00D033B8">
          <w:rPr>
            <w:rStyle w:val="Hyperlink"/>
          </w:rPr>
          <w:t>3.8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Purchased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3" w:history="1">
        <w:r w:rsidRPr="00D033B8">
          <w:rPr>
            <w:rStyle w:val="Hyperlink"/>
          </w:rPr>
          <w:t>3.9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4" w:history="1">
        <w:r w:rsidRPr="00D033B8">
          <w:rPr>
            <w:rStyle w:val="Hyperlink"/>
          </w:rPr>
          <w:t>3.10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Licensing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5" w:history="1">
        <w:r w:rsidRPr="00D033B8">
          <w:rPr>
            <w:rStyle w:val="Hyperlink"/>
          </w:rPr>
          <w:t>3.11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Legal, Copyright, and Other Notices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2"/>
        <w:rPr>
          <w:rFonts w:asciiTheme="minorHAnsi" w:hAnsiTheme="minorHAnsi" w:cstheme="minorBidi"/>
          <w:sz w:val="22"/>
          <w:szCs w:val="22"/>
        </w:rPr>
      </w:pPr>
      <w:hyperlink w:anchor="_Toc370547686" w:history="1">
        <w:r w:rsidRPr="00D033B8">
          <w:rPr>
            <w:rStyle w:val="Hyperlink"/>
          </w:rPr>
          <w:t>3.12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D033B8">
          <w:rPr>
            <w:rStyle w:val="Hyperlink"/>
          </w:rPr>
          <w:t>Applicable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6126CA" w:rsidRDefault="006126CA">
      <w:pPr>
        <w:pStyle w:val="TOC1"/>
        <w:rPr>
          <w:rFonts w:asciiTheme="minorHAnsi" w:hAnsiTheme="minorHAnsi" w:cstheme="minorBidi"/>
          <w:b w:val="0"/>
          <w:bCs w:val="0"/>
          <w:caps w:val="0"/>
          <w:szCs w:val="22"/>
        </w:rPr>
      </w:pPr>
      <w:hyperlink w:anchor="_Toc370547687" w:history="1">
        <w:r w:rsidRPr="00D033B8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bCs w:val="0"/>
            <w:caps w:val="0"/>
            <w:szCs w:val="22"/>
          </w:rPr>
          <w:tab/>
        </w:r>
        <w:r w:rsidRPr="00D033B8">
          <w:rPr>
            <w:rStyle w:val="Hyperlink"/>
          </w:rPr>
          <w:t>Supporting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_Toc370547687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:rsidR="0050513B" w:rsidRPr="00B53E8D" w:rsidRDefault="00B113BA" w:rsidP="00B53E8D">
      <w:pPr>
        <w:rPr>
          <w:lang w:val="en-GB"/>
        </w:rPr>
        <w:sectPr w:rsidR="0050513B" w:rsidRPr="00B53E8D" w:rsidSect="00B00B48">
          <w:headerReference w:type="default" r:id="rId8"/>
          <w:footerReference w:type="default" r:id="rId9"/>
          <w:type w:val="nextColumn"/>
          <w:pgSz w:w="11909" w:h="16834" w:code="9"/>
          <w:pgMar w:top="1418" w:right="1134" w:bottom="1418" w:left="1985" w:header="720" w:footer="720" w:gutter="0"/>
          <w:cols w:space="720"/>
          <w:titlePg/>
          <w:docGrid w:linePitch="272"/>
        </w:sectPr>
      </w:pPr>
      <w:r w:rsidRPr="00B53E8D">
        <w:rPr>
          <w:lang w:val="en-GB"/>
        </w:rPr>
        <w:fldChar w:fldCharType="end"/>
      </w:r>
    </w:p>
    <w:p w:rsidR="0050513B" w:rsidRPr="00B53E8D" w:rsidRDefault="0050513B" w:rsidP="00B53E8D">
      <w:pPr>
        <w:pStyle w:val="Heading1"/>
      </w:pPr>
      <w:bookmarkStart w:id="8" w:name="_Toc521150196"/>
      <w:bookmarkStart w:id="9" w:name="_Toc456598586"/>
      <w:bookmarkStart w:id="10" w:name="_Toc504442098"/>
      <w:bookmarkStart w:id="11" w:name="_Toc370547632"/>
      <w:r w:rsidRPr="00B53E8D">
        <w:lastRenderedPageBreak/>
        <w:t>Introduction</w:t>
      </w:r>
      <w:bookmarkEnd w:id="8"/>
      <w:bookmarkEnd w:id="11"/>
    </w:p>
    <w:p w:rsidR="0050513B" w:rsidRPr="00B53E8D" w:rsidRDefault="0050513B" w:rsidP="00B53E8D">
      <w:pPr>
        <w:pStyle w:val="Heading2"/>
      </w:pPr>
      <w:bookmarkStart w:id="12" w:name="_Toc521150197"/>
      <w:bookmarkStart w:id="13" w:name="_Toc370547633"/>
      <w:r w:rsidRPr="00B53E8D">
        <w:t>Purpose</w:t>
      </w:r>
      <w:bookmarkEnd w:id="12"/>
      <w:bookmarkEnd w:id="13"/>
    </w:p>
    <w:p w:rsidR="00A166F1" w:rsidRPr="00B53E8D" w:rsidRDefault="00A166F1" w:rsidP="00B53E8D">
      <w:bookmarkStart w:id="14" w:name="_Toc521150198"/>
      <w:r w:rsidRPr="00B53E8D">
        <w:t xml:space="preserve">This project is registered and implemented as a capstone project for the team members. Our purpose is to fulfill the requirements from FPT University studying program. In addition, we aim to create a website which orients the object – Volunteer who want to donate their blood for other people and People who need donated blood because they can’t pay for hospital's blood. This website as a bridge to connect them, we guarantee volunteer’s blood will help accurate people. One more thing, this website has a forum to provide important information about: sexual, blood type, advantages and disadvantages when you donate blood. </w:t>
      </w:r>
    </w:p>
    <w:p w:rsidR="0050513B" w:rsidRPr="00B53E8D" w:rsidRDefault="0050513B" w:rsidP="00B53E8D">
      <w:pPr>
        <w:pStyle w:val="Heading2"/>
      </w:pPr>
      <w:bookmarkStart w:id="15" w:name="_Toc370547634"/>
      <w:r w:rsidRPr="00B53E8D">
        <w:t>Scope</w:t>
      </w:r>
      <w:bookmarkEnd w:id="14"/>
      <w:bookmarkEnd w:id="15"/>
    </w:p>
    <w:p w:rsidR="00A166F1" w:rsidRPr="00B53E8D" w:rsidRDefault="00A166F1" w:rsidP="00B53E8D">
      <w:bookmarkStart w:id="16" w:name="_Toc521150199"/>
      <w:r w:rsidRPr="00B53E8D">
        <w:t>The scope of this project contains: Requirement Analysis, Design, Coding and Testing.</w:t>
      </w:r>
    </w:p>
    <w:p w:rsidR="0050513B" w:rsidRPr="00B53E8D" w:rsidRDefault="0050513B" w:rsidP="00B53E8D">
      <w:pPr>
        <w:pStyle w:val="Heading2"/>
      </w:pPr>
      <w:bookmarkStart w:id="17" w:name="_Toc370547635"/>
      <w:r w:rsidRPr="00B53E8D">
        <w:t>Definitions, Acronyms, and Abbreviations</w:t>
      </w:r>
      <w:bookmarkEnd w:id="16"/>
      <w:bookmarkEnd w:id="17"/>
    </w:p>
    <w:p w:rsidR="00EC1FBD" w:rsidRPr="00B53E8D" w:rsidRDefault="00EC1FBD" w:rsidP="0021663C">
      <w:pPr>
        <w:jc w:val="center"/>
      </w:pPr>
      <w:r w:rsidRPr="00B53E8D">
        <w:t>Table1. Definitions, Acronyms</w:t>
      </w:r>
    </w:p>
    <w:tbl>
      <w:tblPr>
        <w:tblW w:w="8820" w:type="dxa"/>
        <w:jc w:val="center"/>
        <w:tblInd w:w="648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ayout w:type="fixed"/>
        <w:tblLook w:val="0000"/>
      </w:tblPr>
      <w:tblGrid>
        <w:gridCol w:w="2520"/>
        <w:gridCol w:w="3690"/>
        <w:gridCol w:w="2610"/>
      </w:tblGrid>
      <w:tr w:rsidR="0051037B" w:rsidRPr="00B53E8D" w:rsidTr="0021663C">
        <w:trPr>
          <w:tblHeader/>
          <w:jc w:val="center"/>
        </w:trPr>
        <w:tc>
          <w:tcPr>
            <w:tcW w:w="2520" w:type="dxa"/>
            <w:shd w:val="clear" w:color="auto" w:fill="CCCCCC"/>
            <w:vAlign w:val="center"/>
          </w:tcPr>
          <w:p w:rsidR="0051037B" w:rsidRPr="00B53E8D" w:rsidRDefault="0051037B" w:rsidP="00B53E8D">
            <w:pPr>
              <w:pStyle w:val="Bangheader"/>
              <w:rPr>
                <w:rFonts w:cs="Arial"/>
              </w:rPr>
            </w:pPr>
            <w:bookmarkStart w:id="18" w:name="_Toc521150200"/>
            <w:r w:rsidRPr="00B53E8D">
              <w:rPr>
                <w:rFonts w:cs="Arial"/>
              </w:rPr>
              <w:t>Acronym</w:t>
            </w:r>
          </w:p>
        </w:tc>
        <w:tc>
          <w:tcPr>
            <w:tcW w:w="3690" w:type="dxa"/>
            <w:shd w:val="clear" w:color="auto" w:fill="CCCCCC"/>
            <w:vAlign w:val="center"/>
          </w:tcPr>
          <w:p w:rsidR="0051037B" w:rsidRPr="00B53E8D" w:rsidRDefault="0051037B" w:rsidP="00B53E8D">
            <w:pPr>
              <w:pStyle w:val="Bangheader"/>
              <w:rPr>
                <w:rFonts w:cs="Arial"/>
              </w:rPr>
            </w:pPr>
            <w:r w:rsidRPr="00B53E8D">
              <w:rPr>
                <w:rFonts w:cs="Arial"/>
              </w:rPr>
              <w:t>Definition</w:t>
            </w:r>
          </w:p>
        </w:tc>
        <w:tc>
          <w:tcPr>
            <w:tcW w:w="2610" w:type="dxa"/>
            <w:shd w:val="clear" w:color="auto" w:fill="CCCCCC"/>
            <w:vAlign w:val="center"/>
          </w:tcPr>
          <w:p w:rsidR="0051037B" w:rsidRPr="00B53E8D" w:rsidRDefault="0051037B" w:rsidP="00B53E8D">
            <w:pPr>
              <w:pStyle w:val="Bangheader"/>
              <w:rPr>
                <w:rFonts w:cs="Arial"/>
              </w:rPr>
            </w:pPr>
            <w:r w:rsidRPr="00B53E8D">
              <w:rPr>
                <w:rFonts w:cs="Arial"/>
              </w:rPr>
              <w:t>Note</w:t>
            </w:r>
          </w:p>
        </w:tc>
      </w:tr>
      <w:tr w:rsidR="0051037B" w:rsidRPr="00B53E8D" w:rsidTr="0021663C">
        <w:trPr>
          <w:jc w:val="center"/>
        </w:trPr>
        <w:tc>
          <w:tcPr>
            <w:tcW w:w="2520" w:type="dxa"/>
          </w:tcPr>
          <w:p w:rsidR="0051037B" w:rsidRPr="00B53E8D" w:rsidRDefault="0051037B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VNBD</w:t>
            </w:r>
          </w:p>
        </w:tc>
        <w:tc>
          <w:tcPr>
            <w:tcW w:w="3690" w:type="dxa"/>
          </w:tcPr>
          <w:p w:rsidR="0051037B" w:rsidRPr="00B53E8D" w:rsidRDefault="0051037B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Voluntary non-remunerated blood donation</w:t>
            </w:r>
          </w:p>
        </w:tc>
        <w:tc>
          <w:tcPr>
            <w:tcW w:w="2610" w:type="dxa"/>
          </w:tcPr>
          <w:p w:rsidR="0051037B" w:rsidRPr="00B53E8D" w:rsidRDefault="0051037B" w:rsidP="00B53E8D">
            <w:pPr>
              <w:pStyle w:val="Bang"/>
              <w:rPr>
                <w:rFonts w:cs="Arial"/>
              </w:rPr>
            </w:pPr>
          </w:p>
        </w:tc>
      </w:tr>
    </w:tbl>
    <w:p w:rsidR="0050513B" w:rsidRPr="00B53E8D" w:rsidRDefault="0050513B" w:rsidP="00B53E8D">
      <w:pPr>
        <w:pStyle w:val="Heading2"/>
      </w:pPr>
      <w:bookmarkStart w:id="19" w:name="_Toc370547636"/>
      <w:r w:rsidRPr="00B53E8D">
        <w:t>References</w:t>
      </w:r>
      <w:bookmarkEnd w:id="18"/>
      <w:bookmarkEnd w:id="19"/>
    </w:p>
    <w:p w:rsidR="0051037B" w:rsidRPr="00B53E8D" w:rsidRDefault="00EC1FBD" w:rsidP="0021663C">
      <w:pPr>
        <w:jc w:val="center"/>
      </w:pPr>
      <w:r w:rsidRPr="00B53E8D">
        <w:t>Table2. References</w:t>
      </w:r>
    </w:p>
    <w:tbl>
      <w:tblPr>
        <w:tblW w:w="8820" w:type="dxa"/>
        <w:jc w:val="center"/>
        <w:tblInd w:w="62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630"/>
        <w:gridCol w:w="3600"/>
        <w:gridCol w:w="1080"/>
        <w:gridCol w:w="1710"/>
        <w:gridCol w:w="1800"/>
      </w:tblGrid>
      <w:tr w:rsidR="00A166F1" w:rsidRPr="00B53E8D" w:rsidTr="0021663C">
        <w:trPr>
          <w:jc w:val="center"/>
        </w:trPr>
        <w:tc>
          <w:tcPr>
            <w:tcW w:w="630" w:type="dxa"/>
            <w:shd w:val="clear" w:color="auto" w:fill="D9D9D9"/>
            <w:vAlign w:val="center"/>
          </w:tcPr>
          <w:p w:rsidR="00A166F1" w:rsidRPr="00B53E8D" w:rsidRDefault="00A166F1" w:rsidP="00B53E8D">
            <w:pPr>
              <w:pStyle w:val="Bangheader"/>
              <w:rPr>
                <w:rFonts w:cs="Arial"/>
              </w:rPr>
            </w:pPr>
            <w:bookmarkStart w:id="20" w:name="_Toc521150201"/>
            <w:r w:rsidRPr="00B53E8D">
              <w:rPr>
                <w:rFonts w:cs="Arial"/>
              </w:rPr>
              <w:t>No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A166F1" w:rsidRPr="00B53E8D" w:rsidRDefault="00A166F1" w:rsidP="00B53E8D">
            <w:pPr>
              <w:pStyle w:val="Bangheader"/>
              <w:rPr>
                <w:rFonts w:cs="Arial"/>
              </w:rPr>
            </w:pPr>
            <w:r w:rsidRPr="00B53E8D">
              <w:rPr>
                <w:rFonts w:cs="Arial"/>
              </w:rPr>
              <w:t>Reference item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166F1" w:rsidRPr="00B53E8D" w:rsidRDefault="00A166F1" w:rsidP="00B53E8D">
            <w:pPr>
              <w:pStyle w:val="Bangheader"/>
              <w:rPr>
                <w:rFonts w:cs="Arial"/>
              </w:rPr>
            </w:pPr>
            <w:r w:rsidRPr="00B53E8D">
              <w:rPr>
                <w:rFonts w:cs="Arial"/>
              </w:rPr>
              <w:t>Issued Date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A166F1" w:rsidRPr="00B53E8D" w:rsidRDefault="00A166F1" w:rsidP="00B53E8D">
            <w:pPr>
              <w:pStyle w:val="Bangheader"/>
              <w:rPr>
                <w:rFonts w:cs="Arial"/>
              </w:rPr>
            </w:pPr>
            <w:r w:rsidRPr="00B53E8D">
              <w:rPr>
                <w:rFonts w:cs="Arial"/>
              </w:rPr>
              <w:t>Source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166F1" w:rsidRPr="00B53E8D" w:rsidRDefault="00A166F1" w:rsidP="00B53E8D">
            <w:pPr>
              <w:pStyle w:val="Bangheader"/>
              <w:rPr>
                <w:rFonts w:cs="Arial"/>
              </w:rPr>
            </w:pPr>
            <w:r w:rsidRPr="00B53E8D">
              <w:rPr>
                <w:rFonts w:cs="Arial"/>
              </w:rPr>
              <w:t>Note</w:t>
            </w:r>
          </w:p>
        </w:tc>
      </w:tr>
      <w:tr w:rsidR="00A166F1" w:rsidRPr="00B53E8D" w:rsidTr="0021663C">
        <w:trPr>
          <w:jc w:val="center"/>
        </w:trPr>
        <w:tc>
          <w:tcPr>
            <w:tcW w:w="630" w:type="dxa"/>
            <w:vAlign w:val="center"/>
          </w:tcPr>
          <w:p w:rsidR="00A166F1" w:rsidRPr="00B53E8D" w:rsidRDefault="00A166F1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1</w:t>
            </w:r>
          </w:p>
        </w:tc>
        <w:tc>
          <w:tcPr>
            <w:tcW w:w="3600" w:type="dxa"/>
            <w:vAlign w:val="center"/>
          </w:tcPr>
          <w:p w:rsidR="00A166F1" w:rsidRPr="00B53E8D" w:rsidRDefault="0021663C" w:rsidP="00B53E8D">
            <w:pPr>
              <w:pStyle w:val="Bang"/>
              <w:rPr>
                <w:rFonts w:cs="Arial"/>
              </w:rPr>
            </w:pPr>
            <w:r>
              <w:rPr>
                <w:rFonts w:cs="Arial"/>
              </w:rPr>
              <w:t>VNBD_ Project Plan_v</w:t>
            </w:r>
            <w:r>
              <w:rPr>
                <w:rFonts w:cs="Arial" w:hint="eastAsia"/>
              </w:rPr>
              <w:t>1.0</w:t>
            </w:r>
            <w:r w:rsidR="00A166F1" w:rsidRPr="00B53E8D">
              <w:rPr>
                <w:rFonts w:cs="Arial"/>
              </w:rPr>
              <w:t>_EN.docx</w:t>
            </w:r>
          </w:p>
        </w:tc>
        <w:tc>
          <w:tcPr>
            <w:tcW w:w="1080" w:type="dxa"/>
            <w:vAlign w:val="center"/>
          </w:tcPr>
          <w:p w:rsidR="00A166F1" w:rsidRPr="00B53E8D" w:rsidRDefault="00B00B48" w:rsidP="00B53E8D">
            <w:pPr>
              <w:pStyle w:val="Bang"/>
              <w:rPr>
                <w:rFonts w:cs="Arial"/>
              </w:rPr>
            </w:pPr>
            <w:r>
              <w:rPr>
                <w:rFonts w:cs="Arial" w:hint="eastAsia"/>
              </w:rPr>
              <w:t>20/09</w:t>
            </w:r>
            <w:r w:rsidR="005F3069" w:rsidRPr="00B53E8D">
              <w:rPr>
                <w:rFonts w:cs="Arial"/>
              </w:rPr>
              <w:t>/</w:t>
            </w:r>
            <w:r w:rsidR="00A166F1" w:rsidRPr="00B53E8D">
              <w:rPr>
                <w:rFonts w:cs="Arial"/>
              </w:rPr>
              <w:t>2013</w:t>
            </w:r>
          </w:p>
        </w:tc>
        <w:tc>
          <w:tcPr>
            <w:tcW w:w="1710" w:type="dxa"/>
            <w:vAlign w:val="center"/>
          </w:tcPr>
          <w:p w:rsidR="00A166F1" w:rsidRPr="00B53E8D" w:rsidRDefault="00A166F1" w:rsidP="00B53E8D">
            <w:pPr>
              <w:pStyle w:val="Bang"/>
              <w:rPr>
                <w:rFonts w:cs="Arial"/>
              </w:rPr>
            </w:pPr>
            <w:r w:rsidRPr="00B53E8D">
              <w:rPr>
                <w:rFonts w:cs="Arial"/>
              </w:rPr>
              <w:t>Report 1 for supervisor or SVN of project</w:t>
            </w:r>
          </w:p>
        </w:tc>
        <w:tc>
          <w:tcPr>
            <w:tcW w:w="1800" w:type="dxa"/>
            <w:vAlign w:val="center"/>
          </w:tcPr>
          <w:p w:rsidR="00A166F1" w:rsidRPr="00B53E8D" w:rsidRDefault="00A166F1" w:rsidP="00B53E8D">
            <w:pPr>
              <w:pStyle w:val="Bang"/>
              <w:rPr>
                <w:rFonts w:cs="Arial"/>
              </w:rPr>
            </w:pPr>
          </w:p>
        </w:tc>
      </w:tr>
    </w:tbl>
    <w:p w:rsidR="0050513B" w:rsidRPr="00B53E8D" w:rsidRDefault="0050513B" w:rsidP="00B53E8D">
      <w:pPr>
        <w:pStyle w:val="Heading2"/>
      </w:pPr>
      <w:bookmarkStart w:id="21" w:name="_Toc370547637"/>
      <w:r w:rsidRPr="00B53E8D">
        <w:t>Overview</w:t>
      </w:r>
      <w:bookmarkEnd w:id="20"/>
      <w:bookmarkEnd w:id="21"/>
    </w:p>
    <w:p w:rsidR="0051037B" w:rsidRPr="00B53E8D" w:rsidRDefault="0051037B" w:rsidP="00B53E8D">
      <w:pPr>
        <w:rPr>
          <w:lang w:val="vi-VN"/>
        </w:rPr>
      </w:pPr>
      <w:bookmarkStart w:id="22" w:name="_Toc521150202"/>
      <w:r w:rsidRPr="00B53E8D">
        <w:rPr>
          <w:lang w:val="vi-VN"/>
        </w:rPr>
        <w:t xml:space="preserve">The rest of the SRS document contains the detail description the requirement of Voluntary non-remunerated blood donation website and the information that helps to read it easily. There are three parts: </w:t>
      </w:r>
    </w:p>
    <w:p w:rsidR="0051037B" w:rsidRPr="00B53E8D" w:rsidRDefault="0021663C" w:rsidP="00B53E8D">
      <w:pPr>
        <w:pStyle w:val="ListParagraph"/>
        <w:numPr>
          <w:ilvl w:val="0"/>
          <w:numId w:val="3"/>
        </w:numPr>
        <w:rPr>
          <w:lang w:val="vi-VN"/>
        </w:rPr>
      </w:pPr>
      <w:r>
        <w:lastRenderedPageBreak/>
        <w:t>Par</w:t>
      </w:r>
      <w:r>
        <w:rPr>
          <w:rFonts w:hint="eastAsia"/>
        </w:rPr>
        <w:t xml:space="preserve">t </w:t>
      </w:r>
      <w:r w:rsidR="0051037B" w:rsidRPr="00B53E8D">
        <w:rPr>
          <w:lang w:val="vi-VN"/>
        </w:rPr>
        <w:t>1. Overall description: This section describes the general factors that affect the product and its requirements.</w:t>
      </w:r>
    </w:p>
    <w:p w:rsidR="0051037B" w:rsidRPr="00B53E8D" w:rsidRDefault="0071201B" w:rsidP="00B53E8D">
      <w:pPr>
        <w:pStyle w:val="ListParagraph"/>
        <w:numPr>
          <w:ilvl w:val="0"/>
          <w:numId w:val="3"/>
        </w:numPr>
        <w:rPr>
          <w:lang w:val="vi-VN"/>
        </w:rPr>
      </w:pPr>
      <w:r w:rsidRPr="00B53E8D">
        <w:t>Part</w:t>
      </w:r>
      <w:r w:rsidR="0021663C">
        <w:rPr>
          <w:rFonts w:hint="eastAsia"/>
          <w:lang w:val="vi-VN"/>
        </w:rPr>
        <w:t xml:space="preserve"> </w:t>
      </w:r>
      <w:r w:rsidR="0021663C">
        <w:rPr>
          <w:lang w:val="vi-VN"/>
        </w:rPr>
        <w:t>2.</w:t>
      </w:r>
      <w:r w:rsidR="0021663C">
        <w:rPr>
          <w:rFonts w:hint="eastAsia"/>
          <w:lang w:val="vi-VN"/>
        </w:rPr>
        <w:t xml:space="preserve"> </w:t>
      </w:r>
      <w:r w:rsidR="0051037B" w:rsidRPr="00B53E8D">
        <w:rPr>
          <w:lang w:val="vi-VN"/>
        </w:rPr>
        <w:t>Specific requirements: This section contains all software requirements to a level of detail sufficient to enable designers to design a system to satisfy those requirements, and testers to test that the system satisfies those requirements.</w:t>
      </w:r>
    </w:p>
    <w:p w:rsidR="0051037B" w:rsidRPr="00B53E8D" w:rsidRDefault="0071201B" w:rsidP="00B53E8D">
      <w:pPr>
        <w:pStyle w:val="ListParagraph"/>
        <w:numPr>
          <w:ilvl w:val="0"/>
          <w:numId w:val="3"/>
        </w:numPr>
        <w:rPr>
          <w:lang w:val="vi-VN"/>
        </w:rPr>
      </w:pPr>
      <w:r w:rsidRPr="00B53E8D">
        <w:t>Part</w:t>
      </w:r>
      <w:r w:rsidRPr="00B53E8D">
        <w:rPr>
          <w:lang w:val="vi-VN"/>
        </w:rPr>
        <w:t xml:space="preserve"> </w:t>
      </w:r>
      <w:r w:rsidR="0051037B" w:rsidRPr="00B53E8D">
        <w:rPr>
          <w:lang w:val="vi-VN"/>
        </w:rPr>
        <w:t>3. Supporting information: The supporting information makes the SRS easier to use.</w:t>
      </w:r>
    </w:p>
    <w:p w:rsidR="0050513B" w:rsidRPr="00B53E8D" w:rsidRDefault="0050513B" w:rsidP="00B53E8D">
      <w:pPr>
        <w:pStyle w:val="Heading1"/>
      </w:pPr>
      <w:bookmarkStart w:id="23" w:name="_Toc370547638"/>
      <w:r w:rsidRPr="00B53E8D">
        <w:lastRenderedPageBreak/>
        <w:t>Overall Description</w:t>
      </w:r>
      <w:bookmarkEnd w:id="22"/>
      <w:bookmarkEnd w:id="23"/>
    </w:p>
    <w:p w:rsidR="00310523" w:rsidRPr="00B53E8D" w:rsidRDefault="00310523" w:rsidP="00B53E8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B53E8D">
        <w:rPr>
          <w:rFonts w:ascii="Arial" w:hAnsi="Arial" w:cs="Arial"/>
        </w:rPr>
        <w:t>Product perspectives:</w:t>
      </w:r>
    </w:p>
    <w:p w:rsidR="00310523" w:rsidRPr="00B53E8D" w:rsidRDefault="00310523" w:rsidP="00B53E8D">
      <w:pPr>
        <w:pStyle w:val="BodyText"/>
        <w:numPr>
          <w:ilvl w:val="0"/>
          <w:numId w:val="5"/>
        </w:numPr>
        <w:rPr>
          <w:rFonts w:ascii="Arial" w:hAnsi="Arial" w:cs="Arial"/>
        </w:rPr>
      </w:pPr>
      <w:r w:rsidRPr="00B53E8D">
        <w:rPr>
          <w:rFonts w:ascii="Arial" w:hAnsi="Arial" w:cs="Arial"/>
        </w:rPr>
        <w:t xml:space="preserve">Nowadays, there are a lot of poor </w:t>
      </w:r>
      <w:r w:rsidR="004A7573" w:rsidRPr="00B53E8D">
        <w:rPr>
          <w:rFonts w:ascii="Arial" w:hAnsi="Arial" w:cs="Arial"/>
        </w:rPr>
        <w:t>patients</w:t>
      </w:r>
      <w:r w:rsidRPr="00B53E8D">
        <w:rPr>
          <w:rFonts w:ascii="Arial" w:hAnsi="Arial" w:cs="Arial"/>
        </w:rPr>
        <w:t xml:space="preserve"> must be pay lots of money to receive blood when they are in case of emergency. However, there are so many volunteer </w:t>
      </w:r>
      <w:r w:rsidR="004A7573" w:rsidRPr="00B53E8D">
        <w:rPr>
          <w:rFonts w:ascii="Arial" w:hAnsi="Arial" w:cs="Arial"/>
        </w:rPr>
        <w:t>are donating</w:t>
      </w:r>
      <w:r w:rsidRPr="00B53E8D">
        <w:rPr>
          <w:rFonts w:ascii="Arial" w:hAnsi="Arial" w:cs="Arial"/>
        </w:rPr>
        <w:t xml:space="preserve"> </w:t>
      </w:r>
      <w:r w:rsidR="004A7573" w:rsidRPr="00B53E8D">
        <w:rPr>
          <w:rFonts w:ascii="Arial" w:hAnsi="Arial" w:cs="Arial"/>
        </w:rPr>
        <w:t>blood each day. Because of this, we would create this website as a bridge to bring volunteer’s</w:t>
      </w:r>
      <w:r w:rsidRPr="00B53E8D">
        <w:rPr>
          <w:rFonts w:ascii="Arial" w:hAnsi="Arial" w:cs="Arial"/>
        </w:rPr>
        <w:t xml:space="preserve"> blood</w:t>
      </w:r>
      <w:r w:rsidR="004A7573" w:rsidRPr="00B53E8D">
        <w:rPr>
          <w:rFonts w:ascii="Arial" w:hAnsi="Arial" w:cs="Arial"/>
        </w:rPr>
        <w:t xml:space="preserve"> for exactly poor patient. Besides it, the website and blood is no fee, it is easy to get support from admin via website or hot line of website.</w:t>
      </w:r>
    </w:p>
    <w:p w:rsidR="0071201B" w:rsidRPr="00B53E8D" w:rsidRDefault="0071201B" w:rsidP="00B53E8D">
      <w:pPr>
        <w:pStyle w:val="BodyText"/>
        <w:rPr>
          <w:rFonts w:ascii="Arial" w:hAnsi="Arial" w:cs="Arial"/>
        </w:rPr>
      </w:pPr>
    </w:p>
    <w:p w:rsidR="00EC78AC" w:rsidRPr="00B53E8D" w:rsidRDefault="00EC78AC" w:rsidP="00B53E8D">
      <w:pPr>
        <w:pStyle w:val="BodyText"/>
        <w:rPr>
          <w:rFonts w:ascii="Arial" w:hAnsi="Arial" w:cs="Arial"/>
        </w:rPr>
      </w:pPr>
    </w:p>
    <w:p w:rsidR="00EC78AC" w:rsidRPr="00B53E8D" w:rsidRDefault="00EC78AC" w:rsidP="00B53E8D">
      <w:pPr>
        <w:pStyle w:val="BodyText"/>
        <w:rPr>
          <w:rFonts w:ascii="Arial" w:hAnsi="Arial" w:cs="Arial"/>
        </w:rPr>
      </w:pPr>
    </w:p>
    <w:p w:rsidR="004A7573" w:rsidRPr="00B53E8D" w:rsidRDefault="004A7573" w:rsidP="00B53E8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B53E8D">
        <w:rPr>
          <w:rFonts w:ascii="Arial" w:hAnsi="Arial" w:cs="Arial"/>
        </w:rPr>
        <w:t>User characteristics</w:t>
      </w:r>
      <w:r w:rsidRPr="00B53E8D">
        <w:rPr>
          <w:rFonts w:ascii="Arial" w:hAnsi="Arial" w:cs="Arial"/>
          <w:lang w:val="en-US"/>
        </w:rPr>
        <w:t>:</w:t>
      </w: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21663C">
      <w:pPr>
        <w:pStyle w:val="BodyText"/>
        <w:jc w:val="center"/>
        <w:rPr>
          <w:rFonts w:ascii="Arial" w:hAnsi="Arial" w:cs="Arial"/>
        </w:rPr>
      </w:pPr>
      <w:r w:rsidRPr="00B53E8D">
        <w:rPr>
          <w:rFonts w:ascii="Arial" w:hAnsi="Arial" w:cs="Arial"/>
          <w:noProof/>
          <w:lang w:val="en-US"/>
        </w:rPr>
        <w:drawing>
          <wp:inline distT="0" distB="0" distL="0" distR="0">
            <wp:extent cx="5581650" cy="229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42" w:rsidRPr="00B53E8D" w:rsidRDefault="00B53E8D" w:rsidP="00B53E8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</w:t>
      </w:r>
      <w:r w:rsidR="00044642" w:rsidRPr="00B53E8D">
        <w:rPr>
          <w:rFonts w:ascii="Arial" w:hAnsi="Arial" w:cs="Arial"/>
        </w:rPr>
        <w:t>Visitor use-case</w:t>
      </w: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C948B5" w:rsidP="0021663C">
      <w:pPr>
        <w:pStyle w:val="BodyText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578341" cy="7506586"/>
            <wp:effectExtent l="19050" t="0" r="3309" b="0"/>
            <wp:docPr id="5" name="Picture 1" descr="C:\Users\Hang\Desktop\SRS_Pic_17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\Desktop\SRS_Pic_1710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41" cy="750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642" w:rsidRPr="00B53E8D" w:rsidRDefault="00B53E8D" w:rsidP="00B53E8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 w:rsidR="00044642" w:rsidRPr="00B53E8D">
        <w:rPr>
          <w:rFonts w:ascii="Arial" w:hAnsi="Arial" w:cs="Arial"/>
        </w:rPr>
        <w:t>Registered user use-case</w:t>
      </w:r>
    </w:p>
    <w:p w:rsidR="00EC78AC" w:rsidRPr="00B53E8D" w:rsidRDefault="00C948B5" w:rsidP="00C948B5">
      <w:pPr>
        <w:pStyle w:val="BodyText"/>
        <w:jc w:val="center"/>
        <w:rPr>
          <w:rFonts w:ascii="Arial" w:hAnsi="Arial" w:cs="Arial"/>
          <w:lang w:val="vi-VN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574474" cy="6794205"/>
            <wp:effectExtent l="19050" t="0" r="7176" b="0"/>
            <wp:docPr id="8" name="Picture 2" descr="C:\Users\Hang\Desktop\SRS_Pic_17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g\Desktop\SRS_Pic_1710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0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73" w:rsidRPr="00B53E8D" w:rsidRDefault="00B53E8D" w:rsidP="00B53E8D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</w:t>
      </w:r>
      <w:r w:rsidR="00044642" w:rsidRPr="00B53E8D">
        <w:rPr>
          <w:rFonts w:ascii="Arial" w:hAnsi="Arial" w:cs="Arial"/>
        </w:rPr>
        <w:t>Admin use-case</w:t>
      </w:r>
    </w:p>
    <w:p w:rsidR="00E61726" w:rsidRPr="00B53E8D" w:rsidRDefault="00E61726" w:rsidP="00B53E8D">
      <w:pPr>
        <w:pStyle w:val="BodyText"/>
        <w:rPr>
          <w:rFonts w:ascii="Arial" w:hAnsi="Arial" w:cs="Arial"/>
        </w:rPr>
      </w:pPr>
    </w:p>
    <w:p w:rsidR="00E61726" w:rsidRDefault="00E61726" w:rsidP="00B53E8D">
      <w:pPr>
        <w:pStyle w:val="BodyText"/>
        <w:rPr>
          <w:rFonts w:ascii="Arial" w:hAnsi="Arial" w:cs="Arial"/>
        </w:rPr>
      </w:pPr>
    </w:p>
    <w:p w:rsidR="00C948B5" w:rsidRDefault="00C948B5" w:rsidP="00B53E8D">
      <w:pPr>
        <w:pStyle w:val="BodyText"/>
        <w:rPr>
          <w:rFonts w:ascii="Arial" w:hAnsi="Arial" w:cs="Arial"/>
        </w:rPr>
      </w:pPr>
    </w:p>
    <w:p w:rsidR="00C948B5" w:rsidRDefault="00C948B5" w:rsidP="00B53E8D">
      <w:pPr>
        <w:pStyle w:val="BodyText"/>
        <w:rPr>
          <w:rFonts w:ascii="Arial" w:hAnsi="Arial" w:cs="Arial"/>
        </w:rPr>
      </w:pPr>
    </w:p>
    <w:p w:rsidR="00C948B5" w:rsidRDefault="00C948B5" w:rsidP="00B53E8D">
      <w:pPr>
        <w:pStyle w:val="BodyText"/>
        <w:rPr>
          <w:rFonts w:ascii="Arial" w:hAnsi="Arial" w:cs="Arial"/>
        </w:rPr>
      </w:pPr>
    </w:p>
    <w:p w:rsidR="00C948B5" w:rsidRDefault="00C948B5" w:rsidP="00B53E8D">
      <w:pPr>
        <w:pStyle w:val="BodyText"/>
        <w:rPr>
          <w:rFonts w:ascii="Arial" w:hAnsi="Arial" w:cs="Arial"/>
        </w:rPr>
      </w:pPr>
    </w:p>
    <w:p w:rsidR="00C948B5" w:rsidRDefault="00C948B5" w:rsidP="00B53E8D">
      <w:pPr>
        <w:pStyle w:val="BodyText"/>
        <w:rPr>
          <w:rFonts w:ascii="Arial" w:hAnsi="Arial" w:cs="Arial"/>
        </w:rPr>
      </w:pPr>
    </w:p>
    <w:p w:rsidR="00C948B5" w:rsidRPr="00B53E8D" w:rsidRDefault="00C948B5" w:rsidP="00B53E8D">
      <w:pPr>
        <w:pStyle w:val="BodyText"/>
        <w:rPr>
          <w:rFonts w:ascii="Arial" w:hAnsi="Arial" w:cs="Arial"/>
        </w:rPr>
      </w:pPr>
    </w:p>
    <w:p w:rsidR="00E61726" w:rsidRPr="00B53E8D" w:rsidRDefault="00E61726" w:rsidP="00B53E8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B53E8D">
        <w:rPr>
          <w:rFonts w:ascii="Arial" w:hAnsi="Arial" w:cs="Arial"/>
        </w:rPr>
        <w:lastRenderedPageBreak/>
        <w:t>Product functions:</w:t>
      </w:r>
    </w:p>
    <w:p w:rsidR="00E61726" w:rsidRPr="00B53E8D" w:rsidRDefault="00E61726" w:rsidP="00B53E8D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1737" w:type="dxa"/>
        <w:tblLook w:val="04A0"/>
      </w:tblPr>
      <w:tblGrid>
        <w:gridCol w:w="628"/>
        <w:gridCol w:w="2230"/>
        <w:gridCol w:w="2212"/>
        <w:gridCol w:w="2199"/>
      </w:tblGrid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E61726" w:rsidRPr="0021663C" w:rsidRDefault="00E61726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E61726" w:rsidRPr="0021663C" w:rsidRDefault="00E61726" w:rsidP="0021663C">
            <w:pPr>
              <w:jc w:val="left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Register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UC001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View Public Information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UC002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Login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UC003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Reset Password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UC004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Logout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UC005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Edit Profile User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UC006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Comment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UC007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View Posts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UC008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Register Donating Blood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UC009</w:t>
            </w:r>
          </w:p>
        </w:tc>
        <w:tc>
          <w:tcPr>
            <w:tcW w:w="2252" w:type="dxa"/>
          </w:tcPr>
          <w:p w:rsidR="00E61726" w:rsidRPr="0021663C" w:rsidRDefault="00D27804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29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Q&amp;A: Create Q&amp;A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UC011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Q&amp;A: Delete Q&amp;A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UC011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00B48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Q&amp;A: Edit Q&amp;A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UC012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Search: Search Text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UC013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Search: Search Advanced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</w:p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UC014</w:t>
            </w:r>
          </w:p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Register Receiving Blood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UC015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Post: Create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UC016</w:t>
            </w:r>
          </w:p>
        </w:tc>
        <w:tc>
          <w:tcPr>
            <w:tcW w:w="2252" w:type="dxa"/>
          </w:tcPr>
          <w:p w:rsidR="00E61726" w:rsidRPr="0021663C" w:rsidRDefault="00D27804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39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Post: Edit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UC017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 xml:space="preserve">Manage Post: </w:t>
            </w:r>
            <w:r w:rsidRPr="0021663C">
              <w:rPr>
                <w:sz w:val="24"/>
                <w:szCs w:val="24"/>
              </w:rPr>
              <w:lastRenderedPageBreak/>
              <w:t>Delete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lastRenderedPageBreak/>
              <w:t>UC018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Contact Us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UC019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Registered User: View Registered User List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UC020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Registered User: Delete User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UC021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Registered User: Ban User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UC022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4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Registered User: Unban User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UC023</w:t>
            </w:r>
          </w:p>
        </w:tc>
        <w:tc>
          <w:tcPr>
            <w:tcW w:w="2252" w:type="dxa"/>
          </w:tcPr>
          <w:p w:rsidR="00E61726" w:rsidRPr="0021663C" w:rsidRDefault="00D27804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49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Posts: Delete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UC024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Posts: View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UC025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Posts: Create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UC026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Posts: Edit Post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UC027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Comments: View Comment List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UC028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Comments: Delete Comment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UC029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Q&amp;A: View Q&amp;A List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UC030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</w:tr>
      <w:tr w:rsidR="00E61726" w:rsidRPr="00B53E8D" w:rsidTr="0021663C">
        <w:trPr>
          <w:jc w:val="center"/>
        </w:trPr>
        <w:tc>
          <w:tcPr>
            <w:tcW w:w="514" w:type="dxa"/>
          </w:tcPr>
          <w:p w:rsidR="00E61726" w:rsidRPr="0021663C" w:rsidRDefault="00E61726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251" w:type="dxa"/>
          </w:tcPr>
          <w:p w:rsidR="00E61726" w:rsidRPr="0021663C" w:rsidRDefault="00E61726" w:rsidP="00B53E8D">
            <w:pPr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Manage Q&amp;A: Delete Q&amp;A List</w:t>
            </w:r>
          </w:p>
        </w:tc>
        <w:tc>
          <w:tcPr>
            <w:tcW w:w="2252" w:type="dxa"/>
          </w:tcPr>
          <w:p w:rsidR="00E61726" w:rsidRPr="0021663C" w:rsidRDefault="00E61726" w:rsidP="0021663C">
            <w:pPr>
              <w:jc w:val="center"/>
              <w:rPr>
                <w:sz w:val="24"/>
                <w:szCs w:val="24"/>
              </w:rPr>
            </w:pPr>
            <w:r w:rsidRPr="0021663C">
              <w:rPr>
                <w:sz w:val="24"/>
                <w:szCs w:val="24"/>
              </w:rPr>
              <w:t>UC031</w:t>
            </w:r>
          </w:p>
        </w:tc>
        <w:tc>
          <w:tcPr>
            <w:tcW w:w="2252" w:type="dxa"/>
          </w:tcPr>
          <w:p w:rsidR="00E61726" w:rsidRPr="0021663C" w:rsidRDefault="00D92358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63C">
              <w:rPr>
                <w:rFonts w:ascii="Arial" w:hAnsi="Arial" w:cs="Arial"/>
                <w:sz w:val="24"/>
                <w:szCs w:val="24"/>
              </w:rPr>
              <w:t>5</w:t>
            </w:r>
            <w:r w:rsidR="00D27804"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</w:tr>
      <w:tr w:rsidR="00C91975" w:rsidRPr="00B53E8D" w:rsidTr="0021663C">
        <w:trPr>
          <w:jc w:val="center"/>
        </w:trPr>
        <w:tc>
          <w:tcPr>
            <w:tcW w:w="514" w:type="dxa"/>
          </w:tcPr>
          <w:p w:rsidR="00C91975" w:rsidRPr="00C91975" w:rsidRDefault="00C91975" w:rsidP="00B53E8D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C9197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251" w:type="dxa"/>
          </w:tcPr>
          <w:p w:rsidR="00C91975" w:rsidRPr="00C91975" w:rsidRDefault="00C91975" w:rsidP="00C9197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History </w:t>
            </w:r>
            <w:r>
              <w:rPr>
                <w:sz w:val="24"/>
                <w:szCs w:val="24"/>
              </w:rPr>
              <w:lastRenderedPageBreak/>
              <w:t>Donating Blood</w:t>
            </w:r>
          </w:p>
        </w:tc>
        <w:tc>
          <w:tcPr>
            <w:tcW w:w="2252" w:type="dxa"/>
          </w:tcPr>
          <w:p w:rsidR="00C91975" w:rsidRPr="00C91975" w:rsidRDefault="00C91975" w:rsidP="00216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UC032</w:t>
            </w:r>
          </w:p>
        </w:tc>
        <w:tc>
          <w:tcPr>
            <w:tcW w:w="2252" w:type="dxa"/>
          </w:tcPr>
          <w:p w:rsidR="00C91975" w:rsidRPr="00C91975" w:rsidRDefault="00113191" w:rsidP="0021663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C91975" w:rsidRPr="00B53E8D" w:rsidTr="0021663C">
        <w:trPr>
          <w:jc w:val="center"/>
        </w:trPr>
        <w:tc>
          <w:tcPr>
            <w:tcW w:w="514" w:type="dxa"/>
          </w:tcPr>
          <w:p w:rsidR="00C91975" w:rsidRPr="00C91975" w:rsidRDefault="00C91975" w:rsidP="00B53E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33</w:t>
            </w:r>
          </w:p>
        </w:tc>
        <w:tc>
          <w:tcPr>
            <w:tcW w:w="2251" w:type="dxa"/>
          </w:tcPr>
          <w:p w:rsidR="00C91975" w:rsidRDefault="00C91975" w:rsidP="00C91975">
            <w:pPr>
              <w:ind w:left="0"/>
            </w:pPr>
            <w:r>
              <w:t>View History Receiving Blood</w:t>
            </w:r>
          </w:p>
        </w:tc>
        <w:tc>
          <w:tcPr>
            <w:tcW w:w="2252" w:type="dxa"/>
          </w:tcPr>
          <w:p w:rsidR="00C91975" w:rsidRDefault="00C91975" w:rsidP="0021663C">
            <w:pPr>
              <w:jc w:val="center"/>
            </w:pPr>
            <w:r>
              <w:t>UC033</w:t>
            </w:r>
          </w:p>
        </w:tc>
        <w:tc>
          <w:tcPr>
            <w:tcW w:w="2252" w:type="dxa"/>
          </w:tcPr>
          <w:p w:rsidR="00C91975" w:rsidRPr="00C91975" w:rsidRDefault="00113191" w:rsidP="00216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</w:tr>
      <w:tr w:rsidR="00C91975" w:rsidRPr="00B53E8D" w:rsidTr="0021663C">
        <w:trPr>
          <w:jc w:val="center"/>
        </w:trPr>
        <w:tc>
          <w:tcPr>
            <w:tcW w:w="514" w:type="dxa"/>
          </w:tcPr>
          <w:p w:rsidR="00C91975" w:rsidRDefault="00C91975" w:rsidP="00B53E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251" w:type="dxa"/>
          </w:tcPr>
          <w:p w:rsidR="00C91975" w:rsidRDefault="00C91975" w:rsidP="00C91975">
            <w:pPr>
              <w:ind w:left="0"/>
            </w:pPr>
            <w:r>
              <w:t>Count Actions Donating Blood</w:t>
            </w:r>
          </w:p>
        </w:tc>
        <w:tc>
          <w:tcPr>
            <w:tcW w:w="2252" w:type="dxa"/>
          </w:tcPr>
          <w:p w:rsidR="00C91975" w:rsidRDefault="00C91975" w:rsidP="0021663C">
            <w:pPr>
              <w:jc w:val="center"/>
            </w:pPr>
            <w:r>
              <w:t>UC034</w:t>
            </w:r>
          </w:p>
        </w:tc>
        <w:tc>
          <w:tcPr>
            <w:tcW w:w="2252" w:type="dxa"/>
          </w:tcPr>
          <w:p w:rsidR="00C91975" w:rsidRPr="00C91975" w:rsidRDefault="00113191" w:rsidP="00216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</w:tr>
      <w:tr w:rsidR="00C91975" w:rsidRPr="00B53E8D" w:rsidTr="0021663C">
        <w:trPr>
          <w:jc w:val="center"/>
        </w:trPr>
        <w:tc>
          <w:tcPr>
            <w:tcW w:w="514" w:type="dxa"/>
          </w:tcPr>
          <w:p w:rsidR="00C91975" w:rsidRDefault="00C91975" w:rsidP="00B53E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2251" w:type="dxa"/>
          </w:tcPr>
          <w:p w:rsidR="00C91975" w:rsidRDefault="00C91975" w:rsidP="00C91975">
            <w:pPr>
              <w:ind w:left="0"/>
            </w:pPr>
            <w:r>
              <w:t>Count Actions Receiving Blood</w:t>
            </w:r>
          </w:p>
        </w:tc>
        <w:tc>
          <w:tcPr>
            <w:tcW w:w="2252" w:type="dxa"/>
          </w:tcPr>
          <w:p w:rsidR="00C91975" w:rsidRDefault="00C91975" w:rsidP="0021663C">
            <w:pPr>
              <w:jc w:val="center"/>
            </w:pPr>
            <w:r>
              <w:t>UC035</w:t>
            </w:r>
          </w:p>
        </w:tc>
        <w:tc>
          <w:tcPr>
            <w:tcW w:w="2252" w:type="dxa"/>
          </w:tcPr>
          <w:p w:rsidR="00C91975" w:rsidRPr="00C91975" w:rsidRDefault="00113191" w:rsidP="00216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</w:tr>
    </w:tbl>
    <w:p w:rsidR="00E61726" w:rsidRPr="00B53E8D" w:rsidRDefault="00E61726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044642" w:rsidRPr="00B53E8D" w:rsidRDefault="00044642" w:rsidP="00B53E8D">
      <w:pPr>
        <w:pStyle w:val="BodyText"/>
        <w:rPr>
          <w:rFonts w:ascii="Arial" w:hAnsi="Arial" w:cs="Arial"/>
        </w:rPr>
      </w:pPr>
    </w:p>
    <w:p w:rsidR="00EC1FBD" w:rsidRPr="00B53E8D" w:rsidRDefault="00EC1FBD" w:rsidP="00B53E8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B53E8D">
        <w:rPr>
          <w:rFonts w:ascii="Arial" w:hAnsi="Arial" w:cs="Arial"/>
        </w:rPr>
        <w:t>Constraints:</w:t>
      </w:r>
    </w:p>
    <w:p w:rsidR="00EC1FBD" w:rsidRPr="00B53E8D" w:rsidRDefault="00EC1FBD" w:rsidP="00B53E8D">
      <w:pPr>
        <w:pStyle w:val="NormalIndent"/>
        <w:numPr>
          <w:ilvl w:val="0"/>
          <w:numId w:val="8"/>
        </w:numPr>
        <w:rPr>
          <w:lang w:val="vi-VN"/>
        </w:rPr>
      </w:pPr>
      <w:r w:rsidRPr="00B53E8D">
        <w:rPr>
          <w:lang w:val="vi-VN"/>
        </w:rPr>
        <w:t>Resource constraints:</w:t>
      </w:r>
    </w:p>
    <w:p w:rsidR="00EC1FBD" w:rsidRPr="00B53E8D" w:rsidRDefault="00EC1FBD" w:rsidP="00B53E8D">
      <w:pPr>
        <w:pStyle w:val="NormalIndent"/>
        <w:numPr>
          <w:ilvl w:val="0"/>
          <w:numId w:val="9"/>
        </w:numPr>
      </w:pPr>
      <w:r w:rsidRPr="00B53E8D">
        <w:t>There are five people in this project and it is a constant. Team members never change during the project performance.</w:t>
      </w:r>
    </w:p>
    <w:p w:rsidR="00EC1FBD" w:rsidRPr="00B53E8D" w:rsidRDefault="00EC1FBD" w:rsidP="00B53E8D">
      <w:pPr>
        <w:pStyle w:val="NormalIndent"/>
        <w:numPr>
          <w:ilvl w:val="0"/>
          <w:numId w:val="8"/>
        </w:numPr>
      </w:pPr>
      <w:r w:rsidRPr="00B53E8D">
        <w:t>Quality constraints:</w:t>
      </w:r>
    </w:p>
    <w:p w:rsidR="00EC1FBD" w:rsidRPr="00B53E8D" w:rsidRDefault="00EC1FBD" w:rsidP="00B53E8D">
      <w:pPr>
        <w:pStyle w:val="NormalIndent"/>
        <w:numPr>
          <w:ilvl w:val="0"/>
          <w:numId w:val="7"/>
        </w:numPr>
      </w:pPr>
      <w:r w:rsidRPr="00B53E8D">
        <w:t>Target of metrics must be satisfied.</w:t>
      </w:r>
    </w:p>
    <w:p w:rsidR="00EC1FBD" w:rsidRPr="00B53E8D" w:rsidRDefault="00EC1FBD" w:rsidP="00B53E8D">
      <w:pPr>
        <w:pStyle w:val="NormalIndent"/>
        <w:numPr>
          <w:ilvl w:val="0"/>
          <w:numId w:val="7"/>
        </w:numPr>
      </w:pPr>
      <w:r w:rsidRPr="00B53E8D">
        <w:t>All bugs are closed before delivering.</w:t>
      </w:r>
    </w:p>
    <w:p w:rsidR="00EC1FBD" w:rsidRPr="00B53E8D" w:rsidRDefault="00EC1FBD" w:rsidP="00B53E8D">
      <w:pPr>
        <w:pStyle w:val="NormalIndent"/>
        <w:numPr>
          <w:ilvl w:val="0"/>
          <w:numId w:val="7"/>
        </w:numPr>
      </w:pPr>
      <w:r w:rsidRPr="00B53E8D">
        <w:t>Progress Report, Q&amp;A, Installation Guide must be completed by Japanese.</w:t>
      </w:r>
    </w:p>
    <w:p w:rsidR="00EC1FBD" w:rsidRPr="00B53E8D" w:rsidRDefault="00EC1FBD" w:rsidP="00B53E8D">
      <w:pPr>
        <w:pStyle w:val="NormalIndent"/>
        <w:numPr>
          <w:ilvl w:val="0"/>
          <w:numId w:val="8"/>
        </w:numPr>
      </w:pPr>
      <w:r w:rsidRPr="00B53E8D">
        <w:t>Time and Date constraints:</w:t>
      </w:r>
    </w:p>
    <w:p w:rsidR="00EC1FBD" w:rsidRPr="00B53E8D" w:rsidRDefault="00EC1FBD" w:rsidP="00B53E8D">
      <w:pPr>
        <w:pStyle w:val="NormalIndent"/>
        <w:numPr>
          <w:ilvl w:val="0"/>
          <w:numId w:val="7"/>
        </w:numPr>
      </w:pPr>
      <w:r w:rsidRPr="00B53E8D">
        <w:t>Follow this table:</w:t>
      </w:r>
    </w:p>
    <w:p w:rsidR="00390135" w:rsidRPr="00B53E8D" w:rsidRDefault="00390135" w:rsidP="00D92358">
      <w:pPr>
        <w:pStyle w:val="NormalIndent"/>
        <w:ind w:left="0"/>
      </w:pPr>
    </w:p>
    <w:p w:rsidR="00390135" w:rsidRPr="00B53E8D" w:rsidRDefault="00390135" w:rsidP="00B53E8D">
      <w:pPr>
        <w:pStyle w:val="NormalIndent"/>
      </w:pPr>
    </w:p>
    <w:p w:rsidR="00EC1FBD" w:rsidRPr="00D92358" w:rsidRDefault="00EC1FBD" w:rsidP="006126CA">
      <w:pPr>
        <w:pStyle w:val="HelpBullet"/>
        <w:numPr>
          <w:ilvl w:val="0"/>
          <w:numId w:val="0"/>
        </w:numPr>
        <w:ind w:left="360"/>
        <w:jc w:val="center"/>
        <w:rPr>
          <w:rFonts w:cs="Arial"/>
          <w:color w:val="auto"/>
        </w:rPr>
      </w:pPr>
      <w:r w:rsidRPr="00D92358">
        <w:rPr>
          <w:rFonts w:cs="Arial"/>
          <w:color w:val="auto"/>
        </w:rPr>
        <w:t>Table3. Time and Date constraints</w:t>
      </w:r>
    </w:p>
    <w:tbl>
      <w:tblPr>
        <w:tblW w:w="8820" w:type="dxa"/>
        <w:jc w:val="center"/>
        <w:tblInd w:w="648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C0DED8"/>
        <w:tblLayout w:type="fixed"/>
        <w:tblLook w:val="0000"/>
      </w:tblPr>
      <w:tblGrid>
        <w:gridCol w:w="878"/>
        <w:gridCol w:w="5962"/>
        <w:gridCol w:w="1980"/>
      </w:tblGrid>
      <w:tr w:rsidR="00EC1FBD" w:rsidRPr="00B53E8D" w:rsidTr="006126CA">
        <w:trPr>
          <w:tblHeader/>
          <w:jc w:val="center"/>
        </w:trPr>
        <w:tc>
          <w:tcPr>
            <w:tcW w:w="878" w:type="dxa"/>
            <w:tcBorders>
              <w:bottom w:val="dotted" w:sz="2" w:space="0" w:color="808080"/>
            </w:tcBorders>
            <w:shd w:val="clear" w:color="auto" w:fill="D9D9D9"/>
          </w:tcPr>
          <w:p w:rsidR="00EC1FBD" w:rsidRPr="00D92358" w:rsidRDefault="00EC1FBD" w:rsidP="00B53E8D">
            <w:pPr>
              <w:pStyle w:val="Bangheader"/>
              <w:rPr>
                <w:rFonts w:cs="Arial"/>
              </w:rPr>
            </w:pPr>
            <w:r w:rsidRPr="00D92358">
              <w:rPr>
                <w:rFonts w:cs="Arial"/>
              </w:rPr>
              <w:t>No</w:t>
            </w:r>
          </w:p>
        </w:tc>
        <w:tc>
          <w:tcPr>
            <w:tcW w:w="5962" w:type="dxa"/>
            <w:tcBorders>
              <w:bottom w:val="dotted" w:sz="2" w:space="0" w:color="808080"/>
            </w:tcBorders>
            <w:shd w:val="clear" w:color="auto" w:fill="D9D9D9"/>
          </w:tcPr>
          <w:p w:rsidR="00EC1FBD" w:rsidRPr="00D92358" w:rsidRDefault="00EC1FBD" w:rsidP="00B53E8D">
            <w:pPr>
              <w:pStyle w:val="Bangheader"/>
              <w:rPr>
                <w:rFonts w:cs="Arial"/>
              </w:rPr>
            </w:pPr>
            <w:r w:rsidRPr="00D92358">
              <w:rPr>
                <w:rFonts w:cs="Arial"/>
              </w:rPr>
              <w:t>Description</w:t>
            </w:r>
          </w:p>
        </w:tc>
        <w:tc>
          <w:tcPr>
            <w:tcW w:w="1980" w:type="dxa"/>
            <w:tcBorders>
              <w:bottom w:val="dotted" w:sz="2" w:space="0" w:color="808080"/>
            </w:tcBorders>
            <w:shd w:val="clear" w:color="auto" w:fill="D9D9D9"/>
          </w:tcPr>
          <w:p w:rsidR="00EC1FBD" w:rsidRPr="00D92358" w:rsidRDefault="00EC1FBD" w:rsidP="00B53E8D">
            <w:pPr>
              <w:pStyle w:val="Bangheader"/>
              <w:rPr>
                <w:rFonts w:cs="Arial"/>
              </w:rPr>
            </w:pPr>
            <w:r w:rsidRPr="00D92358">
              <w:rPr>
                <w:rFonts w:cs="Arial"/>
              </w:rPr>
              <w:t>Note</w:t>
            </w:r>
          </w:p>
        </w:tc>
      </w:tr>
      <w:tr w:rsidR="00EC1FBD" w:rsidRPr="00B53E8D" w:rsidTr="006126CA">
        <w:tblPrEx>
          <w:tblBorders>
            <w:top w:val="dotted" w:sz="2" w:space="0" w:color="808080"/>
            <w:left w:val="dotted" w:sz="2" w:space="0" w:color="808080"/>
            <w:bottom w:val="dotted" w:sz="2" w:space="0" w:color="808080"/>
            <w:right w:val="dotted" w:sz="2" w:space="0" w:color="808080"/>
            <w:insideH w:val="dotted" w:sz="2" w:space="0" w:color="808080"/>
            <w:insideV w:val="dotted" w:sz="2" w:space="0" w:color="808080"/>
          </w:tblBorders>
        </w:tblPrEx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:rsidR="00EC1FBD" w:rsidRPr="00D92358" w:rsidRDefault="00EC1FBD" w:rsidP="00B53E8D">
            <w:pPr>
              <w:pStyle w:val="StylebangcategoryWhiteLeft"/>
              <w:rPr>
                <w:rFonts w:cs="Arial"/>
                <w:sz w:val="24"/>
              </w:rPr>
            </w:pPr>
            <w:r w:rsidRPr="00D92358">
              <w:rPr>
                <w:rFonts w:cs="Arial"/>
                <w:sz w:val="24"/>
              </w:rPr>
              <w:t>Assumptions</w:t>
            </w:r>
          </w:p>
        </w:tc>
      </w:tr>
      <w:tr w:rsidR="00EC1FBD" w:rsidRPr="00B53E8D" w:rsidTr="006126CA">
        <w:trPr>
          <w:jc w:val="center"/>
        </w:trPr>
        <w:tc>
          <w:tcPr>
            <w:tcW w:w="878" w:type="dxa"/>
            <w:vAlign w:val="center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1</w:t>
            </w:r>
          </w:p>
        </w:tc>
        <w:tc>
          <w:tcPr>
            <w:tcW w:w="5962" w:type="dxa"/>
            <w:vAlign w:val="center"/>
          </w:tcPr>
          <w:p w:rsidR="00EC1FBD" w:rsidRPr="00D92358" w:rsidRDefault="00EC1FBD" w:rsidP="00B53E8D">
            <w:pPr>
              <w:pStyle w:val="bang0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Report No 1 must be completed and delivered to teacher after week 2.</w:t>
            </w:r>
          </w:p>
        </w:tc>
        <w:tc>
          <w:tcPr>
            <w:tcW w:w="1980" w:type="dxa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Schedule</w:t>
            </w:r>
          </w:p>
        </w:tc>
      </w:tr>
      <w:tr w:rsidR="00EC1FBD" w:rsidRPr="00B53E8D" w:rsidTr="006126CA">
        <w:trPr>
          <w:jc w:val="center"/>
        </w:trPr>
        <w:tc>
          <w:tcPr>
            <w:tcW w:w="878" w:type="dxa"/>
            <w:vAlign w:val="center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2</w:t>
            </w:r>
          </w:p>
        </w:tc>
        <w:tc>
          <w:tcPr>
            <w:tcW w:w="5962" w:type="dxa"/>
            <w:vAlign w:val="center"/>
          </w:tcPr>
          <w:p w:rsidR="00EC1FBD" w:rsidRPr="00D92358" w:rsidRDefault="00EC1FBD" w:rsidP="00B53E8D">
            <w:pPr>
              <w:pStyle w:val="bang0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Report No 2 must be completed and delivered to teacher after week 4.</w:t>
            </w:r>
          </w:p>
        </w:tc>
        <w:tc>
          <w:tcPr>
            <w:tcW w:w="1980" w:type="dxa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Schedule</w:t>
            </w:r>
          </w:p>
        </w:tc>
      </w:tr>
      <w:tr w:rsidR="00EC1FBD" w:rsidRPr="00B53E8D" w:rsidTr="006126CA">
        <w:trPr>
          <w:jc w:val="center"/>
        </w:trPr>
        <w:tc>
          <w:tcPr>
            <w:tcW w:w="878" w:type="dxa"/>
            <w:tcBorders>
              <w:bottom w:val="dotted" w:sz="2" w:space="0" w:color="808080"/>
            </w:tcBorders>
            <w:vAlign w:val="center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3</w:t>
            </w:r>
          </w:p>
        </w:tc>
        <w:tc>
          <w:tcPr>
            <w:tcW w:w="5962" w:type="dxa"/>
            <w:tcBorders>
              <w:bottom w:val="dotted" w:sz="2" w:space="0" w:color="808080"/>
            </w:tcBorders>
            <w:vAlign w:val="center"/>
          </w:tcPr>
          <w:p w:rsidR="00EC1FBD" w:rsidRPr="00D92358" w:rsidRDefault="00EC1FBD" w:rsidP="00B53E8D">
            <w:pPr>
              <w:pStyle w:val="bang0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Report No 3 must be completed and delivered to teacher after week 6.</w:t>
            </w:r>
          </w:p>
        </w:tc>
        <w:tc>
          <w:tcPr>
            <w:tcW w:w="1980" w:type="dxa"/>
            <w:tcBorders>
              <w:bottom w:val="dotted" w:sz="2" w:space="0" w:color="808080"/>
            </w:tcBorders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Schedule</w:t>
            </w:r>
          </w:p>
        </w:tc>
      </w:tr>
      <w:tr w:rsidR="00EC1FBD" w:rsidRPr="00B53E8D" w:rsidTr="006126CA">
        <w:trPr>
          <w:jc w:val="center"/>
        </w:trPr>
        <w:tc>
          <w:tcPr>
            <w:tcW w:w="878" w:type="dxa"/>
            <w:vAlign w:val="center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4</w:t>
            </w:r>
          </w:p>
        </w:tc>
        <w:tc>
          <w:tcPr>
            <w:tcW w:w="5962" w:type="dxa"/>
            <w:vAlign w:val="center"/>
          </w:tcPr>
          <w:p w:rsidR="00EC1FBD" w:rsidRPr="00D92358" w:rsidRDefault="00EC1FBD" w:rsidP="00B53E8D">
            <w:pPr>
              <w:pStyle w:val="bang0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Report No 4 must be completed and delivered to teacher after week 10.</w:t>
            </w:r>
          </w:p>
        </w:tc>
        <w:tc>
          <w:tcPr>
            <w:tcW w:w="1980" w:type="dxa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Schedule</w:t>
            </w:r>
          </w:p>
        </w:tc>
      </w:tr>
      <w:tr w:rsidR="00EC1FBD" w:rsidRPr="00B53E8D" w:rsidTr="006126CA">
        <w:trPr>
          <w:jc w:val="center"/>
        </w:trPr>
        <w:tc>
          <w:tcPr>
            <w:tcW w:w="878" w:type="dxa"/>
            <w:vAlign w:val="center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5</w:t>
            </w:r>
          </w:p>
        </w:tc>
        <w:tc>
          <w:tcPr>
            <w:tcW w:w="5962" w:type="dxa"/>
            <w:vAlign w:val="center"/>
          </w:tcPr>
          <w:p w:rsidR="00EC1FBD" w:rsidRPr="00D92358" w:rsidRDefault="00EC1FBD" w:rsidP="00B53E8D">
            <w:pPr>
              <w:pStyle w:val="bang0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 xml:space="preserve">Report No 5 must be completed and delivered to </w:t>
            </w:r>
            <w:r w:rsidRPr="00D92358">
              <w:rPr>
                <w:sz w:val="24"/>
                <w:szCs w:val="24"/>
              </w:rPr>
              <w:lastRenderedPageBreak/>
              <w:t>teacher after week 12.</w:t>
            </w:r>
          </w:p>
        </w:tc>
        <w:tc>
          <w:tcPr>
            <w:tcW w:w="1980" w:type="dxa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lastRenderedPageBreak/>
              <w:t>Schedule</w:t>
            </w:r>
          </w:p>
        </w:tc>
      </w:tr>
      <w:tr w:rsidR="00EC1FBD" w:rsidRPr="00B53E8D" w:rsidTr="006126CA">
        <w:trPr>
          <w:jc w:val="center"/>
        </w:trPr>
        <w:tc>
          <w:tcPr>
            <w:tcW w:w="878" w:type="dxa"/>
            <w:vAlign w:val="center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5962" w:type="dxa"/>
            <w:vAlign w:val="center"/>
          </w:tcPr>
          <w:p w:rsidR="00EC1FBD" w:rsidRPr="00D92358" w:rsidRDefault="00044642" w:rsidP="00B53E8D">
            <w:pPr>
              <w:pStyle w:val="bang0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Report No 6</w:t>
            </w:r>
            <w:r w:rsidR="00EC1FBD" w:rsidRPr="00D92358">
              <w:rPr>
                <w:sz w:val="24"/>
                <w:szCs w:val="24"/>
              </w:rPr>
              <w:t xml:space="preserve"> must be completed and delivered to teacher after week 14.</w:t>
            </w:r>
          </w:p>
        </w:tc>
        <w:tc>
          <w:tcPr>
            <w:tcW w:w="1980" w:type="dxa"/>
          </w:tcPr>
          <w:p w:rsidR="00EC1FBD" w:rsidRPr="00D92358" w:rsidRDefault="00EC1FBD" w:rsidP="0050432C">
            <w:pPr>
              <w:pStyle w:val="bang0"/>
              <w:jc w:val="center"/>
              <w:rPr>
                <w:sz w:val="24"/>
                <w:szCs w:val="24"/>
              </w:rPr>
            </w:pPr>
            <w:r w:rsidRPr="00D92358">
              <w:rPr>
                <w:sz w:val="24"/>
                <w:szCs w:val="24"/>
              </w:rPr>
              <w:t>Schedule</w:t>
            </w:r>
          </w:p>
        </w:tc>
      </w:tr>
    </w:tbl>
    <w:p w:rsidR="00EC1FBD" w:rsidRPr="00B53E8D" w:rsidRDefault="00EC1FBD" w:rsidP="00B53E8D">
      <w:pPr>
        <w:pStyle w:val="BodyText"/>
        <w:rPr>
          <w:rFonts w:ascii="Arial" w:hAnsi="Arial" w:cs="Arial"/>
        </w:rPr>
      </w:pPr>
    </w:p>
    <w:p w:rsidR="00EC1FBD" w:rsidRPr="00B53E8D" w:rsidRDefault="00EC1FBD" w:rsidP="00B53E8D">
      <w:pPr>
        <w:pStyle w:val="BodyText"/>
        <w:rPr>
          <w:rFonts w:ascii="Arial" w:hAnsi="Arial" w:cs="Arial"/>
        </w:rPr>
      </w:pPr>
    </w:p>
    <w:p w:rsidR="0050513B" w:rsidRPr="00B53E8D" w:rsidRDefault="0050513B" w:rsidP="00B53E8D">
      <w:pPr>
        <w:pStyle w:val="Heading1"/>
      </w:pPr>
      <w:bookmarkStart w:id="24" w:name="_Toc521150203"/>
      <w:bookmarkStart w:id="25" w:name="_Toc370547639"/>
      <w:r w:rsidRPr="00B53E8D">
        <w:lastRenderedPageBreak/>
        <w:t>Specific Requirements</w:t>
      </w:r>
      <w:bookmarkEnd w:id="24"/>
      <w:bookmarkEnd w:id="25"/>
      <w:r w:rsidRPr="00B53E8D">
        <w:t xml:space="preserve"> </w:t>
      </w:r>
    </w:p>
    <w:p w:rsidR="0050513B" w:rsidRPr="00B53E8D" w:rsidRDefault="007D5782" w:rsidP="00B53E8D">
      <w:pPr>
        <w:pStyle w:val="Heading2"/>
      </w:pPr>
      <w:bookmarkStart w:id="26" w:name="_Toc521150204"/>
      <w:bookmarkStart w:id="27" w:name="_Toc370547640"/>
      <w:r w:rsidRPr="00B53E8D">
        <w:t xml:space="preserve">3.1 </w:t>
      </w:r>
      <w:r w:rsidR="0050513B" w:rsidRPr="00B53E8D">
        <w:t>Functionality</w:t>
      </w:r>
      <w:bookmarkEnd w:id="26"/>
      <w:bookmarkEnd w:id="27"/>
    </w:p>
    <w:p w:rsidR="00951B52" w:rsidRPr="00B53E8D" w:rsidRDefault="00951B52" w:rsidP="00EC4A30">
      <w:pPr>
        <w:pStyle w:val="Heading2"/>
        <w:numPr>
          <w:ilvl w:val="2"/>
          <w:numId w:val="16"/>
        </w:numPr>
      </w:pPr>
      <w:bookmarkStart w:id="28" w:name="_Toc370547641"/>
      <w:r w:rsidRPr="00B53E8D">
        <w:t>Register</w:t>
      </w:r>
      <w:bookmarkEnd w:id="28"/>
    </w:p>
    <w:p w:rsidR="00951B52" w:rsidRPr="00B53E8D" w:rsidRDefault="00951B52" w:rsidP="00B53E8D"/>
    <w:p w:rsidR="00951B52" w:rsidRPr="00B53E8D" w:rsidRDefault="00E61726" w:rsidP="0050432C">
      <w:pPr>
        <w:jc w:val="center"/>
      </w:pPr>
      <w:r w:rsidRPr="00B53E8D">
        <w:rPr>
          <w:noProof/>
        </w:rPr>
        <w:drawing>
          <wp:inline distT="0" distB="0" distL="0" distR="0">
            <wp:extent cx="47625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k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6" w:rsidRPr="00B53E8D" w:rsidRDefault="00E61726" w:rsidP="00B53E8D"/>
    <w:p w:rsidR="00E61726" w:rsidRPr="00B53E8D" w:rsidRDefault="00E61726" w:rsidP="00B53E8D"/>
    <w:p w:rsidR="00E61726" w:rsidRPr="00B53E8D" w:rsidRDefault="00D3128B" w:rsidP="006126CA">
      <w:pPr>
        <w:jc w:val="center"/>
      </w:pPr>
      <w:r w:rsidRPr="00B53E8D">
        <w:t xml:space="preserve">Figure1: </w:t>
      </w:r>
      <w:r w:rsidRPr="00B53E8D">
        <w:rPr>
          <w:lang w:val="vi-VN"/>
        </w:rPr>
        <w:t>Đăng kí</w:t>
      </w:r>
    </w:p>
    <w:p w:rsidR="00E61726" w:rsidRPr="00B53E8D" w:rsidRDefault="00E61726" w:rsidP="00B53E8D"/>
    <w:p w:rsidR="00E61726" w:rsidRPr="00B53E8D" w:rsidRDefault="00E61726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47"/>
        <w:gridCol w:w="6284"/>
      </w:tblGrid>
      <w:tr w:rsidR="00E61726" w:rsidRPr="00B53E8D" w:rsidTr="0050432C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4B418C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lastRenderedPageBreak/>
              <w:t xml:space="preserve"> </w:t>
            </w:r>
            <w:r w:rsidR="00E61726" w:rsidRPr="00B53E8D">
              <w:t>Register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r w:rsidRPr="00B53E8D">
              <w:t xml:space="preserve"> Use case ID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726" w:rsidRPr="00B53E8D" w:rsidRDefault="00E61726" w:rsidP="00B53E8D">
            <w:r w:rsidRPr="00B53E8D">
              <w:t xml:space="preserve"> UC001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E61726" w:rsidRPr="00B53E8D" w:rsidRDefault="00E61726" w:rsidP="00B53E8D">
            <w:r w:rsidRPr="00B53E8D">
              <w:t xml:space="preserve"> Use case Name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26" w:rsidRPr="00B53E8D" w:rsidRDefault="00E61726" w:rsidP="00B53E8D">
            <w:r w:rsidRPr="00B53E8D">
              <w:t xml:space="preserve"> Register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Visitor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Visitor can create new account to use more functions </w:t>
            </w:r>
            <w:r w:rsidR="0050432C">
              <w:rPr>
                <w:rFonts w:hint="eastAsia"/>
                <w:lang w:val="en-GB"/>
              </w:rPr>
              <w:t xml:space="preserve">  </w:t>
            </w:r>
            <w:r w:rsidRPr="00B53E8D">
              <w:rPr>
                <w:lang w:val="en-GB" w:eastAsia="en-GB"/>
              </w:rPr>
              <w:t>as a registered user.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new account for visitor.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click on “</w:t>
            </w:r>
            <w:r w:rsidRPr="00B53E8D">
              <w:rPr>
                <w:lang w:val="vi-VN" w:eastAsia="en-GB"/>
              </w:rPr>
              <w:t>Đăng</w:t>
            </w:r>
            <w:r w:rsidRPr="00B53E8D">
              <w:rPr>
                <w:lang w:val="en-GB" w:eastAsia="en-GB"/>
              </w:rPr>
              <w:t xml:space="preserve"> </w:t>
            </w:r>
            <w:r w:rsidRPr="00B53E8D">
              <w:rPr>
                <w:lang w:val="vi-VN" w:eastAsia="en-GB"/>
              </w:rPr>
              <w:t>k</w:t>
            </w:r>
            <w:r w:rsidRPr="00B53E8D">
              <w:rPr>
                <w:lang w:eastAsia="en-GB"/>
              </w:rPr>
              <w:t>í</w:t>
            </w:r>
            <w:r w:rsidRPr="00B53E8D">
              <w:rPr>
                <w:lang w:val="en-GB" w:eastAsia="en-GB"/>
              </w:rPr>
              <w:t>” link in login form.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Going to the website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5"/>
              <w:gridCol w:w="2806"/>
              <w:gridCol w:w="2803"/>
            </w:tblGrid>
            <w:tr w:rsidR="00E61726" w:rsidRPr="00B53E8D" w:rsidTr="00E6172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61726" w:rsidRPr="00B53E8D" w:rsidRDefault="004B418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61726" w:rsidRPr="00B53E8D">
                    <w:rPr>
                      <w:lang w:val="en-GB" w:eastAsia="en-GB"/>
                    </w:rPr>
                    <w:t>Actor Input</w:t>
                  </w:r>
                  <w:r w:rsidR="00E61726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61726" w:rsidRPr="00B53E8D" w:rsidRDefault="004B418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61726" w:rsidRPr="00B53E8D">
                    <w:rPr>
                      <w:lang w:val="en-GB" w:eastAsia="en-GB"/>
                    </w:rPr>
                    <w:t>System Response</w:t>
                  </w:r>
                  <w:r w:rsidR="00E61726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E61726" w:rsidRPr="00B53E8D" w:rsidTr="00E6172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k</w:t>
                  </w:r>
                  <w:r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E6172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form register.</w:t>
                  </w:r>
                </w:p>
              </w:tc>
            </w:tr>
            <w:tr w:rsidR="00E61726" w:rsidRPr="00B53E8D" w:rsidTr="00E6172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and click "</w:t>
                  </w:r>
                  <w:r w:rsidR="00B3605F" w:rsidRPr="00B53E8D">
                    <w:rPr>
                      <w:lang w:val="vi-VN" w:eastAsia="en-GB"/>
                    </w:rPr>
                    <w:t>Đăng k</w:t>
                  </w:r>
                  <w:r w:rsidR="00B3605F"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E61726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Redirect to previous page and logged user into system.</w:t>
                  </w:r>
                </w:p>
              </w:tc>
            </w:tr>
          </w:tbl>
          <w:p w:rsidR="00E61726" w:rsidRPr="00B53E8D" w:rsidRDefault="00E61726" w:rsidP="00B53E8D">
            <w:pPr>
              <w:rPr>
                <w:lang w:eastAsia="en-US"/>
              </w:rPr>
            </w:pP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Redirect user to previous page.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52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22"/>
            </w:tblGrid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61726" w:rsidRPr="00B53E8D" w:rsidRDefault="004B418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61726" w:rsidRPr="00B53E8D">
                    <w:rPr>
                      <w:lang w:val="en-GB" w:eastAsia="en-GB"/>
                    </w:rPr>
                    <w:t>Actor Input</w:t>
                  </w:r>
                  <w:r w:rsidR="00E61726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61726" w:rsidRPr="00B53E8D" w:rsidRDefault="004B418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61726" w:rsidRPr="00B53E8D">
                    <w:rPr>
                      <w:lang w:val="en-GB" w:eastAsia="en-GB"/>
                    </w:rPr>
                    <w:t>System Response</w:t>
                  </w:r>
                  <w:r w:rsidR="00E61726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6126CA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="00B3605F" w:rsidRPr="00B53E8D">
                    <w:rPr>
                      <w:lang w:val="vi-VN" w:eastAsia="en-GB"/>
                    </w:rPr>
                    <w:t>Đăng k</w:t>
                  </w:r>
                  <w:r w:rsidR="00B3605F"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" link.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form register.</w:t>
                  </w: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Missing “</w:t>
                  </w:r>
                  <w:r w:rsidRPr="00B53E8D">
                    <w:rPr>
                      <w:lang w:val="vi-VN" w:eastAsia="en-GB"/>
                    </w:rPr>
                    <w:t>Hòm thư liên hệ</w:t>
                  </w:r>
                  <w:r w:rsidRPr="00B53E8D">
                    <w:rPr>
                      <w:lang w:val="en-GB" w:eastAsia="en-GB"/>
                    </w:rPr>
                    <w:t>” field and click “</w:t>
                  </w:r>
                  <w:r w:rsidR="00B3605F" w:rsidRPr="00B53E8D">
                    <w:rPr>
                      <w:lang w:val="vi-VN" w:eastAsia="en-GB"/>
                    </w:rPr>
                    <w:t>Đăng k</w:t>
                  </w:r>
                  <w:r w:rsidR="00B3605F"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 xml:space="preserve">” button 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beside“</w:t>
                  </w:r>
                  <w:r w:rsidRPr="00B53E8D">
                    <w:rPr>
                      <w:lang w:val="vi-VN" w:eastAsia="en-GB"/>
                    </w:rPr>
                    <w:t>Hòm thư liên hệ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Missing “</w:t>
                  </w:r>
                  <w:r w:rsidRPr="00B53E8D">
                    <w:rPr>
                      <w:lang w:val="vi-VN" w:eastAsia="en-GB"/>
                    </w:rPr>
                    <w:t>Tên đăng ký</w:t>
                  </w:r>
                  <w:r w:rsidRPr="00B53E8D">
                    <w:rPr>
                      <w:lang w:val="en-GB" w:eastAsia="en-GB"/>
                    </w:rPr>
                    <w:t>” field and click “</w:t>
                  </w:r>
                  <w:r w:rsidR="00B3605F" w:rsidRPr="00B53E8D">
                    <w:rPr>
                      <w:lang w:val="vi-VN" w:eastAsia="en-GB"/>
                    </w:rPr>
                    <w:t>Đăng k</w:t>
                  </w:r>
                  <w:r w:rsidR="00B3605F"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lang w:val="vi-VN" w:eastAsia="en-GB"/>
                    </w:rPr>
                    <w:t>Tên đăng ký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incorrect information  or missing “</w:t>
                  </w:r>
                  <w:r w:rsidRPr="00B53E8D">
                    <w:rPr>
                      <w:lang w:val="vi-VN" w:eastAsia="en-GB"/>
                    </w:rPr>
                    <w:t>Mật khẩu</w:t>
                  </w:r>
                  <w:r w:rsidRPr="00B53E8D">
                    <w:rPr>
                      <w:lang w:val="en-GB" w:eastAsia="en-GB"/>
                    </w:rPr>
                    <w:t>” field and click “</w:t>
                  </w:r>
                  <w:r w:rsidR="00B3605F" w:rsidRPr="00B53E8D">
                    <w:rPr>
                      <w:lang w:val="vi-VN" w:eastAsia="en-GB"/>
                    </w:rPr>
                    <w:t>Đăng k</w:t>
                  </w:r>
                  <w:r w:rsidR="00B3605F"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lang w:val="vi-VN" w:eastAsia="en-GB"/>
                    </w:rPr>
                    <w:t>Mật khẩu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B3605F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incorrect information  or missing “</w:t>
                  </w:r>
                  <w:r w:rsidRPr="00B53E8D">
                    <w:rPr>
                      <w:lang w:val="vi-VN" w:eastAsia="en-GB"/>
                    </w:rPr>
                    <w:t>Địa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chỉ</w:t>
                  </w:r>
                  <w:r w:rsidRPr="00B53E8D">
                    <w:rPr>
                      <w:lang w:val="en-GB" w:eastAsia="en-GB"/>
                    </w:rPr>
                    <w:t>” field and click “</w:t>
                  </w:r>
                  <w:r w:rsidRPr="00B53E8D">
                    <w:rPr>
                      <w:lang w:val="vi-VN" w:eastAsia="en-GB"/>
                    </w:rPr>
                    <w:t>Đăng k</w:t>
                  </w:r>
                  <w:r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605F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lang w:val="vi-VN" w:eastAsia="en-GB"/>
                    </w:rPr>
                    <w:t>Địa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chỉ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B3605F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incorrect information  or missing “</w:t>
                  </w:r>
                  <w:r w:rsidRPr="00B53E8D">
                    <w:rPr>
                      <w:lang w:val="vi-VN" w:eastAsia="en-GB"/>
                    </w:rPr>
                    <w:t>Số điện thoại liên hệ</w:t>
                  </w:r>
                  <w:r w:rsidRPr="00B53E8D">
                    <w:rPr>
                      <w:lang w:val="en-GB" w:eastAsia="en-GB"/>
                    </w:rPr>
                    <w:t>” field and click “</w:t>
                  </w:r>
                  <w:r w:rsidRPr="00B53E8D">
                    <w:rPr>
                      <w:lang w:val="vi-VN" w:eastAsia="en-GB"/>
                    </w:rPr>
                    <w:t>Đăng k</w:t>
                  </w:r>
                  <w:r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605F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lang w:val="vi-VN" w:eastAsia="en-GB"/>
                    </w:rPr>
                    <w:t>Số điện thoại liên hệ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B3605F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incorrect information  or missing “</w:t>
                  </w:r>
                  <w:r w:rsidRPr="00B53E8D">
                    <w:rPr>
                      <w:lang w:val="vi-VN" w:eastAsia="en-GB"/>
                    </w:rPr>
                    <w:t>Số chứng</w:t>
                  </w:r>
                  <w:r w:rsidRPr="00B53E8D">
                    <w:rPr>
                      <w:lang w:eastAsia="en-GB"/>
                    </w:rPr>
                    <w:t xml:space="preserve"> minh </w:t>
                  </w:r>
                  <w:r w:rsidRPr="00B53E8D">
                    <w:rPr>
                      <w:lang w:val="vi-VN" w:eastAsia="en-GB"/>
                    </w:rPr>
                    <w:t>nhân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dân</w:t>
                  </w:r>
                  <w:r w:rsidRPr="00B53E8D">
                    <w:rPr>
                      <w:lang w:val="en-GB" w:eastAsia="en-GB"/>
                    </w:rPr>
                    <w:t>” field and click “</w:t>
                  </w:r>
                  <w:r w:rsidRPr="00B53E8D">
                    <w:rPr>
                      <w:lang w:val="vi-VN" w:eastAsia="en-GB"/>
                    </w:rPr>
                    <w:t>Đăng k</w:t>
                  </w:r>
                  <w:r w:rsidRPr="00B53E8D">
                    <w:rPr>
                      <w:lang w:eastAsia="en-GB"/>
                    </w:rPr>
                    <w:t>í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605F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605F" w:rsidRPr="00B53E8D" w:rsidRDefault="00B3605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lang w:val="vi-VN" w:eastAsia="en-GB"/>
                    </w:rPr>
                    <w:t>Số chứng</w:t>
                  </w:r>
                  <w:r w:rsidRPr="00B53E8D">
                    <w:rPr>
                      <w:lang w:eastAsia="en-GB"/>
                    </w:rPr>
                    <w:t xml:space="preserve"> minh </w:t>
                  </w:r>
                  <w:r w:rsidRPr="00B53E8D">
                    <w:rPr>
                      <w:lang w:val="vi-VN" w:eastAsia="en-GB"/>
                    </w:rPr>
                    <w:t>nhân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dân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Don’t click on </w:t>
                  </w:r>
                  <w:r w:rsidR="00B3605F" w:rsidRPr="00B53E8D">
                    <w:rPr>
                      <w:lang w:val="en-GB" w:eastAsia="en-GB"/>
                    </w:rPr>
                    <w:t xml:space="preserve">radio button </w:t>
                  </w:r>
                  <w:r w:rsidRPr="00B53E8D">
                    <w:rPr>
                      <w:lang w:val="en-GB" w:eastAsia="en-GB"/>
                    </w:rPr>
                    <w:t>confirm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61726" w:rsidRPr="00B53E8D" w:rsidTr="00B3605F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EC4A3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E6172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61726" w:rsidRPr="00B53E8D" w:rsidRDefault="0050432C" w:rsidP="00B53E8D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 xml:space="preserve"> Display</w:t>
                  </w:r>
                  <w:r>
                    <w:rPr>
                      <w:rFonts w:hint="eastAsia"/>
                      <w:lang w:val="en-GB"/>
                    </w:rPr>
                    <w:t xml:space="preserve"> </w:t>
                  </w:r>
                  <w:r w:rsidR="00E61726" w:rsidRPr="00B53E8D">
                    <w:rPr>
                      <w:lang w:val="en-GB" w:eastAsia="en-GB"/>
                    </w:rPr>
                    <w:t>err</w:t>
                  </w:r>
                  <w:r w:rsidR="00B3605F" w:rsidRPr="00B53E8D">
                    <w:rPr>
                      <w:lang w:val="en-GB" w:eastAsia="en-GB"/>
                    </w:rPr>
                    <w:t>or message in front of radio button</w:t>
                  </w:r>
                  <w:r w:rsidR="00E61726" w:rsidRPr="00B53E8D">
                    <w:rPr>
                      <w:lang w:val="en-GB" w:eastAsia="en-GB"/>
                    </w:rPr>
                    <w:t>.</w:t>
                  </w:r>
                </w:p>
              </w:tc>
            </w:tr>
          </w:tbl>
          <w:p w:rsidR="00E61726" w:rsidRPr="00B53E8D" w:rsidRDefault="00E61726" w:rsidP="00B53E8D">
            <w:pPr>
              <w:rPr>
                <w:lang w:eastAsia="en-US"/>
              </w:rPr>
            </w:pP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E6172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61726" w:rsidRPr="00B53E8D" w:rsidRDefault="00E6172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61726" w:rsidRPr="00B53E8D" w:rsidRDefault="00B3605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10/02</w:t>
            </w:r>
            <w:r w:rsidR="00E61726" w:rsidRPr="00B53E8D">
              <w:rPr>
                <w:lang w:val="en-GB" w:eastAsia="en-GB"/>
              </w:rPr>
              <w:t>/2013</w:t>
            </w:r>
          </w:p>
        </w:tc>
      </w:tr>
    </w:tbl>
    <w:p w:rsidR="00E61726" w:rsidRPr="00B53E8D" w:rsidRDefault="00E61726" w:rsidP="00B53E8D"/>
    <w:p w:rsidR="00951B52" w:rsidRPr="00B53E8D" w:rsidRDefault="00951B52" w:rsidP="00B53E8D"/>
    <w:p w:rsidR="003A323D" w:rsidRPr="00B53E8D" w:rsidRDefault="003A323D" w:rsidP="00B53E8D"/>
    <w:p w:rsidR="003A323D" w:rsidRPr="00B53E8D" w:rsidRDefault="003A323D" w:rsidP="00B53E8D"/>
    <w:p w:rsidR="009B3B36" w:rsidRPr="00B53E8D" w:rsidRDefault="009B3B36" w:rsidP="00B53E8D"/>
    <w:p w:rsidR="009B3B36" w:rsidRPr="00B53E8D" w:rsidRDefault="009B3B36" w:rsidP="00EC4A30">
      <w:pPr>
        <w:pStyle w:val="Heading2"/>
        <w:numPr>
          <w:ilvl w:val="2"/>
          <w:numId w:val="16"/>
        </w:numPr>
      </w:pPr>
      <w:bookmarkStart w:id="29" w:name="_Toc370547642"/>
      <w:r w:rsidRPr="00B53E8D">
        <w:t>View Public Information</w:t>
      </w:r>
      <w:bookmarkEnd w:id="29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527"/>
        <w:gridCol w:w="6404"/>
      </w:tblGrid>
      <w:tr w:rsidR="009B3B36" w:rsidRPr="00B53E8D" w:rsidTr="0050432C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4B418C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9B3B36" w:rsidRPr="00B53E8D">
              <w:t>View Public Information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r w:rsidRPr="00B53E8D">
              <w:t xml:space="preserve"> Use case ID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B36" w:rsidRPr="00B53E8D" w:rsidRDefault="009B3B36" w:rsidP="00B53E8D">
            <w:r w:rsidRPr="00B53E8D">
              <w:t xml:space="preserve"> UC002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3B36" w:rsidRPr="00B53E8D" w:rsidRDefault="009B3B36" w:rsidP="00B53E8D">
            <w:r w:rsidRPr="00B53E8D">
              <w:t xml:space="preserve"> Use case Name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6" w:rsidRPr="00B53E8D" w:rsidRDefault="009B3B36" w:rsidP="00B53E8D">
            <w:r w:rsidRPr="00B53E8D">
              <w:t xml:space="preserve"> View Public Information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Visitor, Registered User, Admin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All users can view public information in the website.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View information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eastAsia="en-GB"/>
              </w:rPr>
            </w:pPr>
            <w:r w:rsidRPr="00B53E8D">
              <w:rPr>
                <w:lang w:val="en-GB" w:eastAsia="en-GB"/>
              </w:rPr>
              <w:t xml:space="preserve"> Going to the website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None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354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6"/>
              <w:gridCol w:w="2804"/>
              <w:gridCol w:w="2924"/>
            </w:tblGrid>
            <w:tr w:rsidR="009B3B36" w:rsidRPr="00B53E8D" w:rsidTr="009B3B36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3B36" w:rsidRPr="00B53E8D" w:rsidRDefault="004B418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B3B36" w:rsidRPr="00B53E8D">
                    <w:rPr>
                      <w:lang w:val="en-GB" w:eastAsia="en-GB"/>
                    </w:rPr>
                    <w:t>Actor Input</w:t>
                  </w:r>
                  <w:r w:rsidR="009B3B36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3B36" w:rsidRPr="00B53E8D" w:rsidRDefault="004B418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B3B36" w:rsidRPr="00B53E8D">
                    <w:rPr>
                      <w:lang w:val="en-GB" w:eastAsia="en-GB"/>
                    </w:rPr>
                    <w:t>System Response</w:t>
                  </w:r>
                  <w:r w:rsidR="009B3B36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B3B36" w:rsidRPr="00B53E8D" w:rsidTr="009B3B36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B3B36" w:rsidRPr="00B53E8D" w:rsidRDefault="00910A12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B3B36"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B3B36" w:rsidRPr="00B53E8D" w:rsidRDefault="009B3B3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Going to the website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B3B36" w:rsidRPr="00B53E8D" w:rsidTr="009B3B36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B3B36" w:rsidRPr="00B53E8D" w:rsidRDefault="00910A12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B3B36"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9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B3B36" w:rsidRPr="00B53E8D" w:rsidRDefault="009B3B3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website.</w:t>
                  </w:r>
                </w:p>
              </w:tc>
            </w:tr>
          </w:tbl>
          <w:p w:rsidR="009B3B36" w:rsidRPr="00B53E8D" w:rsidRDefault="009B3B36" w:rsidP="00B53E8D">
            <w:pPr>
              <w:rPr>
                <w:lang w:eastAsia="en-US"/>
              </w:rPr>
            </w:pP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None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324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14"/>
              <w:gridCol w:w="2716"/>
              <w:gridCol w:w="2894"/>
            </w:tblGrid>
            <w:tr w:rsidR="009B3B36" w:rsidRPr="00B53E8D" w:rsidTr="009B3B36">
              <w:tc>
                <w:tcPr>
                  <w:tcW w:w="7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3B36" w:rsidRPr="00B53E8D" w:rsidRDefault="009B3B3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3B36" w:rsidRPr="00B53E8D" w:rsidRDefault="009B3B3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B3B36" w:rsidRPr="00B53E8D" w:rsidTr="009B3B36">
              <w:tc>
                <w:tcPr>
                  <w:tcW w:w="7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10A12" w:rsidP="00B53E8D">
                  <w:pPr>
                    <w:rPr>
                      <w:lang w:val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   </w:t>
                  </w:r>
                </w:p>
              </w:tc>
              <w:tc>
                <w:tcPr>
                  <w:tcW w:w="27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B3B36" w:rsidRPr="00B53E8D" w:rsidTr="009B3B36">
              <w:tc>
                <w:tcPr>
                  <w:tcW w:w="7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10A12" w:rsidP="00B53E8D">
                  <w:pPr>
                    <w:rPr>
                      <w:lang w:val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 xml:space="preserve">    </w:t>
                  </w:r>
                </w:p>
              </w:tc>
              <w:tc>
                <w:tcPr>
                  <w:tcW w:w="27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3B36" w:rsidRPr="00B53E8D" w:rsidRDefault="009B3B36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9B3B36" w:rsidRPr="00B53E8D" w:rsidRDefault="009B3B36" w:rsidP="00B53E8D">
            <w:pPr>
              <w:rPr>
                <w:lang w:eastAsia="en-US"/>
              </w:rPr>
            </w:pP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TamNT01730</w:t>
            </w:r>
          </w:p>
        </w:tc>
      </w:tr>
      <w:tr w:rsidR="009B3B36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B3B36" w:rsidRPr="00B53E8D" w:rsidRDefault="009B3B36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10/02/2013</w:t>
            </w:r>
          </w:p>
        </w:tc>
      </w:tr>
    </w:tbl>
    <w:p w:rsidR="003C528F" w:rsidRPr="00B53E8D" w:rsidRDefault="003C528F" w:rsidP="00B53E8D"/>
    <w:p w:rsidR="00BA6093" w:rsidRPr="00B53E8D" w:rsidRDefault="00BA6093" w:rsidP="00B53E8D"/>
    <w:p w:rsidR="00BA6093" w:rsidRPr="00B53E8D" w:rsidRDefault="00BA6093" w:rsidP="00B53E8D"/>
    <w:p w:rsidR="00BA6093" w:rsidRPr="00B53E8D" w:rsidRDefault="00BA6093" w:rsidP="00B53E8D"/>
    <w:p w:rsidR="00BA6093" w:rsidRPr="00B53E8D" w:rsidRDefault="00BA6093" w:rsidP="00B53E8D"/>
    <w:p w:rsidR="00BA6093" w:rsidRPr="00B53E8D" w:rsidRDefault="00BA6093" w:rsidP="00B53E8D"/>
    <w:p w:rsidR="00BA6093" w:rsidRPr="00B53E8D" w:rsidRDefault="00BA6093" w:rsidP="00B53E8D"/>
    <w:p w:rsidR="00BA6093" w:rsidRPr="00B53E8D" w:rsidRDefault="00BA6093" w:rsidP="00B53E8D"/>
    <w:p w:rsidR="00BA6093" w:rsidRPr="00B53E8D" w:rsidRDefault="00BA6093" w:rsidP="006126CA">
      <w:pPr>
        <w:ind w:left="0"/>
      </w:pPr>
    </w:p>
    <w:p w:rsidR="009B3B36" w:rsidRPr="00B53E8D" w:rsidRDefault="009B3B36" w:rsidP="00B53E8D"/>
    <w:p w:rsidR="009B3B36" w:rsidRPr="00B53E8D" w:rsidRDefault="009B3B36" w:rsidP="00EC4A30">
      <w:pPr>
        <w:pStyle w:val="Heading2"/>
        <w:numPr>
          <w:ilvl w:val="2"/>
          <w:numId w:val="16"/>
        </w:numPr>
      </w:pPr>
      <w:bookmarkStart w:id="30" w:name="_Toc370547643"/>
      <w:r w:rsidRPr="00B53E8D">
        <w:t>Login</w:t>
      </w:r>
      <w:bookmarkEnd w:id="30"/>
    </w:p>
    <w:p w:rsidR="009B3B36" w:rsidRPr="00B53E8D" w:rsidRDefault="009B3B36" w:rsidP="00B53E8D"/>
    <w:p w:rsidR="009B3B36" w:rsidRPr="00B53E8D" w:rsidRDefault="00BA6093" w:rsidP="0050432C">
      <w:pPr>
        <w:jc w:val="center"/>
      </w:pPr>
      <w:r w:rsidRPr="00B53E8D">
        <w:rPr>
          <w:noProof/>
        </w:rPr>
        <w:drawing>
          <wp:inline distT="0" distB="0" distL="0" distR="0">
            <wp:extent cx="47625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93" w:rsidRPr="00B53E8D" w:rsidRDefault="00BA6093" w:rsidP="00B53E8D"/>
    <w:p w:rsidR="00BA6093" w:rsidRPr="00B53E8D" w:rsidRDefault="00BA6093" w:rsidP="006126CA">
      <w:pPr>
        <w:jc w:val="center"/>
      </w:pPr>
      <w:r w:rsidRPr="00B53E8D">
        <w:t xml:space="preserve">Figure2: </w:t>
      </w:r>
      <w:r w:rsidRPr="00B53E8D">
        <w:rPr>
          <w:lang w:val="vi-VN"/>
        </w:rPr>
        <w:t>Đăng nhập</w:t>
      </w:r>
    </w:p>
    <w:p w:rsidR="00BA6093" w:rsidRPr="00B53E8D" w:rsidRDefault="00BA6093" w:rsidP="00B53E8D"/>
    <w:p w:rsidR="00BA6093" w:rsidRPr="00B53E8D" w:rsidRDefault="00BA6093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BA6093" w:rsidRPr="00B53E8D" w:rsidTr="006126CA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Login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r w:rsidRPr="00B53E8D">
              <w:t xml:space="preserve"> Use case ID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093" w:rsidRPr="00B53E8D" w:rsidRDefault="00BA6093" w:rsidP="00B53E8D">
            <w:r w:rsidRPr="00B53E8D">
              <w:t xml:space="preserve"> UC003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A6093" w:rsidRPr="00B53E8D" w:rsidRDefault="00BA6093" w:rsidP="00B53E8D">
            <w:r w:rsidRPr="00B53E8D">
              <w:t xml:space="preserve"> Use case Name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093" w:rsidRPr="00B53E8D" w:rsidRDefault="00BA6093" w:rsidP="00B53E8D">
            <w:r w:rsidRPr="00B53E8D">
              <w:t xml:space="preserve"> Login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When user wants to login into system to use advance functions.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logged into system successfully.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BA6093" w:rsidP="00B53E8D">
            <w:pPr>
              <w:rPr>
                <w:rFonts w:eastAsia="Times New Roman"/>
                <w:lang w:eastAsia="en-GB"/>
              </w:rPr>
            </w:pPr>
            <w:r w:rsidRPr="00B53E8D">
              <w:rPr>
                <w:lang w:val="en-GB" w:eastAsia="en-GB"/>
              </w:rPr>
              <w:t xml:space="preserve"> User clicks on "</w:t>
            </w:r>
            <w:r w:rsidRPr="00B53E8D">
              <w:rPr>
                <w:lang w:val="vi-VN" w:eastAsia="en-GB"/>
              </w:rPr>
              <w:t>Đăng nhập</w:t>
            </w:r>
            <w:r w:rsidRPr="00B53E8D">
              <w:rPr>
                <w:lang w:val="en-GB" w:eastAsia="en-GB"/>
              </w:rPr>
              <w:t>" link.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had registered account information.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242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6"/>
              <w:gridCol w:w="2804"/>
              <w:gridCol w:w="2812"/>
            </w:tblGrid>
            <w:tr w:rsidR="00BA6093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A6093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A6093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A6093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and click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A6093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rFonts w:eastAsiaTheme="minorHAnsi"/>
                    </w:rPr>
                  </w:pPr>
                  <w:r w:rsidRPr="00B53E8D">
                    <w:rPr>
                      <w:lang w:val="en-GB" w:eastAsia="en-GB"/>
                    </w:rPr>
                    <w:t xml:space="preserve"> Validate information and</w:t>
                  </w:r>
                  <w:r w:rsidRPr="00B53E8D">
                    <w:rPr>
                      <w:rFonts w:eastAsiaTheme="minorHAnsi"/>
                    </w:rPr>
                    <w:t xml:space="preserve"> </w:t>
                  </w:r>
                  <w:r w:rsidRPr="00B53E8D">
                    <w:rPr>
                      <w:lang w:val="en-GB" w:eastAsia="en-GB"/>
                    </w:rPr>
                    <w:t>log user into system.</w:t>
                  </w:r>
                </w:p>
              </w:tc>
            </w:tr>
          </w:tbl>
          <w:p w:rsidR="00BA6093" w:rsidRPr="00B53E8D" w:rsidRDefault="00BA6093" w:rsidP="00B53E8D">
            <w:pPr>
              <w:rPr>
                <w:lang w:eastAsia="en-US"/>
              </w:rPr>
            </w:pP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Redirect user to previous page.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EC4A3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EC4A3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EC4A3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incorrect or missing information  “</w:t>
                  </w:r>
                  <w:r w:rsidRPr="00B53E8D">
                    <w:rPr>
                      <w:lang w:val="vi-VN" w:eastAsia="en-GB"/>
                    </w:rPr>
                    <w:t>Tên đăng nhập</w:t>
                  </w:r>
                  <w:r w:rsidRPr="00B53E8D">
                    <w:rPr>
                      <w:lang w:val="en-GB" w:eastAsia="en-GB"/>
                    </w:rPr>
                    <w:t>” field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EC4A3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 xml:space="preserve">Tên 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lastRenderedPageBreak/>
                    <w:t>đăng nhập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EC4A3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incorrect or missing information “</w:t>
                  </w:r>
                  <w:r w:rsidRPr="00B53E8D">
                    <w:rPr>
                      <w:lang w:val="vi-VN" w:eastAsia="en-GB"/>
                    </w:rPr>
                    <w:t>Mật khẩu</w:t>
                  </w:r>
                  <w:r w:rsidRPr="00B53E8D">
                    <w:rPr>
                      <w:lang w:val="en-GB" w:eastAsia="en-GB"/>
                    </w:rPr>
                    <w:t>” field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A6093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EC4A3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A6093" w:rsidRPr="00B53E8D" w:rsidRDefault="00BA609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Mật khẩu</w:t>
                  </w:r>
                  <w:r w:rsidRPr="00B53E8D">
                    <w:rPr>
                      <w:lang w:val="en-GB" w:eastAsia="en-GB"/>
                    </w:rPr>
                    <w:t>” field.</w:t>
                  </w:r>
                </w:p>
              </w:tc>
            </w:tr>
          </w:tbl>
          <w:p w:rsidR="00BA6093" w:rsidRPr="00B53E8D" w:rsidRDefault="00BA6093" w:rsidP="00B53E8D">
            <w:pPr>
              <w:rPr>
                <w:lang w:eastAsia="en-US"/>
              </w:rPr>
            </w:pP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BA6093" w:rsidRPr="00B53E8D">
              <w:rPr>
                <w:lang w:val="en-GB" w:eastAsia="en-GB"/>
              </w:rPr>
              <w:t>TamNT01730</w:t>
            </w:r>
          </w:p>
        </w:tc>
      </w:tr>
      <w:tr w:rsidR="00BA6093" w:rsidRPr="00B53E8D" w:rsidTr="006126CA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A6093" w:rsidRPr="00B53E8D" w:rsidRDefault="00BA609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A609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BA6093" w:rsidRPr="00B53E8D">
              <w:rPr>
                <w:lang w:val="en-GB" w:eastAsia="en-GB"/>
              </w:rPr>
              <w:t>10/02/2013</w:t>
            </w:r>
          </w:p>
        </w:tc>
      </w:tr>
    </w:tbl>
    <w:p w:rsidR="00BA6093" w:rsidRPr="00B53E8D" w:rsidRDefault="00BA6093" w:rsidP="00B53E8D"/>
    <w:p w:rsidR="009B3B36" w:rsidRPr="00B53E8D" w:rsidRDefault="009B3B36" w:rsidP="00B53E8D"/>
    <w:p w:rsidR="003D4400" w:rsidRPr="00B53E8D" w:rsidRDefault="003D4400" w:rsidP="00EC4A30">
      <w:pPr>
        <w:pStyle w:val="Heading2"/>
        <w:numPr>
          <w:ilvl w:val="2"/>
          <w:numId w:val="16"/>
        </w:numPr>
      </w:pPr>
      <w:bookmarkStart w:id="31" w:name="_Toc370547644"/>
      <w:r w:rsidRPr="00B53E8D">
        <w:t>Reset Password</w:t>
      </w:r>
      <w:bookmarkEnd w:id="31"/>
    </w:p>
    <w:p w:rsidR="003D4400" w:rsidRPr="00B53E8D" w:rsidRDefault="003D4400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3D4400" w:rsidRPr="00B53E8D" w:rsidTr="0050432C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7D5782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3D4400" w:rsidRPr="00B53E8D">
              <w:t>Reset Password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r w:rsidRPr="00B53E8D">
              <w:t xml:space="preserve"> Use case ID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400" w:rsidRPr="00B53E8D" w:rsidRDefault="003D4400" w:rsidP="00B53E8D">
            <w:r w:rsidRPr="00B53E8D">
              <w:t xml:space="preserve"> UC004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3D4400" w:rsidRPr="00B53E8D" w:rsidRDefault="003D4400" w:rsidP="00B53E8D">
            <w:r w:rsidRPr="00B53E8D">
              <w:t xml:space="preserve"> Use case Name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400" w:rsidRPr="00B53E8D" w:rsidRDefault="003D4400" w:rsidP="00B53E8D">
            <w:r w:rsidRPr="00B53E8D">
              <w:t xml:space="preserve"> Reset Password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When user forgot your password to login into system to use advance functions.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Receiving new password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3D4400" w:rsidP="00B53E8D">
            <w:pPr>
              <w:rPr>
                <w:rFonts w:eastAsia="Times New Roman"/>
                <w:lang w:eastAsia="en-GB"/>
              </w:rPr>
            </w:pPr>
            <w:r w:rsidRPr="00B53E8D">
              <w:rPr>
                <w:lang w:val="en-GB" w:eastAsia="en-GB"/>
              </w:rPr>
              <w:t xml:space="preserve"> User clicks on "</w:t>
            </w:r>
            <w:r w:rsidRPr="00B53E8D">
              <w:rPr>
                <w:lang w:val="vi-VN" w:eastAsia="en-GB"/>
              </w:rPr>
              <w:t>Đăng nhập</w:t>
            </w:r>
            <w:r w:rsidRPr="00B53E8D">
              <w:rPr>
                <w:lang w:val="en-GB" w:eastAsia="en-GB"/>
              </w:rPr>
              <w:t>" link.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had registered account information.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242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6"/>
              <w:gridCol w:w="2804"/>
              <w:gridCol w:w="2812"/>
            </w:tblGrid>
            <w:tr w:rsidR="003D4400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3D4400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1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3D4400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2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3D4400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3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Quên mật khẩu</w:t>
                  </w:r>
                  <w:r w:rsidRPr="00B53E8D">
                    <w:rPr>
                      <w:lang w:val="en-GB" w:eastAsia="en-GB"/>
                    </w:rPr>
                    <w:t>" link.</w:t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3D4400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4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rFonts w:eastAsiaTheme="minorHAnsi"/>
                    </w:rPr>
                  </w:pPr>
                  <w:r w:rsidRPr="00B53E8D">
                    <w:rPr>
                      <w:lang w:val="en-GB" w:eastAsia="en-GB"/>
                    </w:rPr>
                    <w:t xml:space="preserve"> Admin will send new password into your email.</w:t>
                  </w:r>
                </w:p>
              </w:tc>
            </w:tr>
          </w:tbl>
          <w:p w:rsidR="003D4400" w:rsidRPr="00B53E8D" w:rsidRDefault="003D4400" w:rsidP="00B53E8D">
            <w:pPr>
              <w:rPr>
                <w:lang w:eastAsia="en-US"/>
              </w:rPr>
            </w:pP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Redirect user to previous page.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3D4400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3D4400" w:rsidRPr="00B53E8D" w:rsidRDefault="003D440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3D4400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50432C" w:rsidP="00B53E8D">
                  <w:pPr>
                    <w:rPr>
                      <w:lang w:val="en-GB"/>
                    </w:rPr>
                  </w:pPr>
                  <w:r>
                    <w:rPr>
                      <w:lang w:val="en-GB" w:eastAsia="en-GB"/>
                    </w:rPr>
                    <w:t xml:space="preserve">    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3D4400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50432C" w:rsidP="00B53E8D">
                  <w:pPr>
                    <w:rPr>
                      <w:lang w:val="en-GB"/>
                    </w:rPr>
                  </w:pPr>
                  <w:r>
                    <w:rPr>
                      <w:lang w:val="en-GB" w:eastAsia="en-GB"/>
                    </w:rPr>
                    <w:t xml:space="preserve">    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D4400" w:rsidRPr="00B53E8D" w:rsidRDefault="003D4400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3D4400" w:rsidRPr="00B53E8D" w:rsidRDefault="003D4400" w:rsidP="00B53E8D">
            <w:pPr>
              <w:rPr>
                <w:lang w:eastAsia="en-US"/>
              </w:rPr>
            </w:pP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3D4400" w:rsidRPr="00B53E8D">
              <w:rPr>
                <w:lang w:val="en-GB" w:eastAsia="en-GB"/>
              </w:rPr>
              <w:t>TamNT01730</w:t>
            </w:r>
          </w:p>
        </w:tc>
      </w:tr>
      <w:tr w:rsidR="003D4400" w:rsidRPr="00B53E8D" w:rsidTr="0050432C">
        <w:trPr>
          <w:jc w:val="center"/>
        </w:trPr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3D4400" w:rsidRPr="00B53E8D" w:rsidRDefault="003D440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4400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3D4400" w:rsidRPr="00B53E8D">
              <w:rPr>
                <w:lang w:val="en-GB" w:eastAsia="en-GB"/>
              </w:rPr>
              <w:t>10/02/2013</w:t>
            </w:r>
          </w:p>
        </w:tc>
      </w:tr>
    </w:tbl>
    <w:p w:rsidR="003D4400" w:rsidRPr="00B53E8D" w:rsidRDefault="003D4400" w:rsidP="00B53E8D"/>
    <w:p w:rsidR="00441B72" w:rsidRPr="00B53E8D" w:rsidRDefault="00441B72" w:rsidP="00B53E8D"/>
    <w:p w:rsidR="00441B72" w:rsidRPr="00B53E8D" w:rsidRDefault="00441B72" w:rsidP="00EC4A30">
      <w:pPr>
        <w:pStyle w:val="Heading2"/>
        <w:numPr>
          <w:ilvl w:val="2"/>
          <w:numId w:val="16"/>
        </w:numPr>
      </w:pPr>
      <w:bookmarkStart w:id="32" w:name="_Toc370547645"/>
      <w:r w:rsidRPr="00B53E8D">
        <w:t>Logout</w:t>
      </w:r>
      <w:bookmarkEnd w:id="32"/>
    </w:p>
    <w:p w:rsidR="00441B72" w:rsidRPr="00B53E8D" w:rsidRDefault="00441B72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441B72" w:rsidRPr="00B53E8D" w:rsidTr="0050432C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7D5782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441B72" w:rsidRPr="00B53E8D">
              <w:t>Logout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72" w:rsidRPr="00B53E8D" w:rsidRDefault="00441B72" w:rsidP="00B53E8D">
            <w:r w:rsidRPr="00B53E8D">
              <w:t xml:space="preserve"> UC005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41B72" w:rsidRPr="00B53E8D" w:rsidRDefault="00441B72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72" w:rsidRPr="00B53E8D" w:rsidRDefault="00441B72" w:rsidP="00B53E8D">
            <w:r w:rsidRPr="00B53E8D">
              <w:t xml:space="preserve"> Logout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When user wants to logout  their account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Logout the website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eastAsia="en-GB"/>
              </w:rPr>
            </w:pPr>
            <w:r w:rsidRPr="00B53E8D">
              <w:rPr>
                <w:lang w:val="en-GB" w:eastAsia="en-GB"/>
              </w:rPr>
              <w:t xml:space="preserve"> User clicks on "</w:t>
            </w:r>
            <w:r w:rsidRPr="00B53E8D">
              <w:rPr>
                <w:lang w:val="vi-VN" w:eastAsia="en-GB"/>
              </w:rPr>
              <w:t>Đăng</w:t>
            </w:r>
            <w:r w:rsidRPr="00B53E8D">
              <w:rPr>
                <w:lang w:eastAsia="en-GB"/>
              </w:rPr>
              <w:t xml:space="preserve"> </w:t>
            </w:r>
            <w:r w:rsidRPr="00B53E8D">
              <w:rPr>
                <w:lang w:val="vi-VN" w:eastAsia="en-GB"/>
              </w:rPr>
              <w:t>xuất</w:t>
            </w:r>
            <w:r w:rsidRPr="00B53E8D">
              <w:rPr>
                <w:lang w:val="en-GB" w:eastAsia="en-GB"/>
              </w:rPr>
              <w:t>" link.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logged into the website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242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6"/>
              <w:gridCol w:w="2804"/>
              <w:gridCol w:w="2812"/>
            </w:tblGrid>
            <w:tr w:rsidR="00441B72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441B72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41B72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441B72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xuất</w:t>
                  </w:r>
                  <w:r w:rsidRPr="00B53E8D">
                    <w:rPr>
                      <w:lang w:val="en-GB" w:eastAsia="en-GB"/>
                    </w:rPr>
                    <w:t>" link.</w:t>
                  </w: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41B72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rFonts w:eastAsiaTheme="minorHAnsi"/>
                    </w:rPr>
                  </w:pPr>
                  <w:r w:rsidRPr="00B53E8D">
                    <w:rPr>
                      <w:lang w:val="en-GB" w:eastAsia="en-GB"/>
                    </w:rPr>
                    <w:t xml:space="preserve"> Logout the website</w:t>
                  </w:r>
                </w:p>
              </w:tc>
            </w:tr>
          </w:tbl>
          <w:p w:rsidR="00441B72" w:rsidRPr="00B53E8D" w:rsidRDefault="00441B72" w:rsidP="00B53E8D">
            <w:pPr>
              <w:rPr>
                <w:lang w:eastAsia="en-US"/>
              </w:rPr>
            </w:pP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Display “</w:t>
            </w:r>
            <w:r w:rsidRPr="00B53E8D">
              <w:rPr>
                <w:lang w:val="vi-VN" w:eastAsia="en-GB"/>
              </w:rPr>
              <w:t>Đăng nhập</w:t>
            </w:r>
            <w:r w:rsidRPr="00B53E8D">
              <w:rPr>
                <w:lang w:val="en-GB" w:eastAsia="en-GB"/>
              </w:rPr>
              <w:t>” form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441B72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41B72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441B72" w:rsidRPr="00B53E8D">
                    <w:rPr>
                      <w:lang w:val="en-GB" w:eastAsia="en-GB"/>
                    </w:rPr>
                    <w:t>Actor Input</w:t>
                  </w:r>
                  <w:r w:rsidR="00441B72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41B72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 xml:space="preserve"> </w:t>
                  </w:r>
                  <w:r w:rsidR="00441B72" w:rsidRPr="00B53E8D">
                    <w:rPr>
                      <w:lang w:val="en-GB" w:eastAsia="en-GB"/>
                    </w:rPr>
                    <w:t>System Response</w:t>
                  </w:r>
                  <w:r w:rsidR="00441B72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441B72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50432C" w:rsidRDefault="00441B72" w:rsidP="0050432C">
                  <w:pPr>
                    <w:ind w:left="504"/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41B72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50432C">
                  <w:pPr>
                    <w:pStyle w:val="ListParagraph"/>
                    <w:ind w:left="864"/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41B72" w:rsidRPr="00B53E8D" w:rsidRDefault="00441B72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441B72" w:rsidRPr="00B53E8D" w:rsidRDefault="00441B72" w:rsidP="00B53E8D">
            <w:pPr>
              <w:rPr>
                <w:lang w:eastAsia="en-US"/>
              </w:rPr>
            </w:pP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441B72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79646" w:themeFill="accent6"/>
            <w:hideMark/>
          </w:tcPr>
          <w:p w:rsidR="00441B72" w:rsidRPr="00B53E8D" w:rsidRDefault="00441B7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441B72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441B72" w:rsidRPr="00B53E8D">
              <w:rPr>
                <w:lang w:val="en-GB" w:eastAsia="en-GB"/>
              </w:rPr>
              <w:t>10/02/2013</w:t>
            </w:r>
          </w:p>
        </w:tc>
      </w:tr>
    </w:tbl>
    <w:p w:rsidR="00441B72" w:rsidRPr="00B53E8D" w:rsidRDefault="00441B72" w:rsidP="00B53E8D"/>
    <w:p w:rsidR="00441B72" w:rsidRPr="00B53E8D" w:rsidRDefault="00441B72" w:rsidP="00B53E8D"/>
    <w:p w:rsidR="009C40EF" w:rsidRPr="00B53E8D" w:rsidRDefault="009C40EF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B7327" w:rsidRPr="00B53E8D" w:rsidRDefault="007B7327" w:rsidP="00B53E8D"/>
    <w:p w:rsidR="007D5782" w:rsidRDefault="007D5782" w:rsidP="00B53E8D"/>
    <w:p w:rsidR="008E302B" w:rsidRDefault="008E302B" w:rsidP="00B53E8D"/>
    <w:p w:rsidR="008E302B" w:rsidRDefault="008E302B" w:rsidP="00B53E8D">
      <w:pPr>
        <w:rPr>
          <w:rFonts w:hint="eastAsia"/>
        </w:rPr>
      </w:pPr>
    </w:p>
    <w:p w:rsidR="006126CA" w:rsidRPr="00B53E8D" w:rsidRDefault="006126CA" w:rsidP="00B53E8D"/>
    <w:p w:rsidR="007B7327" w:rsidRPr="00B53E8D" w:rsidRDefault="007B7327" w:rsidP="00B53E8D"/>
    <w:p w:rsidR="009C40EF" w:rsidRPr="00B53E8D" w:rsidRDefault="009C40EF" w:rsidP="00EC4A30">
      <w:pPr>
        <w:pStyle w:val="Heading2"/>
        <w:numPr>
          <w:ilvl w:val="2"/>
          <w:numId w:val="16"/>
        </w:numPr>
      </w:pPr>
      <w:bookmarkStart w:id="33" w:name="_Toc370547646"/>
      <w:r w:rsidRPr="00B53E8D">
        <w:lastRenderedPageBreak/>
        <w:t>Edit Profile user</w:t>
      </w:r>
      <w:bookmarkEnd w:id="33"/>
    </w:p>
    <w:p w:rsidR="009C40EF" w:rsidRPr="00B53E8D" w:rsidRDefault="009C40EF" w:rsidP="00B53E8D"/>
    <w:p w:rsidR="00CA01F9" w:rsidRPr="00B53E8D" w:rsidRDefault="00CA01F9" w:rsidP="0050432C">
      <w:pPr>
        <w:jc w:val="center"/>
      </w:pPr>
      <w:r w:rsidRPr="00B53E8D">
        <w:rPr>
          <w:noProof/>
        </w:rPr>
        <w:drawing>
          <wp:inline distT="0" distB="0" distL="0" distR="0">
            <wp:extent cx="5581650" cy="666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rofile us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F9" w:rsidRPr="00B53E8D" w:rsidRDefault="00CA01F9" w:rsidP="00B53E8D"/>
    <w:p w:rsidR="00CA01F9" w:rsidRPr="00B53E8D" w:rsidRDefault="007D5782" w:rsidP="00B53E8D">
      <w:r w:rsidRPr="00B53E8D">
        <w:t xml:space="preserve">                                          </w:t>
      </w:r>
      <w:r w:rsidR="00CA01F9" w:rsidRPr="00B53E8D">
        <w:t xml:space="preserve">Figure3: </w:t>
      </w:r>
      <w:r w:rsidR="00CA01F9" w:rsidRPr="00B53E8D">
        <w:rPr>
          <w:lang w:val="vi-VN"/>
        </w:rPr>
        <w:t xml:space="preserve">Sửa đổi thông </w:t>
      </w:r>
      <w:r w:rsidR="00CA01F9" w:rsidRPr="00B53E8D">
        <w:t xml:space="preserve">tin </w:t>
      </w:r>
      <w:r w:rsidR="00CA01F9" w:rsidRPr="00B53E8D">
        <w:rPr>
          <w:lang w:val="vi-VN"/>
        </w:rPr>
        <w:t>cá nhân</w:t>
      </w:r>
    </w:p>
    <w:p w:rsidR="00CA01F9" w:rsidRPr="00B53E8D" w:rsidRDefault="00CA01F9" w:rsidP="00B53E8D"/>
    <w:p w:rsidR="00CA01F9" w:rsidRPr="00B53E8D" w:rsidRDefault="00CA01F9" w:rsidP="00B53E8D"/>
    <w:p w:rsidR="007D5782" w:rsidRPr="00B53E8D" w:rsidRDefault="007D5782" w:rsidP="00B53E8D"/>
    <w:p w:rsidR="00CA01F9" w:rsidRPr="00B53E8D" w:rsidRDefault="00CA01F9" w:rsidP="00B53E8D"/>
    <w:p w:rsidR="007B7327" w:rsidRPr="00B53E8D" w:rsidRDefault="007B7327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9C40EF" w:rsidRPr="00B53E8D" w:rsidTr="006126CA">
        <w:trPr>
          <w:jc w:val="center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7D5782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9C40EF" w:rsidRPr="00B53E8D">
              <w:t>Edit Profile User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0EF" w:rsidRPr="00B53E8D" w:rsidRDefault="009C40EF" w:rsidP="00B53E8D">
            <w:r w:rsidRPr="00B53E8D">
              <w:t xml:space="preserve"> UC006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C40EF" w:rsidRPr="00B53E8D" w:rsidRDefault="009C40EF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0EF" w:rsidRPr="00B53E8D" w:rsidRDefault="009C40EF" w:rsidP="00B53E8D">
            <w:r w:rsidRPr="00B53E8D">
              <w:t xml:space="preserve"> Edit Profile User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When user wants to change their profile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Change profile successful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eastAsia="en-GB"/>
              </w:rPr>
            </w:pPr>
            <w:r w:rsidRPr="00B53E8D">
              <w:rPr>
                <w:lang w:val="en-GB" w:eastAsia="en-GB"/>
              </w:rPr>
              <w:t xml:space="preserve"> User clicks on "</w:t>
            </w:r>
            <w:r w:rsidRPr="00B53E8D">
              <w:rPr>
                <w:lang w:val="vi-VN" w:eastAsia="en-GB"/>
              </w:rPr>
              <w:t>Trang cá nhân</w:t>
            </w:r>
            <w:r w:rsidRPr="00B53E8D">
              <w:rPr>
                <w:lang w:val="en-GB" w:eastAsia="en-GB"/>
              </w:rPr>
              <w:t>" link.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6"/>
              <w:gridCol w:w="2804"/>
              <w:gridCol w:w="2700"/>
            </w:tblGrid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C40EF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C40EF" w:rsidRPr="00B53E8D">
                    <w:rPr>
                      <w:lang w:val="en-GB" w:eastAsia="en-GB"/>
                    </w:rPr>
                    <w:t>Actor Input</w:t>
                  </w:r>
                  <w:r w:rsidR="009C40EF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C40EF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C40EF" w:rsidRPr="00B53E8D">
                    <w:rPr>
                      <w:lang w:val="en-GB" w:eastAsia="en-GB"/>
                    </w:rPr>
                    <w:t>System Response</w:t>
                  </w:r>
                  <w:r w:rsidR="009C40EF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Trang cá nhân</w:t>
                  </w:r>
                  <w:r w:rsidRPr="00B53E8D">
                    <w:rPr>
                      <w:lang w:val="en-GB" w:eastAsia="en-GB"/>
                    </w:rPr>
                    <w:t>" link.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Theme="minorHAnsi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Trang cá nhân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User changes profile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Update new profile</w:t>
                  </w:r>
                </w:p>
              </w:tc>
            </w:tr>
          </w:tbl>
          <w:p w:rsidR="009C40EF" w:rsidRPr="00B53E8D" w:rsidRDefault="009C40EF" w:rsidP="00B53E8D">
            <w:pPr>
              <w:rPr>
                <w:lang w:eastAsia="en-US"/>
              </w:rPr>
            </w:pP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Display “</w:t>
            </w:r>
            <w:r w:rsidRPr="00B53E8D">
              <w:rPr>
                <w:lang w:val="vi-VN" w:eastAsia="en-GB"/>
              </w:rPr>
              <w:t>Trang cá nhân</w:t>
            </w:r>
            <w:r w:rsidRPr="00B53E8D">
              <w:rPr>
                <w:lang w:val="en-GB" w:eastAsia="en-GB"/>
              </w:rPr>
              <w:t>" page with new image.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C40EF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C40EF" w:rsidRPr="00B53E8D">
                    <w:rPr>
                      <w:lang w:val="en-GB" w:eastAsia="en-GB"/>
                    </w:rPr>
                    <w:t>Actor Input</w:t>
                  </w:r>
                  <w:r w:rsidR="009C40EF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C40EF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C40EF" w:rsidRPr="00B53E8D">
                    <w:rPr>
                      <w:lang w:val="en-GB" w:eastAsia="en-GB"/>
                    </w:rPr>
                    <w:t>System Response</w:t>
                  </w:r>
                  <w:r w:rsidR="009C40EF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"</w:t>
                  </w:r>
                  <w:r w:rsidRPr="00B53E8D">
                    <w:rPr>
                      <w:lang w:val="vi-VN" w:eastAsia="en-GB"/>
                    </w:rPr>
                    <w:t>Trang cá nhân</w:t>
                  </w:r>
                  <w:r w:rsidRPr="00B53E8D">
                    <w:rPr>
                      <w:lang w:val="en-GB" w:eastAsia="en-GB"/>
                    </w:rPr>
                    <w:t>" link.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Theme="minorHAnsi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Trang cá nhân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“</w:t>
                  </w:r>
                  <w:r w:rsidRPr="00B53E8D">
                    <w:rPr>
                      <w:lang w:val="vi-VN" w:eastAsia="en-GB"/>
                    </w:rPr>
                    <w:t xml:space="preserve">Sửa ảnh đại </w:t>
                  </w:r>
                  <w:r w:rsidRPr="00B53E8D">
                    <w:rPr>
                      <w:lang w:val="vi-VN" w:eastAsia="en-GB"/>
                    </w:rPr>
                    <w:lastRenderedPageBreak/>
                    <w:t>diện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form to select address that has picture.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User select one picture that image size too heavy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message.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new identification number that incorrect form or missing information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message.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new password that incorrect form or missing information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message.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new email that incorrect form or missing information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message.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Missing information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message.</w:t>
                  </w: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Missing information and click “</w:t>
                  </w:r>
                  <w:r w:rsidRPr="00B53E8D">
                    <w:rPr>
                      <w:lang w:val="vi-VN" w:eastAsia="en-GB"/>
                    </w:rPr>
                    <w:t>Lưu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C40EF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EC4A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C40EF" w:rsidRPr="00B53E8D" w:rsidRDefault="009C40E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message.</w:t>
                  </w:r>
                </w:p>
              </w:tc>
            </w:tr>
          </w:tbl>
          <w:p w:rsidR="009C40EF" w:rsidRPr="00B53E8D" w:rsidRDefault="009C40EF" w:rsidP="00B53E8D">
            <w:pPr>
              <w:rPr>
                <w:lang w:eastAsia="en-US"/>
              </w:rPr>
            </w:pP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9C40EF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C40EF" w:rsidRPr="00B53E8D" w:rsidRDefault="009C40E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40EF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CA01F9" w:rsidRPr="00B53E8D">
              <w:rPr>
                <w:lang w:val="en-GB" w:eastAsia="en-GB"/>
              </w:rPr>
              <w:t>10/02</w:t>
            </w:r>
            <w:r w:rsidR="009C40EF" w:rsidRPr="00B53E8D">
              <w:rPr>
                <w:lang w:val="en-GB" w:eastAsia="en-GB"/>
              </w:rPr>
              <w:t>/2013</w:t>
            </w:r>
          </w:p>
        </w:tc>
      </w:tr>
    </w:tbl>
    <w:p w:rsidR="009C40EF" w:rsidRPr="00B53E8D" w:rsidRDefault="009C40EF" w:rsidP="00B53E8D"/>
    <w:p w:rsidR="003D4400" w:rsidRPr="00B53E8D" w:rsidRDefault="003D4400" w:rsidP="00B53E8D"/>
    <w:p w:rsidR="00CA01F9" w:rsidRPr="00B53E8D" w:rsidRDefault="00CA01F9" w:rsidP="00B53E8D"/>
    <w:p w:rsidR="007B7327" w:rsidRPr="00B53E8D" w:rsidRDefault="007B7327" w:rsidP="00EC4A30">
      <w:pPr>
        <w:pStyle w:val="Heading2"/>
        <w:numPr>
          <w:ilvl w:val="2"/>
          <w:numId w:val="16"/>
        </w:numPr>
      </w:pPr>
      <w:bookmarkStart w:id="34" w:name="_Toc370547647"/>
      <w:r w:rsidRPr="00B53E8D">
        <w:t>Comment</w:t>
      </w:r>
      <w:bookmarkEnd w:id="34"/>
    </w:p>
    <w:p w:rsidR="007B2FF0" w:rsidRPr="00B53E8D" w:rsidRDefault="00651129" w:rsidP="0050432C">
      <w:pPr>
        <w:jc w:val="center"/>
      </w:pPr>
      <w:r w:rsidRPr="00B53E8D">
        <w:rPr>
          <w:noProof/>
        </w:rPr>
        <w:drawing>
          <wp:inline distT="0" distB="0" distL="0" distR="0">
            <wp:extent cx="5581650" cy="1674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F0" w:rsidRPr="00B53E8D" w:rsidRDefault="007B2FF0" w:rsidP="00B53E8D"/>
    <w:p w:rsidR="007B2FF0" w:rsidRPr="00B53E8D" w:rsidRDefault="007D5782" w:rsidP="00B53E8D">
      <w:r w:rsidRPr="00B53E8D">
        <w:t xml:space="preserve">                                                        </w:t>
      </w:r>
      <w:r w:rsidR="007B2FF0" w:rsidRPr="00B53E8D">
        <w:t xml:space="preserve">Figure4: </w:t>
      </w:r>
      <w:r w:rsidR="007B2FF0" w:rsidRPr="00B53E8D">
        <w:rPr>
          <w:lang w:val="vi-VN"/>
        </w:rPr>
        <w:t>Bình luận</w:t>
      </w:r>
    </w:p>
    <w:p w:rsidR="007B2FF0" w:rsidRPr="00B53E8D" w:rsidRDefault="007B2FF0" w:rsidP="00B53E8D"/>
    <w:p w:rsidR="007B2FF0" w:rsidRPr="00B53E8D" w:rsidRDefault="007B2FF0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7B7327" w:rsidRPr="00B53E8D" w:rsidTr="0050432C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D5782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7B7327" w:rsidRPr="00B53E8D">
              <w:t>Comment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327" w:rsidRPr="00B53E8D" w:rsidRDefault="007B7327" w:rsidP="00B53E8D">
            <w:r w:rsidRPr="00B53E8D">
              <w:t xml:space="preserve"> UC007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B7327" w:rsidRPr="00B53E8D" w:rsidRDefault="007B7327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327" w:rsidRPr="00B53E8D" w:rsidRDefault="007B7327" w:rsidP="00B53E8D">
            <w:r w:rsidRPr="00B53E8D">
              <w:t xml:space="preserve"> Comment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When user wants to comment for news, pictures in the website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/>
              </w:rPr>
            </w:pPr>
            <w:r w:rsidRPr="00B53E8D">
              <w:rPr>
                <w:lang w:val="en-GB" w:eastAsia="en-GB"/>
              </w:rPr>
              <w:t xml:space="preserve"> Comment successful</w:t>
            </w:r>
            <w:r w:rsidR="0050432C">
              <w:rPr>
                <w:rFonts w:hint="eastAsia"/>
                <w:lang w:val="en-GB"/>
              </w:rPr>
              <w:t>ly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eastAsia="en-GB"/>
              </w:rPr>
            </w:pPr>
            <w:r w:rsidRPr="00B53E8D">
              <w:rPr>
                <w:lang w:val="en-GB" w:eastAsia="en-GB"/>
              </w:rPr>
              <w:t xml:space="preserve"> User input their opinion in under form 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7B7327" w:rsidRPr="00B53E8D" w:rsidTr="007B7327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B7327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B7327" w:rsidRPr="00B53E8D">
                    <w:rPr>
                      <w:lang w:val="en-GB" w:eastAsia="en-GB"/>
                    </w:rPr>
                    <w:t>Actor Input</w:t>
                  </w:r>
                  <w:r w:rsidR="007B7327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B7327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B7327" w:rsidRPr="00B53E8D">
                    <w:rPr>
                      <w:lang w:val="en-GB" w:eastAsia="en-GB"/>
                    </w:rPr>
                    <w:t>System Response</w:t>
                  </w:r>
                  <w:r w:rsidR="007B7327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B7327" w:rsidRPr="00B53E8D" w:rsidTr="007B7327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B7327" w:rsidRPr="00B53E8D" w:rsidRDefault="007B7327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B7327" w:rsidRPr="00B53E8D" w:rsidTr="007B7327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B7327" w:rsidRPr="00B53E8D" w:rsidRDefault="007B7327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7B7327" w:rsidRPr="00B53E8D" w:rsidTr="007B7327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22383" w:rsidRPr="00B53E8D">
                    <w:rPr>
                      <w:lang w:val="en-GB" w:eastAsia="en-GB"/>
                    </w:rPr>
                    <w:t xml:space="preserve">Open post that you </w:t>
                  </w:r>
                  <w:r w:rsidR="00722383" w:rsidRPr="00B53E8D">
                    <w:rPr>
                      <w:lang w:val="en-GB" w:eastAsia="en-GB"/>
                    </w:rPr>
                    <w:lastRenderedPageBreak/>
                    <w:t>want to comment, enter</w:t>
                  </w:r>
                  <w:r w:rsidRPr="00B53E8D">
                    <w:rPr>
                      <w:lang w:val="en-GB" w:eastAsia="en-GB"/>
                    </w:rPr>
                    <w:t xml:space="preserve"> information and click“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B7327" w:rsidRPr="00B53E8D" w:rsidTr="007B7327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Add new comment under post.</w:t>
                  </w:r>
                </w:p>
              </w:tc>
            </w:tr>
          </w:tbl>
          <w:p w:rsidR="007B7327" w:rsidRPr="00B53E8D" w:rsidRDefault="007B7327" w:rsidP="00B53E8D">
            <w:pPr>
              <w:rPr>
                <w:lang w:eastAsia="en-US"/>
              </w:rPr>
            </w:pP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Display  page that has new comment of user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7B7327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B7327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B7327" w:rsidRPr="00B53E8D">
                    <w:rPr>
                      <w:lang w:val="en-GB" w:eastAsia="en-GB"/>
                    </w:rPr>
                    <w:t>Actor Input</w:t>
                  </w:r>
                  <w:r w:rsidR="007B7327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B7327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B7327" w:rsidRPr="00B53E8D">
                    <w:rPr>
                      <w:lang w:val="en-GB" w:eastAsia="en-GB"/>
                    </w:rPr>
                    <w:t>System Response</w:t>
                  </w:r>
                  <w:r w:rsidR="007B7327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B7327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B7327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7B7327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22383" w:rsidRPr="00B53E8D">
                    <w:rPr>
                      <w:lang w:val="en-GB" w:eastAsia="en-GB"/>
                    </w:rPr>
                    <w:t>Open post that you want to comment, e</w:t>
                  </w:r>
                  <w:r w:rsidRPr="00B53E8D">
                    <w:rPr>
                      <w:lang w:val="en-GB" w:eastAsia="en-GB"/>
                    </w:rPr>
                    <w:t>nter text is too long or missing information and click“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B7327" w:rsidRPr="00B53E8D" w:rsidTr="007B7327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B7327" w:rsidRPr="00B53E8D" w:rsidRDefault="007B7327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</w:t>
                  </w:r>
                </w:p>
              </w:tc>
            </w:tr>
          </w:tbl>
          <w:p w:rsidR="007B7327" w:rsidRPr="00B53E8D" w:rsidRDefault="007B7327" w:rsidP="00B53E8D">
            <w:pPr>
              <w:rPr>
                <w:lang w:eastAsia="en-US"/>
              </w:rPr>
            </w:pP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7B7327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B7327" w:rsidRPr="00B53E8D" w:rsidRDefault="007B7327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B7327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63561C" w:rsidRPr="00B53E8D">
              <w:rPr>
                <w:lang w:val="en-GB" w:eastAsia="en-GB"/>
              </w:rPr>
              <w:t>10/02</w:t>
            </w:r>
            <w:r w:rsidR="007B7327" w:rsidRPr="00B53E8D">
              <w:rPr>
                <w:lang w:val="en-GB" w:eastAsia="en-GB"/>
              </w:rPr>
              <w:t>/2013</w:t>
            </w:r>
          </w:p>
        </w:tc>
      </w:tr>
    </w:tbl>
    <w:p w:rsidR="007B7327" w:rsidRPr="00B53E8D" w:rsidRDefault="007B7327" w:rsidP="00B53E8D"/>
    <w:p w:rsidR="00722383" w:rsidRPr="00B53E8D" w:rsidRDefault="00722383" w:rsidP="00B53E8D"/>
    <w:p w:rsidR="00722383" w:rsidRPr="00B53E8D" w:rsidRDefault="00722383" w:rsidP="00B53E8D"/>
    <w:p w:rsidR="00722383" w:rsidRPr="00B53E8D" w:rsidRDefault="00722383" w:rsidP="00EC4A30">
      <w:pPr>
        <w:pStyle w:val="Heading2"/>
        <w:numPr>
          <w:ilvl w:val="2"/>
          <w:numId w:val="16"/>
        </w:numPr>
      </w:pPr>
      <w:bookmarkStart w:id="35" w:name="_Toc370547648"/>
      <w:r w:rsidRPr="00B53E8D">
        <w:t>View Posts</w:t>
      </w:r>
      <w:bookmarkEnd w:id="35"/>
    </w:p>
    <w:p w:rsidR="00722383" w:rsidRPr="00B53E8D" w:rsidRDefault="00722383" w:rsidP="00B53E8D">
      <w:pPr>
        <w:pStyle w:val="ListParagraph"/>
      </w:pPr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722383" w:rsidRPr="00B53E8D" w:rsidTr="0050432C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D5782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722383" w:rsidRPr="00B53E8D">
              <w:t>View Posts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83" w:rsidRPr="00B53E8D" w:rsidRDefault="00722383" w:rsidP="00B53E8D">
            <w:r w:rsidRPr="00B53E8D">
              <w:t xml:space="preserve"> UC008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2383" w:rsidRPr="00B53E8D" w:rsidRDefault="00722383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383" w:rsidRPr="00B53E8D" w:rsidRDefault="00722383" w:rsidP="00B53E8D">
            <w:r w:rsidRPr="00B53E8D">
              <w:t xml:space="preserve"> View Posts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8110E4" w:rsidP="00B53E8D">
            <w:pPr>
              <w:rPr>
                <w:rFonts w:eastAsia="Times New Roman"/>
                <w:lang w:val="en-GB" w:eastAsia="en-GB"/>
              </w:rPr>
            </w:pPr>
            <w:r>
              <w:rPr>
                <w:lang w:val="en-GB" w:eastAsia="en-GB"/>
              </w:rPr>
              <w:t xml:space="preserve"> Registered User/ </w:t>
            </w:r>
            <w:r>
              <w:rPr>
                <w:rFonts w:hint="eastAsia"/>
                <w:lang w:val="en-GB"/>
              </w:rPr>
              <w:t>A</w:t>
            </w:r>
            <w:r w:rsidR="00722383" w:rsidRPr="00B53E8D">
              <w:rPr>
                <w:lang w:val="en-GB" w:eastAsia="en-GB"/>
              </w:rPr>
              <w:t>dmin can view all posts in the website.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View posts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22383" w:rsidP="00B53E8D">
            <w:pPr>
              <w:rPr>
                <w:lang w:eastAsia="en-GB"/>
              </w:rPr>
            </w:pP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72238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2383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22383" w:rsidRPr="00B53E8D">
                    <w:rPr>
                      <w:lang w:val="en-GB" w:eastAsia="en-GB"/>
                    </w:rPr>
                    <w:t>Actor Input</w:t>
                  </w:r>
                  <w:r w:rsidR="00722383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2383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22383" w:rsidRPr="00B53E8D">
                    <w:rPr>
                      <w:lang w:val="en-GB" w:eastAsia="en-GB"/>
                    </w:rPr>
                    <w:t>System Response</w:t>
                  </w:r>
                  <w:r w:rsidR="00722383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2238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22383" w:rsidRPr="00B53E8D" w:rsidRDefault="0072238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"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"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2238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22383" w:rsidRPr="00B53E8D" w:rsidRDefault="0072238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</w:tbl>
          <w:p w:rsidR="00722383" w:rsidRPr="00B53E8D" w:rsidRDefault="00722383" w:rsidP="00B53E8D">
            <w:pPr>
              <w:rPr>
                <w:lang w:eastAsia="en-US"/>
              </w:rPr>
            </w:pP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722383" w:rsidRPr="00B53E8D">
              <w:rPr>
                <w:lang w:val="en-GB" w:eastAsia="en-GB"/>
              </w:rPr>
              <w:t>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22383" w:rsidP="00B53E8D">
            <w:pPr>
              <w:rPr>
                <w:lang w:val="en-GB" w:eastAsia="en-GB"/>
              </w:rPr>
            </w:pP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722383" w:rsidRPr="00B53E8D">
              <w:rPr>
                <w:lang w:val="en-GB" w:eastAsia="en-GB"/>
              </w:rPr>
              <w:t>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23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"/>
              <w:gridCol w:w="2695"/>
              <w:gridCol w:w="2700"/>
            </w:tblGrid>
            <w:tr w:rsidR="00722383" w:rsidRPr="00B53E8D" w:rsidTr="00E42B13"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2383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22383" w:rsidRPr="00B53E8D">
                    <w:rPr>
                      <w:lang w:val="en-GB" w:eastAsia="en-GB"/>
                    </w:rPr>
                    <w:t>Actor Input</w:t>
                  </w:r>
                  <w:r w:rsidR="00722383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2383" w:rsidRPr="00B53E8D" w:rsidRDefault="007D5782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722383" w:rsidRPr="00B53E8D">
                    <w:rPr>
                      <w:lang w:val="en-GB" w:eastAsia="en-GB"/>
                    </w:rPr>
                    <w:t>System Response</w:t>
                  </w:r>
                  <w:r w:rsidR="00722383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22383" w:rsidRPr="00B53E8D" w:rsidTr="00E42B13"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22383" w:rsidRPr="00B53E8D" w:rsidTr="00E42B13"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2383" w:rsidRPr="00B53E8D" w:rsidRDefault="00722383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722383" w:rsidRPr="00B53E8D" w:rsidRDefault="00722383" w:rsidP="00B53E8D">
            <w:pPr>
              <w:rPr>
                <w:lang w:eastAsia="en-US"/>
              </w:rPr>
            </w:pP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722383" w:rsidRPr="00B53E8D">
              <w:rPr>
                <w:lang w:val="en-GB" w:eastAsia="en-GB"/>
              </w:rPr>
              <w:t>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2238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722383" w:rsidRPr="00B53E8D" w:rsidTr="0050432C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238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722383" w:rsidRPr="00B53E8D">
              <w:rPr>
                <w:lang w:val="en-GB" w:eastAsia="en-GB"/>
              </w:rPr>
              <w:t>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22383" w:rsidRPr="00B53E8D" w:rsidRDefault="007D5782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722383" w:rsidRPr="00B53E8D">
              <w:rPr>
                <w:lang w:val="en-GB" w:eastAsia="en-GB"/>
              </w:rPr>
              <w:t>10/02/2013</w:t>
            </w:r>
          </w:p>
        </w:tc>
      </w:tr>
    </w:tbl>
    <w:p w:rsidR="00722383" w:rsidRPr="00B53E8D" w:rsidRDefault="00722383" w:rsidP="00B53E8D">
      <w:pPr>
        <w:pStyle w:val="ListParagraph"/>
      </w:pPr>
    </w:p>
    <w:p w:rsidR="00722383" w:rsidRPr="00B53E8D" w:rsidRDefault="00722383" w:rsidP="00B53E8D"/>
    <w:p w:rsidR="00E42B13" w:rsidRPr="00B53E8D" w:rsidRDefault="00E42B13" w:rsidP="00B53E8D">
      <w:bookmarkStart w:id="36" w:name="_GoBack"/>
      <w:bookmarkEnd w:id="36"/>
    </w:p>
    <w:p w:rsidR="00E42B13" w:rsidRPr="00B53E8D" w:rsidRDefault="00E42B13" w:rsidP="00EC4A30">
      <w:pPr>
        <w:pStyle w:val="Heading2"/>
        <w:numPr>
          <w:ilvl w:val="2"/>
          <w:numId w:val="16"/>
        </w:numPr>
      </w:pPr>
      <w:bookmarkStart w:id="37" w:name="_Toc370547649"/>
      <w:r w:rsidRPr="00B53E8D">
        <w:lastRenderedPageBreak/>
        <w:t>Register Donating Blood</w:t>
      </w:r>
      <w:bookmarkEnd w:id="37"/>
    </w:p>
    <w:p w:rsidR="00E42B13" w:rsidRPr="00B53E8D" w:rsidRDefault="00AA5E0D" w:rsidP="008110E4">
      <w:pPr>
        <w:jc w:val="center"/>
      </w:pPr>
      <w:r w:rsidRPr="00B53E8D">
        <w:rPr>
          <w:noProof/>
        </w:rPr>
        <w:drawing>
          <wp:inline distT="0" distB="0" distL="0" distR="0">
            <wp:extent cx="5581650" cy="4186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ki hien mau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3" w:rsidRPr="00B53E8D" w:rsidRDefault="00E42B13" w:rsidP="00B53E8D"/>
    <w:p w:rsidR="00E42B13" w:rsidRPr="00B53E8D" w:rsidRDefault="00E42B13" w:rsidP="00B53E8D"/>
    <w:p w:rsidR="00AA5E0D" w:rsidRPr="00B53E8D" w:rsidRDefault="00566FD0" w:rsidP="00B53E8D">
      <w:r w:rsidRPr="00B53E8D">
        <w:t xml:space="preserve">                                                  </w:t>
      </w:r>
      <w:r w:rsidR="008110E4">
        <w:t>Figure5</w:t>
      </w:r>
      <w:r w:rsidR="008110E4">
        <w:rPr>
          <w:rFonts w:hint="eastAsia"/>
        </w:rPr>
        <w:t>:</w:t>
      </w:r>
      <w:r w:rsidR="00E42B13" w:rsidRPr="00B53E8D">
        <w:t xml:space="preserve"> </w:t>
      </w:r>
      <w:r w:rsidR="00E42B13" w:rsidRPr="00B53E8D">
        <w:rPr>
          <w:lang w:val="vi-VN"/>
        </w:rPr>
        <w:t xml:space="preserve">Đăng ký hiến </w:t>
      </w:r>
    </w:p>
    <w:p w:rsidR="00AA5E0D" w:rsidRPr="00B53E8D" w:rsidRDefault="00AA5E0D" w:rsidP="00B53E8D"/>
    <w:p w:rsidR="00566FD0" w:rsidRPr="00B53E8D" w:rsidRDefault="00566FD0" w:rsidP="00B53E8D"/>
    <w:p w:rsidR="002830BA" w:rsidRPr="00B53E8D" w:rsidRDefault="002830BA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E42B13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566FD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E42B13" w:rsidRPr="00B53E8D">
              <w:t>Register Donating Blood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B13" w:rsidRPr="00B53E8D" w:rsidRDefault="00E42B13" w:rsidP="00B53E8D">
            <w:r w:rsidRPr="00B53E8D">
              <w:t xml:space="preserve"> UC009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E42B13" w:rsidRPr="00B53E8D" w:rsidRDefault="00E42B13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13" w:rsidRPr="00B53E8D" w:rsidRDefault="00E42B13" w:rsidP="00B53E8D">
            <w:r w:rsidRPr="00B53E8D">
              <w:t xml:space="preserve"> Register Donating Blood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User/ admin can register donating blood in the website.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 donating blood successful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E42B13" w:rsidP="00B53E8D">
            <w:pPr>
              <w:rPr>
                <w:lang w:eastAsia="en-GB"/>
              </w:rPr>
            </w:pP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42B1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42B13" w:rsidRPr="00B53E8D">
                    <w:rPr>
                      <w:lang w:val="en-GB" w:eastAsia="en-GB"/>
                    </w:rPr>
                    <w:t>Actor Input</w:t>
                  </w:r>
                  <w:r w:rsidR="00E42B13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42B1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42B13" w:rsidRPr="00B53E8D">
                    <w:rPr>
                      <w:lang w:val="en-GB" w:eastAsia="en-GB"/>
                    </w:rPr>
                    <w:t>System Response</w:t>
                  </w:r>
                  <w:r w:rsidR="00E42B13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42B13" w:rsidRPr="00B53E8D" w:rsidRDefault="00E42B1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E42B13" w:rsidRPr="00B53E8D" w:rsidRDefault="00E42B1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ký hiến máu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Đăng ký hiến máu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and click "</w:t>
                  </w:r>
                  <w:r w:rsidRPr="00B53E8D">
                    <w:rPr>
                      <w:lang w:val="vi-VN" w:eastAsia="en-GB"/>
                    </w:rPr>
                    <w:t>Đăng ký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42B13" w:rsidRPr="00B53E8D" w:rsidTr="00E42B13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message confirm successful.</w:t>
                  </w:r>
                </w:p>
              </w:tc>
            </w:tr>
          </w:tbl>
          <w:p w:rsidR="00E42B13" w:rsidRPr="00B53E8D" w:rsidRDefault="00E42B13" w:rsidP="00B53E8D">
            <w:pPr>
              <w:rPr>
                <w:lang w:eastAsia="en-US"/>
              </w:rPr>
            </w:pP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E42B13" w:rsidP="00B53E8D">
            <w:pPr>
              <w:rPr>
                <w:lang w:val="en-GB" w:eastAsia="en-GB"/>
              </w:rPr>
            </w:pP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42B1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42B13" w:rsidRPr="00B53E8D">
                    <w:rPr>
                      <w:lang w:val="en-GB" w:eastAsia="en-GB"/>
                    </w:rPr>
                    <w:t>Actor Input</w:t>
                  </w:r>
                  <w:r w:rsidR="00E42B13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E42B1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E42B13" w:rsidRPr="00B53E8D">
                    <w:rPr>
                      <w:lang w:val="en-GB" w:eastAsia="en-GB"/>
                    </w:rPr>
                    <w:t>System Response</w:t>
                  </w:r>
                  <w:r w:rsidR="00E42B13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ký hiến máu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Đăng ký hiến máu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information incorrect or missing mandatory fields &amp; click “</w:t>
                  </w:r>
                  <w:r w:rsidRPr="00B53E8D">
                    <w:rPr>
                      <w:lang w:val="vi-VN" w:eastAsia="en-GB"/>
                    </w:rPr>
                    <w:t>Đăng</w:t>
                  </w:r>
                  <w:r w:rsidRPr="00B53E8D">
                    <w:rPr>
                      <w:lang w:val="en-GB"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ký</w:t>
                  </w:r>
                  <w:r w:rsidRPr="00B53E8D">
                    <w:rPr>
                      <w:lang w:val="en-GB" w:eastAsia="en-GB"/>
                    </w:rPr>
                    <w:t>” button.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E42B13" w:rsidRPr="00B53E8D" w:rsidTr="00E42B13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2B13" w:rsidRPr="00B53E8D" w:rsidRDefault="00E42B1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wrong fields.</w:t>
                  </w:r>
                </w:p>
              </w:tc>
            </w:tr>
          </w:tbl>
          <w:p w:rsidR="00E42B13" w:rsidRPr="00B53E8D" w:rsidRDefault="00E42B13" w:rsidP="00B53E8D">
            <w:pPr>
              <w:rPr>
                <w:lang w:eastAsia="en-US"/>
              </w:rPr>
            </w:pP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566FD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E42B13" w:rsidRPr="00B53E8D">
              <w:rPr>
                <w:lang w:val="en-GB" w:eastAsia="en-GB"/>
              </w:rPr>
              <w:t>TamNT01730</w:t>
            </w:r>
          </w:p>
        </w:tc>
      </w:tr>
      <w:tr w:rsidR="00E42B1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E42B13" w:rsidRPr="00B53E8D" w:rsidRDefault="00E42B1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42B13" w:rsidRPr="00B53E8D" w:rsidRDefault="00566FD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AA5E0D" w:rsidRPr="00B53E8D">
              <w:rPr>
                <w:lang w:val="en-GB" w:eastAsia="en-GB"/>
              </w:rPr>
              <w:t>10/02</w:t>
            </w:r>
            <w:r w:rsidR="00E42B13" w:rsidRPr="00B53E8D">
              <w:rPr>
                <w:lang w:val="en-GB" w:eastAsia="en-GB"/>
              </w:rPr>
              <w:t>/2013</w:t>
            </w:r>
          </w:p>
        </w:tc>
      </w:tr>
    </w:tbl>
    <w:p w:rsidR="002830BA" w:rsidRPr="00B53E8D" w:rsidRDefault="002830BA" w:rsidP="00EC4A30">
      <w:pPr>
        <w:pStyle w:val="Heading2"/>
        <w:numPr>
          <w:ilvl w:val="2"/>
          <w:numId w:val="16"/>
        </w:numPr>
      </w:pPr>
      <w:bookmarkStart w:id="38" w:name="_Toc370547650"/>
      <w:r w:rsidRPr="00B53E8D">
        <w:lastRenderedPageBreak/>
        <w:t>Create Q&amp;A</w:t>
      </w:r>
      <w:bookmarkEnd w:id="38"/>
    </w:p>
    <w:p w:rsidR="002830BA" w:rsidRPr="00B53E8D" w:rsidRDefault="002830BA" w:rsidP="00B53E8D"/>
    <w:p w:rsidR="002830BA" w:rsidRPr="00B53E8D" w:rsidRDefault="002830BA" w:rsidP="008110E4">
      <w:pPr>
        <w:jc w:val="center"/>
      </w:pPr>
      <w:r w:rsidRPr="00B53E8D">
        <w:rPr>
          <w:noProof/>
        </w:rPr>
        <w:drawing>
          <wp:inline distT="0" distB="0" distL="0" distR="0">
            <wp:extent cx="5581650" cy="3488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 QA commen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BA" w:rsidRPr="00B53E8D" w:rsidRDefault="002830BA" w:rsidP="00B53E8D"/>
    <w:p w:rsidR="002830BA" w:rsidRPr="00B53E8D" w:rsidRDefault="00566FD0" w:rsidP="00B53E8D">
      <w:r w:rsidRPr="00B53E8D">
        <w:t xml:space="preserve">                                                       </w:t>
      </w:r>
      <w:r w:rsidR="008110E4">
        <w:t>Figure6</w:t>
      </w:r>
      <w:r w:rsidR="008110E4">
        <w:rPr>
          <w:rFonts w:hint="eastAsia"/>
        </w:rPr>
        <w:t>:</w:t>
      </w:r>
      <w:r w:rsidR="002830BA" w:rsidRPr="00B53E8D">
        <w:t xml:space="preserve"> </w:t>
      </w:r>
      <w:r w:rsidR="002830BA" w:rsidRPr="00B53E8D">
        <w:rPr>
          <w:lang w:val="vi-VN"/>
        </w:rPr>
        <w:t>Tạo</w:t>
      </w:r>
      <w:r w:rsidR="002830BA" w:rsidRPr="00B53E8D">
        <w:t xml:space="preserve"> Q&amp;A</w:t>
      </w:r>
    </w:p>
    <w:p w:rsidR="002830BA" w:rsidRPr="00B53E8D" w:rsidRDefault="002830BA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2830BA" w:rsidRPr="00B53E8D" w:rsidTr="006126CA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C23E03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2830BA" w:rsidRPr="00B53E8D">
              <w:t>Manage Q&amp;A: Create Q&amp;A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2830BA" w:rsidRPr="00B53E8D" w:rsidRDefault="00C23E03" w:rsidP="00B53E8D">
            <w:r w:rsidRPr="00B53E8D">
              <w:t xml:space="preserve"> </w:t>
            </w:r>
            <w:r w:rsidR="002830BA" w:rsidRPr="00B53E8D">
              <w:t>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BA" w:rsidRPr="00B53E8D" w:rsidRDefault="002830BA" w:rsidP="00B53E8D">
            <w:r w:rsidRPr="00B53E8D">
              <w:t xml:space="preserve"> UC010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830BA" w:rsidRPr="00B53E8D" w:rsidRDefault="002830BA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0BA" w:rsidRPr="00B53E8D" w:rsidRDefault="002830BA" w:rsidP="00B53E8D">
            <w:r w:rsidRPr="00B53E8D">
              <w:t xml:space="preserve"> Manage Q&amp;A: Create Q&amp;A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User/ admin can create Q&amp;A in the website.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Information exchange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2830BA" w:rsidP="00B53E8D">
            <w:pPr>
              <w:rPr>
                <w:lang w:eastAsia="en-GB"/>
              </w:rPr>
            </w:pPr>
            <w:r w:rsidRPr="00B53E8D">
              <w:rPr>
                <w:lang w:eastAsia="en-GB"/>
              </w:rPr>
              <w:t xml:space="preserve"> Create Q&amp;A successful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2830BA" w:rsidRPr="00B53E8D">
              <w:rPr>
                <w:lang w:val="en-GB" w:eastAsia="en-GB"/>
              </w:rPr>
              <w:t>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830BA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2830BA" w:rsidRPr="00B53E8D">
                    <w:rPr>
                      <w:lang w:val="en-GB" w:eastAsia="en-GB"/>
                    </w:rPr>
                    <w:t>Actor Input</w:t>
                  </w:r>
                  <w:r w:rsidR="002830BA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830BA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2830BA" w:rsidRPr="00B53E8D">
                    <w:rPr>
                      <w:lang w:val="en-GB" w:eastAsia="en-GB"/>
                    </w:rPr>
                    <w:t>System Response</w:t>
                  </w:r>
                  <w:r w:rsidR="002830BA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830BA" w:rsidRPr="00B53E8D" w:rsidRDefault="002830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830BA" w:rsidRPr="00B53E8D" w:rsidRDefault="002830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section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in the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form and click "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830BA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this Q&amp;A in the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”section.</w:t>
                  </w:r>
                </w:p>
              </w:tc>
            </w:tr>
          </w:tbl>
          <w:p w:rsidR="002830BA" w:rsidRPr="00B53E8D" w:rsidRDefault="002830BA" w:rsidP="00B53E8D">
            <w:pPr>
              <w:rPr>
                <w:lang w:eastAsia="en-US"/>
              </w:rPr>
            </w:pP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2830BA" w:rsidP="00B53E8D">
            <w:pPr>
              <w:rPr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Add new Q&amp;A into the website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2830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830BA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2830BA" w:rsidRPr="00B53E8D">
                    <w:rPr>
                      <w:lang w:val="en-GB" w:eastAsia="en-GB"/>
                    </w:rPr>
                    <w:t>Actor Input</w:t>
                  </w:r>
                  <w:r w:rsidR="002830BA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830BA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2830BA" w:rsidRPr="00B53E8D">
                    <w:rPr>
                      <w:lang w:val="en-GB" w:eastAsia="en-GB"/>
                    </w:rPr>
                    <w:t>System Response</w:t>
                  </w:r>
                  <w:r w:rsidR="002830BA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section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information incorrect or missing mandatory fields in the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”&amp; click “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” button.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830BA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30BA" w:rsidRPr="00B53E8D" w:rsidRDefault="002830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wrong fields.</w:t>
                  </w:r>
                </w:p>
              </w:tc>
            </w:tr>
          </w:tbl>
          <w:p w:rsidR="002830BA" w:rsidRPr="00B53E8D" w:rsidRDefault="002830BA" w:rsidP="00B53E8D">
            <w:pPr>
              <w:rPr>
                <w:lang w:eastAsia="en-US"/>
              </w:rPr>
            </w:pP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2830BA" w:rsidRPr="00B53E8D">
              <w:rPr>
                <w:lang w:val="en-GB" w:eastAsia="en-GB"/>
              </w:rPr>
              <w:t>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830BA" w:rsidRPr="00B53E8D" w:rsidRDefault="00566FD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2830BA" w:rsidRPr="00B53E8D">
              <w:rPr>
                <w:lang w:val="en-GB" w:eastAsia="en-GB"/>
              </w:rPr>
              <w:t>TamNT01730</w:t>
            </w:r>
          </w:p>
        </w:tc>
      </w:tr>
      <w:tr w:rsidR="002830BA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79646" w:themeFill="accent6"/>
            <w:hideMark/>
          </w:tcPr>
          <w:p w:rsidR="002830BA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2830BA" w:rsidRPr="00B53E8D">
              <w:rPr>
                <w:lang w:val="en-GB" w:eastAsia="en-GB"/>
              </w:rPr>
              <w:t>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2830BA" w:rsidRPr="00B53E8D" w:rsidRDefault="00566FD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2830BA" w:rsidRPr="00B53E8D">
              <w:rPr>
                <w:lang w:val="en-GB" w:eastAsia="en-GB"/>
              </w:rPr>
              <w:t>10/02/2013</w:t>
            </w:r>
          </w:p>
        </w:tc>
      </w:tr>
    </w:tbl>
    <w:p w:rsidR="002830BA" w:rsidRPr="00B53E8D" w:rsidRDefault="002830BA" w:rsidP="00B53E8D"/>
    <w:p w:rsidR="002830BA" w:rsidRPr="00B53E8D" w:rsidRDefault="002830BA" w:rsidP="00B53E8D"/>
    <w:p w:rsidR="002830BA" w:rsidRPr="00B53E8D" w:rsidRDefault="002830BA" w:rsidP="00B53E8D"/>
    <w:p w:rsidR="00BD0659" w:rsidRPr="00B53E8D" w:rsidRDefault="00BD0659" w:rsidP="00B53E8D"/>
    <w:p w:rsidR="00BD0659" w:rsidRPr="00B53E8D" w:rsidRDefault="00BD0659" w:rsidP="00EC4A30">
      <w:pPr>
        <w:pStyle w:val="Heading2"/>
        <w:numPr>
          <w:ilvl w:val="2"/>
          <w:numId w:val="16"/>
        </w:numPr>
      </w:pPr>
      <w:bookmarkStart w:id="39" w:name="_Toc370547651"/>
      <w:r w:rsidRPr="00B53E8D">
        <w:lastRenderedPageBreak/>
        <w:t>Delete Q&amp;A</w:t>
      </w:r>
      <w:bookmarkEnd w:id="39"/>
    </w:p>
    <w:p w:rsidR="00BD0659" w:rsidRPr="00B53E8D" w:rsidRDefault="00BD0659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BD0659" w:rsidRPr="00B53E8D" w:rsidTr="006126CA">
        <w:trPr>
          <w:jc w:val="center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566FD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BD0659" w:rsidRPr="00B53E8D">
              <w:t>Manage Q&amp;A: Delete Q&amp;A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659" w:rsidRPr="00B53E8D" w:rsidRDefault="00BD0659" w:rsidP="00B53E8D">
            <w:r w:rsidRPr="00B53E8D">
              <w:t xml:space="preserve"> UC011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D0659" w:rsidRPr="00B53E8D" w:rsidRDefault="00BD0659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659" w:rsidRPr="00B53E8D" w:rsidRDefault="00BD0659" w:rsidP="00B53E8D">
            <w:r w:rsidRPr="00B53E8D">
              <w:t xml:space="preserve"> Manage Q&amp;A: Delete Q&amp;A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User/ admin can delete Q&amp;A that they posted in the website.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BD0659" w:rsidP="00B53E8D">
            <w:pPr>
              <w:rPr>
                <w:lang w:val="en-GB" w:eastAsia="en-GB"/>
              </w:rPr>
            </w:pPr>
            <w:r w:rsidRPr="00B53E8D">
              <w:rPr>
                <w:lang w:eastAsia="en-GB"/>
              </w:rPr>
              <w:t xml:space="preserve"> Delete Q&amp;A successful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BD0659" w:rsidP="00B53E8D">
            <w:pPr>
              <w:rPr>
                <w:lang w:eastAsia="en-GB"/>
              </w:rPr>
            </w:pPr>
            <w:r w:rsidRPr="00B53E8D">
              <w:rPr>
                <w:lang w:eastAsia="en-GB"/>
              </w:rPr>
              <w:t xml:space="preserve"> Delete Q&amp;A 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D0659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BD0659" w:rsidRPr="00B53E8D">
                    <w:rPr>
                      <w:lang w:val="en-GB" w:eastAsia="en-GB"/>
                    </w:rPr>
                    <w:t>Actor Input</w:t>
                  </w:r>
                  <w:r w:rsidR="00BD0659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D0659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BD0659" w:rsidRPr="00B53E8D">
                    <w:rPr>
                      <w:lang w:val="en-GB" w:eastAsia="en-GB"/>
                    </w:rPr>
                    <w:t>System Response</w:t>
                  </w:r>
                  <w:r w:rsidR="00BD0659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D0659" w:rsidRPr="00B53E8D" w:rsidRDefault="00BD06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D0659" w:rsidRPr="00B53E8D" w:rsidRDefault="00BD06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section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“X” in the corner of Q&amp;A 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D0659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Delete that Q&amp;A</w:t>
                  </w:r>
                </w:p>
              </w:tc>
            </w:tr>
          </w:tbl>
          <w:p w:rsidR="00BD0659" w:rsidRPr="00B53E8D" w:rsidRDefault="00BD0659" w:rsidP="00B53E8D">
            <w:pPr>
              <w:rPr>
                <w:lang w:eastAsia="en-US"/>
              </w:rPr>
            </w:pP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BD0659" w:rsidP="00B53E8D">
            <w:pPr>
              <w:rPr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Delete Q&amp;A in the website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BD0659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D0659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BD0659" w:rsidRPr="00B53E8D">
                    <w:rPr>
                      <w:lang w:val="en-GB" w:eastAsia="en-GB"/>
                    </w:rPr>
                    <w:t>Actor Input</w:t>
                  </w:r>
                  <w:r w:rsidR="00BD0659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D0659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BD0659" w:rsidRPr="00B53E8D">
                    <w:rPr>
                      <w:lang w:val="en-GB" w:eastAsia="en-GB"/>
                    </w:rPr>
                    <w:t>System Response</w:t>
                  </w:r>
                  <w:r w:rsidR="00BD0659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D0659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D0659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D0659" w:rsidRPr="00B53E8D" w:rsidRDefault="00BD0659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BD0659" w:rsidRPr="00B53E8D" w:rsidRDefault="00BD0659" w:rsidP="00B53E8D">
            <w:pPr>
              <w:rPr>
                <w:lang w:eastAsia="en-US"/>
              </w:rPr>
            </w:pP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566FD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BD0659" w:rsidRPr="00B53E8D">
              <w:rPr>
                <w:lang w:val="en-GB" w:eastAsia="en-GB"/>
              </w:rPr>
              <w:t>TamNT01730</w:t>
            </w:r>
          </w:p>
        </w:tc>
      </w:tr>
      <w:tr w:rsidR="00BD0659" w:rsidRPr="00B53E8D" w:rsidTr="006126CA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D0659" w:rsidRPr="00B53E8D" w:rsidRDefault="00BD06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D0659" w:rsidRPr="00B53E8D" w:rsidRDefault="00566FD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</w:t>
            </w:r>
            <w:r w:rsidR="00BD0659" w:rsidRPr="00B53E8D">
              <w:rPr>
                <w:lang w:val="en-GB" w:eastAsia="en-GB"/>
              </w:rPr>
              <w:t>10/02/2013</w:t>
            </w:r>
          </w:p>
        </w:tc>
      </w:tr>
    </w:tbl>
    <w:p w:rsidR="009F747E" w:rsidRPr="00B53E8D" w:rsidRDefault="009F747E" w:rsidP="00B53E8D"/>
    <w:p w:rsidR="009F747E" w:rsidRPr="00B53E8D" w:rsidRDefault="009F747E" w:rsidP="00EC4A30">
      <w:pPr>
        <w:pStyle w:val="Heading2"/>
        <w:numPr>
          <w:ilvl w:val="2"/>
          <w:numId w:val="16"/>
        </w:numPr>
      </w:pPr>
      <w:bookmarkStart w:id="40" w:name="_Toc370547652"/>
      <w:r w:rsidRPr="00B53E8D">
        <w:lastRenderedPageBreak/>
        <w:t>Edit Q&amp;A</w:t>
      </w:r>
      <w:bookmarkEnd w:id="40"/>
    </w:p>
    <w:p w:rsidR="009F747E" w:rsidRPr="00B53E8D" w:rsidRDefault="009F747E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9F747E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566FD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9F747E" w:rsidRPr="00B53E8D">
              <w:t>Manage Q&amp;A: Edit Q&amp;A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47E" w:rsidRPr="00B53E8D" w:rsidRDefault="009F747E" w:rsidP="00B53E8D">
            <w:r w:rsidRPr="00B53E8D">
              <w:t xml:space="preserve"> UC012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F747E" w:rsidRPr="00B53E8D" w:rsidRDefault="009F747E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7E" w:rsidRPr="00B53E8D" w:rsidRDefault="009F747E" w:rsidP="00B53E8D">
            <w:r w:rsidRPr="00B53E8D">
              <w:t xml:space="preserve"> Manage Q&amp;A: Edit Q&amp;A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 Registered User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User/ admin can edit Q&amp;A that they posted in the website when nobody has posted a comment to that Q&amp;A.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lang w:val="en-GB" w:eastAsia="en-GB"/>
              </w:rPr>
            </w:pPr>
            <w:r w:rsidRPr="00B53E8D">
              <w:rPr>
                <w:lang w:eastAsia="en-GB"/>
              </w:rPr>
              <w:t xml:space="preserve"> Edit Q&amp;A successful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lang w:eastAsia="en-GB"/>
              </w:rPr>
            </w:pPr>
            <w:r w:rsidRPr="00B53E8D">
              <w:rPr>
                <w:lang w:eastAsia="en-GB"/>
              </w:rPr>
              <w:t xml:space="preserve"> Edit Q&amp;A 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User login into the website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F747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F747E" w:rsidRPr="00B53E8D">
                    <w:rPr>
                      <w:lang w:val="en-GB" w:eastAsia="en-GB"/>
                    </w:rPr>
                    <w:t>Actor Input</w:t>
                  </w:r>
                  <w:r w:rsidR="009F747E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F747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F747E" w:rsidRPr="00B53E8D">
                    <w:rPr>
                      <w:lang w:val="en-GB" w:eastAsia="en-GB"/>
                    </w:rPr>
                    <w:t>System Response</w:t>
                  </w:r>
                  <w:r w:rsidR="009F747E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F747E" w:rsidRPr="00B53E8D" w:rsidRDefault="009F747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F747E" w:rsidRPr="00B53E8D" w:rsidRDefault="009F747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section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Hỏi đáp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“Edit” button of Q&amp;A that you want to edit and update information. 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F747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Update that Q&amp;A</w:t>
                  </w:r>
                </w:p>
              </w:tc>
            </w:tr>
          </w:tbl>
          <w:p w:rsidR="009F747E" w:rsidRPr="00B53E8D" w:rsidRDefault="009F747E" w:rsidP="00B53E8D">
            <w:pPr>
              <w:rPr>
                <w:lang w:eastAsia="en-US"/>
              </w:rPr>
            </w:pP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Update Q&amp;A in the website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9F747E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F747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F747E" w:rsidRPr="00B53E8D">
                    <w:rPr>
                      <w:lang w:val="en-GB" w:eastAsia="en-GB"/>
                    </w:rPr>
                    <w:t>Actor Input</w:t>
                  </w:r>
                  <w:r w:rsidR="009F747E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F747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9F747E" w:rsidRPr="00B53E8D">
                    <w:rPr>
                      <w:lang w:val="en-GB" w:eastAsia="en-GB"/>
                    </w:rPr>
                    <w:t>System Response</w:t>
                  </w:r>
                  <w:r w:rsidR="009F747E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F747E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F747E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F747E" w:rsidRPr="00B53E8D" w:rsidRDefault="009F747E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9F747E" w:rsidRPr="00B53E8D" w:rsidRDefault="009F747E" w:rsidP="00B53E8D">
            <w:pPr>
              <w:rPr>
                <w:lang w:eastAsia="en-US"/>
              </w:rPr>
            </w:pP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9F747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747E" w:rsidRPr="00B53E8D" w:rsidRDefault="009F747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10/02/2013</w:t>
            </w:r>
          </w:p>
        </w:tc>
      </w:tr>
    </w:tbl>
    <w:p w:rsidR="009F747E" w:rsidRPr="00B53E8D" w:rsidRDefault="009F747E" w:rsidP="00B53E8D"/>
    <w:p w:rsidR="009F747E" w:rsidRPr="00B53E8D" w:rsidRDefault="009F747E" w:rsidP="00B53E8D"/>
    <w:p w:rsidR="00AF173E" w:rsidRPr="00B53E8D" w:rsidRDefault="00AF173E" w:rsidP="00B53E8D"/>
    <w:p w:rsidR="00AF173E" w:rsidRPr="00B53E8D" w:rsidRDefault="00AF173E" w:rsidP="00EC4A30">
      <w:pPr>
        <w:pStyle w:val="Heading2"/>
        <w:numPr>
          <w:ilvl w:val="2"/>
          <w:numId w:val="16"/>
        </w:numPr>
      </w:pPr>
      <w:bookmarkStart w:id="41" w:name="_Toc370547653"/>
      <w:r w:rsidRPr="00B53E8D">
        <w:t>Search Text</w:t>
      </w:r>
      <w:bookmarkEnd w:id="41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AF173E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566FD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AF173E" w:rsidRPr="00B53E8D">
              <w:t>Search Text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73E" w:rsidRPr="00B53E8D" w:rsidRDefault="00AF173E" w:rsidP="00B53E8D">
            <w:r w:rsidRPr="00B53E8D">
              <w:t xml:space="preserve"> UC013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AF173E" w:rsidRPr="00B53E8D" w:rsidRDefault="00AF173E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3E" w:rsidRPr="00B53E8D" w:rsidRDefault="00AF173E" w:rsidP="00B53E8D">
            <w:r w:rsidRPr="00B53E8D">
              <w:t xml:space="preserve"> Search Text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Visitor, Registered User, Admin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Visitor, Registered User/ admin can search text that displayed in the website.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Find text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lang w:eastAsia="en-GB"/>
              </w:rPr>
            </w:pPr>
            <w:r w:rsidRPr="00B53E8D">
              <w:rPr>
                <w:lang w:eastAsia="en-GB"/>
              </w:rPr>
              <w:t xml:space="preserve"> Search text 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lang w:val="en-GB" w:eastAsia="en-GB"/>
              </w:rPr>
            </w:pP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AF173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AF173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AF173E" w:rsidRPr="00B53E8D">
                    <w:rPr>
                      <w:lang w:val="en-GB" w:eastAsia="en-GB"/>
                    </w:rPr>
                    <w:t>Actor Input</w:t>
                  </w:r>
                  <w:r w:rsidR="00AF173E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AF173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AF173E" w:rsidRPr="00B53E8D">
                    <w:rPr>
                      <w:lang w:val="en-GB" w:eastAsia="en-GB"/>
                    </w:rPr>
                    <w:t>System Response</w:t>
                  </w:r>
                  <w:r w:rsidR="00AF173E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AF173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text that you want to search and click symbol search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AF173E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all information that contains key word of user. </w:t>
                  </w:r>
                </w:p>
              </w:tc>
            </w:tr>
          </w:tbl>
          <w:p w:rsidR="00AF173E" w:rsidRPr="00B53E8D" w:rsidRDefault="00AF173E" w:rsidP="00B53E8D">
            <w:pPr>
              <w:rPr>
                <w:lang w:eastAsia="en-US"/>
              </w:rPr>
            </w:pP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lang w:val="en-GB" w:eastAsia="en-GB"/>
              </w:rPr>
            </w:pP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AF173E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AF173E" w:rsidRPr="00B53E8D" w:rsidRDefault="00AF173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AF173E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AF173E" w:rsidRPr="00B53E8D">
                    <w:rPr>
                      <w:lang w:val="en-GB" w:eastAsia="en-GB"/>
                    </w:rPr>
                    <w:t>System Response</w:t>
                  </w:r>
                  <w:r w:rsidR="00AF173E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AF173E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AF173E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173E" w:rsidRPr="00B53E8D" w:rsidRDefault="00AF173E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AF173E" w:rsidRPr="00B53E8D" w:rsidRDefault="00AF173E" w:rsidP="00B53E8D">
            <w:pPr>
              <w:rPr>
                <w:lang w:eastAsia="en-US"/>
              </w:rPr>
            </w:pP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AF173E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F173E" w:rsidRPr="00B53E8D" w:rsidRDefault="00AF173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10/02/2013</w:t>
            </w:r>
          </w:p>
        </w:tc>
      </w:tr>
    </w:tbl>
    <w:p w:rsidR="00AF173E" w:rsidRPr="00B53E8D" w:rsidRDefault="00AF173E" w:rsidP="00B53E8D"/>
    <w:p w:rsidR="006E5298" w:rsidRPr="00B53E8D" w:rsidRDefault="006E5298" w:rsidP="00B53E8D"/>
    <w:p w:rsidR="006E5298" w:rsidRPr="00B53E8D" w:rsidRDefault="006E5298" w:rsidP="00EC4A30">
      <w:pPr>
        <w:pStyle w:val="Heading2"/>
        <w:numPr>
          <w:ilvl w:val="2"/>
          <w:numId w:val="16"/>
        </w:numPr>
      </w:pPr>
      <w:bookmarkStart w:id="42" w:name="_Toc370547654"/>
      <w:r w:rsidRPr="00B53E8D">
        <w:t>Advanced Search</w:t>
      </w:r>
      <w:bookmarkEnd w:id="42"/>
      <w:r w:rsidRPr="00B53E8D">
        <w:t xml:space="preserve"> </w:t>
      </w:r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6E5298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566FD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6E5298" w:rsidRPr="00B53E8D">
              <w:t>Search: Advanced Search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298" w:rsidRPr="00B53E8D" w:rsidRDefault="006E5298" w:rsidP="00B53E8D">
            <w:r w:rsidRPr="00B53E8D">
              <w:t xml:space="preserve"> UC014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6E5298" w:rsidRPr="00B53E8D" w:rsidRDefault="006E5298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298" w:rsidRPr="00B53E8D" w:rsidRDefault="006E5298" w:rsidP="00B53E8D">
            <w:r w:rsidRPr="00B53E8D">
              <w:t xml:space="preserve"> Search: Advanced Search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Registered User, Admin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>Description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Visitor, Registered User/ admin can search blood type,</w:t>
            </w:r>
            <w:r w:rsidRPr="00B53E8D">
              <w:t xml:space="preserve"> by Status, by Gender</w:t>
            </w:r>
            <w:r w:rsidRPr="00B53E8D">
              <w:rPr>
                <w:lang w:val="en-GB" w:eastAsia="en-GB"/>
              </w:rPr>
              <w:t xml:space="preserve"> of register donating/ receiving blood 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Find blood type successful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lang w:eastAsia="en-GB"/>
              </w:rPr>
            </w:pPr>
            <w:r w:rsidRPr="00B53E8D">
              <w:rPr>
                <w:lang w:eastAsia="en-GB"/>
              </w:rPr>
              <w:t xml:space="preserve"> Search blood type 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Preconditions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lang w:val="en-GB" w:eastAsia="en-GB"/>
              </w:rPr>
            </w:pP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6E5298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6E5298" w:rsidRPr="00B53E8D">
                    <w:rPr>
                      <w:lang w:val="en-GB" w:eastAsia="en-GB"/>
                    </w:rPr>
                    <w:t>Actor Input</w:t>
                  </w:r>
                  <w:r w:rsidR="006E5298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6E5298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6E5298" w:rsidRPr="00B53E8D">
                    <w:rPr>
                      <w:lang w:val="en-GB" w:eastAsia="en-GB"/>
                    </w:rPr>
                    <w:t>System Response</w:t>
                  </w:r>
                  <w:r w:rsidR="006E5298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Display login page</w:t>
                  </w:r>
                </w:p>
              </w:tc>
            </w:tr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Click on “</w:t>
                  </w:r>
                  <w:r w:rsidRPr="00B53E8D">
                    <w:rPr>
                      <w:lang w:val="vi-VN" w:eastAsia="en-GB"/>
                    </w:rPr>
                    <w:t>Kho máu</w:t>
                  </w:r>
                  <w:r w:rsidRPr="00B53E8D">
                    <w:rPr>
                      <w:lang w:val="en-GB" w:eastAsia="en-GB"/>
                    </w:rPr>
                    <w:t>” section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Display “</w:t>
                  </w:r>
                  <w:r w:rsidRPr="00B53E8D">
                    <w:rPr>
                      <w:lang w:val="vi-VN" w:eastAsia="en-GB"/>
                    </w:rPr>
                    <w:t>Kho máu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Tìm kiếm</w:t>
                  </w:r>
                  <w:r w:rsidRPr="00B53E8D">
                    <w:rPr>
                      <w:lang w:val="en-GB" w:eastAsia="en-GB"/>
                    </w:rPr>
                    <w:t xml:space="preserve">” link and select blood type or </w:t>
                  </w:r>
                  <w:r w:rsidRPr="00B53E8D">
                    <w:t>select  status or select gender</w:t>
                  </w:r>
                  <w:r w:rsidRPr="00B53E8D">
                    <w:rPr>
                      <w:lang w:val="en-GB" w:eastAsia="en-GB"/>
                    </w:rPr>
                    <w:t>, click “</w:t>
                  </w:r>
                  <w:r w:rsidRPr="00B53E8D">
                    <w:rPr>
                      <w:lang w:val="vi-VN" w:eastAsia="en-GB"/>
                    </w:rPr>
                    <w:t>Tìm kiếm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6E5298" w:rsidRPr="00B53E8D" w:rsidTr="006E529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all member register donating/receiving blood that user wants to find. </w:t>
                  </w:r>
                </w:p>
              </w:tc>
            </w:tr>
          </w:tbl>
          <w:p w:rsidR="006E5298" w:rsidRPr="00B53E8D" w:rsidRDefault="006E5298" w:rsidP="00B53E8D">
            <w:pPr>
              <w:rPr>
                <w:lang w:eastAsia="en-US"/>
              </w:rPr>
            </w:pP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>Post-conditions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lang w:val="en-GB" w:eastAsia="en-GB"/>
              </w:rPr>
            </w:pP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6E5298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6E5298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6E5298" w:rsidRPr="00B53E8D">
                    <w:rPr>
                      <w:lang w:val="en-GB" w:eastAsia="en-GB"/>
                    </w:rPr>
                    <w:t>Actor Input</w:t>
                  </w:r>
                  <w:r w:rsidR="006E5298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6E5298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6E5298" w:rsidRPr="00B53E8D">
                    <w:rPr>
                      <w:lang w:val="en-GB" w:eastAsia="en-GB"/>
                    </w:rPr>
                    <w:t>System Response</w:t>
                  </w:r>
                  <w:r w:rsidR="006E5298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6E5298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6E5298" w:rsidRPr="00B53E8D" w:rsidTr="006E529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E5298" w:rsidRPr="00B53E8D" w:rsidRDefault="006E5298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6E5298" w:rsidRPr="00B53E8D" w:rsidRDefault="006E5298" w:rsidP="00B53E8D">
            <w:pPr>
              <w:rPr>
                <w:lang w:eastAsia="en-US"/>
              </w:rPr>
            </w:pP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TamNT01730</w:t>
            </w:r>
          </w:p>
        </w:tc>
      </w:tr>
      <w:tr w:rsidR="006E529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6E5298" w:rsidRPr="00B53E8D" w:rsidRDefault="006E529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5298" w:rsidRPr="00B53E8D" w:rsidRDefault="009355D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10/02</w:t>
            </w:r>
            <w:r w:rsidR="006E5298" w:rsidRPr="00B53E8D">
              <w:rPr>
                <w:lang w:val="en-GB" w:eastAsia="en-GB"/>
              </w:rPr>
              <w:t>/2013</w:t>
            </w:r>
          </w:p>
        </w:tc>
      </w:tr>
    </w:tbl>
    <w:p w:rsidR="006E5298" w:rsidRPr="00B53E8D" w:rsidRDefault="006E5298" w:rsidP="00B53E8D"/>
    <w:p w:rsidR="009355DF" w:rsidRPr="00B53E8D" w:rsidRDefault="009355DF" w:rsidP="00B53E8D"/>
    <w:p w:rsidR="009355DF" w:rsidRPr="00B53E8D" w:rsidRDefault="009355DF" w:rsidP="00B53E8D"/>
    <w:p w:rsidR="009355DF" w:rsidRPr="00B53E8D" w:rsidRDefault="00C23E03" w:rsidP="00EC4A30">
      <w:pPr>
        <w:pStyle w:val="Heading2"/>
        <w:numPr>
          <w:ilvl w:val="2"/>
          <w:numId w:val="16"/>
        </w:numPr>
      </w:pPr>
      <w:bookmarkStart w:id="43" w:name="_Toc370547655"/>
      <w:r w:rsidRPr="00B53E8D">
        <w:t>Register Receiving Blood</w:t>
      </w:r>
      <w:bookmarkEnd w:id="43"/>
      <w:r w:rsidR="009355DF" w:rsidRPr="00B53E8D">
        <w:t xml:space="preserve"> </w:t>
      </w:r>
    </w:p>
    <w:p w:rsidR="00C23E03" w:rsidRPr="00B53E8D" w:rsidRDefault="00B23B0D" w:rsidP="008110E4">
      <w:pPr>
        <w:jc w:val="center"/>
      </w:pPr>
      <w:r w:rsidRPr="00B53E8D">
        <w:rPr>
          <w:noProof/>
        </w:rPr>
        <w:drawing>
          <wp:inline distT="0" distB="0" distL="0" distR="0">
            <wp:extent cx="5581650" cy="4186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ki nhan mau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D" w:rsidRPr="00B53E8D" w:rsidRDefault="00B23B0D" w:rsidP="00B53E8D"/>
    <w:p w:rsidR="00B23B0D" w:rsidRPr="00B53E8D" w:rsidRDefault="00B23B0D" w:rsidP="00B53E8D">
      <w:r w:rsidRPr="00B53E8D">
        <w:t xml:space="preserve">                                                Figure7: </w:t>
      </w:r>
      <w:r w:rsidRPr="00B53E8D">
        <w:rPr>
          <w:lang w:val="vi-VN"/>
        </w:rPr>
        <w:t>Đăng ký nhận máu</w:t>
      </w:r>
    </w:p>
    <w:p w:rsidR="00C23E03" w:rsidRPr="00B53E8D" w:rsidRDefault="00C23E03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C23E03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C23E03" w:rsidRPr="00B53E8D" w:rsidRDefault="00566FD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</w:t>
            </w:r>
            <w:r w:rsidR="00C23E03" w:rsidRPr="00B53E8D">
              <w:t>Register Receiving Blood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C23E03" w:rsidRPr="00B53E8D" w:rsidRDefault="00C23E03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E03" w:rsidRPr="00B53E8D" w:rsidRDefault="00C23E03" w:rsidP="00B53E8D">
            <w:r w:rsidRPr="00B53E8D">
              <w:t xml:space="preserve"> UC015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Register Receiving Blood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Registered User, Admin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Registered User/ admin can register receiving blood in the website.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Register receiving blood successful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pPr>
              <w:pStyle w:val="ListParagraph"/>
            </w:pP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User login into the website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23E03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C23E03" w:rsidRPr="00B53E8D">
                    <w:rPr>
                      <w:lang w:val="en-GB" w:eastAsia="en-GB"/>
                    </w:rPr>
                    <w:t>Actor Input</w:t>
                  </w:r>
                  <w:r w:rsidR="00C23E03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23E03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C23E03" w:rsidRPr="00B53E8D">
                    <w:rPr>
                      <w:lang w:val="en-GB" w:eastAsia="en-GB"/>
                    </w:rPr>
                    <w:t>System Response</w:t>
                  </w:r>
                  <w:r w:rsidR="00C23E03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C23E0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C23E0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ký nhận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máu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Đăng ký nhận máu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and click "</w:t>
                  </w:r>
                  <w:r w:rsidRPr="00B53E8D">
                    <w:rPr>
                      <w:lang w:val="vi-VN" w:eastAsia="en-GB"/>
                    </w:rPr>
                    <w:t>Đăng ký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C23E03" w:rsidRPr="00B53E8D" w:rsidTr="00566FD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message confirm successful.</w:t>
                  </w:r>
                </w:p>
              </w:tc>
            </w:tr>
          </w:tbl>
          <w:p w:rsidR="00C23E03" w:rsidRPr="00B53E8D" w:rsidRDefault="00C23E03" w:rsidP="00B53E8D">
            <w:pPr>
              <w:pStyle w:val="ListParagraph"/>
            </w:pP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pPr>
              <w:pStyle w:val="ListParagraph"/>
            </w:pP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23E03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C23E03" w:rsidRPr="00B53E8D">
                    <w:rPr>
                      <w:lang w:val="en-GB" w:eastAsia="en-GB"/>
                    </w:rPr>
                    <w:t>Actor Input</w:t>
                  </w:r>
                  <w:r w:rsidR="00C23E03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23E03" w:rsidRPr="00B53E8D" w:rsidRDefault="00566FD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C23E03" w:rsidRPr="00B53E8D">
                    <w:rPr>
                      <w:lang w:val="en-GB" w:eastAsia="en-GB"/>
                    </w:rPr>
                    <w:t>System Response</w:t>
                  </w:r>
                  <w:r w:rsidR="00C23E03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ký nhận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máu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 xml:space="preserve">Đăng ký 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nhận</w:t>
                  </w:r>
                  <w:r w:rsidRPr="00B53E8D">
                    <w:rPr>
                      <w:rFonts w:eastAsia="Times New Roman"/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máu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information incorrect or missing mandatory fields &amp; click “</w:t>
                  </w:r>
                  <w:r w:rsidRPr="00B53E8D">
                    <w:rPr>
                      <w:lang w:val="vi-VN" w:eastAsia="en-GB"/>
                    </w:rPr>
                    <w:t>Đăng</w:t>
                  </w:r>
                  <w:r w:rsidRPr="00B53E8D">
                    <w:rPr>
                      <w:lang w:val="en-GB"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ký</w:t>
                  </w:r>
                  <w:r w:rsidRPr="00B53E8D">
                    <w:rPr>
                      <w:lang w:val="en-GB" w:eastAsia="en-GB"/>
                    </w:rPr>
                    <w:t>” button.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C23E03" w:rsidRPr="00B53E8D" w:rsidTr="00566FD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6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23E03" w:rsidRPr="00B53E8D" w:rsidRDefault="00C23E03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wrong fields.</w:t>
                  </w:r>
                </w:p>
              </w:tc>
            </w:tr>
          </w:tbl>
          <w:p w:rsidR="00C23E03" w:rsidRPr="00B53E8D" w:rsidRDefault="00C23E03" w:rsidP="00B53E8D">
            <w:pPr>
              <w:pStyle w:val="ListParagraph"/>
            </w:pP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TamNT01730</w:t>
            </w:r>
          </w:p>
        </w:tc>
      </w:tr>
      <w:tr w:rsidR="00C23E03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23E03" w:rsidRPr="00B53E8D" w:rsidRDefault="00C23E03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03" w:rsidRPr="00B53E8D" w:rsidRDefault="00C23E03" w:rsidP="00B53E8D">
            <w:r w:rsidRPr="00B53E8D">
              <w:t xml:space="preserve"> 09/26/2013</w:t>
            </w:r>
          </w:p>
        </w:tc>
      </w:tr>
    </w:tbl>
    <w:p w:rsidR="00C23E03" w:rsidRPr="00B53E8D" w:rsidRDefault="00C23E03" w:rsidP="00B53E8D"/>
    <w:p w:rsidR="009355DF" w:rsidRPr="00B53E8D" w:rsidRDefault="009355DF" w:rsidP="00B53E8D"/>
    <w:p w:rsidR="00B23B0D" w:rsidRPr="00B53E8D" w:rsidRDefault="00B23B0D" w:rsidP="00B53E8D"/>
    <w:p w:rsidR="00B23B0D" w:rsidRPr="00B53E8D" w:rsidRDefault="005A6068" w:rsidP="00EC4A30">
      <w:pPr>
        <w:pStyle w:val="Heading2"/>
        <w:numPr>
          <w:ilvl w:val="2"/>
          <w:numId w:val="16"/>
        </w:numPr>
      </w:pPr>
      <w:bookmarkStart w:id="44" w:name="_Toc370547656"/>
      <w:r w:rsidRPr="00B53E8D">
        <w:t>Create Post</w:t>
      </w:r>
      <w:bookmarkEnd w:id="44"/>
      <w:r w:rsidRPr="00B53E8D">
        <w:t xml:space="preserve"> </w:t>
      </w:r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B23B0D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23B0D" w:rsidRPr="00B53E8D" w:rsidRDefault="00B23B0D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Post: Create Post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B23B0D" w:rsidRPr="00B53E8D" w:rsidRDefault="00B23B0D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0D" w:rsidRPr="00B53E8D" w:rsidRDefault="00B23B0D" w:rsidP="00B53E8D">
            <w:r w:rsidRPr="00B53E8D">
              <w:t xml:space="preserve"> UC016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Manage Post: Create Post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Registered User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Registered User can Create Post in the website, such as: result of donating/ receiving blood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Create Post successful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Create Post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User login into the website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and click "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23B0D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message confirm successful.</w:t>
                  </w:r>
                </w:p>
              </w:tc>
            </w:tr>
          </w:tbl>
          <w:p w:rsidR="00B23B0D" w:rsidRPr="00B53E8D" w:rsidRDefault="00B23B0D" w:rsidP="00B53E8D">
            <w:pPr>
              <w:pStyle w:val="ListParagraph"/>
            </w:pP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pPr>
              <w:pStyle w:val="ListParagraph"/>
            </w:pP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information incorrect or missing mandatory fields &amp; click “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” button.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23B0D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23B0D" w:rsidRPr="00B53E8D" w:rsidRDefault="00B23B0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wrong fields.</w:t>
                  </w:r>
                </w:p>
              </w:tc>
            </w:tr>
          </w:tbl>
          <w:p w:rsidR="00B23B0D" w:rsidRPr="00B53E8D" w:rsidRDefault="00B23B0D" w:rsidP="00B53E8D">
            <w:pPr>
              <w:pStyle w:val="ListParagraph"/>
            </w:pP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TamNT01730</w:t>
            </w:r>
          </w:p>
        </w:tc>
      </w:tr>
      <w:tr w:rsidR="00B23B0D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23B0D" w:rsidRPr="00B53E8D" w:rsidRDefault="00B23B0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0D" w:rsidRPr="00B53E8D" w:rsidRDefault="00B23B0D" w:rsidP="00B53E8D">
            <w:r w:rsidRPr="00B53E8D">
              <w:t xml:space="preserve"> 10/02/2013</w:t>
            </w:r>
          </w:p>
        </w:tc>
      </w:tr>
    </w:tbl>
    <w:p w:rsidR="00B23B0D" w:rsidRPr="00B53E8D" w:rsidRDefault="00B23B0D" w:rsidP="00B53E8D"/>
    <w:p w:rsidR="005A6068" w:rsidRPr="00B53E8D" w:rsidRDefault="005A6068" w:rsidP="00B53E8D"/>
    <w:p w:rsidR="005A6068" w:rsidRPr="00B53E8D" w:rsidRDefault="005A6068" w:rsidP="00EC4A30">
      <w:pPr>
        <w:pStyle w:val="Heading2"/>
        <w:numPr>
          <w:ilvl w:val="2"/>
          <w:numId w:val="16"/>
        </w:numPr>
      </w:pPr>
      <w:bookmarkStart w:id="45" w:name="_Toc370547657"/>
      <w:r w:rsidRPr="00B53E8D">
        <w:t>Edit Post</w:t>
      </w:r>
      <w:bookmarkEnd w:id="45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5A6068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5A6068" w:rsidRPr="00B53E8D" w:rsidRDefault="005A6068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Manage Post: Edit Post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5A6068" w:rsidRPr="00B53E8D" w:rsidRDefault="005A6068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68" w:rsidRPr="00B53E8D" w:rsidRDefault="005A6068" w:rsidP="00B53E8D">
            <w:r w:rsidRPr="00B53E8D">
              <w:t xml:space="preserve"> UC017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Manage Post: Edit Post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Registered User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User can only edit post that their created when nobody has posted a comment to that post.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Edit Post successful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Edit Post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User login into the website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Open post that you want to edit and click button “</w:t>
                  </w:r>
                  <w:r w:rsidRPr="00B53E8D">
                    <w:rPr>
                      <w:lang w:val="vi-VN" w:eastAsia="en-GB"/>
                    </w:rPr>
                    <w:t>Chỉnh sửa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Chỉnh sửa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7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necessary and mandatory information and click "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" button.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8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message confirm successful.</w:t>
                  </w:r>
                </w:p>
              </w:tc>
            </w:tr>
          </w:tbl>
          <w:p w:rsidR="005A6068" w:rsidRPr="00B53E8D" w:rsidRDefault="005A6068" w:rsidP="00B53E8D">
            <w:pPr>
              <w:pStyle w:val="ListParagraph"/>
            </w:pP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pPr>
              <w:pStyle w:val="ListParagraph"/>
            </w:pP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eastAsia="en-GB"/>
                    </w:rPr>
                    <w:t xml:space="preserve">Chia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Open post that you want to edit and click button “</w:t>
                  </w:r>
                  <w:r w:rsidRPr="00B53E8D">
                    <w:rPr>
                      <w:lang w:val="vi-VN" w:eastAsia="en-GB"/>
                    </w:rPr>
                    <w:t>Chỉnh sửa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Chỉnh sửa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7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Enter information incorrect or missing mandatory fields &amp; click “</w:t>
                  </w:r>
                  <w:r w:rsidRPr="00B53E8D">
                    <w:rPr>
                      <w:lang w:val="vi-VN" w:eastAsia="en-GB"/>
                    </w:rPr>
                    <w:t>Gửi</w:t>
                  </w:r>
                  <w:r w:rsidRPr="00B53E8D">
                    <w:rPr>
                      <w:lang w:val="en-GB" w:eastAsia="en-GB"/>
                    </w:rPr>
                    <w:t>” button.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5A6068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8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A6068" w:rsidRPr="00B53E8D" w:rsidRDefault="005A6068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wrong fields.</w:t>
                  </w:r>
                </w:p>
              </w:tc>
            </w:tr>
          </w:tbl>
          <w:p w:rsidR="005A6068" w:rsidRPr="00B53E8D" w:rsidRDefault="005A6068" w:rsidP="00B53E8D">
            <w:pPr>
              <w:pStyle w:val="ListParagraph"/>
            </w:pP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TamNT01730</w:t>
            </w:r>
          </w:p>
        </w:tc>
      </w:tr>
      <w:tr w:rsidR="005A6068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5A6068" w:rsidRPr="00B53E8D" w:rsidRDefault="005A6068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68" w:rsidRPr="00B53E8D" w:rsidRDefault="005A6068" w:rsidP="00B53E8D">
            <w:r w:rsidRPr="00B53E8D">
              <w:t xml:space="preserve"> 10/02/2013</w:t>
            </w:r>
          </w:p>
        </w:tc>
      </w:tr>
    </w:tbl>
    <w:p w:rsidR="005A6068" w:rsidRPr="00B53E8D" w:rsidRDefault="005A6068" w:rsidP="00B53E8D"/>
    <w:p w:rsidR="00B1777C" w:rsidRPr="00B53E8D" w:rsidRDefault="00B1777C" w:rsidP="00B53E8D"/>
    <w:p w:rsidR="0047378B" w:rsidRPr="00B53E8D" w:rsidRDefault="0047378B" w:rsidP="00B53E8D"/>
    <w:p w:rsidR="0047378B" w:rsidRPr="00B53E8D" w:rsidRDefault="0047378B" w:rsidP="00B53E8D"/>
    <w:p w:rsidR="00B1777C" w:rsidRPr="00B53E8D" w:rsidRDefault="00B1777C" w:rsidP="00B53E8D"/>
    <w:p w:rsidR="00B1777C" w:rsidRPr="00B53E8D" w:rsidRDefault="0047378B" w:rsidP="00EC4A30">
      <w:pPr>
        <w:pStyle w:val="Heading2"/>
        <w:numPr>
          <w:ilvl w:val="2"/>
          <w:numId w:val="16"/>
        </w:numPr>
      </w:pPr>
      <w:bookmarkStart w:id="46" w:name="_Toc370547658"/>
      <w:r w:rsidRPr="00B53E8D">
        <w:t>Delete</w:t>
      </w:r>
      <w:r w:rsidR="00B1777C" w:rsidRPr="00B53E8D">
        <w:t xml:space="preserve"> Post</w:t>
      </w:r>
      <w:bookmarkEnd w:id="46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B1777C" w:rsidRPr="00B53E8D" w:rsidTr="008110E4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1777C" w:rsidRPr="00B53E8D" w:rsidRDefault="00B1777C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Manage Post: Delete Post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B1777C" w:rsidRPr="00B53E8D" w:rsidRDefault="00B1777C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77C" w:rsidRPr="00B53E8D" w:rsidRDefault="00B1777C" w:rsidP="00B53E8D">
            <w:r w:rsidRPr="00B53E8D">
              <w:t xml:space="preserve"> UC018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Manage Post: Delete Post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Registered User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User can only delete post that their created.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Delete Post successful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Delete Post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User login into the website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2"/>
              <w:gridCol w:w="2706"/>
              <w:gridCol w:w="2622"/>
            </w:tblGrid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1777C" w:rsidRPr="00B53E8D" w:rsidRDefault="00B1777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1777C" w:rsidRPr="00B53E8D" w:rsidRDefault="00B1777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1777C" w:rsidRPr="00B53E8D" w:rsidRDefault="00B1777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1777C" w:rsidRPr="00B53E8D" w:rsidRDefault="00B1777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8110E4">
                    <w:rPr>
                      <w:lang w:val="vi-VN" w:eastAsia="en-GB"/>
                    </w:rPr>
                    <w:t>Chia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8110E4">
                    <w:rPr>
                      <w:lang w:val="vi-VN" w:eastAsia="en-GB"/>
                    </w:rPr>
                    <w:t>Chia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sẻ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Open post that you want to delete and click button “</w:t>
                  </w:r>
                  <w:r w:rsidRPr="00B53E8D">
                    <w:rPr>
                      <w:lang w:val="vi-VN" w:eastAsia="en-GB"/>
                    </w:rPr>
                    <w:t>Xóa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1777C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Display message </w:t>
                  </w:r>
                  <w:r w:rsidRPr="00B53E8D">
                    <w:rPr>
                      <w:lang w:val="en-GB" w:eastAsia="en-GB"/>
                    </w:rPr>
                    <w:lastRenderedPageBreak/>
                    <w:t>confirm successful.</w:t>
                  </w:r>
                </w:p>
              </w:tc>
            </w:tr>
          </w:tbl>
          <w:p w:rsidR="00B1777C" w:rsidRPr="00B53E8D" w:rsidRDefault="00B1777C" w:rsidP="00B53E8D">
            <w:pPr>
              <w:pStyle w:val="ListParagraph"/>
            </w:pP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pPr>
              <w:pStyle w:val="ListParagraph"/>
            </w:pP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B1777C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1777C" w:rsidRPr="00B53E8D" w:rsidRDefault="00B1777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1777C" w:rsidRPr="00B53E8D" w:rsidRDefault="00B1777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1777C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8110E4">
                  <w:pPr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1777C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1777C" w:rsidRPr="00B53E8D" w:rsidRDefault="00B1777C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B1777C" w:rsidRPr="00B53E8D" w:rsidRDefault="00B1777C" w:rsidP="00B53E8D">
            <w:pPr>
              <w:pStyle w:val="ListParagraph"/>
            </w:pP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TamNT01730</w:t>
            </w:r>
          </w:p>
        </w:tc>
      </w:tr>
      <w:tr w:rsidR="00B1777C" w:rsidRPr="00B53E8D" w:rsidTr="008110E4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1777C" w:rsidRPr="00B53E8D" w:rsidRDefault="00B1777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7C" w:rsidRPr="00B53E8D" w:rsidRDefault="00B1777C" w:rsidP="00B53E8D">
            <w:r w:rsidRPr="00B53E8D">
              <w:t xml:space="preserve"> 10/02/2013</w:t>
            </w:r>
          </w:p>
        </w:tc>
      </w:tr>
    </w:tbl>
    <w:p w:rsidR="00B1777C" w:rsidRPr="00B53E8D" w:rsidRDefault="00B1777C" w:rsidP="00B53E8D"/>
    <w:p w:rsidR="0047378B" w:rsidRPr="00B53E8D" w:rsidRDefault="0047378B" w:rsidP="00B53E8D"/>
    <w:p w:rsidR="0047378B" w:rsidRPr="00B53E8D" w:rsidRDefault="0047378B" w:rsidP="00EC4A30">
      <w:pPr>
        <w:pStyle w:val="Heading2"/>
        <w:numPr>
          <w:ilvl w:val="2"/>
          <w:numId w:val="16"/>
        </w:numPr>
      </w:pPr>
      <w:bookmarkStart w:id="47" w:name="_Toc370547659"/>
      <w:r w:rsidRPr="00B53E8D">
        <w:t>Contact Us</w:t>
      </w:r>
      <w:bookmarkEnd w:id="47"/>
    </w:p>
    <w:p w:rsidR="0047378B" w:rsidRPr="00B53E8D" w:rsidRDefault="0047378B" w:rsidP="00B53E8D"/>
    <w:p w:rsidR="0047378B" w:rsidRPr="00B53E8D" w:rsidRDefault="0047378B" w:rsidP="008110E4">
      <w:pPr>
        <w:jc w:val="center"/>
      </w:pPr>
      <w:r w:rsidRPr="00B53E8D">
        <w:rPr>
          <w:noProof/>
        </w:rPr>
        <w:lastRenderedPageBreak/>
        <w:drawing>
          <wp:inline distT="0" distB="0" distL="0" distR="0">
            <wp:extent cx="5578549" cy="77830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n h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8B" w:rsidRDefault="0047378B" w:rsidP="00B53E8D">
      <w:pPr>
        <w:rPr>
          <w:lang w:val="vi-VN"/>
        </w:rPr>
      </w:pPr>
      <w:r w:rsidRPr="00B53E8D">
        <w:t xml:space="preserve">                                                     Figure8: </w:t>
      </w:r>
      <w:r w:rsidRPr="00B53E8D">
        <w:rPr>
          <w:lang w:val="vi-VN"/>
        </w:rPr>
        <w:t xml:space="preserve">Liên hệ </w:t>
      </w:r>
    </w:p>
    <w:p w:rsidR="00204E08" w:rsidRPr="00B53E8D" w:rsidRDefault="00204E08" w:rsidP="00B53E8D"/>
    <w:p w:rsidR="0047378B" w:rsidRPr="00B53E8D" w:rsidRDefault="0047378B" w:rsidP="00B53E8D"/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47378B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47378B" w:rsidRPr="00B53E8D" w:rsidRDefault="0047378B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rPr>
                <w:b/>
              </w:rPr>
              <w:lastRenderedPageBreak/>
              <w:t xml:space="preserve"> </w:t>
            </w:r>
            <w:r w:rsidRPr="00B53E8D">
              <w:t>Contact Us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47378B" w:rsidRPr="00B53E8D" w:rsidRDefault="0047378B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78B" w:rsidRPr="00B53E8D" w:rsidRDefault="0047378B" w:rsidP="00B53E8D">
            <w:r w:rsidRPr="00B53E8D">
              <w:t xml:space="preserve"> UC019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Contact Us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Registered User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User can contact with admin by phone or email.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Contact us successful</w:t>
            </w:r>
            <w:r w:rsidRPr="00B53E8D">
              <w:tab/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Contact with admin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User login into the website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2"/>
              <w:gridCol w:w="2706"/>
              <w:gridCol w:w="2622"/>
            </w:tblGrid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Liên hệ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Liên hệ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t xml:space="preserve"> </w:t>
                  </w:r>
                  <w:r w:rsidR="0047378B" w:rsidRPr="00B53E8D">
                    <w:t>User can contact with admin by email. User enter correct information and click button “</w:t>
                  </w:r>
                  <w:r w:rsidR="0047378B" w:rsidRPr="00B53E8D">
                    <w:rPr>
                      <w:lang w:val="vi-VN"/>
                    </w:rPr>
                    <w:t>Gửi</w:t>
                  </w:r>
                  <w:r w:rsidR="0047378B" w:rsidRPr="00B53E8D">
                    <w:t>”</w:t>
                  </w: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7378B" w:rsidRPr="00B53E8D" w:rsidTr="0047378B"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47378B" w:rsidRPr="00B53E8D">
                    <w:rPr>
                      <w:lang w:val="en-GB" w:eastAsia="en-GB"/>
                    </w:rPr>
                    <w:t>Display message confirm successful.</w:t>
                  </w:r>
                </w:p>
              </w:tc>
            </w:tr>
          </w:tbl>
          <w:p w:rsidR="0047378B" w:rsidRPr="00B53E8D" w:rsidRDefault="0047378B" w:rsidP="00B53E8D">
            <w:pPr>
              <w:pStyle w:val="ListParagraph"/>
            </w:pP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pPr>
              <w:pStyle w:val="ListParagraph"/>
            </w:pP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7378B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47378B" w:rsidRPr="00B53E8D">
                    <w:rPr>
                      <w:lang w:val="en-GB" w:eastAsia="en-GB"/>
                    </w:rPr>
                    <w:t>Actor Input</w:t>
                  </w:r>
                  <w:r w:rsidR="0047378B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47378B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47378B" w:rsidRPr="00B53E8D">
                    <w:rPr>
                      <w:lang w:val="en-GB" w:eastAsia="en-GB"/>
                    </w:rPr>
                    <w:t>System Response</w:t>
                  </w:r>
                  <w:r w:rsidR="0047378B"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Liên hệ</w:t>
                  </w:r>
                  <w:r w:rsidRPr="00B53E8D">
                    <w:rPr>
                      <w:lang w:val="en-GB" w:eastAsia="en-GB"/>
                    </w:rPr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Liên hệ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5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t xml:space="preserve"> User can contact with admin by email. User enter incorrect or missing information and click button “</w:t>
                  </w:r>
                  <w:r w:rsidRPr="00B53E8D">
                    <w:rPr>
                      <w:lang w:val="vi-VN"/>
                    </w:rPr>
                    <w:t>Gửi</w:t>
                  </w:r>
                  <w:r w:rsidRPr="00B53E8D">
                    <w:t>”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47378B" w:rsidRPr="00B53E8D" w:rsidTr="0047378B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7378B" w:rsidRPr="00B53E8D" w:rsidRDefault="0047378B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error message beside wrong fields.</w:t>
                  </w:r>
                </w:p>
              </w:tc>
            </w:tr>
          </w:tbl>
          <w:p w:rsidR="0047378B" w:rsidRPr="00B53E8D" w:rsidRDefault="0047378B" w:rsidP="00B53E8D">
            <w:pPr>
              <w:pStyle w:val="ListParagraph"/>
            </w:pP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TamNT01730</w:t>
            </w:r>
          </w:p>
        </w:tc>
      </w:tr>
      <w:tr w:rsidR="0047378B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47378B" w:rsidRPr="00B53E8D" w:rsidRDefault="0047378B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78B" w:rsidRPr="00B53E8D" w:rsidRDefault="0047378B" w:rsidP="00B53E8D">
            <w:r w:rsidRPr="00B53E8D">
              <w:t xml:space="preserve"> 10/01/2013</w:t>
            </w:r>
          </w:p>
        </w:tc>
      </w:tr>
    </w:tbl>
    <w:p w:rsidR="0047378B" w:rsidRPr="00B53E8D" w:rsidRDefault="0047378B" w:rsidP="00B53E8D"/>
    <w:p w:rsidR="000E2461" w:rsidRPr="00B53E8D" w:rsidRDefault="000E2461" w:rsidP="00B53E8D"/>
    <w:p w:rsidR="000E2461" w:rsidRPr="00B53E8D" w:rsidRDefault="000E2461" w:rsidP="00EC4A30">
      <w:pPr>
        <w:pStyle w:val="Heading2"/>
        <w:numPr>
          <w:ilvl w:val="2"/>
          <w:numId w:val="16"/>
        </w:numPr>
      </w:pPr>
      <w:bookmarkStart w:id="48" w:name="_Toc370547660"/>
      <w:r w:rsidRPr="00B53E8D">
        <w:t>View Registered User List</w:t>
      </w:r>
      <w:bookmarkEnd w:id="48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0E2461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0E2461" w:rsidRPr="00B53E8D" w:rsidRDefault="000E2461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Registered User: View Registered User List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0E2461" w:rsidRPr="00B53E8D" w:rsidRDefault="000E2461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61" w:rsidRPr="00B53E8D" w:rsidRDefault="000E2461" w:rsidP="00B53E8D">
            <w:r w:rsidRPr="00B53E8D">
              <w:t xml:space="preserve"> UC020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Manage Registered User: View Registered User List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Administrator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Administrator can view all information of registered user in the website.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View all information of registered user successful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View Registered User List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User login into the website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anybody that </w:t>
                  </w:r>
                  <w:r w:rsidRPr="00B53E8D">
                    <w:rPr>
                      <w:lang w:val="en-GB" w:eastAsia="en-GB"/>
                    </w:rPr>
                    <w:lastRenderedPageBreak/>
                    <w:t>administrator want to see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E2461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information successful.</w:t>
                  </w:r>
                </w:p>
              </w:tc>
            </w:tr>
          </w:tbl>
          <w:p w:rsidR="000E2461" w:rsidRPr="00B53E8D" w:rsidRDefault="000E2461" w:rsidP="00B53E8D">
            <w:pPr>
              <w:pStyle w:val="ListParagraph"/>
            </w:pP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pPr>
              <w:pStyle w:val="ListParagraph"/>
            </w:pP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0E2461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E2461" w:rsidRPr="00B53E8D" w:rsidRDefault="000E2461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0E2461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E2461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E2461" w:rsidRPr="00B53E8D" w:rsidRDefault="000E2461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0E2461" w:rsidRPr="00B53E8D" w:rsidRDefault="000E2461" w:rsidP="00B53E8D">
            <w:pPr>
              <w:pStyle w:val="ListParagraph"/>
            </w:pP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TamNT01730</w:t>
            </w:r>
          </w:p>
        </w:tc>
      </w:tr>
      <w:tr w:rsidR="000E2461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E2461" w:rsidRPr="00B53E8D" w:rsidRDefault="000E2461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61" w:rsidRPr="00B53E8D" w:rsidRDefault="000E2461" w:rsidP="00B53E8D">
            <w:r w:rsidRPr="00B53E8D">
              <w:t xml:space="preserve"> 10/02/2013</w:t>
            </w:r>
          </w:p>
        </w:tc>
      </w:tr>
    </w:tbl>
    <w:p w:rsidR="000E2461" w:rsidRPr="00B53E8D" w:rsidRDefault="000E2461" w:rsidP="00B53E8D"/>
    <w:p w:rsidR="009B070A" w:rsidRPr="00B53E8D" w:rsidRDefault="009B070A" w:rsidP="00B53E8D"/>
    <w:p w:rsidR="009B070A" w:rsidRPr="00B53E8D" w:rsidRDefault="00D77CDC" w:rsidP="00EC4A30">
      <w:pPr>
        <w:pStyle w:val="Heading2"/>
        <w:numPr>
          <w:ilvl w:val="2"/>
          <w:numId w:val="16"/>
        </w:numPr>
      </w:pPr>
      <w:bookmarkStart w:id="49" w:name="_Toc370547661"/>
      <w:r w:rsidRPr="00B53E8D">
        <w:t>Delete User</w:t>
      </w:r>
      <w:bookmarkEnd w:id="49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9B070A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9B070A" w:rsidRPr="00B53E8D" w:rsidRDefault="009B070A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Registered User: Delete User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9B070A" w:rsidRPr="00B53E8D" w:rsidRDefault="009B070A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70A" w:rsidRPr="00B53E8D" w:rsidRDefault="009B070A" w:rsidP="00B53E8D">
            <w:r w:rsidRPr="00B53E8D">
              <w:t xml:space="preserve"> UC021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Manage Registered User: Delete User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Administrator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Administrator can delete user who registered but didn’t use.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Delete registered user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Delete registered user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User login into the website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anybody and click “</w:t>
                  </w:r>
                  <w:r w:rsidRPr="00B53E8D">
                    <w:rPr>
                      <w:lang w:val="vi-VN" w:eastAsia="en-GB"/>
                    </w:rPr>
                    <w:t>Xóa</w:t>
                  </w:r>
                  <w:r w:rsidRPr="00B53E8D">
                    <w:rPr>
                      <w:lang w:val="en-GB" w:eastAsia="en-GB"/>
                    </w:rPr>
                    <w:t xml:space="preserve"> ”button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B070A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Delete registered user successful.</w:t>
                  </w:r>
                </w:p>
              </w:tc>
            </w:tr>
          </w:tbl>
          <w:p w:rsidR="009B070A" w:rsidRPr="00B53E8D" w:rsidRDefault="009B070A" w:rsidP="00B53E8D">
            <w:pPr>
              <w:pStyle w:val="ListParagraph"/>
            </w:pP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pPr>
              <w:pStyle w:val="ListParagraph"/>
            </w:pP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9B070A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9B070A" w:rsidRPr="00B53E8D" w:rsidRDefault="009B070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9B070A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9B070A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B070A" w:rsidRPr="00B53E8D" w:rsidRDefault="009B070A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9B070A" w:rsidRPr="00B53E8D" w:rsidRDefault="009B070A" w:rsidP="00B53E8D">
            <w:pPr>
              <w:pStyle w:val="ListParagraph"/>
            </w:pP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TamNT01730</w:t>
            </w:r>
          </w:p>
        </w:tc>
      </w:tr>
      <w:tr w:rsidR="009B070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9B070A" w:rsidRPr="00B53E8D" w:rsidRDefault="009B070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0A" w:rsidRPr="00B53E8D" w:rsidRDefault="009B070A" w:rsidP="00B53E8D">
            <w:r w:rsidRPr="00B53E8D">
              <w:t xml:space="preserve"> 10/02/2013</w:t>
            </w:r>
          </w:p>
        </w:tc>
      </w:tr>
    </w:tbl>
    <w:p w:rsidR="009B070A" w:rsidRPr="00B53E8D" w:rsidRDefault="009B070A" w:rsidP="00B53E8D"/>
    <w:p w:rsidR="00D77CDC" w:rsidRPr="00B53E8D" w:rsidRDefault="00D77CDC" w:rsidP="00B53E8D"/>
    <w:p w:rsidR="00D77CDC" w:rsidRPr="00B53E8D" w:rsidRDefault="00D77CDC" w:rsidP="00EC4A30">
      <w:pPr>
        <w:pStyle w:val="Heading2"/>
        <w:numPr>
          <w:ilvl w:val="2"/>
          <w:numId w:val="16"/>
        </w:numPr>
      </w:pPr>
      <w:bookmarkStart w:id="50" w:name="_Toc370547662"/>
      <w:r w:rsidRPr="00B53E8D">
        <w:t>Ban User</w:t>
      </w:r>
      <w:bookmarkEnd w:id="50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D77CDC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D77CDC" w:rsidRPr="00B53E8D" w:rsidRDefault="00D77CDC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Registered User: Ban User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D77CDC" w:rsidRPr="00B53E8D" w:rsidRDefault="00D77CDC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DC" w:rsidRPr="00B53E8D" w:rsidRDefault="00D77CDC" w:rsidP="00B53E8D">
            <w:r w:rsidRPr="00B53E8D">
              <w:t xml:space="preserve"> UC022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Manage Registered User: Ban User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Administrator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Administrator can ban user who violated rule of website.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Ban user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/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User login into the website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anybody and click “</w:t>
                  </w:r>
                  <w:r w:rsidRPr="00B53E8D">
                    <w:rPr>
                      <w:lang w:val="vi-VN" w:eastAsia="en-GB"/>
                    </w:rPr>
                    <w:t>Cấm</w:t>
                  </w:r>
                  <w:r w:rsidRPr="00B53E8D">
                    <w:rPr>
                      <w:lang w:val="en-GB" w:eastAsia="en-GB"/>
                    </w:rPr>
                    <w:t xml:space="preserve">” button 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Ban user successful.</w:t>
                  </w:r>
                </w:p>
              </w:tc>
            </w:tr>
          </w:tbl>
          <w:p w:rsidR="00D77CDC" w:rsidRPr="00B53E8D" w:rsidRDefault="00D77CDC" w:rsidP="00B53E8D">
            <w:pPr>
              <w:pStyle w:val="ListParagraph"/>
            </w:pP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pPr>
              <w:pStyle w:val="ListParagraph"/>
            </w:pP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D77CDC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D77CDC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D77CDC" w:rsidRPr="00B53E8D" w:rsidRDefault="00D77CDC" w:rsidP="00B53E8D">
            <w:pPr>
              <w:pStyle w:val="ListParagraph"/>
            </w:pP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TamNT01730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10/02/2013</w:t>
            </w:r>
          </w:p>
        </w:tc>
      </w:tr>
    </w:tbl>
    <w:p w:rsidR="00D77CDC" w:rsidRPr="00B53E8D" w:rsidRDefault="00D77CDC" w:rsidP="00B53E8D"/>
    <w:p w:rsidR="000E2461" w:rsidRPr="00B53E8D" w:rsidRDefault="000E2461" w:rsidP="00B53E8D"/>
    <w:p w:rsidR="00D77CDC" w:rsidRPr="00B53E8D" w:rsidRDefault="00D77CDC" w:rsidP="00EC4A30">
      <w:pPr>
        <w:pStyle w:val="Heading2"/>
        <w:numPr>
          <w:ilvl w:val="2"/>
          <w:numId w:val="16"/>
        </w:numPr>
      </w:pPr>
      <w:bookmarkStart w:id="51" w:name="_Toc370547663"/>
      <w:r w:rsidRPr="00B53E8D">
        <w:t>Unban User</w:t>
      </w:r>
      <w:bookmarkEnd w:id="51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D77CDC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D77CDC" w:rsidRPr="00B53E8D" w:rsidRDefault="00D77CDC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Registered User: Unban User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D77CDC" w:rsidRPr="00B53E8D" w:rsidRDefault="00D77CDC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CDC" w:rsidRPr="00B53E8D" w:rsidRDefault="00D77CDC" w:rsidP="00B53E8D">
            <w:r w:rsidRPr="00B53E8D">
              <w:t xml:space="preserve"> UC023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CDC" w:rsidRPr="00B53E8D" w:rsidRDefault="00D77CDC" w:rsidP="00B53E8D">
            <w:r w:rsidRPr="00B53E8D">
              <w:t xml:space="preserve"> Manage Registered User: Unban User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CDC" w:rsidRPr="00B53E8D" w:rsidRDefault="00D77CDC" w:rsidP="00B53E8D">
            <w:r w:rsidRPr="00B53E8D">
              <w:t xml:space="preserve"> Administrator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CDC" w:rsidRPr="00B53E8D" w:rsidRDefault="00D77CDC" w:rsidP="00B53E8D">
            <w:r w:rsidRPr="00B53E8D">
              <w:t xml:space="preserve"> Administrator can unban user who is ban user after 7 days.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CDC" w:rsidRPr="00B53E8D" w:rsidRDefault="00D77CDC" w:rsidP="00B53E8D">
            <w:r w:rsidRPr="00B53E8D">
              <w:t xml:space="preserve"> Unban user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CDC" w:rsidRPr="00B53E8D" w:rsidRDefault="00D77CDC" w:rsidP="00B53E8D"/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CDC" w:rsidRPr="00B53E8D" w:rsidRDefault="00D77CDC" w:rsidP="00B53E8D">
            <w:r w:rsidRPr="00B53E8D">
              <w:t xml:space="preserve"> User login into the website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lang w:val="vi-VN" w:eastAsia="en-GB"/>
                    </w:rPr>
                    <w:t>Thông</w:t>
                  </w:r>
                  <w:r w:rsidRPr="00B53E8D">
                    <w:rPr>
                      <w:lang w:eastAsia="en-GB"/>
                    </w:rPr>
                    <w:t xml:space="preserve"> tin </w:t>
                  </w:r>
                  <w:r w:rsidRPr="00B53E8D">
                    <w:rPr>
                      <w:lang w:val="vi-VN" w:eastAsia="en-GB"/>
                    </w:rPr>
                    <w:t>thành</w:t>
                  </w:r>
                  <w:r w:rsidRPr="00B53E8D">
                    <w:rPr>
                      <w:lang w:eastAsia="en-GB"/>
                    </w:rPr>
                    <w:t xml:space="preserve"> </w:t>
                  </w:r>
                  <w:r w:rsidRPr="00B53E8D">
                    <w:rPr>
                      <w:lang w:val="vi-VN" w:eastAsia="en-GB"/>
                    </w:rPr>
                    <w:t>viên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anybody and click “</w:t>
                  </w:r>
                  <w:r w:rsidRPr="00B53E8D">
                    <w:rPr>
                      <w:lang w:eastAsia="en-GB"/>
                    </w:rPr>
                    <w:t xml:space="preserve">Cho </w:t>
                  </w:r>
                  <w:r w:rsidRPr="00B53E8D">
                    <w:rPr>
                      <w:lang w:val="vi-VN" w:eastAsia="en-GB"/>
                    </w:rPr>
                    <w:t>phép</w:t>
                  </w:r>
                  <w:r w:rsidRPr="00B53E8D">
                    <w:rPr>
                      <w:lang w:val="en-GB" w:eastAsia="en-GB"/>
                    </w:rPr>
                    <w:t xml:space="preserve">” button 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Unban user successful.</w:t>
                  </w:r>
                </w:p>
              </w:tc>
            </w:tr>
          </w:tbl>
          <w:p w:rsidR="00D77CDC" w:rsidRPr="00B53E8D" w:rsidRDefault="00D77CDC" w:rsidP="00B53E8D">
            <w:pPr>
              <w:pStyle w:val="ListParagraph"/>
            </w:pP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pPr>
              <w:pStyle w:val="ListParagraph"/>
            </w:pP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D77CDC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D77CDC" w:rsidRPr="00B53E8D" w:rsidRDefault="00D77CD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D77CDC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D77CDC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7CDC" w:rsidRPr="00B53E8D" w:rsidRDefault="00D77CDC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D77CDC" w:rsidRPr="00B53E8D" w:rsidRDefault="00D77CDC" w:rsidP="00B53E8D">
            <w:pPr>
              <w:pStyle w:val="ListParagraph"/>
            </w:pP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TamNT01730</w:t>
            </w:r>
          </w:p>
        </w:tc>
      </w:tr>
      <w:tr w:rsidR="00D77CD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D77CDC" w:rsidRPr="00B53E8D" w:rsidRDefault="00D77CD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CDC" w:rsidRPr="00B53E8D" w:rsidRDefault="00D77CDC" w:rsidP="00B53E8D">
            <w:r w:rsidRPr="00B53E8D">
              <w:t xml:space="preserve"> 10/02/2013</w:t>
            </w:r>
          </w:p>
        </w:tc>
      </w:tr>
    </w:tbl>
    <w:p w:rsidR="00D77CDC" w:rsidRPr="00B53E8D" w:rsidRDefault="00D77CDC" w:rsidP="00B53E8D"/>
    <w:p w:rsidR="00B30759" w:rsidRPr="00B53E8D" w:rsidRDefault="00B30759" w:rsidP="00B53E8D"/>
    <w:p w:rsidR="00B30759" w:rsidRPr="00B53E8D" w:rsidRDefault="00B30759" w:rsidP="00EC4A30">
      <w:pPr>
        <w:pStyle w:val="Heading2"/>
        <w:numPr>
          <w:ilvl w:val="2"/>
          <w:numId w:val="16"/>
        </w:numPr>
      </w:pPr>
      <w:bookmarkStart w:id="52" w:name="_Toc370547664"/>
      <w:r w:rsidRPr="00B53E8D">
        <w:t>Delete User</w:t>
      </w:r>
      <w:bookmarkEnd w:id="52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B30759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B30759" w:rsidRPr="00B53E8D" w:rsidRDefault="00B30759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Posts: Delete Post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B30759" w:rsidRPr="00B53E8D" w:rsidRDefault="00B30759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759" w:rsidRPr="00B53E8D" w:rsidRDefault="00B30759" w:rsidP="00B53E8D">
            <w:r w:rsidRPr="00B53E8D">
              <w:t xml:space="preserve"> UC024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Manage Posts: Delete Post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Administrator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Administrator can delete all post that too old or violated rule of website.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Delete Post successful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User login into the website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lastRenderedPageBreak/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post and click “</w:t>
                  </w:r>
                  <w:r w:rsidRPr="00B53E8D">
                    <w:rPr>
                      <w:lang w:val="vi-VN" w:eastAsia="en-GB"/>
                    </w:rPr>
                    <w:t>Xóa</w:t>
                  </w:r>
                  <w:r w:rsidRPr="00B53E8D">
                    <w:rPr>
                      <w:lang w:val="en-GB" w:eastAsia="en-GB"/>
                    </w:rPr>
                    <w:t xml:space="preserve">” button 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0759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Delete post successful.</w:t>
                  </w:r>
                </w:p>
              </w:tc>
            </w:tr>
          </w:tbl>
          <w:p w:rsidR="00B30759" w:rsidRPr="00B53E8D" w:rsidRDefault="00B30759" w:rsidP="00B53E8D">
            <w:pPr>
              <w:pStyle w:val="ListParagraph"/>
            </w:pP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pPr>
              <w:pStyle w:val="ListParagraph"/>
            </w:pP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B30759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B30759" w:rsidRPr="00B53E8D" w:rsidRDefault="00B30759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B30759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204E08">
                  <w:pPr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B30759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30759" w:rsidRPr="00B53E8D" w:rsidRDefault="00B30759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B30759" w:rsidRPr="00B53E8D" w:rsidRDefault="00B30759" w:rsidP="00B53E8D">
            <w:pPr>
              <w:pStyle w:val="ListParagraph"/>
            </w:pP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TamNT01730</w:t>
            </w:r>
          </w:p>
        </w:tc>
      </w:tr>
      <w:tr w:rsidR="00B30759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B30759" w:rsidRPr="00B53E8D" w:rsidRDefault="00B30759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759" w:rsidRPr="00B53E8D" w:rsidRDefault="00B30759" w:rsidP="00B53E8D">
            <w:r w:rsidRPr="00B53E8D">
              <w:t xml:space="preserve"> 10/02/2013</w:t>
            </w:r>
          </w:p>
        </w:tc>
      </w:tr>
    </w:tbl>
    <w:p w:rsidR="00B30759" w:rsidRPr="00B53E8D" w:rsidRDefault="00B30759" w:rsidP="00B53E8D"/>
    <w:p w:rsidR="002745B0" w:rsidRPr="00B53E8D" w:rsidRDefault="002745B0" w:rsidP="00B53E8D"/>
    <w:p w:rsidR="002745B0" w:rsidRPr="00B53E8D" w:rsidRDefault="002745B0" w:rsidP="00EC4A30">
      <w:pPr>
        <w:pStyle w:val="Heading2"/>
        <w:numPr>
          <w:ilvl w:val="2"/>
          <w:numId w:val="16"/>
        </w:numPr>
      </w:pPr>
      <w:bookmarkStart w:id="53" w:name="_Toc370547665"/>
      <w:r w:rsidRPr="00B53E8D">
        <w:t>View Post</w:t>
      </w:r>
      <w:bookmarkEnd w:id="53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2745B0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745B0" w:rsidRPr="00B53E8D" w:rsidRDefault="002745B0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Posts: View Post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2745B0" w:rsidRPr="00B53E8D" w:rsidRDefault="002745B0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B0" w:rsidRPr="00B53E8D" w:rsidRDefault="002745B0" w:rsidP="00B53E8D">
            <w:r w:rsidRPr="00B53E8D">
              <w:t xml:space="preserve"> UC025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r w:rsidRPr="00B53E8D">
              <w:t xml:space="preserve"> Manage Posts: View Post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r w:rsidRPr="00B53E8D">
              <w:t xml:space="preserve"> Administrator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r w:rsidRPr="00B53E8D">
              <w:t xml:space="preserve"> Administrator can view all post of website.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r w:rsidRPr="00B53E8D">
              <w:t xml:space="preserve"> View Post successful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/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r w:rsidRPr="00B53E8D">
              <w:t xml:space="preserve"> User login into the website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745B0" w:rsidRPr="00B53E8D" w:rsidRDefault="002745B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745B0" w:rsidRPr="00B53E8D" w:rsidRDefault="002745B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745B0" w:rsidRPr="00B53E8D" w:rsidRDefault="002745B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745B0" w:rsidRPr="00B53E8D" w:rsidRDefault="002745B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post that you want to see and click “</w:t>
                  </w:r>
                  <w:r w:rsidRPr="00B53E8D">
                    <w:rPr>
                      <w:lang w:val="vi-VN" w:eastAsia="en-GB"/>
                    </w:rPr>
                    <w:t>Xem</w:t>
                  </w:r>
                  <w:r w:rsidRPr="00B53E8D">
                    <w:rPr>
                      <w:lang w:val="en-GB" w:eastAsia="en-GB"/>
                    </w:rPr>
                    <w:t>”button.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745B0" w:rsidRPr="00B53E8D" w:rsidTr="002745B0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post</w:t>
                  </w:r>
                </w:p>
              </w:tc>
            </w:tr>
          </w:tbl>
          <w:p w:rsidR="002745B0" w:rsidRPr="00B53E8D" w:rsidRDefault="002745B0" w:rsidP="00B53E8D">
            <w:pPr>
              <w:pStyle w:val="ListParagraph"/>
            </w:pP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pPr>
              <w:pStyle w:val="ListParagraph"/>
            </w:pP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2745B0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745B0" w:rsidRPr="00B53E8D" w:rsidRDefault="00D023F6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</w:t>
                  </w:r>
                  <w:r w:rsidR="002745B0" w:rsidRPr="00B53E8D">
                    <w:rPr>
                      <w:lang w:val="en-GB" w:eastAsia="en-GB"/>
                    </w:rPr>
                    <w:t>Actor Input</w:t>
                  </w:r>
                  <w:r w:rsidR="002745B0"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745B0" w:rsidRPr="00B53E8D" w:rsidRDefault="002745B0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745B0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2745B0" w:rsidRPr="00B53E8D" w:rsidTr="002745B0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45B0" w:rsidRPr="00B53E8D" w:rsidRDefault="002745B0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2745B0" w:rsidRPr="00B53E8D" w:rsidRDefault="002745B0" w:rsidP="00B53E8D">
            <w:pPr>
              <w:pStyle w:val="ListParagraph"/>
            </w:pP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2745B0" w:rsidP="00B53E8D">
            <w:r w:rsidRPr="00B53E8D">
              <w:t xml:space="preserve"> TamNT01730</w:t>
            </w:r>
          </w:p>
        </w:tc>
      </w:tr>
      <w:tr w:rsidR="002745B0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745B0" w:rsidRPr="00B53E8D" w:rsidRDefault="002745B0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B0" w:rsidRPr="00B53E8D" w:rsidRDefault="0088132C" w:rsidP="00B53E8D">
            <w:r w:rsidRPr="00B53E8D">
              <w:t xml:space="preserve"> 10/02</w:t>
            </w:r>
            <w:r w:rsidR="002745B0" w:rsidRPr="00B53E8D">
              <w:t>/2013</w:t>
            </w:r>
          </w:p>
        </w:tc>
      </w:tr>
    </w:tbl>
    <w:p w:rsidR="002745B0" w:rsidRPr="00B53E8D" w:rsidRDefault="002745B0" w:rsidP="00B53E8D"/>
    <w:p w:rsidR="0088132C" w:rsidRPr="00B53E8D" w:rsidRDefault="0088132C" w:rsidP="00B53E8D"/>
    <w:p w:rsidR="0088132C" w:rsidRPr="00B53E8D" w:rsidRDefault="0088132C" w:rsidP="00EC4A30">
      <w:pPr>
        <w:pStyle w:val="Heading2"/>
        <w:numPr>
          <w:ilvl w:val="2"/>
          <w:numId w:val="16"/>
        </w:numPr>
      </w:pPr>
      <w:bookmarkStart w:id="54" w:name="_Toc370547666"/>
      <w:r w:rsidRPr="00B53E8D">
        <w:t>Create Post</w:t>
      </w:r>
      <w:bookmarkEnd w:id="54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88132C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88132C" w:rsidRPr="00B53E8D" w:rsidRDefault="0088132C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Posts: Create Post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88132C" w:rsidRPr="00B53E8D" w:rsidRDefault="0088132C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32C" w:rsidRPr="00B53E8D" w:rsidRDefault="0088132C" w:rsidP="00B53E8D">
            <w:r w:rsidRPr="00B53E8D">
              <w:t xml:space="preserve"> UC026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Manage Posts: Create Post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Administrator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Administrator can create post of website.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View Post successful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/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User login into the website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Create new post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8132C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post in the website </w:t>
                  </w:r>
                </w:p>
              </w:tc>
            </w:tr>
          </w:tbl>
          <w:p w:rsidR="0088132C" w:rsidRPr="00B53E8D" w:rsidRDefault="0088132C" w:rsidP="00B53E8D">
            <w:pPr>
              <w:pStyle w:val="ListParagraph"/>
            </w:pP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pPr>
              <w:pStyle w:val="ListParagraph"/>
            </w:pP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88132C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8132C" w:rsidRPr="00B53E8D" w:rsidRDefault="0088132C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88132C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8132C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8132C" w:rsidRPr="00B53E8D" w:rsidRDefault="0088132C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88132C" w:rsidRPr="00B53E8D" w:rsidRDefault="0088132C" w:rsidP="00B53E8D">
            <w:pPr>
              <w:pStyle w:val="ListParagraph"/>
            </w:pP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TamNT01730</w:t>
            </w:r>
          </w:p>
        </w:tc>
      </w:tr>
      <w:tr w:rsidR="0088132C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8132C" w:rsidRPr="00B53E8D" w:rsidRDefault="0088132C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C" w:rsidRPr="00B53E8D" w:rsidRDefault="0088132C" w:rsidP="00B53E8D">
            <w:r w:rsidRPr="00B53E8D">
              <w:t xml:space="preserve"> 10/02/2013</w:t>
            </w:r>
          </w:p>
        </w:tc>
      </w:tr>
    </w:tbl>
    <w:p w:rsidR="0088132C" w:rsidRPr="00B53E8D" w:rsidRDefault="0088132C" w:rsidP="00B53E8D"/>
    <w:p w:rsidR="0014120F" w:rsidRPr="00B53E8D" w:rsidRDefault="0014120F" w:rsidP="00B53E8D"/>
    <w:p w:rsidR="0014120F" w:rsidRPr="00B53E8D" w:rsidRDefault="0014120F" w:rsidP="00B53E8D"/>
    <w:p w:rsidR="0014120F" w:rsidRPr="00B53E8D" w:rsidRDefault="0014120F" w:rsidP="00EC4A30">
      <w:pPr>
        <w:pStyle w:val="Heading2"/>
        <w:numPr>
          <w:ilvl w:val="2"/>
          <w:numId w:val="16"/>
        </w:numPr>
      </w:pPr>
      <w:bookmarkStart w:id="55" w:name="_Toc370547667"/>
      <w:r w:rsidRPr="00B53E8D">
        <w:t>Edit Post</w:t>
      </w:r>
      <w:bookmarkEnd w:id="55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14120F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14120F" w:rsidRPr="00B53E8D" w:rsidRDefault="0014120F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Posts: Edit Post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14120F" w:rsidRPr="00B53E8D" w:rsidRDefault="0014120F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0F" w:rsidRPr="00B53E8D" w:rsidRDefault="0014120F" w:rsidP="00B53E8D">
            <w:r w:rsidRPr="00B53E8D">
              <w:t xml:space="preserve"> UC027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Manage Posts: Edit Post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Administrator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Administrator can edit post that their posted in the website.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Edit Post successful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/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User login into the website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>Quản lý bài đăng</w:t>
                  </w:r>
                  <w:r w:rsidRPr="00B53E8D">
                    <w:rPr>
                      <w:lang w:val="en-GB" w:eastAsia="en-GB"/>
                    </w:rPr>
                    <w:t>” page</w:t>
                  </w:r>
                </w:p>
              </w:tc>
            </w:tr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post that they want to edit and click “</w:t>
                  </w:r>
                  <w:r w:rsidRPr="00B53E8D">
                    <w:rPr>
                      <w:lang w:val="vi-VN" w:eastAsia="en-GB"/>
                    </w:rPr>
                    <w:t>Sửa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14120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post with new information in the website </w:t>
                  </w:r>
                </w:p>
              </w:tc>
            </w:tr>
          </w:tbl>
          <w:p w:rsidR="0014120F" w:rsidRPr="00B53E8D" w:rsidRDefault="0014120F" w:rsidP="00B53E8D">
            <w:pPr>
              <w:pStyle w:val="ListParagraph"/>
            </w:pP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pPr>
              <w:pStyle w:val="ListParagraph"/>
            </w:pP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14120F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14120F" w:rsidRPr="00B53E8D" w:rsidRDefault="0014120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14120F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14120F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4120F" w:rsidRPr="00B53E8D" w:rsidRDefault="0014120F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14120F" w:rsidRPr="00B53E8D" w:rsidRDefault="0014120F" w:rsidP="00B53E8D">
            <w:pPr>
              <w:pStyle w:val="ListParagraph"/>
            </w:pP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TamNT01730</w:t>
            </w:r>
          </w:p>
        </w:tc>
      </w:tr>
      <w:tr w:rsidR="0014120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14120F" w:rsidRPr="00B53E8D" w:rsidRDefault="0014120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20F" w:rsidRPr="00B53E8D" w:rsidRDefault="0014120F" w:rsidP="00B53E8D">
            <w:r w:rsidRPr="00B53E8D">
              <w:t xml:space="preserve"> 10/02/2013</w:t>
            </w:r>
          </w:p>
        </w:tc>
      </w:tr>
    </w:tbl>
    <w:p w:rsidR="0014120F" w:rsidRPr="00B53E8D" w:rsidRDefault="0014120F" w:rsidP="00B53E8D"/>
    <w:p w:rsidR="007236AF" w:rsidRPr="00B53E8D" w:rsidRDefault="007236AF" w:rsidP="00B53E8D"/>
    <w:p w:rsidR="007236AF" w:rsidRPr="00B53E8D" w:rsidRDefault="007236AF" w:rsidP="00B53E8D"/>
    <w:p w:rsidR="007236AF" w:rsidRPr="00B53E8D" w:rsidRDefault="007236AF" w:rsidP="00B53E8D"/>
    <w:p w:rsidR="007236AF" w:rsidRPr="00B53E8D" w:rsidRDefault="007236AF" w:rsidP="00B53E8D"/>
    <w:p w:rsidR="007236AF" w:rsidRPr="00B53E8D" w:rsidRDefault="007236AF" w:rsidP="00B53E8D"/>
    <w:p w:rsidR="007236AF" w:rsidRPr="00B53E8D" w:rsidRDefault="007236AF" w:rsidP="00B53E8D"/>
    <w:p w:rsidR="007236AF" w:rsidRPr="00B53E8D" w:rsidRDefault="007236AF" w:rsidP="00B53E8D"/>
    <w:p w:rsidR="007236AF" w:rsidRPr="00B53E8D" w:rsidRDefault="007236AF" w:rsidP="00EC4A30">
      <w:pPr>
        <w:pStyle w:val="Heading2"/>
        <w:numPr>
          <w:ilvl w:val="2"/>
          <w:numId w:val="16"/>
        </w:numPr>
      </w:pPr>
      <w:bookmarkStart w:id="56" w:name="_Toc370547668"/>
      <w:r w:rsidRPr="00B53E8D">
        <w:lastRenderedPageBreak/>
        <w:t>View Comment List</w:t>
      </w:r>
      <w:bookmarkEnd w:id="56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7236AF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236AF" w:rsidRPr="00B53E8D" w:rsidRDefault="007236AF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Comments: View Comment List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7236AF" w:rsidRPr="00B53E8D" w:rsidRDefault="007236AF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6AF" w:rsidRPr="00B53E8D" w:rsidRDefault="007236AF" w:rsidP="00B53E8D">
            <w:r w:rsidRPr="00B53E8D">
              <w:t xml:space="preserve"> UC028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Manage Comments: View Comment List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Administrator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Administrator can view comment list of all registered user in the website.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View comment list successful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/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User login into the website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7236A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236A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236A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7236A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lang w:eastAsia="en-GB"/>
                    </w:rPr>
                    <w:t>comment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236AF" w:rsidRPr="00C91975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fr-FR" w:eastAsia="en-GB"/>
                    </w:rPr>
                  </w:pPr>
                  <w:r w:rsidRPr="00B53E8D">
                    <w:rPr>
                      <w:lang w:val="fr-FR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rFonts w:eastAsia="Times New Roman"/>
                      <w:lang w:val="fr-FR" w:eastAsia="en-GB"/>
                    </w:rPr>
                    <w:t>comment</w:t>
                  </w:r>
                  <w:r w:rsidRPr="00B53E8D">
                    <w:rPr>
                      <w:lang w:val="fr-FR" w:eastAsia="en-GB"/>
                    </w:rPr>
                    <w:t>” page</w:t>
                  </w:r>
                </w:p>
              </w:tc>
            </w:tr>
            <w:tr w:rsidR="007236A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comment  that they want to see and click “</w:t>
                  </w:r>
                  <w:r w:rsidRPr="00B53E8D">
                    <w:rPr>
                      <w:lang w:val="vi-VN" w:eastAsia="en-GB"/>
                    </w:rPr>
                    <w:t>Xem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236AF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comment </w:t>
                  </w:r>
                </w:p>
              </w:tc>
            </w:tr>
          </w:tbl>
          <w:p w:rsidR="007236AF" w:rsidRPr="00B53E8D" w:rsidRDefault="007236AF" w:rsidP="00B53E8D">
            <w:pPr>
              <w:pStyle w:val="ListParagraph"/>
            </w:pP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pPr>
              <w:pStyle w:val="ListParagraph"/>
            </w:pP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7236AF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236AF" w:rsidRPr="00B53E8D" w:rsidRDefault="007236AF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236AF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236AF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236AF" w:rsidRPr="00B53E8D" w:rsidRDefault="007236AF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7236AF" w:rsidRPr="00B53E8D" w:rsidRDefault="007236AF" w:rsidP="00B53E8D">
            <w:pPr>
              <w:pStyle w:val="ListParagraph"/>
            </w:pP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TamNT01730</w:t>
            </w:r>
          </w:p>
        </w:tc>
      </w:tr>
      <w:tr w:rsidR="007236AF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236AF" w:rsidRPr="00B53E8D" w:rsidRDefault="007236AF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6AF" w:rsidRPr="00B53E8D" w:rsidRDefault="007236AF" w:rsidP="00B53E8D">
            <w:r w:rsidRPr="00B53E8D">
              <w:t xml:space="preserve"> 10/02/2013</w:t>
            </w:r>
          </w:p>
        </w:tc>
      </w:tr>
    </w:tbl>
    <w:p w:rsidR="007236AF" w:rsidRPr="00B53E8D" w:rsidRDefault="007236AF" w:rsidP="00B53E8D"/>
    <w:p w:rsidR="00704CBA" w:rsidRPr="00B53E8D" w:rsidRDefault="00704CBA" w:rsidP="00EC4A30">
      <w:pPr>
        <w:pStyle w:val="Heading2"/>
        <w:numPr>
          <w:ilvl w:val="2"/>
          <w:numId w:val="16"/>
        </w:numPr>
      </w:pPr>
      <w:bookmarkStart w:id="57" w:name="_Toc370547669"/>
      <w:r w:rsidRPr="00B53E8D">
        <w:lastRenderedPageBreak/>
        <w:t>Delete Comment</w:t>
      </w:r>
      <w:bookmarkEnd w:id="57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704CBA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704CBA" w:rsidRPr="00B53E8D" w:rsidRDefault="00704CBA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Comments: Delete Comment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704CBA" w:rsidRPr="00B53E8D" w:rsidRDefault="00704CBA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CBA" w:rsidRPr="00B53E8D" w:rsidRDefault="00704CBA" w:rsidP="00B53E8D">
            <w:r w:rsidRPr="00B53E8D">
              <w:t xml:space="preserve"> UC029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Manage Comments: Delete Comment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Administrator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Administrator can delete comment that violated rule of website.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Delete comment list successful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/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User login into the website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704CBA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04CBA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04CBA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704CBA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lang w:eastAsia="en-GB"/>
                    </w:rPr>
                    <w:t>comment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04CBA" w:rsidRPr="00C91975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fr-FR" w:eastAsia="en-GB"/>
                    </w:rPr>
                  </w:pPr>
                  <w:r w:rsidRPr="00B53E8D">
                    <w:rPr>
                      <w:lang w:val="fr-FR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rFonts w:eastAsia="Times New Roman"/>
                      <w:lang w:val="fr-FR" w:eastAsia="en-GB"/>
                    </w:rPr>
                    <w:t>comment</w:t>
                  </w:r>
                  <w:r w:rsidRPr="00B53E8D">
                    <w:rPr>
                      <w:lang w:val="fr-FR" w:eastAsia="en-GB"/>
                    </w:rPr>
                    <w:t>” page</w:t>
                  </w:r>
                </w:p>
              </w:tc>
            </w:tr>
            <w:tr w:rsidR="00704CBA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comment  that they want to delete  and click “</w:t>
                  </w:r>
                  <w:r w:rsidRPr="00B53E8D">
                    <w:rPr>
                      <w:lang w:val="vi-VN" w:eastAsia="en-GB"/>
                    </w:rPr>
                    <w:t>Xóa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04CBA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Delete comment </w:t>
                  </w:r>
                </w:p>
              </w:tc>
            </w:tr>
          </w:tbl>
          <w:p w:rsidR="00704CBA" w:rsidRPr="00B53E8D" w:rsidRDefault="00704CBA" w:rsidP="00B53E8D">
            <w:pPr>
              <w:pStyle w:val="ListParagraph"/>
            </w:pP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pPr>
              <w:pStyle w:val="ListParagraph"/>
            </w:pP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704CBA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704CBA" w:rsidRPr="00B53E8D" w:rsidRDefault="00704CBA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704CBA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704CBA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4CBA" w:rsidRPr="00B53E8D" w:rsidRDefault="00704CBA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704CBA" w:rsidRPr="00B53E8D" w:rsidRDefault="00704CBA" w:rsidP="00B53E8D">
            <w:pPr>
              <w:pStyle w:val="ListParagraph"/>
            </w:pP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TamNT01730</w:t>
            </w:r>
          </w:p>
        </w:tc>
      </w:tr>
      <w:tr w:rsidR="00704CBA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704CBA" w:rsidRPr="00B53E8D" w:rsidRDefault="00704CBA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CBA" w:rsidRPr="00B53E8D" w:rsidRDefault="00704CBA" w:rsidP="00B53E8D">
            <w:r w:rsidRPr="00B53E8D">
              <w:t xml:space="preserve"> 10/02/2013</w:t>
            </w:r>
          </w:p>
        </w:tc>
      </w:tr>
    </w:tbl>
    <w:p w:rsidR="00704CBA" w:rsidRPr="00B53E8D" w:rsidRDefault="00704CBA" w:rsidP="00B53E8D"/>
    <w:p w:rsidR="00704CBA" w:rsidRPr="00B53E8D" w:rsidRDefault="00704CBA" w:rsidP="00EC4A30">
      <w:pPr>
        <w:pStyle w:val="Heading2"/>
        <w:numPr>
          <w:ilvl w:val="2"/>
          <w:numId w:val="16"/>
        </w:numPr>
      </w:pPr>
      <w:bookmarkStart w:id="58" w:name="_Toc370547670"/>
      <w:r w:rsidRPr="00B53E8D">
        <w:lastRenderedPageBreak/>
        <w:t xml:space="preserve">View </w:t>
      </w:r>
      <w:r w:rsidR="0003093D" w:rsidRPr="00B53E8D">
        <w:t>Q&amp;A</w:t>
      </w:r>
      <w:r w:rsidRPr="00B53E8D">
        <w:t xml:space="preserve"> List</w:t>
      </w:r>
      <w:bookmarkEnd w:id="58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815ABE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815ABE" w:rsidRPr="00B53E8D" w:rsidRDefault="00815ABE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 xml:space="preserve"> Manage Q&amp;A: View Q&amp;A List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815ABE" w:rsidRPr="00B53E8D" w:rsidRDefault="00815ABE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ABE" w:rsidRPr="00B53E8D" w:rsidRDefault="00815ABE" w:rsidP="00B53E8D">
            <w:r w:rsidRPr="00B53E8D">
              <w:t xml:space="preserve"> UC030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Manage Q&amp;A: View Q&amp;A List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Administrator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Administrator can view Q&amp;A list of all registered user in the website.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View Q&amp;A list successful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/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User login into the website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lang w:eastAsia="en-GB"/>
                    </w:rPr>
                    <w:t>Q&amp;A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fr-FR" w:eastAsia="en-GB"/>
                    </w:rPr>
                  </w:pPr>
                  <w:r w:rsidRPr="00B53E8D">
                    <w:rPr>
                      <w:lang w:val="fr-FR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rFonts w:eastAsia="Times New Roman"/>
                      <w:lang w:val="fr-FR" w:eastAsia="en-GB"/>
                    </w:rPr>
                    <w:t>Q&amp;A</w:t>
                  </w:r>
                  <w:r w:rsidRPr="00B53E8D">
                    <w:rPr>
                      <w:lang w:val="fr-FR" w:eastAsia="en-GB"/>
                    </w:rPr>
                    <w:t>” page</w:t>
                  </w:r>
                </w:p>
              </w:tc>
            </w:tr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Q&amp;A  that they want to see and click “</w:t>
                  </w:r>
                  <w:r w:rsidRPr="00B53E8D">
                    <w:rPr>
                      <w:lang w:val="vi-VN" w:eastAsia="en-GB"/>
                    </w:rPr>
                    <w:t>Xem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15ABE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Q&amp;A </w:t>
                  </w:r>
                </w:p>
              </w:tc>
            </w:tr>
          </w:tbl>
          <w:p w:rsidR="00815ABE" w:rsidRPr="00B53E8D" w:rsidRDefault="00815ABE" w:rsidP="00B53E8D">
            <w:pPr>
              <w:pStyle w:val="ListParagraph"/>
            </w:pP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pPr>
              <w:pStyle w:val="ListParagraph"/>
            </w:pP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815ABE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815ABE" w:rsidRPr="00B53E8D" w:rsidRDefault="00815ABE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815ABE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204E08">
                  <w:pPr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815ABE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15ABE" w:rsidRPr="00B53E8D" w:rsidRDefault="00815ABE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815ABE" w:rsidRPr="00B53E8D" w:rsidRDefault="00815ABE" w:rsidP="00B53E8D">
            <w:pPr>
              <w:pStyle w:val="ListParagraph"/>
            </w:pP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TamNT01730</w:t>
            </w:r>
          </w:p>
        </w:tc>
      </w:tr>
      <w:tr w:rsidR="00815ABE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815ABE" w:rsidRPr="00B53E8D" w:rsidRDefault="00815ABE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BE" w:rsidRPr="00B53E8D" w:rsidRDefault="00815ABE" w:rsidP="00B53E8D">
            <w:r w:rsidRPr="00B53E8D">
              <w:t xml:space="preserve"> 10/02/2013</w:t>
            </w:r>
          </w:p>
        </w:tc>
      </w:tr>
    </w:tbl>
    <w:p w:rsidR="00815ABE" w:rsidRPr="00B53E8D" w:rsidRDefault="00815ABE" w:rsidP="00B53E8D">
      <w:pPr>
        <w:pStyle w:val="ListParagraph"/>
      </w:pPr>
    </w:p>
    <w:p w:rsidR="00815ABE" w:rsidRPr="00B53E8D" w:rsidRDefault="00815ABE" w:rsidP="00B53E8D"/>
    <w:p w:rsidR="00704CBA" w:rsidRPr="00B53E8D" w:rsidRDefault="0003093D" w:rsidP="00EC4A30">
      <w:pPr>
        <w:pStyle w:val="Heading2"/>
        <w:numPr>
          <w:ilvl w:val="2"/>
          <w:numId w:val="16"/>
        </w:numPr>
      </w:pPr>
      <w:bookmarkStart w:id="59" w:name="_Toc370547671"/>
      <w:r w:rsidRPr="00B53E8D">
        <w:lastRenderedPageBreak/>
        <w:t>Delete Q&amp;A</w:t>
      </w:r>
      <w:bookmarkEnd w:id="59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03093D" w:rsidRPr="00B53E8D" w:rsidTr="00204E0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03093D" w:rsidRPr="00B53E8D" w:rsidRDefault="0003093D" w:rsidP="00B53E8D">
            <w:pPr>
              <w:rPr>
                <w:rFonts w:eastAsia="Times New Roman"/>
                <w:color w:val="FFFFFF"/>
                <w:lang w:val="en-GB" w:eastAsia="en-GB"/>
              </w:rPr>
            </w:pPr>
            <w:r w:rsidRPr="00B53E8D">
              <w:t>Manage Q&amp;A: Delete Q&amp;A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03093D" w:rsidRPr="00B53E8D" w:rsidRDefault="0003093D" w:rsidP="00B53E8D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93D" w:rsidRPr="00B53E8D" w:rsidRDefault="0003093D" w:rsidP="00B53E8D">
            <w:r w:rsidRPr="00B53E8D">
              <w:t xml:space="preserve"> UC031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Manage Q&amp;A: Delete Q&amp;A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Administrator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Administrator can delete Q&amp;A that too old or violated rule of website.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Delete Q&amp;A successful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/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User login into the website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lang w:eastAsia="en-GB"/>
                    </w:rPr>
                    <w:t>Q&amp;A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fr-FR" w:eastAsia="en-GB"/>
                    </w:rPr>
                  </w:pPr>
                  <w:r w:rsidRPr="00B53E8D">
                    <w:rPr>
                      <w:lang w:val="fr-FR" w:eastAsia="en-GB"/>
                    </w:rPr>
                    <w:t xml:space="preserve"> Display “</w:t>
                  </w:r>
                  <w:r w:rsidRPr="00B53E8D">
                    <w:rPr>
                      <w:rFonts w:eastAsia="Times New Roman"/>
                      <w:lang w:val="vi-VN" w:eastAsia="en-GB"/>
                    </w:rPr>
                    <w:t xml:space="preserve">Quản lý </w:t>
                  </w:r>
                  <w:r w:rsidRPr="00B53E8D">
                    <w:rPr>
                      <w:rFonts w:eastAsia="Times New Roman"/>
                      <w:lang w:val="fr-FR" w:eastAsia="en-GB"/>
                    </w:rPr>
                    <w:t>Q&amp;A</w:t>
                  </w:r>
                  <w:r w:rsidRPr="00B53E8D">
                    <w:rPr>
                      <w:lang w:val="fr-FR" w:eastAsia="en-GB"/>
                    </w:rPr>
                    <w:t>” page</w:t>
                  </w:r>
                </w:p>
              </w:tc>
            </w:tr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Select Q&amp;A  that they want to delete  and click “</w:t>
                  </w:r>
                  <w:r w:rsidRPr="00B53E8D">
                    <w:rPr>
                      <w:lang w:val="vi-VN" w:eastAsia="en-GB"/>
                    </w:rPr>
                    <w:t>Xóa</w:t>
                  </w:r>
                  <w:r w:rsidRPr="00B53E8D">
                    <w:rPr>
                      <w:lang w:val="en-GB" w:eastAsia="en-GB"/>
                    </w:rPr>
                    <w:t>” button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3093D" w:rsidRPr="00B53E8D" w:rsidTr="00907591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Delete Q&amp;A </w:t>
                  </w:r>
                </w:p>
              </w:tc>
            </w:tr>
          </w:tbl>
          <w:p w:rsidR="0003093D" w:rsidRPr="00B53E8D" w:rsidRDefault="0003093D" w:rsidP="00B53E8D">
            <w:pPr>
              <w:pStyle w:val="ListParagraph"/>
            </w:pP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pPr>
              <w:pStyle w:val="ListParagraph"/>
            </w:pP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03093D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03093D" w:rsidRPr="00B53E8D" w:rsidRDefault="0003093D" w:rsidP="00B53E8D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03093D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</w:tr>
            <w:tr w:rsidR="0003093D" w:rsidRPr="00B53E8D" w:rsidTr="00907591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3093D" w:rsidRPr="00B53E8D" w:rsidRDefault="0003093D" w:rsidP="00B53E8D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03093D" w:rsidRPr="00B53E8D" w:rsidRDefault="0003093D" w:rsidP="00B53E8D">
            <w:pPr>
              <w:pStyle w:val="ListParagraph"/>
            </w:pP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TamNT01730</w:t>
            </w:r>
          </w:p>
        </w:tc>
      </w:tr>
      <w:tr w:rsidR="0003093D" w:rsidRPr="00B53E8D" w:rsidTr="00204E0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03093D" w:rsidRPr="00B53E8D" w:rsidRDefault="0003093D" w:rsidP="00B53E8D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3D" w:rsidRPr="00B53E8D" w:rsidRDefault="0003093D" w:rsidP="00B53E8D">
            <w:r w:rsidRPr="00B53E8D">
              <w:t xml:space="preserve"> 10/02/2013</w:t>
            </w:r>
          </w:p>
        </w:tc>
      </w:tr>
    </w:tbl>
    <w:p w:rsidR="00704CBA" w:rsidRPr="00B53E8D" w:rsidRDefault="00704CBA" w:rsidP="00B53E8D"/>
    <w:p w:rsidR="00C91975" w:rsidRPr="00B53E8D" w:rsidRDefault="00C91975" w:rsidP="00C91975">
      <w:pPr>
        <w:pStyle w:val="Heading2"/>
        <w:numPr>
          <w:ilvl w:val="2"/>
          <w:numId w:val="16"/>
        </w:numPr>
      </w:pPr>
      <w:bookmarkStart w:id="60" w:name="_Toc370547672"/>
      <w:r>
        <w:lastRenderedPageBreak/>
        <w:t>View History Donating Blood</w:t>
      </w:r>
      <w:bookmarkEnd w:id="60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C91975" w:rsidRPr="00B53E8D" w:rsidTr="00C91975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C91975" w:rsidRPr="00B53E8D" w:rsidRDefault="00C91975" w:rsidP="00C91975">
            <w:pPr>
              <w:rPr>
                <w:rFonts w:eastAsia="Times New Roman"/>
                <w:color w:val="FFFFFF"/>
                <w:lang w:val="en-GB" w:eastAsia="en-GB"/>
              </w:rPr>
            </w:pPr>
            <w:r>
              <w:t>View History Donating Blood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C91975" w:rsidRPr="00B53E8D" w:rsidRDefault="00C91975" w:rsidP="00C91975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75" w:rsidRPr="00B53E8D" w:rsidRDefault="00C91975" w:rsidP="00C91975">
            <w:r w:rsidRPr="00B53E8D">
              <w:t xml:space="preserve"> UC03</w:t>
            </w:r>
            <w:r>
              <w:t>2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C91975">
            <w:r w:rsidRPr="00B53E8D">
              <w:t xml:space="preserve"> </w:t>
            </w:r>
            <w:r>
              <w:t>View History Donating Blood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C91975">
            <w:r w:rsidRPr="00B53E8D">
              <w:t xml:space="preserve"> </w:t>
            </w:r>
            <w:r>
              <w:t>Registered user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297B79">
            <w:r w:rsidRPr="00B53E8D">
              <w:t xml:space="preserve"> </w:t>
            </w:r>
            <w:r>
              <w:t xml:space="preserve">Registered user can view history donating blood within </w:t>
            </w:r>
            <w:r w:rsidR="005215C9">
              <w:t xml:space="preserve">a week, a month, </w:t>
            </w:r>
            <w:r>
              <w:t>a year.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297B79">
            <w:r w:rsidRPr="00B53E8D">
              <w:t xml:space="preserve"> </w:t>
            </w:r>
            <w:r w:rsidR="00297B79">
              <w:t>View history donating blood successful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C91975"/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C91975">
            <w:r w:rsidRPr="00B53E8D">
              <w:t xml:space="preserve"> User login into the website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C91975" w:rsidRPr="00B53E8D" w:rsidTr="00C91975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91975" w:rsidRPr="00B53E8D" w:rsidRDefault="00C91975" w:rsidP="00C91975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91975" w:rsidRPr="00B53E8D" w:rsidRDefault="00C91975" w:rsidP="00C91975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C91975" w:rsidRPr="00B53E8D" w:rsidTr="00C91975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C91975" w:rsidRPr="00B53E8D" w:rsidRDefault="00C91975" w:rsidP="00C91975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</w:tr>
            <w:tr w:rsidR="00C91975" w:rsidRPr="00B53E8D" w:rsidTr="00C91975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C91975" w:rsidRPr="00B53E8D" w:rsidRDefault="00C91975" w:rsidP="00C91975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C91975" w:rsidRPr="00B53E8D" w:rsidTr="00C91975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297B79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="00297B79" w:rsidRPr="00297B79">
                    <w:rPr>
                      <w:lang w:val="vi-VN" w:eastAsia="en-GB"/>
                    </w:rPr>
                    <w:t>Lịch sử hiến máu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</w:tr>
            <w:tr w:rsidR="00C91975" w:rsidRPr="00B53E8D" w:rsidTr="00C91975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297B79" w:rsidRDefault="00C91975" w:rsidP="00C91975">
                  <w:pPr>
                    <w:rPr>
                      <w:lang w:val="en-GB" w:eastAsia="en-GB"/>
                    </w:rPr>
                  </w:pPr>
                  <w:r w:rsidRPr="00297B79">
                    <w:rPr>
                      <w:lang w:val="en-GB" w:eastAsia="en-GB"/>
                    </w:rPr>
                    <w:t xml:space="preserve"> Display “</w:t>
                  </w:r>
                  <w:r w:rsidR="00297B79" w:rsidRPr="00297B79">
                    <w:rPr>
                      <w:lang w:val="vi-VN" w:eastAsia="en-GB"/>
                    </w:rPr>
                    <w:t>Lịch sử hiến máu</w:t>
                  </w:r>
                  <w:r w:rsidRPr="00297B79">
                    <w:rPr>
                      <w:lang w:val="en-GB" w:eastAsia="en-GB"/>
                    </w:rPr>
                    <w:t>” page</w:t>
                  </w:r>
                  <w:r w:rsidR="00297B79">
                    <w:rPr>
                      <w:lang w:val="en-GB" w:eastAsia="en-GB"/>
                    </w:rPr>
                    <w:t xml:space="preserve">. This page displays all information register donating blood of all users. </w:t>
                  </w:r>
                </w:p>
              </w:tc>
            </w:tr>
          </w:tbl>
          <w:p w:rsidR="00C91975" w:rsidRPr="00B53E8D" w:rsidRDefault="00C91975" w:rsidP="00C91975">
            <w:pPr>
              <w:pStyle w:val="ListParagraph"/>
            </w:pP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C91975">
            <w:pPr>
              <w:pStyle w:val="ListParagraph"/>
            </w:pP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C91975" w:rsidRPr="00B53E8D" w:rsidTr="00C91975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91975" w:rsidRPr="00B53E8D" w:rsidRDefault="00C91975" w:rsidP="00C91975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C91975" w:rsidRPr="00B53E8D" w:rsidRDefault="00C91975" w:rsidP="00C91975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C91975" w:rsidRPr="00B53E8D" w:rsidTr="00C91975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</w:tr>
            <w:tr w:rsidR="00C91975" w:rsidRPr="00B53E8D" w:rsidTr="00C91975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91975" w:rsidRPr="00B53E8D" w:rsidRDefault="00C91975" w:rsidP="00C91975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C91975" w:rsidRPr="00B53E8D" w:rsidRDefault="00C91975" w:rsidP="00C91975">
            <w:pPr>
              <w:pStyle w:val="ListParagraph"/>
            </w:pP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C91975" w:rsidP="00C91975">
            <w:r w:rsidRPr="00B53E8D">
              <w:t xml:space="preserve"> TamNT01730</w:t>
            </w:r>
          </w:p>
        </w:tc>
      </w:tr>
      <w:tr w:rsidR="00C91975" w:rsidRPr="00B53E8D" w:rsidTr="00C91975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C91975" w:rsidRPr="00B53E8D" w:rsidRDefault="00C91975" w:rsidP="00C91975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75" w:rsidRPr="00B53E8D" w:rsidRDefault="00297B79" w:rsidP="00C91975">
            <w:r>
              <w:t xml:space="preserve"> 10/16</w:t>
            </w:r>
            <w:r w:rsidR="00C91975" w:rsidRPr="00B53E8D">
              <w:t>/2013</w:t>
            </w:r>
          </w:p>
        </w:tc>
      </w:tr>
    </w:tbl>
    <w:p w:rsidR="0014120F" w:rsidRPr="00B53E8D" w:rsidRDefault="0014120F" w:rsidP="00B53E8D"/>
    <w:p w:rsidR="00293B74" w:rsidRPr="00B53E8D" w:rsidRDefault="00293B74" w:rsidP="00293B74">
      <w:pPr>
        <w:pStyle w:val="Heading2"/>
        <w:numPr>
          <w:ilvl w:val="2"/>
          <w:numId w:val="16"/>
        </w:numPr>
      </w:pPr>
      <w:bookmarkStart w:id="61" w:name="_Toc521150205"/>
      <w:bookmarkStart w:id="62" w:name="_Toc370547673"/>
      <w:r>
        <w:lastRenderedPageBreak/>
        <w:t>View History Receiving Blood</w:t>
      </w:r>
      <w:bookmarkEnd w:id="62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293B74" w:rsidRPr="00B53E8D" w:rsidTr="00B00B4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93B74" w:rsidRPr="00B53E8D" w:rsidRDefault="00293B74" w:rsidP="00293B74">
            <w:pPr>
              <w:rPr>
                <w:rFonts w:eastAsia="Times New Roman"/>
                <w:color w:val="FFFFFF"/>
                <w:lang w:val="en-GB" w:eastAsia="en-GB"/>
              </w:rPr>
            </w:pPr>
            <w:r>
              <w:t>View History Receiving Blood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293B74" w:rsidRPr="00B53E8D" w:rsidRDefault="00293B74" w:rsidP="00B00B48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74" w:rsidRPr="00B53E8D" w:rsidRDefault="00293B74" w:rsidP="00B00B48">
            <w:r w:rsidRPr="00B53E8D">
              <w:t xml:space="preserve"> UC03</w:t>
            </w:r>
            <w:r>
              <w:t>3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293B74">
            <w:r w:rsidRPr="00B53E8D">
              <w:t xml:space="preserve"> </w:t>
            </w:r>
            <w:r>
              <w:t>View History Receiving Blood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</w:t>
            </w:r>
            <w:r>
              <w:t>Registered user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293B74">
            <w:r w:rsidRPr="00B53E8D">
              <w:t xml:space="preserve"> </w:t>
            </w:r>
            <w:r>
              <w:t xml:space="preserve">Registered user can view history receiving blood within </w:t>
            </w:r>
            <w:r w:rsidR="005215C9">
              <w:t xml:space="preserve">a week, a month, </w:t>
            </w:r>
            <w:r>
              <w:t>a year.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5215C9">
            <w:r w:rsidRPr="00B53E8D">
              <w:t xml:space="preserve"> </w:t>
            </w:r>
            <w:r>
              <w:t xml:space="preserve">View history </w:t>
            </w:r>
            <w:r w:rsidR="005215C9">
              <w:t>receiving</w:t>
            </w:r>
            <w:r>
              <w:t xml:space="preserve"> blood successful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/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User login into the website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5215C9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297B79">
                    <w:rPr>
                      <w:lang w:val="vi-VN" w:eastAsia="en-GB"/>
                    </w:rPr>
                    <w:t xml:space="preserve">Lịch sử </w:t>
                  </w:r>
                  <w:r w:rsidR="005215C9" w:rsidRPr="005215C9">
                    <w:rPr>
                      <w:lang w:val="vi-VN" w:eastAsia="en-GB"/>
                    </w:rPr>
                    <w:t>nhận</w:t>
                  </w:r>
                  <w:r w:rsidRPr="00297B79">
                    <w:rPr>
                      <w:lang w:val="vi-VN" w:eastAsia="en-GB"/>
                    </w:rPr>
                    <w:t xml:space="preserve"> máu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297B79" w:rsidRDefault="00293B74" w:rsidP="005215C9">
                  <w:pPr>
                    <w:rPr>
                      <w:lang w:val="en-GB" w:eastAsia="en-GB"/>
                    </w:rPr>
                  </w:pPr>
                  <w:r w:rsidRPr="00297B79">
                    <w:rPr>
                      <w:lang w:val="en-GB" w:eastAsia="en-GB"/>
                    </w:rPr>
                    <w:t xml:space="preserve"> Display “</w:t>
                  </w:r>
                  <w:r w:rsidRPr="00297B79">
                    <w:rPr>
                      <w:lang w:val="vi-VN" w:eastAsia="en-GB"/>
                    </w:rPr>
                    <w:t xml:space="preserve">Lịch sử </w:t>
                  </w:r>
                  <w:r w:rsidR="005215C9" w:rsidRPr="005215C9">
                    <w:rPr>
                      <w:lang w:val="vi-VN" w:eastAsia="en-GB"/>
                    </w:rPr>
                    <w:t>nhận</w:t>
                  </w:r>
                  <w:r w:rsidR="005215C9" w:rsidRPr="00297B79">
                    <w:rPr>
                      <w:lang w:val="vi-VN" w:eastAsia="en-GB"/>
                    </w:rPr>
                    <w:t xml:space="preserve"> </w:t>
                  </w:r>
                  <w:r w:rsidRPr="00297B79">
                    <w:rPr>
                      <w:lang w:val="vi-VN" w:eastAsia="en-GB"/>
                    </w:rPr>
                    <w:t>máu</w:t>
                  </w:r>
                  <w:r w:rsidRPr="00297B79">
                    <w:rPr>
                      <w:lang w:val="en-GB" w:eastAsia="en-GB"/>
                    </w:rPr>
                    <w:t>” page</w:t>
                  </w:r>
                  <w:r>
                    <w:rPr>
                      <w:lang w:val="en-GB" w:eastAsia="en-GB"/>
                    </w:rPr>
                    <w:t xml:space="preserve">. This page displays all information register </w:t>
                  </w:r>
                  <w:r w:rsidR="005215C9">
                    <w:rPr>
                      <w:lang w:val="en-GB" w:eastAsia="en-GB"/>
                    </w:rPr>
                    <w:t>receiving</w:t>
                  </w:r>
                  <w:r>
                    <w:rPr>
                      <w:lang w:val="en-GB" w:eastAsia="en-GB"/>
                    </w:rPr>
                    <w:t xml:space="preserve"> blood of all users. </w:t>
                  </w:r>
                </w:p>
              </w:tc>
            </w:tr>
          </w:tbl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TamNT01730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>
              <w:t xml:space="preserve"> 10/16</w:t>
            </w:r>
            <w:r w:rsidRPr="00B53E8D">
              <w:t>/2013</w:t>
            </w:r>
          </w:p>
        </w:tc>
      </w:tr>
    </w:tbl>
    <w:p w:rsidR="00293B74" w:rsidRPr="00B53E8D" w:rsidRDefault="005215C9" w:rsidP="005215C9">
      <w:pPr>
        <w:pStyle w:val="Heading2"/>
        <w:numPr>
          <w:ilvl w:val="2"/>
          <w:numId w:val="16"/>
        </w:numPr>
      </w:pPr>
      <w:bookmarkStart w:id="63" w:name="_Toc370547674"/>
      <w:r>
        <w:lastRenderedPageBreak/>
        <w:t>Count Actions</w:t>
      </w:r>
      <w:r w:rsidR="00293B74">
        <w:t xml:space="preserve"> Donating Blood</w:t>
      </w:r>
      <w:bookmarkEnd w:id="63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293B74" w:rsidRPr="00B53E8D" w:rsidTr="00B00B4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93B74" w:rsidRPr="00B53E8D" w:rsidRDefault="005215C9" w:rsidP="00B00B48">
            <w:pPr>
              <w:rPr>
                <w:rFonts w:eastAsia="Times New Roman"/>
                <w:color w:val="FFFFFF"/>
                <w:lang w:val="en-GB" w:eastAsia="en-GB"/>
              </w:rPr>
            </w:pPr>
            <w:r>
              <w:t>Count Actions</w:t>
            </w:r>
            <w:r w:rsidR="00293B74">
              <w:t xml:space="preserve"> Donating Blood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293B74" w:rsidRPr="00B53E8D" w:rsidRDefault="00293B74" w:rsidP="00B00B48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74" w:rsidRPr="00B53E8D" w:rsidRDefault="00293B74" w:rsidP="00B00B48">
            <w:r w:rsidRPr="00B53E8D">
              <w:t xml:space="preserve"> UC03</w:t>
            </w:r>
            <w:r w:rsidR="005215C9">
              <w:t>4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5215C9">
            <w:r w:rsidRPr="00B53E8D">
              <w:t xml:space="preserve"> </w:t>
            </w:r>
            <w:r w:rsidR="005215C9">
              <w:t>Count Actions</w:t>
            </w:r>
            <w:r>
              <w:t xml:space="preserve"> Donating Blood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5215C9" w:rsidP="00B00B48">
            <w:r>
              <w:t>Administrator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5215C9">
            <w:r w:rsidRPr="00B53E8D">
              <w:t xml:space="preserve"> </w:t>
            </w:r>
            <w:r w:rsidR="005215C9">
              <w:t xml:space="preserve">Administrator </w:t>
            </w:r>
            <w:r>
              <w:t xml:space="preserve">can </w:t>
            </w:r>
            <w:r w:rsidR="005215C9">
              <w:t xml:space="preserve">count actions </w:t>
            </w:r>
            <w:r>
              <w:t>donating blood within a</w:t>
            </w:r>
            <w:r w:rsidR="005215C9">
              <w:t xml:space="preserve"> week, a moth, a</w:t>
            </w:r>
            <w:r>
              <w:t xml:space="preserve"> year.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5215C9">
            <w:r w:rsidRPr="00B53E8D">
              <w:t xml:space="preserve"> </w:t>
            </w:r>
            <w:r w:rsidR="005215C9">
              <w:t>Count actions</w:t>
            </w:r>
            <w:r>
              <w:t xml:space="preserve"> donating blood successful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/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User login into the website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297B79">
                    <w:rPr>
                      <w:lang w:val="vi-VN" w:eastAsia="en-GB"/>
                    </w:rPr>
                    <w:t>Lịch sử hiến máu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297B79" w:rsidRDefault="00293B74" w:rsidP="00B00B48">
                  <w:pPr>
                    <w:rPr>
                      <w:lang w:val="en-GB" w:eastAsia="en-GB"/>
                    </w:rPr>
                  </w:pPr>
                  <w:r w:rsidRPr="00297B79">
                    <w:rPr>
                      <w:lang w:val="en-GB" w:eastAsia="en-GB"/>
                    </w:rPr>
                    <w:t xml:space="preserve"> Display “</w:t>
                  </w:r>
                  <w:r w:rsidRPr="00297B79">
                    <w:rPr>
                      <w:lang w:val="vi-VN" w:eastAsia="en-GB"/>
                    </w:rPr>
                    <w:t>Lịch sử hiến máu</w:t>
                  </w:r>
                  <w:r w:rsidRPr="00297B79">
                    <w:rPr>
                      <w:lang w:val="en-GB" w:eastAsia="en-GB"/>
                    </w:rPr>
                    <w:t>” page</w:t>
                  </w:r>
                  <w:r>
                    <w:rPr>
                      <w:lang w:val="en-GB" w:eastAsia="en-GB"/>
                    </w:rPr>
                    <w:t xml:space="preserve">. This page displays all information register donating blood of all users. </w:t>
                  </w:r>
                </w:p>
              </w:tc>
            </w:tr>
            <w:tr w:rsidR="005215C9" w:rsidRPr="005215C9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B53E8D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B53E8D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>Select range register donating blood that you want: a week, a month, a year.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297B79" w:rsidRDefault="005215C9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5215C9" w:rsidRPr="005215C9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Default="005215C9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297B79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 xml:space="preserve">Display information </w:t>
                  </w:r>
                  <w:r w:rsidRPr="005215C9">
                    <w:rPr>
                      <w:lang w:val="en-GB" w:eastAsia="en-GB"/>
                    </w:rPr>
                    <w:t>corresponding</w:t>
                  </w:r>
                  <w:r>
                    <w:rPr>
                      <w:lang w:val="en-GB" w:eastAsia="en-GB"/>
                    </w:rPr>
                    <w:t xml:space="preserve"> to the range that you search.</w:t>
                  </w:r>
                </w:p>
              </w:tc>
            </w:tr>
          </w:tbl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TamNT01730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>
              <w:t xml:space="preserve"> 10/16</w:t>
            </w:r>
            <w:r w:rsidRPr="00B53E8D">
              <w:t>/2013</w:t>
            </w:r>
          </w:p>
        </w:tc>
      </w:tr>
    </w:tbl>
    <w:p w:rsidR="00293B74" w:rsidRPr="00B53E8D" w:rsidRDefault="005215C9" w:rsidP="005215C9">
      <w:pPr>
        <w:pStyle w:val="Heading2"/>
        <w:numPr>
          <w:ilvl w:val="2"/>
          <w:numId w:val="16"/>
        </w:numPr>
      </w:pPr>
      <w:bookmarkStart w:id="64" w:name="_Toc370547675"/>
      <w:r>
        <w:t>Count Actions</w:t>
      </w:r>
      <w:r w:rsidR="00293B74">
        <w:t xml:space="preserve"> </w:t>
      </w:r>
      <w:r>
        <w:t>Receiving</w:t>
      </w:r>
      <w:r w:rsidR="00293B74">
        <w:t xml:space="preserve"> Blood</w:t>
      </w:r>
      <w:bookmarkEnd w:id="64"/>
    </w:p>
    <w:tbl>
      <w:tblPr>
        <w:tblW w:w="8931" w:type="dxa"/>
        <w:jc w:val="center"/>
        <w:tblInd w:w="10" w:type="dxa"/>
        <w:tblCellMar>
          <w:left w:w="0" w:type="dxa"/>
          <w:right w:w="0" w:type="dxa"/>
        </w:tblCellMar>
        <w:tblLook w:val="04A0"/>
      </w:tblPr>
      <w:tblGrid>
        <w:gridCol w:w="2639"/>
        <w:gridCol w:w="6292"/>
      </w:tblGrid>
      <w:tr w:rsidR="00293B74" w:rsidRPr="00B53E8D" w:rsidTr="00B00B48">
        <w:trPr>
          <w:jc w:val="center"/>
        </w:trPr>
        <w:tc>
          <w:tcPr>
            <w:tcW w:w="89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hideMark/>
          </w:tcPr>
          <w:p w:rsidR="00293B74" w:rsidRPr="00B53E8D" w:rsidRDefault="005215C9" w:rsidP="005215C9">
            <w:pPr>
              <w:rPr>
                <w:rFonts w:eastAsia="Times New Roman"/>
                <w:color w:val="FFFFFF"/>
                <w:lang w:val="en-GB" w:eastAsia="en-GB"/>
              </w:rPr>
            </w:pPr>
            <w:r>
              <w:t>Count Actions</w:t>
            </w:r>
            <w:r w:rsidR="00293B74">
              <w:t xml:space="preserve"> </w:t>
            </w:r>
            <w:r>
              <w:t>Receiving</w:t>
            </w:r>
            <w:r w:rsidR="00293B74">
              <w:t xml:space="preserve"> Blood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  <w:hideMark/>
          </w:tcPr>
          <w:p w:rsidR="00293B74" w:rsidRPr="00B53E8D" w:rsidRDefault="00293B74" w:rsidP="00B00B48">
            <w:r w:rsidRPr="00B53E8D">
              <w:t xml:space="preserve"> Use case ID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74" w:rsidRPr="00B53E8D" w:rsidRDefault="00293B74" w:rsidP="00B00B48">
            <w:r w:rsidRPr="00B53E8D">
              <w:t xml:space="preserve"> UC03</w:t>
            </w:r>
            <w:r w:rsidR="005215C9">
              <w:t>5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r w:rsidRPr="00B53E8D">
              <w:t xml:space="preserve"> Use case Name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113191">
            <w:r w:rsidRPr="00B53E8D">
              <w:t xml:space="preserve"> </w:t>
            </w:r>
            <w:r w:rsidR="00113191">
              <w:t>Count Actions</w:t>
            </w:r>
            <w:r>
              <w:t xml:space="preserve"> </w:t>
            </w:r>
            <w:r w:rsidR="005215C9">
              <w:t>Receiving</w:t>
            </w:r>
            <w:r>
              <w:t xml:space="preserve"> Blood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Primary Actor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5215C9">
            <w:r w:rsidRPr="00B53E8D">
              <w:t xml:space="preserve"> </w:t>
            </w:r>
            <w:r w:rsidR="005215C9">
              <w:t>Administrator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t xml:space="preserve"> Description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113191">
            <w:r w:rsidRPr="00B53E8D">
              <w:t xml:space="preserve"> </w:t>
            </w:r>
            <w:r w:rsidR="005215C9">
              <w:t>Administrator</w:t>
            </w:r>
            <w:r>
              <w:t xml:space="preserve"> can </w:t>
            </w:r>
            <w:r w:rsidR="00113191">
              <w:t>count actions receiving</w:t>
            </w:r>
            <w:r>
              <w:t xml:space="preserve"> blood within a</w:t>
            </w:r>
            <w:r w:rsidR="00113191">
              <w:t xml:space="preserve"> week, a month, a</w:t>
            </w:r>
            <w:r>
              <w:t xml:space="preserve"> year.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Goal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113191">
            <w:r w:rsidRPr="00B53E8D">
              <w:t xml:space="preserve"> </w:t>
            </w:r>
            <w:r w:rsidR="00113191">
              <w:t>Count actions receiving</w:t>
            </w:r>
            <w:r>
              <w:t xml:space="preserve"> blood successful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Actions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/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Preconditions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User login into the website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Main success scenario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3"/>
              <w:gridCol w:w="2722"/>
              <w:gridCol w:w="2635"/>
            </w:tblGrid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1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B53E8D">
                    <w:rPr>
                      <w:lang w:val="vi-VN" w:eastAsia="en-GB"/>
                    </w:rPr>
                    <w:t>Đăng nhập</w:t>
                  </w:r>
                  <w:r w:rsidRPr="00B53E8D">
                    <w:rPr>
                      <w:lang w:val="en-GB" w:eastAsia="en-GB"/>
                    </w:rPr>
                    <w:t>” link.</w:t>
                  </w:r>
                  <w:r w:rsidRPr="00B53E8D">
                    <w:rPr>
                      <w:lang w:val="en-GB" w:eastAsia="en-GB"/>
                    </w:rPr>
                    <w:tab/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2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Display login page</w:t>
                  </w: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3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113191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 xml:space="preserve"> Click on “</w:t>
                  </w:r>
                  <w:r w:rsidRPr="00297B79">
                    <w:rPr>
                      <w:lang w:val="vi-VN" w:eastAsia="en-GB"/>
                    </w:rPr>
                    <w:t xml:space="preserve">Lịch sử </w:t>
                  </w:r>
                  <w:r w:rsidR="00113191" w:rsidRPr="00113191">
                    <w:rPr>
                      <w:lang w:val="vi-VN" w:eastAsia="en-GB"/>
                    </w:rPr>
                    <w:t>nhận</w:t>
                  </w:r>
                  <w:r w:rsidRPr="00297B79">
                    <w:rPr>
                      <w:lang w:val="vi-VN" w:eastAsia="en-GB"/>
                    </w:rPr>
                    <w:t xml:space="preserve"> máu</w:t>
                  </w:r>
                  <w:r w:rsidRPr="00B53E8D">
                    <w:rPr>
                      <w:lang w:val="en-GB" w:eastAsia="en-GB"/>
                    </w:rPr>
                    <w:t>” link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4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297B79" w:rsidRDefault="00293B74" w:rsidP="00113191">
                  <w:pPr>
                    <w:rPr>
                      <w:lang w:val="en-GB" w:eastAsia="en-GB"/>
                    </w:rPr>
                  </w:pPr>
                  <w:r w:rsidRPr="00297B79">
                    <w:rPr>
                      <w:lang w:val="en-GB" w:eastAsia="en-GB"/>
                    </w:rPr>
                    <w:t xml:space="preserve"> Display “</w:t>
                  </w:r>
                  <w:r w:rsidRPr="00297B79">
                    <w:rPr>
                      <w:lang w:val="vi-VN" w:eastAsia="en-GB"/>
                    </w:rPr>
                    <w:t xml:space="preserve">Lịch sử </w:t>
                  </w:r>
                  <w:r w:rsidR="00113191" w:rsidRPr="00113191">
                    <w:rPr>
                      <w:lang w:val="vi-VN" w:eastAsia="en-GB"/>
                    </w:rPr>
                    <w:t>nhận</w:t>
                  </w:r>
                  <w:r w:rsidR="00113191">
                    <w:rPr>
                      <w:lang w:eastAsia="en-GB"/>
                    </w:rPr>
                    <w:t xml:space="preserve"> </w:t>
                  </w:r>
                  <w:r w:rsidRPr="00297B79">
                    <w:rPr>
                      <w:lang w:val="vi-VN" w:eastAsia="en-GB"/>
                    </w:rPr>
                    <w:t>máu</w:t>
                  </w:r>
                  <w:r w:rsidRPr="00297B79">
                    <w:rPr>
                      <w:lang w:val="en-GB" w:eastAsia="en-GB"/>
                    </w:rPr>
                    <w:t>” page</w:t>
                  </w:r>
                  <w:r>
                    <w:rPr>
                      <w:lang w:val="en-GB" w:eastAsia="en-GB"/>
                    </w:rPr>
                    <w:t xml:space="preserve">. This page displays all information register </w:t>
                  </w:r>
                  <w:r w:rsidR="00113191">
                    <w:rPr>
                      <w:lang w:val="en-GB" w:eastAsia="en-GB"/>
                    </w:rPr>
                    <w:t>receiving</w:t>
                  </w:r>
                  <w:r>
                    <w:rPr>
                      <w:lang w:val="en-GB" w:eastAsia="en-GB"/>
                    </w:rPr>
                    <w:t xml:space="preserve"> blood of all users. </w:t>
                  </w:r>
                </w:p>
              </w:tc>
            </w:tr>
            <w:tr w:rsidR="005215C9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B53E8D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>5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B53E8D" w:rsidRDefault="005215C9" w:rsidP="00113191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 xml:space="preserve">Select range register </w:t>
                  </w:r>
                  <w:r w:rsidR="00113191">
                    <w:rPr>
                      <w:lang w:val="en-GB" w:eastAsia="en-GB"/>
                    </w:rPr>
                    <w:t>receiving</w:t>
                  </w:r>
                  <w:r>
                    <w:rPr>
                      <w:lang w:val="en-GB" w:eastAsia="en-GB"/>
                    </w:rPr>
                    <w:t xml:space="preserve"> blood that you want: a week, a month, a year.</w:t>
                  </w: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297B79" w:rsidRDefault="005215C9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5215C9" w:rsidRPr="00B53E8D" w:rsidTr="00B00B48">
              <w:tc>
                <w:tcPr>
                  <w:tcW w:w="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B53E8D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>6</w:t>
                  </w:r>
                </w:p>
              </w:tc>
              <w:tc>
                <w:tcPr>
                  <w:tcW w:w="27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Default="005215C9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215C9" w:rsidRPr="00297B79" w:rsidRDefault="005215C9" w:rsidP="00B00B48">
                  <w:pPr>
                    <w:rPr>
                      <w:lang w:val="en-GB" w:eastAsia="en-GB"/>
                    </w:rPr>
                  </w:pPr>
                  <w:r>
                    <w:rPr>
                      <w:lang w:val="en-GB" w:eastAsia="en-GB"/>
                    </w:rPr>
                    <w:t xml:space="preserve">Display information </w:t>
                  </w:r>
                  <w:r w:rsidRPr="005215C9">
                    <w:rPr>
                      <w:lang w:val="en-GB" w:eastAsia="en-GB"/>
                    </w:rPr>
                    <w:t>corresponding</w:t>
                  </w:r>
                  <w:r>
                    <w:rPr>
                      <w:lang w:val="en-GB" w:eastAsia="en-GB"/>
                    </w:rPr>
                    <w:t xml:space="preserve"> to the range that you </w:t>
                  </w:r>
                  <w:r>
                    <w:rPr>
                      <w:lang w:val="en-GB" w:eastAsia="en-GB"/>
                    </w:rPr>
                    <w:lastRenderedPageBreak/>
                    <w:t>search.</w:t>
                  </w:r>
                </w:p>
              </w:tc>
            </w:tr>
          </w:tbl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lastRenderedPageBreak/>
              <w:t xml:space="preserve"> Post-conditions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Exceptions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130" w:type="dxa"/>
              <w:tblInd w:w="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95"/>
              <w:gridCol w:w="2700"/>
            </w:tblGrid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Actor Input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9646" w:themeFill="accent6"/>
                  <w:hideMark/>
                </w:tcPr>
                <w:p w:rsidR="00293B74" w:rsidRPr="00B53E8D" w:rsidRDefault="00293B74" w:rsidP="00B00B48">
                  <w:pPr>
                    <w:rPr>
                      <w:rFonts w:eastAsia="Times New Roman"/>
                      <w:lang w:val="en-GB" w:eastAsia="en-GB"/>
                    </w:rPr>
                  </w:pPr>
                  <w:r w:rsidRPr="00B53E8D">
                    <w:rPr>
                      <w:lang w:val="en-GB" w:eastAsia="en-GB"/>
                    </w:rPr>
                    <w:t>System Response</w:t>
                  </w:r>
                  <w:r w:rsidRPr="00B53E8D">
                    <w:rPr>
                      <w:lang w:val="en-GB" w:eastAsia="en-GB"/>
                    </w:rPr>
                    <w:br/>
                  </w:r>
                </w:p>
              </w:tc>
            </w:tr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  <w:tr w:rsidR="00293B74" w:rsidRPr="00B53E8D" w:rsidTr="00B00B48">
              <w:tc>
                <w:tcPr>
                  <w:tcW w:w="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3B74" w:rsidRPr="00B53E8D" w:rsidRDefault="00293B74" w:rsidP="00B00B48">
                  <w:pPr>
                    <w:rPr>
                      <w:lang w:val="en-GB" w:eastAsia="en-GB"/>
                    </w:rPr>
                  </w:pPr>
                </w:p>
              </w:tc>
            </w:tr>
          </w:tbl>
          <w:p w:rsidR="00293B74" w:rsidRPr="00B53E8D" w:rsidRDefault="00293B74" w:rsidP="00B00B48">
            <w:pPr>
              <w:pStyle w:val="ListParagraph"/>
            </w:pP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Author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 w:rsidRPr="00B53E8D">
              <w:t xml:space="preserve"> TamNT01730</w:t>
            </w:r>
          </w:p>
        </w:tc>
      </w:tr>
      <w:tr w:rsidR="00293B74" w:rsidRPr="00B53E8D" w:rsidTr="00B00B48">
        <w:trPr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79646" w:themeFill="accent6"/>
          </w:tcPr>
          <w:p w:rsidR="00293B74" w:rsidRPr="00B53E8D" w:rsidRDefault="00293B74" w:rsidP="00B00B48">
            <w:pPr>
              <w:rPr>
                <w:rFonts w:eastAsia="Times New Roman"/>
                <w:lang w:val="en-GB" w:eastAsia="en-GB"/>
              </w:rPr>
            </w:pPr>
            <w:r w:rsidRPr="00B53E8D">
              <w:rPr>
                <w:lang w:val="en-GB" w:eastAsia="en-GB"/>
              </w:rPr>
              <w:t xml:space="preserve"> Date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B74" w:rsidRPr="00B53E8D" w:rsidRDefault="00293B74" w:rsidP="00B00B48">
            <w:r>
              <w:t xml:space="preserve"> 10/16</w:t>
            </w:r>
            <w:r w:rsidRPr="00B53E8D">
              <w:t>/2013</w:t>
            </w:r>
          </w:p>
        </w:tc>
      </w:tr>
    </w:tbl>
    <w:p w:rsidR="0050513B" w:rsidRPr="00B53E8D" w:rsidRDefault="0050513B" w:rsidP="00B53E8D">
      <w:pPr>
        <w:pStyle w:val="Heading2"/>
      </w:pPr>
      <w:bookmarkStart w:id="65" w:name="_Toc370547676"/>
      <w:r w:rsidRPr="00B53E8D">
        <w:t>Usability</w:t>
      </w:r>
      <w:bookmarkEnd w:id="61"/>
      <w:bookmarkEnd w:id="65"/>
      <w:r w:rsidRPr="00B53E8D">
        <w:t xml:space="preserve"> </w:t>
      </w:r>
    </w:p>
    <w:p w:rsidR="003C528F" w:rsidRPr="00B53E8D" w:rsidRDefault="003C528F" w:rsidP="00B53E8D">
      <w:pPr>
        <w:pStyle w:val="ListParagraph"/>
        <w:numPr>
          <w:ilvl w:val="0"/>
          <w:numId w:val="4"/>
        </w:numPr>
      </w:pPr>
      <w:r w:rsidRPr="00B53E8D">
        <w:t>The website interface is clear, simple and out-standing.</w:t>
      </w:r>
    </w:p>
    <w:p w:rsidR="003C528F" w:rsidRPr="00B53E8D" w:rsidRDefault="003C528F" w:rsidP="00B53E8D">
      <w:pPr>
        <w:pStyle w:val="ListParagraph"/>
        <w:numPr>
          <w:ilvl w:val="0"/>
          <w:numId w:val="4"/>
        </w:numPr>
      </w:pPr>
      <w:r w:rsidRPr="00B53E8D">
        <w:t>All of post and the input of website will be validated.</w:t>
      </w:r>
    </w:p>
    <w:p w:rsidR="003C528F" w:rsidRPr="00B53E8D" w:rsidRDefault="003C528F" w:rsidP="00B53E8D">
      <w:pPr>
        <w:pStyle w:val="ListParagraph"/>
        <w:numPr>
          <w:ilvl w:val="0"/>
          <w:numId w:val="4"/>
        </w:numPr>
      </w:pPr>
      <w:r w:rsidRPr="00B53E8D">
        <w:t>The user should only have general computer use knowledge. Error messages will be displayed in case of an invalid request. Users need no time for training or reading guideline.</w:t>
      </w:r>
    </w:p>
    <w:p w:rsidR="003C528F" w:rsidRPr="00B53E8D" w:rsidRDefault="003C528F" w:rsidP="00B53E8D">
      <w:pPr>
        <w:pStyle w:val="ListParagraph"/>
        <w:numPr>
          <w:ilvl w:val="0"/>
          <w:numId w:val="4"/>
        </w:numPr>
      </w:pPr>
      <w:r w:rsidRPr="00B53E8D">
        <w:t>User can receive supports from admin (or volunteer of website) via hotline of website.</w:t>
      </w:r>
    </w:p>
    <w:p w:rsidR="0050513B" w:rsidRPr="00B53E8D" w:rsidRDefault="0050513B" w:rsidP="00B53E8D">
      <w:pPr>
        <w:pStyle w:val="Heading2"/>
      </w:pPr>
      <w:bookmarkStart w:id="66" w:name="_Toc521150206"/>
      <w:bookmarkStart w:id="67" w:name="_Toc370547677"/>
      <w:r w:rsidRPr="00B53E8D">
        <w:t>Reliability</w:t>
      </w:r>
      <w:bookmarkEnd w:id="66"/>
      <w:bookmarkEnd w:id="67"/>
      <w:r w:rsidRPr="00B53E8D">
        <w:t xml:space="preserve"> </w:t>
      </w:r>
    </w:p>
    <w:p w:rsidR="00D56F95" w:rsidRPr="00B53E8D" w:rsidRDefault="003C528F" w:rsidP="00B53E8D">
      <w:pPr>
        <w:pStyle w:val="ListParagraph"/>
        <w:numPr>
          <w:ilvl w:val="0"/>
          <w:numId w:val="4"/>
        </w:numPr>
      </w:pPr>
      <w:r w:rsidRPr="00B53E8D">
        <w:t>The i</w:t>
      </w:r>
      <w:r w:rsidR="00D56F95" w:rsidRPr="00B53E8D">
        <w:t xml:space="preserve">nformation in the </w:t>
      </w:r>
      <w:r w:rsidRPr="00B53E8D">
        <w:t>home page is useful because we</w:t>
      </w:r>
      <w:r w:rsidR="00D56F95" w:rsidRPr="00B53E8D">
        <w:t xml:space="preserve"> has been reviewed, controlled, or referred to reliable sources.</w:t>
      </w:r>
    </w:p>
    <w:p w:rsidR="00D56F95" w:rsidRPr="00B53E8D" w:rsidRDefault="00D56F95" w:rsidP="00B53E8D">
      <w:pPr>
        <w:pStyle w:val="ListParagraph"/>
        <w:numPr>
          <w:ilvl w:val="0"/>
          <w:numId w:val="4"/>
        </w:numPr>
      </w:pPr>
      <w:r w:rsidRPr="00B53E8D">
        <w:t>The database must be backed up regularly and can be recovered if necessary.</w:t>
      </w:r>
    </w:p>
    <w:p w:rsidR="0050513B" w:rsidRPr="00B53E8D" w:rsidRDefault="0050513B" w:rsidP="00B53E8D">
      <w:pPr>
        <w:pStyle w:val="Heading2"/>
      </w:pPr>
      <w:bookmarkStart w:id="68" w:name="_Toc521150207"/>
      <w:bookmarkStart w:id="69" w:name="_Toc370547678"/>
      <w:r w:rsidRPr="00B53E8D">
        <w:t>Performance</w:t>
      </w:r>
      <w:bookmarkEnd w:id="68"/>
      <w:bookmarkEnd w:id="69"/>
    </w:p>
    <w:p w:rsidR="00D56F95" w:rsidRPr="00B53E8D" w:rsidRDefault="00651129" w:rsidP="00956396">
      <w:pPr>
        <w:ind w:firstLine="432"/>
      </w:pPr>
      <w:r w:rsidRPr="00B53E8D">
        <w:t>None</w:t>
      </w:r>
      <w:r w:rsidR="00D56F95" w:rsidRPr="00B53E8D">
        <w:t xml:space="preserve"> </w:t>
      </w:r>
    </w:p>
    <w:p w:rsidR="0050513B" w:rsidRPr="00B53E8D" w:rsidRDefault="0050513B" w:rsidP="00B53E8D">
      <w:pPr>
        <w:pStyle w:val="Heading2"/>
      </w:pPr>
      <w:bookmarkStart w:id="70" w:name="_Toc521150208"/>
      <w:bookmarkStart w:id="71" w:name="_Toc370547679"/>
      <w:r w:rsidRPr="00B53E8D">
        <w:t>Supportability</w:t>
      </w:r>
      <w:bookmarkEnd w:id="70"/>
      <w:bookmarkEnd w:id="71"/>
    </w:p>
    <w:p w:rsidR="00D56F95" w:rsidRPr="00B53E8D" w:rsidRDefault="00651129" w:rsidP="00956396">
      <w:pPr>
        <w:ind w:firstLine="432"/>
      </w:pPr>
      <w:r w:rsidRPr="00B53E8D">
        <w:t>None</w:t>
      </w:r>
    </w:p>
    <w:p w:rsidR="0050513B" w:rsidRPr="00B53E8D" w:rsidRDefault="0050513B" w:rsidP="00B53E8D">
      <w:pPr>
        <w:pStyle w:val="Heading2"/>
      </w:pPr>
      <w:bookmarkStart w:id="72" w:name="_Toc521150209"/>
      <w:bookmarkStart w:id="73" w:name="_Toc370547680"/>
      <w:r w:rsidRPr="00B53E8D">
        <w:t>Design Constraints</w:t>
      </w:r>
      <w:bookmarkEnd w:id="72"/>
      <w:bookmarkEnd w:id="73"/>
    </w:p>
    <w:p w:rsidR="0050513B" w:rsidRPr="00B53E8D" w:rsidRDefault="00651129" w:rsidP="00956396">
      <w:pPr>
        <w:pStyle w:val="InfoBlue"/>
        <w:ind w:left="0" w:firstLine="576"/>
        <w:rPr>
          <w:rFonts w:cs="Arial"/>
        </w:rPr>
      </w:pPr>
      <w:r w:rsidRPr="00956396">
        <w:rPr>
          <w:rFonts w:cs="Arial"/>
          <w:color w:val="auto"/>
        </w:rPr>
        <w:t>None</w:t>
      </w:r>
    </w:p>
    <w:p w:rsidR="0050513B" w:rsidRPr="00B53E8D" w:rsidRDefault="0050513B" w:rsidP="00B53E8D">
      <w:pPr>
        <w:pStyle w:val="Heading2"/>
      </w:pPr>
      <w:bookmarkStart w:id="74" w:name="_Toc521150210"/>
      <w:bookmarkStart w:id="75" w:name="_Toc370547681"/>
      <w:r w:rsidRPr="00B53E8D">
        <w:t>On-line User Documentation and Help System Requirements</w:t>
      </w:r>
      <w:bookmarkEnd w:id="74"/>
      <w:bookmarkEnd w:id="75"/>
    </w:p>
    <w:p w:rsidR="0050513B" w:rsidRPr="00B53E8D" w:rsidRDefault="00D56F95" w:rsidP="00956396">
      <w:pPr>
        <w:pStyle w:val="InfoBlue"/>
        <w:ind w:left="0" w:firstLine="576"/>
        <w:rPr>
          <w:rFonts w:cs="Arial"/>
        </w:rPr>
      </w:pPr>
      <w:r w:rsidRPr="00956396">
        <w:rPr>
          <w:rFonts w:cs="Arial"/>
          <w:color w:val="auto"/>
        </w:rPr>
        <w:t>None</w:t>
      </w:r>
    </w:p>
    <w:p w:rsidR="0050513B" w:rsidRPr="00B53E8D" w:rsidRDefault="0050513B" w:rsidP="00B53E8D">
      <w:pPr>
        <w:pStyle w:val="Heading2"/>
      </w:pPr>
      <w:bookmarkStart w:id="76" w:name="_Toc521150211"/>
      <w:bookmarkStart w:id="77" w:name="_Toc370547682"/>
      <w:r w:rsidRPr="00B53E8D">
        <w:lastRenderedPageBreak/>
        <w:t>Purchased Components</w:t>
      </w:r>
      <w:bookmarkEnd w:id="76"/>
      <w:bookmarkEnd w:id="77"/>
    </w:p>
    <w:p w:rsidR="00D56F95" w:rsidRPr="00B53E8D" w:rsidRDefault="00651129" w:rsidP="00956396">
      <w:pPr>
        <w:ind w:left="0" w:firstLine="576"/>
      </w:pPr>
      <w:r w:rsidRPr="00B53E8D">
        <w:t>None</w:t>
      </w:r>
    </w:p>
    <w:p w:rsidR="0050513B" w:rsidRPr="00B53E8D" w:rsidRDefault="0050513B" w:rsidP="00B53E8D">
      <w:pPr>
        <w:pStyle w:val="Heading2"/>
      </w:pPr>
      <w:bookmarkStart w:id="78" w:name="_Toc521150212"/>
      <w:bookmarkStart w:id="79" w:name="_Toc370547683"/>
      <w:r w:rsidRPr="00B53E8D">
        <w:t>Interfaces</w:t>
      </w:r>
      <w:bookmarkEnd w:id="78"/>
      <w:bookmarkEnd w:id="79"/>
    </w:p>
    <w:p w:rsidR="0050513B" w:rsidRPr="00B53E8D" w:rsidRDefault="00651129" w:rsidP="00956396">
      <w:pPr>
        <w:pStyle w:val="BodyText"/>
        <w:ind w:firstLine="576"/>
        <w:rPr>
          <w:rFonts w:ascii="Arial" w:hAnsi="Arial" w:cs="Arial"/>
        </w:rPr>
      </w:pPr>
      <w:r w:rsidRPr="00B53E8D">
        <w:rPr>
          <w:rFonts w:ascii="Arial" w:hAnsi="Arial" w:cs="Arial"/>
        </w:rPr>
        <w:t>None</w:t>
      </w:r>
    </w:p>
    <w:p w:rsidR="0050513B" w:rsidRPr="00B53E8D" w:rsidRDefault="0050513B" w:rsidP="00B53E8D">
      <w:pPr>
        <w:pStyle w:val="Heading2"/>
      </w:pPr>
      <w:bookmarkStart w:id="80" w:name="_Toc521150213"/>
      <w:bookmarkStart w:id="81" w:name="_Toc370547684"/>
      <w:r w:rsidRPr="00B53E8D">
        <w:t>Licensing Requirements</w:t>
      </w:r>
      <w:bookmarkEnd w:id="80"/>
      <w:bookmarkEnd w:id="81"/>
    </w:p>
    <w:p w:rsidR="00D56F95" w:rsidRPr="00B53E8D" w:rsidRDefault="00651129" w:rsidP="00956396">
      <w:pPr>
        <w:pStyle w:val="InfoBlue"/>
        <w:ind w:left="0" w:firstLine="576"/>
        <w:rPr>
          <w:rFonts w:cs="Arial"/>
        </w:rPr>
      </w:pPr>
      <w:bookmarkStart w:id="82" w:name="_Toc521150214"/>
      <w:r w:rsidRPr="00956396">
        <w:rPr>
          <w:rFonts w:cs="Arial"/>
          <w:color w:val="auto"/>
        </w:rPr>
        <w:t>None</w:t>
      </w:r>
    </w:p>
    <w:p w:rsidR="0050513B" w:rsidRPr="00B53E8D" w:rsidRDefault="0050513B" w:rsidP="00B53E8D">
      <w:pPr>
        <w:pStyle w:val="Heading2"/>
      </w:pPr>
      <w:bookmarkStart w:id="83" w:name="_Toc370547685"/>
      <w:r w:rsidRPr="00B53E8D">
        <w:t>Legal, Copyright, and Other Notices</w:t>
      </w:r>
      <w:bookmarkEnd w:id="82"/>
      <w:bookmarkEnd w:id="83"/>
    </w:p>
    <w:p w:rsidR="0050513B" w:rsidRPr="00B53E8D" w:rsidRDefault="00651129" w:rsidP="00956396">
      <w:pPr>
        <w:pStyle w:val="InfoBlue"/>
        <w:ind w:left="0" w:firstLine="576"/>
        <w:rPr>
          <w:rFonts w:cs="Arial"/>
        </w:rPr>
      </w:pPr>
      <w:r w:rsidRPr="00956396">
        <w:rPr>
          <w:rFonts w:cs="Arial"/>
          <w:color w:val="auto"/>
        </w:rPr>
        <w:t>None</w:t>
      </w:r>
    </w:p>
    <w:p w:rsidR="0050513B" w:rsidRPr="00B53E8D" w:rsidRDefault="0050513B" w:rsidP="00B53E8D">
      <w:pPr>
        <w:pStyle w:val="Heading2"/>
      </w:pPr>
      <w:bookmarkStart w:id="84" w:name="_Toc521150215"/>
      <w:bookmarkStart w:id="85" w:name="_Toc370547686"/>
      <w:r w:rsidRPr="00B53E8D">
        <w:t>Applicable Standards</w:t>
      </w:r>
      <w:bookmarkEnd w:id="84"/>
      <w:bookmarkEnd w:id="85"/>
    </w:p>
    <w:p w:rsidR="0050513B" w:rsidRPr="00B53E8D" w:rsidRDefault="00651129" w:rsidP="00956396">
      <w:pPr>
        <w:pStyle w:val="InfoBlue"/>
        <w:ind w:left="0" w:firstLine="432"/>
        <w:rPr>
          <w:rFonts w:cs="Arial"/>
        </w:rPr>
      </w:pPr>
      <w:r w:rsidRPr="00956396">
        <w:rPr>
          <w:rFonts w:cs="Arial"/>
          <w:color w:val="auto"/>
        </w:rPr>
        <w:t>None</w:t>
      </w:r>
    </w:p>
    <w:p w:rsidR="0050513B" w:rsidRPr="00B53E8D" w:rsidRDefault="0050513B" w:rsidP="00B53E8D">
      <w:pPr>
        <w:pStyle w:val="Heading1"/>
      </w:pPr>
      <w:bookmarkStart w:id="86" w:name="_Toc521150216"/>
      <w:bookmarkStart w:id="87" w:name="_Toc370547687"/>
      <w:r w:rsidRPr="00B53E8D">
        <w:lastRenderedPageBreak/>
        <w:t>Supporting Information</w:t>
      </w:r>
      <w:bookmarkEnd w:id="86"/>
      <w:bookmarkEnd w:id="87"/>
    </w:p>
    <w:p w:rsidR="00EC1FBD" w:rsidRPr="00204E08" w:rsidRDefault="00EC1FBD" w:rsidP="00B53E8D">
      <w:pPr>
        <w:pStyle w:val="InfoBlue"/>
        <w:rPr>
          <w:rFonts w:cs="Arial"/>
          <w:i w:val="0"/>
          <w:color w:val="auto"/>
        </w:rPr>
      </w:pPr>
      <w:r w:rsidRPr="00204E08">
        <w:rPr>
          <w:rFonts w:cs="Arial"/>
          <w:i w:val="0"/>
          <w:color w:val="auto"/>
        </w:rPr>
        <w:t>There are some supporting information makes the SRS easier to use. It includes:</w:t>
      </w:r>
    </w:p>
    <w:p w:rsidR="0050513B" w:rsidRPr="00204E08" w:rsidRDefault="0050513B" w:rsidP="00B53E8D">
      <w:pPr>
        <w:pStyle w:val="InfoBlue"/>
        <w:numPr>
          <w:ilvl w:val="0"/>
          <w:numId w:val="10"/>
        </w:numPr>
        <w:rPr>
          <w:rFonts w:cs="Arial"/>
          <w:i w:val="0"/>
          <w:color w:val="auto"/>
        </w:rPr>
      </w:pPr>
      <w:r w:rsidRPr="00204E08">
        <w:rPr>
          <w:rFonts w:cs="Arial"/>
          <w:i w:val="0"/>
          <w:color w:val="auto"/>
        </w:rPr>
        <w:t>Table of contents</w:t>
      </w:r>
    </w:p>
    <w:p w:rsidR="0050513B" w:rsidRPr="00204E08" w:rsidRDefault="0050513B" w:rsidP="00B53E8D">
      <w:pPr>
        <w:pStyle w:val="InfoBlue"/>
        <w:numPr>
          <w:ilvl w:val="0"/>
          <w:numId w:val="10"/>
        </w:numPr>
        <w:rPr>
          <w:rFonts w:cs="Arial"/>
          <w:i w:val="0"/>
          <w:color w:val="auto"/>
        </w:rPr>
      </w:pPr>
      <w:r w:rsidRPr="00204E08">
        <w:rPr>
          <w:rFonts w:cs="Arial"/>
          <w:i w:val="0"/>
          <w:color w:val="auto"/>
        </w:rPr>
        <w:t>Index</w:t>
      </w:r>
    </w:p>
    <w:p w:rsidR="0050513B" w:rsidRPr="00204E08" w:rsidRDefault="0050513B" w:rsidP="00B53E8D">
      <w:pPr>
        <w:pStyle w:val="InfoBlue"/>
        <w:numPr>
          <w:ilvl w:val="0"/>
          <w:numId w:val="10"/>
        </w:numPr>
        <w:rPr>
          <w:rFonts w:cs="Arial"/>
          <w:i w:val="0"/>
          <w:color w:val="auto"/>
        </w:rPr>
      </w:pPr>
      <w:r w:rsidRPr="00204E08">
        <w:rPr>
          <w:rFonts w:cs="Arial"/>
          <w:i w:val="0"/>
          <w:color w:val="auto"/>
        </w:rPr>
        <w:t>Appendices</w:t>
      </w:r>
    </w:p>
    <w:bookmarkEnd w:id="2"/>
    <w:bookmarkEnd w:id="3"/>
    <w:bookmarkEnd w:id="4"/>
    <w:bookmarkEnd w:id="5"/>
    <w:bookmarkEnd w:id="6"/>
    <w:bookmarkEnd w:id="7"/>
    <w:bookmarkEnd w:id="9"/>
    <w:bookmarkEnd w:id="10"/>
    <w:p w:rsidR="0050513B" w:rsidRPr="00B53E8D" w:rsidRDefault="0050513B" w:rsidP="00B53E8D">
      <w:pPr>
        <w:pStyle w:val="InfoBlue"/>
        <w:rPr>
          <w:rFonts w:cs="Arial"/>
        </w:rPr>
      </w:pPr>
    </w:p>
    <w:sectPr w:rsidR="0050513B" w:rsidRPr="00B53E8D" w:rsidSect="00B00B48">
      <w:headerReference w:type="default" r:id="rId21"/>
      <w:type w:val="nextColumn"/>
      <w:pgSz w:w="11909" w:h="16834" w:code="9"/>
      <w:pgMar w:top="1418" w:right="1134" w:bottom="1418" w:left="1985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3D7" w:rsidRDefault="001343D7" w:rsidP="00B53E8D">
      <w:r>
        <w:separator/>
      </w:r>
    </w:p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/>
    <w:p w:rsidR="001343D7" w:rsidRDefault="001343D7" w:rsidP="0021663C"/>
    <w:p w:rsidR="001343D7" w:rsidRDefault="001343D7" w:rsidP="0021663C"/>
    <w:p w:rsidR="001343D7" w:rsidRDefault="001343D7"/>
    <w:p w:rsidR="001343D7" w:rsidRDefault="001343D7" w:rsidP="00C91975"/>
    <w:p w:rsidR="001343D7" w:rsidRDefault="001343D7"/>
    <w:p w:rsidR="001343D7" w:rsidRDefault="001343D7" w:rsidP="006126CA"/>
  </w:endnote>
  <w:endnote w:type="continuationSeparator" w:id="0">
    <w:p w:rsidR="001343D7" w:rsidRDefault="001343D7" w:rsidP="00B53E8D">
      <w:r>
        <w:continuationSeparator/>
      </w:r>
    </w:p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/>
    <w:p w:rsidR="001343D7" w:rsidRDefault="001343D7" w:rsidP="0021663C"/>
    <w:p w:rsidR="001343D7" w:rsidRDefault="001343D7" w:rsidP="0021663C"/>
    <w:p w:rsidR="001343D7" w:rsidRDefault="001343D7"/>
    <w:p w:rsidR="001343D7" w:rsidRDefault="001343D7" w:rsidP="00C91975"/>
    <w:p w:rsidR="001343D7" w:rsidRDefault="001343D7"/>
    <w:p w:rsidR="001343D7" w:rsidRDefault="001343D7" w:rsidP="006126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ArialH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Franklin Gothic Demi Cond"/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B48" w:rsidRPr="00EC78AC" w:rsidRDefault="00B00B48" w:rsidP="00B53E8D">
    <w:pPr>
      <w:pStyle w:val="Footer"/>
    </w:pPr>
    <w:r w:rsidRPr="00EC78AC">
      <w:t>06be-BM/PM/HDCV/FSOFT v1/2</w:t>
    </w:r>
    <w:r w:rsidRPr="00EC78AC">
      <w:tab/>
    </w:r>
    <w:r>
      <w:rPr>
        <w:rFonts w:hint="eastAsia"/>
      </w:rPr>
      <w:t xml:space="preserve">         Internal use</w:t>
    </w:r>
    <w:r w:rsidRPr="00EC78AC">
      <w:tab/>
    </w:r>
    <w:r w:rsidRPr="00EC78AC">
      <w:rPr>
        <w:rStyle w:val="PageNumber"/>
      </w:rPr>
      <w:fldChar w:fldCharType="begin"/>
    </w:r>
    <w:r w:rsidRPr="00EC78AC">
      <w:rPr>
        <w:rStyle w:val="PageNumber"/>
      </w:rPr>
      <w:instrText xml:space="preserve"> PAGE </w:instrText>
    </w:r>
    <w:r w:rsidRPr="00EC78AC">
      <w:rPr>
        <w:rStyle w:val="PageNumber"/>
      </w:rPr>
      <w:fldChar w:fldCharType="separate"/>
    </w:r>
    <w:r w:rsidR="006126CA">
      <w:rPr>
        <w:rStyle w:val="PageNumber"/>
        <w:noProof/>
      </w:rPr>
      <w:t>6</w:t>
    </w:r>
    <w:r w:rsidRPr="00EC78AC">
      <w:rPr>
        <w:rStyle w:val="PageNumber"/>
      </w:rPr>
      <w:fldChar w:fldCharType="end"/>
    </w:r>
    <w:r w:rsidRPr="00EC78AC">
      <w:rPr>
        <w:rStyle w:val="PageNumber"/>
      </w:rPr>
      <w:t>/</w:t>
    </w:r>
    <w:r w:rsidRPr="00EC78AC">
      <w:rPr>
        <w:rStyle w:val="PageNumber"/>
      </w:rPr>
      <w:fldChar w:fldCharType="begin"/>
    </w:r>
    <w:r w:rsidRPr="00EC78AC">
      <w:rPr>
        <w:rStyle w:val="PageNumber"/>
      </w:rPr>
      <w:instrText xml:space="preserve"> NUMPAGES </w:instrText>
    </w:r>
    <w:r w:rsidRPr="00EC78AC">
      <w:rPr>
        <w:rStyle w:val="PageNumber"/>
      </w:rPr>
      <w:fldChar w:fldCharType="separate"/>
    </w:r>
    <w:r w:rsidR="006126CA">
      <w:rPr>
        <w:rStyle w:val="PageNumber"/>
        <w:noProof/>
      </w:rPr>
      <w:t>66</w:t>
    </w:r>
    <w:r w:rsidRPr="00EC78AC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3D7" w:rsidRDefault="001343D7" w:rsidP="00B53E8D">
      <w:r>
        <w:separator/>
      </w:r>
    </w:p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/>
    <w:p w:rsidR="001343D7" w:rsidRDefault="001343D7" w:rsidP="0021663C"/>
    <w:p w:rsidR="001343D7" w:rsidRDefault="001343D7" w:rsidP="0021663C"/>
    <w:p w:rsidR="001343D7" w:rsidRDefault="001343D7"/>
    <w:p w:rsidR="001343D7" w:rsidRDefault="001343D7" w:rsidP="00C91975"/>
    <w:p w:rsidR="001343D7" w:rsidRDefault="001343D7"/>
    <w:p w:rsidR="001343D7" w:rsidRDefault="001343D7" w:rsidP="006126CA"/>
  </w:footnote>
  <w:footnote w:type="continuationSeparator" w:id="0">
    <w:p w:rsidR="001343D7" w:rsidRDefault="001343D7" w:rsidP="00B53E8D">
      <w:r>
        <w:continuationSeparator/>
      </w:r>
    </w:p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 w:rsidP="00B53E8D"/>
    <w:p w:rsidR="001343D7" w:rsidRDefault="001343D7"/>
    <w:p w:rsidR="001343D7" w:rsidRDefault="001343D7" w:rsidP="0021663C"/>
    <w:p w:rsidR="001343D7" w:rsidRDefault="001343D7" w:rsidP="0021663C"/>
    <w:p w:rsidR="001343D7" w:rsidRDefault="001343D7"/>
    <w:p w:rsidR="001343D7" w:rsidRDefault="001343D7" w:rsidP="00C91975"/>
    <w:p w:rsidR="001343D7" w:rsidRDefault="001343D7"/>
    <w:p w:rsidR="001343D7" w:rsidRDefault="001343D7" w:rsidP="006126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B48" w:rsidRPr="00264695" w:rsidRDefault="00B00B48" w:rsidP="00B53E8D">
    <w:pPr>
      <w:pStyle w:val="Header"/>
    </w:pPr>
    <w:r w:rsidRPr="00264695">
      <w:t>VNBD - Softwar</w:t>
    </w:r>
    <w:r>
      <w:t>e Requirement</w:t>
    </w:r>
    <w:r>
      <w:rPr>
        <w:rFonts w:hint="eastAsia"/>
      </w:rPr>
      <w:t>s</w:t>
    </w:r>
    <w:r>
      <w:t xml:space="preserve"> Specification</w:t>
    </w:r>
    <w:r>
      <w:tab/>
      <w:t>v1.0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B48" w:rsidRPr="00EC78AC" w:rsidRDefault="00B00B48" w:rsidP="00B53E8D">
    <w:pPr>
      <w:pStyle w:val="Header"/>
    </w:pPr>
    <w:r w:rsidRPr="00EC78AC">
      <w:t xml:space="preserve">VNBD - Software </w:t>
    </w:r>
    <w:r>
      <w:t>Requirement</w:t>
    </w:r>
    <w:r>
      <w:rPr>
        <w:rFonts w:hint="eastAsia"/>
      </w:rPr>
      <w:t>s</w:t>
    </w:r>
    <w:r>
      <w:t xml:space="preserve"> Specification</w:t>
    </w:r>
    <w: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0E32"/>
    <w:multiLevelType w:val="multilevel"/>
    <w:tmpl w:val="B6F0B70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1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">
    <w:nsid w:val="08457783"/>
    <w:multiLevelType w:val="hybridMultilevel"/>
    <w:tmpl w:val="318C343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4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1C32696C"/>
    <w:multiLevelType w:val="hybridMultilevel"/>
    <w:tmpl w:val="BE0412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1574759"/>
    <w:multiLevelType w:val="hybridMultilevel"/>
    <w:tmpl w:val="493CDA68"/>
    <w:lvl w:ilvl="0" w:tplc="E12E4908">
      <w:start w:val="1"/>
      <w:numFmt w:val="decimal"/>
      <w:lvlText w:val="%1"/>
      <w:lvlJc w:val="righ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>
    <w:nsid w:val="2BF87A71"/>
    <w:multiLevelType w:val="hybridMultilevel"/>
    <w:tmpl w:val="51DCEE7C"/>
    <w:lvl w:ilvl="0" w:tplc="E3A4C94C">
      <w:start w:val="1"/>
      <w:numFmt w:val="decimal"/>
      <w:lvlText w:val="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36755415"/>
    <w:multiLevelType w:val="hybridMultilevel"/>
    <w:tmpl w:val="5BA0832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378A5719"/>
    <w:multiLevelType w:val="multilevel"/>
    <w:tmpl w:val="B6F0B70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14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>
    <w:nsid w:val="3F0D271B"/>
    <w:multiLevelType w:val="hybridMultilevel"/>
    <w:tmpl w:val="09403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4821E1"/>
    <w:multiLevelType w:val="multilevel"/>
    <w:tmpl w:val="3A7871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623678"/>
    <w:multiLevelType w:val="multilevel"/>
    <w:tmpl w:val="B6F0B70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21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52A8453C"/>
    <w:multiLevelType w:val="hybridMultilevel"/>
    <w:tmpl w:val="809AF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A4B86"/>
    <w:multiLevelType w:val="hybridMultilevel"/>
    <w:tmpl w:val="5198A266"/>
    <w:lvl w:ilvl="0" w:tplc="98F68784">
      <w:start w:val="1"/>
      <w:numFmt w:val="decimal"/>
      <w:lvlText w:val="%1"/>
      <w:lvlJc w:val="center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>
    <w:nsid w:val="653864C3"/>
    <w:multiLevelType w:val="hybridMultilevel"/>
    <w:tmpl w:val="A1A82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5884EA7"/>
    <w:multiLevelType w:val="hybridMultilevel"/>
    <w:tmpl w:val="4EB4B5BA"/>
    <w:lvl w:ilvl="0" w:tplc="46FC8704">
      <w:start w:val="1"/>
      <w:numFmt w:val="decimal"/>
      <w:lvlText w:val="%1"/>
      <w:lvlJc w:val="center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8B82E28"/>
    <w:multiLevelType w:val="multilevel"/>
    <w:tmpl w:val="B6F0B70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30">
    <w:nsid w:val="6915085C"/>
    <w:multiLevelType w:val="multilevel"/>
    <w:tmpl w:val="B6F0B70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31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4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5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6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7">
    <w:nsid w:val="732D67B4"/>
    <w:multiLevelType w:val="hybridMultilevel"/>
    <w:tmpl w:val="40BE23E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9">
    <w:nsid w:val="7D853AFD"/>
    <w:multiLevelType w:val="hybridMultilevel"/>
    <w:tmpl w:val="51DCEE7C"/>
    <w:lvl w:ilvl="0" w:tplc="E3A4C94C">
      <w:start w:val="1"/>
      <w:numFmt w:val="decimal"/>
      <w:lvlText w:val="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7"/>
  </w:num>
  <w:num w:numId="2">
    <w:abstractNumId w:val="36"/>
  </w:num>
  <w:num w:numId="3">
    <w:abstractNumId w:val="16"/>
  </w:num>
  <w:num w:numId="4">
    <w:abstractNumId w:val="23"/>
  </w:num>
  <w:num w:numId="5">
    <w:abstractNumId w:val="25"/>
  </w:num>
  <w:num w:numId="6">
    <w:abstractNumId w:val="18"/>
  </w:num>
  <w:num w:numId="7">
    <w:abstractNumId w:val="2"/>
  </w:num>
  <w:num w:numId="8">
    <w:abstractNumId w:val="7"/>
  </w:num>
  <w:num w:numId="9">
    <w:abstractNumId w:val="12"/>
  </w:num>
  <w:num w:numId="10">
    <w:abstractNumId w:val="37"/>
  </w:num>
  <w:num w:numId="11">
    <w:abstractNumId w:val="24"/>
  </w:num>
  <w:num w:numId="12">
    <w:abstractNumId w:val="39"/>
  </w:num>
  <w:num w:numId="13">
    <w:abstractNumId w:val="11"/>
  </w:num>
  <w:num w:numId="14">
    <w:abstractNumId w:val="9"/>
  </w:num>
  <w:num w:numId="15">
    <w:abstractNumId w:val="26"/>
  </w:num>
  <w:num w:numId="16">
    <w:abstractNumId w:val="20"/>
  </w:num>
  <w:num w:numId="17">
    <w:abstractNumId w:val="30"/>
  </w:num>
  <w:num w:numId="18">
    <w:abstractNumId w:val="0"/>
  </w:num>
  <w:num w:numId="19">
    <w:abstractNumId w:val="29"/>
  </w:num>
  <w:num w:numId="20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66F1"/>
    <w:rsid w:val="00004B03"/>
    <w:rsid w:val="0003093D"/>
    <w:rsid w:val="00044642"/>
    <w:rsid w:val="000B21FD"/>
    <w:rsid w:val="000E2461"/>
    <w:rsid w:val="00113191"/>
    <w:rsid w:val="001343D7"/>
    <w:rsid w:val="0014120F"/>
    <w:rsid w:val="001810C1"/>
    <w:rsid w:val="0018350C"/>
    <w:rsid w:val="001A394E"/>
    <w:rsid w:val="001B6772"/>
    <w:rsid w:val="00204E08"/>
    <w:rsid w:val="0021663C"/>
    <w:rsid w:val="00223447"/>
    <w:rsid w:val="00232D94"/>
    <w:rsid w:val="00264695"/>
    <w:rsid w:val="002745B0"/>
    <w:rsid w:val="002830BA"/>
    <w:rsid w:val="00293B74"/>
    <w:rsid w:val="00297B79"/>
    <w:rsid w:val="00310523"/>
    <w:rsid w:val="003212FA"/>
    <w:rsid w:val="00390135"/>
    <w:rsid w:val="003A323D"/>
    <w:rsid w:val="003C528F"/>
    <w:rsid w:val="003D4400"/>
    <w:rsid w:val="003F14CE"/>
    <w:rsid w:val="003F6DF5"/>
    <w:rsid w:val="00441B72"/>
    <w:rsid w:val="0047378B"/>
    <w:rsid w:val="004760A5"/>
    <w:rsid w:val="00481495"/>
    <w:rsid w:val="004A3DBD"/>
    <w:rsid w:val="004A7573"/>
    <w:rsid w:val="004B418C"/>
    <w:rsid w:val="004D6185"/>
    <w:rsid w:val="0050432C"/>
    <w:rsid w:val="0050513B"/>
    <w:rsid w:val="0051037B"/>
    <w:rsid w:val="005215C9"/>
    <w:rsid w:val="00566FD0"/>
    <w:rsid w:val="005A6068"/>
    <w:rsid w:val="005B329D"/>
    <w:rsid w:val="005E0FF3"/>
    <w:rsid w:val="005F3069"/>
    <w:rsid w:val="005F7ADC"/>
    <w:rsid w:val="00605B4F"/>
    <w:rsid w:val="006126CA"/>
    <w:rsid w:val="006138EA"/>
    <w:rsid w:val="00631FA3"/>
    <w:rsid w:val="0063561C"/>
    <w:rsid w:val="00645D85"/>
    <w:rsid w:val="00651129"/>
    <w:rsid w:val="006B3089"/>
    <w:rsid w:val="006E5298"/>
    <w:rsid w:val="00704CBA"/>
    <w:rsid w:val="00706D21"/>
    <w:rsid w:val="0071201B"/>
    <w:rsid w:val="00722383"/>
    <w:rsid w:val="007236AF"/>
    <w:rsid w:val="00790760"/>
    <w:rsid w:val="007A7518"/>
    <w:rsid w:val="007B2FF0"/>
    <w:rsid w:val="007B7327"/>
    <w:rsid w:val="007D5782"/>
    <w:rsid w:val="008110E4"/>
    <w:rsid w:val="00815ABE"/>
    <w:rsid w:val="0088132C"/>
    <w:rsid w:val="008E302B"/>
    <w:rsid w:val="00900BBD"/>
    <w:rsid w:val="00907591"/>
    <w:rsid w:val="00910A12"/>
    <w:rsid w:val="009355DF"/>
    <w:rsid w:val="00951B52"/>
    <w:rsid w:val="00953F3B"/>
    <w:rsid w:val="00956396"/>
    <w:rsid w:val="009B070A"/>
    <w:rsid w:val="009B3B36"/>
    <w:rsid w:val="009C40EF"/>
    <w:rsid w:val="009F747E"/>
    <w:rsid w:val="00A166F1"/>
    <w:rsid w:val="00A24403"/>
    <w:rsid w:val="00A50319"/>
    <w:rsid w:val="00AA5E0D"/>
    <w:rsid w:val="00AF173E"/>
    <w:rsid w:val="00B00B48"/>
    <w:rsid w:val="00B113BA"/>
    <w:rsid w:val="00B1777C"/>
    <w:rsid w:val="00B23B0D"/>
    <w:rsid w:val="00B30759"/>
    <w:rsid w:val="00B3605F"/>
    <w:rsid w:val="00B53E8D"/>
    <w:rsid w:val="00B566CE"/>
    <w:rsid w:val="00B63952"/>
    <w:rsid w:val="00BA6093"/>
    <w:rsid w:val="00BD0659"/>
    <w:rsid w:val="00C23E03"/>
    <w:rsid w:val="00C37EBA"/>
    <w:rsid w:val="00C91975"/>
    <w:rsid w:val="00C948B5"/>
    <w:rsid w:val="00CA01F9"/>
    <w:rsid w:val="00CE0BB0"/>
    <w:rsid w:val="00D023F6"/>
    <w:rsid w:val="00D252BF"/>
    <w:rsid w:val="00D27804"/>
    <w:rsid w:val="00D3128B"/>
    <w:rsid w:val="00D32B19"/>
    <w:rsid w:val="00D52BAB"/>
    <w:rsid w:val="00D56F95"/>
    <w:rsid w:val="00D77CDC"/>
    <w:rsid w:val="00D92358"/>
    <w:rsid w:val="00DA10C4"/>
    <w:rsid w:val="00DC7EAD"/>
    <w:rsid w:val="00DD6CC2"/>
    <w:rsid w:val="00E037F6"/>
    <w:rsid w:val="00E20A95"/>
    <w:rsid w:val="00E42B13"/>
    <w:rsid w:val="00E61726"/>
    <w:rsid w:val="00E71C0E"/>
    <w:rsid w:val="00EA6896"/>
    <w:rsid w:val="00EA6989"/>
    <w:rsid w:val="00EC1FBD"/>
    <w:rsid w:val="00EC4A30"/>
    <w:rsid w:val="00EC5711"/>
    <w:rsid w:val="00EC78AC"/>
    <w:rsid w:val="00F36274"/>
    <w:rsid w:val="00F66AE9"/>
    <w:rsid w:val="00F9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B53E8D"/>
    <w:pPr>
      <w:spacing w:before="120" w:after="80"/>
      <w:ind w:left="144" w:right="144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5F3069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b/>
      <w:bCs/>
      <w:caps/>
      <w:snapToGrid w:val="0"/>
      <w:color w:val="6E2500"/>
      <w:kern w:val="28"/>
    </w:rPr>
  </w:style>
  <w:style w:type="paragraph" w:styleId="Heading2">
    <w:name w:val="heading 2"/>
    <w:aliases w:val="l2,H2"/>
    <w:basedOn w:val="Normal"/>
    <w:next w:val="Normal"/>
    <w:autoRedefine/>
    <w:qFormat/>
    <w:rsid w:val="00651129"/>
    <w:pPr>
      <w:keepNext/>
      <w:numPr>
        <w:ilvl w:val="1"/>
        <w:numId w:val="1"/>
      </w:numPr>
      <w:spacing w:before="480" w:after="240"/>
      <w:outlineLvl w:val="1"/>
    </w:pPr>
    <w:rPr>
      <w:b/>
      <w:i/>
      <w:iCs/>
      <w:snapToGrid w:val="0"/>
      <w:color w:val="003400"/>
    </w:rPr>
  </w:style>
  <w:style w:type="paragraph" w:styleId="Heading3">
    <w:name w:val="heading 3"/>
    <w:basedOn w:val="Normal"/>
    <w:next w:val="Normal"/>
    <w:autoRedefine/>
    <w:qFormat/>
    <w:rsid w:val="0050513B"/>
    <w:pPr>
      <w:keepNext/>
      <w:spacing w:before="360" w:after="240"/>
      <w:ind w:left="0"/>
      <w:jc w:val="center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ind w:left="0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A6896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EC78AC"/>
    <w:pPr>
      <w:pBdr>
        <w:bottom w:val="single" w:sz="4" w:space="1" w:color="auto"/>
      </w:pBdr>
      <w:tabs>
        <w:tab w:val="right" w:pos="9000"/>
      </w:tabs>
      <w:ind w:left="0" w:right="8"/>
    </w:p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</w:rPr>
  </w:style>
  <w:style w:type="paragraph" w:styleId="TOC3">
    <w:name w:val="toc 3"/>
    <w:basedOn w:val="Normal"/>
    <w:next w:val="Normal"/>
    <w:autoRedefine/>
    <w:semiHidden/>
    <w:rsid w:val="00EA6896"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autoRedefine/>
    <w:rsid w:val="00EC78AC"/>
    <w:pPr>
      <w:pBdr>
        <w:top w:val="single" w:sz="4" w:space="1" w:color="auto"/>
      </w:pBdr>
      <w:tabs>
        <w:tab w:val="center" w:pos="4320"/>
        <w:tab w:val="right" w:pos="9000"/>
      </w:tabs>
      <w:ind w:left="0"/>
    </w:p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5F3069"/>
    <w:pPr>
      <w:spacing w:before="80"/>
      <w:ind w:left="0"/>
      <w:jc w:val="left"/>
    </w:pPr>
    <w:rPr>
      <w:rFonts w:cs="Tahoma"/>
      <w:lang w:val="vi-VN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</w:pPr>
    <w:rPr>
      <w:rFonts w:ascii="Times New Roman" w:hAnsi="Times New Roman" w:cs="Times New Roman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</w:pPr>
    <w:rPr>
      <w:rFonts w:ascii="Times New Roman" w:hAnsi="Times New Roman" w:cs="Times New Roman"/>
      <w:b/>
      <w:bCs/>
      <w:caps/>
      <w:kern w:val="28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</w:pPr>
    <w:rPr>
      <w:rFonts w:ascii="Times New Roman" w:hAnsi="Times New Roman" w:cs="Times New Roman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</w:pPr>
    <w:rPr>
      <w:rFonts w:ascii="Times New Roman" w:hAnsi="Times New Roman" w:cs="Times New Roman"/>
      <w:b/>
      <w:bCs/>
      <w:caps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</w:pPr>
    <w:rPr>
      <w:rFonts w:ascii="Times New Roman" w:hAnsi="Times New Roman" w:cs="Times New Roman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</w:pPr>
    <w:rPr>
      <w:rFonts w:ascii="Times New Roman" w:hAnsi="Times New Roman" w:cs="Times New Roman"/>
      <w:color w:val="000000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</w:pPr>
    <w:rPr>
      <w:rFonts w:ascii="Times New Roman" w:hAnsi="Times New Roman" w:cs="Times New Roman"/>
      <w:color w:val="000000"/>
      <w:lang w:val="en-GB"/>
    </w:rPr>
  </w:style>
  <w:style w:type="paragraph" w:styleId="Caption">
    <w:name w:val="caption"/>
    <w:basedOn w:val="Normal"/>
    <w:next w:val="Normal"/>
    <w:link w:val="CaptionChar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/>
      <w:ind w:left="1440" w:hanging="720"/>
    </w:pPr>
    <w:rPr>
      <w:rFonts w:ascii="Times New Roman" w:hAnsi="Times New Roman" w:cs="Times New Roman"/>
      <w:lang w:val="en-AU"/>
    </w:rPr>
  </w:style>
  <w:style w:type="paragraph" w:customStyle="1" w:styleId="screentable">
    <w:name w:val="screen table"/>
    <w:rsid w:val="00EA6896"/>
    <w:pPr>
      <w:widowControl w:val="0"/>
    </w:pPr>
    <w:rPr>
      <w:lang w:eastAsia="en-US"/>
    </w:r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/>
      <w:iCs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</w:rPr>
  </w:style>
  <w:style w:type="paragraph" w:customStyle="1" w:styleId="NormalText">
    <w:name w:val="NormalText"/>
    <w:basedOn w:val="Normal"/>
    <w:rsid w:val="00EA6896"/>
    <w:pPr>
      <w:widowControl w:val="0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</w:pPr>
    <w:rPr>
      <w:rFonts w:ascii=".VnTime" w:hAnsi=".VnTime" w:cs="Times New Roman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numPr>
        <w:numId w:val="2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 w:cs="Times New Roman"/>
      <w:i/>
      <w:iCs/>
    </w:rPr>
  </w:style>
  <w:style w:type="paragraph" w:customStyle="1" w:styleId="InfoBlue">
    <w:name w:val="InfoBlue"/>
    <w:basedOn w:val="Normal"/>
    <w:next w:val="BodyText"/>
    <w:autoRedefine/>
    <w:rsid w:val="00EC1FBD"/>
    <w:pPr>
      <w:widowControl w:val="0"/>
      <w:spacing w:before="0" w:after="120" w:line="360" w:lineRule="auto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50513B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uiPriority w:val="99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310523"/>
    <w:pPr>
      <w:numPr>
        <w:ilvl w:val="0"/>
        <w:numId w:val="0"/>
      </w:numPr>
      <w:tabs>
        <w:tab w:val="clear" w:pos="702"/>
      </w:tabs>
      <w:autoSpaceDE w:val="0"/>
      <w:autoSpaceDN w:val="0"/>
      <w:spacing w:before="80" w:line="240" w:lineRule="auto"/>
      <w:jc w:val="center"/>
    </w:pPr>
    <w:rPr>
      <w:rFonts w:ascii="Arial" w:eastAsia="MS Mincho" w:hAnsi="Arial" w:cs="Tahoma"/>
      <w:b/>
      <w:iCs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4A7573"/>
    <w:pPr>
      <w:spacing w:before="60"/>
      <w:ind w:left="720"/>
      <w:contextualSpacing/>
    </w:pPr>
    <w:rPr>
      <w:iCs/>
    </w:rPr>
  </w:style>
  <w:style w:type="paragraph" w:customStyle="1" w:styleId="bang0">
    <w:name w:val="bang"/>
    <w:basedOn w:val="Normal"/>
    <w:autoRedefine/>
    <w:rsid w:val="00EC1FBD"/>
    <w:pPr>
      <w:autoSpaceDE w:val="0"/>
      <w:autoSpaceDN w:val="0"/>
      <w:spacing w:before="80"/>
      <w:ind w:left="0"/>
    </w:pPr>
    <w:rPr>
      <w:rFonts w:eastAsia="MS Mincho"/>
      <w:iCs/>
      <w:sz w:val="16"/>
      <w:szCs w:val="16"/>
    </w:rPr>
  </w:style>
  <w:style w:type="paragraph" w:customStyle="1" w:styleId="HelpBullet">
    <w:name w:val="Help Bullet"/>
    <w:basedOn w:val="Normal"/>
    <w:rsid w:val="00EC1FBD"/>
    <w:pPr>
      <w:numPr>
        <w:numId w:val="6"/>
      </w:numPr>
      <w:spacing w:before="0"/>
    </w:pPr>
    <w:rPr>
      <w:rFonts w:cs="Times New Roman"/>
      <w:i/>
      <w:iCs/>
      <w:color w:val="0000FF"/>
      <w:lang w:eastAsia="de-DE"/>
    </w:rPr>
  </w:style>
  <w:style w:type="paragraph" w:customStyle="1" w:styleId="StylebangcategoryWhiteLeft">
    <w:name w:val="Style bang category + White Left"/>
    <w:basedOn w:val="Normal"/>
    <w:rsid w:val="00EC1FBD"/>
    <w:pPr>
      <w:autoSpaceDE w:val="0"/>
      <w:autoSpaceDN w:val="0"/>
      <w:spacing w:before="80"/>
      <w:ind w:left="0"/>
      <w:outlineLvl w:val="6"/>
    </w:pPr>
    <w:rPr>
      <w:rFonts w:cs="Times New Roman"/>
      <w:b/>
      <w:bCs/>
      <w:sz w:val="16"/>
    </w:rPr>
  </w:style>
  <w:style w:type="character" w:customStyle="1" w:styleId="ListParagraphChar">
    <w:name w:val="List Paragraph Char"/>
    <w:link w:val="ListParagraph"/>
    <w:uiPriority w:val="34"/>
    <w:rsid w:val="00D56F95"/>
    <w:rPr>
      <w:rFonts w:ascii="Arial" w:hAnsi="Arial" w:cs="Arial"/>
      <w:iCs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3C528F"/>
    <w:rPr>
      <w:color w:val="000000"/>
      <w:sz w:val="24"/>
      <w:szCs w:val="24"/>
      <w:lang w:val="en-GB" w:eastAsia="en-US"/>
    </w:rPr>
  </w:style>
  <w:style w:type="character" w:customStyle="1" w:styleId="apple-converted-space">
    <w:name w:val="apple-converted-space"/>
    <w:basedOn w:val="DefaultParagraphFont"/>
    <w:rsid w:val="003C528F"/>
  </w:style>
  <w:style w:type="table" w:styleId="MediumGrid3-Accent1">
    <w:name w:val="Medium Grid 3 Accent 1"/>
    <w:basedOn w:val="TableNormal"/>
    <w:uiPriority w:val="69"/>
    <w:rsid w:val="003C528F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C78AC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1 Char,Section Char,Numbered - 1 Char,Section Heading Char,h1 Char,1 Char,section Char,Attribute Heading 1 Char,My Heading 1 Char"/>
    <w:basedOn w:val="DefaultParagraphFont"/>
    <w:link w:val="Heading1"/>
    <w:rsid w:val="005F3069"/>
    <w:rPr>
      <w:rFonts w:ascii="Arial" w:hAnsi="Arial" w:cs="Arial"/>
      <w:b/>
      <w:bCs/>
      <w:caps/>
      <w:snapToGrid w:val="0"/>
      <w:color w:val="6E2500"/>
      <w:kern w:val="28"/>
      <w:sz w:val="24"/>
      <w:szCs w:val="24"/>
    </w:rPr>
  </w:style>
  <w:style w:type="character" w:customStyle="1" w:styleId="hps">
    <w:name w:val="hps"/>
    <w:rsid w:val="003A3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Report%201_Draft%20v0.9\VNBD_Software%20Requirements%20Specification_v0.9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VNBD_Software Requirements Specification_v0.9_EN</Template>
  <TotalTime>366</TotalTime>
  <Pages>66</Pages>
  <Words>6140</Words>
  <Characters>34999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>Nguyen Thanh Nam</Manager>
  <Company>FPTSoft</Company>
  <LinksUpToDate>false</LinksUpToDate>
  <CharactersWithSpaces>41057</CharactersWithSpaces>
  <SharedDoc>false</SharedDoc>
  <HLinks>
    <vt:vector size="126" baseType="variant"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_Toc521322925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_Toc521322924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_Toc521322923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_Toc521322922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_Toc521322921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_Toc521322920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_Toc521322919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_Toc521322918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_Toc521322917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_Toc521322916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_Toc521322915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_Toc521322914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_Toc521322913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_Toc521322912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_Toc521322911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_Toc521322910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_Toc521322909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_Toc521322908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_Toc521322907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_Toc521322906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_Toc521322905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1/2</dc:subject>
  <dc:creator>Hang</dc:creator>
  <dc:description>1. Introduction: Omit "see rup_srsuc.dot" in the template</dc:description>
  <cp:lastModifiedBy>Hang</cp:lastModifiedBy>
  <cp:revision>82</cp:revision>
  <cp:lastPrinted>1900-12-31T17:00:00Z</cp:lastPrinted>
  <dcterms:created xsi:type="dcterms:W3CDTF">2013-09-20T17:09:00Z</dcterms:created>
  <dcterms:modified xsi:type="dcterms:W3CDTF">2013-10-26T03:45:00Z</dcterms:modified>
  <cp:category>Template</cp:category>
</cp:coreProperties>
</file>