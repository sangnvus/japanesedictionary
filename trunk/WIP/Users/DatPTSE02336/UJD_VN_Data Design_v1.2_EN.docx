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2" w:rsidRPr="00335FE4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335FE4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335FE4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F0CFF49" wp14:editId="10AA80C5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A42E67" w:rsidRPr="00A42E67" w:rsidRDefault="00A42E67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</w:rPr>
        <w:t>USEFUL JAPANESE DICTIONARY FOR VIETNAMESE</w:t>
      </w:r>
    </w:p>
    <w:p w:rsidR="00910552" w:rsidRPr="00A42E67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DETAIL DESIGN DOCUMENT</w:t>
      </w:r>
    </w:p>
    <w:p w:rsidR="00910552" w:rsidRPr="00A42E67" w:rsidRDefault="0050654F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Data D</w:t>
      </w:r>
      <w:r w:rsidR="00910552" w:rsidRPr="00A42E67">
        <w:rPr>
          <w:rFonts w:ascii="Times New Roman" w:hAnsi="Times New Roman" w:cs="Times New Roman"/>
          <w:lang w:eastAsia="ja-JP"/>
        </w:rPr>
        <w:t>esign</w:t>
      </w:r>
    </w:p>
    <w:p w:rsidR="00910552" w:rsidRPr="00335FE4" w:rsidRDefault="00910552" w:rsidP="00A42E67">
      <w:pPr>
        <w:pStyle w:val="HeadingBig"/>
        <w:rPr>
          <w:lang w:eastAsia="ja-JP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Project Code</w:t>
      </w:r>
      <w:r w:rsidRPr="00335FE4">
        <w:rPr>
          <w:rFonts w:ascii="Times New Roman" w:hAnsi="Times New Roman" w:cs="Times New Roman"/>
          <w:b/>
          <w:bCs w:val="0"/>
          <w:sz w:val="22"/>
          <w:szCs w:val="22"/>
        </w:rPr>
        <w:t xml:space="preserve">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  <w:lang w:val="vi-VN"/>
        </w:rPr>
        <w:t xml:space="preserve">Document Code: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  <w:r w:rsidR="00E60AC8" w:rsidRPr="00335FE4">
        <w:rPr>
          <w:rFonts w:ascii="Times New Roman" w:hAnsi="Times New Roman" w:cs="Times New Roman"/>
          <w:b/>
          <w:sz w:val="22"/>
          <w:szCs w:val="22"/>
          <w:lang w:val="vi-VN"/>
        </w:rPr>
        <w:t>_</w:t>
      </w:r>
      <w:r w:rsidR="00CA0958" w:rsidRPr="00335FE4">
        <w:rPr>
          <w:rFonts w:ascii="Times New Roman" w:hAnsi="Times New Roman" w:cs="Times New Roman"/>
          <w:b/>
          <w:sz w:val="22"/>
          <w:szCs w:val="22"/>
        </w:rPr>
        <w:t xml:space="preserve">Data </w:t>
      </w:r>
      <w:r w:rsidR="0050654F" w:rsidRPr="00335FE4">
        <w:rPr>
          <w:rFonts w:ascii="Times New Roman" w:hAnsi="Times New Roman" w:cs="Times New Roman"/>
          <w:b/>
          <w:sz w:val="22"/>
          <w:szCs w:val="22"/>
        </w:rPr>
        <w:t>Design</w:t>
      </w:r>
      <w:r w:rsidR="00747F59" w:rsidRPr="00335FE4">
        <w:rPr>
          <w:rFonts w:ascii="Times New Roman" w:hAnsi="Times New Roman" w:cs="Times New Roman"/>
          <w:b/>
          <w:sz w:val="22"/>
          <w:szCs w:val="22"/>
        </w:rPr>
        <w:t>_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/>
        </w:rPr>
        <w:t>v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 w:eastAsia="ja-JP"/>
        </w:rPr>
        <w:t>1.0</w:t>
      </w:r>
      <w:r w:rsidR="00C65265" w:rsidRPr="00335FE4">
        <w:rPr>
          <w:rFonts w:ascii="Times New Roman" w:hAnsi="Times New Roman" w:cs="Times New Roman"/>
          <w:b/>
          <w:sz w:val="22"/>
          <w:szCs w:val="22"/>
          <w:lang w:eastAsia="ja-JP"/>
        </w:rPr>
        <w:t>_EN</w:t>
      </w:r>
    </w:p>
    <w:p w:rsidR="00910552" w:rsidRPr="00335FE4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335FE4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 w:rsidRPr="00335FE4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Ha </w:t>
      </w:r>
      <w:r w:rsidRPr="00335FE4">
        <w:rPr>
          <w:rFonts w:ascii="Times New Roman" w:hAnsi="Times New Roman"/>
          <w:b/>
          <w:snapToGrid w:val="0"/>
          <w:sz w:val="22"/>
          <w:szCs w:val="22"/>
          <w:lang w:val="vi-VN"/>
        </w:rPr>
        <w:t>Noi</w:t>
      </w:r>
      <w:r w:rsidR="003E4A9B">
        <w:rPr>
          <w:rFonts w:ascii="Times New Roman" w:hAnsi="Times New Roman"/>
          <w:b/>
          <w:snapToGrid w:val="0"/>
          <w:sz w:val="22"/>
          <w:szCs w:val="22"/>
          <w:lang w:val="en-US"/>
        </w:rPr>
        <w:t>, 26/06/2014</w:t>
      </w:r>
    </w:p>
    <w:p w:rsidR="00910552" w:rsidRPr="00335FE4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W w:w="9270" w:type="dxa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18"/>
        <w:gridCol w:w="2002"/>
        <w:gridCol w:w="720"/>
        <w:gridCol w:w="3960"/>
        <w:gridCol w:w="1170"/>
      </w:tblGrid>
      <w:tr w:rsidR="00910552" w:rsidRPr="00335FE4" w:rsidTr="00747F59">
        <w:trPr>
          <w:trHeight w:val="576"/>
        </w:trPr>
        <w:tc>
          <w:tcPr>
            <w:tcW w:w="1418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A*</w:t>
            </w:r>
            <w:r w:rsidRPr="00335FE4">
              <w:rPr>
                <w:rFonts w:ascii="Times New Roman" w:hAnsi="Times New Roman" w:cs="Times New Roman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New Version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3E4A9B" w:rsidP="006F66D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26/06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02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335FE4" w:rsidRDefault="006F66D5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335FE4" w:rsidRDefault="00C66BC8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07/07/2014</w:t>
            </w:r>
          </w:p>
        </w:tc>
        <w:tc>
          <w:tcPr>
            <w:tcW w:w="2002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6F66D5" w:rsidRPr="00335FE4" w:rsidRDefault="00C66BC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ERD, table diagram</w:t>
            </w:r>
          </w:p>
        </w:tc>
        <w:tc>
          <w:tcPr>
            <w:tcW w:w="1170" w:type="dxa"/>
          </w:tcPr>
          <w:p w:rsidR="006F66D5" w:rsidRPr="00335FE4" w:rsidRDefault="00C66BC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03DB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05/08/2014</w:t>
            </w:r>
          </w:p>
        </w:tc>
        <w:tc>
          <w:tcPr>
            <w:tcW w:w="2002" w:type="dxa"/>
          </w:tcPr>
          <w:p w:rsidR="00190B9A" w:rsidRPr="00335FE4" w:rsidRDefault="00103DB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335FE4" w:rsidRDefault="00103DB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03DB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V1.2</w:t>
            </w: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DC24A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11/08/2014</w:t>
            </w:r>
          </w:p>
        </w:tc>
        <w:tc>
          <w:tcPr>
            <w:tcW w:w="2002" w:type="dxa"/>
          </w:tcPr>
          <w:p w:rsidR="00190B9A" w:rsidRPr="00335FE4" w:rsidRDefault="00DC24A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335FE4" w:rsidRDefault="00DC24A0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335FE4" w:rsidRDefault="00DC24A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Table database</w:t>
            </w:r>
          </w:p>
        </w:tc>
        <w:tc>
          <w:tcPr>
            <w:tcW w:w="1170" w:type="dxa"/>
          </w:tcPr>
          <w:p w:rsidR="00190B9A" w:rsidRPr="00335FE4" w:rsidRDefault="00DC24A0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V1.3</w:t>
            </w: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SIGNATURE PAGE</w:t>
      </w: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ORIGINATOR: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 xml:space="preserve">Pham </w:t>
      </w:r>
      <w:proofErr w:type="spellStart"/>
      <w:r w:rsidR="003E4A9B">
        <w:rPr>
          <w:rFonts w:ascii="Times New Roman" w:hAnsi="Times New Roman" w:cs="Times New Roman"/>
          <w:sz w:val="22"/>
          <w:szCs w:val="22"/>
        </w:rPr>
        <w:t>Tien</w:t>
      </w:r>
      <w:proofErr w:type="spellEnd"/>
      <w:r w:rsidR="003E4A9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4A9B">
        <w:rPr>
          <w:rFonts w:ascii="Times New Roman" w:hAnsi="Times New Roman" w:cs="Times New Roman"/>
          <w:sz w:val="22"/>
          <w:szCs w:val="22"/>
        </w:rPr>
        <w:t>Dat</w:t>
      </w:r>
      <w:proofErr w:type="spellEnd"/>
      <w:r w:rsidR="003E4A9B">
        <w:rPr>
          <w:rFonts w:ascii="Times New Roman" w:hAnsi="Times New Roman" w:cs="Times New Roman"/>
          <w:sz w:val="22"/>
          <w:szCs w:val="22"/>
        </w:rPr>
        <w:t xml:space="preserve">                           26/06/2014</w:t>
      </w:r>
      <w:r w:rsidRPr="00335FE4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3E4A9B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REVIEWERS:</w:t>
      </w:r>
      <w:r w:rsidRPr="00335FE4">
        <w:rPr>
          <w:rFonts w:ascii="Times New Roman" w:hAnsi="Times New Roman" w:cs="Times New Roman"/>
          <w:sz w:val="22"/>
          <w:szCs w:val="22"/>
        </w:rPr>
        <w:tab/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APPROVAL: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>Nguyen Van Sang</w:t>
      </w:r>
      <w:r w:rsidRPr="00335FE4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</w:t>
      </w:r>
      <w:r w:rsidR="002D427D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C66BC8" w:rsidRDefault="00503FD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C66BC8" w:rsidRPr="00A1329C">
        <w:rPr>
          <w:rFonts w:ascii="Times New Roman" w:hAnsi="Times New Roman" w:cs="Times New Roman"/>
          <w:noProof/>
        </w:rPr>
        <w:t>1</w:t>
      </w:r>
      <w:r w:rsidR="00C66BC8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C66BC8" w:rsidRPr="00A1329C">
        <w:rPr>
          <w:rFonts w:ascii="Times New Roman" w:hAnsi="Times New Roman" w:cs="Times New Roman"/>
          <w:noProof/>
        </w:rPr>
        <w:t>Introduction</w:t>
      </w:r>
      <w:r w:rsidR="00C66BC8">
        <w:rPr>
          <w:noProof/>
        </w:rPr>
        <w:tab/>
      </w:r>
      <w:r w:rsidR="00C66BC8">
        <w:rPr>
          <w:noProof/>
        </w:rPr>
        <w:fldChar w:fldCharType="begin"/>
      </w:r>
      <w:r w:rsidR="00C66BC8">
        <w:rPr>
          <w:noProof/>
        </w:rPr>
        <w:instrText xml:space="preserve"> PAGEREF _Toc392594689 \h </w:instrText>
      </w:r>
      <w:r w:rsidR="00C66BC8">
        <w:rPr>
          <w:noProof/>
        </w:rPr>
      </w:r>
      <w:r w:rsidR="00C66BC8">
        <w:rPr>
          <w:noProof/>
        </w:rPr>
        <w:fldChar w:fldCharType="separate"/>
      </w:r>
      <w:r w:rsidR="00C66BC8">
        <w:rPr>
          <w:noProof/>
        </w:rPr>
        <w:t>6</w:t>
      </w:r>
      <w:r w:rsidR="00C66BC8"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ERDs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Table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U</w:t>
      </w:r>
      <w:r w:rsidRPr="00A1329C">
        <w:rPr>
          <w:rFonts w:ascii="Times New Roman" w:hAnsi="Times New Roman" w:cs="Times New Roman"/>
          <w:noProof/>
          <w:lang w:val="vi-VN" w:eastAsia="ja-JP"/>
        </w:rPr>
        <w:t xml:space="preserve">ser </w:t>
      </w:r>
      <w:r w:rsidRPr="00A1329C">
        <w:rPr>
          <w:rFonts w:ascii="Times New Roman" w:hAnsi="Times New Roman" w:cs="Times New Roman"/>
          <w:noProof/>
          <w:lang w:eastAsia="ja-JP"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Vocabulary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Meaning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VocabularySentence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Grammar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GrammarSentence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Video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Kanji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Conversation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ConversationContent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Contact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TrainingListening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Sourcefile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ReadingDocumnet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ReadingVocabulary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Test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Question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ReadingArtile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TrackingMark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Answer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File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Code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Customer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Other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lastRenderedPageBreak/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Data format symbol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5685E" w:rsidRPr="00335FE4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335FE4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335FE4" w:rsidSect="00F41E13">
          <w:headerReference w:type="default" r:id="rId10"/>
          <w:footerReference w:type="default" r:id="rId11"/>
          <w:headerReference w:type="first" r:id="rId12"/>
          <w:pgSz w:w="11907" w:h="16839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910552" w:rsidRPr="00335FE4" w:rsidRDefault="00910552">
      <w:pPr>
        <w:pStyle w:val="Heading1"/>
        <w:keepNext w:val="0"/>
        <w:rPr>
          <w:rFonts w:ascii="Times New Roman" w:hAnsi="Times New Roman" w:cs="Times New Roman"/>
          <w:noProof w:val="0"/>
          <w:color w:val="auto"/>
          <w:sz w:val="22"/>
          <w:szCs w:val="22"/>
        </w:rPr>
      </w:pPr>
      <w:bookmarkStart w:id="0" w:name="_Toc41542886"/>
      <w:bookmarkStart w:id="1" w:name="_Toc54775543"/>
      <w:bookmarkStart w:id="2" w:name="_Toc392594689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335FE4">
        <w:rPr>
          <w:rFonts w:ascii="Times New Roman" w:hAnsi="Times New Roman" w:cs="Times New Roman"/>
          <w:noProof w:val="0"/>
          <w:color w:val="auto"/>
          <w:sz w:val="22"/>
          <w:szCs w:val="22"/>
        </w:rPr>
        <w:lastRenderedPageBreak/>
        <w:t>Introduction</w:t>
      </w:r>
      <w:bookmarkEnd w:id="0"/>
      <w:bookmarkEnd w:id="1"/>
      <w:bookmarkEnd w:id="2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392594690"/>
      <w:r w:rsidRPr="00335FE4">
        <w:rPr>
          <w:rFonts w:ascii="Times New Roman" w:hAnsi="Times New Roman" w:cs="Times New Roman"/>
          <w:color w:val="auto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:rsidR="00910552" w:rsidRPr="00335FE4" w:rsidRDefault="00AC55C5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1" w:name="_Toc456598589"/>
      <w:bookmarkEnd w:id="20"/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lang w:eastAsia="ja-JP"/>
        </w:rPr>
      </w:pPr>
      <w:bookmarkStart w:id="22" w:name="_Toc39028747"/>
      <w:bookmarkStart w:id="23" w:name="_Toc41542889"/>
      <w:bookmarkStart w:id="24" w:name="_Toc54775545"/>
      <w:bookmarkStart w:id="25" w:name="_Toc392594691"/>
      <w:bookmarkStart w:id="26" w:name="_Toc521150199"/>
      <w:bookmarkStart w:id="27" w:name="_Toc38257133"/>
      <w:r w:rsidRPr="00335FE4">
        <w:rPr>
          <w:rFonts w:ascii="Times New Roman" w:hAnsi="Times New Roman" w:cs="Times New Roman"/>
          <w:color w:val="auto"/>
        </w:rPr>
        <w:t xml:space="preserve">Definitions, Acronyms and </w:t>
      </w:r>
      <w:bookmarkEnd w:id="22"/>
      <w:r w:rsidRPr="00335FE4">
        <w:rPr>
          <w:rFonts w:ascii="Times New Roman" w:hAnsi="Times New Roman" w:cs="Times New Roman"/>
          <w:color w:val="auto"/>
        </w:rPr>
        <w:t>Abbreviations</w:t>
      </w:r>
      <w:bookmarkEnd w:id="23"/>
      <w:bookmarkEnd w:id="24"/>
      <w:bookmarkEnd w:id="25"/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2729"/>
        <w:gridCol w:w="3406"/>
      </w:tblGrid>
      <w:tr w:rsidR="00910552" w:rsidRPr="00335FE4" w:rsidTr="001F4EAF">
        <w:trPr>
          <w:jc w:val="center"/>
        </w:trPr>
        <w:tc>
          <w:tcPr>
            <w:tcW w:w="196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Comment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E647B2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335FE4" w:rsidTr="001F4EAF">
        <w:trPr>
          <w:jc w:val="center"/>
        </w:trPr>
        <w:tc>
          <w:tcPr>
            <w:tcW w:w="1969" w:type="dxa"/>
          </w:tcPr>
          <w:p w:rsidR="007E5764" w:rsidRPr="00335FE4" w:rsidRDefault="00606221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7E576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  <w:lang w:eastAsia="ja-JP"/>
        </w:rPr>
      </w:pPr>
      <w:bookmarkStart w:id="28" w:name="_Toc39028748"/>
      <w:bookmarkStart w:id="29" w:name="_Toc41542890"/>
      <w:bookmarkStart w:id="30" w:name="_Toc54775546"/>
      <w:bookmarkStart w:id="31" w:name="_Toc392594692"/>
      <w:r w:rsidRPr="00335FE4">
        <w:rPr>
          <w:rFonts w:ascii="Times New Roman" w:hAnsi="Times New Roman" w:cs="Times New Roman"/>
          <w:color w:val="auto"/>
        </w:rPr>
        <w:t>References</w:t>
      </w:r>
      <w:bookmarkEnd w:id="28"/>
      <w:bookmarkEnd w:id="29"/>
      <w:bookmarkEnd w:id="30"/>
      <w:bookmarkEnd w:id="31"/>
    </w:p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as: other document of the syst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335FE4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2416"/>
      </w:tblGrid>
      <w:tr w:rsidR="00910552" w:rsidRPr="00335FE4" w:rsidTr="00E40B67">
        <w:trPr>
          <w:trHeight w:val="399"/>
          <w:jc w:val="center"/>
        </w:trPr>
        <w:tc>
          <w:tcPr>
            <w:tcW w:w="5688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Title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57348A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_v1.1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E40B6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682004" w:rsidRPr="00335FE4" w:rsidRDefault="00682004" w:rsidP="00682004">
      <w:pPr>
        <w:ind w:left="0"/>
        <w:rPr>
          <w:rFonts w:ascii="Times New Roman" w:hAnsi="Times New Roman" w:cs="Times New Roman"/>
          <w:sz w:val="22"/>
          <w:szCs w:val="22"/>
        </w:rPr>
      </w:pPr>
      <w:bookmarkStart w:id="32" w:name="_Toc41542891"/>
      <w:bookmarkStart w:id="33" w:name="_Toc54775547"/>
      <w:bookmarkStart w:id="34" w:name="_Toc504442101"/>
      <w:bookmarkEnd w:id="26"/>
      <w:bookmarkEnd w:id="27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35" w:name="_Toc392594693"/>
      <w:r w:rsidRPr="00335FE4">
        <w:rPr>
          <w:rFonts w:ascii="Times New Roman" w:hAnsi="Times New Roman" w:cs="Times New Roman"/>
          <w:color w:val="auto"/>
        </w:rPr>
        <w:t>Overview</w:t>
      </w:r>
      <w:bookmarkEnd w:id="32"/>
      <w:bookmarkEnd w:id="33"/>
      <w:bookmarkEnd w:id="35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21"/>
    <w:bookmarkEnd w:id="34"/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335FE4" w:rsidRDefault="00910552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36" w:name="_Toc392594694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Database</w:t>
      </w:r>
      <w:bookmarkEnd w:id="36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</w:rPr>
      </w:pPr>
      <w:bookmarkStart w:id="37" w:name="_Toc392594695"/>
      <w:r w:rsidRPr="00335FE4">
        <w:rPr>
          <w:rFonts w:ascii="Times New Roman" w:hAnsi="Times New Roman" w:cs="Times New Roman"/>
          <w:color w:val="auto"/>
          <w:lang w:eastAsia="ja-JP"/>
        </w:rPr>
        <w:t>ERDs</w:t>
      </w:r>
      <w:bookmarkEnd w:id="37"/>
    </w:p>
    <w:p w:rsidR="00910552" w:rsidRPr="00335FE4" w:rsidRDefault="00A76EDD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335FE4" w:rsidRDefault="00840AE6" w:rsidP="00CA73B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>
            <wp:extent cx="5580380" cy="38290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5" w:rsidRPr="00335FE4" w:rsidRDefault="00CA73B5" w:rsidP="002A1ACC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35FE4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335FE4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335FE4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335FE4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W w:w="8395" w:type="dxa"/>
        <w:jc w:val="center"/>
        <w:tblInd w:w="720" w:type="dxa"/>
        <w:tblLook w:val="04A0" w:firstRow="1" w:lastRow="0" w:firstColumn="1" w:lastColumn="0" w:noHBand="0" w:noVBand="1"/>
      </w:tblPr>
      <w:tblGrid>
        <w:gridCol w:w="874"/>
        <w:gridCol w:w="2560"/>
        <w:gridCol w:w="4961"/>
      </w:tblGrid>
      <w:tr w:rsidR="00D9529C" w:rsidRPr="00335FE4" w:rsidTr="00D9529C">
        <w:trPr>
          <w:jc w:val="center"/>
        </w:trPr>
        <w:tc>
          <w:tcPr>
            <w:tcW w:w="874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No</w:t>
            </w:r>
          </w:p>
        </w:tc>
        <w:tc>
          <w:tcPr>
            <w:tcW w:w="2560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Description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60" w:type="dxa"/>
          </w:tcPr>
          <w:p w:rsidR="000B5ACD" w:rsidRPr="00335FE4" w:rsidRDefault="000B5ACD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0B5ACD" w:rsidRPr="00335FE4" w:rsidRDefault="00E93D1E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335FE4" w:rsidRDefault="002A1AC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335FE4" w:rsidRDefault="002A1ACC" w:rsidP="00FE08E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335FE4" w:rsidRDefault="00FE08E8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</w:p>
        </w:tc>
        <w:tc>
          <w:tcPr>
            <w:tcW w:w="4961" w:type="dxa"/>
          </w:tcPr>
          <w:p w:rsidR="000B5ACD" w:rsidRPr="00335FE4" w:rsidRDefault="00D9529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Meaning and Sentence.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335FE4" w:rsidRDefault="00D9529C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335FE4" w:rsidRDefault="00D9529C" w:rsidP="00034D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AA194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spell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Sentence.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is all of kanji in Japanese.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 in all </w:t>
            </w:r>
            <w:proofErr w:type="gram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  <w:proofErr w:type="gram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AA194B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335FE4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List of relations of entities and brief description</w:t>
      </w:r>
    </w:p>
    <w:tbl>
      <w:tblPr>
        <w:tblStyle w:val="TableGrid"/>
        <w:tblW w:w="0" w:type="auto"/>
        <w:jc w:val="center"/>
        <w:tblInd w:w="144" w:type="dxa"/>
        <w:tblLook w:val="04A0" w:firstRow="1" w:lastRow="0" w:firstColumn="1" w:lastColumn="0" w:noHBand="0" w:noVBand="1"/>
      </w:tblPr>
      <w:tblGrid>
        <w:gridCol w:w="716"/>
        <w:gridCol w:w="1964"/>
        <w:gridCol w:w="2086"/>
        <w:gridCol w:w="1499"/>
        <w:gridCol w:w="2595"/>
      </w:tblGrid>
      <w:tr w:rsidR="00B32241" w:rsidRPr="00335FE4" w:rsidTr="00FC20FB">
        <w:trPr>
          <w:jc w:val="center"/>
        </w:trPr>
        <w:tc>
          <w:tcPr>
            <w:tcW w:w="71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964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A</w:t>
            </w:r>
          </w:p>
        </w:tc>
        <w:tc>
          <w:tcPr>
            <w:tcW w:w="208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B</w:t>
            </w:r>
          </w:p>
        </w:tc>
        <w:tc>
          <w:tcPr>
            <w:tcW w:w="1499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 xml:space="preserve">Relation </w:t>
            </w:r>
          </w:p>
        </w:tc>
        <w:tc>
          <w:tcPr>
            <w:tcW w:w="2595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Description</w:t>
            </w:r>
          </w:p>
        </w:tc>
      </w:tr>
      <w:tr w:rsidR="00B32241" w:rsidRPr="00335FE4" w:rsidTr="00FC20FB">
        <w:trPr>
          <w:jc w:val="center"/>
        </w:trPr>
        <w:tc>
          <w:tcPr>
            <w:tcW w:w="716" w:type="dxa"/>
          </w:tcPr>
          <w:p w:rsidR="00B32241" w:rsidRPr="00335FE4" w:rsidRDefault="00B32241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64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499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B32241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499" w:type="dxa"/>
          </w:tcPr>
          <w:p w:rsidR="002A04E6" w:rsidRPr="00335FE4" w:rsidRDefault="002A04E6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Many to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 xml:space="preserve">Each User can read many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documents and each document is read by many users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D7F4C" w:rsidRPr="00335FE4" w:rsidRDefault="005C6FAD" w:rsidP="002A04E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Pr="00335FE4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964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499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335FE4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Conversation has 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conversation content.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source file.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kanji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grammars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  <w:proofErr w:type="spellEnd"/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  <w:proofErr w:type="spellEnd"/>
          </w:p>
        </w:tc>
        <w:tc>
          <w:tcPr>
            <w:tcW w:w="1499" w:type="dxa"/>
          </w:tcPr>
          <w:p w:rsidR="001E3B4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ReadingDocumnet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vocabulary</w:t>
            </w:r>
          </w:p>
        </w:tc>
      </w:tr>
      <w:tr w:rsidR="00C10233" w:rsidRPr="00335FE4" w:rsidTr="00FC20FB">
        <w:trPr>
          <w:jc w:val="center"/>
        </w:trPr>
        <w:tc>
          <w:tcPr>
            <w:tcW w:w="716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964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1499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article</w:t>
            </w:r>
          </w:p>
        </w:tc>
      </w:tr>
      <w:tr w:rsidR="00C10233" w:rsidRPr="00335FE4" w:rsidTr="00FC20FB">
        <w:trPr>
          <w:jc w:val="center"/>
        </w:trPr>
        <w:tc>
          <w:tcPr>
            <w:tcW w:w="716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964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2086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C10233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Grammar has many 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gramEnd"/>
            <w:r w:rsidR="00FC20F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</w:t>
            </w:r>
            <w:r w:rsidR="00FC20F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grammar.</w:t>
            </w:r>
          </w:p>
        </w:tc>
      </w:tr>
      <w:tr w:rsidR="00FC20FB" w:rsidRPr="00335FE4" w:rsidTr="00FC20FB">
        <w:trPr>
          <w:jc w:val="center"/>
        </w:trPr>
        <w:tc>
          <w:tcPr>
            <w:tcW w:w="716" w:type="dxa"/>
          </w:tcPr>
          <w:p w:rsidR="00FC20FB" w:rsidRDefault="00FC20FB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22</w:t>
            </w:r>
          </w:p>
        </w:tc>
        <w:tc>
          <w:tcPr>
            <w:tcW w:w="1964" w:type="dxa"/>
          </w:tcPr>
          <w:p w:rsidR="00FC20FB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FC20FB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FC20FB" w:rsidRDefault="00FC20FB" w:rsidP="00DD7E2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FC20FB" w:rsidRDefault="00FC20FB" w:rsidP="00FC20F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Vocabulary has many 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vocabulary.</w:t>
            </w:r>
          </w:p>
        </w:tc>
      </w:tr>
    </w:tbl>
    <w:p w:rsidR="00335FE4" w:rsidRPr="00335FE4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761C5E" w:rsidRPr="00B7731F" w:rsidRDefault="006A0113" w:rsidP="00B7731F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38" w:name="_Toc392594696"/>
      <w:r w:rsidRPr="00335FE4">
        <w:rPr>
          <w:rFonts w:ascii="Times New Roman" w:hAnsi="Times New Roman" w:cs="Times New Roman"/>
          <w:color w:val="auto"/>
          <w:lang w:eastAsia="ja-JP"/>
        </w:rPr>
        <w:t>Table Database</w:t>
      </w:r>
      <w:bookmarkEnd w:id="38"/>
    </w:p>
    <w:p w:rsidR="00A0364C" w:rsidRPr="00A0364C" w:rsidRDefault="00F1790A" w:rsidP="00141770">
      <w:pPr>
        <w:pStyle w:val="Heading3"/>
        <w:rPr>
          <w:rFonts w:ascii="Times New Roman" w:hAnsi="Times New Roman" w:cs="Times New Roman"/>
        </w:rPr>
      </w:pPr>
      <w:bookmarkStart w:id="39" w:name="_Toc392594697"/>
      <w:r>
        <w:t>Table diagram</w:t>
      </w:r>
      <w:bookmarkEnd w:id="39"/>
      <w:r>
        <w:t xml:space="preserve"> </w:t>
      </w:r>
    </w:p>
    <w:p w:rsidR="00B7731F" w:rsidRPr="00141770" w:rsidRDefault="00DE27CE" w:rsidP="00DE27CE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napToGrid/>
          <w:lang w:eastAsia="ja-JP"/>
        </w:rPr>
        <w:drawing>
          <wp:inline distT="0" distB="0" distL="0" distR="0">
            <wp:extent cx="558165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20" w:rsidRPr="007E1B20">
        <w:rPr>
          <w:rFonts w:ascii="Times New Roman" w:hAnsi="Times New Roman" w:cs="Times New Roman"/>
        </w:rPr>
        <w:t xml:space="preserve"> </w:t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7E1B20" w:rsidRPr="00441CB5">
        <w:rPr>
          <w:rFonts w:ascii="Times New Roman" w:hAnsi="Times New Roman" w:cs="Times New Roman"/>
        </w:rPr>
        <w:t>Figure 2: Table diagram</w:t>
      </w:r>
      <w:r w:rsidR="007E1B20">
        <w:rPr>
          <w:noProof/>
          <w:snapToGrid/>
          <w:lang w:eastAsia="ja-JP"/>
        </w:rPr>
        <w:t xml:space="preserve"> </w:t>
      </w:r>
      <w:r w:rsidR="00B7731F">
        <w:rPr>
          <w:noProof/>
          <w:snapToGrid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38FF3" wp14:editId="3A064CB2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E7F" w:rsidRDefault="00031E7F" w:rsidP="00B7731F">
                            <w:pPr>
                              <w:ind w:left="0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CB5434" w:rsidRDefault="00CB5434" w:rsidP="00B7731F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731F" w:rsidRPr="00141770">
        <w:rPr>
          <w:rFonts w:ascii="Times New Roman" w:hAnsi="Times New Roman" w:cs="Times New Roman"/>
        </w:rPr>
        <w:tab/>
      </w:r>
      <w:r w:rsidR="00B7731F" w:rsidRPr="00141770">
        <w:rPr>
          <w:rFonts w:ascii="Times New Roman" w:hAnsi="Times New Roman" w:cs="Times New Roman"/>
        </w:rPr>
        <w:tab/>
      </w:r>
    </w:p>
    <w:p w:rsidR="009B6BCF" w:rsidRDefault="009B6BCF" w:rsidP="009B6BCF"/>
    <w:p w:rsidR="009B6BCF" w:rsidRDefault="009B6BCF" w:rsidP="009B6BCF"/>
    <w:p w:rsidR="009B6BCF" w:rsidRDefault="009B6BCF" w:rsidP="00141770">
      <w:pPr>
        <w:ind w:left="0"/>
      </w:pPr>
    </w:p>
    <w:p w:rsidR="009B6BCF" w:rsidRDefault="009B6BCF" w:rsidP="009B6BCF"/>
    <w:p w:rsidR="009B6BCF" w:rsidRDefault="009B6BCF" w:rsidP="009B6BCF"/>
    <w:p w:rsidR="00F1790A" w:rsidRDefault="00F1790A" w:rsidP="00F1790A">
      <w:pPr>
        <w:pStyle w:val="comment"/>
        <w:ind w:left="0"/>
        <w:jc w:val="both"/>
        <w:rPr>
          <w:i w:val="0"/>
          <w:color w:val="auto"/>
          <w:lang w:eastAsia="en-US"/>
        </w:rPr>
      </w:pPr>
    </w:p>
    <w:p w:rsidR="00B7731F" w:rsidRPr="00335FE4" w:rsidRDefault="00B7731F" w:rsidP="0035015F">
      <w:r w:rsidRPr="00335FE4">
        <w:lastRenderedPageBreak/>
        <w:t>List of tables and brief description</w:t>
      </w:r>
    </w:p>
    <w:tbl>
      <w:tblPr>
        <w:tblW w:w="5185" w:type="pct"/>
        <w:tblInd w:w="-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119"/>
        <w:gridCol w:w="5367"/>
      </w:tblGrid>
      <w:tr w:rsidR="00160390" w:rsidRPr="00335FE4" w:rsidTr="00160390">
        <w:tc>
          <w:tcPr>
            <w:tcW w:w="851" w:type="dxa"/>
            <w:shd w:val="clear" w:color="auto" w:fill="FFE8E1"/>
          </w:tcPr>
          <w:p w:rsidR="00160390" w:rsidRPr="0035015F" w:rsidRDefault="00160390" w:rsidP="00160390">
            <w:pPr>
              <w:ind w:left="0" w:right="2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Table Name</w:t>
            </w:r>
          </w:p>
        </w:tc>
        <w:tc>
          <w:tcPr>
            <w:tcW w:w="5367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ser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0" w:name="_Toc343602050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bookmarkEnd w:id="40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Meaning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VocabularySentence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Vocabulary and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grammar.</w:t>
            </w:r>
          </w:p>
        </w:tc>
      </w:tr>
      <w:tr w:rsidR="00DE27CE" w:rsidRPr="00335FE4" w:rsidTr="00160390">
        <w:tc>
          <w:tcPr>
            <w:tcW w:w="851" w:type="dxa"/>
          </w:tcPr>
          <w:p w:rsidR="00DE27CE" w:rsidRPr="00160390" w:rsidRDefault="00DE27CE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DE27CE" w:rsidRPr="0035015F" w:rsidRDefault="00DE27CE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GrammarSentence</w:t>
            </w:r>
            <w:proofErr w:type="spellEnd"/>
          </w:p>
        </w:tc>
        <w:tc>
          <w:tcPr>
            <w:tcW w:w="5367" w:type="dxa"/>
          </w:tcPr>
          <w:p w:rsidR="00DE27CE" w:rsidRPr="0035015F" w:rsidRDefault="00DE27CE" w:rsidP="00DE27C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id of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Grammar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Sentence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Video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video.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Kanji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kanji.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ConversationContent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Contact</w:t>
            </w:r>
          </w:p>
        </w:tc>
        <w:tc>
          <w:tcPr>
            <w:tcW w:w="5367" w:type="dxa"/>
          </w:tcPr>
          <w:p w:rsidR="00160390" w:rsidRPr="0035015F" w:rsidRDefault="00160390" w:rsidP="0016039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content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of contact tha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 member send to 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admin.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TrainingListening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Sourcefile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ReadingDocument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ReadingVocabulary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vocabulary in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Test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Question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content of question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ReadingArticle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article.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TrackingMark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Answer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question.</w:t>
            </w:r>
          </w:p>
        </w:tc>
      </w:tr>
    </w:tbl>
    <w:p w:rsidR="00B7731F" w:rsidRDefault="00B7731F" w:rsidP="00A0364C">
      <w:pPr>
        <w:ind w:left="0"/>
      </w:pPr>
    </w:p>
    <w:p w:rsidR="00160390" w:rsidRDefault="00160390" w:rsidP="00A0364C">
      <w:pPr>
        <w:ind w:left="0"/>
      </w:pPr>
    </w:p>
    <w:p w:rsidR="00160390" w:rsidRPr="00B7731F" w:rsidRDefault="00160390" w:rsidP="00A0364C">
      <w:pPr>
        <w:ind w:left="0"/>
      </w:pPr>
    </w:p>
    <w:p w:rsidR="00910552" w:rsidRPr="00335FE4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1" w:name="_Toc392594698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</w:t>
      </w:r>
      <w:r w:rsidR="006111EC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r w:rsidR="00910552" w:rsidRPr="00335FE4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1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560"/>
        <w:gridCol w:w="1133"/>
        <w:gridCol w:w="1134"/>
        <w:gridCol w:w="711"/>
        <w:gridCol w:w="706"/>
        <w:gridCol w:w="1134"/>
        <w:gridCol w:w="709"/>
        <w:gridCol w:w="1134"/>
        <w:gridCol w:w="1701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DD7E24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2D5742" w:rsidRPr="00335FE4" w:rsidRDefault="002D5742" w:rsidP="00CB543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_username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login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_password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_role</w:t>
            </w:r>
            <w:proofErr w:type="spellEnd"/>
          </w:p>
        </w:tc>
        <w:tc>
          <w:tcPr>
            <w:tcW w:w="1133" w:type="dxa"/>
          </w:tcPr>
          <w:p w:rsidR="002D5742" w:rsidRPr="00596D46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_fullname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_email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_registerdate</w:t>
            </w:r>
            <w:proofErr w:type="spellEnd"/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_status</w:t>
            </w:r>
            <w:proofErr w:type="spellEnd"/>
          </w:p>
        </w:tc>
        <w:tc>
          <w:tcPr>
            <w:tcW w:w="1133" w:type="dxa"/>
          </w:tcPr>
          <w:p w:rsidR="002D5742" w:rsidRPr="007E5764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Active or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deactive</w:t>
            </w:r>
            <w:proofErr w:type="spellEnd"/>
          </w:p>
        </w:tc>
      </w:tr>
    </w:tbl>
    <w:p w:rsidR="00F876A9" w:rsidRPr="00335FE4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CB5434" w:rsidRPr="00335FE4" w:rsidRDefault="00CB5434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C3605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392594699"/>
      <w:proofErr w:type="gramStart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Vocabulary </w:t>
      </w:r>
      <w:r w:rsidR="001C3605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2"/>
      <w:proofErr w:type="gramEnd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514524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514524">
        <w:trPr>
          <w:trHeight w:val="1583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DD7E24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514524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_hiragana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CB543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335FE4" w:rsidTr="00514524">
        <w:trPr>
          <w:trHeight w:val="797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_romaji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CB543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335FE4" w:rsidTr="00514524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_status</w:t>
            </w:r>
            <w:proofErr w:type="spellEnd"/>
          </w:p>
        </w:tc>
        <w:tc>
          <w:tcPr>
            <w:tcW w:w="1276" w:type="dxa"/>
          </w:tcPr>
          <w:p w:rsidR="002D5742" w:rsidRPr="00335FE4" w:rsidRDefault="00BB77D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BB77D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status </w:t>
            </w:r>
          </w:p>
        </w:tc>
      </w:tr>
    </w:tbl>
    <w:p w:rsidR="002D5742" w:rsidRPr="002D5742" w:rsidRDefault="002D5742" w:rsidP="00BB77DD">
      <w:pPr>
        <w:ind w:left="0"/>
        <w:rPr>
          <w:lang w:eastAsia="ja-JP"/>
        </w:rPr>
      </w:pPr>
    </w:p>
    <w:p w:rsidR="00525F7A" w:rsidRPr="00335FE4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392594700"/>
      <w:r>
        <w:rPr>
          <w:rFonts w:ascii="Times New Roman" w:hAnsi="Times New Roman" w:cs="Times New Roman"/>
          <w:sz w:val="22"/>
          <w:szCs w:val="22"/>
          <w:lang w:eastAsia="ja-JP"/>
        </w:rPr>
        <w:t xml:space="preserve">Meaning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31"/>
        <w:gridCol w:w="1276"/>
        <w:gridCol w:w="920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_meaningvn</w:t>
            </w:r>
            <w:proofErr w:type="spellEnd"/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_category</w:t>
            </w:r>
            <w:proofErr w:type="spellEnd"/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_kanji</w:t>
            </w:r>
            <w:proofErr w:type="spellEnd"/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  <w:tr w:rsidR="00514524" w:rsidRPr="00335FE4" w:rsidTr="00EE4777">
        <w:trPr>
          <w:jc w:val="center"/>
        </w:trPr>
        <w:tc>
          <w:tcPr>
            <w:tcW w:w="566" w:type="dxa"/>
          </w:tcPr>
          <w:p w:rsidR="00514524" w:rsidRPr="00335FE4" w:rsidRDefault="00514524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514524" w:rsidRDefault="00514524">
            <w:pPr>
              <w:snapToGrid w:val="0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m_specialized</w:t>
            </w:r>
            <w:proofErr w:type="spellEnd"/>
          </w:p>
        </w:tc>
        <w:tc>
          <w:tcPr>
            <w:tcW w:w="1276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514524" w:rsidRDefault="005145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</w:tbl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514524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514524" w:rsidRPr="00335FE4" w:rsidRDefault="00514524" w:rsidP="00514524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4" w:name="_Toc392594701"/>
      <w:r>
        <w:rPr>
          <w:rFonts w:ascii="Times New Roman" w:hAnsi="Times New Roman" w:cs="Times New Roman"/>
          <w:sz w:val="22"/>
          <w:szCs w:val="22"/>
          <w:lang w:eastAsia="ja-JP"/>
        </w:rPr>
        <w:t xml:space="preserve">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785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_hiragana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_romaji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_meaning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_kanji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5" w:name="_Toc392594702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VocabularySentence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FD56F8" w:rsidRPr="002D5742" w:rsidRDefault="00FD56F8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392594703"/>
      <w:r>
        <w:rPr>
          <w:rFonts w:ascii="Times New Roman" w:hAnsi="Times New Roman" w:cs="Times New Roman"/>
          <w:sz w:val="22"/>
          <w:szCs w:val="22"/>
          <w:lang w:eastAsia="ja-JP"/>
        </w:rPr>
        <w:t xml:space="preserve">Grammar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880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_hiragana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_romaji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_level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_meaning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_use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_status</w:t>
            </w:r>
            <w:proofErr w:type="spellEnd"/>
          </w:p>
        </w:tc>
        <w:tc>
          <w:tcPr>
            <w:tcW w:w="1276" w:type="dxa"/>
          </w:tcPr>
          <w:p w:rsidR="002D5742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  <w:proofErr w:type="spellEnd"/>
          </w:p>
        </w:tc>
        <w:tc>
          <w:tcPr>
            <w:tcW w:w="1276" w:type="dxa"/>
          </w:tcPr>
          <w:p w:rsidR="002D5742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394221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ReadingDocument</w:t>
            </w:r>
            <w:proofErr w:type="spellEnd"/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9024A0" w:rsidRDefault="009024A0">
      <w:pPr>
        <w:pStyle w:val="Heading3"/>
      </w:pPr>
      <w:bookmarkStart w:id="47" w:name="_Toc392594704"/>
      <w:proofErr w:type="spellStart"/>
      <w:r>
        <w:t>GrammarSentence</w:t>
      </w:r>
      <w:proofErr w:type="spellEnd"/>
      <w:r>
        <w:t xml:space="preserve"> table</w:t>
      </w:r>
      <w:bookmarkEnd w:id="4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9024A0" w:rsidRPr="00335FE4" w:rsidTr="00DD7E24">
        <w:trPr>
          <w:jc w:val="center"/>
        </w:trPr>
        <w:tc>
          <w:tcPr>
            <w:tcW w:w="566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9024A0" w:rsidRPr="00335FE4" w:rsidTr="00DD7E24">
        <w:trPr>
          <w:jc w:val="center"/>
        </w:trPr>
        <w:tc>
          <w:tcPr>
            <w:tcW w:w="566" w:type="dxa"/>
          </w:tcPr>
          <w:p w:rsidR="009024A0" w:rsidRPr="00335FE4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E5627F" w:rsidRDefault="00EE2796" w:rsidP="00EE279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9024A0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335FE4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9024A0" w:rsidRPr="00335FE4" w:rsidTr="00DD7E24">
        <w:trPr>
          <w:jc w:val="center"/>
        </w:trPr>
        <w:tc>
          <w:tcPr>
            <w:tcW w:w="566" w:type="dxa"/>
          </w:tcPr>
          <w:p w:rsidR="009024A0" w:rsidRPr="00335FE4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E5627F" w:rsidRDefault="00EE2796" w:rsidP="00EE279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9024A0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335FE4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9024A0" w:rsidRPr="009024A0" w:rsidRDefault="009024A0" w:rsidP="009024A0"/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8" w:name="_Toc392594705"/>
      <w:r>
        <w:rPr>
          <w:rFonts w:ascii="Times New Roman" w:hAnsi="Times New Roman" w:cs="Times New Roman"/>
          <w:sz w:val="22"/>
          <w:szCs w:val="22"/>
          <w:lang w:eastAsia="ja-JP"/>
        </w:rPr>
        <w:t xml:space="preserve">Video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i_title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i_link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0E10FF">
      <w:pPr>
        <w:ind w:left="0"/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Pr="002D5742" w:rsidRDefault="000E10FF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9" w:name="_Toc392594706"/>
      <w:r>
        <w:rPr>
          <w:rFonts w:ascii="Times New Roman" w:hAnsi="Times New Roman" w:cs="Times New Roman"/>
          <w:sz w:val="22"/>
          <w:szCs w:val="22"/>
          <w:lang w:eastAsia="ja-JP"/>
        </w:rPr>
        <w:t xml:space="preserve">Kanji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_kanji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in Japanese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_hanviet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</w:t>
            </w:r>
            <w:r w:rsidRP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_onyomi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onyomi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_kunyomi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kunyomi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_meaning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_level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_status</w:t>
            </w:r>
            <w:proofErr w:type="spellEnd"/>
          </w:p>
        </w:tc>
        <w:tc>
          <w:tcPr>
            <w:tcW w:w="1276" w:type="dxa"/>
          </w:tcPr>
          <w:p w:rsidR="002D5742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C24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k_lesson</w:t>
            </w:r>
            <w:proofErr w:type="spellEnd"/>
          </w:p>
        </w:tc>
        <w:tc>
          <w:tcPr>
            <w:tcW w:w="1276" w:type="dxa"/>
          </w:tcPr>
          <w:p w:rsidR="002D5742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51452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</w:tbl>
    <w:p w:rsidR="002D5742" w:rsidRDefault="002D5742" w:rsidP="000E10FF">
      <w:pPr>
        <w:ind w:left="0"/>
        <w:rPr>
          <w:lang w:eastAsia="ja-JP"/>
        </w:rPr>
      </w:pPr>
    </w:p>
    <w:p w:rsidR="00514524" w:rsidRDefault="00514524" w:rsidP="000E10FF">
      <w:pPr>
        <w:ind w:left="0"/>
        <w:rPr>
          <w:lang w:eastAsia="ja-JP"/>
        </w:rPr>
      </w:pPr>
    </w:p>
    <w:p w:rsidR="00514524" w:rsidRPr="002D5742" w:rsidRDefault="00514524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392594707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Conversation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442B0B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_level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_title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  <w:tr w:rsidR="00514524" w:rsidRPr="00335FE4" w:rsidTr="000E10FF">
        <w:trPr>
          <w:jc w:val="center"/>
        </w:trPr>
        <w:tc>
          <w:tcPr>
            <w:tcW w:w="566" w:type="dxa"/>
          </w:tcPr>
          <w:p w:rsidR="00514524" w:rsidRPr="00335FE4" w:rsidRDefault="00514524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C_</w:t>
            </w:r>
          </w:p>
        </w:tc>
        <w:tc>
          <w:tcPr>
            <w:tcW w:w="1417" w:type="dxa"/>
          </w:tcPr>
          <w:p w:rsidR="00514524" w:rsidRDefault="00514524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c_image</w:t>
            </w:r>
            <w:proofErr w:type="spellEnd"/>
          </w:p>
        </w:tc>
        <w:tc>
          <w:tcPr>
            <w:tcW w:w="1276" w:type="dxa"/>
          </w:tcPr>
          <w:p w:rsidR="0051452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51452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514524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14524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14524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514524" w:rsidRDefault="0051452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image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1" w:name="_Toc392594708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ConversationContent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on_id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04" w:type="dxa"/>
          </w:tcPr>
          <w:p w:rsidR="002D5742" w:rsidRPr="00335FE4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8D4801" w:rsidRPr="00335FE4" w:rsidTr="00EE4777">
        <w:trPr>
          <w:jc w:val="center"/>
        </w:trPr>
        <w:tc>
          <w:tcPr>
            <w:tcW w:w="566" w:type="dxa"/>
          </w:tcPr>
          <w:p w:rsidR="008D4801" w:rsidRPr="00335FE4" w:rsidRDefault="008D4801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8D4801" w:rsidRDefault="008D4801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con_title</w:t>
            </w:r>
            <w:proofErr w:type="spellEnd"/>
          </w:p>
        </w:tc>
        <w:tc>
          <w:tcPr>
            <w:tcW w:w="1204" w:type="dxa"/>
          </w:tcPr>
          <w:p w:rsidR="008D4801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8D4801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8D4801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D4801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D4801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D4801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8D4801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8D4801" w:rsidRDefault="00AD48EB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on_hiragana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6740E3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on_romaji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6740E3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on_meaning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  <w:tr w:rsidR="00CF7B0B" w:rsidRPr="00335FE4" w:rsidTr="00EE4777">
        <w:trPr>
          <w:jc w:val="center"/>
        </w:trPr>
        <w:tc>
          <w:tcPr>
            <w:tcW w:w="566" w:type="dxa"/>
          </w:tcPr>
          <w:p w:rsidR="00CF7B0B" w:rsidRPr="00335FE4" w:rsidRDefault="00CF7B0B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c</w:t>
            </w:r>
          </w:p>
        </w:tc>
        <w:tc>
          <w:tcPr>
            <w:tcW w:w="1489" w:type="dxa"/>
          </w:tcPr>
          <w:p w:rsidR="00CF7B0B" w:rsidRDefault="00CF7B0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con_file</w:t>
            </w:r>
            <w:proofErr w:type="spellEnd"/>
          </w:p>
        </w:tc>
        <w:tc>
          <w:tcPr>
            <w:tcW w:w="1204" w:type="dxa"/>
          </w:tcPr>
          <w:p w:rsidR="00CF7B0B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CF7B0B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CF7B0B" w:rsidRPr="00335FE4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7B0B" w:rsidRPr="00335FE4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CF7B0B" w:rsidRPr="00335FE4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7B0B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CF7B0B" w:rsidRPr="00335FE4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CF7B0B" w:rsidRDefault="00CF7B0B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File listen of conversation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Pr="002D5742" w:rsidRDefault="00BD70F8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" w:name="_Toc392594709"/>
      <w:r>
        <w:rPr>
          <w:rFonts w:ascii="Times New Roman" w:hAnsi="Times New Roman" w:cs="Times New Roman"/>
          <w:sz w:val="22"/>
          <w:szCs w:val="22"/>
          <w:lang w:eastAsia="ja-JP"/>
        </w:rPr>
        <w:t xml:space="preserve">Contact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773"/>
        <w:gridCol w:w="1275"/>
        <w:gridCol w:w="993"/>
        <w:gridCol w:w="708"/>
        <w:gridCol w:w="709"/>
        <w:gridCol w:w="920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77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5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9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ontact_id</w:t>
            </w:r>
            <w:proofErr w:type="spellEnd"/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ontact_email</w:t>
            </w:r>
            <w:proofErr w:type="spellEnd"/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ontact_content</w:t>
            </w:r>
            <w:proofErr w:type="spellEnd"/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F30EA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AC40E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ontact_type</w:t>
            </w:r>
            <w:proofErr w:type="spellEnd"/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335FE4" w:rsidRDefault="00F30EA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AC40E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ontact_status</w:t>
            </w:r>
            <w:proofErr w:type="spellEnd"/>
          </w:p>
        </w:tc>
        <w:tc>
          <w:tcPr>
            <w:tcW w:w="1275" w:type="dxa"/>
          </w:tcPr>
          <w:p w:rsidR="002D5742" w:rsidRDefault="00F30EA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3" w:name="_Toc392594710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TrainingListening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95502C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is_id</w:t>
            </w:r>
            <w:proofErr w:type="spellEnd"/>
          </w:p>
        </w:tc>
        <w:tc>
          <w:tcPr>
            <w:tcW w:w="1276" w:type="dxa"/>
          </w:tcPr>
          <w:p w:rsidR="002D5742" w:rsidRPr="00A216C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8B2E84" w:rsidRPr="00335FE4" w:rsidTr="00EE4777">
        <w:trPr>
          <w:jc w:val="center"/>
        </w:trPr>
        <w:tc>
          <w:tcPr>
            <w:tcW w:w="566" w:type="dxa"/>
          </w:tcPr>
          <w:p w:rsidR="008B2E84" w:rsidRPr="00335FE4" w:rsidRDefault="008B2E84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8B2E84" w:rsidRDefault="008B2E84" w:rsidP="0095502C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lis_title</w:t>
            </w:r>
            <w:proofErr w:type="spellEnd"/>
          </w:p>
        </w:tc>
        <w:tc>
          <w:tcPr>
            <w:tcW w:w="1276" w:type="dxa"/>
          </w:tcPr>
          <w:p w:rsidR="008B2E8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8B2E8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8B2E84" w:rsidRPr="00335FE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Pr="00335FE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335FE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335FE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8B2E84" w:rsidRPr="00335FE4" w:rsidRDefault="008B2E84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Listening’s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is_level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4" w:name="_Toc392594711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Sourcefile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31"/>
        <w:gridCol w:w="1276"/>
        <w:gridCol w:w="920"/>
        <w:gridCol w:w="639"/>
        <w:gridCol w:w="709"/>
        <w:gridCol w:w="992"/>
        <w:gridCol w:w="709"/>
        <w:gridCol w:w="992"/>
        <w:gridCol w:w="1912"/>
      </w:tblGrid>
      <w:tr w:rsidR="002D5742" w:rsidRPr="00335FE4" w:rsidTr="00031E7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031E7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ourcefile_id</w:t>
            </w:r>
            <w:proofErr w:type="spellEnd"/>
          </w:p>
        </w:tc>
        <w:tc>
          <w:tcPr>
            <w:tcW w:w="1276" w:type="dxa"/>
          </w:tcPr>
          <w:p w:rsidR="002D5742" w:rsidRPr="00A216C8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31E7F" w:rsidRPr="00335FE4" w:rsidRDefault="00031E7F" w:rsidP="00031E7F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1D0409" w:rsidRDefault="00031E7F" w:rsidP="00031E7F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031E7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is_id</w:t>
            </w:r>
            <w:proofErr w:type="spellEnd"/>
          </w:p>
        </w:tc>
        <w:tc>
          <w:tcPr>
            <w:tcW w:w="1276" w:type="dxa"/>
          </w:tcPr>
          <w:p w:rsidR="002D5742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</w:tr>
      <w:tr w:rsidR="00031E7F" w:rsidRPr="00335FE4" w:rsidTr="00031E7F">
        <w:trPr>
          <w:jc w:val="center"/>
        </w:trPr>
        <w:tc>
          <w:tcPr>
            <w:tcW w:w="566" w:type="dxa"/>
          </w:tcPr>
          <w:p w:rsidR="00031E7F" w:rsidRPr="00335FE4" w:rsidRDefault="00031E7F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031E7F" w:rsidRDefault="00031E7F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sourcefile_file</w:t>
            </w:r>
            <w:proofErr w:type="spellEnd"/>
          </w:p>
        </w:tc>
        <w:tc>
          <w:tcPr>
            <w:tcW w:w="1276" w:type="dxa"/>
          </w:tcPr>
          <w:p w:rsidR="00031E7F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031E7F" w:rsidRPr="00335FE4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031E7F" w:rsidRPr="00335FE4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31E7F" w:rsidRPr="00335FE4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31E7F" w:rsidRPr="00335FE4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31E7F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31E7F" w:rsidRPr="00335FE4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31E7F" w:rsidRDefault="00031E7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file</w:t>
            </w:r>
          </w:p>
        </w:tc>
      </w:tr>
      <w:tr w:rsidR="002D5742" w:rsidRPr="00335FE4" w:rsidTr="00031E7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</w:t>
            </w:r>
            <w:proofErr w:type="spellEnd"/>
            <w:r w:rsidR="002D5742">
              <w:rPr>
                <w:szCs w:val="24"/>
              </w:rPr>
              <w:t>_ question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335FE4" w:rsidTr="00031E7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</w:t>
            </w:r>
            <w:proofErr w:type="spellEnd"/>
            <w:r w:rsidR="002D5742">
              <w:rPr>
                <w:szCs w:val="24"/>
              </w:rPr>
              <w:t>_ script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335FE4" w:rsidTr="00031E7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</w:t>
            </w:r>
            <w:proofErr w:type="spellEnd"/>
            <w:r w:rsidR="002D5742">
              <w:rPr>
                <w:szCs w:val="24"/>
              </w:rPr>
              <w:t>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  <w:tr w:rsidR="001D0409" w:rsidRPr="00335FE4" w:rsidTr="00031E7F">
        <w:trPr>
          <w:jc w:val="center"/>
        </w:trPr>
        <w:tc>
          <w:tcPr>
            <w:tcW w:w="566" w:type="dxa"/>
          </w:tcPr>
          <w:p w:rsidR="001D0409" w:rsidRPr="00335FE4" w:rsidRDefault="001D0409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1D0409" w:rsidRDefault="001D0409" w:rsidP="001D0409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sourcefile</w:t>
            </w:r>
            <w:proofErr w:type="spellEnd"/>
            <w:r>
              <w:rPr>
                <w:szCs w:val="24"/>
              </w:rPr>
              <w:t>_ answer</w:t>
            </w:r>
          </w:p>
        </w:tc>
        <w:tc>
          <w:tcPr>
            <w:tcW w:w="1276" w:type="dxa"/>
          </w:tcPr>
          <w:p w:rsidR="001D0409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1D0409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1D0409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1D0409" w:rsidRDefault="001D040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answer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5" w:name="_Toc392594712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ReadingDocumnet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  <w:proofErr w:type="spellEnd"/>
          </w:p>
        </w:tc>
        <w:tc>
          <w:tcPr>
            <w:tcW w:w="1204" w:type="dxa"/>
          </w:tcPr>
          <w:p w:rsidR="002D5742" w:rsidRPr="009E7A6D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DC24A0" w:rsidRPr="00335FE4" w:rsidRDefault="00DC24A0" w:rsidP="00DC24A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6D0F84" w:rsidRDefault="00DC24A0" w:rsidP="00DC24A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DC24A0" w:rsidRPr="00335FE4" w:rsidTr="00EE4777">
        <w:trPr>
          <w:jc w:val="center"/>
        </w:trPr>
        <w:tc>
          <w:tcPr>
            <w:tcW w:w="566" w:type="dxa"/>
          </w:tcPr>
          <w:p w:rsidR="00DC24A0" w:rsidRPr="00335FE4" w:rsidRDefault="00DC24A0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DC24A0" w:rsidRDefault="00DC24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reading_code</w:t>
            </w:r>
            <w:proofErr w:type="spellEnd"/>
          </w:p>
        </w:tc>
        <w:tc>
          <w:tcPr>
            <w:tcW w:w="1204" w:type="dxa"/>
          </w:tcPr>
          <w:p w:rsidR="00DC24A0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DC24A0" w:rsidRPr="00335FE4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DC24A0" w:rsidRPr="00335FE4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DC24A0" w:rsidRPr="00335FE4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DC24A0" w:rsidRPr="00335FE4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DC24A0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DC24A0" w:rsidRPr="00335FE4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DC24A0" w:rsidRPr="00335FE4" w:rsidRDefault="00DC24A0" w:rsidP="00DC24A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Reading’s code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eading_title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eading_level</w:t>
            </w:r>
            <w:proofErr w:type="spellEnd"/>
          </w:p>
        </w:tc>
        <w:tc>
          <w:tcPr>
            <w:tcW w:w="1204" w:type="dxa"/>
          </w:tcPr>
          <w:p w:rsidR="002D5742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78504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6" w:name="_Toc392594713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ReadingVocabulary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922"/>
        <w:gridCol w:w="709"/>
        <w:gridCol w:w="709"/>
        <w:gridCol w:w="992"/>
        <w:gridCol w:w="709"/>
        <w:gridCol w:w="992"/>
        <w:gridCol w:w="2054"/>
      </w:tblGrid>
      <w:tr w:rsidR="002D5742" w:rsidRPr="00335FE4" w:rsidTr="00EE4777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171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  <w:proofErr w:type="spellEnd"/>
          </w:p>
        </w:tc>
        <w:tc>
          <w:tcPr>
            <w:tcW w:w="1276" w:type="dxa"/>
          </w:tcPr>
          <w:p w:rsidR="002D5742" w:rsidRPr="00335FE4" w:rsidRDefault="00D5436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2" w:type="dxa"/>
          </w:tcPr>
          <w:p w:rsidR="002D5742" w:rsidRPr="00335FE4" w:rsidRDefault="002D5742" w:rsidP="00D543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</w:t>
            </w:r>
            <w:proofErr w:type="spellEnd"/>
            <w:r w:rsidR="002D5742">
              <w:rPr>
                <w:szCs w:val="24"/>
              </w:rPr>
              <w:t>_ hiragana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618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</w:t>
            </w:r>
            <w:proofErr w:type="spellEnd"/>
            <w:r w:rsidR="002D5742">
              <w:rPr>
                <w:szCs w:val="24"/>
              </w:rPr>
              <w:t>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618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</w:t>
            </w:r>
            <w:r w:rsidR="002D5742">
              <w:rPr>
                <w:szCs w:val="24"/>
              </w:rPr>
              <w:lastRenderedPageBreak/>
              <w:t>ulary_kanji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varchar</w:t>
            </w:r>
            <w:proofErr w:type="spellEnd"/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  <w:tr w:rsidR="006444A0" w:rsidRPr="00335FE4" w:rsidTr="00EE4777">
        <w:trPr>
          <w:jc w:val="center"/>
        </w:trPr>
        <w:tc>
          <w:tcPr>
            <w:tcW w:w="566" w:type="dxa"/>
          </w:tcPr>
          <w:p w:rsidR="006444A0" w:rsidRPr="00335FE4" w:rsidRDefault="006444A0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6444A0" w:rsidRDefault="006444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</w:t>
            </w:r>
            <w:r w:rsidR="00D90A96">
              <w:rPr>
                <w:szCs w:val="24"/>
              </w:rPr>
              <w:t>vocabulary</w:t>
            </w:r>
            <w:r>
              <w:rPr>
                <w:szCs w:val="24"/>
              </w:rPr>
              <w:t>_type</w:t>
            </w:r>
            <w:proofErr w:type="spellEnd"/>
          </w:p>
        </w:tc>
        <w:tc>
          <w:tcPr>
            <w:tcW w:w="1276" w:type="dxa"/>
          </w:tcPr>
          <w:p w:rsidR="006444A0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6444A0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9" w:type="dxa"/>
          </w:tcPr>
          <w:p w:rsidR="006444A0" w:rsidRPr="00335FE4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Pr="00335FE4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335FE4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335FE4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6444A0" w:rsidRDefault="006444A0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Type of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  <w:proofErr w:type="spellEnd"/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7" w:name="_Toc392594714"/>
      <w:r>
        <w:rPr>
          <w:rFonts w:ascii="Times New Roman" w:hAnsi="Times New Roman" w:cs="Times New Roman"/>
          <w:sz w:val="22"/>
          <w:szCs w:val="22"/>
          <w:lang w:eastAsia="ja-JP"/>
        </w:rPr>
        <w:t xml:space="preserve">Test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48229D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66CB5" w:rsidRPr="00335FE4" w:rsidRDefault="00266CB5" w:rsidP="00266CB5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C12D3" w:rsidRDefault="00266CB5" w:rsidP="00266CB5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66CB5" w:rsidRPr="00335FE4" w:rsidTr="00EE4777">
        <w:trPr>
          <w:jc w:val="center"/>
        </w:trPr>
        <w:tc>
          <w:tcPr>
            <w:tcW w:w="566" w:type="dxa"/>
          </w:tcPr>
          <w:p w:rsidR="00266CB5" w:rsidRPr="00335FE4" w:rsidRDefault="00266CB5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66CB5" w:rsidRDefault="00266CB5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test_title</w:t>
            </w:r>
            <w:proofErr w:type="spellEnd"/>
          </w:p>
        </w:tc>
        <w:tc>
          <w:tcPr>
            <w:tcW w:w="1276" w:type="dxa"/>
          </w:tcPr>
          <w:p w:rsidR="00266CB5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66CB5" w:rsidRPr="00335FE4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266CB5" w:rsidRPr="00335FE4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66CB5" w:rsidRPr="00335FE4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66CB5" w:rsidRPr="00335FE4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66CB5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66CB5" w:rsidRPr="00335FE4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66CB5" w:rsidRPr="00335FE4" w:rsidRDefault="00266CB5" w:rsidP="00266CB5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Test’s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 category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est_level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7C56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est_content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8" w:name="_Toc392594715"/>
      <w:r>
        <w:rPr>
          <w:rFonts w:ascii="Times New Roman" w:hAnsi="Times New Roman" w:cs="Times New Roman"/>
          <w:sz w:val="22"/>
          <w:szCs w:val="22"/>
          <w:lang w:eastAsia="ja-JP"/>
        </w:rPr>
        <w:t xml:space="preserve">Question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335FE4" w:rsidRDefault="00BC1F96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785047" w:rsidRDefault="00785047" w:rsidP="002D5742">
      <w:pPr>
        <w:rPr>
          <w:lang w:eastAsia="ja-JP"/>
        </w:rPr>
      </w:pPr>
    </w:p>
    <w:p w:rsidR="00785047" w:rsidRDefault="00785047" w:rsidP="002D5742">
      <w:pPr>
        <w:rPr>
          <w:lang w:eastAsia="ja-JP"/>
        </w:rPr>
      </w:pPr>
    </w:p>
    <w:p w:rsidR="00785047" w:rsidRDefault="00785047" w:rsidP="002D5742">
      <w:pPr>
        <w:rPr>
          <w:lang w:eastAsia="ja-JP"/>
        </w:rPr>
      </w:pPr>
    </w:p>
    <w:p w:rsidR="00785047" w:rsidRDefault="00785047" w:rsidP="002D5742">
      <w:pPr>
        <w:rPr>
          <w:lang w:eastAsia="ja-JP"/>
        </w:rPr>
      </w:pPr>
    </w:p>
    <w:p w:rsidR="00785047" w:rsidRPr="002D5742" w:rsidRDefault="00785047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9" w:name="_Toc392594716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ReadingArtile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eadingarticle_id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  <w:proofErr w:type="spellEnd"/>
          </w:p>
        </w:tc>
        <w:tc>
          <w:tcPr>
            <w:tcW w:w="1204" w:type="dxa"/>
          </w:tcPr>
          <w:p w:rsidR="002D5742" w:rsidRPr="00335FE4" w:rsidRDefault="00BC1F96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eadingarticle_content</w:t>
            </w:r>
            <w:proofErr w:type="spellEnd"/>
          </w:p>
        </w:tc>
        <w:tc>
          <w:tcPr>
            <w:tcW w:w="1204" w:type="dxa"/>
          </w:tcPr>
          <w:p w:rsidR="002D5742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7F69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</w:t>
            </w:r>
            <w:proofErr w:type="spellEnd"/>
            <w:r w:rsidR="002D5742">
              <w:rPr>
                <w:szCs w:val="24"/>
              </w:rPr>
              <w:t>_ question</w:t>
            </w:r>
          </w:p>
        </w:tc>
        <w:tc>
          <w:tcPr>
            <w:tcW w:w="1204" w:type="dxa"/>
          </w:tcPr>
          <w:p w:rsidR="002D5742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78504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7F69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</w:t>
            </w:r>
            <w:proofErr w:type="spellEnd"/>
            <w:r w:rsidR="002D5742">
              <w:rPr>
                <w:szCs w:val="24"/>
              </w:rPr>
              <w:t>_ answer</w:t>
            </w:r>
          </w:p>
        </w:tc>
        <w:tc>
          <w:tcPr>
            <w:tcW w:w="1204" w:type="dxa"/>
          </w:tcPr>
          <w:p w:rsidR="002D5742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78504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  <w:r w:rsidR="00C91A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  <w:tr w:rsidR="000419BD" w:rsidRPr="00335FE4" w:rsidTr="00EE4777">
        <w:trPr>
          <w:jc w:val="center"/>
        </w:trPr>
        <w:tc>
          <w:tcPr>
            <w:tcW w:w="566" w:type="dxa"/>
          </w:tcPr>
          <w:p w:rsidR="000419BD" w:rsidRPr="00335FE4" w:rsidRDefault="000419BD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0419BD" w:rsidRDefault="000419BD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readingarticle_mening</w:t>
            </w:r>
            <w:proofErr w:type="spellEnd"/>
          </w:p>
        </w:tc>
        <w:tc>
          <w:tcPr>
            <w:tcW w:w="1204" w:type="dxa"/>
          </w:tcPr>
          <w:p w:rsidR="000419BD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Varhar</w:t>
            </w:r>
            <w:proofErr w:type="spellEnd"/>
          </w:p>
        </w:tc>
        <w:tc>
          <w:tcPr>
            <w:tcW w:w="1134" w:type="dxa"/>
          </w:tcPr>
          <w:p w:rsidR="000419BD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0419BD" w:rsidRPr="00335FE4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Pr="00335FE4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419BD" w:rsidRPr="00335FE4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419BD" w:rsidRPr="00335FE4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419BD" w:rsidRDefault="000419B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Translate of article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0" w:name="_Toc392594717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TrackingMark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m_id</w:t>
            </w:r>
            <w:bookmarkStart w:id="61" w:name="_GoBack"/>
            <w:bookmarkEnd w:id="61"/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automatically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Default="00BC1F96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BC1F9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m_mark</w:t>
            </w:r>
            <w:proofErr w:type="spellEnd"/>
          </w:p>
        </w:tc>
        <w:tc>
          <w:tcPr>
            <w:tcW w:w="1276" w:type="dxa"/>
          </w:tcPr>
          <w:p w:rsidR="002D5742" w:rsidRDefault="009034EA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9034EA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m_date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2" w:name="_Toc392594718"/>
      <w:r>
        <w:rPr>
          <w:rFonts w:ascii="Times New Roman" w:hAnsi="Times New Roman" w:cs="Times New Roman"/>
          <w:sz w:val="22"/>
          <w:szCs w:val="22"/>
          <w:lang w:eastAsia="ja-JP"/>
        </w:rPr>
        <w:t xml:space="preserve">Answer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trHeight w:val="952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 correct</w:t>
            </w:r>
          </w:p>
        </w:tc>
        <w:tc>
          <w:tcPr>
            <w:tcW w:w="1276" w:type="dxa"/>
          </w:tcPr>
          <w:p w:rsidR="002D5742" w:rsidRDefault="007C31D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3" w:name="_Toc392594723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Appendix</w:t>
      </w:r>
      <w:bookmarkEnd w:id="63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64" w:name="_Toc392594724"/>
      <w:r w:rsidRPr="00335FE4">
        <w:rPr>
          <w:rFonts w:ascii="Times New Roman" w:hAnsi="Times New Roman" w:cs="Times New Roman"/>
          <w:color w:val="auto"/>
          <w:lang w:eastAsia="ja-JP"/>
        </w:rPr>
        <w:t>Data format symbol</w:t>
      </w:r>
      <w:bookmarkEnd w:id="64"/>
      <w:r w:rsidRPr="00335FE4">
        <w:rPr>
          <w:rFonts w:ascii="Times New Roman" w:hAnsi="Times New Roman" w:cs="Times New Roman"/>
          <w:color w:val="auto"/>
          <w:lang w:eastAsia="ja-JP"/>
        </w:rPr>
        <w:t xml:space="preserve"> </w:t>
      </w:r>
    </w:p>
    <w:p w:rsidR="00910552" w:rsidRPr="00335FE4" w:rsidRDefault="00910552" w:rsidP="007D152E">
      <w:pPr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p w:rsidR="00283143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"/>
        <w:gridCol w:w="7311"/>
      </w:tblGrid>
      <w:tr w:rsidR="00910552" w:rsidRPr="00335FE4" w:rsidTr="007D152E">
        <w:trPr>
          <w:jc w:val="center"/>
        </w:trPr>
        <w:tc>
          <w:tcPr>
            <w:tcW w:w="1008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Symbol</w:t>
            </w:r>
          </w:p>
        </w:tc>
        <w:tc>
          <w:tcPr>
            <w:tcW w:w="11636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required). For example: a – z, A – Z, or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7D152E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entry required).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All other symbols are displayed as literals; that is, as themselves. bound in “”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lastRenderedPageBreak/>
              <w:t>like “ABC”</w:t>
            </w:r>
          </w:p>
        </w:tc>
      </w:tr>
    </w:tbl>
    <w:p w:rsidR="00DF3E15" w:rsidRPr="00335FE4" w:rsidRDefault="00DF3E1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DF3E15">
      <w:pPr>
        <w:jc w:val="right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910552" w:rsidRPr="00335FE4" w:rsidSect="00F41E13">
      <w:headerReference w:type="default" r:id="rId15"/>
      <w:footerReference w:type="default" r:id="rId1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1AE" w:rsidRDefault="00EA51AE">
      <w:r>
        <w:separator/>
      </w:r>
    </w:p>
  </w:endnote>
  <w:endnote w:type="continuationSeparator" w:id="0">
    <w:p w:rsidR="00EA51AE" w:rsidRDefault="00EA5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7F" w:rsidRPr="009E408B" w:rsidRDefault="00031E7F" w:rsidP="00EF7E12">
    <w:pPr>
      <w:pStyle w:val="Footer"/>
      <w:framePr w:wrap="around"/>
      <w:ind w:left="0"/>
    </w:pPr>
    <w:r w:rsidRPr="009E408B">
      <w:t>07be-BM/PM/HDCV/FSOFT</w:t>
    </w:r>
    <w:r>
      <w:t xml:space="preserve"> v1/3</w:t>
    </w:r>
    <w:r>
      <w:tab/>
      <w:t>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34EA">
      <w:rPr>
        <w:rStyle w:val="PageNumber"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034EA">
      <w:rPr>
        <w:rStyle w:val="PageNumber"/>
      </w:rPr>
      <w:t>5</w:t>
    </w:r>
    <w:r>
      <w:rPr>
        <w:rStyle w:val="PageNumber"/>
      </w:rPr>
      <w:fldChar w:fldCharType="end"/>
    </w:r>
  </w:p>
  <w:p w:rsidR="00031E7F" w:rsidRPr="00EF7E12" w:rsidRDefault="00031E7F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7F" w:rsidRPr="009E408B" w:rsidRDefault="00031E7F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 w:rsidRPr="009E408B">
      <w:t>07be-BM/PM/HDCV/FSOFT</w:t>
    </w:r>
    <w:r>
      <w:t xml:space="preserve"> v1/3                       Internal use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34EA">
      <w:rPr>
        <w:rStyle w:val="PageNumber"/>
      </w:rPr>
      <w:t>25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034EA">
      <w:rPr>
        <w:rStyle w:val="PageNumber"/>
      </w:rPr>
      <w:t>27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34EA">
      <w:rPr>
        <w:rStyle w:val="PageNumber"/>
      </w:rPr>
      <w:t>25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034EA">
      <w:rPr>
        <w:rStyle w:val="PageNumber"/>
      </w:rPr>
      <w:t>27</w:t>
    </w:r>
    <w:r>
      <w:rPr>
        <w:rStyle w:val="PageNumber"/>
      </w:rPr>
      <w:fldChar w:fldCharType="end"/>
    </w:r>
  </w:p>
  <w:p w:rsidR="00031E7F" w:rsidRPr="00EF7E12" w:rsidRDefault="00031E7F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1AE" w:rsidRDefault="00EA51AE">
      <w:r>
        <w:separator/>
      </w:r>
    </w:p>
  </w:footnote>
  <w:footnote w:type="continuationSeparator" w:id="0">
    <w:p w:rsidR="00EA51AE" w:rsidRDefault="00EA51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7F" w:rsidRDefault="00031E7F" w:rsidP="003B68C1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Data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</w:t>
    </w:r>
    <w:r>
      <w:rPr>
        <w:rFonts w:hint="eastAsia"/>
        <w:lang w:eastAsia="ja-JP"/>
      </w:rPr>
      <w:t xml:space="preserve">   </w:t>
    </w:r>
    <w:r>
      <w:t>v</w:t>
    </w:r>
    <w:r>
      <w:rPr>
        <w:rFonts w:hint="eastAsia"/>
        <w:lang w:eastAsia="ja-JP"/>
      </w:rPr>
      <w:t>1.0</w:t>
    </w:r>
  </w:p>
  <w:p w:rsidR="00031E7F" w:rsidRPr="00BB40B2" w:rsidRDefault="00031E7F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7F" w:rsidRDefault="00031E7F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7F" w:rsidRDefault="00031E7F" w:rsidP="00DF3E15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</w:t>
    </w:r>
    <w:r>
      <w:rPr>
        <w:lang w:eastAsia="ja-JP"/>
      </w:rPr>
      <w:t>D</w:t>
    </w:r>
    <w:r>
      <w:rPr>
        <w:rFonts w:hint="eastAsia"/>
        <w:lang w:eastAsia="ja-JP"/>
      </w:rPr>
      <w:t>ata</w:t>
    </w:r>
    <w:r>
      <w:t xml:space="preserve">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hint="eastAsia"/>
        <w:lang w:eastAsia="ja-JP"/>
      </w:rPr>
      <w:t xml:space="preserve">                   </w:t>
    </w:r>
    <w:r>
      <w:t>v</w:t>
    </w:r>
    <w:r>
      <w:rPr>
        <w:rFonts w:hint="eastAsia"/>
        <w:lang w:eastAsia="ja-JP"/>
      </w:rPr>
      <w:t>1.0</w:t>
    </w:r>
  </w:p>
  <w:p w:rsidR="00031E7F" w:rsidRPr="00BB40B2" w:rsidRDefault="00031E7F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01414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B27AAE"/>
    <w:multiLevelType w:val="multilevel"/>
    <w:tmpl w:val="5C84C8E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Verdana" w:hAnsi="Verdana" w:hint="default"/>
        <w:b/>
        <w:i/>
        <w:color w:val="auto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41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7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3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9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34"/>
  </w:num>
  <w:num w:numId="5">
    <w:abstractNumId w:val="60"/>
  </w:num>
  <w:num w:numId="6">
    <w:abstractNumId w:val="34"/>
  </w:num>
  <w:num w:numId="7">
    <w:abstractNumId w:val="34"/>
  </w:num>
  <w:num w:numId="8">
    <w:abstractNumId w:val="34"/>
  </w:num>
  <w:num w:numId="9">
    <w:abstractNumId w:val="27"/>
  </w:num>
  <w:num w:numId="10">
    <w:abstractNumId w:val="5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4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2"/>
  </w:num>
  <w:num w:numId="22">
    <w:abstractNumId w:val="46"/>
  </w:num>
  <w:num w:numId="23">
    <w:abstractNumId w:val="39"/>
  </w:num>
  <w:num w:numId="24">
    <w:abstractNumId w:val="29"/>
  </w:num>
  <w:num w:numId="25">
    <w:abstractNumId w:val="45"/>
  </w:num>
  <w:num w:numId="26">
    <w:abstractNumId w:val="23"/>
  </w:num>
  <w:num w:numId="27">
    <w:abstractNumId w:val="17"/>
  </w:num>
  <w:num w:numId="28">
    <w:abstractNumId w:val="28"/>
  </w:num>
  <w:num w:numId="29">
    <w:abstractNumId w:val="12"/>
  </w:num>
  <w:num w:numId="30">
    <w:abstractNumId w:val="54"/>
  </w:num>
  <w:num w:numId="31">
    <w:abstractNumId w:val="13"/>
  </w:num>
  <w:num w:numId="32">
    <w:abstractNumId w:val="26"/>
  </w:num>
  <w:num w:numId="33">
    <w:abstractNumId w:val="48"/>
  </w:num>
  <w:num w:numId="34">
    <w:abstractNumId w:val="41"/>
  </w:num>
  <w:num w:numId="35">
    <w:abstractNumId w:val="24"/>
  </w:num>
  <w:num w:numId="36">
    <w:abstractNumId w:val="59"/>
  </w:num>
  <w:num w:numId="37">
    <w:abstractNumId w:val="43"/>
  </w:num>
  <w:num w:numId="38">
    <w:abstractNumId w:val="25"/>
  </w:num>
  <w:num w:numId="39">
    <w:abstractNumId w:val="19"/>
  </w:num>
  <w:num w:numId="40">
    <w:abstractNumId w:val="49"/>
  </w:num>
  <w:num w:numId="41">
    <w:abstractNumId w:val="32"/>
  </w:num>
  <w:num w:numId="42">
    <w:abstractNumId w:val="20"/>
  </w:num>
  <w:num w:numId="43">
    <w:abstractNumId w:val="18"/>
  </w:num>
  <w:num w:numId="44">
    <w:abstractNumId w:val="42"/>
  </w:num>
  <w:num w:numId="45">
    <w:abstractNumId w:val="30"/>
  </w:num>
  <w:num w:numId="46">
    <w:abstractNumId w:val="56"/>
  </w:num>
  <w:num w:numId="47">
    <w:abstractNumId w:val="51"/>
  </w:num>
  <w:num w:numId="48">
    <w:abstractNumId w:val="31"/>
  </w:num>
  <w:num w:numId="49">
    <w:abstractNumId w:val="33"/>
  </w:num>
  <w:num w:numId="50">
    <w:abstractNumId w:val="50"/>
  </w:num>
  <w:num w:numId="51">
    <w:abstractNumId w:val="11"/>
  </w:num>
  <w:num w:numId="52">
    <w:abstractNumId w:val="15"/>
  </w:num>
  <w:num w:numId="53">
    <w:abstractNumId w:val="16"/>
  </w:num>
  <w:num w:numId="54">
    <w:abstractNumId w:val="9"/>
  </w:num>
  <w:num w:numId="55">
    <w:abstractNumId w:val="38"/>
  </w:num>
  <w:num w:numId="56">
    <w:abstractNumId w:val="53"/>
  </w:num>
  <w:num w:numId="57">
    <w:abstractNumId w:val="44"/>
  </w:num>
  <w:num w:numId="58">
    <w:abstractNumId w:val="57"/>
  </w:num>
  <w:num w:numId="59">
    <w:abstractNumId w:val="55"/>
  </w:num>
  <w:num w:numId="60">
    <w:abstractNumId w:val="47"/>
  </w:num>
  <w:num w:numId="61">
    <w:abstractNumId w:val="37"/>
  </w:num>
  <w:num w:numId="62">
    <w:abstractNumId w:val="14"/>
  </w:num>
  <w:num w:numId="63">
    <w:abstractNumId w:val="10"/>
  </w:num>
  <w:num w:numId="64">
    <w:abstractNumId w:val="36"/>
  </w:num>
  <w:num w:numId="65">
    <w:abstractNumId w:val="22"/>
  </w:num>
  <w:num w:numId="66">
    <w:abstractNumId w:val="21"/>
  </w:num>
  <w:num w:numId="67">
    <w:abstractNumId w:val="3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1009A"/>
    <w:rsid w:val="00024C24"/>
    <w:rsid w:val="00026781"/>
    <w:rsid w:val="00031E7F"/>
    <w:rsid w:val="00034DDC"/>
    <w:rsid w:val="00037601"/>
    <w:rsid w:val="000419BD"/>
    <w:rsid w:val="00060D58"/>
    <w:rsid w:val="00064C33"/>
    <w:rsid w:val="00081D7F"/>
    <w:rsid w:val="00084EE0"/>
    <w:rsid w:val="00087EA6"/>
    <w:rsid w:val="0009048C"/>
    <w:rsid w:val="000A0A4A"/>
    <w:rsid w:val="000A0FD9"/>
    <w:rsid w:val="000B5ACD"/>
    <w:rsid w:val="000C02E5"/>
    <w:rsid w:val="000D35EC"/>
    <w:rsid w:val="000E10FF"/>
    <w:rsid w:val="00103DBA"/>
    <w:rsid w:val="0010798B"/>
    <w:rsid w:val="00116811"/>
    <w:rsid w:val="001179D3"/>
    <w:rsid w:val="00134E0D"/>
    <w:rsid w:val="001409A4"/>
    <w:rsid w:val="00141770"/>
    <w:rsid w:val="00160390"/>
    <w:rsid w:val="00165C4A"/>
    <w:rsid w:val="0016707D"/>
    <w:rsid w:val="00175643"/>
    <w:rsid w:val="00184ADA"/>
    <w:rsid w:val="00190B9A"/>
    <w:rsid w:val="001A6AAC"/>
    <w:rsid w:val="001A6B08"/>
    <w:rsid w:val="001B708F"/>
    <w:rsid w:val="001C3605"/>
    <w:rsid w:val="001D0409"/>
    <w:rsid w:val="001E3B43"/>
    <w:rsid w:val="001E3E85"/>
    <w:rsid w:val="001E4D73"/>
    <w:rsid w:val="001F4EAF"/>
    <w:rsid w:val="001F74BB"/>
    <w:rsid w:val="0021352C"/>
    <w:rsid w:val="002308DC"/>
    <w:rsid w:val="002376E2"/>
    <w:rsid w:val="002557F0"/>
    <w:rsid w:val="00266CB5"/>
    <w:rsid w:val="00283143"/>
    <w:rsid w:val="002A04E6"/>
    <w:rsid w:val="002A1ACC"/>
    <w:rsid w:val="002B5E4C"/>
    <w:rsid w:val="002C6D3D"/>
    <w:rsid w:val="002D427D"/>
    <w:rsid w:val="002D5742"/>
    <w:rsid w:val="002F5BE5"/>
    <w:rsid w:val="00306499"/>
    <w:rsid w:val="00332ADC"/>
    <w:rsid w:val="003349C0"/>
    <w:rsid w:val="00335FE4"/>
    <w:rsid w:val="0035015F"/>
    <w:rsid w:val="003746E8"/>
    <w:rsid w:val="00374B15"/>
    <w:rsid w:val="003769EF"/>
    <w:rsid w:val="00377745"/>
    <w:rsid w:val="00394221"/>
    <w:rsid w:val="003A3F85"/>
    <w:rsid w:val="003B68C1"/>
    <w:rsid w:val="003E4799"/>
    <w:rsid w:val="003E4A9B"/>
    <w:rsid w:val="004003BA"/>
    <w:rsid w:val="0040662E"/>
    <w:rsid w:val="004116FE"/>
    <w:rsid w:val="00416F5F"/>
    <w:rsid w:val="00432C0E"/>
    <w:rsid w:val="004332E0"/>
    <w:rsid w:val="00441CB5"/>
    <w:rsid w:val="00442B0B"/>
    <w:rsid w:val="0044404B"/>
    <w:rsid w:val="0046356B"/>
    <w:rsid w:val="0048229D"/>
    <w:rsid w:val="004C11DD"/>
    <w:rsid w:val="00503FDB"/>
    <w:rsid w:val="0050654F"/>
    <w:rsid w:val="00514065"/>
    <w:rsid w:val="00514524"/>
    <w:rsid w:val="00516A29"/>
    <w:rsid w:val="00525F7A"/>
    <w:rsid w:val="00540417"/>
    <w:rsid w:val="00567ABD"/>
    <w:rsid w:val="0057348A"/>
    <w:rsid w:val="00596D46"/>
    <w:rsid w:val="005B3465"/>
    <w:rsid w:val="005C6FAD"/>
    <w:rsid w:val="005D4F83"/>
    <w:rsid w:val="005F1374"/>
    <w:rsid w:val="006043F7"/>
    <w:rsid w:val="00606221"/>
    <w:rsid w:val="006107F3"/>
    <w:rsid w:val="006111EC"/>
    <w:rsid w:val="006444A0"/>
    <w:rsid w:val="00655703"/>
    <w:rsid w:val="0065685E"/>
    <w:rsid w:val="006740E3"/>
    <w:rsid w:val="00680D12"/>
    <w:rsid w:val="00682004"/>
    <w:rsid w:val="0069493B"/>
    <w:rsid w:val="006A0113"/>
    <w:rsid w:val="006A4709"/>
    <w:rsid w:val="006D0F84"/>
    <w:rsid w:val="006F66D5"/>
    <w:rsid w:val="00747F59"/>
    <w:rsid w:val="00760A8C"/>
    <w:rsid w:val="00761C5E"/>
    <w:rsid w:val="007670E3"/>
    <w:rsid w:val="00773614"/>
    <w:rsid w:val="00776C5B"/>
    <w:rsid w:val="00785047"/>
    <w:rsid w:val="0079132E"/>
    <w:rsid w:val="007A1968"/>
    <w:rsid w:val="007C3068"/>
    <w:rsid w:val="007C31DD"/>
    <w:rsid w:val="007C4728"/>
    <w:rsid w:val="007C56AA"/>
    <w:rsid w:val="007D152E"/>
    <w:rsid w:val="007E1B20"/>
    <w:rsid w:val="007E3E9A"/>
    <w:rsid w:val="007E5764"/>
    <w:rsid w:val="007F683F"/>
    <w:rsid w:val="007F69A0"/>
    <w:rsid w:val="00801412"/>
    <w:rsid w:val="00811F91"/>
    <w:rsid w:val="0082531C"/>
    <w:rsid w:val="00834CC5"/>
    <w:rsid w:val="00840AE6"/>
    <w:rsid w:val="0084278C"/>
    <w:rsid w:val="00842B9B"/>
    <w:rsid w:val="008443BC"/>
    <w:rsid w:val="00863208"/>
    <w:rsid w:val="008A6C56"/>
    <w:rsid w:val="008B2E84"/>
    <w:rsid w:val="008C6940"/>
    <w:rsid w:val="008D4801"/>
    <w:rsid w:val="008E01ED"/>
    <w:rsid w:val="008F0BF8"/>
    <w:rsid w:val="008F6AC6"/>
    <w:rsid w:val="009024A0"/>
    <w:rsid w:val="00903279"/>
    <w:rsid w:val="0090349D"/>
    <w:rsid w:val="009034EA"/>
    <w:rsid w:val="00910552"/>
    <w:rsid w:val="00920FF5"/>
    <w:rsid w:val="0095502C"/>
    <w:rsid w:val="00956F28"/>
    <w:rsid w:val="00973924"/>
    <w:rsid w:val="00993415"/>
    <w:rsid w:val="009A3EEF"/>
    <w:rsid w:val="009B6BCF"/>
    <w:rsid w:val="009B7D07"/>
    <w:rsid w:val="009C14F8"/>
    <w:rsid w:val="009E7A6D"/>
    <w:rsid w:val="00A01054"/>
    <w:rsid w:val="00A0364C"/>
    <w:rsid w:val="00A052AF"/>
    <w:rsid w:val="00A216C8"/>
    <w:rsid w:val="00A36E46"/>
    <w:rsid w:val="00A40C73"/>
    <w:rsid w:val="00A42E67"/>
    <w:rsid w:val="00A43F9E"/>
    <w:rsid w:val="00A61F95"/>
    <w:rsid w:val="00A64F1A"/>
    <w:rsid w:val="00A76EDD"/>
    <w:rsid w:val="00A871B0"/>
    <w:rsid w:val="00A957C7"/>
    <w:rsid w:val="00AA194B"/>
    <w:rsid w:val="00AC40EC"/>
    <w:rsid w:val="00AC4198"/>
    <w:rsid w:val="00AC55C5"/>
    <w:rsid w:val="00AD0AC4"/>
    <w:rsid w:val="00AD48EB"/>
    <w:rsid w:val="00AD4AC7"/>
    <w:rsid w:val="00AD6994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60815"/>
    <w:rsid w:val="00B71D64"/>
    <w:rsid w:val="00B72927"/>
    <w:rsid w:val="00B7731F"/>
    <w:rsid w:val="00BA49C1"/>
    <w:rsid w:val="00BA653F"/>
    <w:rsid w:val="00BB40B2"/>
    <w:rsid w:val="00BB77DD"/>
    <w:rsid w:val="00BC05CE"/>
    <w:rsid w:val="00BC09AF"/>
    <w:rsid w:val="00BC1F96"/>
    <w:rsid w:val="00BD04C0"/>
    <w:rsid w:val="00BD70F8"/>
    <w:rsid w:val="00BD7349"/>
    <w:rsid w:val="00BE0B1E"/>
    <w:rsid w:val="00BE1A5C"/>
    <w:rsid w:val="00BF35B5"/>
    <w:rsid w:val="00C10233"/>
    <w:rsid w:val="00C136AD"/>
    <w:rsid w:val="00C33650"/>
    <w:rsid w:val="00C36075"/>
    <w:rsid w:val="00C36E3C"/>
    <w:rsid w:val="00C52B69"/>
    <w:rsid w:val="00C6219A"/>
    <w:rsid w:val="00C65057"/>
    <w:rsid w:val="00C65265"/>
    <w:rsid w:val="00C66BC8"/>
    <w:rsid w:val="00C91AA1"/>
    <w:rsid w:val="00C91AAF"/>
    <w:rsid w:val="00C97AD8"/>
    <w:rsid w:val="00CA0958"/>
    <w:rsid w:val="00CA73B5"/>
    <w:rsid w:val="00CB459A"/>
    <w:rsid w:val="00CB5434"/>
    <w:rsid w:val="00CC2500"/>
    <w:rsid w:val="00CD718C"/>
    <w:rsid w:val="00CD7F4C"/>
    <w:rsid w:val="00CE4B49"/>
    <w:rsid w:val="00CF6535"/>
    <w:rsid w:val="00CF7B0B"/>
    <w:rsid w:val="00D043E6"/>
    <w:rsid w:val="00D048F2"/>
    <w:rsid w:val="00D04960"/>
    <w:rsid w:val="00D36809"/>
    <w:rsid w:val="00D5436E"/>
    <w:rsid w:val="00D60FE0"/>
    <w:rsid w:val="00D618AA"/>
    <w:rsid w:val="00D70A51"/>
    <w:rsid w:val="00D73F22"/>
    <w:rsid w:val="00D8609A"/>
    <w:rsid w:val="00D90A96"/>
    <w:rsid w:val="00D9529C"/>
    <w:rsid w:val="00D972BF"/>
    <w:rsid w:val="00DA79C2"/>
    <w:rsid w:val="00DB57D5"/>
    <w:rsid w:val="00DC12D3"/>
    <w:rsid w:val="00DC24A0"/>
    <w:rsid w:val="00DD07D6"/>
    <w:rsid w:val="00DD7E24"/>
    <w:rsid w:val="00DE27CE"/>
    <w:rsid w:val="00DF215B"/>
    <w:rsid w:val="00DF3E15"/>
    <w:rsid w:val="00E01737"/>
    <w:rsid w:val="00E078E2"/>
    <w:rsid w:val="00E20344"/>
    <w:rsid w:val="00E268FC"/>
    <w:rsid w:val="00E31D33"/>
    <w:rsid w:val="00E40B67"/>
    <w:rsid w:val="00E41AC2"/>
    <w:rsid w:val="00E60AC8"/>
    <w:rsid w:val="00E647B2"/>
    <w:rsid w:val="00E93D1E"/>
    <w:rsid w:val="00EA1250"/>
    <w:rsid w:val="00EA51AE"/>
    <w:rsid w:val="00EB10D3"/>
    <w:rsid w:val="00EB6179"/>
    <w:rsid w:val="00EC25D4"/>
    <w:rsid w:val="00EC6F37"/>
    <w:rsid w:val="00ED2794"/>
    <w:rsid w:val="00EE2796"/>
    <w:rsid w:val="00EE4777"/>
    <w:rsid w:val="00EE4AEF"/>
    <w:rsid w:val="00EF2DFB"/>
    <w:rsid w:val="00EF7E12"/>
    <w:rsid w:val="00F1790A"/>
    <w:rsid w:val="00F26180"/>
    <w:rsid w:val="00F30EAB"/>
    <w:rsid w:val="00F41E13"/>
    <w:rsid w:val="00F60470"/>
    <w:rsid w:val="00F62EE9"/>
    <w:rsid w:val="00F8064C"/>
    <w:rsid w:val="00F876A9"/>
    <w:rsid w:val="00FB5621"/>
    <w:rsid w:val="00FC20FB"/>
    <w:rsid w:val="00FD56F8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7568E-74FE-41CB-A7ED-2A5F25F6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2023</TotalTime>
  <Pages>27</Pages>
  <Words>2537</Words>
  <Characters>14465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16969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CuongNM01278</dc:creator>
  <cp:lastModifiedBy>ismail - [2010]</cp:lastModifiedBy>
  <cp:revision>120</cp:revision>
  <cp:lastPrinted>1900-12-31T17:00:00Z</cp:lastPrinted>
  <dcterms:created xsi:type="dcterms:W3CDTF">2013-09-23T09:56:00Z</dcterms:created>
  <dcterms:modified xsi:type="dcterms:W3CDTF">2014-08-12T10:00:00Z</dcterms:modified>
</cp:coreProperties>
</file>