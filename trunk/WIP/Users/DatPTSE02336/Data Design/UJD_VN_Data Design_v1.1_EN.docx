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52" w:rsidRPr="00335FE4" w:rsidRDefault="005B3465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  <w:r w:rsidRPr="00335FE4">
        <w:rPr>
          <w:rFonts w:ascii="Times New Roman" w:hAnsi="Times New Roman"/>
          <w:sz w:val="22"/>
          <w:szCs w:val="22"/>
          <w:lang w:val="en-US"/>
        </w:rPr>
        <w:t xml:space="preserve">     </w:t>
      </w:r>
      <w:r w:rsidR="00E60AC8" w:rsidRPr="00335FE4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F0CFF49" wp14:editId="10AA80C5">
            <wp:extent cx="3062378" cy="693484"/>
            <wp:effectExtent l="152400" t="133350" r="290830" b="29718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69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</w:rPr>
      </w:pPr>
    </w:p>
    <w:p w:rsidR="00A42E67" w:rsidRPr="00A42E67" w:rsidRDefault="00A42E67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</w:rPr>
        <w:t>USEFUL JAPANESE DICTIONARY FOR VIETNAMESE</w:t>
      </w:r>
    </w:p>
    <w:p w:rsidR="00910552" w:rsidRPr="00A42E67" w:rsidRDefault="00910552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DETAIL DESIGN DOCUMENT</w:t>
      </w:r>
    </w:p>
    <w:p w:rsidR="00910552" w:rsidRPr="00A42E67" w:rsidRDefault="0050654F" w:rsidP="00A42E67">
      <w:pPr>
        <w:pStyle w:val="HeadingBig"/>
        <w:rPr>
          <w:rFonts w:ascii="Times New Roman" w:hAnsi="Times New Roman" w:cs="Times New Roman"/>
          <w:lang w:eastAsia="ja-JP"/>
        </w:rPr>
      </w:pPr>
      <w:r w:rsidRPr="00A42E67">
        <w:rPr>
          <w:rFonts w:ascii="Times New Roman" w:hAnsi="Times New Roman" w:cs="Times New Roman"/>
          <w:lang w:eastAsia="ja-JP"/>
        </w:rPr>
        <w:t>Data D</w:t>
      </w:r>
      <w:r w:rsidR="00910552" w:rsidRPr="00A42E67">
        <w:rPr>
          <w:rFonts w:ascii="Times New Roman" w:hAnsi="Times New Roman" w:cs="Times New Roman"/>
          <w:lang w:eastAsia="ja-JP"/>
        </w:rPr>
        <w:t>esign</w:t>
      </w:r>
    </w:p>
    <w:p w:rsidR="00910552" w:rsidRPr="00335FE4" w:rsidRDefault="00910552" w:rsidP="00A42E67">
      <w:pPr>
        <w:pStyle w:val="HeadingBig"/>
        <w:rPr>
          <w:lang w:eastAsia="ja-JP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10552" w:rsidRPr="00335FE4" w:rsidRDefault="00910552" w:rsidP="00CC2500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Project Code</w:t>
      </w:r>
      <w:r w:rsidRPr="00335FE4">
        <w:rPr>
          <w:rFonts w:ascii="Times New Roman" w:hAnsi="Times New Roman" w:cs="Times New Roman"/>
          <w:b/>
          <w:bCs w:val="0"/>
          <w:sz w:val="22"/>
          <w:szCs w:val="22"/>
        </w:rPr>
        <w:t xml:space="preserve">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</w:p>
    <w:p w:rsidR="00BB40B2" w:rsidRPr="00335FE4" w:rsidRDefault="00BB40B2" w:rsidP="00CC2500">
      <w:pPr>
        <w:pStyle w:val="NormalT"/>
        <w:jc w:val="center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  <w:lang w:val="vi-VN"/>
        </w:rPr>
        <w:t xml:space="preserve">Document Code: </w:t>
      </w:r>
      <w:r w:rsidR="003E4A9B">
        <w:rPr>
          <w:rFonts w:ascii="Times New Roman" w:hAnsi="Times New Roman" w:cs="Times New Roman"/>
          <w:b/>
          <w:sz w:val="22"/>
          <w:szCs w:val="22"/>
        </w:rPr>
        <w:t>UJD_VN</w:t>
      </w:r>
      <w:r w:rsidR="00E60AC8" w:rsidRPr="00335FE4">
        <w:rPr>
          <w:rFonts w:ascii="Times New Roman" w:hAnsi="Times New Roman" w:cs="Times New Roman"/>
          <w:b/>
          <w:sz w:val="22"/>
          <w:szCs w:val="22"/>
          <w:lang w:val="vi-VN"/>
        </w:rPr>
        <w:t>_</w:t>
      </w:r>
      <w:r w:rsidR="00CA0958" w:rsidRPr="00335FE4">
        <w:rPr>
          <w:rFonts w:ascii="Times New Roman" w:hAnsi="Times New Roman" w:cs="Times New Roman"/>
          <w:b/>
          <w:sz w:val="22"/>
          <w:szCs w:val="22"/>
        </w:rPr>
        <w:t xml:space="preserve">Data </w:t>
      </w:r>
      <w:r w:rsidR="0050654F" w:rsidRPr="00335FE4">
        <w:rPr>
          <w:rFonts w:ascii="Times New Roman" w:hAnsi="Times New Roman" w:cs="Times New Roman"/>
          <w:b/>
          <w:sz w:val="22"/>
          <w:szCs w:val="22"/>
        </w:rPr>
        <w:t>Design</w:t>
      </w:r>
      <w:r w:rsidR="00747F59" w:rsidRPr="00335FE4">
        <w:rPr>
          <w:rFonts w:ascii="Times New Roman" w:hAnsi="Times New Roman" w:cs="Times New Roman"/>
          <w:b/>
          <w:sz w:val="22"/>
          <w:szCs w:val="22"/>
        </w:rPr>
        <w:t>_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/>
        </w:rPr>
        <w:t>v</w:t>
      </w:r>
      <w:r w:rsidR="00E40B67" w:rsidRPr="00335FE4">
        <w:rPr>
          <w:rFonts w:ascii="Times New Roman" w:hAnsi="Times New Roman" w:cs="Times New Roman"/>
          <w:b/>
          <w:sz w:val="22"/>
          <w:szCs w:val="22"/>
          <w:lang w:val="vi-VN" w:eastAsia="ja-JP"/>
        </w:rPr>
        <w:t>1.0</w:t>
      </w:r>
      <w:r w:rsidR="00C65265" w:rsidRPr="00335FE4">
        <w:rPr>
          <w:rFonts w:ascii="Times New Roman" w:hAnsi="Times New Roman" w:cs="Times New Roman"/>
          <w:b/>
          <w:sz w:val="22"/>
          <w:szCs w:val="22"/>
          <w:lang w:eastAsia="ja-JP"/>
        </w:rPr>
        <w:t>_EN</w:t>
      </w:r>
    </w:p>
    <w:p w:rsidR="00910552" w:rsidRPr="00335FE4" w:rsidRDefault="0091055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BB40B2" w:rsidRPr="00335FE4" w:rsidRDefault="00BB40B2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CC2500" w:rsidRPr="00335FE4" w:rsidRDefault="00CC2500">
      <w:pPr>
        <w:pStyle w:val="NormalT"/>
        <w:jc w:val="center"/>
        <w:rPr>
          <w:rFonts w:ascii="Times New Roman" w:hAnsi="Times New Roman" w:cs="Times New Roman"/>
          <w:b/>
          <w:bCs w:val="0"/>
          <w:sz w:val="22"/>
          <w:szCs w:val="22"/>
          <w:lang w:eastAsia="ja-JP"/>
        </w:rPr>
      </w:pPr>
    </w:p>
    <w:p w:rsidR="00E60AC8" w:rsidRPr="00335FE4" w:rsidRDefault="00E60AC8" w:rsidP="00DF3E15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335FE4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335FE4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="003E4A9B">
        <w:rPr>
          <w:rFonts w:ascii="Times New Roman" w:hAnsi="Times New Roman"/>
          <w:b/>
          <w:snapToGrid w:val="0"/>
          <w:sz w:val="22"/>
          <w:szCs w:val="22"/>
          <w:lang w:val="en-US"/>
        </w:rPr>
        <w:t>, 26/06/2014</w:t>
      </w:r>
    </w:p>
    <w:p w:rsidR="00910552" w:rsidRPr="00335FE4" w:rsidRDefault="00910552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W w:w="9270" w:type="dxa"/>
        <w:tblInd w:w="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18"/>
        <w:gridCol w:w="2002"/>
        <w:gridCol w:w="720"/>
        <w:gridCol w:w="3960"/>
        <w:gridCol w:w="1170"/>
      </w:tblGrid>
      <w:tr w:rsidR="00910552" w:rsidRPr="00335FE4" w:rsidTr="00747F59">
        <w:trPr>
          <w:trHeight w:val="576"/>
        </w:trPr>
        <w:tc>
          <w:tcPr>
            <w:tcW w:w="1418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Effective Date</w:t>
            </w:r>
          </w:p>
        </w:tc>
        <w:tc>
          <w:tcPr>
            <w:tcW w:w="2002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Changed Items</w:t>
            </w:r>
          </w:p>
        </w:tc>
        <w:tc>
          <w:tcPr>
            <w:tcW w:w="72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A*</w:t>
            </w:r>
            <w:r w:rsidRPr="00335FE4">
              <w:rPr>
                <w:rFonts w:ascii="Times New Roman" w:hAnsi="Times New Roman" w:cs="Times New Roman"/>
                <w:sz w:val="22"/>
                <w:szCs w:val="22"/>
              </w:rPr>
              <w:br/>
              <w:t>M, D</w:t>
            </w:r>
          </w:p>
        </w:tc>
        <w:tc>
          <w:tcPr>
            <w:tcW w:w="396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Change Description</w:t>
            </w:r>
          </w:p>
        </w:tc>
        <w:tc>
          <w:tcPr>
            <w:tcW w:w="1170" w:type="dxa"/>
            <w:shd w:val="clear" w:color="auto" w:fill="FFE8E1"/>
          </w:tcPr>
          <w:p w:rsidR="00910552" w:rsidRPr="00335FE4" w:rsidRDefault="00910552">
            <w:pPr>
              <w:pStyle w:val="table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New Version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3E4A9B" w:rsidP="006F66D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26/06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02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720" w:type="dxa"/>
          </w:tcPr>
          <w:p w:rsidR="006F66D5" w:rsidRPr="00335FE4" w:rsidRDefault="006F66D5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960" w:type="dxa"/>
          </w:tcPr>
          <w:p w:rsidR="006F66D5" w:rsidRPr="00335FE4" w:rsidRDefault="006F66D5" w:rsidP="00920FF5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</w:t>
            </w:r>
            <w:r w:rsidR="006F66D5" w:rsidRPr="00335FE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F66D5" w:rsidRPr="00335FE4" w:rsidTr="00747F59">
        <w:trPr>
          <w:trHeight w:hRule="exact" w:val="432"/>
        </w:trPr>
        <w:tc>
          <w:tcPr>
            <w:tcW w:w="1418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07/07/2014</w:t>
            </w:r>
          </w:p>
        </w:tc>
        <w:tc>
          <w:tcPr>
            <w:tcW w:w="2002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Modified</w:t>
            </w:r>
          </w:p>
        </w:tc>
        <w:tc>
          <w:tcPr>
            <w:tcW w:w="72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960" w:type="dxa"/>
          </w:tcPr>
          <w:p w:rsidR="006F66D5" w:rsidRPr="00335FE4" w:rsidRDefault="00C66BC8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ERD, table diagram</w:t>
            </w:r>
          </w:p>
        </w:tc>
        <w:tc>
          <w:tcPr>
            <w:tcW w:w="1170" w:type="dxa"/>
          </w:tcPr>
          <w:p w:rsidR="006F66D5" w:rsidRPr="00335FE4" w:rsidRDefault="00C66BC8" w:rsidP="00C6526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 w:rsidP="00AC55C5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AC55C5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 w:rsidP="00E40B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747F59">
        <w:trPr>
          <w:trHeight w:hRule="exact" w:val="432"/>
        </w:trPr>
        <w:tc>
          <w:tcPr>
            <w:tcW w:w="1418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432"/>
        </w:trPr>
        <w:tc>
          <w:tcPr>
            <w:tcW w:w="1418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190B9A" w:rsidRPr="00335FE4" w:rsidTr="00B20458">
        <w:trPr>
          <w:trHeight w:hRule="exact" w:val="522"/>
        </w:trPr>
        <w:tc>
          <w:tcPr>
            <w:tcW w:w="141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90B9A" w:rsidRPr="00335FE4" w:rsidRDefault="00190B9A">
            <w:pPr>
              <w:pStyle w:val="NormalRecord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5685E" w:rsidRPr="00335FE4" w:rsidRDefault="0065685E" w:rsidP="0065685E">
      <w:pPr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ORIGINATOR: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 xml:space="preserve">Pham </w:t>
      </w:r>
      <w:proofErr w:type="spellStart"/>
      <w:r w:rsidR="003E4A9B">
        <w:rPr>
          <w:rFonts w:ascii="Times New Roman" w:hAnsi="Times New Roman" w:cs="Times New Roman"/>
          <w:sz w:val="22"/>
          <w:szCs w:val="22"/>
        </w:rPr>
        <w:t>Tien</w:t>
      </w:r>
      <w:proofErr w:type="spellEnd"/>
      <w:r w:rsidR="003E4A9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3E4A9B">
        <w:rPr>
          <w:rFonts w:ascii="Times New Roman" w:hAnsi="Times New Roman" w:cs="Times New Roman"/>
          <w:sz w:val="22"/>
          <w:szCs w:val="22"/>
        </w:rPr>
        <w:t>Dat</w:t>
      </w:r>
      <w:proofErr w:type="spellEnd"/>
      <w:r w:rsidR="003E4A9B">
        <w:rPr>
          <w:rFonts w:ascii="Times New Roman" w:hAnsi="Times New Roman" w:cs="Times New Roman"/>
          <w:sz w:val="22"/>
          <w:szCs w:val="22"/>
        </w:rPr>
        <w:t xml:space="preserve">                           26/06/2014</w:t>
      </w:r>
      <w:r w:rsidRPr="00335FE4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3E4A9B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REVIEWERS:</w:t>
      </w:r>
      <w:r w:rsidRPr="00335FE4">
        <w:rPr>
          <w:rFonts w:ascii="Times New Roman" w:hAnsi="Times New Roman" w:cs="Times New Roman"/>
          <w:sz w:val="22"/>
          <w:szCs w:val="22"/>
        </w:rPr>
        <w:tab/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b/>
          <w:sz w:val="22"/>
          <w:szCs w:val="22"/>
        </w:rPr>
        <w:t>APPROVAL:</w:t>
      </w:r>
      <w:r w:rsidRPr="00335FE4">
        <w:rPr>
          <w:rFonts w:ascii="Times New Roman" w:hAnsi="Times New Roman" w:cs="Times New Roman"/>
          <w:sz w:val="22"/>
          <w:szCs w:val="22"/>
        </w:rPr>
        <w:tab/>
      </w:r>
      <w:r w:rsidR="003E4A9B">
        <w:rPr>
          <w:rFonts w:ascii="Times New Roman" w:hAnsi="Times New Roman" w:cs="Times New Roman"/>
          <w:sz w:val="22"/>
          <w:szCs w:val="22"/>
        </w:rPr>
        <w:t>Nguyen Van Sang</w:t>
      </w:r>
      <w:r w:rsidRPr="00335FE4">
        <w:rPr>
          <w:rFonts w:ascii="Times New Roman" w:hAnsi="Times New Roman" w:cs="Times New Roman"/>
          <w:sz w:val="22"/>
          <w:szCs w:val="22"/>
        </w:rPr>
        <w:tab/>
        <w:t xml:space="preserve">                                    </w:t>
      </w:r>
      <w:r w:rsidR="002D427D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 </w:t>
      </w:r>
    </w:p>
    <w:p w:rsidR="006F66D5" w:rsidRPr="00335FE4" w:rsidRDefault="006F66D5" w:rsidP="006F66D5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65685E" w:rsidRPr="00335FE4" w:rsidRDefault="0065685E" w:rsidP="0065685E">
      <w:pPr>
        <w:pStyle w:val="NormalH"/>
        <w:rPr>
          <w:rFonts w:ascii="Times New Roman" w:hAnsi="Times New Roman"/>
          <w:sz w:val="22"/>
          <w:szCs w:val="22"/>
        </w:rPr>
      </w:pPr>
      <w:r w:rsidRPr="00335FE4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C66BC8" w:rsidRDefault="00503FD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="0065685E"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335FE4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C66BC8" w:rsidRPr="00A1329C">
        <w:rPr>
          <w:rFonts w:ascii="Times New Roman" w:hAnsi="Times New Roman" w:cs="Times New Roman"/>
          <w:noProof/>
        </w:rPr>
        <w:t>1</w:t>
      </w:r>
      <w:r w:rsidR="00C66BC8"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="00C66BC8" w:rsidRPr="00A1329C">
        <w:rPr>
          <w:rFonts w:ascii="Times New Roman" w:hAnsi="Times New Roman" w:cs="Times New Roman"/>
          <w:noProof/>
        </w:rPr>
        <w:t>Introduction</w:t>
      </w:r>
      <w:r w:rsidR="00C66BC8">
        <w:rPr>
          <w:noProof/>
        </w:rPr>
        <w:tab/>
      </w:r>
      <w:r w:rsidR="00C66BC8">
        <w:rPr>
          <w:noProof/>
        </w:rPr>
        <w:fldChar w:fldCharType="begin"/>
      </w:r>
      <w:r w:rsidR="00C66BC8">
        <w:rPr>
          <w:noProof/>
        </w:rPr>
        <w:instrText xml:space="preserve"> PAGEREF _Toc392594689 \h </w:instrText>
      </w:r>
      <w:r w:rsidR="00C66BC8">
        <w:rPr>
          <w:noProof/>
        </w:rPr>
      </w:r>
      <w:r w:rsidR="00C66BC8">
        <w:rPr>
          <w:noProof/>
        </w:rPr>
        <w:fldChar w:fldCharType="separate"/>
      </w:r>
      <w:r w:rsidR="00C66BC8">
        <w:rPr>
          <w:noProof/>
        </w:rPr>
        <w:t>6</w:t>
      </w:r>
      <w:r w:rsidR="00C66BC8"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Definitions, Acronyms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1.4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ERDs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Table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Table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U</w:t>
      </w:r>
      <w:r w:rsidRPr="00A1329C">
        <w:rPr>
          <w:rFonts w:ascii="Times New Roman" w:hAnsi="Times New Roman" w:cs="Times New Roman"/>
          <w:noProof/>
          <w:lang w:val="vi-VN" w:eastAsia="ja-JP"/>
        </w:rPr>
        <w:t xml:space="preserve">ser </w:t>
      </w:r>
      <w:r w:rsidRPr="00A1329C">
        <w:rPr>
          <w:rFonts w:ascii="Times New Roman" w:hAnsi="Times New Roman" w:cs="Times New Roman"/>
          <w:noProof/>
          <w:lang w:eastAsia="ja-JP"/>
        </w:rPr>
        <w:t>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 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</w:rPr>
        <w:t>2.2.4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Meaning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VocabularySentence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Grammar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>
        <w:rPr>
          <w:noProof/>
        </w:rPr>
        <w:t>2.2.8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>
        <w:rPr>
          <w:noProof/>
        </w:rPr>
        <w:t>GrammarSentence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Video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Kanji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ConversationContent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2.2.13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Contact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2.2.14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TrainingListening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2.2.15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Sourcefile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2.2.16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ReadingDocumnet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2.2.17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ReadingVocabulary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2.2.18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2.2.19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Question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2.2.20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ReadingArtile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TrackingMark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3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</w:pPr>
      <w:r w:rsidRPr="00A1329C">
        <w:rPr>
          <w:rFonts w:ascii="Times New Roman" w:hAnsi="Times New Roman" w:cs="Times New Roman"/>
          <w:noProof/>
          <w:lang w:eastAsia="ja-JP"/>
        </w:rPr>
        <w:t>2.2.22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ja-JP"/>
        </w:rPr>
        <w:tab/>
      </w:r>
      <w:r w:rsidRPr="00A1329C">
        <w:rPr>
          <w:rFonts w:ascii="Times New Roman" w:hAnsi="Times New Roman" w:cs="Times New Roman"/>
          <w:noProof/>
          <w:lang w:eastAsia="ja-JP"/>
        </w:rPr>
        <w:t>Answer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File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Code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Customer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Other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C66BC8" w:rsidRDefault="00C66BC8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</w:pPr>
      <w:r w:rsidRPr="00A1329C">
        <w:rPr>
          <w:rFonts w:ascii="Times New Roman" w:hAnsi="Times New Roman" w:cs="Times New Roman"/>
          <w:noProof/>
        </w:rPr>
        <w:lastRenderedPageBreak/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C66BC8" w:rsidRDefault="00C66BC8">
      <w:pPr>
        <w:pStyle w:val="TOC2"/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</w:pPr>
      <w:r w:rsidRPr="00A1329C">
        <w:rPr>
          <w:rFonts w:cs="Times New Roman"/>
          <w:noProof/>
        </w:rPr>
        <w:t>6.1</w:t>
      </w:r>
      <w:r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</w:rPr>
        <w:tab/>
      </w:r>
      <w:r w:rsidRPr="00A1329C">
        <w:rPr>
          <w:rFonts w:ascii="Times New Roman" w:hAnsi="Times New Roman" w:cs="Times New Roman"/>
          <w:noProof/>
        </w:rPr>
        <w:t>Data format symbol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_Toc392594724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65685E" w:rsidRPr="00335FE4" w:rsidRDefault="00503FDB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</w:pPr>
      <w:r w:rsidRPr="00335FE4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910552" w:rsidRPr="00335FE4" w:rsidRDefault="00910552" w:rsidP="0065685E">
      <w:pPr>
        <w:ind w:left="547"/>
        <w:rPr>
          <w:rFonts w:ascii="Times New Roman" w:eastAsia="Times New Roman" w:hAnsi="Times New Roman" w:cs="Times New Roman"/>
          <w:b/>
          <w:snapToGrid/>
          <w:sz w:val="22"/>
          <w:szCs w:val="22"/>
        </w:rPr>
        <w:sectPr w:rsidR="00910552" w:rsidRPr="00335FE4" w:rsidSect="00F41E13">
          <w:headerReference w:type="default" r:id="rId10"/>
          <w:footerReference w:type="default" r:id="rId11"/>
          <w:headerReference w:type="first" r:id="rId12"/>
          <w:pgSz w:w="11907" w:h="16839" w:code="9"/>
          <w:pgMar w:top="1418" w:right="1134" w:bottom="1418" w:left="1985" w:header="720" w:footer="720" w:gutter="0"/>
          <w:cols w:space="720"/>
          <w:titlePg/>
          <w:docGrid w:linePitch="360"/>
        </w:sectPr>
      </w:pPr>
    </w:p>
    <w:p w:rsidR="00910552" w:rsidRPr="00335FE4" w:rsidRDefault="00910552">
      <w:pPr>
        <w:pStyle w:val="Heading1"/>
        <w:keepNext w:val="0"/>
        <w:rPr>
          <w:rFonts w:ascii="Times New Roman" w:hAnsi="Times New Roman" w:cs="Times New Roman"/>
          <w:noProof w:val="0"/>
          <w:color w:val="auto"/>
          <w:sz w:val="22"/>
          <w:szCs w:val="22"/>
        </w:rPr>
      </w:pPr>
      <w:bookmarkStart w:id="0" w:name="_Toc41542886"/>
      <w:bookmarkStart w:id="1" w:name="_Toc54775543"/>
      <w:bookmarkStart w:id="2" w:name="_Toc392594689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335FE4">
        <w:rPr>
          <w:rFonts w:ascii="Times New Roman" w:hAnsi="Times New Roman" w:cs="Times New Roman"/>
          <w:noProof w:val="0"/>
          <w:color w:val="auto"/>
          <w:sz w:val="22"/>
          <w:szCs w:val="22"/>
        </w:rPr>
        <w:lastRenderedPageBreak/>
        <w:t>Introduction</w:t>
      </w:r>
      <w:bookmarkEnd w:id="0"/>
      <w:bookmarkEnd w:id="1"/>
      <w:bookmarkEnd w:id="2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392594690"/>
      <w:r w:rsidRPr="00335FE4">
        <w:rPr>
          <w:rFonts w:ascii="Times New Roman" w:hAnsi="Times New Roman" w:cs="Times New Roman"/>
          <w:color w:val="auto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910552" w:rsidRPr="00335FE4" w:rsidRDefault="00AC55C5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bookmarkStart w:id="21" w:name="_Toc456598589"/>
      <w:bookmarkEnd w:id="20"/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Useful Japanese Dictionary for Vietnamese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 w:rsidR="00910552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data design document describes structure of database and file structure of system including internal file structure as well as interface file structure. </w:t>
      </w:r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lang w:eastAsia="ja-JP"/>
        </w:rPr>
      </w:pPr>
      <w:bookmarkStart w:id="22" w:name="_Toc39028747"/>
      <w:bookmarkStart w:id="23" w:name="_Toc41542889"/>
      <w:bookmarkStart w:id="24" w:name="_Toc54775545"/>
      <w:bookmarkStart w:id="25" w:name="_Toc392594691"/>
      <w:bookmarkStart w:id="26" w:name="_Toc521150199"/>
      <w:bookmarkStart w:id="27" w:name="_Toc38257133"/>
      <w:r w:rsidRPr="00335FE4">
        <w:rPr>
          <w:rFonts w:ascii="Times New Roman" w:hAnsi="Times New Roman" w:cs="Times New Roman"/>
          <w:color w:val="auto"/>
        </w:rPr>
        <w:t xml:space="preserve">Definitions, Acronyms and </w:t>
      </w:r>
      <w:bookmarkEnd w:id="22"/>
      <w:r w:rsidRPr="00335FE4">
        <w:rPr>
          <w:rFonts w:ascii="Times New Roman" w:hAnsi="Times New Roman" w:cs="Times New Roman"/>
          <w:color w:val="auto"/>
        </w:rPr>
        <w:t>Abbreviations</w:t>
      </w:r>
      <w:bookmarkEnd w:id="23"/>
      <w:bookmarkEnd w:id="24"/>
      <w:bookmarkEnd w:id="25"/>
    </w:p>
    <w:p w:rsidR="00910552" w:rsidRPr="00335FE4" w:rsidRDefault="00910552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2729"/>
        <w:gridCol w:w="3406"/>
      </w:tblGrid>
      <w:tr w:rsidR="00910552" w:rsidRPr="00335FE4" w:rsidTr="001F4EAF">
        <w:trPr>
          <w:jc w:val="center"/>
        </w:trPr>
        <w:tc>
          <w:tcPr>
            <w:tcW w:w="196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Abbreviations</w:t>
            </w:r>
          </w:p>
        </w:tc>
        <w:tc>
          <w:tcPr>
            <w:tcW w:w="2729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  <w:tc>
          <w:tcPr>
            <w:tcW w:w="340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Comment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/F</w:t>
            </w:r>
            <w:r w:rsidR="00B3749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Primary/ Foreign key</w:t>
            </w:r>
          </w:p>
        </w:tc>
        <w:tc>
          <w:tcPr>
            <w:tcW w:w="3406" w:type="dxa"/>
          </w:tcPr>
          <w:p w:rsidR="00910552" w:rsidRPr="00335FE4" w:rsidRDefault="00910552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 to indicate that a field is a primary or foreign key in table</w:t>
            </w:r>
          </w:p>
        </w:tc>
      </w:tr>
      <w:tr w:rsidR="00910552" w:rsidRPr="00335FE4" w:rsidTr="001F4EAF">
        <w:trPr>
          <w:jc w:val="center"/>
        </w:trPr>
        <w:tc>
          <w:tcPr>
            <w:tcW w:w="1969" w:type="dxa"/>
          </w:tcPr>
          <w:p w:rsidR="00910552" w:rsidRPr="00335FE4" w:rsidRDefault="00E647B2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</w:t>
            </w:r>
            <w:r w:rsidR="002A1ACC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V</w:t>
            </w:r>
          </w:p>
        </w:tc>
        <w:tc>
          <w:tcPr>
            <w:tcW w:w="2729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null</w:t>
            </w:r>
          </w:p>
        </w:tc>
        <w:tc>
          <w:tcPr>
            <w:tcW w:w="3406" w:type="dxa"/>
          </w:tcPr>
          <w:p w:rsidR="00910552" w:rsidRPr="00335FE4" w:rsidRDefault="00D043E6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Set value “null”  for attribute </w:t>
            </w:r>
            <w:r w:rsidR="002D427D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      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in table </w:t>
            </w:r>
          </w:p>
        </w:tc>
      </w:tr>
      <w:tr w:rsidR="007E5764" w:rsidRPr="00335FE4" w:rsidTr="001F4EAF">
        <w:trPr>
          <w:jc w:val="center"/>
        </w:trPr>
        <w:tc>
          <w:tcPr>
            <w:tcW w:w="1969" w:type="dxa"/>
          </w:tcPr>
          <w:p w:rsidR="007E5764" w:rsidRPr="00335FE4" w:rsidRDefault="00606221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  </w:t>
            </w:r>
            <w:r w:rsidR="007E576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</w:t>
            </w:r>
          </w:p>
        </w:tc>
        <w:tc>
          <w:tcPr>
            <w:tcW w:w="2729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Check value unique</w:t>
            </w:r>
          </w:p>
        </w:tc>
        <w:tc>
          <w:tcPr>
            <w:tcW w:w="3406" w:type="dxa"/>
          </w:tcPr>
          <w:p w:rsidR="007E5764" w:rsidRPr="00335FE4" w:rsidRDefault="007E5764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Set value “unique” for attribute in table</w:t>
            </w:r>
          </w:p>
        </w:tc>
      </w:tr>
    </w:tbl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  <w:lang w:eastAsia="ja-JP"/>
        </w:rPr>
      </w:pPr>
      <w:bookmarkStart w:id="28" w:name="_Toc39028748"/>
      <w:bookmarkStart w:id="29" w:name="_Toc41542890"/>
      <w:bookmarkStart w:id="30" w:name="_Toc54775546"/>
      <w:bookmarkStart w:id="31" w:name="_Toc392594692"/>
      <w:r w:rsidRPr="00335FE4">
        <w:rPr>
          <w:rFonts w:ascii="Times New Roman" w:hAnsi="Times New Roman" w:cs="Times New Roman"/>
          <w:color w:val="auto"/>
        </w:rPr>
        <w:t>References</w:t>
      </w:r>
      <w:bookmarkEnd w:id="28"/>
      <w:bookmarkEnd w:id="29"/>
      <w:bookmarkEnd w:id="30"/>
      <w:bookmarkEnd w:id="31"/>
    </w:p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List 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the entire</w:t>
      </w: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reference document such as: other document of the syst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em, or the technical article.</w:t>
      </w:r>
    </w:p>
    <w:p w:rsidR="00682004" w:rsidRPr="00335FE4" w:rsidRDefault="00682004">
      <w:pPr>
        <w:pStyle w:val="comment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W w:w="4500" w:type="pct"/>
        <w:jc w:val="center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88"/>
        <w:gridCol w:w="2416"/>
      </w:tblGrid>
      <w:tr w:rsidR="00910552" w:rsidRPr="00335FE4" w:rsidTr="00E40B67">
        <w:trPr>
          <w:trHeight w:val="399"/>
          <w:jc w:val="center"/>
        </w:trPr>
        <w:tc>
          <w:tcPr>
            <w:tcW w:w="5688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Document Number</w:t>
            </w:r>
          </w:p>
        </w:tc>
        <w:tc>
          <w:tcPr>
            <w:tcW w:w="2416" w:type="dxa"/>
            <w:shd w:val="clear" w:color="auto" w:fill="FFE8E1"/>
          </w:tcPr>
          <w:p w:rsidR="00910552" w:rsidRPr="00335FE4" w:rsidRDefault="00910552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Title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8F0BF8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Class design</w:t>
            </w:r>
            <w:r w:rsidR="0057348A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_v1.1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910552" w:rsidRPr="00335FE4" w:rsidTr="00E40B67">
        <w:trPr>
          <w:jc w:val="center"/>
        </w:trPr>
        <w:tc>
          <w:tcPr>
            <w:tcW w:w="5688" w:type="dxa"/>
          </w:tcPr>
          <w:p w:rsidR="00910552" w:rsidRPr="00335FE4" w:rsidRDefault="00AC55C5" w:rsidP="00E40B6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UJD_VN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_ </w:t>
            </w:r>
            <w:r w:rsidR="00910552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Screen design</w:t>
            </w:r>
            <w:r w:rsidR="00E40B6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_v1.0_EN</w:t>
            </w:r>
          </w:p>
        </w:tc>
        <w:tc>
          <w:tcPr>
            <w:tcW w:w="2416" w:type="dxa"/>
          </w:tcPr>
          <w:p w:rsidR="00910552" w:rsidRPr="00335FE4" w:rsidRDefault="006111EC" w:rsidP="008F0BF8">
            <w:pPr>
              <w:pStyle w:val="TableNormal1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</w:t>
            </w:r>
            <w:r w:rsidR="00682004"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</w:tbl>
    <w:p w:rsidR="00682004" w:rsidRPr="00335FE4" w:rsidRDefault="00682004" w:rsidP="00682004">
      <w:pPr>
        <w:ind w:left="0"/>
        <w:rPr>
          <w:rFonts w:ascii="Times New Roman" w:hAnsi="Times New Roman" w:cs="Times New Roman"/>
          <w:sz w:val="22"/>
          <w:szCs w:val="22"/>
        </w:rPr>
      </w:pPr>
      <w:bookmarkStart w:id="32" w:name="_Toc41542891"/>
      <w:bookmarkStart w:id="33" w:name="_Toc54775547"/>
      <w:bookmarkStart w:id="34" w:name="_Toc504442101"/>
      <w:bookmarkEnd w:id="26"/>
      <w:bookmarkEnd w:id="27"/>
    </w:p>
    <w:p w:rsidR="00910552" w:rsidRPr="00335FE4" w:rsidRDefault="00910552">
      <w:pPr>
        <w:pStyle w:val="Heading2"/>
        <w:tabs>
          <w:tab w:val="num" w:pos="576"/>
        </w:tabs>
        <w:rPr>
          <w:rFonts w:ascii="Times New Roman" w:hAnsi="Times New Roman" w:cs="Times New Roman"/>
          <w:color w:val="auto"/>
        </w:rPr>
      </w:pPr>
      <w:bookmarkStart w:id="35" w:name="_Toc392594693"/>
      <w:r w:rsidRPr="00335FE4">
        <w:rPr>
          <w:rFonts w:ascii="Times New Roman" w:hAnsi="Times New Roman" w:cs="Times New Roman"/>
          <w:color w:val="auto"/>
        </w:rPr>
        <w:t>Overview</w:t>
      </w:r>
      <w:bookmarkEnd w:id="32"/>
      <w:bookmarkEnd w:id="33"/>
      <w:bookmarkEnd w:id="35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21"/>
    <w:bookmarkEnd w:id="34"/>
    <w:p w:rsidR="00910552" w:rsidRPr="00335FE4" w:rsidRDefault="00910552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General overview of the detail design such as what is the structure of the document</w:t>
      </w:r>
      <w:r w:rsidR="00682004"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:  N/A</w:t>
      </w:r>
    </w:p>
    <w:p w:rsidR="00910552" w:rsidRPr="00335FE4" w:rsidRDefault="00910552">
      <w:pPr>
        <w:pStyle w:val="Heading1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36" w:name="_Toc392594694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Database</w:t>
      </w:r>
      <w:bookmarkEnd w:id="36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</w:rPr>
      </w:pPr>
      <w:bookmarkStart w:id="37" w:name="_Toc392594695"/>
      <w:r w:rsidRPr="00335FE4">
        <w:rPr>
          <w:rFonts w:ascii="Times New Roman" w:hAnsi="Times New Roman" w:cs="Times New Roman"/>
          <w:color w:val="auto"/>
          <w:lang w:eastAsia="ja-JP"/>
        </w:rPr>
        <w:t>ERDs</w:t>
      </w:r>
      <w:bookmarkEnd w:id="37"/>
    </w:p>
    <w:p w:rsidR="00910552" w:rsidRPr="00335FE4" w:rsidRDefault="00A76EDD" w:rsidP="001F4EAF">
      <w:pPr>
        <w:pStyle w:val="comment"/>
        <w:ind w:left="72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Entity relationship diagrams</w:t>
      </w:r>
    </w:p>
    <w:p w:rsidR="00CA73B5" w:rsidRPr="00335FE4" w:rsidRDefault="00840AE6" w:rsidP="00CA73B5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napToGrid/>
          <w:sz w:val="22"/>
          <w:szCs w:val="22"/>
        </w:rPr>
        <w:drawing>
          <wp:inline distT="0" distB="0" distL="0" distR="0">
            <wp:extent cx="5580380" cy="38290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JD_VN_Entity Relationship Diagr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3B5" w:rsidRPr="00335FE4" w:rsidRDefault="00CA73B5" w:rsidP="002A1ACC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8F0BF8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335FE4">
        <w:rPr>
          <w:rFonts w:ascii="Times New Roman" w:hAnsi="Times New Roman" w:cs="Times New Roman"/>
          <w:b/>
          <w:color w:val="auto"/>
          <w:sz w:val="22"/>
          <w:szCs w:val="22"/>
        </w:rPr>
        <w:t>Figure 1: Entity relationship diagrams</w:t>
      </w:r>
    </w:p>
    <w:p w:rsidR="006A0113" w:rsidRPr="00335FE4" w:rsidRDefault="006A0113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0B5ACD" w:rsidRPr="00335FE4" w:rsidRDefault="000B5ACD" w:rsidP="00037601">
      <w:pPr>
        <w:pStyle w:val="comment"/>
        <w:rPr>
          <w:rFonts w:ascii="Times New Roman" w:hAnsi="Times New Roman" w:cs="Times New Roman"/>
          <w:sz w:val="22"/>
          <w:szCs w:val="22"/>
        </w:rPr>
      </w:pPr>
    </w:p>
    <w:p w:rsidR="00CA73B5" w:rsidRPr="00335FE4" w:rsidRDefault="00CA73B5" w:rsidP="00CD7F4C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tbl>
      <w:tblPr>
        <w:tblStyle w:val="TableGrid"/>
        <w:tblW w:w="8395" w:type="dxa"/>
        <w:jc w:val="center"/>
        <w:tblInd w:w="720" w:type="dxa"/>
        <w:tblLook w:val="04A0" w:firstRow="1" w:lastRow="0" w:firstColumn="1" w:lastColumn="0" w:noHBand="0" w:noVBand="1"/>
      </w:tblPr>
      <w:tblGrid>
        <w:gridCol w:w="874"/>
        <w:gridCol w:w="2560"/>
        <w:gridCol w:w="4961"/>
      </w:tblGrid>
      <w:tr w:rsidR="00D9529C" w:rsidRPr="00335FE4" w:rsidTr="00D9529C">
        <w:trPr>
          <w:jc w:val="center"/>
        </w:trPr>
        <w:tc>
          <w:tcPr>
            <w:tcW w:w="874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No</w:t>
            </w:r>
          </w:p>
        </w:tc>
        <w:tc>
          <w:tcPr>
            <w:tcW w:w="2560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Entity</w:t>
            </w:r>
          </w:p>
        </w:tc>
        <w:tc>
          <w:tcPr>
            <w:tcW w:w="4961" w:type="dxa"/>
            <w:shd w:val="clear" w:color="auto" w:fill="FBD4B4" w:themeFill="accent6" w:themeFillTint="66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943634" w:themeColor="accent2" w:themeShade="BF"/>
                <w:sz w:val="22"/>
                <w:szCs w:val="22"/>
              </w:rPr>
              <w:t>Description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560" w:type="dxa"/>
          </w:tcPr>
          <w:p w:rsidR="000B5ACD" w:rsidRPr="00335FE4" w:rsidRDefault="000B5ACD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4961" w:type="dxa"/>
          </w:tcPr>
          <w:p w:rsidR="000B5ACD" w:rsidRPr="00335FE4" w:rsidRDefault="00E93D1E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all of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people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using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website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include guest and 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member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who registered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560" w:type="dxa"/>
          </w:tcPr>
          <w:p w:rsidR="000B5ACD" w:rsidRPr="00335FE4" w:rsidRDefault="002A1AC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4961" w:type="dxa"/>
          </w:tcPr>
          <w:p w:rsidR="000B5ACD" w:rsidRPr="00335FE4" w:rsidRDefault="002A1ACC" w:rsidP="00FE08E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all of 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new 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word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 Japanese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4961" w:type="dxa"/>
          </w:tcPr>
          <w:p w:rsidR="000B5ACD" w:rsidRPr="00335FE4" w:rsidRDefault="00FE08E8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  <w:r w:rsidR="00D9529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of vocabulary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4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</w:p>
        </w:tc>
        <w:tc>
          <w:tcPr>
            <w:tcW w:w="4961" w:type="dxa"/>
          </w:tcPr>
          <w:p w:rsidR="000B5ACD" w:rsidRPr="00335FE4" w:rsidRDefault="00D9529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VocabularySentence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Meaning and Sentence.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0B5ACD" w:rsidRPr="00335FE4" w:rsidRDefault="000B5ACD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560" w:type="dxa"/>
          </w:tcPr>
          <w:p w:rsidR="000B5ACD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4961" w:type="dxa"/>
          </w:tcPr>
          <w:p w:rsidR="000B5ACD" w:rsidRPr="00335FE4" w:rsidRDefault="00D9529C" w:rsidP="00D9529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example of vocabulary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grammar</w:t>
            </w:r>
            <w:r w:rsidR="0016707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  <w:r w:rsidR="00B72927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4961" w:type="dxa"/>
          </w:tcPr>
          <w:p w:rsidR="00FE08E8" w:rsidRPr="00335FE4" w:rsidRDefault="00D9529C" w:rsidP="00034D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="00034DD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is structure sentences in Japanese.</w:t>
            </w:r>
          </w:p>
        </w:tc>
      </w:tr>
      <w:tr w:rsidR="00D9529C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FE08E8" w:rsidP="00C65057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4961" w:type="dxa"/>
          </w:tcPr>
          <w:p w:rsidR="00FE08E8" w:rsidRPr="00335FE4" w:rsidRDefault="00516A29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 include title and link of video</w:t>
            </w:r>
            <w:r w:rsidR="00FE08E8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GrammarSentence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AA194B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include reference between 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Sentence.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is all of kanji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 in all </w:t>
            </w:r>
            <w:proofErr w:type="gram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lesson</w:t>
            </w:r>
            <w:proofErr w:type="gram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Content of conversation.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 is Q&amp;A, opinion of member send to admin.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All listening lesson in Japanese.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 of file listening.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Document that user can read on website.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ReadingVocabulary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Reference to </w:t>
            </w: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can check mark of test that they did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 is some quiz that member can do it.</w:t>
            </w:r>
          </w:p>
        </w:tc>
      </w:tr>
      <w:tr w:rsidR="00AA194B" w:rsidRPr="00335FE4" w:rsidTr="00D9529C">
        <w:trPr>
          <w:jc w:val="center"/>
        </w:trPr>
        <w:tc>
          <w:tcPr>
            <w:tcW w:w="874" w:type="dxa"/>
          </w:tcPr>
          <w:p w:rsidR="00AA194B" w:rsidRPr="00335FE4" w:rsidRDefault="00AA194B" w:rsidP="00DD7E2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560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4961" w:type="dxa"/>
          </w:tcPr>
          <w:p w:rsidR="00AA194B" w:rsidRPr="00335FE4" w:rsidRDefault="00AA194B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  <w:tr w:rsidR="00FE08E8" w:rsidRPr="00335FE4" w:rsidTr="00D9529C">
        <w:trPr>
          <w:jc w:val="center"/>
        </w:trPr>
        <w:tc>
          <w:tcPr>
            <w:tcW w:w="874" w:type="dxa"/>
          </w:tcPr>
          <w:p w:rsidR="00FE08E8" w:rsidRPr="00335FE4" w:rsidRDefault="00AA194B" w:rsidP="000B5ACD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2560" w:type="dxa"/>
          </w:tcPr>
          <w:p w:rsidR="00FE08E8" w:rsidRPr="00335FE4" w:rsidRDefault="00FE08E8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4961" w:type="dxa"/>
          </w:tcPr>
          <w:p w:rsidR="00FE08E8" w:rsidRPr="00335FE4" w:rsidRDefault="00CD7F4C" w:rsidP="001F4E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Reference to Test.</w:t>
            </w:r>
          </w:p>
        </w:tc>
      </w:tr>
    </w:tbl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335FE4" w:rsidRDefault="00335FE4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0E10FF" w:rsidRDefault="000E10FF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A64F1A" w:rsidRPr="00335FE4" w:rsidRDefault="00A871B0" w:rsidP="00BE0B1E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335FE4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lastRenderedPageBreak/>
        <w:t>List of relations of entities and brief description</w:t>
      </w:r>
    </w:p>
    <w:tbl>
      <w:tblPr>
        <w:tblStyle w:val="TableGrid"/>
        <w:tblW w:w="0" w:type="auto"/>
        <w:jc w:val="center"/>
        <w:tblInd w:w="144" w:type="dxa"/>
        <w:tblLook w:val="04A0" w:firstRow="1" w:lastRow="0" w:firstColumn="1" w:lastColumn="0" w:noHBand="0" w:noVBand="1"/>
      </w:tblPr>
      <w:tblGrid>
        <w:gridCol w:w="716"/>
        <w:gridCol w:w="1964"/>
        <w:gridCol w:w="2086"/>
        <w:gridCol w:w="1499"/>
        <w:gridCol w:w="2595"/>
      </w:tblGrid>
      <w:tr w:rsidR="00B32241" w:rsidRPr="00335FE4" w:rsidTr="00FC20FB">
        <w:trPr>
          <w:jc w:val="center"/>
        </w:trPr>
        <w:tc>
          <w:tcPr>
            <w:tcW w:w="71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964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A</w:t>
            </w:r>
          </w:p>
        </w:tc>
        <w:tc>
          <w:tcPr>
            <w:tcW w:w="2086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Entity B</w:t>
            </w:r>
          </w:p>
        </w:tc>
        <w:tc>
          <w:tcPr>
            <w:tcW w:w="1499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 xml:space="preserve">Relation </w:t>
            </w:r>
          </w:p>
        </w:tc>
        <w:tc>
          <w:tcPr>
            <w:tcW w:w="2595" w:type="dxa"/>
            <w:shd w:val="clear" w:color="auto" w:fill="FBD4B4" w:themeFill="accent6" w:themeFillTint="66"/>
          </w:tcPr>
          <w:p w:rsidR="00B32241" w:rsidRPr="00335FE4" w:rsidRDefault="00B32241" w:rsidP="00A871B0">
            <w:pPr>
              <w:pStyle w:val="comment"/>
              <w:ind w:left="0"/>
              <w:rPr>
                <w:rFonts w:ascii="Times New Roman" w:hAnsi="Times New Roman" w:cs="Times New Roman"/>
                <w:b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b/>
                <w:i w:val="0"/>
                <w:color w:val="800000"/>
                <w:sz w:val="22"/>
                <w:szCs w:val="22"/>
              </w:rPr>
              <w:t>Description</w:t>
            </w:r>
          </w:p>
        </w:tc>
      </w:tr>
      <w:tr w:rsidR="00B32241" w:rsidRPr="00335FE4" w:rsidTr="00FC20FB">
        <w:trPr>
          <w:jc w:val="center"/>
        </w:trPr>
        <w:tc>
          <w:tcPr>
            <w:tcW w:w="716" w:type="dxa"/>
          </w:tcPr>
          <w:p w:rsidR="00B32241" w:rsidRPr="00335FE4" w:rsidRDefault="00B32241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64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1499" w:type="dxa"/>
          </w:tcPr>
          <w:p w:rsidR="00B32241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B32241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r w:rsidR="00CD718C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User 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can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search many word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and each word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  <w:r w:rsidR="002A04E6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sentence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BE0B1E" w:rsidP="00BE0B1E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grammar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is searched by many user</w:t>
            </w:r>
            <w:r w:rsidR="005C6FAD"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videos and each video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Kanji and each Kanji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1499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search many conversation and each conversation is searched by many users</w:t>
            </w:r>
          </w:p>
        </w:tc>
      </w:tr>
      <w:tr w:rsidR="002A04E6" w:rsidRPr="00335FE4" w:rsidTr="00FC20FB">
        <w:trPr>
          <w:jc w:val="center"/>
        </w:trPr>
        <w:tc>
          <w:tcPr>
            <w:tcW w:w="716" w:type="dxa"/>
          </w:tcPr>
          <w:p w:rsidR="002A04E6" w:rsidRPr="00335FE4" w:rsidRDefault="002A04E6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64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2A04E6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</w:t>
            </w:r>
          </w:p>
        </w:tc>
        <w:tc>
          <w:tcPr>
            <w:tcW w:w="1499" w:type="dxa"/>
          </w:tcPr>
          <w:p w:rsidR="002A04E6" w:rsidRPr="00335FE4" w:rsidRDefault="002A04E6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2A04E6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send many contacts.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train many listen and each listen is trained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Many to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 xml:space="preserve">Each User can read many 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documents and each document is read by many users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TrackingMark</w:t>
            </w:r>
            <w:proofErr w:type="spellEnd"/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D7F4C" w:rsidRPr="00335FE4" w:rsidRDefault="005C6FAD" w:rsidP="002A04E6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User can track mark of many tests </w:t>
            </w:r>
          </w:p>
        </w:tc>
      </w:tr>
      <w:tr w:rsidR="00CD7F4C" w:rsidRPr="00335FE4" w:rsidTr="00FC20FB">
        <w:trPr>
          <w:jc w:val="center"/>
        </w:trPr>
        <w:tc>
          <w:tcPr>
            <w:tcW w:w="716" w:type="dxa"/>
          </w:tcPr>
          <w:p w:rsidR="00CD7F4C" w:rsidRPr="00335FE4" w:rsidRDefault="00CD7F4C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64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</w:t>
            </w:r>
          </w:p>
        </w:tc>
        <w:tc>
          <w:tcPr>
            <w:tcW w:w="2086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1499" w:type="dxa"/>
          </w:tcPr>
          <w:p w:rsidR="00CD7F4C" w:rsidRPr="00335FE4" w:rsidRDefault="00CD7F4C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CD7F4C" w:rsidRPr="00335FE4" w:rsidRDefault="005C6FAD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User can do many tests and each test is did by many users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Pr="00335FE4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64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</w:t>
            </w:r>
          </w:p>
        </w:tc>
        <w:tc>
          <w:tcPr>
            <w:tcW w:w="1499" w:type="dxa"/>
          </w:tcPr>
          <w:p w:rsidR="001E3B43" w:rsidRPr="00335FE4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Pr="00335FE4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Vocabulary has many meanings.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13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ConversationContent</w:t>
            </w:r>
            <w:proofErr w:type="spellEnd"/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Conversation has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conversation content.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SourceFile</w:t>
            </w:r>
            <w:proofErr w:type="spellEnd"/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source file.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15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Test has many questions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Question </w:t>
            </w:r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Each Question has many answers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17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kanji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18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1499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1E3B4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grammars</w:t>
            </w:r>
          </w:p>
        </w:tc>
      </w:tr>
      <w:tr w:rsidR="001E3B43" w:rsidRPr="00335FE4" w:rsidTr="00FC20FB">
        <w:trPr>
          <w:jc w:val="center"/>
        </w:trPr>
        <w:tc>
          <w:tcPr>
            <w:tcW w:w="716" w:type="dxa"/>
          </w:tcPr>
          <w:p w:rsidR="001E3B43" w:rsidRDefault="001E3B4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19</w:t>
            </w:r>
          </w:p>
        </w:tc>
        <w:tc>
          <w:tcPr>
            <w:tcW w:w="1964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ReadingDoccument</w:t>
            </w:r>
            <w:proofErr w:type="spellEnd"/>
          </w:p>
        </w:tc>
        <w:tc>
          <w:tcPr>
            <w:tcW w:w="2086" w:type="dxa"/>
          </w:tcPr>
          <w:p w:rsidR="001E3B43" w:rsidRDefault="001E3B4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ReadingVocabular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  <w:proofErr w:type="spellEnd"/>
          </w:p>
        </w:tc>
        <w:tc>
          <w:tcPr>
            <w:tcW w:w="1499" w:type="dxa"/>
          </w:tcPr>
          <w:p w:rsidR="001E3B4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1E3B4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ReadingDocumnet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vocabulary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ReadingArticle</w:t>
            </w:r>
            <w:proofErr w:type="spellEnd"/>
          </w:p>
        </w:tc>
        <w:tc>
          <w:tcPr>
            <w:tcW w:w="1499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One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has many reading article</w:t>
            </w:r>
          </w:p>
        </w:tc>
      </w:tr>
      <w:tr w:rsidR="00C10233" w:rsidRPr="00335FE4" w:rsidTr="00FC20FB">
        <w:trPr>
          <w:jc w:val="center"/>
        </w:trPr>
        <w:tc>
          <w:tcPr>
            <w:tcW w:w="716" w:type="dxa"/>
          </w:tcPr>
          <w:p w:rsidR="00C10233" w:rsidRDefault="00C10233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21</w:t>
            </w:r>
          </w:p>
        </w:tc>
        <w:tc>
          <w:tcPr>
            <w:tcW w:w="1964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</w:t>
            </w:r>
          </w:p>
        </w:tc>
        <w:tc>
          <w:tcPr>
            <w:tcW w:w="2086" w:type="dxa"/>
          </w:tcPr>
          <w:p w:rsidR="00C10233" w:rsidRDefault="00C10233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C10233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</w:t>
            </w:r>
            <w:r w:rsidR="00C10233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to many</w:t>
            </w:r>
          </w:p>
        </w:tc>
        <w:tc>
          <w:tcPr>
            <w:tcW w:w="2595" w:type="dxa"/>
          </w:tcPr>
          <w:p w:rsidR="00C10233" w:rsidRDefault="00C10233" w:rsidP="005C6FAD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Grammar has many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</w:t>
            </w:r>
            <w:r w:rsidR="00FC20FB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grammar.</w:t>
            </w:r>
          </w:p>
        </w:tc>
      </w:tr>
      <w:tr w:rsidR="00FC20FB" w:rsidRPr="00335FE4" w:rsidTr="00FC20FB">
        <w:trPr>
          <w:jc w:val="center"/>
        </w:trPr>
        <w:tc>
          <w:tcPr>
            <w:tcW w:w="716" w:type="dxa"/>
          </w:tcPr>
          <w:p w:rsidR="00FC20FB" w:rsidRDefault="00FC20FB" w:rsidP="001F4EAF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lastRenderedPageBreak/>
              <w:t>22</w:t>
            </w:r>
          </w:p>
        </w:tc>
        <w:tc>
          <w:tcPr>
            <w:tcW w:w="1964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</w:t>
            </w:r>
          </w:p>
        </w:tc>
        <w:tc>
          <w:tcPr>
            <w:tcW w:w="2086" w:type="dxa"/>
          </w:tcPr>
          <w:p w:rsidR="00FC20FB" w:rsidRDefault="00FC20FB" w:rsidP="00A871B0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</w:p>
        </w:tc>
        <w:tc>
          <w:tcPr>
            <w:tcW w:w="1499" w:type="dxa"/>
          </w:tcPr>
          <w:p w:rsidR="00FC20FB" w:rsidRDefault="00FC20FB" w:rsidP="00DD7E2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Many to many</w:t>
            </w:r>
          </w:p>
        </w:tc>
        <w:tc>
          <w:tcPr>
            <w:tcW w:w="2595" w:type="dxa"/>
          </w:tcPr>
          <w:p w:rsidR="00FC20FB" w:rsidRDefault="00FC20FB" w:rsidP="00FC20FB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Each Vocabulary has many </w:t>
            </w:r>
            <w:proofErr w:type="gram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</w:t>
            </w:r>
            <w:proofErr w:type="gram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and each sentence has many vocabulary.</w:t>
            </w:r>
          </w:p>
        </w:tc>
      </w:tr>
    </w:tbl>
    <w:p w:rsidR="00335FE4" w:rsidRPr="00335FE4" w:rsidRDefault="00335FE4" w:rsidP="006107F3">
      <w:pPr>
        <w:pStyle w:val="comment"/>
        <w:ind w:left="0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</w:p>
    <w:p w:rsidR="00761C5E" w:rsidRPr="00B7731F" w:rsidRDefault="006A0113" w:rsidP="00B7731F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38" w:name="_Toc392594696"/>
      <w:r w:rsidRPr="00335FE4">
        <w:rPr>
          <w:rFonts w:ascii="Times New Roman" w:hAnsi="Times New Roman" w:cs="Times New Roman"/>
          <w:color w:val="auto"/>
          <w:lang w:eastAsia="ja-JP"/>
        </w:rPr>
        <w:t>Table Database</w:t>
      </w:r>
      <w:bookmarkEnd w:id="38"/>
    </w:p>
    <w:p w:rsidR="00A0364C" w:rsidRPr="00A0364C" w:rsidRDefault="00F1790A" w:rsidP="00141770">
      <w:pPr>
        <w:pStyle w:val="Heading3"/>
        <w:rPr>
          <w:rFonts w:ascii="Times New Roman" w:hAnsi="Times New Roman" w:cs="Times New Roman"/>
        </w:rPr>
      </w:pPr>
      <w:bookmarkStart w:id="39" w:name="_Toc392594697"/>
      <w:r>
        <w:t>Table diagram</w:t>
      </w:r>
      <w:bookmarkEnd w:id="39"/>
      <w:r>
        <w:t xml:space="preserve"> </w:t>
      </w:r>
    </w:p>
    <w:p w:rsidR="00B7731F" w:rsidRPr="00141770" w:rsidRDefault="00DE27CE" w:rsidP="00DE27CE">
      <w:p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napToGrid/>
          <w:lang w:eastAsia="ja-JP"/>
        </w:rPr>
        <w:drawing>
          <wp:inline distT="0" distB="0" distL="0" distR="0">
            <wp:extent cx="558165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85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1B20" w:rsidRPr="007E1B20">
        <w:rPr>
          <w:rFonts w:ascii="Times New Roman" w:hAnsi="Times New Roman" w:cs="Times New Roman"/>
        </w:rPr>
        <w:t xml:space="preserve"> </w:t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 w:rsidR="007E1B2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7E1B20" w:rsidRPr="00441CB5">
        <w:rPr>
          <w:rFonts w:ascii="Times New Roman" w:hAnsi="Times New Roman" w:cs="Times New Roman"/>
        </w:rPr>
        <w:t>Figure 2: Table diagram</w:t>
      </w:r>
      <w:r w:rsidR="007E1B20">
        <w:rPr>
          <w:noProof/>
          <w:snapToGrid/>
          <w:lang w:eastAsia="ja-JP"/>
        </w:rPr>
        <w:t xml:space="preserve"> </w:t>
      </w:r>
      <w:r w:rsidR="00B7731F">
        <w:rPr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38FF3" wp14:editId="3A064CB2">
                <wp:simplePos x="0" y="0"/>
                <wp:positionH relativeFrom="column">
                  <wp:posOffset>6360160</wp:posOffset>
                </wp:positionH>
                <wp:positionV relativeFrom="paragraph">
                  <wp:posOffset>2933700</wp:posOffset>
                </wp:positionV>
                <wp:extent cx="47625" cy="342900"/>
                <wp:effectExtent l="0" t="0" r="9525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6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E24" w:rsidRDefault="00DD7E24" w:rsidP="00B7731F">
                            <w:pPr>
                              <w:ind w:left="0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500.8pt;margin-top:231pt;width:3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" fillcolor="white [3201]" stroked="f" strokeweight=".5pt">
                <v:path arrowok="t"/>
                <v:textbox>
                  <w:txbxContent>
                    <w:p w:rsidR="0035015F" w:rsidRDefault="0035015F" w:rsidP="00B7731F">
                      <w:pPr>
                        <w:ind w:left="0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731F" w:rsidRPr="00141770">
        <w:rPr>
          <w:rFonts w:ascii="Times New Roman" w:hAnsi="Times New Roman" w:cs="Times New Roman"/>
        </w:rPr>
        <w:tab/>
      </w:r>
      <w:r w:rsidR="00B7731F" w:rsidRPr="00141770">
        <w:rPr>
          <w:rFonts w:ascii="Times New Roman" w:hAnsi="Times New Roman" w:cs="Times New Roman"/>
        </w:rPr>
        <w:tab/>
      </w:r>
    </w:p>
    <w:p w:rsidR="009B6BCF" w:rsidRDefault="009B6BCF" w:rsidP="009B6BCF"/>
    <w:p w:rsidR="009B6BCF" w:rsidRDefault="009B6BCF" w:rsidP="009B6BCF"/>
    <w:p w:rsidR="009B6BCF" w:rsidRDefault="009B6BCF" w:rsidP="00141770">
      <w:pPr>
        <w:ind w:left="0"/>
      </w:pPr>
    </w:p>
    <w:p w:rsidR="009B6BCF" w:rsidRDefault="009B6BCF" w:rsidP="009B6BCF"/>
    <w:p w:rsidR="009B6BCF" w:rsidRDefault="009B6BCF" w:rsidP="009B6BCF"/>
    <w:p w:rsidR="00F1790A" w:rsidRDefault="00F1790A" w:rsidP="00F1790A">
      <w:pPr>
        <w:pStyle w:val="comment"/>
        <w:ind w:left="0"/>
        <w:jc w:val="both"/>
        <w:rPr>
          <w:i w:val="0"/>
          <w:color w:val="auto"/>
          <w:lang w:eastAsia="en-US"/>
        </w:rPr>
      </w:pPr>
    </w:p>
    <w:p w:rsidR="00B7731F" w:rsidRPr="00335FE4" w:rsidRDefault="00B7731F" w:rsidP="0035015F">
      <w:r w:rsidRPr="00335FE4">
        <w:lastRenderedPageBreak/>
        <w:t>List of tables and brief description</w:t>
      </w:r>
    </w:p>
    <w:tbl>
      <w:tblPr>
        <w:tblW w:w="5185" w:type="pct"/>
        <w:tblInd w:w="-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119"/>
        <w:gridCol w:w="5367"/>
      </w:tblGrid>
      <w:tr w:rsidR="00160390" w:rsidRPr="00335FE4" w:rsidTr="00160390">
        <w:tc>
          <w:tcPr>
            <w:tcW w:w="851" w:type="dxa"/>
            <w:shd w:val="clear" w:color="auto" w:fill="FFE8E1"/>
          </w:tcPr>
          <w:p w:rsidR="00160390" w:rsidRPr="0035015F" w:rsidRDefault="00160390" w:rsidP="00160390">
            <w:pPr>
              <w:ind w:left="0" w:right="22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119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Table Name</w:t>
            </w:r>
          </w:p>
        </w:tc>
        <w:tc>
          <w:tcPr>
            <w:tcW w:w="5367" w:type="dxa"/>
            <w:shd w:val="clear" w:color="auto" w:fill="FFE8E1"/>
          </w:tcPr>
          <w:p w:rsidR="00160390" w:rsidRPr="0035015F" w:rsidRDefault="00160390" w:rsidP="0035015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U</w:t>
            </w:r>
            <w:r w:rsidRPr="0035015F">
              <w:rPr>
                <w:rFonts w:ascii="Times New Roman" w:hAnsi="Times New Roman" w:cs="Times New Roman"/>
                <w:sz w:val="22"/>
                <w:szCs w:val="22"/>
                <w:lang w:val="vi-VN" w:eastAsia="ja-JP"/>
              </w:rPr>
              <w:t>ser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bookmarkStart w:id="40" w:name="_Toc34360205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user information</w:t>
            </w:r>
            <w:bookmarkEnd w:id="40"/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Meaning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some information of vocabulary.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Sentence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VocabularySentence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id of Vocabulary and Sentence.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grammar.</w:t>
            </w:r>
          </w:p>
        </w:tc>
      </w:tr>
      <w:tr w:rsidR="00DE27CE" w:rsidRPr="00335FE4" w:rsidTr="00160390">
        <w:tc>
          <w:tcPr>
            <w:tcW w:w="851" w:type="dxa"/>
          </w:tcPr>
          <w:p w:rsidR="00DE27CE" w:rsidRPr="00160390" w:rsidRDefault="00DE27CE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DE27CE" w:rsidRPr="0035015F" w:rsidRDefault="00DE27CE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GrammarSentence</w:t>
            </w:r>
            <w:proofErr w:type="spellEnd"/>
          </w:p>
        </w:tc>
        <w:tc>
          <w:tcPr>
            <w:tcW w:w="5367" w:type="dxa"/>
          </w:tcPr>
          <w:p w:rsidR="00DE27CE" w:rsidRPr="0035015F" w:rsidRDefault="00DE27CE" w:rsidP="00DE27CE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Store id of 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Grammar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and Sentence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Video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video.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Kanji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kanji.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ConversationContent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conversation.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Contact</w:t>
            </w:r>
          </w:p>
        </w:tc>
        <w:tc>
          <w:tcPr>
            <w:tcW w:w="5367" w:type="dxa"/>
          </w:tcPr>
          <w:p w:rsidR="00160390" w:rsidRPr="0035015F" w:rsidRDefault="00160390" w:rsidP="00160390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content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of contact tha</w:t>
            </w:r>
            <w: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t member send to </w:t>
            </w: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admin.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TrainingListening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Sourcefile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listening.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ReadingDocument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ReadingVocabulary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vocabulary in document.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Test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information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Question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content of question of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ReadingArticle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article.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TrackingMark</w:t>
            </w:r>
            <w:proofErr w:type="spellEnd"/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all information of user who did test.</w:t>
            </w:r>
          </w:p>
        </w:tc>
      </w:tr>
      <w:tr w:rsidR="00160390" w:rsidRPr="00335FE4" w:rsidTr="00160390">
        <w:tc>
          <w:tcPr>
            <w:tcW w:w="851" w:type="dxa"/>
          </w:tcPr>
          <w:p w:rsidR="00160390" w:rsidRPr="00160390" w:rsidRDefault="00160390" w:rsidP="0009048C">
            <w:pPr>
              <w:pStyle w:val="ListParagraph"/>
              <w:numPr>
                <w:ilvl w:val="0"/>
                <w:numId w:val="65"/>
              </w:numPr>
              <w:jc w:val="right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</w:p>
        </w:tc>
        <w:tc>
          <w:tcPr>
            <w:tcW w:w="3119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5015F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Answer</w:t>
            </w:r>
          </w:p>
        </w:tc>
        <w:tc>
          <w:tcPr>
            <w:tcW w:w="5367" w:type="dxa"/>
          </w:tcPr>
          <w:p w:rsidR="00160390" w:rsidRPr="0035015F" w:rsidRDefault="00160390" w:rsidP="0035015F">
            <w:pPr>
              <w:ind w:left="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5015F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Store answer of question.</w:t>
            </w:r>
          </w:p>
        </w:tc>
      </w:tr>
    </w:tbl>
    <w:p w:rsidR="00B7731F" w:rsidRDefault="00B7731F" w:rsidP="00A0364C">
      <w:pPr>
        <w:ind w:left="0"/>
      </w:pPr>
    </w:p>
    <w:p w:rsidR="00160390" w:rsidRDefault="00160390" w:rsidP="00A0364C">
      <w:pPr>
        <w:ind w:left="0"/>
      </w:pPr>
    </w:p>
    <w:p w:rsidR="00160390" w:rsidRPr="00B7731F" w:rsidRDefault="00160390" w:rsidP="00A0364C">
      <w:pPr>
        <w:ind w:left="0"/>
      </w:pPr>
    </w:p>
    <w:p w:rsidR="00910552" w:rsidRPr="00335FE4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1" w:name="_Toc392594698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U</w:t>
      </w:r>
      <w:r w:rsidR="006111EC" w:rsidRPr="00335FE4">
        <w:rPr>
          <w:rFonts w:ascii="Times New Roman" w:hAnsi="Times New Roman" w:cs="Times New Roman"/>
          <w:sz w:val="22"/>
          <w:szCs w:val="22"/>
          <w:lang w:val="vi-VN" w:eastAsia="ja-JP"/>
        </w:rPr>
        <w:t>ser</w:t>
      </w:r>
      <w:r w:rsidR="00910552" w:rsidRPr="00335FE4">
        <w:rPr>
          <w:rFonts w:ascii="Times New Roman" w:hAnsi="Times New Roman" w:cs="Times New Roman"/>
          <w:sz w:val="22"/>
          <w:szCs w:val="22"/>
          <w:lang w:val="vi-VN" w:eastAsia="ja-JP"/>
        </w:rPr>
        <w:t xml:space="preserve"> </w:t>
      </w:r>
      <w:r w:rsidR="00910552"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1"/>
    </w:p>
    <w:tbl>
      <w:tblPr>
        <w:tblW w:w="5824" w:type="pct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560"/>
        <w:gridCol w:w="1133"/>
        <w:gridCol w:w="1134"/>
        <w:gridCol w:w="711"/>
        <w:gridCol w:w="706"/>
        <w:gridCol w:w="1134"/>
        <w:gridCol w:w="709"/>
        <w:gridCol w:w="1134"/>
        <w:gridCol w:w="1701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56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13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1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0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 xml:space="preserve">Int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_username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Username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login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_password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32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Store password login of user.</w:t>
            </w:r>
          </w:p>
          <w:p w:rsidR="002D5742" w:rsidRPr="00335FE4" w:rsidRDefault="002D5742" w:rsidP="00EE4777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Using md5 algorithm.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_role</w:t>
            </w:r>
            <w:proofErr w:type="spellEnd"/>
          </w:p>
        </w:tc>
        <w:tc>
          <w:tcPr>
            <w:tcW w:w="1133" w:type="dxa"/>
          </w:tcPr>
          <w:p w:rsidR="002D5742" w:rsidRPr="00596D46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Admin can assign permission for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_fullname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Varchar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name display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_email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_registerdate</w:t>
            </w:r>
            <w:proofErr w:type="spellEnd"/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 register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133" w:type="dxa"/>
          </w:tcPr>
          <w:p w:rsidR="002D5742" w:rsidRPr="007E576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Active or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deactive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60" w:type="dxa"/>
          </w:tcPr>
          <w:p w:rsidR="002D5742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_repass</w:t>
            </w:r>
            <w:proofErr w:type="spellEnd"/>
          </w:p>
        </w:tc>
        <w:tc>
          <w:tcPr>
            <w:tcW w:w="1133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archar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00</w:t>
            </w:r>
          </w:p>
        </w:tc>
        <w:tc>
          <w:tcPr>
            <w:tcW w:w="71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6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User require reset password</w:t>
            </w:r>
          </w:p>
        </w:tc>
      </w:tr>
    </w:tbl>
    <w:p w:rsidR="00F876A9" w:rsidRPr="00335FE4" w:rsidRDefault="00F876A9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8609A" w:rsidRDefault="00D8609A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2D5742" w:rsidRPr="00335FE4" w:rsidRDefault="002D5742" w:rsidP="00F876A9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C3605" w:rsidRDefault="00525F7A" w:rsidP="00EE4AEF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2" w:name="_Toc392594699"/>
      <w:proofErr w:type="gram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Vocabulary </w:t>
      </w:r>
      <w:r w:rsidR="001C3605" w:rsidRPr="00335FE4">
        <w:rPr>
          <w:rFonts w:ascii="Times New Roman" w:hAnsi="Times New Roman" w:cs="Times New Roman"/>
          <w:sz w:val="22"/>
          <w:szCs w:val="22"/>
          <w:lang w:eastAsia="ja-JP"/>
        </w:rPr>
        <w:t xml:space="preserve"> table</w:t>
      </w:r>
      <w:bookmarkEnd w:id="42"/>
      <w:proofErr w:type="gramEnd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DD7E24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_specialized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specialized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D7E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Bit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status ( temporary or official)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525F7A" w:rsidRPr="00335FE4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3" w:name="_Toc392594700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Meaning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3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631"/>
        <w:gridCol w:w="1276"/>
        <w:gridCol w:w="920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631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_meaningvn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Meaning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_category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Category of vocabulary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631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F60470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Y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of vocabulary</w:t>
            </w:r>
          </w:p>
        </w:tc>
      </w:tr>
    </w:tbl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EB10D3" w:rsidRPr="00335FE4" w:rsidRDefault="00EB10D3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Pr="00335FE4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8F0BF8" w:rsidRDefault="008F0BF8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2D5742" w:rsidRPr="00335FE4" w:rsidRDefault="002D5742" w:rsidP="00EB10D3">
      <w:pPr>
        <w:rPr>
          <w:rFonts w:ascii="Times New Roman" w:hAnsi="Times New Roman" w:cs="Times New Roman"/>
          <w:sz w:val="22"/>
          <w:szCs w:val="22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392594701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Sentence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785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Sentence’s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Sentence’s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5" w:name="_Toc39259470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VocabularySentence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FD56F8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FD56F8" w:rsidRPr="002D5742" w:rsidRDefault="00FD56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6" w:name="_Toc392594703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Grammar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880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_hiragana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_romaji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Grammar’s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_use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use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g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Grammar’s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FD56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394221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</w:tbl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Default="002D5742" w:rsidP="002D5742">
      <w:pPr>
        <w:rPr>
          <w:lang w:eastAsia="ja-JP"/>
        </w:rPr>
      </w:pPr>
    </w:p>
    <w:p w:rsidR="002D5742" w:rsidRPr="002D5742" w:rsidRDefault="002D5742" w:rsidP="002D5742">
      <w:pPr>
        <w:rPr>
          <w:lang w:eastAsia="ja-JP"/>
        </w:rPr>
      </w:pPr>
    </w:p>
    <w:p w:rsidR="009024A0" w:rsidRDefault="009024A0">
      <w:pPr>
        <w:pStyle w:val="Heading3"/>
      </w:pPr>
      <w:bookmarkStart w:id="47" w:name="_Toc392594704"/>
      <w:proofErr w:type="spellStart"/>
      <w:r>
        <w:lastRenderedPageBreak/>
        <w:t>GrammarSentence</w:t>
      </w:r>
      <w:proofErr w:type="spellEnd"/>
      <w:r>
        <w:t xml:space="preserve"> table</w:t>
      </w:r>
      <w:bookmarkEnd w:id="4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9024A0" w:rsidRPr="00335FE4" w:rsidTr="00DD7E24">
        <w:trPr>
          <w:jc w:val="center"/>
        </w:trPr>
        <w:tc>
          <w:tcPr>
            <w:tcW w:w="56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9024A0" w:rsidRPr="00335FE4" w:rsidRDefault="009024A0" w:rsidP="00DD7E24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m</w:t>
            </w:r>
            <w:r w:rsidR="009024A0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Meaning</w:t>
            </w:r>
          </w:p>
        </w:tc>
      </w:tr>
      <w:tr w:rsidR="009024A0" w:rsidRPr="00335FE4" w:rsidTr="00DD7E24">
        <w:trPr>
          <w:jc w:val="center"/>
        </w:trPr>
        <w:tc>
          <w:tcPr>
            <w:tcW w:w="566" w:type="dxa"/>
          </w:tcPr>
          <w:p w:rsidR="009024A0" w:rsidRPr="00335FE4" w:rsidRDefault="009024A0" w:rsidP="009024A0">
            <w:pPr>
              <w:pStyle w:val="comment"/>
              <w:numPr>
                <w:ilvl w:val="0"/>
                <w:numId w:val="6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9024A0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9024A0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9024A0" w:rsidRPr="00335FE4" w:rsidRDefault="009024A0" w:rsidP="00DD7E24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9024A0" w:rsidRPr="00335FE4" w:rsidRDefault="009024A0" w:rsidP="00DD7E2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</w:tbl>
    <w:p w:rsidR="009024A0" w:rsidRPr="009024A0" w:rsidRDefault="009024A0" w:rsidP="009024A0"/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8" w:name="_Toc39259470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Video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i_title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EE2796" w:rsidP="00EE2796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v</w:t>
            </w:r>
            <w:r w:rsidR="002D5742">
              <w:rPr>
                <w:szCs w:val="24"/>
              </w:rPr>
              <w:t>i_link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Video’s link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Default="000E10FF" w:rsidP="000E10FF">
      <w:pPr>
        <w:ind w:left="0"/>
        <w:rPr>
          <w:lang w:eastAsia="ja-JP"/>
        </w:rPr>
      </w:pPr>
    </w:p>
    <w:p w:rsidR="000E10FF" w:rsidRDefault="000E10FF" w:rsidP="002D5742">
      <w:pPr>
        <w:rPr>
          <w:lang w:eastAsia="ja-JP"/>
        </w:rPr>
      </w:pPr>
    </w:p>
    <w:p w:rsidR="000E10FF" w:rsidRPr="002D5742" w:rsidRDefault="000E10FF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392594706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Kanji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4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_kanji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 in Japanese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_hanviet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Vietnamese-</w:t>
            </w:r>
            <w:r w:rsidRPr="0079132E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Han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_onyomi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onyomi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_kunyomi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Kanji’s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kunyomi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_meaning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k</w:t>
            </w:r>
            <w:r w:rsidR="002D5742">
              <w:rPr>
                <w:szCs w:val="24"/>
              </w:rPr>
              <w:t>_status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Kanji’s status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842B9B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0" w:name="_Toc392594707"/>
      <w:r>
        <w:rPr>
          <w:rFonts w:ascii="Times New Roman" w:hAnsi="Times New Roman" w:cs="Times New Roman"/>
          <w:sz w:val="22"/>
          <w:szCs w:val="22"/>
          <w:lang w:eastAsia="ja-JP"/>
        </w:rPr>
        <w:t xml:space="preserve">Conversation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442B0B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_level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level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B60815" w:rsidP="00EE4777">
            <w:pPr>
              <w:ind w:left="36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_title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title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392594708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ConversationContent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Sentence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on_hiragana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hiragana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on_romaji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Conversation’s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romaji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6740E3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on_meaning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Conversation’s meaning</w:t>
            </w:r>
          </w:p>
        </w:tc>
      </w:tr>
    </w:tbl>
    <w:p w:rsidR="002D5742" w:rsidRDefault="002D5742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Default="00BD70F8" w:rsidP="002D5742">
      <w:pPr>
        <w:rPr>
          <w:lang w:eastAsia="ja-JP"/>
        </w:rPr>
      </w:pPr>
    </w:p>
    <w:p w:rsidR="00BD70F8" w:rsidRPr="002D5742" w:rsidRDefault="00BD70F8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2" w:name="_Toc392594709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 xml:space="preserve">Contact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773"/>
        <w:gridCol w:w="1275"/>
        <w:gridCol w:w="993"/>
        <w:gridCol w:w="708"/>
        <w:gridCol w:w="709"/>
        <w:gridCol w:w="920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77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5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9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ontact_id</w:t>
            </w:r>
            <w:proofErr w:type="spellEnd"/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ontact_email</w:t>
            </w:r>
            <w:proofErr w:type="spellEnd"/>
          </w:p>
        </w:tc>
        <w:tc>
          <w:tcPr>
            <w:tcW w:w="1275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email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Pr="00E5627F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ontact_content</w:t>
            </w:r>
            <w:proofErr w:type="spellEnd"/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ontact_type</w:t>
            </w:r>
            <w:proofErr w:type="spellEnd"/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type</w:t>
            </w:r>
          </w:p>
        </w:tc>
      </w:tr>
      <w:tr w:rsidR="00071A24" w:rsidRPr="00335FE4" w:rsidTr="00EE4777">
        <w:trPr>
          <w:jc w:val="center"/>
        </w:trPr>
        <w:tc>
          <w:tcPr>
            <w:tcW w:w="566" w:type="dxa"/>
          </w:tcPr>
          <w:p w:rsidR="00071A24" w:rsidRPr="00335FE4" w:rsidRDefault="00071A24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071A24" w:rsidRDefault="00071A24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Contact_reply</w:t>
            </w:r>
            <w:proofErr w:type="spellEnd"/>
          </w:p>
        </w:tc>
        <w:tc>
          <w:tcPr>
            <w:tcW w:w="1275" w:type="dxa"/>
          </w:tcPr>
          <w:p w:rsidR="00071A24" w:rsidRDefault="00071A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93" w:type="dxa"/>
          </w:tcPr>
          <w:p w:rsidR="00071A24" w:rsidRDefault="00071A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071A24" w:rsidRPr="00335FE4" w:rsidRDefault="00071A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71A24" w:rsidRPr="00335FE4" w:rsidRDefault="00071A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071A24" w:rsidRPr="00335FE4" w:rsidRDefault="00071A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071A24" w:rsidRDefault="00071A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071A24" w:rsidRPr="00335FE4" w:rsidRDefault="00071A24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071A24" w:rsidRDefault="00071A24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reply</w:t>
            </w:r>
            <w:bookmarkStart w:id="53" w:name="_GoBack"/>
            <w:bookmarkEnd w:id="53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5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3" w:type="dxa"/>
          </w:tcPr>
          <w:p w:rsidR="002D5742" w:rsidRDefault="00AC40E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c</w:t>
            </w:r>
            <w:r w:rsidR="002D5742">
              <w:rPr>
                <w:szCs w:val="24"/>
              </w:rPr>
              <w:t>ontact_status</w:t>
            </w:r>
            <w:proofErr w:type="spellEnd"/>
          </w:p>
        </w:tc>
        <w:tc>
          <w:tcPr>
            <w:tcW w:w="1275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99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0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Contact’s status</w:t>
            </w:r>
          </w:p>
        </w:tc>
      </w:tr>
    </w:tbl>
    <w:p w:rsidR="002D5742" w:rsidRPr="002D5742" w:rsidRDefault="002D5742" w:rsidP="000E10FF">
      <w:pPr>
        <w:ind w:left="0"/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4" w:name="_Toc392594710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TrainingListening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4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95502C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is_level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392594711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Sourcefile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5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639"/>
        <w:gridCol w:w="709"/>
        <w:gridCol w:w="992"/>
        <w:gridCol w:w="709"/>
        <w:gridCol w:w="992"/>
        <w:gridCol w:w="1912"/>
      </w:tblGrid>
      <w:tr w:rsidR="002D5742" w:rsidRPr="00335FE4" w:rsidTr="000E10FF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63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ourcefile_id</w:t>
            </w:r>
            <w:proofErr w:type="spellEnd"/>
          </w:p>
        </w:tc>
        <w:tc>
          <w:tcPr>
            <w:tcW w:w="1276" w:type="dxa"/>
          </w:tcPr>
          <w:p w:rsidR="002D5742" w:rsidRPr="00A216C8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C242CE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2D5742">
              <w:rPr>
                <w:szCs w:val="24"/>
              </w:rPr>
              <w:t>is_id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TrainingListening</w:t>
            </w:r>
            <w:proofErr w:type="spellEnd"/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</w:t>
            </w:r>
            <w:proofErr w:type="spellEnd"/>
            <w:r w:rsidR="002D5742">
              <w:rPr>
                <w:szCs w:val="24"/>
              </w:rPr>
              <w:t>_ question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question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</w:t>
            </w:r>
            <w:proofErr w:type="spellEnd"/>
            <w:r w:rsidR="002D5742">
              <w:rPr>
                <w:szCs w:val="24"/>
              </w:rPr>
              <w:t>_ script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script</w:t>
            </w:r>
          </w:p>
        </w:tc>
      </w:tr>
      <w:tr w:rsidR="002D5742" w:rsidRPr="00335FE4" w:rsidTr="000E10FF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95502C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</w:t>
            </w:r>
            <w:r w:rsidR="002D5742">
              <w:rPr>
                <w:szCs w:val="24"/>
              </w:rPr>
              <w:t>ourcefile</w:t>
            </w:r>
            <w:proofErr w:type="spellEnd"/>
            <w:r w:rsidR="002D5742">
              <w:rPr>
                <w:szCs w:val="24"/>
              </w:rPr>
              <w:t>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63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 meaning</w:t>
            </w:r>
          </w:p>
        </w:tc>
      </w:tr>
      <w:tr w:rsidR="001C7D05" w:rsidRPr="00335FE4" w:rsidTr="000E10FF">
        <w:trPr>
          <w:jc w:val="center"/>
        </w:trPr>
        <w:tc>
          <w:tcPr>
            <w:tcW w:w="566" w:type="dxa"/>
          </w:tcPr>
          <w:p w:rsidR="001C7D05" w:rsidRPr="00335FE4" w:rsidRDefault="001C7D05" w:rsidP="0009048C">
            <w:pPr>
              <w:pStyle w:val="comment"/>
              <w:numPr>
                <w:ilvl w:val="0"/>
                <w:numId w:val="57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1C7D05" w:rsidRDefault="001C7D05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Sourcefile</w:t>
            </w:r>
            <w:proofErr w:type="spellEnd"/>
            <w:r>
              <w:rPr>
                <w:szCs w:val="24"/>
              </w:rPr>
              <w:t>_ answer</w:t>
            </w:r>
          </w:p>
        </w:tc>
        <w:tc>
          <w:tcPr>
            <w:tcW w:w="1276" w:type="dxa"/>
          </w:tcPr>
          <w:p w:rsidR="001C7D05" w:rsidRDefault="001C7D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1C7D05" w:rsidRDefault="001C7D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639" w:type="dxa"/>
          </w:tcPr>
          <w:p w:rsidR="001C7D05" w:rsidRPr="00335FE4" w:rsidRDefault="001C7D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C7D05" w:rsidRPr="00335FE4" w:rsidRDefault="001C7D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C7D05" w:rsidRPr="00335FE4" w:rsidRDefault="001C7D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1C7D05" w:rsidRDefault="001C7D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1C7D05" w:rsidRPr="00335FE4" w:rsidRDefault="001C7D05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1C7D05" w:rsidRDefault="001C7D05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Listen’s</w:t>
            </w: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6" w:name="_Toc392594712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ReadingDocumnet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6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9E7A6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eading_title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title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8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BD70F8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eading_level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Vảchar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Reading’s level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7" w:name="_Toc392594713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ReadingVocabulary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7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922"/>
        <w:gridCol w:w="709"/>
        <w:gridCol w:w="709"/>
        <w:gridCol w:w="992"/>
        <w:gridCol w:w="709"/>
        <w:gridCol w:w="992"/>
        <w:gridCol w:w="2054"/>
      </w:tblGrid>
      <w:tr w:rsidR="002D5742" w:rsidRPr="00335FE4" w:rsidTr="00EE4777">
        <w:trPr>
          <w:trHeight w:val="775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92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205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trHeight w:val="1171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</w:t>
            </w:r>
            <w:proofErr w:type="spellEnd"/>
            <w:r w:rsidR="002D5742">
              <w:rPr>
                <w:szCs w:val="24"/>
              </w:rPr>
              <w:t>_ hiragana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Vocabulary’s hiragana 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</w:t>
            </w:r>
            <w:proofErr w:type="spellEnd"/>
            <w:r w:rsidR="002D5742">
              <w:rPr>
                <w:szCs w:val="24"/>
              </w:rPr>
              <w:t>_ meaning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meaning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59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D618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eadingvocabulary_kanji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92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054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Vocabulary’s kanji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8" w:name="_Toc392594714"/>
      <w:r>
        <w:rPr>
          <w:rFonts w:ascii="Times New Roman" w:hAnsi="Times New Roman" w:cs="Times New Roman"/>
          <w:sz w:val="22"/>
          <w:szCs w:val="22"/>
          <w:lang w:eastAsia="ja-JP"/>
        </w:rPr>
        <w:t xml:space="preserve">Test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8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48229D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 category</w:t>
            </w:r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category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7C56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est_level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level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0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7C56AA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est_content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9" w:name="_Toc392594715"/>
      <w:r>
        <w:rPr>
          <w:rFonts w:ascii="Times New Roman" w:hAnsi="Times New Roman" w:cs="Times New Roman"/>
          <w:sz w:val="22"/>
          <w:szCs w:val="22"/>
          <w:lang w:eastAsia="ja-JP"/>
        </w:rPr>
        <w:t xml:space="preserve">Question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59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923"/>
        <w:gridCol w:w="1770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770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8C6940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Question’s content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392594716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t>ReadingArtile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0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89"/>
        <w:gridCol w:w="1204"/>
        <w:gridCol w:w="1134"/>
        <w:gridCol w:w="708"/>
        <w:gridCol w:w="709"/>
        <w:gridCol w:w="923"/>
        <w:gridCol w:w="709"/>
        <w:gridCol w:w="992"/>
        <w:gridCol w:w="1912"/>
      </w:tblGrid>
      <w:tr w:rsidR="002D5742" w:rsidRPr="00335FE4" w:rsidTr="00EE4777">
        <w:trPr>
          <w:trHeight w:val="760"/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8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0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923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99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912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eading_id</w:t>
            </w:r>
            <w:proofErr w:type="spellEnd"/>
          </w:p>
        </w:tc>
        <w:tc>
          <w:tcPr>
            <w:tcW w:w="120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Foreign key to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ReadingDocument</w:t>
            </w:r>
            <w:proofErr w:type="spellEnd"/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Pr="00E5627F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eadingarticle_content</w:t>
            </w:r>
            <w:proofErr w:type="spellEnd"/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</w:t>
            </w:r>
            <w:proofErr w:type="spellEnd"/>
            <w:r w:rsidR="002D5742">
              <w:rPr>
                <w:szCs w:val="24"/>
              </w:rPr>
              <w:t>_ question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Artcle’s</w:t>
            </w:r>
            <w:proofErr w:type="spellEnd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89" w:type="dxa"/>
          </w:tcPr>
          <w:p w:rsidR="002D5742" w:rsidRDefault="007F69A0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r</w:t>
            </w:r>
            <w:r w:rsidR="002D5742">
              <w:rPr>
                <w:szCs w:val="24"/>
              </w:rPr>
              <w:t>eadingarticle</w:t>
            </w:r>
            <w:proofErr w:type="spellEnd"/>
            <w:r w:rsidR="002D5742">
              <w:rPr>
                <w:szCs w:val="24"/>
              </w:rPr>
              <w:t>_ answer</w:t>
            </w:r>
          </w:p>
        </w:tc>
        <w:tc>
          <w:tcPr>
            <w:tcW w:w="1204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23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992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12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Article’s answer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1" w:name="_Toc392594717"/>
      <w:proofErr w:type="spellStart"/>
      <w:r>
        <w:rPr>
          <w:rFonts w:ascii="Times New Roman" w:hAnsi="Times New Roman" w:cs="Times New Roman"/>
          <w:sz w:val="22"/>
          <w:szCs w:val="22"/>
          <w:lang w:eastAsia="ja-JP"/>
        </w:rPr>
        <w:lastRenderedPageBreak/>
        <w:t>TrackingMark</w:t>
      </w:r>
      <w:proofErr w:type="spellEnd"/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1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u</w:t>
            </w:r>
            <w:r w:rsidR="002D5742">
              <w:rPr>
                <w:szCs w:val="24"/>
              </w:rPr>
              <w:t>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User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est_id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Test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m_mark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mark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2D5742">
              <w:rPr>
                <w:szCs w:val="24"/>
              </w:rPr>
              <w:t>m_date</w:t>
            </w:r>
            <w:proofErr w:type="spellEnd"/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Test’s date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525F7A" w:rsidRDefault="00525F7A" w:rsidP="00525F7A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392594718"/>
      <w:r>
        <w:rPr>
          <w:rFonts w:ascii="Times New Roman" w:hAnsi="Times New Roman" w:cs="Times New Roman"/>
          <w:sz w:val="22"/>
          <w:szCs w:val="22"/>
          <w:lang w:eastAsia="ja-JP"/>
        </w:rPr>
        <w:t xml:space="preserve">Answer </w:t>
      </w:r>
      <w:r w:rsidRPr="00335FE4">
        <w:rPr>
          <w:rFonts w:ascii="Times New Roman" w:hAnsi="Times New Roman" w:cs="Times New Roman"/>
          <w:sz w:val="22"/>
          <w:szCs w:val="22"/>
          <w:lang w:eastAsia="ja-JP"/>
        </w:rPr>
        <w:t>table</w:t>
      </w:r>
      <w:bookmarkEnd w:id="62"/>
    </w:p>
    <w:tbl>
      <w:tblPr>
        <w:tblW w:w="5745" w:type="pct"/>
        <w:jc w:val="center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417"/>
        <w:gridCol w:w="1276"/>
        <w:gridCol w:w="1134"/>
        <w:gridCol w:w="708"/>
        <w:gridCol w:w="709"/>
        <w:gridCol w:w="1134"/>
        <w:gridCol w:w="709"/>
        <w:gridCol w:w="1134"/>
        <w:gridCol w:w="1559"/>
      </w:tblGrid>
      <w:tr w:rsidR="002D5742" w:rsidRPr="00335FE4" w:rsidTr="00EE4777">
        <w:trPr>
          <w:jc w:val="center"/>
        </w:trPr>
        <w:tc>
          <w:tcPr>
            <w:tcW w:w="56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No</w:t>
            </w:r>
          </w:p>
        </w:tc>
        <w:tc>
          <w:tcPr>
            <w:tcW w:w="1417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Field Name</w:t>
            </w:r>
          </w:p>
        </w:tc>
        <w:tc>
          <w:tcPr>
            <w:tcW w:w="1276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Type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Length</w:t>
            </w:r>
          </w:p>
        </w:tc>
        <w:tc>
          <w:tcPr>
            <w:tcW w:w="708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Size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Null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Unique</w:t>
            </w:r>
          </w:p>
        </w:tc>
        <w:tc>
          <w:tcPr>
            <w:tcW w:w="70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P/F Key</w:t>
            </w:r>
          </w:p>
        </w:tc>
        <w:tc>
          <w:tcPr>
            <w:tcW w:w="1134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Default</w:t>
            </w:r>
          </w:p>
        </w:tc>
        <w:tc>
          <w:tcPr>
            <w:tcW w:w="1559" w:type="dxa"/>
            <w:shd w:val="clear" w:color="auto" w:fill="FFE8E1"/>
          </w:tcPr>
          <w:p w:rsidR="002D5742" w:rsidRPr="00335FE4" w:rsidRDefault="002D5742" w:rsidP="00EE4777">
            <w:pPr>
              <w:pStyle w:val="NormalTableHeader"/>
              <w:keepNext w:val="0"/>
              <w:rPr>
                <w:rFonts w:ascii="Times New Roman" w:hAnsi="Times New Roman" w:cs="Times New Roman"/>
                <w:color w:val="800000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color w:val="800000"/>
                <w:sz w:val="22"/>
                <w:szCs w:val="22"/>
              </w:rPr>
              <w:t>Description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Int</w:t>
            </w: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P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Bang"/>
              <w:jc w:val="both"/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eastAsia="MS Mincho" w:hAnsi="Times New Roman" w:cs="Times New Roman"/>
                <w:bCs/>
                <w:snapToGrid w:val="0"/>
                <w:color w:val="000000" w:themeColor="text1"/>
                <w:sz w:val="22"/>
                <w:szCs w:val="22"/>
                <w:lang w:eastAsia="ja-JP"/>
              </w:rPr>
              <w:t>PRIMARY KEY</w:t>
            </w:r>
          </w:p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This is automatically increase value 1</w:t>
            </w:r>
          </w:p>
        </w:tc>
      </w:tr>
      <w:tr w:rsidR="002D5742" w:rsidRPr="00335FE4" w:rsidTr="00EE4777">
        <w:trPr>
          <w:trHeight w:val="952"/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q</w:t>
            </w:r>
            <w:r w:rsidR="002D5742">
              <w:rPr>
                <w:szCs w:val="24"/>
              </w:rPr>
              <w:t>uestion_id</w:t>
            </w:r>
            <w:proofErr w:type="spellEnd"/>
          </w:p>
        </w:tc>
        <w:tc>
          <w:tcPr>
            <w:tcW w:w="1276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FK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Pr="00335FE4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Foreign key to Question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Pr="00E5627F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content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Nvarchar</w:t>
            </w:r>
            <w:proofErr w:type="spellEnd"/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content</w:t>
            </w:r>
          </w:p>
        </w:tc>
      </w:tr>
      <w:tr w:rsidR="002D5742" w:rsidRPr="00335FE4" w:rsidTr="00EE4777">
        <w:trPr>
          <w:jc w:val="center"/>
        </w:trPr>
        <w:tc>
          <w:tcPr>
            <w:tcW w:w="566" w:type="dxa"/>
          </w:tcPr>
          <w:p w:rsidR="002D5742" w:rsidRPr="00335FE4" w:rsidRDefault="002D5742" w:rsidP="0009048C">
            <w:pPr>
              <w:pStyle w:val="comment"/>
              <w:numPr>
                <w:ilvl w:val="0"/>
                <w:numId w:val="6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417" w:type="dxa"/>
          </w:tcPr>
          <w:p w:rsidR="002D5742" w:rsidRDefault="003E4799" w:rsidP="00EE4777">
            <w:pPr>
              <w:ind w:left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="002D5742">
              <w:rPr>
                <w:szCs w:val="24"/>
              </w:rPr>
              <w:t>nswer_ correct</w:t>
            </w:r>
          </w:p>
        </w:tc>
        <w:tc>
          <w:tcPr>
            <w:tcW w:w="1276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Bit</w:t>
            </w: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8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709" w:type="dxa"/>
          </w:tcPr>
          <w:p w:rsidR="002D5742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134" w:type="dxa"/>
          </w:tcPr>
          <w:p w:rsidR="002D5742" w:rsidRPr="00335FE4" w:rsidRDefault="002D5742" w:rsidP="00EE4777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</w:tcPr>
          <w:p w:rsidR="002D5742" w:rsidRDefault="002D5742" w:rsidP="00EE477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Answer’s correct</w:t>
            </w:r>
          </w:p>
        </w:tc>
      </w:tr>
    </w:tbl>
    <w:p w:rsidR="002D5742" w:rsidRPr="002D5742" w:rsidRDefault="002D5742" w:rsidP="002D5742">
      <w:pPr>
        <w:rPr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3" w:name="_Toc392594719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File design</w:t>
      </w:r>
      <w:bookmarkEnd w:id="63"/>
    </w:p>
    <w:p w:rsidR="00B235B4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4" w:name="_Toc392594720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Code Design</w:t>
      </w:r>
      <w:bookmarkEnd w:id="64"/>
    </w:p>
    <w:p w:rsidR="00910552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5" w:name="_Toc392594721"/>
      <w:r w:rsidRPr="00335FE4">
        <w:rPr>
          <w:rFonts w:ascii="Times New Roman" w:hAnsi="Times New Roman" w:cs="Times New Roman"/>
          <w:color w:val="auto"/>
          <w:lang w:eastAsia="ja-JP"/>
        </w:rPr>
        <w:t>Customer Code</w:t>
      </w:r>
      <w:bookmarkEnd w:id="65"/>
    </w:p>
    <w:p w:rsidR="00910552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6" w:name="_Toc392594722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Other considerations</w:t>
      </w:r>
      <w:bookmarkEnd w:id="66"/>
    </w:p>
    <w:p w:rsidR="002F5BE5" w:rsidRPr="00335FE4" w:rsidRDefault="00283143" w:rsidP="00B235B4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N/A</w:t>
      </w:r>
    </w:p>
    <w:p w:rsidR="002F5BE5" w:rsidRPr="00335FE4" w:rsidRDefault="002F5BE5" w:rsidP="002F5BE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EE4AEF">
      <w:pPr>
        <w:pStyle w:val="Heading1"/>
        <w:numPr>
          <w:ilvl w:val="0"/>
          <w:numId w:val="3"/>
        </w:numPr>
        <w:ind w:left="432"/>
        <w:rPr>
          <w:rFonts w:ascii="Times New Roman" w:hAnsi="Times New Roman" w:cs="Times New Roman"/>
          <w:color w:val="auto"/>
          <w:sz w:val="22"/>
          <w:szCs w:val="22"/>
          <w:lang w:eastAsia="ja-JP"/>
        </w:rPr>
      </w:pPr>
      <w:bookmarkStart w:id="67" w:name="_Toc392594723"/>
      <w:r w:rsidRPr="00335FE4">
        <w:rPr>
          <w:rFonts w:ascii="Times New Roman" w:hAnsi="Times New Roman" w:cs="Times New Roman"/>
          <w:color w:val="auto"/>
          <w:sz w:val="22"/>
          <w:szCs w:val="22"/>
          <w:lang w:eastAsia="ja-JP"/>
        </w:rPr>
        <w:lastRenderedPageBreak/>
        <w:t>Appendix</w:t>
      </w:r>
      <w:bookmarkEnd w:id="67"/>
    </w:p>
    <w:p w:rsidR="00910552" w:rsidRPr="00335FE4" w:rsidRDefault="00910552">
      <w:pPr>
        <w:pStyle w:val="Heading2"/>
        <w:rPr>
          <w:rFonts w:ascii="Times New Roman" w:hAnsi="Times New Roman" w:cs="Times New Roman"/>
          <w:color w:val="auto"/>
          <w:lang w:eastAsia="ja-JP"/>
        </w:rPr>
      </w:pPr>
      <w:bookmarkStart w:id="68" w:name="_Toc392594724"/>
      <w:r w:rsidRPr="00335FE4">
        <w:rPr>
          <w:rFonts w:ascii="Times New Roman" w:hAnsi="Times New Roman" w:cs="Times New Roman"/>
          <w:color w:val="auto"/>
          <w:lang w:eastAsia="ja-JP"/>
        </w:rPr>
        <w:t>Data format symbol</w:t>
      </w:r>
      <w:bookmarkEnd w:id="68"/>
      <w:r w:rsidRPr="00335FE4">
        <w:rPr>
          <w:rFonts w:ascii="Times New Roman" w:hAnsi="Times New Roman" w:cs="Times New Roman"/>
          <w:color w:val="auto"/>
          <w:lang w:eastAsia="ja-JP"/>
        </w:rPr>
        <w:t xml:space="preserve"> </w:t>
      </w:r>
    </w:p>
    <w:p w:rsidR="00910552" w:rsidRPr="00335FE4" w:rsidRDefault="00910552" w:rsidP="007D152E">
      <w:pPr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335FE4">
        <w:rPr>
          <w:rFonts w:ascii="Times New Roman" w:hAnsi="Times New Roman" w:cs="Times New Roman"/>
          <w:sz w:val="22"/>
          <w:szCs w:val="22"/>
          <w:lang w:eastAsia="ja-JP"/>
        </w:rPr>
        <w:t>Following symbols are used to describe format of data field in files as well as in tables.</w:t>
      </w:r>
    </w:p>
    <w:p w:rsidR="00283143" w:rsidRPr="00335FE4" w:rsidRDefault="0028314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W w:w="0" w:type="auto"/>
        <w:jc w:val="center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3"/>
        <w:gridCol w:w="7311"/>
      </w:tblGrid>
      <w:tr w:rsidR="00910552" w:rsidRPr="00335FE4" w:rsidTr="007D152E">
        <w:trPr>
          <w:jc w:val="center"/>
        </w:trPr>
        <w:tc>
          <w:tcPr>
            <w:tcW w:w="1008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Symbol</w:t>
            </w:r>
          </w:p>
        </w:tc>
        <w:tc>
          <w:tcPr>
            <w:tcW w:w="11636" w:type="dxa"/>
            <w:shd w:val="clear" w:color="auto" w:fill="FFE8E1"/>
          </w:tcPr>
          <w:p w:rsidR="00910552" w:rsidRPr="00335FE4" w:rsidRDefault="00910552">
            <w:pPr>
              <w:pStyle w:val="NormalTableHeader"/>
              <w:rPr>
                <w:rFonts w:ascii="Times New Roman" w:hAnsi="Times New Roman" w:cs="Times New Roman"/>
                <w:sz w:val="22"/>
                <w:szCs w:val="22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#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.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Decimal placeholder.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,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Thousands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: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Time separator.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Date separator. 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\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Treat the next character in the mask string as a literal. This allows you to include the '#', '&amp;', 'A', and '?' characters in the mask. This character is treated as a literal for masking purposes.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&gt;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uppercase.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&lt;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Convert all the characters that follow to lowercase.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required). For example: a – z, A – Z, or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7D152E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Alphanumeric character placeholder (entry optional).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9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optional).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0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Digit placeholder (entry required). For example: 0 – 9.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11636" w:type="dxa"/>
          </w:tcPr>
          <w:p w:rsidR="00910552" w:rsidRPr="00335FE4" w:rsidRDefault="00910552" w:rsidP="008F0BF8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Character or space placeholder (entry optional).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&amp;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Character </w:t>
            </w:r>
            <w:r w:rsidR="00E20344"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placeholder (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entry required). Valid values for this placeholder are ANSI characters in the following ranges: 32-126 and 128-255.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?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Letter placeholder. For example: a – z or A – Z.</w:t>
            </w:r>
          </w:p>
        </w:tc>
      </w:tr>
      <w:tr w:rsidR="00910552" w:rsidRPr="00335FE4" w:rsidTr="007D152E">
        <w:trPr>
          <w:jc w:val="center"/>
        </w:trPr>
        <w:tc>
          <w:tcPr>
            <w:tcW w:w="1008" w:type="dxa"/>
          </w:tcPr>
          <w:p w:rsidR="00910552" w:rsidRPr="00335FE4" w:rsidRDefault="00910552" w:rsidP="0016707D">
            <w:pPr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Literal</w:t>
            </w:r>
          </w:p>
        </w:tc>
        <w:tc>
          <w:tcPr>
            <w:tcW w:w="11636" w:type="dxa"/>
          </w:tcPr>
          <w:p w:rsidR="00910552" w:rsidRPr="00335FE4" w:rsidRDefault="00910552" w:rsidP="00CC2500">
            <w:pPr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All other symbols are displayed as literals; that is, as themselves. bound in “” </w:t>
            </w:r>
            <w:r w:rsidRPr="00335FE4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lastRenderedPageBreak/>
              <w:t>like “ABC”</w:t>
            </w:r>
          </w:p>
        </w:tc>
      </w:tr>
    </w:tbl>
    <w:p w:rsidR="00DF3E15" w:rsidRPr="00335FE4" w:rsidRDefault="00DF3E15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DF3E15" w:rsidRPr="00335FE4" w:rsidRDefault="00DF3E15" w:rsidP="00DF3E15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910552" w:rsidRPr="00335FE4" w:rsidRDefault="00910552" w:rsidP="00DF3E15">
      <w:pPr>
        <w:jc w:val="right"/>
        <w:rPr>
          <w:rFonts w:ascii="Times New Roman" w:hAnsi="Times New Roman" w:cs="Times New Roman"/>
          <w:sz w:val="22"/>
          <w:szCs w:val="22"/>
          <w:lang w:eastAsia="ja-JP"/>
        </w:rPr>
      </w:pPr>
    </w:p>
    <w:sectPr w:rsidR="00910552" w:rsidRPr="00335FE4" w:rsidSect="00F41E13">
      <w:headerReference w:type="default" r:id="rId15"/>
      <w:footerReference w:type="default" r:id="rId16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794" w:rsidRDefault="00545794">
      <w:r>
        <w:separator/>
      </w:r>
    </w:p>
  </w:endnote>
  <w:endnote w:type="continuationSeparator" w:id="0">
    <w:p w:rsidR="00545794" w:rsidRDefault="0054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7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Pr="009E408B" w:rsidRDefault="00DD7E24" w:rsidP="00EF7E12">
    <w:pPr>
      <w:pStyle w:val="Footer"/>
      <w:framePr w:wrap="around"/>
      <w:ind w:left="0"/>
    </w:pPr>
    <w:r w:rsidRPr="009E408B">
      <w:t>07be-BM/PM/HDCV/FSOFT</w:t>
    </w:r>
    <w:r>
      <w:t xml:space="preserve"> v1/3</w:t>
    </w:r>
    <w:r>
      <w:tab/>
      <w:t>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C7D05">
      <w:rPr>
        <w:rStyle w:val="PageNumber"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1C7D05">
      <w:rPr>
        <w:rStyle w:val="PageNumber"/>
      </w:rPr>
      <w:t>9</w:t>
    </w:r>
    <w:r>
      <w:rPr>
        <w:rStyle w:val="PageNumber"/>
      </w:rPr>
      <w:fldChar w:fldCharType="end"/>
    </w:r>
  </w:p>
  <w:p w:rsidR="00DD7E24" w:rsidRPr="00EF7E12" w:rsidRDefault="00DD7E24" w:rsidP="00EF7E12">
    <w:pPr>
      <w:pStyle w:val="Footer"/>
      <w:framePr w:wrap="around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Pr="009E408B" w:rsidRDefault="00DD7E24" w:rsidP="00F41E13">
    <w:pPr>
      <w:pStyle w:val="Footer"/>
      <w:framePr w:w="8866" w:h="526" w:hRule="exact" w:wrap="around" w:x="2116" w:y="-413"/>
      <w:tabs>
        <w:tab w:val="clear" w:pos="4320"/>
        <w:tab w:val="center" w:pos="6300"/>
      </w:tabs>
      <w:ind w:left="0"/>
      <w:jc w:val="left"/>
    </w:pPr>
    <w:r w:rsidRPr="009E408B">
      <w:t>07be-BM/PM/HDCV/FSOFT</w:t>
    </w:r>
    <w:r>
      <w:t xml:space="preserve"> v1/3                       Internal use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71A24">
      <w:rPr>
        <w:rStyle w:val="PageNumber"/>
      </w:rPr>
      <w:t>21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71A24">
      <w:rPr>
        <w:rStyle w:val="PageNumber"/>
      </w:rPr>
      <w:t>31</w:t>
    </w:r>
    <w:r>
      <w:rPr>
        <w:rStyle w:val="PageNumber"/>
      </w:rPr>
      <w:fldChar w:fldCharType="end"/>
    </w:r>
    <w:r>
      <w:tab/>
    </w:r>
    <w:r>
      <w:tab/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71A24">
      <w:rPr>
        <w:rStyle w:val="PageNumber"/>
      </w:rPr>
      <w:t>21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071A24">
      <w:rPr>
        <w:rStyle w:val="PageNumber"/>
      </w:rPr>
      <w:t>31</w:t>
    </w:r>
    <w:r>
      <w:rPr>
        <w:rStyle w:val="PageNumber"/>
      </w:rPr>
      <w:fldChar w:fldCharType="end"/>
    </w:r>
  </w:p>
  <w:p w:rsidR="00DD7E24" w:rsidRPr="00EF7E12" w:rsidRDefault="00DD7E24" w:rsidP="00F41E13">
    <w:pPr>
      <w:pStyle w:val="Footer"/>
      <w:framePr w:w="8866" w:h="526" w:hRule="exact" w:wrap="around" w:x="2116" w:y="-413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794" w:rsidRDefault="00545794">
      <w:r>
        <w:separator/>
      </w:r>
    </w:p>
  </w:footnote>
  <w:footnote w:type="continuationSeparator" w:id="0">
    <w:p w:rsidR="00545794" w:rsidRDefault="005457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Default="00DD7E24" w:rsidP="003B68C1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Data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  <w:t xml:space="preserve">                           </w:t>
    </w:r>
    <w:r>
      <w:rPr>
        <w:rFonts w:hint="eastAsia"/>
        <w:lang w:eastAsia="ja-JP"/>
      </w:rPr>
      <w:t xml:space="preserve">   </w:t>
    </w:r>
    <w:r>
      <w:t>v</w:t>
    </w:r>
    <w:r>
      <w:rPr>
        <w:rFonts w:hint="eastAsia"/>
        <w:lang w:eastAsia="ja-JP"/>
      </w:rPr>
      <w:t>1.0</w:t>
    </w:r>
  </w:p>
  <w:p w:rsidR="00DD7E24" w:rsidRPr="00BB40B2" w:rsidRDefault="00DD7E24" w:rsidP="00BB40B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Default="00DD7E24" w:rsidP="00BB40B2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24" w:rsidRDefault="00DD7E24" w:rsidP="00DF3E15">
    <w:pPr>
      <w:pStyle w:val="Header"/>
      <w:ind w:left="0"/>
      <w:jc w:val="both"/>
      <w:rPr>
        <w:lang w:eastAsia="ja-JP"/>
      </w:rPr>
    </w:pPr>
    <w:r>
      <w:rPr>
        <w:rFonts w:hint="eastAsia"/>
        <w:lang w:eastAsia="ja-JP"/>
      </w:rPr>
      <w:t>VNBD</w:t>
    </w:r>
    <w:r>
      <w:t xml:space="preserve"> - </w:t>
    </w:r>
    <w:r>
      <w:rPr>
        <w:lang w:eastAsia="ja-JP"/>
      </w:rPr>
      <w:t>D</w:t>
    </w:r>
    <w:r>
      <w:rPr>
        <w:rFonts w:hint="eastAsia"/>
        <w:lang w:eastAsia="ja-JP"/>
      </w:rPr>
      <w:t>ata</w:t>
    </w:r>
    <w:r>
      <w:t xml:space="preserve"> Design</w:t>
    </w: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/>
        <w:lang w:eastAsia="ja-JP"/>
      </w:rPr>
      <w:t xml:space="preserve">                   </w:t>
    </w:r>
    <w:r>
      <w:t>v</w:t>
    </w:r>
    <w:r>
      <w:rPr>
        <w:rFonts w:hint="eastAsia"/>
        <w:lang w:eastAsia="ja-JP"/>
      </w:rPr>
      <w:t>1.0</w:t>
    </w:r>
  </w:p>
  <w:p w:rsidR="00DD7E24" w:rsidRPr="00BB40B2" w:rsidRDefault="00DD7E24" w:rsidP="00BB40B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48A417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4D75F0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273C3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C0B1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EC7CF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BF1E67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31DD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EBD659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BA5E3F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2390F6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5D5C5C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47268A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501414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A9A14F4"/>
    <w:multiLevelType w:val="hybridMultilevel"/>
    <w:tmpl w:val="1A6E40A6"/>
    <w:lvl w:ilvl="0" w:tplc="474244C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DE2A50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>
    <w:nsid w:val="35A547EA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3140B2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8607504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3ADA078C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0">
    <w:nsid w:val="44472D51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285D3A"/>
    <w:multiLevelType w:val="multilevel"/>
    <w:tmpl w:val="9556AAE6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48CA3C3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56389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5C84C8E0"/>
    <w:lvl w:ilvl="0">
      <w:start w:val="1"/>
      <w:numFmt w:val="decimal"/>
      <w:pStyle w:val="Heading1"/>
      <w:lvlText w:val="%1"/>
      <w:lvlJc w:val="left"/>
      <w:pPr>
        <w:tabs>
          <w:tab w:val="num" w:pos="513"/>
        </w:tabs>
        <w:ind w:left="513" w:hanging="432"/>
      </w:pPr>
      <w:rPr>
        <w:rFonts w:hint="default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18"/>
        </w:tabs>
        <w:ind w:left="718" w:hanging="576"/>
      </w:pPr>
      <w:rPr>
        <w:rFonts w:ascii="Verdana" w:hAnsi="Verdana" w:hint="default"/>
        <w:b/>
        <w:i/>
        <w:color w:val="auto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B565F8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01BB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4B2D8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6443A4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1">
    <w:nsid w:val="5CE6232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7C46E8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D153A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30033E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4FD117C"/>
    <w:multiLevelType w:val="hybridMultilevel"/>
    <w:tmpl w:val="EAAAFE34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7">
    <w:nsid w:val="6B56067B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BCF232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CD90231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D855CE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E3857"/>
    <w:multiLevelType w:val="multilevel"/>
    <w:tmpl w:val="0E1E1992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2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3">
    <w:nsid w:val="71D66B2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2305ADD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4C73C6E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5144059"/>
    <w:multiLevelType w:val="multilevel"/>
    <w:tmpl w:val="BADE8198"/>
    <w:lvl w:ilvl="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>
    <w:nsid w:val="79C42EC0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9">
    <w:nsid w:val="7ABC5516"/>
    <w:multiLevelType w:val="hybridMultilevel"/>
    <w:tmpl w:val="C3CE4B0E"/>
    <w:lvl w:ilvl="0" w:tplc="211A42AE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4"/>
  </w:num>
  <w:num w:numId="3">
    <w:abstractNumId w:val="34"/>
  </w:num>
  <w:num w:numId="4">
    <w:abstractNumId w:val="34"/>
  </w:num>
  <w:num w:numId="5">
    <w:abstractNumId w:val="60"/>
  </w:num>
  <w:num w:numId="6">
    <w:abstractNumId w:val="34"/>
  </w:num>
  <w:num w:numId="7">
    <w:abstractNumId w:val="34"/>
  </w:num>
  <w:num w:numId="8">
    <w:abstractNumId w:val="34"/>
  </w:num>
  <w:num w:numId="9">
    <w:abstractNumId w:val="27"/>
  </w:num>
  <w:num w:numId="10">
    <w:abstractNumId w:val="5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40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2"/>
  </w:num>
  <w:num w:numId="22">
    <w:abstractNumId w:val="46"/>
  </w:num>
  <w:num w:numId="23">
    <w:abstractNumId w:val="39"/>
  </w:num>
  <w:num w:numId="24">
    <w:abstractNumId w:val="29"/>
  </w:num>
  <w:num w:numId="25">
    <w:abstractNumId w:val="45"/>
  </w:num>
  <w:num w:numId="26">
    <w:abstractNumId w:val="23"/>
  </w:num>
  <w:num w:numId="27">
    <w:abstractNumId w:val="17"/>
  </w:num>
  <w:num w:numId="28">
    <w:abstractNumId w:val="28"/>
  </w:num>
  <w:num w:numId="29">
    <w:abstractNumId w:val="12"/>
  </w:num>
  <w:num w:numId="30">
    <w:abstractNumId w:val="54"/>
  </w:num>
  <w:num w:numId="31">
    <w:abstractNumId w:val="13"/>
  </w:num>
  <w:num w:numId="32">
    <w:abstractNumId w:val="26"/>
  </w:num>
  <w:num w:numId="33">
    <w:abstractNumId w:val="48"/>
  </w:num>
  <w:num w:numId="34">
    <w:abstractNumId w:val="41"/>
  </w:num>
  <w:num w:numId="35">
    <w:abstractNumId w:val="24"/>
  </w:num>
  <w:num w:numId="36">
    <w:abstractNumId w:val="59"/>
  </w:num>
  <w:num w:numId="37">
    <w:abstractNumId w:val="43"/>
  </w:num>
  <w:num w:numId="38">
    <w:abstractNumId w:val="25"/>
  </w:num>
  <w:num w:numId="39">
    <w:abstractNumId w:val="19"/>
  </w:num>
  <w:num w:numId="40">
    <w:abstractNumId w:val="49"/>
  </w:num>
  <w:num w:numId="41">
    <w:abstractNumId w:val="32"/>
  </w:num>
  <w:num w:numId="42">
    <w:abstractNumId w:val="20"/>
  </w:num>
  <w:num w:numId="43">
    <w:abstractNumId w:val="18"/>
  </w:num>
  <w:num w:numId="44">
    <w:abstractNumId w:val="42"/>
  </w:num>
  <w:num w:numId="45">
    <w:abstractNumId w:val="30"/>
  </w:num>
  <w:num w:numId="46">
    <w:abstractNumId w:val="56"/>
  </w:num>
  <w:num w:numId="47">
    <w:abstractNumId w:val="51"/>
  </w:num>
  <w:num w:numId="48">
    <w:abstractNumId w:val="31"/>
  </w:num>
  <w:num w:numId="49">
    <w:abstractNumId w:val="33"/>
  </w:num>
  <w:num w:numId="50">
    <w:abstractNumId w:val="50"/>
  </w:num>
  <w:num w:numId="51">
    <w:abstractNumId w:val="11"/>
  </w:num>
  <w:num w:numId="52">
    <w:abstractNumId w:val="15"/>
  </w:num>
  <w:num w:numId="53">
    <w:abstractNumId w:val="16"/>
  </w:num>
  <w:num w:numId="54">
    <w:abstractNumId w:val="9"/>
  </w:num>
  <w:num w:numId="55">
    <w:abstractNumId w:val="38"/>
  </w:num>
  <w:num w:numId="56">
    <w:abstractNumId w:val="53"/>
  </w:num>
  <w:num w:numId="57">
    <w:abstractNumId w:val="44"/>
  </w:num>
  <w:num w:numId="58">
    <w:abstractNumId w:val="57"/>
  </w:num>
  <w:num w:numId="59">
    <w:abstractNumId w:val="55"/>
  </w:num>
  <w:num w:numId="60">
    <w:abstractNumId w:val="47"/>
  </w:num>
  <w:num w:numId="61">
    <w:abstractNumId w:val="37"/>
  </w:num>
  <w:num w:numId="62">
    <w:abstractNumId w:val="14"/>
  </w:num>
  <w:num w:numId="63">
    <w:abstractNumId w:val="10"/>
  </w:num>
  <w:num w:numId="64">
    <w:abstractNumId w:val="36"/>
  </w:num>
  <w:num w:numId="65">
    <w:abstractNumId w:val="22"/>
  </w:num>
  <w:num w:numId="66">
    <w:abstractNumId w:val="21"/>
  </w:num>
  <w:num w:numId="67">
    <w:abstractNumId w:val="35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4A"/>
    <w:rsid w:val="0001009A"/>
    <w:rsid w:val="00024C24"/>
    <w:rsid w:val="00026781"/>
    <w:rsid w:val="00034DDC"/>
    <w:rsid w:val="00037601"/>
    <w:rsid w:val="00060D58"/>
    <w:rsid w:val="00064C33"/>
    <w:rsid w:val="00071A24"/>
    <w:rsid w:val="00081D7F"/>
    <w:rsid w:val="00084EE0"/>
    <w:rsid w:val="00087EA6"/>
    <w:rsid w:val="0009048C"/>
    <w:rsid w:val="000A0A4A"/>
    <w:rsid w:val="000A0FD9"/>
    <w:rsid w:val="000B5ACD"/>
    <w:rsid w:val="000C02E5"/>
    <w:rsid w:val="000D35EC"/>
    <w:rsid w:val="000E10FF"/>
    <w:rsid w:val="0010798B"/>
    <w:rsid w:val="00116811"/>
    <w:rsid w:val="001179D3"/>
    <w:rsid w:val="00134E0D"/>
    <w:rsid w:val="001409A4"/>
    <w:rsid w:val="00141770"/>
    <w:rsid w:val="00160390"/>
    <w:rsid w:val="00165C4A"/>
    <w:rsid w:val="0016707D"/>
    <w:rsid w:val="00175643"/>
    <w:rsid w:val="00184ADA"/>
    <w:rsid w:val="00190B9A"/>
    <w:rsid w:val="001A6AAC"/>
    <w:rsid w:val="001A6B08"/>
    <w:rsid w:val="001B708F"/>
    <w:rsid w:val="001C3605"/>
    <w:rsid w:val="001C7D05"/>
    <w:rsid w:val="001E3B43"/>
    <w:rsid w:val="001E3E85"/>
    <w:rsid w:val="001E4D73"/>
    <w:rsid w:val="001F4EAF"/>
    <w:rsid w:val="001F74BB"/>
    <w:rsid w:val="0021352C"/>
    <w:rsid w:val="002308DC"/>
    <w:rsid w:val="002376E2"/>
    <w:rsid w:val="002557F0"/>
    <w:rsid w:val="00283143"/>
    <w:rsid w:val="00292AD7"/>
    <w:rsid w:val="002A04E6"/>
    <w:rsid w:val="002A1ACC"/>
    <w:rsid w:val="002B5E4C"/>
    <w:rsid w:val="002C6D3D"/>
    <w:rsid w:val="002D427D"/>
    <w:rsid w:val="002D5742"/>
    <w:rsid w:val="002F5BE5"/>
    <w:rsid w:val="00332ADC"/>
    <w:rsid w:val="003349C0"/>
    <w:rsid w:val="00335FE4"/>
    <w:rsid w:val="0035015F"/>
    <w:rsid w:val="003746E8"/>
    <w:rsid w:val="00374B15"/>
    <w:rsid w:val="003769EF"/>
    <w:rsid w:val="00377745"/>
    <w:rsid w:val="00394221"/>
    <w:rsid w:val="003A3F85"/>
    <w:rsid w:val="003B68C1"/>
    <w:rsid w:val="003E4799"/>
    <w:rsid w:val="003E4A9B"/>
    <w:rsid w:val="004003BA"/>
    <w:rsid w:val="0040662E"/>
    <w:rsid w:val="004116FE"/>
    <w:rsid w:val="00416F5F"/>
    <w:rsid w:val="00432C0E"/>
    <w:rsid w:val="004332E0"/>
    <w:rsid w:val="00441CB5"/>
    <w:rsid w:val="00442B0B"/>
    <w:rsid w:val="0044404B"/>
    <w:rsid w:val="0046356B"/>
    <w:rsid w:val="0048229D"/>
    <w:rsid w:val="004C11DD"/>
    <w:rsid w:val="00503FDB"/>
    <w:rsid w:val="0050654F"/>
    <w:rsid w:val="00514065"/>
    <w:rsid w:val="00516A29"/>
    <w:rsid w:val="00525F7A"/>
    <w:rsid w:val="00540417"/>
    <w:rsid w:val="00545794"/>
    <w:rsid w:val="00567ABD"/>
    <w:rsid w:val="0057348A"/>
    <w:rsid w:val="00596D46"/>
    <w:rsid w:val="005B3465"/>
    <w:rsid w:val="005C6FAD"/>
    <w:rsid w:val="005F1374"/>
    <w:rsid w:val="006043F7"/>
    <w:rsid w:val="00606221"/>
    <w:rsid w:val="006107F3"/>
    <w:rsid w:val="006111EC"/>
    <w:rsid w:val="00655703"/>
    <w:rsid w:val="0065685E"/>
    <w:rsid w:val="006740E3"/>
    <w:rsid w:val="00680D12"/>
    <w:rsid w:val="00682004"/>
    <w:rsid w:val="0069493B"/>
    <w:rsid w:val="006A0113"/>
    <w:rsid w:val="006A4709"/>
    <w:rsid w:val="006F66D5"/>
    <w:rsid w:val="00747F59"/>
    <w:rsid w:val="00761C5E"/>
    <w:rsid w:val="007670E3"/>
    <w:rsid w:val="00773614"/>
    <w:rsid w:val="00776C5B"/>
    <w:rsid w:val="0079132E"/>
    <w:rsid w:val="007A1968"/>
    <w:rsid w:val="007C3068"/>
    <w:rsid w:val="007C4728"/>
    <w:rsid w:val="007C56AA"/>
    <w:rsid w:val="007D152E"/>
    <w:rsid w:val="007E1B20"/>
    <w:rsid w:val="007E3E9A"/>
    <w:rsid w:val="007E5764"/>
    <w:rsid w:val="007F683F"/>
    <w:rsid w:val="007F69A0"/>
    <w:rsid w:val="00811F91"/>
    <w:rsid w:val="0082531C"/>
    <w:rsid w:val="00834CC5"/>
    <w:rsid w:val="00840AE6"/>
    <w:rsid w:val="0084278C"/>
    <w:rsid w:val="00842B9B"/>
    <w:rsid w:val="008443BC"/>
    <w:rsid w:val="00863208"/>
    <w:rsid w:val="008A6C56"/>
    <w:rsid w:val="008C6940"/>
    <w:rsid w:val="008E01ED"/>
    <w:rsid w:val="008F0BF8"/>
    <w:rsid w:val="008F6AC6"/>
    <w:rsid w:val="009024A0"/>
    <w:rsid w:val="00903279"/>
    <w:rsid w:val="0090349D"/>
    <w:rsid w:val="00910552"/>
    <w:rsid w:val="00920FF5"/>
    <w:rsid w:val="0095502C"/>
    <w:rsid w:val="00956F28"/>
    <w:rsid w:val="00973924"/>
    <w:rsid w:val="00993415"/>
    <w:rsid w:val="009A3EEF"/>
    <w:rsid w:val="009B6BCF"/>
    <w:rsid w:val="009B7D07"/>
    <w:rsid w:val="009C14F8"/>
    <w:rsid w:val="009E7A6D"/>
    <w:rsid w:val="00A01054"/>
    <w:rsid w:val="00A0364C"/>
    <w:rsid w:val="00A052AF"/>
    <w:rsid w:val="00A216C8"/>
    <w:rsid w:val="00A36E46"/>
    <w:rsid w:val="00A40C73"/>
    <w:rsid w:val="00A42E67"/>
    <w:rsid w:val="00A61F95"/>
    <w:rsid w:val="00A64F1A"/>
    <w:rsid w:val="00A76EDD"/>
    <w:rsid w:val="00A871B0"/>
    <w:rsid w:val="00A957C7"/>
    <w:rsid w:val="00AA194B"/>
    <w:rsid w:val="00AC40EC"/>
    <w:rsid w:val="00AC4198"/>
    <w:rsid w:val="00AC55C5"/>
    <w:rsid w:val="00AD0AC4"/>
    <w:rsid w:val="00AD4AC7"/>
    <w:rsid w:val="00AD6994"/>
    <w:rsid w:val="00B023A1"/>
    <w:rsid w:val="00B20458"/>
    <w:rsid w:val="00B235B4"/>
    <w:rsid w:val="00B32241"/>
    <w:rsid w:val="00B34491"/>
    <w:rsid w:val="00B37492"/>
    <w:rsid w:val="00B4303F"/>
    <w:rsid w:val="00B4726A"/>
    <w:rsid w:val="00B542F6"/>
    <w:rsid w:val="00B60815"/>
    <w:rsid w:val="00B71D64"/>
    <w:rsid w:val="00B72927"/>
    <w:rsid w:val="00B7731F"/>
    <w:rsid w:val="00BA49C1"/>
    <w:rsid w:val="00BA653F"/>
    <w:rsid w:val="00BB40B2"/>
    <w:rsid w:val="00BC05CE"/>
    <w:rsid w:val="00BC09AF"/>
    <w:rsid w:val="00BD04C0"/>
    <w:rsid w:val="00BD70F8"/>
    <w:rsid w:val="00BD7349"/>
    <w:rsid w:val="00BE0B1E"/>
    <w:rsid w:val="00BF35B5"/>
    <w:rsid w:val="00C10233"/>
    <w:rsid w:val="00C136AD"/>
    <w:rsid w:val="00C242CE"/>
    <w:rsid w:val="00C33650"/>
    <w:rsid w:val="00C36075"/>
    <w:rsid w:val="00C36E3C"/>
    <w:rsid w:val="00C52B69"/>
    <w:rsid w:val="00C6219A"/>
    <w:rsid w:val="00C65057"/>
    <w:rsid w:val="00C65265"/>
    <w:rsid w:val="00C66BC8"/>
    <w:rsid w:val="00C91AA1"/>
    <w:rsid w:val="00CA0958"/>
    <w:rsid w:val="00CA73B5"/>
    <w:rsid w:val="00CB459A"/>
    <w:rsid w:val="00CC2500"/>
    <w:rsid w:val="00CD718C"/>
    <w:rsid w:val="00CD7F4C"/>
    <w:rsid w:val="00CE4B49"/>
    <w:rsid w:val="00CF6535"/>
    <w:rsid w:val="00D043E6"/>
    <w:rsid w:val="00D048F2"/>
    <w:rsid w:val="00D04960"/>
    <w:rsid w:val="00D36809"/>
    <w:rsid w:val="00D60FE0"/>
    <w:rsid w:val="00D618AA"/>
    <w:rsid w:val="00D73F22"/>
    <w:rsid w:val="00D8609A"/>
    <w:rsid w:val="00D9529C"/>
    <w:rsid w:val="00D972BF"/>
    <w:rsid w:val="00DA79C2"/>
    <w:rsid w:val="00DB57D5"/>
    <w:rsid w:val="00DD07D6"/>
    <w:rsid w:val="00DD7E24"/>
    <w:rsid w:val="00DE27CE"/>
    <w:rsid w:val="00DF215B"/>
    <w:rsid w:val="00DF3E15"/>
    <w:rsid w:val="00E01737"/>
    <w:rsid w:val="00E078E2"/>
    <w:rsid w:val="00E20344"/>
    <w:rsid w:val="00E268FC"/>
    <w:rsid w:val="00E31D33"/>
    <w:rsid w:val="00E40B67"/>
    <w:rsid w:val="00E41AC2"/>
    <w:rsid w:val="00E60AC8"/>
    <w:rsid w:val="00E647B2"/>
    <w:rsid w:val="00E93D1E"/>
    <w:rsid w:val="00EA1250"/>
    <w:rsid w:val="00EB10D3"/>
    <w:rsid w:val="00EB6179"/>
    <w:rsid w:val="00EC6F37"/>
    <w:rsid w:val="00ED2794"/>
    <w:rsid w:val="00EE2796"/>
    <w:rsid w:val="00EE4777"/>
    <w:rsid w:val="00EE4AEF"/>
    <w:rsid w:val="00EF2DFB"/>
    <w:rsid w:val="00EF7E12"/>
    <w:rsid w:val="00F1790A"/>
    <w:rsid w:val="00F26180"/>
    <w:rsid w:val="00F41E13"/>
    <w:rsid w:val="00F60470"/>
    <w:rsid w:val="00F62EE9"/>
    <w:rsid w:val="00F876A9"/>
    <w:rsid w:val="00FB5621"/>
    <w:rsid w:val="00FC20FB"/>
    <w:rsid w:val="00FD56F8"/>
    <w:rsid w:val="00FE08E8"/>
    <w:rsid w:val="00FF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57C7"/>
    <w:pPr>
      <w:spacing w:before="120" w:line="360" w:lineRule="auto"/>
      <w:ind w:left="720"/>
    </w:pPr>
    <w:rPr>
      <w:rFonts w:ascii="Tahoma" w:hAnsi="Tahoma" w:cs="Arial"/>
      <w:bCs/>
      <w:snapToGrid w:val="0"/>
      <w:lang w:eastAsia="en-US"/>
    </w:rPr>
  </w:style>
  <w:style w:type="paragraph" w:styleId="Heading1">
    <w:name w:val="heading 1"/>
    <w:aliases w:val="H1"/>
    <w:basedOn w:val="Normal"/>
    <w:next w:val="Normal"/>
    <w:qFormat/>
    <w:rsid w:val="00A957C7"/>
    <w:pPr>
      <w:keepNext/>
      <w:pageBreakBefore/>
      <w:numPr>
        <w:numId w:val="1"/>
      </w:numPr>
      <w:tabs>
        <w:tab w:val="clear" w:pos="513"/>
        <w:tab w:val="num" w:pos="432"/>
      </w:tabs>
      <w:spacing w:before="360" w:after="240"/>
      <w:ind w:left="432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qFormat/>
    <w:rsid w:val="00A957C7"/>
    <w:pPr>
      <w:keepNext/>
      <w:numPr>
        <w:ilvl w:val="1"/>
        <w:numId w:val="3"/>
      </w:numPr>
      <w:tabs>
        <w:tab w:val="clear" w:pos="718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qFormat/>
    <w:rsid w:val="00A957C7"/>
    <w:pPr>
      <w:keepNext/>
      <w:keepLines/>
      <w:numPr>
        <w:ilvl w:val="2"/>
        <w:numId w:val="4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qFormat/>
    <w:rsid w:val="00A957C7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qFormat/>
    <w:rsid w:val="00A957C7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qFormat/>
    <w:rsid w:val="00A957C7"/>
    <w:pPr>
      <w:keepNext/>
      <w:numPr>
        <w:numId w:val="5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qFormat/>
    <w:rsid w:val="00A957C7"/>
    <w:pPr>
      <w:numPr>
        <w:ilvl w:val="6"/>
        <w:numId w:val="6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qFormat/>
    <w:rsid w:val="00A957C7"/>
    <w:pPr>
      <w:numPr>
        <w:ilvl w:val="7"/>
        <w:numId w:val="7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qFormat/>
    <w:rsid w:val="00A957C7"/>
    <w:pPr>
      <w:numPr>
        <w:ilvl w:val="8"/>
        <w:numId w:val="8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rsid w:val="00A957C7"/>
    <w:rPr>
      <w:b/>
      <w:caps/>
      <w:noProof/>
    </w:rPr>
  </w:style>
  <w:style w:type="paragraph" w:styleId="BalloonText">
    <w:name w:val="Balloon Text"/>
    <w:basedOn w:val="Normal"/>
    <w:semiHidden/>
    <w:rsid w:val="00A957C7"/>
    <w:rPr>
      <w:rFonts w:cs="Tahoma"/>
      <w:bCs w:val="0"/>
      <w:noProof/>
      <w:sz w:val="16"/>
      <w:szCs w:val="16"/>
    </w:rPr>
  </w:style>
  <w:style w:type="paragraph" w:styleId="BlockText">
    <w:name w:val="Block Text"/>
    <w:basedOn w:val="Normal"/>
    <w:rsid w:val="00A957C7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rsid w:val="00A957C7"/>
    <w:rPr>
      <w:bCs w:val="0"/>
      <w:noProof/>
    </w:rPr>
  </w:style>
  <w:style w:type="paragraph" w:styleId="BodyText2">
    <w:name w:val="Body Text 2"/>
    <w:basedOn w:val="Normal"/>
    <w:rsid w:val="00A957C7"/>
    <w:pPr>
      <w:spacing w:after="120" w:line="480" w:lineRule="auto"/>
    </w:pPr>
    <w:rPr>
      <w:bCs w:val="0"/>
      <w:noProof/>
    </w:rPr>
  </w:style>
  <w:style w:type="paragraph" w:styleId="BodyText3">
    <w:name w:val="Body Text 3"/>
    <w:basedOn w:val="Normal"/>
    <w:rsid w:val="00A957C7"/>
    <w:rPr>
      <w:b/>
      <w:i/>
      <w:iCs/>
      <w:noProof/>
      <w:sz w:val="44"/>
      <w:szCs w:val="44"/>
    </w:rPr>
  </w:style>
  <w:style w:type="paragraph" w:styleId="BodyTextFirstIndent">
    <w:name w:val="Body Text First Indent"/>
    <w:basedOn w:val="BodyText"/>
    <w:rsid w:val="00A957C7"/>
    <w:pPr>
      <w:spacing w:after="120"/>
      <w:ind w:firstLine="210"/>
    </w:pPr>
  </w:style>
  <w:style w:type="paragraph" w:styleId="BodyTextIndent">
    <w:name w:val="Body Text Indent"/>
    <w:basedOn w:val="Normal"/>
    <w:rsid w:val="00A957C7"/>
    <w:rPr>
      <w:bCs w:val="0"/>
      <w:noProof/>
    </w:rPr>
  </w:style>
  <w:style w:type="paragraph" w:styleId="BodyTextFirstIndent2">
    <w:name w:val="Body Text First Indent 2"/>
    <w:basedOn w:val="BodyTextIndent"/>
    <w:rsid w:val="00A957C7"/>
    <w:pPr>
      <w:ind w:left="360" w:firstLine="210"/>
    </w:pPr>
  </w:style>
  <w:style w:type="paragraph" w:styleId="BodyTextIndent2">
    <w:name w:val="Body Text Indent 2"/>
    <w:basedOn w:val="Normal"/>
    <w:rsid w:val="00A957C7"/>
    <w:rPr>
      <w:rFonts w:ascii=".VnTime" w:hAnsi=".VnTime"/>
      <w:bCs w:val="0"/>
      <w:noProof/>
    </w:rPr>
  </w:style>
  <w:style w:type="paragraph" w:styleId="BodyTextIndent3">
    <w:name w:val="Body Text Indent 3"/>
    <w:basedOn w:val="Normal"/>
    <w:rsid w:val="00A957C7"/>
    <w:pPr>
      <w:ind w:left="540"/>
    </w:pPr>
    <w:rPr>
      <w:bCs w:val="0"/>
      <w:noProof/>
    </w:rPr>
  </w:style>
  <w:style w:type="paragraph" w:customStyle="1" w:styleId="Bullet">
    <w:name w:val="Bullet"/>
    <w:basedOn w:val="Normal"/>
    <w:rsid w:val="00A957C7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A957C7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A957C7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A957C7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rsid w:val="00A957C7"/>
    <w:pPr>
      <w:ind w:left="4320"/>
    </w:pPr>
    <w:rPr>
      <w:bCs w:val="0"/>
      <w:noProof/>
    </w:rPr>
  </w:style>
  <w:style w:type="character" w:styleId="CommentReference">
    <w:name w:val="annotation reference"/>
    <w:basedOn w:val="DefaultParagraphFont"/>
    <w:semiHidden/>
    <w:rsid w:val="00A957C7"/>
    <w:rPr>
      <w:sz w:val="16"/>
      <w:szCs w:val="16"/>
    </w:rPr>
  </w:style>
  <w:style w:type="paragraph" w:styleId="CommentText">
    <w:name w:val="annotation text"/>
    <w:basedOn w:val="Normal"/>
    <w:semiHidden/>
    <w:rsid w:val="00A957C7"/>
    <w:rPr>
      <w:bCs w:val="0"/>
      <w:noProof/>
      <w:lang w:val="en-GB"/>
    </w:rPr>
  </w:style>
  <w:style w:type="paragraph" w:customStyle="1" w:styleId="Content">
    <w:name w:val="Content"/>
    <w:basedOn w:val="Normal"/>
    <w:rsid w:val="00A957C7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A957C7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rsid w:val="00A957C7"/>
    <w:rPr>
      <w:bCs w:val="0"/>
      <w:noProof/>
    </w:rPr>
  </w:style>
  <w:style w:type="paragraph" w:customStyle="1" w:styleId="Diagram">
    <w:name w:val="Diagram"/>
    <w:autoRedefine/>
    <w:rsid w:val="00A957C7"/>
    <w:pPr>
      <w:jc w:val="center"/>
    </w:pPr>
    <w:rPr>
      <w:rFonts w:ascii="Tahoma" w:hAnsi="Tahoma"/>
      <w:sz w:val="12"/>
    </w:rPr>
  </w:style>
  <w:style w:type="paragraph" w:customStyle="1" w:styleId="DiagramHead">
    <w:name w:val="DiagramHead"/>
    <w:autoRedefine/>
    <w:rsid w:val="00A957C7"/>
    <w:pPr>
      <w:spacing w:before="120" w:line="360" w:lineRule="auto"/>
      <w:jc w:val="center"/>
    </w:pPr>
    <w:rPr>
      <w:rFonts w:ascii="Tahoma" w:hAnsi="Tahoma" w:cs="Arial"/>
      <w:b/>
      <w:snapToGrid w:val="0"/>
    </w:rPr>
  </w:style>
  <w:style w:type="paragraph" w:customStyle="1" w:styleId="DiagramTag">
    <w:name w:val="DiagramTag"/>
    <w:autoRedefine/>
    <w:rsid w:val="00A957C7"/>
    <w:pPr>
      <w:jc w:val="center"/>
    </w:pPr>
    <w:rPr>
      <w:rFonts w:ascii="Tahoma" w:hAnsi="Tahoma"/>
      <w:b/>
      <w:bCs/>
      <w:sz w:val="16"/>
      <w:lang w:eastAsia="en-US"/>
    </w:rPr>
  </w:style>
  <w:style w:type="paragraph" w:customStyle="1" w:styleId="DiffListing">
    <w:name w:val="Diff Listing"/>
    <w:basedOn w:val="Normal"/>
    <w:rsid w:val="00A957C7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A957C7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A957C7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semiHidden/>
    <w:rsid w:val="00A957C7"/>
    <w:pPr>
      <w:shd w:val="clear" w:color="auto" w:fill="000080"/>
    </w:pPr>
    <w:rPr>
      <w:rFonts w:cs="Tahoma"/>
      <w:bCs w:val="0"/>
      <w:noProof/>
    </w:rPr>
  </w:style>
  <w:style w:type="paragraph" w:styleId="E-mailSignature">
    <w:name w:val="E-mail Signature"/>
    <w:basedOn w:val="Normal"/>
    <w:rsid w:val="00A957C7"/>
    <w:rPr>
      <w:bCs w:val="0"/>
      <w:noProof/>
    </w:rPr>
  </w:style>
  <w:style w:type="paragraph" w:styleId="EndnoteText">
    <w:name w:val="endnote text"/>
    <w:basedOn w:val="Normal"/>
    <w:semiHidden/>
    <w:rsid w:val="00A957C7"/>
    <w:rPr>
      <w:bCs w:val="0"/>
      <w:noProof/>
    </w:rPr>
  </w:style>
  <w:style w:type="paragraph" w:styleId="EnvelopeAddress">
    <w:name w:val="envelope address"/>
    <w:basedOn w:val="Normal"/>
    <w:rsid w:val="00A957C7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A957C7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A957C7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A957C7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A957C7"/>
  </w:style>
  <w:style w:type="character" w:styleId="FollowedHyperlink">
    <w:name w:val="FollowedHyperlink"/>
    <w:basedOn w:val="DefaultParagraphFont"/>
    <w:rsid w:val="00A957C7"/>
    <w:rPr>
      <w:color w:val="800080"/>
      <w:u w:val="single"/>
    </w:rPr>
  </w:style>
  <w:style w:type="paragraph" w:styleId="Footer">
    <w:name w:val="footer"/>
    <w:basedOn w:val="Normal"/>
    <w:rsid w:val="00A957C7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styleId="FootnoteReference">
    <w:name w:val="footnote reference"/>
    <w:basedOn w:val="DefaultParagraphFont"/>
    <w:semiHidden/>
    <w:rsid w:val="00A957C7"/>
    <w:rPr>
      <w:vertAlign w:val="superscript"/>
    </w:rPr>
  </w:style>
  <w:style w:type="paragraph" w:styleId="FootnoteText">
    <w:name w:val="footnote text"/>
    <w:basedOn w:val="Normal"/>
    <w:semiHidden/>
    <w:rsid w:val="00A957C7"/>
    <w:rPr>
      <w:bCs w:val="0"/>
      <w:noProof/>
    </w:rPr>
  </w:style>
  <w:style w:type="paragraph" w:customStyle="1" w:styleId="GLOSSARY1">
    <w:name w:val="GLOSSARY1"/>
    <w:basedOn w:val="Normal"/>
    <w:rsid w:val="00A957C7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A957C7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A957C7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A957C7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A957C7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A957C7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rsid w:val="00A957C7"/>
    <w:pPr>
      <w:pBdr>
        <w:bottom w:val="single" w:sz="4" w:space="1" w:color="auto"/>
      </w:pBdr>
    </w:pPr>
    <w:rPr>
      <w:bCs w:val="0"/>
      <w:noProof/>
    </w:rPr>
  </w:style>
  <w:style w:type="paragraph" w:customStyle="1" w:styleId="Heading1H1">
    <w:name w:val="Heading 1.H1"/>
    <w:basedOn w:val="Normal"/>
    <w:next w:val="Normal"/>
    <w:rsid w:val="00A957C7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A957C7"/>
    <w:pPr>
      <w:numPr>
        <w:ilvl w:val="3"/>
        <w:numId w:val="2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A957C7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A42E67"/>
    <w:pPr>
      <w:widowControl w:val="0"/>
      <w:jc w:val="center"/>
    </w:pPr>
    <w:rPr>
      <w:rFonts w:ascii="Arial" w:hAnsi="Arial"/>
      <w:b/>
      <w:color w:val="6E2500"/>
      <w:sz w:val="22"/>
      <w:szCs w:val="22"/>
    </w:rPr>
  </w:style>
  <w:style w:type="paragraph" w:customStyle="1" w:styleId="HeadingLv1">
    <w:name w:val="Heading Lv1"/>
    <w:basedOn w:val="Normal"/>
    <w:autoRedefine/>
    <w:rsid w:val="00A957C7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A957C7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A957C7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">
    <w:name w:val="Heading3 Char"/>
    <w:basedOn w:val="NormalIndentChar"/>
    <w:rsid w:val="00A957C7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A957C7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rsid w:val="00A957C7"/>
    <w:rPr>
      <w:bCs w:val="0"/>
      <w:i/>
      <w:iCs/>
      <w:noProof/>
    </w:rPr>
  </w:style>
  <w:style w:type="character" w:styleId="HTMLCode">
    <w:name w:val="HTML Code"/>
    <w:basedOn w:val="DefaultParagraphFont"/>
    <w:rsid w:val="00A957C7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957C7"/>
    <w:rPr>
      <w:rFonts w:ascii="Courier New" w:hAnsi="Courier New" w:cs="Courier New"/>
      <w:bCs w:val="0"/>
      <w:noProof/>
    </w:rPr>
  </w:style>
  <w:style w:type="character" w:styleId="Hyperlink">
    <w:name w:val="Hyperlink"/>
    <w:basedOn w:val="DefaultParagraphFont"/>
    <w:rsid w:val="00A957C7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A957C7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A957C7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A957C7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A957C7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A957C7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A957C7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A957C7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A957C7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A957C7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A957C7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A957C7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A957C7"/>
    <w:rPr>
      <w:b/>
      <w:noProof/>
    </w:rPr>
  </w:style>
  <w:style w:type="paragraph" w:customStyle="1" w:styleId="Level3">
    <w:name w:val="Level_3"/>
    <w:basedOn w:val="Level1"/>
    <w:rsid w:val="00A957C7"/>
    <w:rPr>
      <w:b w:val="0"/>
      <w:bCs w:val="0"/>
    </w:rPr>
  </w:style>
  <w:style w:type="paragraph" w:customStyle="1" w:styleId="Level2">
    <w:name w:val="Level_2"/>
    <w:basedOn w:val="Level3"/>
    <w:rsid w:val="00A957C7"/>
    <w:pPr>
      <w:ind w:left="432"/>
    </w:pPr>
  </w:style>
  <w:style w:type="paragraph" w:customStyle="1" w:styleId="Level4">
    <w:name w:val="Level_4"/>
    <w:basedOn w:val="Normal"/>
    <w:rsid w:val="00A957C7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A957C7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A957C7"/>
    <w:pPr>
      <w:ind w:left="1800"/>
    </w:pPr>
    <w:rPr>
      <w:bCs w:val="0"/>
      <w:noProof/>
    </w:rPr>
  </w:style>
  <w:style w:type="paragraph" w:styleId="List">
    <w:name w:val="List"/>
    <w:basedOn w:val="Normal"/>
    <w:rsid w:val="00A957C7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A957C7"/>
    <w:pPr>
      <w:ind w:hanging="360"/>
    </w:pPr>
    <w:rPr>
      <w:bCs w:val="0"/>
      <w:noProof/>
    </w:rPr>
  </w:style>
  <w:style w:type="paragraph" w:styleId="List3">
    <w:name w:val="List 3"/>
    <w:basedOn w:val="Normal"/>
    <w:rsid w:val="00A957C7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A957C7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A957C7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A957C7"/>
    <w:pPr>
      <w:numPr>
        <w:numId w:val="9"/>
      </w:numPr>
    </w:pPr>
    <w:rPr>
      <w:bCs w:val="0"/>
      <w:noProof/>
    </w:rPr>
  </w:style>
  <w:style w:type="paragraph" w:customStyle="1" w:styleId="ListBullet0">
    <w:name w:val="List Bullet 0"/>
    <w:basedOn w:val="Normal"/>
    <w:rsid w:val="00A957C7"/>
    <w:pPr>
      <w:keepLines/>
      <w:numPr>
        <w:ilvl w:val="1"/>
        <w:numId w:val="10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A957C7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A957C7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A957C7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A957C7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A957C7"/>
    <w:pPr>
      <w:numPr>
        <w:numId w:val="15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A957C7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A957C7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A957C7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A957C7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A957C7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A957C7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A957C7"/>
    <w:pPr>
      <w:numPr>
        <w:numId w:val="16"/>
      </w:numPr>
    </w:pPr>
    <w:rPr>
      <w:bCs w:val="0"/>
      <w:noProof/>
    </w:rPr>
  </w:style>
  <w:style w:type="paragraph" w:styleId="ListNumber2">
    <w:name w:val="List Number 2"/>
    <w:basedOn w:val="Normal"/>
    <w:rsid w:val="00A957C7"/>
    <w:pPr>
      <w:numPr>
        <w:numId w:val="17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A957C7"/>
    <w:pPr>
      <w:numPr>
        <w:numId w:val="18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A957C7"/>
    <w:pPr>
      <w:numPr>
        <w:numId w:val="19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A957C7"/>
    <w:pPr>
      <w:numPr>
        <w:numId w:val="20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A957C7"/>
    <w:pPr>
      <w:numPr>
        <w:numId w:val="21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A957C7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semiHidden/>
    <w:rsid w:val="00A957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60" w:lineRule="auto"/>
      <w:ind w:left="547"/>
    </w:pPr>
    <w:rPr>
      <w:rFonts w:ascii="Courier New" w:hAnsi="Courier New" w:cs="Courier New"/>
      <w:bCs/>
      <w:snapToGrid w:val="0"/>
      <w:lang w:eastAsia="en-US"/>
    </w:rPr>
  </w:style>
  <w:style w:type="paragraph" w:styleId="MessageHeader">
    <w:name w:val="Message Header"/>
    <w:basedOn w:val="Normal"/>
    <w:rsid w:val="00A957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paragraph" w:customStyle="1" w:styleId="ModuleCallers">
    <w:name w:val="Module Callers"/>
    <w:basedOn w:val="DiffListing"/>
    <w:rsid w:val="00A957C7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A957C7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A957C7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A957C7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A957C7"/>
  </w:style>
  <w:style w:type="paragraph" w:customStyle="1" w:styleId="NormalExplanation">
    <w:name w:val="Normal Explanation"/>
    <w:basedOn w:val="NormalIndent0"/>
    <w:rsid w:val="00A957C7"/>
    <w:pPr>
      <w:spacing w:before="60"/>
      <w:ind w:left="1094"/>
    </w:pPr>
  </w:style>
  <w:style w:type="paragraph" w:customStyle="1" w:styleId="NormalFirstIndex">
    <w:name w:val="Normal First Index"/>
    <w:basedOn w:val="Normal"/>
    <w:rsid w:val="00A957C7"/>
    <w:pPr>
      <w:numPr>
        <w:numId w:val="22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A957C7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A957C7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A957C7"/>
    <w:rPr>
      <w:sz w:val="16"/>
    </w:rPr>
  </w:style>
  <w:style w:type="paragraph" w:customStyle="1" w:styleId="NormalTableHeader">
    <w:name w:val="Normal Table Header"/>
    <w:basedOn w:val="NormalIndent"/>
    <w:rsid w:val="00A957C7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A957C7"/>
    <w:rPr>
      <w:i/>
      <w:iCs/>
    </w:rPr>
  </w:style>
  <w:style w:type="paragraph" w:customStyle="1" w:styleId="NormalBold">
    <w:name w:val="NormalBold"/>
    <w:basedOn w:val="Normal"/>
    <w:rsid w:val="00A957C7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A957C7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A957C7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A957C7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A957C7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A957C7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A957C7"/>
  </w:style>
  <w:style w:type="paragraph" w:customStyle="1" w:styleId="NormalPicture">
    <w:name w:val="NormalPicture"/>
    <w:basedOn w:val="Normal"/>
    <w:rsid w:val="00A957C7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A957C7"/>
  </w:style>
  <w:style w:type="paragraph" w:customStyle="1" w:styleId="normaltable">
    <w:name w:val="normaltable"/>
    <w:basedOn w:val="Normal"/>
    <w:rsid w:val="00A957C7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A957C7"/>
    <w:pPr>
      <w:widowControl w:val="0"/>
      <w:jc w:val="both"/>
    </w:pPr>
  </w:style>
  <w:style w:type="paragraph" w:styleId="NoteHeading">
    <w:name w:val="Note Heading"/>
    <w:basedOn w:val="Normal"/>
    <w:next w:val="Normal"/>
    <w:rsid w:val="00A957C7"/>
  </w:style>
  <w:style w:type="paragraph" w:customStyle="1" w:styleId="ObjectMember">
    <w:name w:val="Object Member"/>
    <w:basedOn w:val="Normal"/>
    <w:rsid w:val="00A957C7"/>
    <w:rPr>
      <w:b/>
    </w:rPr>
  </w:style>
  <w:style w:type="character" w:customStyle="1" w:styleId="ObjectMemberChar">
    <w:name w:val="Object Member Char"/>
    <w:basedOn w:val="DefaultParagraphFont"/>
    <w:rsid w:val="00A957C7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A957C7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A957C7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A957C7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A957C7"/>
  </w:style>
  <w:style w:type="paragraph" w:styleId="PlainText">
    <w:name w:val="Plain Text"/>
    <w:basedOn w:val="Normal"/>
    <w:rsid w:val="00A957C7"/>
    <w:rPr>
      <w:rFonts w:ascii="Courier New" w:hAnsi="Courier New" w:cs="Courier New"/>
    </w:rPr>
  </w:style>
  <w:style w:type="paragraph" w:customStyle="1" w:styleId="Point">
    <w:name w:val="Point"/>
    <w:basedOn w:val="Header"/>
    <w:rsid w:val="00A957C7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A957C7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rsid w:val="00A957C7"/>
  </w:style>
  <w:style w:type="paragraph" w:customStyle="1" w:styleId="screentable">
    <w:name w:val="screen table"/>
    <w:rsid w:val="00A957C7"/>
    <w:pPr>
      <w:widowControl w:val="0"/>
    </w:pPr>
    <w:rPr>
      <w:lang w:eastAsia="en-US"/>
    </w:rPr>
  </w:style>
  <w:style w:type="paragraph" w:customStyle="1" w:styleId="Secondindex">
    <w:name w:val="Second index"/>
    <w:basedOn w:val="Normal"/>
    <w:rsid w:val="00A957C7"/>
    <w:pPr>
      <w:numPr>
        <w:numId w:val="23"/>
      </w:numPr>
    </w:pPr>
  </w:style>
  <w:style w:type="paragraph" w:customStyle="1" w:styleId="Shadedterminal">
    <w:name w:val="Shaded terminal"/>
    <w:basedOn w:val="Normal"/>
    <w:rsid w:val="00A957C7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A957C7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rsid w:val="00A957C7"/>
    <w:pPr>
      <w:ind w:left="4320"/>
    </w:pPr>
  </w:style>
  <w:style w:type="paragraph" w:customStyle="1" w:styleId="Standaard">
    <w:name w:val="Standaard"/>
    <w:rsid w:val="00A957C7"/>
    <w:rPr>
      <w:rFonts w:ascii="CG Times" w:hAnsi="CG Times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A957C7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A957C7"/>
    <w:rPr>
      <w:b/>
      <w:bCs/>
    </w:rPr>
  </w:style>
  <w:style w:type="paragraph" w:customStyle="1" w:styleId="StyleListSubContent">
    <w:name w:val="Style List Sub Content"/>
    <w:basedOn w:val="Normal"/>
    <w:rsid w:val="00A957C7"/>
    <w:pPr>
      <w:numPr>
        <w:numId w:val="24"/>
      </w:numPr>
    </w:pPr>
  </w:style>
  <w:style w:type="paragraph" w:customStyle="1" w:styleId="Sub-heading1">
    <w:name w:val="Sub-heading 1"/>
    <w:basedOn w:val="CHAPTER"/>
    <w:rsid w:val="00A957C7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qFormat/>
    <w:rsid w:val="00A957C7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paragraph" w:customStyle="1" w:styleId="TableCaption">
    <w:name w:val="Table Caption"/>
    <w:basedOn w:val="NormalIndent"/>
    <w:rsid w:val="00A957C7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A957C7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A957C7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A957C7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A957C7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A957C7"/>
    <w:rPr>
      <w:rFonts w:ascii="CG Times" w:hAnsi="CG Times"/>
      <w:sz w:val="24"/>
      <w:lang w:val="en-GB" w:eastAsia="en-US"/>
    </w:rPr>
  </w:style>
  <w:style w:type="paragraph" w:customStyle="1" w:styleId="textnotindented">
    <w:name w:val="text not indented"/>
    <w:basedOn w:val="Normal"/>
    <w:rsid w:val="00A957C7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qFormat/>
    <w:rsid w:val="00A957C7"/>
    <w:pPr>
      <w:spacing w:before="240"/>
      <w:jc w:val="center"/>
    </w:pPr>
    <w:rPr>
      <w:rFonts w:ascii=".VnArialH" w:hAnsi=".VnArialH" w:cs="Times New Roman"/>
      <w:b/>
      <w:bCs w:val="0"/>
    </w:rPr>
  </w:style>
  <w:style w:type="paragraph" w:customStyle="1" w:styleId="Titlechklst">
    <w:name w:val="Title_chklst"/>
    <w:basedOn w:val="Normal"/>
    <w:rsid w:val="00A957C7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A957C7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A957C7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A957C7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rsid w:val="00A957C7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A957C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957C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957C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A957C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957C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957C7"/>
    <w:pPr>
      <w:ind w:left="1600"/>
    </w:pPr>
    <w:rPr>
      <w:sz w:val="18"/>
      <w:szCs w:val="18"/>
    </w:rPr>
  </w:style>
  <w:style w:type="paragraph" w:customStyle="1" w:styleId="NormalTB">
    <w:name w:val="NormalTB"/>
    <w:rsid w:val="00A957C7"/>
    <w:pPr>
      <w:jc w:val="center"/>
    </w:pPr>
    <w:rPr>
      <w:rFonts w:ascii=".VnTime" w:hAnsi=".VnTime"/>
      <w:lang w:val="en-GB" w:eastAsia="en-US"/>
    </w:rPr>
  </w:style>
  <w:style w:type="paragraph" w:customStyle="1" w:styleId="comment">
    <w:name w:val="comment"/>
    <w:basedOn w:val="Normal"/>
    <w:rsid w:val="00A957C7"/>
    <w:pPr>
      <w:ind w:left="144"/>
    </w:pPr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6F66D5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  <w:style w:type="paragraph" w:customStyle="1" w:styleId="xl307">
    <w:name w:val="xl307"/>
    <w:basedOn w:val="Normal"/>
    <w:rsid w:val="006111E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FFFFCC" w:fill="FFFFFF"/>
      <w:spacing w:before="100" w:beforeAutospacing="1" w:after="100" w:afterAutospacing="1" w:line="240" w:lineRule="auto"/>
      <w:ind w:left="0"/>
      <w:textAlignment w:val="top"/>
    </w:pPr>
    <w:rPr>
      <w:rFonts w:eastAsia="Times New Roman" w:cs="Tahoma"/>
      <w:bCs w:val="0"/>
      <w:snapToGrid/>
    </w:rPr>
  </w:style>
  <w:style w:type="table" w:styleId="TableGrid">
    <w:name w:val="Table Grid"/>
    <w:basedOn w:val="TableNormal"/>
    <w:rsid w:val="00B322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015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ongNM01278\Desktop\Template_Data%20Desig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C329ED-A1F8-4260-A08F-CA58AFD83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Template_Data Design</Template>
  <TotalTime>1630</TotalTime>
  <Pages>31</Pages>
  <Words>2506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Template_Data design</vt:lpstr>
    </vt:vector>
  </TitlesOfParts>
  <Company>FPT Corporation</Company>
  <LinksUpToDate>false</LinksUpToDate>
  <CharactersWithSpaces>16763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Template_Data design</dc:title>
  <dc:subject>v1.3</dc:subject>
  <dc:creator>CuongNM01278</dc:creator>
  <cp:lastModifiedBy>ismail - [2010]</cp:lastModifiedBy>
  <cp:revision>72</cp:revision>
  <cp:lastPrinted>1900-12-31T17:00:00Z</cp:lastPrinted>
  <dcterms:created xsi:type="dcterms:W3CDTF">2013-09-23T09:56:00Z</dcterms:created>
  <dcterms:modified xsi:type="dcterms:W3CDTF">2014-07-21T09:06:00Z</dcterms:modified>
</cp:coreProperties>
</file>