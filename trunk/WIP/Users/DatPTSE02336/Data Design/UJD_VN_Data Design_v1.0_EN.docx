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, 26/06/2014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v0.</w:t>
            </w:r>
            <w:r w:rsidR="00C136AD" w:rsidRPr="00335FE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6F66D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6F66D5" w:rsidRPr="00335FE4" w:rsidRDefault="006F66D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6F66D5" w:rsidRPr="00335FE4" w:rsidRDefault="006F66D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6F66D5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4A9B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3E4A9B">
        <w:rPr>
          <w:rFonts w:ascii="Times New Roman" w:hAnsi="Times New Roman" w:cs="Times New Roman"/>
          <w:sz w:val="22"/>
          <w:szCs w:val="22"/>
        </w:rPr>
        <w:t xml:space="preserve">                           26/06/2014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4003BA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bookmarkStart w:id="0" w:name="_GoBack"/>
      <w:bookmarkEnd w:id="0"/>
      <w:r w:rsidR="004003BA" w:rsidRPr="009D1B23">
        <w:rPr>
          <w:rFonts w:ascii="Times New Roman" w:hAnsi="Times New Roman" w:cs="Times New Roman"/>
          <w:noProof/>
        </w:rPr>
        <w:t>1</w:t>
      </w:r>
      <w:r w:rsidR="004003BA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4003BA" w:rsidRPr="009D1B23">
        <w:rPr>
          <w:rFonts w:ascii="Times New Roman" w:hAnsi="Times New Roman" w:cs="Times New Roman"/>
          <w:noProof/>
        </w:rPr>
        <w:t>Introduction</w:t>
      </w:r>
      <w:r w:rsidR="004003BA">
        <w:rPr>
          <w:noProof/>
        </w:rPr>
        <w:tab/>
      </w:r>
      <w:r w:rsidR="004003BA">
        <w:rPr>
          <w:noProof/>
        </w:rPr>
        <w:fldChar w:fldCharType="begin"/>
      </w:r>
      <w:r w:rsidR="004003BA">
        <w:rPr>
          <w:noProof/>
        </w:rPr>
        <w:instrText xml:space="preserve"> PAGEREF _Toc391911070 \h </w:instrText>
      </w:r>
      <w:r w:rsidR="004003BA">
        <w:rPr>
          <w:noProof/>
        </w:rPr>
      </w:r>
      <w:r w:rsidR="004003BA">
        <w:rPr>
          <w:noProof/>
        </w:rPr>
        <w:fldChar w:fldCharType="separate"/>
      </w:r>
      <w:r w:rsidR="004003BA">
        <w:rPr>
          <w:noProof/>
        </w:rPr>
        <w:t>6</w:t>
      </w:r>
      <w:r w:rsidR="004003BA"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Description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User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Vocabulary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Meaning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Sentence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VocabularySentence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Grammar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Video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Kanji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Conversation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ConversationContent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Contact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TrainingListening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Sourcefile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ReadingDocument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ReadingVocabulary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Test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Question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ReadingArticle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TrackingMark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Answer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>U</w:t>
      </w:r>
      <w:r w:rsidRPr="009D1B23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9D1B23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lastRenderedPageBreak/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1" w:name="_Toc41542886"/>
      <w:bookmarkStart w:id="2" w:name="_Toc54775543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bookmarkStart w:id="13" w:name="_Toc391911070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1"/>
      <w:bookmarkEnd w:id="2"/>
      <w:bookmarkEnd w:id="13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1911071"/>
      <w:r w:rsidRPr="00335FE4">
        <w:rPr>
          <w:rFonts w:ascii="Times New Roman" w:hAnsi="Times New Roman" w:cs="Times New Roman"/>
          <w:color w:val="auto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3" w:name="_Toc39028747"/>
      <w:bookmarkStart w:id="24" w:name="_Toc41542889"/>
      <w:bookmarkStart w:id="25" w:name="_Toc54775545"/>
      <w:bookmarkStart w:id="26" w:name="_Toc521150199"/>
      <w:bookmarkStart w:id="27" w:name="_Toc38257133"/>
      <w:bookmarkStart w:id="28" w:name="_Toc391911072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3"/>
      <w:r w:rsidRPr="00335FE4">
        <w:rPr>
          <w:rFonts w:ascii="Times New Roman" w:hAnsi="Times New Roman" w:cs="Times New Roman"/>
          <w:color w:val="auto"/>
        </w:rPr>
        <w:t>Abbreviations</w:t>
      </w:r>
      <w:bookmarkEnd w:id="24"/>
      <w:bookmarkEnd w:id="25"/>
      <w:bookmarkEnd w:id="28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9" w:name="_Toc39028748"/>
      <w:bookmarkStart w:id="30" w:name="_Toc41542890"/>
      <w:bookmarkStart w:id="31" w:name="_Toc54775546"/>
      <w:bookmarkStart w:id="32" w:name="_Toc391911073"/>
      <w:r w:rsidRPr="00335FE4">
        <w:rPr>
          <w:rFonts w:ascii="Times New Roman" w:hAnsi="Times New Roman" w:cs="Times New Roman"/>
          <w:color w:val="auto"/>
        </w:rPr>
        <w:t>References</w:t>
      </w:r>
      <w:bookmarkEnd w:id="29"/>
      <w:bookmarkEnd w:id="30"/>
      <w:bookmarkEnd w:id="31"/>
      <w:bookmarkEnd w:id="32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3" w:name="_Toc41542891"/>
      <w:bookmarkStart w:id="34" w:name="_Toc54775547"/>
      <w:bookmarkStart w:id="35" w:name="_Toc504442101"/>
      <w:bookmarkEnd w:id="26"/>
      <w:bookmarkEnd w:id="27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6" w:name="_Toc391911074"/>
      <w:r w:rsidRPr="00335FE4">
        <w:rPr>
          <w:rFonts w:ascii="Times New Roman" w:hAnsi="Times New Roman" w:cs="Times New Roman"/>
          <w:color w:val="auto"/>
        </w:rPr>
        <w:t>Overview</w:t>
      </w:r>
      <w:bookmarkEnd w:id="33"/>
      <w:bookmarkEnd w:id="34"/>
      <w:bookmarkEnd w:id="36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2"/>
    <w:bookmarkEnd w:id="35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7" w:name="_Toc391911075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8" w:name="_Toc391911076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8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CA73B5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781AB298" wp14:editId="334277CB">
            <wp:extent cx="5572125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3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69493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</w:t>
            </w:r>
            <w:r w:rsidR="000B5AC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FE08E8" w:rsidRPr="00335FE4" w:rsidRDefault="00034DD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  <w:r w:rsidR="00516A29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kanji in Japanese.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</w:t>
            </w:r>
            <w:r w:rsidR="00CA73B5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 all </w:t>
            </w:r>
            <w:proofErr w:type="gramStart"/>
            <w:r w:rsidR="00CA73B5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="00CA73B5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FE08E8" w:rsidRPr="00335FE4" w:rsidRDefault="00CA73B5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1F4EAF">
        <w:trPr>
          <w:jc w:val="center"/>
        </w:trPr>
        <w:tc>
          <w:tcPr>
            <w:tcW w:w="77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189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77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1F4EAF">
        <w:trPr>
          <w:jc w:val="center"/>
        </w:trPr>
        <w:tc>
          <w:tcPr>
            <w:tcW w:w="774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</w:p>
        </w:tc>
        <w:tc>
          <w:tcPr>
            <w:tcW w:w="189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62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776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620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proofErr w:type="spellEnd"/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80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89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62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620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vocabulary</w:t>
            </w:r>
          </w:p>
        </w:tc>
      </w:tr>
      <w:tr w:rsidR="00C10233" w:rsidRPr="00335FE4" w:rsidTr="001F4EAF">
        <w:trPr>
          <w:jc w:val="center"/>
        </w:trPr>
        <w:tc>
          <w:tcPr>
            <w:tcW w:w="774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80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89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62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335FE4" w:rsidTr="001F4EAF">
        <w:trPr>
          <w:jc w:val="center"/>
        </w:trPr>
        <w:tc>
          <w:tcPr>
            <w:tcW w:w="774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80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89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62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24C24" w:rsidRPr="00335FE4" w:rsidRDefault="00776C5B" w:rsidP="00024C24">
      <w:pPr>
        <w:pStyle w:val="Heading2"/>
        <w:tabs>
          <w:tab w:val="clear" w:pos="700"/>
          <w:tab w:val="num" w:pos="718"/>
        </w:tabs>
        <w:rPr>
          <w:rFonts w:ascii="Times New Roman" w:hAnsi="Times New Roman" w:cs="Times New Roman"/>
          <w:color w:val="auto"/>
          <w:lang w:eastAsia="ja-JP"/>
        </w:rPr>
      </w:pPr>
      <w:bookmarkStart w:id="39" w:name="_Toc391911077"/>
      <w:r w:rsidRPr="00335FE4">
        <w:rPr>
          <w:rFonts w:ascii="Times New Roman" w:hAnsi="Times New Roman" w:cs="Times New Roman"/>
          <w:color w:val="auto"/>
          <w:lang w:eastAsia="ja-JP"/>
        </w:rPr>
        <w:lastRenderedPageBreak/>
        <w:t>Description Entity</w:t>
      </w:r>
      <w:bookmarkEnd w:id="39"/>
      <w:r w:rsidR="00024C24"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776C5B" w:rsidRPr="00335FE4" w:rsidRDefault="00776C5B" w:rsidP="00776C5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391911078"/>
      <w:r w:rsidRPr="00335FE4">
        <w:rPr>
          <w:rFonts w:ascii="Times New Roman" w:hAnsi="Times New Roman" w:cs="Times New Roman"/>
          <w:sz w:val="22"/>
          <w:szCs w:val="22"/>
          <w:lang w:eastAsia="ja-JP"/>
        </w:rPr>
        <w:t>User entity</w:t>
      </w:r>
      <w:bookmarkEnd w:id="40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776C5B" w:rsidRPr="00335FE4" w:rsidTr="00596D46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U_id</w:t>
            </w:r>
            <w:proofErr w:type="spellEnd"/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U_username</w:t>
            </w:r>
            <w:proofErr w:type="spellEnd"/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7E576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 w:rsidR="007E5764"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U_password</w:t>
            </w:r>
            <w:proofErr w:type="spellEnd"/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U_role</w:t>
            </w:r>
            <w:proofErr w:type="spellEnd"/>
          </w:p>
        </w:tc>
        <w:tc>
          <w:tcPr>
            <w:tcW w:w="1133" w:type="dxa"/>
          </w:tcPr>
          <w:p w:rsidR="00596D46" w:rsidRPr="00596D46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U_fullname</w:t>
            </w:r>
            <w:proofErr w:type="spellEnd"/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7E576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U_email</w:t>
            </w:r>
            <w:proofErr w:type="spellEnd"/>
          </w:p>
        </w:tc>
        <w:tc>
          <w:tcPr>
            <w:tcW w:w="1133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U_registerdate</w:t>
            </w:r>
            <w:proofErr w:type="spellEnd"/>
          </w:p>
        </w:tc>
        <w:tc>
          <w:tcPr>
            <w:tcW w:w="1133" w:type="dxa"/>
          </w:tcPr>
          <w:p w:rsidR="00596D46" w:rsidRPr="007E576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U_status</w:t>
            </w:r>
            <w:proofErr w:type="spellEnd"/>
          </w:p>
        </w:tc>
        <w:tc>
          <w:tcPr>
            <w:tcW w:w="1133" w:type="dxa"/>
          </w:tcPr>
          <w:p w:rsidR="00596D46" w:rsidRPr="007E576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U_repass</w:t>
            </w:r>
            <w:proofErr w:type="spellEnd"/>
          </w:p>
        </w:tc>
        <w:tc>
          <w:tcPr>
            <w:tcW w:w="1133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="00596D4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7E576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6107F3" w:rsidRDefault="006107F3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C05CE" w:rsidRDefault="00BC05CE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C05CE" w:rsidRPr="00335FE4" w:rsidRDefault="00BC05CE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776C5B" w:rsidRPr="00335FE4" w:rsidRDefault="007E5764" w:rsidP="00776C5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1" w:name="_Toc39191107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Vocabulary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V_id</w:t>
            </w:r>
            <w:proofErr w:type="spellEnd"/>
          </w:p>
        </w:tc>
        <w:tc>
          <w:tcPr>
            <w:tcW w:w="1276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7E5764" w:rsidP="00C6526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7E5764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V_hiragana</w:t>
            </w:r>
            <w:proofErr w:type="spellEnd"/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V_romaji</w:t>
            </w:r>
            <w:proofErr w:type="spellEnd"/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6107F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V_specialized</w:t>
            </w:r>
            <w:proofErr w:type="spellEnd"/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6107F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V_status</w:t>
            </w:r>
            <w:proofErr w:type="spellEnd"/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BC05CE" w:rsidRPr="00BC05CE" w:rsidRDefault="00BC05CE" w:rsidP="00BC05CE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1911080"/>
      <w:r>
        <w:rPr>
          <w:rFonts w:ascii="Times New Roman" w:hAnsi="Times New Roman" w:cs="Times New Roman"/>
          <w:sz w:val="22"/>
          <w:szCs w:val="22"/>
          <w:lang w:eastAsia="ja-JP"/>
        </w:rPr>
        <w:t>Meaning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776C5B" w:rsidRPr="00335FE4" w:rsidTr="00F60470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M_id</w:t>
            </w:r>
            <w:proofErr w:type="spellEnd"/>
          </w:p>
        </w:tc>
        <w:tc>
          <w:tcPr>
            <w:tcW w:w="1276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F60470" w:rsidP="00C6526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F60470" w:rsidRPr="00335FE4" w:rsidRDefault="00F60470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V_id</w:t>
            </w:r>
            <w:proofErr w:type="spellEnd"/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</w:t>
            </w:r>
            <w:r w:rsidR="001E3E8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M_meaningvn</w:t>
            </w:r>
            <w:proofErr w:type="spellEnd"/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M_category</w:t>
            </w:r>
            <w:proofErr w:type="spellEnd"/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Default="00F60470" w:rsidP="00F60470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M_kanji</w:t>
            </w:r>
            <w:proofErr w:type="spellEnd"/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776C5B" w:rsidRPr="00335FE4" w:rsidRDefault="00BC05CE" w:rsidP="008443B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1911081"/>
      <w:r>
        <w:rPr>
          <w:rFonts w:ascii="Times New Roman" w:hAnsi="Times New Roman" w:cs="Times New Roman"/>
          <w:sz w:val="22"/>
          <w:szCs w:val="22"/>
          <w:lang w:eastAsia="ja-JP"/>
        </w:rPr>
        <w:t>Sentence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376E2" w:rsidRPr="00335FE4" w:rsidTr="001F4EAF">
        <w:trPr>
          <w:trHeight w:val="1785"/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S_id</w:t>
            </w:r>
            <w:proofErr w:type="spellEnd"/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G_id</w:t>
            </w:r>
            <w:proofErr w:type="spellEnd"/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</w:t>
            </w:r>
            <w:r w:rsidR="001E3E8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Grammar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S_hiragana</w:t>
            </w:r>
            <w:proofErr w:type="spellEnd"/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S_romaji</w:t>
            </w:r>
            <w:proofErr w:type="spellEnd"/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2376E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S_meaning</w:t>
            </w:r>
            <w:proofErr w:type="spellEnd"/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01009A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Default="002376E2" w:rsidP="002376E2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S_kanji</w:t>
            </w:r>
            <w:proofErr w:type="spellEnd"/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01009A" w:rsidP="0001009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BC05CE" w:rsidRDefault="00BC05CE" w:rsidP="00BC05CE">
      <w:pPr>
        <w:ind w:left="0"/>
        <w:rPr>
          <w:lang w:eastAsia="ja-JP"/>
        </w:rPr>
      </w:pPr>
    </w:p>
    <w:p w:rsidR="00BC05CE" w:rsidRDefault="00BC05CE" w:rsidP="00BC05CE">
      <w:pPr>
        <w:ind w:left="0"/>
        <w:rPr>
          <w:lang w:eastAsia="ja-JP"/>
        </w:rPr>
      </w:pPr>
    </w:p>
    <w:p w:rsidR="00BC05CE" w:rsidRDefault="00BC05CE" w:rsidP="00BC05CE">
      <w:pPr>
        <w:ind w:left="0"/>
        <w:rPr>
          <w:lang w:eastAsia="ja-JP"/>
        </w:rPr>
      </w:pPr>
    </w:p>
    <w:p w:rsidR="00BC05CE" w:rsidRPr="00BC05CE" w:rsidRDefault="00BC05CE" w:rsidP="00BC05CE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191108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VocabularySentence</w:t>
      </w:r>
      <w:proofErr w:type="spellEnd"/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1E3E85" w:rsidRPr="00335FE4" w:rsidTr="001F4EAF">
        <w:trPr>
          <w:jc w:val="center"/>
        </w:trPr>
        <w:tc>
          <w:tcPr>
            <w:tcW w:w="566" w:type="dxa"/>
          </w:tcPr>
          <w:p w:rsidR="001E3E85" w:rsidRPr="00335FE4" w:rsidRDefault="001E3E85" w:rsidP="0009048C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E3E85" w:rsidRPr="00E5627F" w:rsidRDefault="001E3E85" w:rsidP="001E3E85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M_id</w:t>
            </w:r>
            <w:proofErr w:type="spellEnd"/>
          </w:p>
        </w:tc>
        <w:tc>
          <w:tcPr>
            <w:tcW w:w="1276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1E3E85" w:rsidRPr="00335FE4" w:rsidRDefault="001E3E85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1E3E85" w:rsidRPr="00335FE4" w:rsidTr="001F4EAF">
        <w:trPr>
          <w:jc w:val="center"/>
        </w:trPr>
        <w:tc>
          <w:tcPr>
            <w:tcW w:w="566" w:type="dxa"/>
          </w:tcPr>
          <w:p w:rsidR="001E3E85" w:rsidRPr="00335FE4" w:rsidRDefault="001E3E85" w:rsidP="0009048C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E3E85" w:rsidRPr="00E5627F" w:rsidRDefault="001E3E85" w:rsidP="001E3E85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S_id</w:t>
            </w:r>
            <w:proofErr w:type="spellEnd"/>
          </w:p>
        </w:tc>
        <w:tc>
          <w:tcPr>
            <w:tcW w:w="1276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1E3E85" w:rsidRPr="00335FE4" w:rsidRDefault="001E3E85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6107F3" w:rsidRPr="00335FE4" w:rsidRDefault="006107F3" w:rsidP="006107F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6107F3" w:rsidRDefault="006107F3">
      <w:pPr>
        <w:pStyle w:val="Heading3"/>
      </w:pPr>
      <w:bookmarkStart w:id="45" w:name="_Toc391911083"/>
      <w:r>
        <w:t>Grammar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1E3E85" w:rsidRPr="00335FE4" w:rsidTr="00BC05C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081D7F" w:rsidRPr="00335FE4" w:rsidTr="00BC05CE">
        <w:trPr>
          <w:trHeight w:val="1880"/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G_id</w:t>
            </w:r>
            <w:proofErr w:type="spellEnd"/>
          </w:p>
        </w:tc>
        <w:tc>
          <w:tcPr>
            <w:tcW w:w="1276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Pr="00335FE4" w:rsidRDefault="00081D7F" w:rsidP="00081D7F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081D7F" w:rsidRPr="00335FE4" w:rsidRDefault="00081D7F" w:rsidP="00081D7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G_hiragana</w:t>
            </w:r>
            <w:proofErr w:type="spellEnd"/>
          </w:p>
        </w:tc>
        <w:tc>
          <w:tcPr>
            <w:tcW w:w="1276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Pr="00335FE4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G_romaji</w:t>
            </w:r>
            <w:proofErr w:type="spellEnd"/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G_level</w:t>
            </w:r>
            <w:proofErr w:type="spellEnd"/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G_meaning</w:t>
            </w:r>
            <w:proofErr w:type="spellEnd"/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G_use</w:t>
            </w:r>
            <w:proofErr w:type="spellEnd"/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G_status</w:t>
            </w:r>
            <w:proofErr w:type="spellEnd"/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276" w:type="dxa"/>
          </w:tcPr>
          <w:p w:rsidR="00081D7F" w:rsidRDefault="0002678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081D7F" w:rsidRPr="00335FE4" w:rsidRDefault="0002678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081D7F" w:rsidP="00081D7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46" w:name="_Toc391911084"/>
      <w:r>
        <w:lastRenderedPageBreak/>
        <w:t>Video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BC05CE" w:rsidRPr="00335FE4" w:rsidTr="00EE4777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Vi_id</w:t>
            </w:r>
            <w:proofErr w:type="spellEnd"/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Pr="00335FE4" w:rsidRDefault="00BC05CE" w:rsidP="00BC05C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C05CE" w:rsidRPr="00335FE4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BC05CE" w:rsidRPr="00335FE4" w:rsidTr="00EE4777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Vi_title</w:t>
            </w:r>
            <w:proofErr w:type="spellEnd"/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Pr="00335FE4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BC05CE" w:rsidRPr="00335FE4" w:rsidTr="00EE4777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Vi_link</w:t>
            </w:r>
            <w:proofErr w:type="spellEnd"/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47" w:name="_Toc391911085"/>
      <w:r>
        <w:t>Kanji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BC05C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K_id</w:t>
            </w:r>
            <w:proofErr w:type="spellEnd"/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Pr="00335FE4" w:rsidRDefault="00BC05CE" w:rsidP="00BC05CE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C05CE" w:rsidRPr="00335FE4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K_kanji</w:t>
            </w:r>
            <w:proofErr w:type="spellEnd"/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Pr="00335FE4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  <w:r w:rsid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K_hanviet</w:t>
            </w:r>
            <w:proofErr w:type="spellEnd"/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K_onyomi</w:t>
            </w:r>
            <w:proofErr w:type="spellEnd"/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K_kunyomi</w:t>
            </w:r>
            <w:proofErr w:type="spellEnd"/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K_meaning</w:t>
            </w:r>
            <w:proofErr w:type="spellEnd"/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K_level</w:t>
            </w:r>
            <w:proofErr w:type="spellEnd"/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K_status</w:t>
            </w:r>
            <w:proofErr w:type="spellEnd"/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48" w:name="_Toc391911086"/>
      <w:r>
        <w:t>Conversation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42B0B" w:rsidRPr="00335FE4" w:rsidTr="00EE4777">
        <w:trPr>
          <w:jc w:val="center"/>
        </w:trPr>
        <w:tc>
          <w:tcPr>
            <w:tcW w:w="566" w:type="dxa"/>
          </w:tcPr>
          <w:p w:rsidR="00442B0B" w:rsidRPr="00335FE4" w:rsidRDefault="00442B0B" w:rsidP="0009048C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C_id</w:t>
            </w:r>
            <w:proofErr w:type="spellEnd"/>
          </w:p>
        </w:tc>
        <w:tc>
          <w:tcPr>
            <w:tcW w:w="1276" w:type="dxa"/>
          </w:tcPr>
          <w:p w:rsidR="00442B0B" w:rsidRPr="00442B0B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Pr="00335FE4" w:rsidRDefault="00442B0B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42B0B" w:rsidRPr="00335FE4" w:rsidRDefault="00442B0B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42B0B" w:rsidRPr="00335FE4" w:rsidTr="00EE4777">
        <w:trPr>
          <w:jc w:val="center"/>
        </w:trPr>
        <w:tc>
          <w:tcPr>
            <w:tcW w:w="566" w:type="dxa"/>
          </w:tcPr>
          <w:p w:rsidR="00442B0B" w:rsidRPr="00335FE4" w:rsidRDefault="00442B0B" w:rsidP="0009048C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C_level</w:t>
            </w:r>
            <w:proofErr w:type="spellEnd"/>
          </w:p>
        </w:tc>
        <w:tc>
          <w:tcPr>
            <w:tcW w:w="1276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Pr="00335FE4" w:rsidRDefault="00064C33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442B0B" w:rsidRPr="00335FE4" w:rsidTr="00EE4777">
        <w:trPr>
          <w:jc w:val="center"/>
        </w:trPr>
        <w:tc>
          <w:tcPr>
            <w:tcW w:w="566" w:type="dxa"/>
          </w:tcPr>
          <w:p w:rsidR="00442B0B" w:rsidRPr="00335FE4" w:rsidRDefault="00442B0B" w:rsidP="0009048C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C_title</w:t>
            </w:r>
            <w:proofErr w:type="spellEnd"/>
          </w:p>
        </w:tc>
        <w:tc>
          <w:tcPr>
            <w:tcW w:w="1276" w:type="dxa"/>
          </w:tcPr>
          <w:p w:rsidR="00442B0B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Default="00064C33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1E3E85" w:rsidRPr="001E3E85" w:rsidRDefault="001E3E85" w:rsidP="00416F5F">
      <w:pPr>
        <w:ind w:left="0"/>
      </w:pPr>
    </w:p>
    <w:p w:rsidR="006107F3" w:rsidRDefault="006107F3">
      <w:pPr>
        <w:pStyle w:val="Heading3"/>
      </w:pPr>
      <w:bookmarkStart w:id="49" w:name="_Toc391911087"/>
      <w:proofErr w:type="spellStart"/>
      <w:r>
        <w:t>ConversationContent</w:t>
      </w:r>
      <w:proofErr w:type="spellEnd"/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1E3E85" w:rsidRPr="00335FE4" w:rsidTr="00416F5F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Con_id</w:t>
            </w:r>
            <w:proofErr w:type="spellEnd"/>
          </w:p>
        </w:tc>
        <w:tc>
          <w:tcPr>
            <w:tcW w:w="120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Pr="00335FE4" w:rsidRDefault="00416F5F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16F5F" w:rsidRPr="00335FE4" w:rsidRDefault="00416F5F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C_id</w:t>
            </w:r>
            <w:proofErr w:type="spellEnd"/>
          </w:p>
        </w:tc>
        <w:tc>
          <w:tcPr>
            <w:tcW w:w="120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Pr="00335FE4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Con_hiragana</w:t>
            </w:r>
            <w:proofErr w:type="spellEnd"/>
          </w:p>
        </w:tc>
        <w:tc>
          <w:tcPr>
            <w:tcW w:w="1204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Default="00416F5F" w:rsidP="00416F5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Con_romaji</w:t>
            </w:r>
            <w:proofErr w:type="spellEnd"/>
          </w:p>
        </w:tc>
        <w:tc>
          <w:tcPr>
            <w:tcW w:w="1204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Default="00416F5F" w:rsidP="00416F5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Con_meaning</w:t>
            </w:r>
            <w:proofErr w:type="spellEnd"/>
          </w:p>
        </w:tc>
        <w:tc>
          <w:tcPr>
            <w:tcW w:w="1204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0" w:name="_Toc391911088"/>
      <w:r>
        <w:t>Contact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1E3E85" w:rsidRPr="00335FE4" w:rsidTr="006A4709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Contact_id</w:t>
            </w:r>
            <w:proofErr w:type="spellEnd"/>
          </w:p>
        </w:tc>
        <w:tc>
          <w:tcPr>
            <w:tcW w:w="1275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Pr="00335FE4" w:rsidRDefault="006A4709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6A4709" w:rsidRPr="00335FE4" w:rsidRDefault="006A4709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Contact_email</w:t>
            </w:r>
            <w:proofErr w:type="spellEnd"/>
          </w:p>
        </w:tc>
        <w:tc>
          <w:tcPr>
            <w:tcW w:w="1275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Pr="00335FE4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Contact_content</w:t>
            </w:r>
            <w:proofErr w:type="spellEnd"/>
          </w:p>
        </w:tc>
        <w:tc>
          <w:tcPr>
            <w:tcW w:w="1275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Default="006A4709" w:rsidP="006A470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Contact_type</w:t>
            </w:r>
            <w:proofErr w:type="spellEnd"/>
          </w:p>
        </w:tc>
        <w:tc>
          <w:tcPr>
            <w:tcW w:w="1275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Default="006A4709" w:rsidP="006A470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Contact_status</w:t>
            </w:r>
            <w:proofErr w:type="spellEnd"/>
          </w:p>
        </w:tc>
        <w:tc>
          <w:tcPr>
            <w:tcW w:w="1275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1" w:name="_Toc391911089"/>
      <w:proofErr w:type="spellStart"/>
      <w:r>
        <w:t>TrainingListening</w:t>
      </w:r>
      <w:proofErr w:type="spellEnd"/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A216C8" w:rsidRPr="00335FE4" w:rsidTr="00EE4777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Lis_id</w:t>
            </w:r>
            <w:proofErr w:type="spellEnd"/>
          </w:p>
        </w:tc>
        <w:tc>
          <w:tcPr>
            <w:tcW w:w="1276" w:type="dxa"/>
          </w:tcPr>
          <w:p w:rsidR="00A216C8" w:rsidRP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A216C8" w:rsidRPr="00335FE4" w:rsidRDefault="00A216C8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A216C8" w:rsidRPr="00335FE4" w:rsidRDefault="00A216C8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A216C8" w:rsidRPr="00335FE4" w:rsidTr="00EE4777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Lis_level</w:t>
            </w:r>
            <w:proofErr w:type="spellEnd"/>
          </w:p>
        </w:tc>
        <w:tc>
          <w:tcPr>
            <w:tcW w:w="1276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A216C8" w:rsidRPr="00335FE4" w:rsidRDefault="00A216C8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2" w:name="_Toc391911090"/>
      <w:proofErr w:type="spellStart"/>
      <w:r>
        <w:lastRenderedPageBreak/>
        <w:t>Sourcefile</w:t>
      </w:r>
      <w:proofErr w:type="spellEnd"/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A216C8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Sourcefile_id</w:t>
            </w:r>
            <w:proofErr w:type="spellEnd"/>
          </w:p>
        </w:tc>
        <w:tc>
          <w:tcPr>
            <w:tcW w:w="1276" w:type="dxa"/>
          </w:tcPr>
          <w:p w:rsidR="00A216C8" w:rsidRP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Pr="00335FE4" w:rsidRDefault="00A216C8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A216C8" w:rsidRPr="00335FE4" w:rsidRDefault="00A216C8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Lis_id</w:t>
            </w:r>
            <w:proofErr w:type="spellEnd"/>
          </w:p>
        </w:tc>
        <w:tc>
          <w:tcPr>
            <w:tcW w:w="1276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Pr="00335FE4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</w:t>
            </w:r>
            <w:proofErr w:type="spellEnd"/>
            <w:r>
              <w:rPr>
                <w:szCs w:val="24"/>
              </w:rPr>
              <w:t>_ question</w:t>
            </w:r>
          </w:p>
        </w:tc>
        <w:tc>
          <w:tcPr>
            <w:tcW w:w="1276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Default="00A216C8" w:rsidP="00A216C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</w:t>
            </w:r>
            <w:proofErr w:type="spellEnd"/>
            <w:r>
              <w:rPr>
                <w:szCs w:val="24"/>
              </w:rPr>
              <w:t>_ script</w:t>
            </w:r>
          </w:p>
        </w:tc>
        <w:tc>
          <w:tcPr>
            <w:tcW w:w="1276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Default="00A216C8" w:rsidP="00A216C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</w:t>
            </w:r>
            <w:proofErr w:type="spellEnd"/>
            <w:r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3" w:name="_Toc391911091"/>
      <w:proofErr w:type="spellStart"/>
      <w:r>
        <w:t>ReadingDocument</w:t>
      </w:r>
      <w:proofErr w:type="spellEnd"/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9E7A6D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09048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204" w:type="dxa"/>
          </w:tcPr>
          <w:p w:rsidR="009E7A6D" w:rsidRPr="009E7A6D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BD734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proofErr w:type="spellEnd"/>
            <w:r w:rsidR="00BD734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Pr="00335FE4" w:rsidRDefault="009E7A6D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9E7A6D" w:rsidRPr="00335FE4" w:rsidRDefault="009E7A6D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09048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Reading_title</w:t>
            </w:r>
            <w:proofErr w:type="spellEnd"/>
          </w:p>
        </w:tc>
        <w:tc>
          <w:tcPr>
            <w:tcW w:w="120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Pr="00335FE4" w:rsidRDefault="009E7A6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09048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Reading_level</w:t>
            </w:r>
            <w:proofErr w:type="spellEnd"/>
          </w:p>
        </w:tc>
        <w:tc>
          <w:tcPr>
            <w:tcW w:w="1204" w:type="dxa"/>
          </w:tcPr>
          <w:p w:rsidR="009E7A6D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F62EE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Default="009E7A6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1E3E85" w:rsidRDefault="001E3E85" w:rsidP="001E3E85"/>
    <w:p w:rsidR="0048229D" w:rsidRPr="001E3E85" w:rsidRDefault="0048229D" w:rsidP="001E3E85"/>
    <w:p w:rsidR="006107F3" w:rsidRDefault="006107F3">
      <w:pPr>
        <w:pStyle w:val="Heading3"/>
      </w:pPr>
      <w:bookmarkStart w:id="54" w:name="_Toc391911092"/>
      <w:proofErr w:type="spellStart"/>
      <w:r>
        <w:lastRenderedPageBreak/>
        <w:t>ReadingVocabulary</w:t>
      </w:r>
      <w:proofErr w:type="spellEnd"/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C33650" w:rsidRPr="00335FE4" w:rsidTr="00C33650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C33650" w:rsidRPr="00335FE4" w:rsidTr="00C33650">
        <w:trPr>
          <w:trHeight w:val="1171"/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Readingvocabulary_id</w:t>
            </w:r>
            <w:proofErr w:type="spellEnd"/>
          </w:p>
        </w:tc>
        <w:tc>
          <w:tcPr>
            <w:tcW w:w="1276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Pr="00335FE4" w:rsidRDefault="00BD7349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D7349" w:rsidRPr="00335FE4" w:rsidRDefault="00BD7349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C33650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276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Pr="00335FE4" w:rsidRDefault="00BD7349" w:rsidP="00BD734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</w:t>
            </w:r>
            <w:proofErr w:type="spellEnd"/>
            <w:r>
              <w:rPr>
                <w:szCs w:val="24"/>
              </w:rPr>
              <w:t>_ hiragana</w:t>
            </w:r>
          </w:p>
        </w:tc>
        <w:tc>
          <w:tcPr>
            <w:tcW w:w="1276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Default="00BD7349" w:rsidP="00BD734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</w:t>
            </w:r>
            <w:proofErr w:type="spellEnd"/>
            <w:r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Default="00BD7349" w:rsidP="00BD734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Readingvocabulary_kanji</w:t>
            </w:r>
            <w:proofErr w:type="spellEnd"/>
          </w:p>
        </w:tc>
        <w:tc>
          <w:tcPr>
            <w:tcW w:w="1276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1E3E85" w:rsidRDefault="001E3E85" w:rsidP="00C33650">
      <w:pPr>
        <w:ind w:left="0"/>
      </w:pPr>
    </w:p>
    <w:p w:rsidR="0048229D" w:rsidRDefault="0048229D" w:rsidP="0048229D">
      <w:pPr>
        <w:pStyle w:val="Heading3"/>
      </w:pPr>
      <w:bookmarkStart w:id="55" w:name="_Toc391911093"/>
      <w: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48229D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Test_id</w:t>
            </w:r>
            <w:proofErr w:type="spellEnd"/>
          </w:p>
        </w:tc>
        <w:tc>
          <w:tcPr>
            <w:tcW w:w="1276" w:type="dxa"/>
          </w:tcPr>
          <w:p w:rsidR="0048229D" w:rsidRP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 category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Test_level</w:t>
            </w:r>
            <w:proofErr w:type="spellEnd"/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Test_content</w:t>
            </w:r>
            <w:proofErr w:type="spellEnd"/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48229D" w:rsidRDefault="0048229D" w:rsidP="0048229D">
      <w:pPr>
        <w:pStyle w:val="Heading3"/>
      </w:pPr>
      <w:bookmarkStart w:id="56" w:name="_Toc391911094"/>
      <w:r>
        <w:lastRenderedPageBreak/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48229D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Question_id</w:t>
            </w:r>
            <w:proofErr w:type="spellEnd"/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Pr="00335FE4" w:rsidRDefault="0048229D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Test_id</w:t>
            </w:r>
            <w:proofErr w:type="spellEnd"/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 content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48229D" w:rsidRPr="001E3E85" w:rsidRDefault="0048229D" w:rsidP="00C33650">
      <w:pPr>
        <w:ind w:left="0"/>
      </w:pPr>
    </w:p>
    <w:p w:rsidR="006107F3" w:rsidRDefault="006107F3">
      <w:pPr>
        <w:pStyle w:val="Heading3"/>
      </w:pPr>
      <w:bookmarkStart w:id="57" w:name="_Toc391911095"/>
      <w:proofErr w:type="spellStart"/>
      <w:r>
        <w:t>ReadingArticle</w:t>
      </w:r>
      <w:proofErr w:type="spellEnd"/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C33650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Readingarticle_id</w:t>
            </w:r>
            <w:proofErr w:type="spellEnd"/>
          </w:p>
        </w:tc>
        <w:tc>
          <w:tcPr>
            <w:tcW w:w="1204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Pr="00335FE4" w:rsidRDefault="00540417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540417" w:rsidRPr="00335FE4" w:rsidRDefault="00540417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20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Pr="00335FE4" w:rsidRDefault="00540417" w:rsidP="00C336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="00C3365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Readingarticle_content</w:t>
            </w:r>
            <w:proofErr w:type="spellEnd"/>
          </w:p>
        </w:tc>
        <w:tc>
          <w:tcPr>
            <w:tcW w:w="1204" w:type="dxa"/>
          </w:tcPr>
          <w:p w:rsidR="00540417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Default="00540417" w:rsidP="0054041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</w:t>
            </w:r>
            <w:proofErr w:type="spellEnd"/>
            <w:r>
              <w:rPr>
                <w:szCs w:val="24"/>
              </w:rPr>
              <w:t>_ question</w:t>
            </w:r>
          </w:p>
        </w:tc>
        <w:tc>
          <w:tcPr>
            <w:tcW w:w="1204" w:type="dxa"/>
          </w:tcPr>
          <w:p w:rsidR="00540417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Default="00540417" w:rsidP="0054041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</w:t>
            </w:r>
            <w:proofErr w:type="spellEnd"/>
            <w:r>
              <w:rPr>
                <w:szCs w:val="24"/>
              </w:rPr>
              <w:t>_ answer</w:t>
            </w:r>
          </w:p>
        </w:tc>
        <w:tc>
          <w:tcPr>
            <w:tcW w:w="1204" w:type="dxa"/>
          </w:tcPr>
          <w:p w:rsidR="00540417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1E3E85" w:rsidRPr="001E3E85" w:rsidRDefault="001E3E85" w:rsidP="0048229D">
      <w:pPr>
        <w:ind w:left="0"/>
      </w:pPr>
    </w:p>
    <w:p w:rsidR="006107F3" w:rsidRDefault="006107F3">
      <w:pPr>
        <w:pStyle w:val="Heading3"/>
      </w:pPr>
      <w:bookmarkStart w:id="58" w:name="_Toc391911096"/>
      <w:proofErr w:type="spellStart"/>
      <w:r>
        <w:lastRenderedPageBreak/>
        <w:t>TrackingMark</w:t>
      </w:r>
      <w:proofErr w:type="spellEnd"/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Tm_id</w:t>
            </w:r>
            <w:proofErr w:type="spellEnd"/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U_id</w:t>
            </w:r>
            <w:proofErr w:type="spellEnd"/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4822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Test_id</w:t>
            </w:r>
            <w:proofErr w:type="spellEnd"/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48229D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Tm_mark</w:t>
            </w:r>
            <w:proofErr w:type="spellEnd"/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48229D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Tm_date</w:t>
            </w:r>
            <w:proofErr w:type="spellEnd"/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1E3E85" w:rsidRPr="001E3E85" w:rsidRDefault="001E3E85" w:rsidP="003769EF">
      <w:pPr>
        <w:ind w:left="0"/>
      </w:pPr>
    </w:p>
    <w:p w:rsidR="006107F3" w:rsidRDefault="006107F3">
      <w:pPr>
        <w:pStyle w:val="Heading3"/>
      </w:pPr>
      <w:bookmarkStart w:id="59" w:name="_Toc391911097"/>
      <w:r>
        <w:t>Answer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3769EF" w:rsidRPr="00335FE4" w:rsidTr="00EE4777">
        <w:trPr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Answer_id</w:t>
            </w:r>
            <w:proofErr w:type="spellEnd"/>
          </w:p>
        </w:tc>
        <w:tc>
          <w:tcPr>
            <w:tcW w:w="1276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Pr="00335FE4" w:rsidRDefault="003769EF" w:rsidP="00442B0B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3769EF" w:rsidRPr="00335FE4" w:rsidRDefault="003769EF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3769EF" w:rsidRPr="00335FE4" w:rsidTr="003769EF">
        <w:trPr>
          <w:trHeight w:val="952"/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Question_id</w:t>
            </w:r>
            <w:proofErr w:type="spellEnd"/>
          </w:p>
        </w:tc>
        <w:tc>
          <w:tcPr>
            <w:tcW w:w="1276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Pr="00335FE4" w:rsidRDefault="003769EF" w:rsidP="003769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3769EF" w:rsidRPr="00335FE4" w:rsidTr="00EE4777">
        <w:trPr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content</w:t>
            </w:r>
          </w:p>
        </w:tc>
        <w:tc>
          <w:tcPr>
            <w:tcW w:w="1276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Default="003769E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3769EF" w:rsidRPr="00335FE4" w:rsidTr="00EE4777">
        <w:trPr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correct</w:t>
            </w:r>
          </w:p>
        </w:tc>
        <w:tc>
          <w:tcPr>
            <w:tcW w:w="1276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Default="003769E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1E3E85" w:rsidRPr="001E3E85" w:rsidRDefault="001E3E85" w:rsidP="001E3E85"/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0" w:name="_Toc391911098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60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61" w:name="_Toc391911099"/>
      <w:r>
        <w:t>Table diagram</w:t>
      </w:r>
      <w:bookmarkEnd w:id="61"/>
      <w:r>
        <w:t xml:space="preserve"> </w:t>
      </w:r>
    </w:p>
    <w:p w:rsidR="00B7731F" w:rsidRPr="00141770" w:rsidRDefault="00B7731F" w:rsidP="00A0364C">
      <w:pPr>
        <w:rPr>
          <w:rFonts w:ascii="Times New Roman" w:hAnsi="Times New Roman" w:cs="Times New Roman"/>
        </w:rPr>
      </w:pPr>
      <w:r>
        <w:rPr>
          <w:noProof/>
          <w:snapToGrid/>
          <w:lang w:eastAsia="ja-JP"/>
        </w:rPr>
        <w:drawing>
          <wp:inline distT="0" distB="0" distL="0" distR="0" wp14:anchorId="2E51C396" wp14:editId="11C91767">
            <wp:extent cx="5580380" cy="3752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8FF3" wp14:editId="3A064CB2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15F" w:rsidRDefault="0035015F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35015F" w:rsidRDefault="0035015F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41770">
        <w:rPr>
          <w:rFonts w:ascii="Times New Roman" w:hAnsi="Times New Roman" w:cs="Times New Roman"/>
        </w:rPr>
        <w:tab/>
      </w:r>
      <w:r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9B6BCF" w:rsidRDefault="009B6BCF" w:rsidP="009B6BCF"/>
    <w:p w:rsidR="009B6BCF" w:rsidRDefault="009B6BCF" w:rsidP="009B6BCF"/>
    <w:p w:rsidR="009B6BCF" w:rsidRDefault="009B6BCF" w:rsidP="009B6BCF"/>
    <w:p w:rsidR="00141770" w:rsidRDefault="00141770" w:rsidP="009B6BCF"/>
    <w:p w:rsidR="00141770" w:rsidRDefault="00141770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lastRenderedPageBreak/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62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62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UJD_VN_Answer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A052AF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3" w:name="_Toc391911100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="001C3605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 w:rsidR="00525F7A"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3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U_id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U_username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U_password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U_role</w:t>
            </w:r>
            <w:proofErr w:type="spellEnd"/>
          </w:p>
        </w:tc>
        <w:tc>
          <w:tcPr>
            <w:tcW w:w="1133" w:type="dxa"/>
          </w:tcPr>
          <w:p w:rsidR="002D5742" w:rsidRPr="00596D46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U_fullname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U_email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U_registerdate</w:t>
            </w:r>
            <w:proofErr w:type="spellEnd"/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U_status</w:t>
            </w:r>
            <w:proofErr w:type="spellEnd"/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U_repass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335FE4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4" w:name="_Toc39191110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="001C3605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 w:rsidRPr="00525F7A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4"/>
      <w:proofErr w:type="gramEnd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V_id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V_romaji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V_specialized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V_status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5" w:name="_Toc391911102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V_id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M_meaningvn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M_category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M_kanji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335FE4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6" w:name="_Toc39191110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S_id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G_id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Grammar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S_romaji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S_meaning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S_kanji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7" w:name="_Toc391911104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VocabularySentence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S_id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8" w:name="_Toc391911105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G_romaji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G_meaning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G_use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G_status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9" w:name="_Toc391911106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Vi_id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Vi_title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Vi_link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0" w:name="_Toc391911107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K_kanji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K_hanviet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K_onyomi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K_kunyomi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K_meaning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K_status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1" w:name="_Toc391911108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C_id</w:t>
            </w:r>
            <w:proofErr w:type="spellEnd"/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C_level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C_title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2" w:name="_Toc391911109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ConversationContent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Con_hiragana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Con_romaji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Con_meaning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3" w:name="_Toc391911110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Contact_id</w:t>
            </w:r>
            <w:proofErr w:type="spellEnd"/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Contact_email</w:t>
            </w:r>
            <w:proofErr w:type="spellEnd"/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Contact_content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Contact_type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Contact_status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4" w:name="_Toc391911111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TrainingListening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Lis_id</w:t>
            </w:r>
            <w:proofErr w:type="spellEnd"/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Lis_level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5" w:name="_Toc391911112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Sourcefile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Sourcefile_id</w:t>
            </w:r>
            <w:proofErr w:type="spellEnd"/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Lis_id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</w:t>
            </w:r>
            <w:proofErr w:type="spellEnd"/>
            <w:r>
              <w:rPr>
                <w:szCs w:val="24"/>
              </w:rPr>
              <w:t>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</w:t>
            </w:r>
            <w:proofErr w:type="spellEnd"/>
            <w:r>
              <w:rPr>
                <w:szCs w:val="24"/>
              </w:rPr>
              <w:t>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</w:t>
            </w:r>
            <w:proofErr w:type="spellEnd"/>
            <w:r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6" w:name="_Toc391911113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ReadingDocumnet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Reading_title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Reading_level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Vảchar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7" w:name="_Toc391911114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ReadingVocabulary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</w:t>
            </w:r>
            <w:proofErr w:type="spellEnd"/>
            <w:r>
              <w:rPr>
                <w:szCs w:val="24"/>
              </w:rPr>
              <w:t>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</w:t>
            </w:r>
            <w:proofErr w:type="spellEnd"/>
            <w:r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Readingvocabulary_kanji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8" w:name="_Toc391911115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Test_id</w:t>
            </w:r>
            <w:proofErr w:type="spellEnd"/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Test_content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9" w:name="_Toc391911116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Question_id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0" w:name="_Toc391911117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ReadingArtile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8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Readingarticle_content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</w:t>
            </w:r>
            <w:proofErr w:type="spellEnd"/>
            <w:r>
              <w:rPr>
                <w:szCs w:val="24"/>
              </w:rPr>
              <w:t>_ question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</w:t>
            </w:r>
            <w:proofErr w:type="spellEnd"/>
            <w:r>
              <w:rPr>
                <w:szCs w:val="24"/>
              </w:rPr>
              <w:t>_ answer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1" w:name="_Toc39191111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TrackingMark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8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Tm_id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Test_id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Tm_mark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Tm_date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2" w:name="_Toc391911119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8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Answer_id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Question_id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correct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3" w:name="_Toc391911120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File design</w:t>
      </w:r>
      <w:bookmarkEnd w:id="83"/>
    </w:p>
    <w:p w:rsidR="00B235B4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4" w:name="_Toc391911121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Code Design</w:t>
      </w:r>
      <w:bookmarkEnd w:id="84"/>
    </w:p>
    <w:p w:rsidR="00910552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85" w:name="_Toc391911122"/>
      <w:r w:rsidRPr="00335FE4">
        <w:rPr>
          <w:rFonts w:ascii="Times New Roman" w:hAnsi="Times New Roman" w:cs="Times New Roman"/>
          <w:color w:val="auto"/>
          <w:lang w:eastAsia="ja-JP"/>
        </w:rPr>
        <w:t>Customer Code</w:t>
      </w:r>
      <w:bookmarkEnd w:id="85"/>
    </w:p>
    <w:p w:rsidR="00910552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6" w:name="_Toc3919111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Other considerations</w:t>
      </w:r>
      <w:bookmarkEnd w:id="86"/>
    </w:p>
    <w:p w:rsidR="002F5BE5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2F5BE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7" w:name="_Toc39191112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Appendix</w:t>
      </w:r>
      <w:bookmarkEnd w:id="8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88" w:name="_Toc391911125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88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All other symbols are displayed as literals; that is, as themselves. bound in “”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48C" w:rsidRDefault="0009048C">
      <w:r>
        <w:separator/>
      </w:r>
    </w:p>
  </w:endnote>
  <w:endnote w:type="continuationSeparator" w:id="0">
    <w:p w:rsidR="0009048C" w:rsidRDefault="0009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Pr="009E408B" w:rsidRDefault="0035015F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03BA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003BA">
      <w:rPr>
        <w:rStyle w:val="PageNumber"/>
      </w:rPr>
      <w:t>41</w:t>
    </w:r>
    <w:r>
      <w:rPr>
        <w:rStyle w:val="PageNumber"/>
      </w:rPr>
      <w:fldChar w:fldCharType="end"/>
    </w:r>
  </w:p>
  <w:p w:rsidR="0035015F" w:rsidRPr="00EF7E12" w:rsidRDefault="0035015F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Pr="009E408B" w:rsidRDefault="0035015F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03BA"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003BA">
      <w:rPr>
        <w:rStyle w:val="PageNumber"/>
      </w:rPr>
      <w:t>41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03BA"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003BA">
      <w:rPr>
        <w:rStyle w:val="PageNumber"/>
      </w:rPr>
      <w:t>41</w:t>
    </w:r>
    <w:r>
      <w:rPr>
        <w:rStyle w:val="PageNumber"/>
      </w:rPr>
      <w:fldChar w:fldCharType="end"/>
    </w:r>
  </w:p>
  <w:p w:rsidR="0035015F" w:rsidRPr="00EF7E12" w:rsidRDefault="0035015F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48C" w:rsidRDefault="0009048C">
      <w:r>
        <w:separator/>
      </w:r>
    </w:p>
  </w:footnote>
  <w:footnote w:type="continuationSeparator" w:id="0">
    <w:p w:rsidR="0009048C" w:rsidRDefault="00090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Default="0035015F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35015F" w:rsidRPr="00BB40B2" w:rsidRDefault="0035015F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Default="0035015F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Default="0035015F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35015F" w:rsidRPr="00BB40B2" w:rsidRDefault="0035015F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9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5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1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7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</w:num>
  <w:num w:numId="3">
    <w:abstractNumId w:val="33"/>
  </w:num>
  <w:num w:numId="4">
    <w:abstractNumId w:val="33"/>
  </w:num>
  <w:num w:numId="5">
    <w:abstractNumId w:val="58"/>
  </w:num>
  <w:num w:numId="6">
    <w:abstractNumId w:val="33"/>
  </w:num>
  <w:num w:numId="7">
    <w:abstractNumId w:val="33"/>
  </w:num>
  <w:num w:numId="8">
    <w:abstractNumId w:val="33"/>
  </w:num>
  <w:num w:numId="9">
    <w:abstractNumId w:val="26"/>
  </w:num>
  <w:num w:numId="10">
    <w:abstractNumId w:val="56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8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0"/>
  </w:num>
  <w:num w:numId="22">
    <w:abstractNumId w:val="44"/>
  </w:num>
  <w:num w:numId="23">
    <w:abstractNumId w:val="37"/>
  </w:num>
  <w:num w:numId="24">
    <w:abstractNumId w:val="28"/>
  </w:num>
  <w:num w:numId="25">
    <w:abstractNumId w:val="43"/>
  </w:num>
  <w:num w:numId="26">
    <w:abstractNumId w:val="22"/>
  </w:num>
  <w:num w:numId="27">
    <w:abstractNumId w:val="17"/>
  </w:num>
  <w:num w:numId="28">
    <w:abstractNumId w:val="27"/>
  </w:num>
  <w:num w:numId="29">
    <w:abstractNumId w:val="12"/>
  </w:num>
  <w:num w:numId="30">
    <w:abstractNumId w:val="52"/>
  </w:num>
  <w:num w:numId="31">
    <w:abstractNumId w:val="13"/>
  </w:num>
  <w:num w:numId="32">
    <w:abstractNumId w:val="25"/>
  </w:num>
  <w:num w:numId="33">
    <w:abstractNumId w:val="46"/>
  </w:num>
  <w:num w:numId="34">
    <w:abstractNumId w:val="39"/>
  </w:num>
  <w:num w:numId="35">
    <w:abstractNumId w:val="23"/>
  </w:num>
  <w:num w:numId="36">
    <w:abstractNumId w:val="57"/>
  </w:num>
  <w:num w:numId="37">
    <w:abstractNumId w:val="41"/>
  </w:num>
  <w:num w:numId="38">
    <w:abstractNumId w:val="24"/>
  </w:num>
  <w:num w:numId="39">
    <w:abstractNumId w:val="19"/>
  </w:num>
  <w:num w:numId="40">
    <w:abstractNumId w:val="47"/>
  </w:num>
  <w:num w:numId="41">
    <w:abstractNumId w:val="31"/>
  </w:num>
  <w:num w:numId="42">
    <w:abstractNumId w:val="20"/>
  </w:num>
  <w:num w:numId="43">
    <w:abstractNumId w:val="18"/>
  </w:num>
  <w:num w:numId="44">
    <w:abstractNumId w:val="40"/>
  </w:num>
  <w:num w:numId="45">
    <w:abstractNumId w:val="29"/>
  </w:num>
  <w:num w:numId="46">
    <w:abstractNumId w:val="54"/>
  </w:num>
  <w:num w:numId="47">
    <w:abstractNumId w:val="49"/>
  </w:num>
  <w:num w:numId="48">
    <w:abstractNumId w:val="30"/>
  </w:num>
  <w:num w:numId="49">
    <w:abstractNumId w:val="32"/>
  </w:num>
  <w:num w:numId="50">
    <w:abstractNumId w:val="48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6"/>
  </w:num>
  <w:num w:numId="56">
    <w:abstractNumId w:val="51"/>
  </w:num>
  <w:num w:numId="57">
    <w:abstractNumId w:val="42"/>
  </w:num>
  <w:num w:numId="58">
    <w:abstractNumId w:val="55"/>
  </w:num>
  <w:num w:numId="59">
    <w:abstractNumId w:val="53"/>
  </w:num>
  <w:num w:numId="60">
    <w:abstractNumId w:val="45"/>
  </w:num>
  <w:num w:numId="61">
    <w:abstractNumId w:val="35"/>
  </w:num>
  <w:num w:numId="62">
    <w:abstractNumId w:val="14"/>
  </w:num>
  <w:num w:numId="63">
    <w:abstractNumId w:val="10"/>
  </w:num>
  <w:num w:numId="64">
    <w:abstractNumId w:val="34"/>
  </w:num>
  <w:num w:numId="65">
    <w:abstractNumId w:val="2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E3B43"/>
    <w:rsid w:val="001E3E85"/>
    <w:rsid w:val="001E4D73"/>
    <w:rsid w:val="001F4EAF"/>
    <w:rsid w:val="001F74BB"/>
    <w:rsid w:val="002308DC"/>
    <w:rsid w:val="002376E2"/>
    <w:rsid w:val="002557F0"/>
    <w:rsid w:val="00283143"/>
    <w:rsid w:val="002A04E6"/>
    <w:rsid w:val="002A1ACC"/>
    <w:rsid w:val="002B5E4C"/>
    <w:rsid w:val="002C6D3D"/>
    <w:rsid w:val="002D427D"/>
    <w:rsid w:val="002D5742"/>
    <w:rsid w:val="002F5BE5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C11DD"/>
    <w:rsid w:val="00503FDB"/>
    <w:rsid w:val="0050654F"/>
    <w:rsid w:val="00514065"/>
    <w:rsid w:val="00516A29"/>
    <w:rsid w:val="00525F7A"/>
    <w:rsid w:val="00540417"/>
    <w:rsid w:val="00567ABD"/>
    <w:rsid w:val="00596D46"/>
    <w:rsid w:val="005B3465"/>
    <w:rsid w:val="005C6FAD"/>
    <w:rsid w:val="005F1374"/>
    <w:rsid w:val="006043F7"/>
    <w:rsid w:val="00606221"/>
    <w:rsid w:val="006107F3"/>
    <w:rsid w:val="006111EC"/>
    <w:rsid w:val="00655703"/>
    <w:rsid w:val="0065685E"/>
    <w:rsid w:val="00680D12"/>
    <w:rsid w:val="00682004"/>
    <w:rsid w:val="0069493B"/>
    <w:rsid w:val="006A0113"/>
    <w:rsid w:val="006A4709"/>
    <w:rsid w:val="006F66D5"/>
    <w:rsid w:val="00747F59"/>
    <w:rsid w:val="00761C5E"/>
    <w:rsid w:val="007670E3"/>
    <w:rsid w:val="00773614"/>
    <w:rsid w:val="00776C5B"/>
    <w:rsid w:val="0079132E"/>
    <w:rsid w:val="007A1968"/>
    <w:rsid w:val="007C3068"/>
    <w:rsid w:val="007C4728"/>
    <w:rsid w:val="007D152E"/>
    <w:rsid w:val="007E1B20"/>
    <w:rsid w:val="007E3E9A"/>
    <w:rsid w:val="007E5764"/>
    <w:rsid w:val="007F683F"/>
    <w:rsid w:val="00811F91"/>
    <w:rsid w:val="0082531C"/>
    <w:rsid w:val="00834CC5"/>
    <w:rsid w:val="0084278C"/>
    <w:rsid w:val="008443BC"/>
    <w:rsid w:val="00863208"/>
    <w:rsid w:val="008A6C56"/>
    <w:rsid w:val="008E01ED"/>
    <w:rsid w:val="008F0BF8"/>
    <w:rsid w:val="008F6AC6"/>
    <w:rsid w:val="00903279"/>
    <w:rsid w:val="0090349D"/>
    <w:rsid w:val="00910552"/>
    <w:rsid w:val="00920FF5"/>
    <w:rsid w:val="00956F28"/>
    <w:rsid w:val="00973924"/>
    <w:rsid w:val="00993415"/>
    <w:rsid w:val="009A3EEF"/>
    <w:rsid w:val="009B6BCF"/>
    <w:rsid w:val="009B7D07"/>
    <w:rsid w:val="009E7A6D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C4198"/>
    <w:rsid w:val="00AC55C5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71D64"/>
    <w:rsid w:val="00B72927"/>
    <w:rsid w:val="00B7731F"/>
    <w:rsid w:val="00BA49C1"/>
    <w:rsid w:val="00BA653F"/>
    <w:rsid w:val="00BB40B2"/>
    <w:rsid w:val="00BC05CE"/>
    <w:rsid w:val="00BC09AF"/>
    <w:rsid w:val="00BD04C0"/>
    <w:rsid w:val="00BD7349"/>
    <w:rsid w:val="00BE0B1E"/>
    <w:rsid w:val="00BF35B5"/>
    <w:rsid w:val="00C10233"/>
    <w:rsid w:val="00C136AD"/>
    <w:rsid w:val="00C33650"/>
    <w:rsid w:val="00C36075"/>
    <w:rsid w:val="00C36E3C"/>
    <w:rsid w:val="00C52B69"/>
    <w:rsid w:val="00C6219A"/>
    <w:rsid w:val="00C65057"/>
    <w:rsid w:val="00C65265"/>
    <w:rsid w:val="00C91AA1"/>
    <w:rsid w:val="00CA0958"/>
    <w:rsid w:val="00CA73B5"/>
    <w:rsid w:val="00CB459A"/>
    <w:rsid w:val="00CC2500"/>
    <w:rsid w:val="00CD718C"/>
    <w:rsid w:val="00CD7F4C"/>
    <w:rsid w:val="00CE4B49"/>
    <w:rsid w:val="00CF6535"/>
    <w:rsid w:val="00D043E6"/>
    <w:rsid w:val="00D048F2"/>
    <w:rsid w:val="00D04960"/>
    <w:rsid w:val="00D36809"/>
    <w:rsid w:val="00D60FE0"/>
    <w:rsid w:val="00D73F22"/>
    <w:rsid w:val="00D8609A"/>
    <w:rsid w:val="00D9529C"/>
    <w:rsid w:val="00D972BF"/>
    <w:rsid w:val="00DA79C2"/>
    <w:rsid w:val="00DB57D5"/>
    <w:rsid w:val="00DD07D6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B10D3"/>
    <w:rsid w:val="00EB6179"/>
    <w:rsid w:val="00EC6F37"/>
    <w:rsid w:val="00ED2794"/>
    <w:rsid w:val="00EE4777"/>
    <w:rsid w:val="00EE4AEF"/>
    <w:rsid w:val="00EF2DFB"/>
    <w:rsid w:val="00EF7E12"/>
    <w:rsid w:val="00F1790A"/>
    <w:rsid w:val="00F26180"/>
    <w:rsid w:val="00F41E13"/>
    <w:rsid w:val="00F60470"/>
    <w:rsid w:val="00F62EE9"/>
    <w:rsid w:val="00F876A9"/>
    <w:rsid w:val="00FB5621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AF5A0-D002-49F0-A350-DB17B71C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1534</TotalTime>
  <Pages>41</Pages>
  <Words>3743</Words>
  <Characters>21339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25032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ismail - [2010]</cp:lastModifiedBy>
  <cp:revision>47</cp:revision>
  <cp:lastPrinted>1900-12-31T17:00:00Z</cp:lastPrinted>
  <dcterms:created xsi:type="dcterms:W3CDTF">2013-09-23T09:56:00Z</dcterms:created>
  <dcterms:modified xsi:type="dcterms:W3CDTF">2014-06-30T10:02:00Z</dcterms:modified>
</cp:coreProperties>
</file>