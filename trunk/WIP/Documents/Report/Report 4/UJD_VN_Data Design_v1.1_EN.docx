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F41D33">
        <w:rPr>
          <w:rFonts w:ascii="Times New Roman" w:hAnsi="Times New Roman" w:cs="Times New Roman"/>
          <w:b/>
          <w:sz w:val="22"/>
          <w:szCs w:val="22"/>
          <w:lang w:val="vi-VN" w:eastAsia="ja-JP"/>
        </w:rPr>
        <w:t>1.</w:t>
      </w:r>
      <w:r w:rsidR="00F41D33">
        <w:rPr>
          <w:rFonts w:ascii="Times New Roman" w:hAnsi="Times New Roman" w:cs="Times New Roman"/>
          <w:b/>
          <w:sz w:val="22"/>
          <w:szCs w:val="22"/>
          <w:lang w:eastAsia="ja-JP"/>
        </w:rPr>
        <w:t>1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F41D33">
        <w:rPr>
          <w:rFonts w:ascii="Times New Roman" w:hAnsi="Times New Roman"/>
          <w:b/>
          <w:snapToGrid w:val="0"/>
          <w:sz w:val="22"/>
          <w:szCs w:val="22"/>
          <w:lang w:val="en-US"/>
        </w:rPr>
        <w:t>, 07/07</w:t>
      </w:r>
      <w:bookmarkStart w:id="0" w:name="_GoBack"/>
      <w:bookmarkEnd w:id="0"/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Tien </w:t>
      </w:r>
      <w:r w:rsidR="00FB6152">
        <w:rPr>
          <w:rFonts w:ascii="Times New Roman" w:hAnsi="Times New Roman" w:cs="Times New Roman"/>
          <w:sz w:val="22"/>
          <w:szCs w:val="22"/>
        </w:rPr>
        <w:t>Dat                           07/07</w:t>
      </w:r>
      <w:r w:rsidR="003E4A9B">
        <w:rPr>
          <w:rFonts w:ascii="Times New Roman" w:hAnsi="Times New Roman" w:cs="Times New Roman"/>
          <w:sz w:val="22"/>
          <w:szCs w:val="22"/>
        </w:rPr>
        <w:t>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FB6152">
        <w:rPr>
          <w:rFonts w:ascii="Times New Roman" w:hAnsi="Times New Roman" w:cs="Times New Roman"/>
          <w:sz w:val="22"/>
          <w:szCs w:val="22"/>
        </w:rPr>
        <w:t>Le Dinh Nam</w:t>
      </w:r>
      <w:r w:rsidR="00FB6152">
        <w:rPr>
          <w:rFonts w:ascii="Times New Roman" w:hAnsi="Times New Roman" w:cs="Times New Roman"/>
          <w:sz w:val="22"/>
          <w:szCs w:val="22"/>
        </w:rPr>
        <w:tab/>
        <w:t xml:space="preserve">                             08/07/2014</w:t>
      </w:r>
    </w:p>
    <w:p w:rsidR="006F66D5" w:rsidRPr="00335FE4" w:rsidRDefault="00FB6152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FB6152">
        <w:rPr>
          <w:rFonts w:ascii="Times New Roman" w:hAnsi="Times New Roman" w:cs="Times New Roman"/>
          <w:sz w:val="22"/>
          <w:szCs w:val="22"/>
        </w:rPr>
        <w:t xml:space="preserve">                      08/07/2014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9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9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40" w:name="_Toc392594697"/>
      <w:r>
        <w:t>Table diagram</w:t>
      </w:r>
      <w:bookmarkEnd w:id="40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24" w:rsidRDefault="00DD7E24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_repass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_specialized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r>
        <w:t>GrammarSentence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19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File design</w:t>
      </w:r>
      <w:bookmarkEnd w:id="6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4" w:name="_Toc3925947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Code Design</w:t>
      </w:r>
      <w:bookmarkEnd w:id="6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5" w:name="_Toc392594721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6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6" w:name="_Toc392594722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Other considerations</w:t>
      </w:r>
      <w:bookmarkEnd w:id="6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7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Appendix</w:t>
      </w:r>
      <w:bookmarkEnd w:id="6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8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1B9" w:rsidRDefault="000241B9">
      <w:r>
        <w:separator/>
      </w:r>
    </w:p>
  </w:endnote>
  <w:endnote w:type="continuationSeparator" w:id="0">
    <w:p w:rsidR="000241B9" w:rsidRDefault="0002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1D33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1D33">
      <w:rPr>
        <w:rStyle w:val="PageNumber"/>
      </w:rPr>
      <w:t>16</w:t>
    </w:r>
    <w:r>
      <w:rPr>
        <w:rStyle w:val="PageNumber"/>
      </w:rPr>
      <w:fldChar w:fldCharType="end"/>
    </w:r>
  </w:p>
  <w:p w:rsidR="00DD7E24" w:rsidRPr="00EF7E12" w:rsidRDefault="00DD7E2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1D33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1D33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1D33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1D33">
      <w:rPr>
        <w:rStyle w:val="PageNumber"/>
      </w:rPr>
      <w:t>15</w:t>
    </w:r>
    <w:r>
      <w:rPr>
        <w:rStyle w:val="PageNumber"/>
      </w:rPr>
      <w:fldChar w:fldCharType="end"/>
    </w:r>
  </w:p>
  <w:p w:rsidR="00DD7E24" w:rsidRPr="00EF7E12" w:rsidRDefault="00DD7E2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1B9" w:rsidRDefault="000241B9">
      <w:r>
        <w:separator/>
      </w:r>
    </w:p>
  </w:footnote>
  <w:footnote w:type="continuationSeparator" w:id="0">
    <w:p w:rsidR="000241B9" w:rsidRDefault="00024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1B9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13E9"/>
    <w:rsid w:val="0048229D"/>
    <w:rsid w:val="004C11DD"/>
    <w:rsid w:val="00503FDB"/>
    <w:rsid w:val="0050654F"/>
    <w:rsid w:val="00514065"/>
    <w:rsid w:val="00516A29"/>
    <w:rsid w:val="00525F7A"/>
    <w:rsid w:val="00540417"/>
    <w:rsid w:val="00567ABD"/>
    <w:rsid w:val="0057348A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740E3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C56AA"/>
    <w:rsid w:val="007D152E"/>
    <w:rsid w:val="007E1B20"/>
    <w:rsid w:val="007E3E9A"/>
    <w:rsid w:val="007E5764"/>
    <w:rsid w:val="007F683F"/>
    <w:rsid w:val="007F69A0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C6940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0F8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618AA"/>
    <w:rsid w:val="00D73F22"/>
    <w:rsid w:val="00D8609A"/>
    <w:rsid w:val="00D9529C"/>
    <w:rsid w:val="00D972BF"/>
    <w:rsid w:val="00DA79C2"/>
    <w:rsid w:val="00DB57D5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41D33"/>
    <w:rsid w:val="00F41E13"/>
    <w:rsid w:val="00F60470"/>
    <w:rsid w:val="00F62EE9"/>
    <w:rsid w:val="00F876A9"/>
    <w:rsid w:val="00FB5621"/>
    <w:rsid w:val="00FB6152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2F2D9-A82A-477A-871C-F5B9633F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1621</TotalTime>
  <Pages>16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71</cp:revision>
  <cp:lastPrinted>1900-12-31T17:00:00Z</cp:lastPrinted>
  <dcterms:created xsi:type="dcterms:W3CDTF">2013-09-23T09:56:00Z</dcterms:created>
  <dcterms:modified xsi:type="dcterms:W3CDTF">2014-08-20T03:35:00Z</dcterms:modified>
</cp:coreProperties>
</file>