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52" w:rsidRPr="00D54158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1AC494EA" wp14:editId="0291A230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D54158" w:rsidRDefault="00A42E67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</w:rPr>
        <w:t>USEFUL JAPANESE DICTIONARY FOR VIETNAMESE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:rsidR="00910552" w:rsidRPr="00D54158" w:rsidRDefault="0050654F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</w:t>
      </w:r>
      <w:r w:rsidR="00910552" w:rsidRPr="00D54158">
        <w:rPr>
          <w:rFonts w:ascii="Times New Roman" w:hAnsi="Times New Roman" w:cs="Times New Roman"/>
          <w:sz w:val="36"/>
          <w:szCs w:val="36"/>
          <w:lang w:eastAsia="ja-JP"/>
        </w:rPr>
        <w:t>esign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  <w:r w:rsidR="00E60AC8"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="00CA0958" w:rsidRPr="00D54158"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50654F" w:rsidRPr="00D54158">
        <w:rPr>
          <w:rFonts w:ascii="Times New Roman" w:hAnsi="Times New Roman" w:cs="Times New Roman"/>
          <w:b/>
          <w:sz w:val="32"/>
          <w:szCs w:val="32"/>
        </w:rPr>
        <w:t>Design</w:t>
      </w:r>
      <w:r w:rsidR="00747F59" w:rsidRPr="00D54158">
        <w:rPr>
          <w:rFonts w:ascii="Times New Roman" w:hAnsi="Times New Roman" w:cs="Times New Roman"/>
          <w:b/>
          <w:sz w:val="32"/>
          <w:szCs w:val="32"/>
        </w:rPr>
        <w:t>_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 w:rsidR="0046287E"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6287E">
        <w:rPr>
          <w:rFonts w:ascii="Times New Roman" w:hAnsi="Times New Roman" w:cs="Times New Roman"/>
          <w:b/>
          <w:sz w:val="32"/>
          <w:szCs w:val="32"/>
          <w:lang w:eastAsia="ja-JP"/>
        </w:rPr>
        <w:t>3</w:t>
      </w:r>
      <w:r w:rsidR="00C65265"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910552" w:rsidRPr="00D54158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D54158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 w:rsidR="0046287E">
        <w:rPr>
          <w:rFonts w:ascii="Times New Roman" w:hAnsi="Times New Roman"/>
          <w:b/>
          <w:snapToGrid w:val="0"/>
          <w:sz w:val="24"/>
          <w:szCs w:val="24"/>
          <w:lang w:val="en-US"/>
        </w:rPr>
        <w:t>, 11/08</w:t>
      </w:r>
      <w:r w:rsidR="003E4A9B"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/2014</w:t>
      </w:r>
    </w:p>
    <w:p w:rsidR="00910552" w:rsidRPr="00D54158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910552" w:rsidRPr="00D54158" w:rsidTr="000463E0">
        <w:trPr>
          <w:trHeight w:val="576"/>
        </w:trPr>
        <w:tc>
          <w:tcPr>
            <w:tcW w:w="1418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3E4A9B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D54158" w:rsidRDefault="006F66D5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D54158" w:rsidRDefault="00C66BC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103DBA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103DBA" w:rsidRPr="00D54158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DC24A0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DC24A0" w:rsidRPr="00D54158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D54158" w:rsidRDefault="0065685E" w:rsidP="0065685E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 xml:space="preserve">Pham Tien </w:t>
      </w:r>
      <w:r w:rsidR="0046287E">
        <w:rPr>
          <w:rFonts w:ascii="Times New Roman" w:hAnsi="Times New Roman" w:cs="Times New Roman"/>
          <w:sz w:val="22"/>
          <w:szCs w:val="22"/>
        </w:rPr>
        <w:t>Dat                           11/08</w:t>
      </w:r>
      <w:r w:rsidR="003E4A9B" w:rsidRPr="00D54158">
        <w:rPr>
          <w:rFonts w:ascii="Times New Roman" w:hAnsi="Times New Roman" w:cs="Times New Roman"/>
          <w:sz w:val="22"/>
          <w:szCs w:val="22"/>
        </w:rPr>
        <w:t>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46287E">
        <w:rPr>
          <w:rFonts w:ascii="Times New Roman" w:hAnsi="Times New Roman" w:cs="Times New Roman"/>
          <w:sz w:val="22"/>
          <w:szCs w:val="22"/>
        </w:rPr>
        <w:t>Le Dinh Nam</w:t>
      </w:r>
      <w:r w:rsidR="0046287E">
        <w:rPr>
          <w:rFonts w:ascii="Times New Roman" w:hAnsi="Times New Roman" w:cs="Times New Roman"/>
          <w:sz w:val="22"/>
          <w:szCs w:val="22"/>
        </w:rPr>
        <w:tab/>
        <w:t xml:space="preserve">                             12/08/2014</w:t>
      </w:r>
    </w:p>
    <w:p w:rsidR="006F66D5" w:rsidRPr="00D54158" w:rsidRDefault="0046287E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46287E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46287E">
        <w:rPr>
          <w:rFonts w:ascii="Times New Roman" w:hAnsi="Times New Roman" w:cs="Times New Roman"/>
          <w:sz w:val="22"/>
          <w:szCs w:val="22"/>
        </w:rPr>
        <w:t>12/08/2014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r w:rsidR="002D427D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D54158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F94D4A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F94D4A" w:rsidRPr="00A8019F">
        <w:rPr>
          <w:rFonts w:ascii="Times New Roman" w:hAnsi="Times New Roman" w:cs="Times New Roman"/>
          <w:noProof/>
        </w:rPr>
        <w:t>1</w:t>
      </w:r>
      <w:r w:rsidR="00F94D4A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F94D4A" w:rsidRPr="00A8019F">
        <w:rPr>
          <w:rFonts w:ascii="Times New Roman" w:hAnsi="Times New Roman" w:cs="Times New Roman"/>
          <w:noProof/>
        </w:rPr>
        <w:t>Introduction</w:t>
      </w:r>
      <w:r w:rsidR="00F94D4A">
        <w:rPr>
          <w:noProof/>
        </w:rPr>
        <w:tab/>
      </w:r>
      <w:r w:rsidR="00F94D4A">
        <w:rPr>
          <w:noProof/>
        </w:rPr>
        <w:fldChar w:fldCharType="begin"/>
      </w:r>
      <w:r w:rsidR="00F94D4A">
        <w:rPr>
          <w:noProof/>
        </w:rPr>
        <w:instrText xml:space="preserve"> PAGEREF _Toc396343962 \h </w:instrText>
      </w:r>
      <w:r w:rsidR="00F94D4A">
        <w:rPr>
          <w:noProof/>
        </w:rPr>
      </w:r>
      <w:r w:rsidR="00F94D4A">
        <w:rPr>
          <w:noProof/>
        </w:rPr>
        <w:fldChar w:fldCharType="separate"/>
      </w:r>
      <w:r w:rsidR="00F94D4A">
        <w:rPr>
          <w:noProof/>
        </w:rPr>
        <w:t>5</w:t>
      </w:r>
      <w:r w:rsidR="00F94D4A">
        <w:rPr>
          <w:noProof/>
        </w:rPr>
        <w:fldChar w:fldCharType="end"/>
      </w:r>
    </w:p>
    <w:p w:rsidR="00F94D4A" w:rsidRPr="00F94D4A" w:rsidRDefault="00F94D4A" w:rsidP="00F94D4A">
      <w:pPr>
        <w:pStyle w:val="TOC2"/>
        <w:rPr>
          <w:rFonts w:asciiTheme="minorHAnsi" w:eastAsiaTheme="minorEastAsia" w:hAnsiTheme="minorHAnsi" w:cstheme="minorBidi"/>
          <w:snapToGrid/>
        </w:rPr>
      </w:pPr>
      <w:r w:rsidRPr="00F94D4A">
        <w:t>1.1</w:t>
      </w:r>
      <w:r w:rsidRPr="00F94D4A">
        <w:rPr>
          <w:rFonts w:asciiTheme="minorHAnsi" w:eastAsiaTheme="minorEastAsia" w:hAnsiTheme="minorHAnsi" w:cstheme="minorBidi"/>
          <w:snapToGrid/>
        </w:rPr>
        <w:tab/>
      </w:r>
      <w:r w:rsidRPr="00F94D4A">
        <w:t>Purpose</w:t>
      </w:r>
      <w:r w:rsidRPr="00F94D4A">
        <w:tab/>
      </w:r>
      <w:r w:rsidRPr="00F94D4A">
        <w:fldChar w:fldCharType="begin"/>
      </w:r>
      <w:r w:rsidRPr="00F94D4A">
        <w:instrText xml:space="preserve"> PAGEREF _Toc396343963 \h </w:instrText>
      </w:r>
      <w:r w:rsidRPr="00F94D4A">
        <w:fldChar w:fldCharType="separate"/>
      </w:r>
      <w:r w:rsidRPr="00F94D4A">
        <w:t>5</w:t>
      </w:r>
      <w:r w:rsidRPr="00F94D4A">
        <w:fldChar w:fldCharType="end"/>
      </w:r>
    </w:p>
    <w:p w:rsidR="00F94D4A" w:rsidRPr="00F94D4A" w:rsidRDefault="00F94D4A" w:rsidP="00F94D4A">
      <w:pPr>
        <w:pStyle w:val="TOC2"/>
        <w:rPr>
          <w:rFonts w:asciiTheme="minorHAnsi" w:eastAsiaTheme="minorEastAsia" w:hAnsiTheme="minorHAnsi" w:cstheme="minorBidi"/>
          <w:snapToGrid/>
        </w:rPr>
      </w:pPr>
      <w:r w:rsidRPr="00F94D4A">
        <w:t>1.2</w:t>
      </w:r>
      <w:r w:rsidRPr="00F94D4A">
        <w:rPr>
          <w:rFonts w:asciiTheme="minorHAnsi" w:eastAsiaTheme="minorEastAsia" w:hAnsiTheme="minorHAnsi" w:cstheme="minorBidi"/>
          <w:snapToGrid/>
        </w:rPr>
        <w:tab/>
      </w:r>
      <w:r w:rsidRPr="00F94D4A">
        <w:t>Definitions, Acronyms and Abbreviations</w:t>
      </w:r>
      <w:r w:rsidRPr="00F94D4A">
        <w:tab/>
      </w:r>
      <w:r w:rsidRPr="00F94D4A">
        <w:fldChar w:fldCharType="begin"/>
      </w:r>
      <w:r w:rsidRPr="00F94D4A">
        <w:instrText xml:space="preserve"> PAGEREF _Toc396343964 \h </w:instrText>
      </w:r>
      <w:r w:rsidRPr="00F94D4A">
        <w:fldChar w:fldCharType="separate"/>
      </w:r>
      <w:r w:rsidRPr="00F94D4A">
        <w:t>5</w:t>
      </w:r>
      <w:r w:rsidRPr="00F94D4A">
        <w:fldChar w:fldCharType="end"/>
      </w:r>
    </w:p>
    <w:p w:rsidR="00F94D4A" w:rsidRPr="00F94D4A" w:rsidRDefault="00F94D4A" w:rsidP="00F94D4A">
      <w:pPr>
        <w:pStyle w:val="TOC2"/>
        <w:rPr>
          <w:rFonts w:asciiTheme="minorHAnsi" w:eastAsiaTheme="minorEastAsia" w:hAnsiTheme="minorHAnsi" w:cstheme="minorBidi"/>
          <w:snapToGrid/>
        </w:rPr>
      </w:pPr>
      <w:r w:rsidRPr="00F94D4A">
        <w:t>1.3</w:t>
      </w:r>
      <w:r w:rsidRPr="00F94D4A">
        <w:rPr>
          <w:rFonts w:asciiTheme="minorHAnsi" w:eastAsiaTheme="minorEastAsia" w:hAnsiTheme="minorHAnsi" w:cstheme="minorBidi"/>
          <w:snapToGrid/>
        </w:rPr>
        <w:tab/>
      </w:r>
      <w:r w:rsidRPr="00F94D4A">
        <w:t>References</w:t>
      </w:r>
      <w:r w:rsidRPr="00F94D4A">
        <w:tab/>
      </w:r>
      <w:r w:rsidRPr="00F94D4A">
        <w:fldChar w:fldCharType="begin"/>
      </w:r>
      <w:r w:rsidRPr="00F94D4A">
        <w:instrText xml:space="preserve"> PAGEREF _Toc396343965 \h </w:instrText>
      </w:r>
      <w:r w:rsidRPr="00F94D4A">
        <w:fldChar w:fldCharType="separate"/>
      </w:r>
      <w:r w:rsidRPr="00F94D4A">
        <w:t>5</w:t>
      </w:r>
      <w:r w:rsidRPr="00F94D4A">
        <w:fldChar w:fldCharType="end"/>
      </w:r>
    </w:p>
    <w:p w:rsidR="00F94D4A" w:rsidRDefault="00F94D4A" w:rsidP="00F94D4A">
      <w:pPr>
        <w:pStyle w:val="TOC2"/>
        <w:rPr>
          <w:rFonts w:asciiTheme="minorHAnsi" w:eastAsiaTheme="minorEastAsia" w:hAnsiTheme="minorHAnsi" w:cstheme="minorBidi"/>
          <w:snapToGrid/>
        </w:rPr>
      </w:pPr>
      <w:r w:rsidRPr="00F94D4A">
        <w:t>1.4</w:t>
      </w:r>
      <w:r w:rsidRPr="00F94D4A">
        <w:rPr>
          <w:rFonts w:asciiTheme="minorHAnsi" w:eastAsiaTheme="minorEastAsia" w:hAnsiTheme="minorHAnsi" w:cstheme="minorBidi"/>
          <w:snapToGrid/>
        </w:rPr>
        <w:tab/>
      </w:r>
      <w:r w:rsidRPr="00F94D4A">
        <w:t>Overview</w:t>
      </w:r>
      <w:r>
        <w:tab/>
      </w:r>
      <w:r>
        <w:fldChar w:fldCharType="begin"/>
      </w:r>
      <w:r>
        <w:instrText xml:space="preserve"> PAGEREF _Toc396343966 \h </w:instrText>
      </w:r>
      <w:r>
        <w:fldChar w:fldCharType="separate"/>
      </w:r>
      <w:r>
        <w:t>5</w:t>
      </w:r>
      <w:r>
        <w:fldChar w:fldCharType="end"/>
      </w:r>
    </w:p>
    <w:p w:rsidR="00F94D4A" w:rsidRDefault="00F94D4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8019F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8019F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_Toc396343967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4D4A" w:rsidRPr="00F94D4A" w:rsidRDefault="00F94D4A" w:rsidP="00F94D4A">
      <w:pPr>
        <w:pStyle w:val="TOC2"/>
        <w:rPr>
          <w:rFonts w:asciiTheme="minorHAnsi" w:eastAsiaTheme="minorEastAsia" w:hAnsiTheme="minorHAnsi" w:cstheme="minorBidi"/>
          <w:snapToGrid/>
        </w:rPr>
      </w:pPr>
      <w:r w:rsidRPr="00F94D4A">
        <w:t>2.1</w:t>
      </w:r>
      <w:r w:rsidRPr="00F94D4A">
        <w:rPr>
          <w:rFonts w:asciiTheme="minorHAnsi" w:eastAsiaTheme="minorEastAsia" w:hAnsiTheme="minorHAnsi" w:cstheme="minorBidi"/>
          <w:snapToGrid/>
        </w:rPr>
        <w:tab/>
      </w:r>
      <w:r w:rsidRPr="00F94D4A">
        <w:t>ERDs</w:t>
      </w:r>
      <w:r w:rsidRPr="00F94D4A">
        <w:tab/>
      </w:r>
      <w:r w:rsidRPr="00F94D4A">
        <w:fldChar w:fldCharType="begin"/>
      </w:r>
      <w:r w:rsidRPr="00F94D4A">
        <w:instrText xml:space="preserve"> PAGEREF _Toc396343968 \h </w:instrText>
      </w:r>
      <w:r w:rsidRPr="00F94D4A">
        <w:fldChar w:fldCharType="separate"/>
      </w:r>
      <w:r w:rsidRPr="00F94D4A">
        <w:t>6</w:t>
      </w:r>
      <w:r w:rsidRPr="00F94D4A">
        <w:fldChar w:fldCharType="end"/>
      </w:r>
    </w:p>
    <w:p w:rsidR="00F94D4A" w:rsidRPr="00F94D4A" w:rsidRDefault="00F94D4A" w:rsidP="00F94D4A">
      <w:pPr>
        <w:pStyle w:val="TOC2"/>
        <w:rPr>
          <w:rFonts w:asciiTheme="minorHAnsi" w:eastAsiaTheme="minorEastAsia" w:hAnsiTheme="minorHAnsi" w:cstheme="minorBidi"/>
          <w:snapToGrid/>
        </w:rPr>
      </w:pPr>
      <w:r w:rsidRPr="00F94D4A">
        <w:t>2.2</w:t>
      </w:r>
      <w:r w:rsidRPr="00F94D4A">
        <w:rPr>
          <w:rFonts w:asciiTheme="minorHAnsi" w:eastAsiaTheme="minorEastAsia" w:hAnsiTheme="minorHAnsi" w:cstheme="minorBidi"/>
          <w:snapToGrid/>
        </w:rPr>
        <w:tab/>
      </w:r>
      <w:r w:rsidRPr="00F94D4A">
        <w:t>Table Database</w:t>
      </w:r>
      <w:r w:rsidRPr="00F94D4A">
        <w:tab/>
      </w:r>
      <w:r w:rsidRPr="00F94D4A">
        <w:fldChar w:fldCharType="begin"/>
      </w:r>
      <w:r w:rsidRPr="00F94D4A">
        <w:instrText xml:space="preserve"> PAGEREF _Toc396343969 \h </w:instrText>
      </w:r>
      <w:r w:rsidRPr="00F94D4A">
        <w:fldChar w:fldCharType="separate"/>
      </w:r>
      <w:r w:rsidRPr="00F94D4A">
        <w:t>10</w:t>
      </w:r>
      <w:r w:rsidRPr="00F94D4A"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</w:rPr>
        <w:t>2.2.1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</w:rPr>
        <w:t>Table diagram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_Toc396343970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10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2.2.2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U</w:t>
      </w:r>
      <w:r w:rsidRPr="00F94D4A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ser </w:t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_Toc396343971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12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</w:rPr>
        <w:t>2.2.3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</w:rPr>
        <w:t>User_facebook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_Toc396343972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13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2.2.4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Vocabulary 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_Toc396343973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14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</w:rPr>
        <w:t>2.2.5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Meaning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_Toc396343974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15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2.2.6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Sentence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_Toc396343975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16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2.2.7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Vocabularysentence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_Toc396343976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16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2.2.8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Grammar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_Toc396343977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17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</w:rPr>
        <w:t>2.2.9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</w:rPr>
        <w:t>Grammarsentence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_Toc396343978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17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2.2.10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Video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_Toc396343979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18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2.2.11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Kanji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_Toc396343980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18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2.2.12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_Toc396343981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19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2.2.13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Conversationcontent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_Toc396343982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20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2.2.14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Contact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_Toc396343983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20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2.2.15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Traininglistening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_Toc396343984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21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2.2.16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Sourcefile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_Toc396343985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22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2.2.17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Readingdocument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_Toc396343986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22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2.2.18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Readingvocabulary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_Toc396343987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23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2.2.19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Test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_Toc396343988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24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2.2.20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Question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_Toc396343989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24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2.2.21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Readingarticle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_Toc396343990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25</w:t>
      </w:r>
      <w:r w:rsidRPr="00F94D4A">
        <w:rPr>
          <w:noProof/>
          <w:sz w:val="22"/>
          <w:szCs w:val="22"/>
        </w:rPr>
        <w:fldChar w:fldCharType="end"/>
      </w:r>
    </w:p>
    <w:p w:rsidR="00F94D4A" w:rsidRP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2.2.22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Trackingmark table</w:t>
      </w:r>
      <w:r w:rsidRPr="00F94D4A">
        <w:rPr>
          <w:noProof/>
          <w:sz w:val="22"/>
          <w:szCs w:val="22"/>
        </w:rPr>
        <w:tab/>
      </w:r>
      <w:r w:rsidRPr="00F94D4A">
        <w:rPr>
          <w:noProof/>
          <w:sz w:val="22"/>
          <w:szCs w:val="22"/>
        </w:rPr>
        <w:fldChar w:fldCharType="begin"/>
      </w:r>
      <w:r w:rsidRPr="00F94D4A">
        <w:rPr>
          <w:noProof/>
          <w:sz w:val="22"/>
          <w:szCs w:val="22"/>
        </w:rPr>
        <w:instrText xml:space="preserve"> PAGEREF _Toc396343991 \h </w:instrText>
      </w:r>
      <w:r w:rsidRPr="00F94D4A">
        <w:rPr>
          <w:noProof/>
          <w:sz w:val="22"/>
          <w:szCs w:val="22"/>
        </w:rPr>
      </w:r>
      <w:r w:rsidRPr="00F94D4A">
        <w:rPr>
          <w:noProof/>
          <w:sz w:val="22"/>
          <w:szCs w:val="22"/>
        </w:rPr>
        <w:fldChar w:fldCharType="separate"/>
      </w:r>
      <w:r w:rsidRPr="00F94D4A">
        <w:rPr>
          <w:noProof/>
          <w:sz w:val="22"/>
          <w:szCs w:val="22"/>
        </w:rPr>
        <w:t>26</w:t>
      </w:r>
      <w:r w:rsidRPr="00F94D4A">
        <w:rPr>
          <w:noProof/>
          <w:sz w:val="22"/>
          <w:szCs w:val="22"/>
        </w:rPr>
        <w:fldChar w:fldCharType="end"/>
      </w:r>
    </w:p>
    <w:p w:rsidR="00F94D4A" w:rsidRDefault="00F94D4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2.2.23</w:t>
      </w:r>
      <w:r w:rsidRPr="00F94D4A"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94D4A">
        <w:rPr>
          <w:rFonts w:ascii="Times New Roman" w:hAnsi="Times New Roman" w:cs="Times New Roman"/>
          <w:noProof/>
          <w:sz w:val="22"/>
          <w:szCs w:val="22"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_Toc396343992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94D4A" w:rsidRDefault="00F94D4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8019F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8019F">
        <w:rPr>
          <w:rFonts w:ascii="Times New Roman" w:hAnsi="Times New Roman" w:cs="Times New Roman"/>
          <w:noProof/>
        </w:rPr>
        <w:t>Appendix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_Toc396343993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F94D4A" w:rsidRPr="00F94D4A" w:rsidRDefault="00F94D4A" w:rsidP="00F94D4A">
      <w:pPr>
        <w:pStyle w:val="TOC2"/>
        <w:rPr>
          <w:rFonts w:asciiTheme="minorHAnsi" w:eastAsiaTheme="minorEastAsia" w:hAnsiTheme="minorHAnsi" w:cstheme="minorBidi"/>
          <w:snapToGrid/>
        </w:rPr>
      </w:pPr>
      <w:r w:rsidRPr="00F94D4A">
        <w:lastRenderedPageBreak/>
        <w:t>3.1</w:t>
      </w:r>
      <w:r w:rsidRPr="00F94D4A">
        <w:rPr>
          <w:rFonts w:asciiTheme="minorHAnsi" w:eastAsiaTheme="minorEastAsia" w:hAnsiTheme="minorHAnsi" w:cstheme="minorBidi"/>
          <w:snapToGrid/>
        </w:rPr>
        <w:tab/>
      </w:r>
      <w:r w:rsidRPr="00F94D4A">
        <w:t>Data format symbol</w:t>
      </w:r>
      <w:r w:rsidRPr="00F94D4A">
        <w:tab/>
      </w:r>
      <w:r w:rsidRPr="00F94D4A">
        <w:fldChar w:fldCharType="begin"/>
      </w:r>
      <w:r w:rsidRPr="00F94D4A">
        <w:instrText xml:space="preserve"> PAGEREF _Toc396343994 \h </w:instrText>
      </w:r>
      <w:r w:rsidRPr="00F94D4A">
        <w:fldChar w:fldCharType="separate"/>
      </w:r>
      <w:r w:rsidRPr="00F94D4A">
        <w:t>28</w:t>
      </w:r>
      <w:r w:rsidRPr="00F94D4A">
        <w:fldChar w:fldCharType="end"/>
      </w:r>
    </w:p>
    <w:p w:rsidR="0065685E" w:rsidRPr="00D54158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D54158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D54158" w:rsidSect="00D54158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bookmarkStart w:id="13" w:name="_Toc396343962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13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6343963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D54158" w:rsidRDefault="00AC55C5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521150199"/>
      <w:bookmarkStart w:id="27" w:name="_Toc38257133"/>
      <w:bookmarkStart w:id="28" w:name="_Toc396343964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8"/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910552" w:rsidRPr="00D54158" w:rsidTr="000463E0">
        <w:tc>
          <w:tcPr>
            <w:tcW w:w="1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E647B2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D54158" w:rsidTr="000463E0">
        <w:tc>
          <w:tcPr>
            <w:tcW w:w="1969" w:type="dxa"/>
          </w:tcPr>
          <w:p w:rsidR="007E5764" w:rsidRPr="00D54158" w:rsidRDefault="00606221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39028748"/>
      <w:bookmarkStart w:id="30" w:name="_Toc41542890"/>
      <w:bookmarkStart w:id="31" w:name="_Toc54775546"/>
      <w:bookmarkStart w:id="32" w:name="_Toc396343965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9"/>
      <w:bookmarkEnd w:id="30"/>
      <w:bookmarkEnd w:id="31"/>
      <w:bookmarkEnd w:id="32"/>
    </w:p>
    <w:p w:rsidR="00910552" w:rsidRPr="00D54158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D54158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910552" w:rsidRPr="00D54158" w:rsidTr="000463E0">
        <w:trPr>
          <w:trHeight w:val="399"/>
        </w:trPr>
        <w:tc>
          <w:tcPr>
            <w:tcW w:w="5688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504442101"/>
      <w:bookmarkStart w:id="36" w:name="_Toc396343966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3"/>
      <w:bookmarkEnd w:id="34"/>
      <w:bookmarkEnd w:id="36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2"/>
    <w:bookmarkEnd w:id="35"/>
    <w:p w:rsidR="00910552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7" w:name="_Toc396343967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7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396343968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8"/>
    </w:p>
    <w:p w:rsidR="00910552" w:rsidRPr="00D54158" w:rsidRDefault="00A76EDD" w:rsidP="000463E0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D54158" w:rsidRDefault="00840AE6" w:rsidP="000463E0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418A76AD" wp14:editId="77F79C84">
            <wp:extent cx="5580380" cy="5257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F8" w:rsidRPr="00D54158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D54158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D54158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D54158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D9529C" w:rsidRPr="00D54158" w:rsidTr="000463E0">
        <w:tc>
          <w:tcPr>
            <w:tcW w:w="874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D54158" w:rsidRDefault="000B5AC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D54158" w:rsidRDefault="00E93D1E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D54158" w:rsidRDefault="00516A2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 include reference between Grammar and Sentence.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D54158" w:rsidRDefault="00CD7F4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463E0" w:rsidRPr="00D54158" w:rsidRDefault="000463E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D54158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B32241" w:rsidRPr="00D54158" w:rsidTr="000463E0">
        <w:tc>
          <w:tcPr>
            <w:tcW w:w="61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32241" w:rsidRPr="00D54158" w:rsidTr="000463E0">
        <w:tc>
          <w:tcPr>
            <w:tcW w:w="619" w:type="dxa"/>
          </w:tcPr>
          <w:p w:rsidR="00B32241" w:rsidRPr="00D54158" w:rsidRDefault="00B32241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71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B32241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710" w:type="dxa"/>
          </w:tcPr>
          <w:p w:rsidR="002A04E6" w:rsidRPr="00D54158" w:rsidRDefault="002A04E6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710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71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C10233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  <w:r w:rsidR="00FC20F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D54158" w:rsidTr="000463E0">
        <w:tc>
          <w:tcPr>
            <w:tcW w:w="619" w:type="dxa"/>
          </w:tcPr>
          <w:p w:rsidR="00FC20FB" w:rsidRPr="00D54158" w:rsidRDefault="00FC20F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379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335FE4" w:rsidRPr="00D54158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D54158" w:rsidRDefault="006A0113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396343969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9"/>
    </w:p>
    <w:p w:rsidR="00A0364C" w:rsidRPr="00D54158" w:rsidRDefault="00F1790A" w:rsidP="0014177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96343970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40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731F" w:rsidRPr="00D54158" w:rsidRDefault="00D854B2" w:rsidP="00DE27CE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713C7F2B" wp14:editId="38E78158">
            <wp:extent cx="5581042" cy="638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DE27CE" w:rsidRPr="00D54158">
        <w:rPr>
          <w:rFonts w:ascii="Times New Roman" w:hAnsi="Times New Roman" w:cs="Times New Roman"/>
          <w:sz w:val="22"/>
          <w:szCs w:val="22"/>
        </w:rPr>
        <w:t xml:space="preserve">  </w:t>
      </w:r>
      <w:r w:rsidR="007E1B20" w:rsidRPr="00D54158">
        <w:rPr>
          <w:rFonts w:ascii="Times New Roman" w:hAnsi="Times New Roman" w:cs="Times New Roman"/>
          <w:sz w:val="22"/>
          <w:szCs w:val="22"/>
        </w:rPr>
        <w:t>Figure 2: Table diagram</w:t>
      </w:r>
      <w:r w:rsidR="007E1B20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="00B7731F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D607" wp14:editId="257481D8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3E0" w:rsidRDefault="000463E0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9D60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0463E0" w:rsidRDefault="000463E0" w:rsidP="00B7731F">
                      <w:pPr>
                        <w:ind w:left="0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141770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7731F" w:rsidRPr="00D54158" w:rsidRDefault="00B7731F" w:rsidP="0035015F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lastRenderedPageBreak/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160390" w:rsidRPr="00D54158" w:rsidTr="000463E0">
        <w:tc>
          <w:tcPr>
            <w:tcW w:w="816" w:type="dxa"/>
            <w:shd w:val="clear" w:color="auto" w:fill="92D050"/>
          </w:tcPr>
          <w:p w:rsidR="00160390" w:rsidRPr="000463E0" w:rsidRDefault="00160390" w:rsidP="000463E0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952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070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="00BE00D2"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created new account.</w:t>
            </w:r>
          </w:p>
        </w:tc>
      </w:tr>
      <w:tr w:rsidR="00BE00D2" w:rsidRPr="00D54158" w:rsidTr="000463E0">
        <w:tc>
          <w:tcPr>
            <w:tcW w:w="816" w:type="dxa"/>
          </w:tcPr>
          <w:p w:rsidR="00BE00D2" w:rsidRPr="00D54158" w:rsidRDefault="00BE00D2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BE00D2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user_facebook</w:t>
            </w:r>
          </w:p>
        </w:tc>
        <w:tc>
          <w:tcPr>
            <w:tcW w:w="5070" w:type="dxa"/>
          </w:tcPr>
          <w:p w:rsidR="00BE00D2" w:rsidRPr="00D54158" w:rsidRDefault="00BE00D2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 that registered by facebook.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eaning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ntence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ocabularySentence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rammar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D54158" w:rsidTr="000463E0">
        <w:tc>
          <w:tcPr>
            <w:tcW w:w="816" w:type="dxa"/>
          </w:tcPr>
          <w:p w:rsidR="00DE27CE" w:rsidRPr="00D54158" w:rsidRDefault="00DE27CE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DE27CE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</w:t>
            </w:r>
            <w:r w:rsidR="00DE27CE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entence</w:t>
            </w:r>
          </w:p>
        </w:tc>
        <w:tc>
          <w:tcPr>
            <w:tcW w:w="5070" w:type="dxa"/>
          </w:tcPr>
          <w:p w:rsidR="00DE27CE" w:rsidRPr="00D54158" w:rsidRDefault="00DE27CE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Grammar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ideo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anji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onversation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ontent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ontact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content of contact that member send to admin.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istening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ourcefile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ocument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est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uestion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rticle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ark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nswer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910552" w:rsidRPr="00D54158" w:rsidRDefault="00D54158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634397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D54158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851"/>
        <w:gridCol w:w="935"/>
        <w:gridCol w:w="851"/>
        <w:gridCol w:w="582"/>
        <w:gridCol w:w="787"/>
        <w:gridCol w:w="865"/>
        <w:gridCol w:w="644"/>
        <w:gridCol w:w="1011"/>
        <w:gridCol w:w="1267"/>
      </w:tblGrid>
      <w:tr w:rsidR="002D5742" w:rsidRPr="00920860" w:rsidTr="000463E0">
        <w:tc>
          <w:tcPr>
            <w:tcW w:w="4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8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4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_username</w:t>
            </w:r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_password</w:t>
            </w:r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_role</w:t>
            </w:r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_fullname</w:t>
            </w:r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F24145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_email</w:t>
            </w:r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_registerdate</w:t>
            </w:r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</w:tbl>
    <w:p w:rsidR="00F876A9" w:rsidRPr="00D54158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Pr="00D54158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E00D2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6343972"/>
      <w:r>
        <w:rPr>
          <w:rFonts w:ascii="Times New Roman" w:hAnsi="Times New Roman" w:cs="Times New Roman"/>
          <w:sz w:val="22"/>
          <w:szCs w:val="22"/>
        </w:rPr>
        <w:t>U</w:t>
      </w:r>
      <w:r w:rsidR="00BE00D2" w:rsidRPr="00D54158">
        <w:rPr>
          <w:rFonts w:ascii="Times New Roman" w:hAnsi="Times New Roman" w:cs="Times New Roman"/>
          <w:sz w:val="22"/>
          <w:szCs w:val="22"/>
        </w:rPr>
        <w:t>ser_facebook table</w:t>
      </w:r>
      <w:bookmarkEnd w:id="4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871"/>
        <w:gridCol w:w="1000"/>
        <w:gridCol w:w="899"/>
        <w:gridCol w:w="636"/>
        <w:gridCol w:w="632"/>
        <w:gridCol w:w="993"/>
        <w:gridCol w:w="634"/>
        <w:gridCol w:w="857"/>
        <w:gridCol w:w="1207"/>
      </w:tblGrid>
      <w:tr w:rsidR="00204920" w:rsidRPr="00D54158" w:rsidTr="000463E0">
        <w:tc>
          <w:tcPr>
            <w:tcW w:w="551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3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4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facebook_id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 of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first_name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First name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gender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Gender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Last name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link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Link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locale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Locale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Name of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timezone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update_time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Update time of user facebook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verified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Verified of user facebook</w:t>
            </w:r>
          </w:p>
        </w:tc>
      </w:tr>
    </w:tbl>
    <w:p w:rsidR="00204920" w:rsidRPr="00D54158" w:rsidRDefault="00204920" w:rsidP="00204920">
      <w:pPr>
        <w:rPr>
          <w:rFonts w:ascii="Times New Roman" w:hAnsi="Times New Roman" w:cs="Times New Roman"/>
          <w:sz w:val="22"/>
          <w:szCs w:val="22"/>
        </w:rPr>
      </w:pPr>
    </w:p>
    <w:p w:rsidR="001C3605" w:rsidRPr="00D54158" w:rsidRDefault="00920860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6343973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ocabulary </w:t>
      </w:r>
      <w:r w:rsidR="001C3605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824"/>
        <w:gridCol w:w="921"/>
        <w:gridCol w:w="926"/>
        <w:gridCol w:w="625"/>
        <w:gridCol w:w="682"/>
        <w:gridCol w:w="920"/>
        <w:gridCol w:w="626"/>
        <w:gridCol w:w="802"/>
        <w:gridCol w:w="1347"/>
      </w:tblGrid>
      <w:tr w:rsidR="002D5742" w:rsidRPr="00D54158" w:rsidTr="000463E0">
        <w:tc>
          <w:tcPr>
            <w:tcW w:w="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9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583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6C120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D54158" w:rsidTr="000463E0">
        <w:trPr>
          <w:trHeight w:val="797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</w:p>
        </w:tc>
        <w:tc>
          <w:tcPr>
            <w:tcW w:w="1009" w:type="dxa"/>
          </w:tcPr>
          <w:p w:rsidR="002D5742" w:rsidRPr="00D54158" w:rsidRDefault="00BB77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Default="002D5742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Pr="00D54158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396343974"/>
      <w:r>
        <w:rPr>
          <w:rFonts w:ascii="Times New Roman" w:hAnsi="Times New Roman" w:cs="Times New Roman"/>
          <w:sz w:val="22"/>
          <w:szCs w:val="22"/>
          <w:lang w:eastAsia="ja-JP"/>
        </w:rPr>
        <w:t>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eaning table</w:t>
      </w:r>
      <w:bookmarkEnd w:id="4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141"/>
        <w:gridCol w:w="1001"/>
        <w:gridCol w:w="744"/>
        <w:gridCol w:w="590"/>
        <w:gridCol w:w="591"/>
        <w:gridCol w:w="746"/>
        <w:gridCol w:w="744"/>
        <w:gridCol w:w="861"/>
        <w:gridCol w:w="1274"/>
      </w:tblGrid>
      <w:tr w:rsidR="002D5742" w:rsidRPr="00D54158" w:rsidTr="000463E0">
        <w:tc>
          <w:tcPr>
            <w:tcW w:w="60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1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_meaningvn</w:t>
            </w:r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DD2C5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_category</w:t>
            </w:r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D54158" w:rsidTr="000463E0">
        <w:tc>
          <w:tcPr>
            <w:tcW w:w="605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514524" w:rsidRPr="00D54158" w:rsidRDefault="00514524" w:rsidP="000463E0">
            <w:pPr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m_specialized</w:t>
            </w:r>
          </w:p>
        </w:tc>
        <w:tc>
          <w:tcPr>
            <w:tcW w:w="110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39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514524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514524" w:rsidRPr="00D54158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6343975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128"/>
        <w:gridCol w:w="736"/>
        <w:gridCol w:w="814"/>
        <w:gridCol w:w="555"/>
        <w:gridCol w:w="619"/>
        <w:gridCol w:w="964"/>
        <w:gridCol w:w="619"/>
        <w:gridCol w:w="964"/>
        <w:gridCol w:w="1308"/>
      </w:tblGrid>
      <w:tr w:rsidR="002D5742" w:rsidRPr="00D54158" w:rsidTr="000463E0">
        <w:tc>
          <w:tcPr>
            <w:tcW w:w="58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8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785"/>
        </w:trPr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0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6343976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ocabularys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88"/>
        <w:gridCol w:w="853"/>
        <w:gridCol w:w="959"/>
        <w:gridCol w:w="616"/>
        <w:gridCol w:w="616"/>
        <w:gridCol w:w="959"/>
        <w:gridCol w:w="616"/>
        <w:gridCol w:w="959"/>
        <w:gridCol w:w="1300"/>
      </w:tblGrid>
      <w:tr w:rsidR="002D5742" w:rsidRPr="00D54158" w:rsidTr="000463E0">
        <w:tc>
          <w:tcPr>
            <w:tcW w:w="5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5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6343977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G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rammar table</w:t>
      </w:r>
      <w:bookmarkEnd w:id="4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880"/>
        <w:gridCol w:w="966"/>
        <w:gridCol w:w="950"/>
        <w:gridCol w:w="611"/>
        <w:gridCol w:w="612"/>
        <w:gridCol w:w="782"/>
        <w:gridCol w:w="612"/>
        <w:gridCol w:w="838"/>
        <w:gridCol w:w="1484"/>
      </w:tblGrid>
      <w:tr w:rsidR="002D5742" w:rsidRPr="00D54158" w:rsidTr="000463E0">
        <w:tc>
          <w:tcPr>
            <w:tcW w:w="56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9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880"/>
        </w:trPr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71747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_use</w:t>
            </w:r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</w:p>
        </w:tc>
        <w:tc>
          <w:tcPr>
            <w:tcW w:w="109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71747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g_lesson</w:t>
            </w:r>
          </w:p>
        </w:tc>
        <w:tc>
          <w:tcPr>
            <w:tcW w:w="1090" w:type="dxa"/>
          </w:tcPr>
          <w:p w:rsidR="002D5742" w:rsidRPr="00D54158" w:rsidRDefault="0039422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EA216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71747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024A0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396343978"/>
      <w:r>
        <w:rPr>
          <w:rFonts w:ascii="Times New Roman" w:hAnsi="Times New Roman" w:cs="Times New Roman"/>
          <w:sz w:val="22"/>
          <w:szCs w:val="22"/>
        </w:rPr>
        <w:t>G</w:t>
      </w:r>
      <w:r w:rsidR="00BE00D2" w:rsidRPr="00D54158">
        <w:rPr>
          <w:rFonts w:ascii="Times New Roman" w:hAnsi="Times New Roman" w:cs="Times New Roman"/>
          <w:sz w:val="22"/>
          <w:szCs w:val="22"/>
        </w:rPr>
        <w:t>rammars</w:t>
      </w:r>
      <w:r w:rsidR="009024A0" w:rsidRPr="00D54158">
        <w:rPr>
          <w:rFonts w:ascii="Times New Roman" w:hAnsi="Times New Roman" w:cs="Times New Roman"/>
          <w:sz w:val="22"/>
          <w:szCs w:val="22"/>
        </w:rPr>
        <w:t>entence table</w:t>
      </w:r>
      <w:bookmarkEnd w:id="4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899"/>
        <w:gridCol w:w="1044"/>
        <w:gridCol w:w="934"/>
        <w:gridCol w:w="603"/>
        <w:gridCol w:w="603"/>
        <w:gridCol w:w="934"/>
        <w:gridCol w:w="603"/>
        <w:gridCol w:w="934"/>
        <w:gridCol w:w="1194"/>
      </w:tblGrid>
      <w:tr w:rsidR="009024A0" w:rsidRPr="00D54158" w:rsidTr="000463E0">
        <w:tc>
          <w:tcPr>
            <w:tcW w:w="55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30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8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2B7D0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2B7D0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D54158" w:rsidRDefault="009024A0" w:rsidP="009024A0">
      <w:pPr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6343979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ideo table</w:t>
      </w:r>
      <w:bookmarkEnd w:id="5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951"/>
        <w:gridCol w:w="1039"/>
        <w:gridCol w:w="929"/>
        <w:gridCol w:w="600"/>
        <w:gridCol w:w="601"/>
        <w:gridCol w:w="929"/>
        <w:gridCol w:w="601"/>
        <w:gridCol w:w="929"/>
        <w:gridCol w:w="1151"/>
      </w:tblGrid>
      <w:tr w:rsidR="002D5742" w:rsidRPr="00D54158" w:rsidTr="000463E0">
        <w:tc>
          <w:tcPr>
            <w:tcW w:w="57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9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i_id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i_title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i_link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461D8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6343980"/>
      <w:r>
        <w:rPr>
          <w:rFonts w:ascii="Times New Roman" w:hAnsi="Times New Roman" w:cs="Times New Roman"/>
          <w:sz w:val="22"/>
          <w:szCs w:val="22"/>
          <w:lang w:eastAsia="ja-JP"/>
        </w:rPr>
        <w:t>K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anji table</w:t>
      </w:r>
      <w:bookmarkEnd w:id="5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1077"/>
        <w:gridCol w:w="1034"/>
        <w:gridCol w:w="925"/>
        <w:gridCol w:w="598"/>
        <w:gridCol w:w="599"/>
        <w:gridCol w:w="763"/>
        <w:gridCol w:w="599"/>
        <w:gridCol w:w="816"/>
        <w:gridCol w:w="1379"/>
      </w:tblGrid>
      <w:tr w:rsidR="002D5742" w:rsidRPr="00D54158" w:rsidTr="000463E0">
        <w:tc>
          <w:tcPr>
            <w:tcW w:w="5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5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192E7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 in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Japanese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_hanviet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_onyomi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_kunyomi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</w:p>
        </w:tc>
        <w:tc>
          <w:tcPr>
            <w:tcW w:w="1204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k_lesson</w:t>
            </w:r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r w:rsidR="00E3529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6343981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onversation table</w:t>
      </w:r>
      <w:bookmarkEnd w:id="5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959"/>
        <w:gridCol w:w="1025"/>
        <w:gridCol w:w="917"/>
        <w:gridCol w:w="594"/>
        <w:gridCol w:w="595"/>
        <w:gridCol w:w="917"/>
        <w:gridCol w:w="595"/>
        <w:gridCol w:w="757"/>
        <w:gridCol w:w="1400"/>
      </w:tblGrid>
      <w:tr w:rsidR="002D5742" w:rsidRPr="00D54158" w:rsidTr="000463E0">
        <w:tc>
          <w:tcPr>
            <w:tcW w:w="55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6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_title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D54158" w:rsidTr="000463E0">
        <w:tc>
          <w:tcPr>
            <w:tcW w:w="552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_</w:t>
            </w:r>
          </w:p>
        </w:tc>
        <w:tc>
          <w:tcPr>
            <w:tcW w:w="1124" w:type="dxa"/>
          </w:tcPr>
          <w:p w:rsidR="00514524" w:rsidRPr="00D54158" w:rsidRDefault="00514524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c_i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mage</w:t>
            </w:r>
          </w:p>
        </w:tc>
        <w:tc>
          <w:tcPr>
            <w:tcW w:w="120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r</w:t>
            </w:r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6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C5075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’s image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6343982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onversationc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ontent table</w:t>
      </w:r>
      <w:bookmarkEnd w:id="5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1041"/>
        <w:gridCol w:w="961"/>
        <w:gridCol w:w="909"/>
        <w:gridCol w:w="589"/>
        <w:gridCol w:w="590"/>
        <w:gridCol w:w="749"/>
        <w:gridCol w:w="749"/>
        <w:gridCol w:w="646"/>
        <w:gridCol w:w="1489"/>
      </w:tblGrid>
      <w:tr w:rsidR="002D5742" w:rsidRPr="00D54158" w:rsidTr="000463E0">
        <w:tc>
          <w:tcPr>
            <w:tcW w:w="59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4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9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on_id</w:t>
            </w:r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137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D54158" w:rsidTr="000463E0">
        <w:tc>
          <w:tcPr>
            <w:tcW w:w="597" w:type="dxa"/>
          </w:tcPr>
          <w:p w:rsidR="008D4801" w:rsidRPr="00D54158" w:rsidRDefault="008D4801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8D4801" w:rsidRPr="00D54158" w:rsidRDefault="008D4801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 con_title</w:t>
            </w:r>
          </w:p>
        </w:tc>
        <w:tc>
          <w:tcPr>
            <w:tcW w:w="1137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8D4801" w:rsidRPr="00D54158" w:rsidRDefault="00AD48E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on_hiragana</w:t>
            </w:r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on_romaji</w:t>
            </w:r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on_meaning</w:t>
            </w:r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D54158" w:rsidTr="000463E0">
        <w:tc>
          <w:tcPr>
            <w:tcW w:w="597" w:type="dxa"/>
          </w:tcPr>
          <w:p w:rsidR="00CF7B0B" w:rsidRPr="00D54158" w:rsidRDefault="00CF7B0B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236" w:type="dxa"/>
          </w:tcPr>
          <w:p w:rsidR="00CF7B0B" w:rsidRPr="00D54158" w:rsidRDefault="00CF7B0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con_file</w:t>
            </w:r>
          </w:p>
        </w:tc>
        <w:tc>
          <w:tcPr>
            <w:tcW w:w="1137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CF7B0B" w:rsidRPr="00D54158" w:rsidRDefault="00CF7B0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6343983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ontact table</w:t>
      </w:r>
      <w:bookmarkEnd w:id="5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00"/>
        <w:gridCol w:w="1043"/>
        <w:gridCol w:w="825"/>
        <w:gridCol w:w="603"/>
        <w:gridCol w:w="603"/>
        <w:gridCol w:w="768"/>
        <w:gridCol w:w="603"/>
        <w:gridCol w:w="769"/>
        <w:gridCol w:w="1359"/>
      </w:tblGrid>
      <w:tr w:rsidR="002D5742" w:rsidRPr="00D54158" w:rsidTr="000463E0">
        <w:tc>
          <w:tcPr>
            <w:tcW w:w="64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4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8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ontact_id</w:t>
            </w:r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ontact_email</w:t>
            </w:r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ontact_content</w:t>
            </w:r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ontact_type</w:t>
            </w:r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archar </w:t>
            </w:r>
          </w:p>
        </w:tc>
        <w:tc>
          <w:tcPr>
            <w:tcW w:w="941" w:type="dxa"/>
          </w:tcPr>
          <w:p w:rsidR="002D5742" w:rsidRPr="00D54158" w:rsidRDefault="00F30EA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2B08E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B4E4A" w:rsidRPr="00D54158">
              <w:rPr>
                <w:rFonts w:ascii="Times New Roman" w:hAnsi="Times New Roman" w:cs="Times New Roman"/>
                <w:sz w:val="22"/>
                <w:szCs w:val="22"/>
              </w:rPr>
              <w:t>ontact_reply</w:t>
            </w:r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41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39043C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1B4E4A" w:rsidRPr="00D54158" w:rsidTr="000463E0">
        <w:tc>
          <w:tcPr>
            <w:tcW w:w="645" w:type="dxa"/>
          </w:tcPr>
          <w:p w:rsidR="001B4E4A" w:rsidRPr="00D54158" w:rsidRDefault="001B4E4A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1B4E4A" w:rsidRPr="00D54158" w:rsidRDefault="001B4E4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contact_status</w:t>
            </w:r>
          </w:p>
        </w:tc>
        <w:tc>
          <w:tcPr>
            <w:tcW w:w="120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41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1B4E4A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6343984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rainingl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istening table</w:t>
      </w:r>
      <w:bookmarkEnd w:id="5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D54158" w:rsidTr="000463E0">
        <w:tc>
          <w:tcPr>
            <w:tcW w:w="566" w:type="dxa"/>
          </w:tcPr>
          <w:p w:rsidR="008B2E84" w:rsidRPr="00D54158" w:rsidRDefault="008B2E84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Pr="00D54158" w:rsidRDefault="008B2E8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lis_title</w:t>
            </w:r>
          </w:p>
        </w:tc>
        <w:tc>
          <w:tcPr>
            <w:tcW w:w="1276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D54158" w:rsidRDefault="008B2E84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is_level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6343985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ourcefile table</w:t>
      </w:r>
      <w:bookmarkEnd w:id="5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265"/>
        <w:gridCol w:w="1003"/>
        <w:gridCol w:w="741"/>
        <w:gridCol w:w="533"/>
        <w:gridCol w:w="585"/>
        <w:gridCol w:w="794"/>
        <w:gridCol w:w="585"/>
        <w:gridCol w:w="794"/>
        <w:gridCol w:w="147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ourcefile_id</w:t>
            </w:r>
          </w:p>
        </w:tc>
        <w:tc>
          <w:tcPr>
            <w:tcW w:w="1276" w:type="dxa"/>
          </w:tcPr>
          <w:p w:rsidR="002D5742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031E7F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031E7F" w:rsidRPr="00D54158" w:rsidTr="000463E0">
        <w:tc>
          <w:tcPr>
            <w:tcW w:w="566" w:type="dxa"/>
          </w:tcPr>
          <w:p w:rsidR="00031E7F" w:rsidRPr="00D54158" w:rsidRDefault="00031E7F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Pr="00D54158" w:rsidRDefault="00031E7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sourcefile_file</w:t>
            </w:r>
          </w:p>
        </w:tc>
        <w:tc>
          <w:tcPr>
            <w:tcW w:w="1276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 question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 script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D54158" w:rsidTr="000463E0">
        <w:tc>
          <w:tcPr>
            <w:tcW w:w="566" w:type="dxa"/>
          </w:tcPr>
          <w:p w:rsidR="001D0409" w:rsidRPr="00D54158" w:rsidRDefault="001D0409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Pr="00D54158" w:rsidRDefault="001D040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sourcefile_ answer</w:t>
            </w:r>
          </w:p>
        </w:tc>
        <w:tc>
          <w:tcPr>
            <w:tcW w:w="1276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Pr="00D54158" w:rsidRDefault="001D040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6343986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eadingd</w:t>
      </w:r>
      <w:r w:rsidR="00C1124F" w:rsidRPr="00D54158">
        <w:rPr>
          <w:rFonts w:ascii="Times New Roman" w:hAnsi="Times New Roman" w:cs="Times New Roman"/>
          <w:sz w:val="22"/>
          <w:szCs w:val="22"/>
          <w:lang w:eastAsia="ja-JP"/>
        </w:rPr>
        <w:t>ocumen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t table</w:t>
      </w:r>
      <w:bookmarkEnd w:id="5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DC24A0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DC24A0" w:rsidRPr="00D54158" w:rsidTr="000463E0">
        <w:tc>
          <w:tcPr>
            <w:tcW w:w="566" w:type="dxa"/>
          </w:tcPr>
          <w:p w:rsidR="00DC24A0" w:rsidRPr="00D54158" w:rsidRDefault="00DC24A0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reading_code</w:t>
            </w:r>
          </w:p>
        </w:tc>
        <w:tc>
          <w:tcPr>
            <w:tcW w:w="120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eading_title</w:t>
            </w:r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eading_level</w:t>
            </w:r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6343987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ocabulary table</w:t>
      </w:r>
      <w:bookmarkEnd w:id="5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107"/>
        <w:gridCol w:w="1003"/>
        <w:gridCol w:w="742"/>
        <w:gridCol w:w="585"/>
        <w:gridCol w:w="585"/>
        <w:gridCol w:w="794"/>
        <w:gridCol w:w="585"/>
        <w:gridCol w:w="794"/>
        <w:gridCol w:w="1577"/>
      </w:tblGrid>
      <w:tr w:rsidR="002D5742" w:rsidRPr="00D54158" w:rsidTr="000463E0">
        <w:trPr>
          <w:trHeight w:val="775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171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eadingvocabulary_id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</w:p>
        </w:tc>
        <w:tc>
          <w:tcPr>
            <w:tcW w:w="1276" w:type="dxa"/>
          </w:tcPr>
          <w:p w:rsidR="002D5742" w:rsidRPr="00D54158" w:rsidRDefault="00D543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 hiragana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kanji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varchar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17F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D54158" w:rsidTr="000463E0">
        <w:tc>
          <w:tcPr>
            <w:tcW w:w="566" w:type="dxa"/>
          </w:tcPr>
          <w:p w:rsidR="006444A0" w:rsidRPr="00D54158" w:rsidRDefault="006444A0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Pr="00D54158" w:rsidRDefault="00644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  <w:r w:rsidR="00D90A96" w:rsidRPr="00D54158">
              <w:rPr>
                <w:rFonts w:ascii="Times New Roman" w:hAnsi="Times New Roman" w:cs="Times New Roman"/>
                <w:sz w:val="22"/>
                <w:szCs w:val="22"/>
              </w:rPr>
              <w:t>vocabulary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_type</w:t>
            </w:r>
          </w:p>
        </w:tc>
        <w:tc>
          <w:tcPr>
            <w:tcW w:w="1276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Pr="00D54158" w:rsidRDefault="00644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Type of readingvocabulary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6343988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est table</w:t>
      </w:r>
      <w:bookmarkEnd w:id="5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</w:p>
        </w:tc>
        <w:tc>
          <w:tcPr>
            <w:tcW w:w="1276" w:type="dxa"/>
          </w:tcPr>
          <w:p w:rsidR="002D5742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66CB5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66CB5" w:rsidRPr="00D54158" w:rsidTr="000463E0">
        <w:tc>
          <w:tcPr>
            <w:tcW w:w="566" w:type="dxa"/>
          </w:tcPr>
          <w:p w:rsidR="00266CB5" w:rsidRPr="00D54158" w:rsidRDefault="00266CB5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Pr="00D54158" w:rsidRDefault="00266CB5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test_title</w:t>
            </w:r>
          </w:p>
        </w:tc>
        <w:tc>
          <w:tcPr>
            <w:tcW w:w="1276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 category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est_level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F5B0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6343989"/>
      <w:r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uestion table</w:t>
      </w:r>
      <w:bookmarkEnd w:id="6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7"/>
        <w:gridCol w:w="1003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6343990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rti</w:t>
      </w:r>
      <w:r w:rsidR="008A3B10" w:rsidRPr="00D54158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le table</w:t>
      </w:r>
      <w:bookmarkEnd w:id="6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743"/>
        <w:gridCol w:w="585"/>
        <w:gridCol w:w="794"/>
        <w:gridCol w:w="1472"/>
      </w:tblGrid>
      <w:tr w:rsidR="000463E0" w:rsidRPr="000463E0" w:rsidTr="000463E0">
        <w:trPr>
          <w:trHeight w:val="760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eadingarticle_id</w:t>
            </w:r>
          </w:p>
        </w:tc>
        <w:tc>
          <w:tcPr>
            <w:tcW w:w="1204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463E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eading_id</w:t>
            </w:r>
          </w:p>
        </w:tc>
        <w:tc>
          <w:tcPr>
            <w:tcW w:w="1204" w:type="dxa"/>
          </w:tcPr>
          <w:p w:rsidR="002D5742" w:rsidRPr="000463E0" w:rsidRDefault="00BC1F96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eadingarticle_content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 question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eadingarticle_ 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answer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:rsidR="002D5742" w:rsidRPr="000463E0" w:rsidRDefault="00785047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63E0" w:rsidRPr="000463E0" w:rsidTr="000463E0">
        <w:tc>
          <w:tcPr>
            <w:tcW w:w="566" w:type="dxa"/>
          </w:tcPr>
          <w:p w:rsidR="000419BD" w:rsidRPr="000463E0" w:rsidRDefault="000419BD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Pr="000463E0" w:rsidRDefault="000419BD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readingarticle_mening</w:t>
            </w:r>
          </w:p>
        </w:tc>
        <w:tc>
          <w:tcPr>
            <w:tcW w:w="1204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</w:t>
            </w:r>
            <w:r w:rsidR="0091542B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har</w:t>
            </w:r>
          </w:p>
        </w:tc>
        <w:tc>
          <w:tcPr>
            <w:tcW w:w="1134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6343991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rackingm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ark table</w:t>
      </w:r>
      <w:bookmarkEnd w:id="6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m_id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m_mark</w:t>
            </w:r>
          </w:p>
        </w:tc>
        <w:tc>
          <w:tcPr>
            <w:tcW w:w="1276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m_date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3" w:name="_Toc396343992"/>
      <w:r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nswer table</w:t>
      </w:r>
      <w:bookmarkEnd w:id="6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nswer_id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rPr>
          <w:trHeight w:val="952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correct</w:t>
            </w:r>
          </w:p>
        </w:tc>
        <w:tc>
          <w:tcPr>
            <w:tcW w:w="1276" w:type="dxa"/>
          </w:tcPr>
          <w:p w:rsidR="002D5742" w:rsidRPr="00D54158" w:rsidRDefault="007C31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920860" w:rsidRDefault="00910552" w:rsidP="0092086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4" w:name="_Toc39634399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4"/>
    </w:p>
    <w:p w:rsidR="00910552" w:rsidRPr="00920860" w:rsidRDefault="00910552" w:rsidP="00920860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5" w:name="_Toc39634399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65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83143" w:rsidRPr="00D54158" w:rsidRDefault="00910552" w:rsidP="000463E0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910552" w:rsidRPr="00D54158" w:rsidTr="000463E0">
        <w:tc>
          <w:tcPr>
            <w:tcW w:w="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FC20A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7D152E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D54158" w:rsidRDefault="00DF3E15" w:rsidP="00FC20A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DF3E15" w:rsidRPr="00D54158" w:rsidSect="00D54158">
      <w:headerReference w:type="default" r:id="rId14"/>
      <w:footerReference w:type="default" r:id="rId15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1E8" w:rsidRDefault="002551E8">
      <w:r>
        <w:separator/>
      </w:r>
    </w:p>
  </w:endnote>
  <w:endnote w:type="continuationSeparator" w:id="0">
    <w:p w:rsidR="002551E8" w:rsidRDefault="0025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altName w:val="Arial"/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9E408B" w:rsidRDefault="000463E0" w:rsidP="009F53B0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4D4A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4D4A">
      <w:rPr>
        <w:rStyle w:val="PageNumber"/>
      </w:rPr>
      <w:t>30</w:t>
    </w:r>
    <w:r>
      <w:rPr>
        <w:rStyle w:val="PageNumber"/>
      </w:rPr>
      <w:fldChar w:fldCharType="end"/>
    </w:r>
  </w:p>
  <w:p w:rsidR="000463E0" w:rsidRPr="00EF7E12" w:rsidRDefault="000463E0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9E408B" w:rsidRDefault="000463E0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4D4A">
      <w:rPr>
        <w:rStyle w:val="PageNumber"/>
      </w:rPr>
      <w:t>12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4D4A">
      <w:rPr>
        <w:rStyle w:val="PageNumber"/>
      </w:rPr>
      <w:t>30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4D4A">
      <w:rPr>
        <w:rStyle w:val="PageNumber"/>
      </w:rPr>
      <w:t>12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4D4A">
      <w:rPr>
        <w:rStyle w:val="PageNumber"/>
      </w:rPr>
      <w:t>30</w:t>
    </w:r>
    <w:r>
      <w:rPr>
        <w:rStyle w:val="PageNumber"/>
      </w:rPr>
      <w:fldChar w:fldCharType="end"/>
    </w:r>
  </w:p>
  <w:p w:rsidR="000463E0" w:rsidRPr="00EF7E12" w:rsidRDefault="000463E0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1E8" w:rsidRDefault="002551E8">
      <w:r>
        <w:separator/>
      </w:r>
    </w:p>
  </w:footnote>
  <w:footnote w:type="continuationSeparator" w:id="0">
    <w:p w:rsidR="002551E8" w:rsidRDefault="00255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Default="000463E0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1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3"/>
  </w:num>
  <w:num w:numId="22">
    <w:abstractNumId w:val="47"/>
  </w:num>
  <w:num w:numId="23">
    <w:abstractNumId w:val="39"/>
  </w:num>
  <w:num w:numId="24">
    <w:abstractNumId w:val="29"/>
  </w:num>
  <w:num w:numId="25">
    <w:abstractNumId w:val="46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5"/>
  </w:num>
  <w:num w:numId="31">
    <w:abstractNumId w:val="13"/>
  </w:num>
  <w:num w:numId="32">
    <w:abstractNumId w:val="26"/>
  </w:num>
  <w:num w:numId="33">
    <w:abstractNumId w:val="49"/>
  </w:num>
  <w:num w:numId="34">
    <w:abstractNumId w:val="41"/>
  </w:num>
  <w:num w:numId="35">
    <w:abstractNumId w:val="24"/>
  </w:num>
  <w:num w:numId="36">
    <w:abstractNumId w:val="60"/>
  </w:num>
  <w:num w:numId="37">
    <w:abstractNumId w:val="44"/>
  </w:num>
  <w:num w:numId="38">
    <w:abstractNumId w:val="25"/>
  </w:num>
  <w:num w:numId="39">
    <w:abstractNumId w:val="19"/>
  </w:num>
  <w:num w:numId="40">
    <w:abstractNumId w:val="50"/>
  </w:num>
  <w:num w:numId="41">
    <w:abstractNumId w:val="32"/>
  </w:num>
  <w:num w:numId="42">
    <w:abstractNumId w:val="20"/>
  </w:num>
  <w:num w:numId="43">
    <w:abstractNumId w:val="18"/>
  </w:num>
  <w:num w:numId="44">
    <w:abstractNumId w:val="43"/>
  </w:num>
  <w:num w:numId="45">
    <w:abstractNumId w:val="30"/>
  </w:num>
  <w:num w:numId="46">
    <w:abstractNumId w:val="57"/>
  </w:num>
  <w:num w:numId="47">
    <w:abstractNumId w:val="52"/>
  </w:num>
  <w:num w:numId="48">
    <w:abstractNumId w:val="31"/>
  </w:num>
  <w:num w:numId="49">
    <w:abstractNumId w:val="33"/>
  </w:num>
  <w:num w:numId="50">
    <w:abstractNumId w:val="51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4"/>
  </w:num>
  <w:num w:numId="57">
    <w:abstractNumId w:val="45"/>
  </w:num>
  <w:num w:numId="58">
    <w:abstractNumId w:val="58"/>
  </w:num>
  <w:num w:numId="59">
    <w:abstractNumId w:val="56"/>
  </w:num>
  <w:num w:numId="60">
    <w:abstractNumId w:val="48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 w:numId="68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05EF2"/>
    <w:rsid w:val="0001009A"/>
    <w:rsid w:val="00024C24"/>
    <w:rsid w:val="00026781"/>
    <w:rsid w:val="00031E7F"/>
    <w:rsid w:val="00034DDC"/>
    <w:rsid w:val="00037601"/>
    <w:rsid w:val="000419BD"/>
    <w:rsid w:val="000463E0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92E7D"/>
    <w:rsid w:val="001A6AAC"/>
    <w:rsid w:val="001A6B08"/>
    <w:rsid w:val="001B4E4A"/>
    <w:rsid w:val="001B708F"/>
    <w:rsid w:val="001C3605"/>
    <w:rsid w:val="001D0409"/>
    <w:rsid w:val="001E3B43"/>
    <w:rsid w:val="001E3E85"/>
    <w:rsid w:val="001E4D73"/>
    <w:rsid w:val="001F4EAF"/>
    <w:rsid w:val="001F74BB"/>
    <w:rsid w:val="00204920"/>
    <w:rsid w:val="0021352C"/>
    <w:rsid w:val="002308DC"/>
    <w:rsid w:val="002376E2"/>
    <w:rsid w:val="002461D8"/>
    <w:rsid w:val="002551E8"/>
    <w:rsid w:val="002557F0"/>
    <w:rsid w:val="00266CB5"/>
    <w:rsid w:val="00283143"/>
    <w:rsid w:val="00284849"/>
    <w:rsid w:val="002A04E6"/>
    <w:rsid w:val="002A1ACC"/>
    <w:rsid w:val="002B08EF"/>
    <w:rsid w:val="002B5E4C"/>
    <w:rsid w:val="002B7D0A"/>
    <w:rsid w:val="002C6D3D"/>
    <w:rsid w:val="002D427D"/>
    <w:rsid w:val="002D5742"/>
    <w:rsid w:val="002F5BE5"/>
    <w:rsid w:val="00306499"/>
    <w:rsid w:val="00332ADC"/>
    <w:rsid w:val="003349C0"/>
    <w:rsid w:val="00335FE4"/>
    <w:rsid w:val="00343994"/>
    <w:rsid w:val="0035015F"/>
    <w:rsid w:val="003651CF"/>
    <w:rsid w:val="003746E8"/>
    <w:rsid w:val="00374B15"/>
    <w:rsid w:val="003769EF"/>
    <w:rsid w:val="00377745"/>
    <w:rsid w:val="0039043C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17F6E"/>
    <w:rsid w:val="00432C0E"/>
    <w:rsid w:val="004332E0"/>
    <w:rsid w:val="00441CB5"/>
    <w:rsid w:val="00442B0B"/>
    <w:rsid w:val="0044404B"/>
    <w:rsid w:val="0046287E"/>
    <w:rsid w:val="0046356B"/>
    <w:rsid w:val="0048229D"/>
    <w:rsid w:val="004A1ED0"/>
    <w:rsid w:val="004C11DD"/>
    <w:rsid w:val="004F5B05"/>
    <w:rsid w:val="00503FDB"/>
    <w:rsid w:val="0050654F"/>
    <w:rsid w:val="00514065"/>
    <w:rsid w:val="00514524"/>
    <w:rsid w:val="00516A29"/>
    <w:rsid w:val="00525F7A"/>
    <w:rsid w:val="00540417"/>
    <w:rsid w:val="00555649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C120F"/>
    <w:rsid w:val="006D0F84"/>
    <w:rsid w:val="006F66D5"/>
    <w:rsid w:val="0071747A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A1E3A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3B10"/>
    <w:rsid w:val="008A6C56"/>
    <w:rsid w:val="008B2E84"/>
    <w:rsid w:val="008C6940"/>
    <w:rsid w:val="008C6DB5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1542B"/>
    <w:rsid w:val="00920860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9F53B0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AD708E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0D2"/>
    <w:rsid w:val="00BE0B1E"/>
    <w:rsid w:val="00BE1A5C"/>
    <w:rsid w:val="00BF35B5"/>
    <w:rsid w:val="00C10233"/>
    <w:rsid w:val="00C1124F"/>
    <w:rsid w:val="00C136AD"/>
    <w:rsid w:val="00C33650"/>
    <w:rsid w:val="00C36075"/>
    <w:rsid w:val="00C36E3C"/>
    <w:rsid w:val="00C50751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158"/>
    <w:rsid w:val="00D5436E"/>
    <w:rsid w:val="00D60FE0"/>
    <w:rsid w:val="00D618AA"/>
    <w:rsid w:val="00D70A51"/>
    <w:rsid w:val="00D73F22"/>
    <w:rsid w:val="00D775C1"/>
    <w:rsid w:val="00D854B2"/>
    <w:rsid w:val="00D8609A"/>
    <w:rsid w:val="00D90A96"/>
    <w:rsid w:val="00D9529C"/>
    <w:rsid w:val="00D972BF"/>
    <w:rsid w:val="00DA79C2"/>
    <w:rsid w:val="00DB0116"/>
    <w:rsid w:val="00DB57D5"/>
    <w:rsid w:val="00DC12D3"/>
    <w:rsid w:val="00DC24A0"/>
    <w:rsid w:val="00DD07D6"/>
    <w:rsid w:val="00DD2C50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35299"/>
    <w:rsid w:val="00E40B67"/>
    <w:rsid w:val="00E41AC2"/>
    <w:rsid w:val="00E60AC8"/>
    <w:rsid w:val="00E647B2"/>
    <w:rsid w:val="00E93D1E"/>
    <w:rsid w:val="00EA1250"/>
    <w:rsid w:val="00EA216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4145"/>
    <w:rsid w:val="00F26180"/>
    <w:rsid w:val="00F30EAB"/>
    <w:rsid w:val="00F41E13"/>
    <w:rsid w:val="00F60470"/>
    <w:rsid w:val="00F62EE9"/>
    <w:rsid w:val="00F8064C"/>
    <w:rsid w:val="00F876A9"/>
    <w:rsid w:val="00F94D4A"/>
    <w:rsid w:val="00FB5621"/>
    <w:rsid w:val="00FC20A3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ED310-0DC0-456F-B29D-F80E4800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F94D4A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A9478-F85E-46E8-8E38-8293E751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2209</TotalTime>
  <Pages>30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NgocTuan</dc:creator>
  <cp:lastModifiedBy>Nam Le</cp:lastModifiedBy>
  <cp:revision>187</cp:revision>
  <cp:lastPrinted>1900-12-31T17:00:00Z</cp:lastPrinted>
  <dcterms:created xsi:type="dcterms:W3CDTF">2013-09-23T09:56:00Z</dcterms:created>
  <dcterms:modified xsi:type="dcterms:W3CDTF">2014-08-20T17:24:00Z</dcterms:modified>
</cp:coreProperties>
</file>