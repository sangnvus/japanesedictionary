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4211D81D" wp14:editId="419CB83C">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886CBA"/>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886CBA"/>
    <w:p w:rsidR="00816047" w:rsidRPr="00535798" w:rsidRDefault="00816047" w:rsidP="00886CBA"/>
    <w:p w:rsidR="00473C48" w:rsidRPr="00BB0F0A" w:rsidRDefault="009E74A2" w:rsidP="00BB0F0A">
      <w:pPr>
        <w:pStyle w:val="HeadingBig"/>
        <w:rPr>
          <w:rFonts w:ascii="Times New Roman" w:hAnsi="Times New Roman"/>
          <w:sz w:val="36"/>
          <w:szCs w:val="36"/>
          <w:lang w:eastAsia="ja-JP"/>
        </w:rPr>
      </w:pPr>
      <w:r w:rsidRPr="00BB0F0A">
        <w:rPr>
          <w:rFonts w:ascii="Times New Roman" w:hAnsi="Times New Roman"/>
          <w:sz w:val="36"/>
          <w:szCs w:val="36"/>
        </w:rPr>
        <w:t>USEFUL JAPANESE DICTIONARY FOR VIETNAMESE</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886CBA"/>
    <w:p w:rsidR="00816047" w:rsidRPr="00886CBA" w:rsidRDefault="00BB0F0A" w:rsidP="00886CBA">
      <w:pPr>
        <w:pStyle w:val="NormalT"/>
        <w:rPr>
          <w:b/>
        </w:rPr>
      </w:pPr>
      <w:r w:rsidRPr="000D2B7B">
        <w:t xml:space="preserve">                             </w:t>
      </w:r>
      <w:r w:rsidR="00886CBA">
        <w:tab/>
      </w:r>
      <w:r w:rsidR="00816047" w:rsidRPr="00886CBA">
        <w:rPr>
          <w:b/>
        </w:rPr>
        <w:t xml:space="preserve">Project Code: </w:t>
      </w:r>
      <w:r w:rsidR="009E74A2" w:rsidRPr="00886CBA">
        <w:rPr>
          <w:b/>
        </w:rPr>
        <w:t>UJD_VN</w:t>
      </w:r>
    </w:p>
    <w:p w:rsidR="00816047" w:rsidRPr="00886CBA" w:rsidRDefault="00BB0F0A" w:rsidP="00886CBA">
      <w:pPr>
        <w:pStyle w:val="NormalT"/>
        <w:rPr>
          <w:lang w:eastAsia="ja-JP"/>
        </w:rPr>
      </w:pPr>
      <w:r w:rsidRPr="00886CBA">
        <w:t xml:space="preserve">    </w:t>
      </w:r>
      <w:r w:rsidR="00721B35" w:rsidRPr="00886CBA">
        <w:t xml:space="preserve">Document Code: </w:t>
      </w:r>
      <w:r w:rsidR="009E74A2" w:rsidRPr="00886CBA">
        <w:t>UJD_VN</w:t>
      </w:r>
      <w:r w:rsidR="00721B35" w:rsidRPr="00886CBA">
        <w:rPr>
          <w:lang w:eastAsia="ja-JP"/>
        </w:rPr>
        <w:t xml:space="preserve">_ </w:t>
      </w:r>
      <w:r w:rsidR="00130386" w:rsidRPr="00886CBA">
        <w:t>Architect</w:t>
      </w:r>
      <w:r w:rsidR="00721B35" w:rsidRPr="00886CBA">
        <w:rPr>
          <w:lang w:eastAsia="ja-JP"/>
        </w:rPr>
        <w:t xml:space="preserve">ure </w:t>
      </w:r>
      <w:r w:rsidR="00F213EF" w:rsidRPr="00886CBA">
        <w:t>Design</w:t>
      </w:r>
      <w:r w:rsidR="001B65EF" w:rsidRPr="00886CBA">
        <w:rPr>
          <w:lang w:eastAsia="ja-JP"/>
        </w:rPr>
        <w:t>_v1.3</w:t>
      </w:r>
      <w:r w:rsidR="00721B35" w:rsidRPr="00886CBA">
        <w:rPr>
          <w:lang w:eastAsia="ja-JP"/>
        </w:rPr>
        <w:t>_EN</w:t>
      </w:r>
    </w:p>
    <w:p w:rsidR="00816047" w:rsidRPr="00535798" w:rsidRDefault="00816047" w:rsidP="00886CBA">
      <w:pPr>
        <w:pStyle w:val="NormalT"/>
      </w:pPr>
    </w:p>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Pr>
        <w:rPr>
          <w:lang w:eastAsia="ja-JP"/>
        </w:rPr>
      </w:pPr>
    </w:p>
    <w:p w:rsidR="00721B35" w:rsidRPr="00535798" w:rsidRDefault="00721B35" w:rsidP="00886CBA">
      <w:pPr>
        <w:rPr>
          <w:lang w:eastAsia="ja-JP"/>
        </w:rPr>
      </w:pPr>
    </w:p>
    <w:p w:rsidR="00721B35" w:rsidRPr="00535798" w:rsidRDefault="00721B35" w:rsidP="00886CBA">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16</w:t>
      </w:r>
      <w:r w:rsidR="000D2B7B">
        <w:rPr>
          <w:rFonts w:ascii="Times New Roman" w:hAnsi="Times New Roman"/>
          <w:b/>
          <w:snapToGrid w:val="0"/>
          <w:sz w:val="24"/>
          <w:szCs w:val="24"/>
          <w:lang w:val="en-US"/>
        </w:rPr>
        <w:t>/08</w:t>
      </w:r>
      <w:r w:rsidR="009E74A2" w:rsidRPr="00535798">
        <w:rPr>
          <w:rFonts w:ascii="Times New Roman" w:hAnsi="Times New Roman"/>
          <w:b/>
          <w:snapToGrid w:val="0"/>
          <w:sz w:val="24"/>
          <w:szCs w:val="24"/>
          <w:lang w:val="en-US"/>
        </w:rPr>
        <w:t>/2014</w:t>
      </w:r>
    </w:p>
    <w:p w:rsidR="00816047" w:rsidRPr="00535798" w:rsidRDefault="00816047" w:rsidP="00886CBA"/>
    <w:p w:rsidR="00816047" w:rsidRPr="00535798" w:rsidRDefault="00816047" w:rsidP="00886CBA"/>
    <w:p w:rsidR="00816047" w:rsidRPr="00535798" w:rsidRDefault="00816047" w:rsidP="00886CBA">
      <w:pPr>
        <w:pStyle w:val="NormalH"/>
      </w:pPr>
      <w:r w:rsidRPr="00535798">
        <w:lastRenderedPageBreak/>
        <w:t>Record of change</w:t>
      </w:r>
    </w:p>
    <w:p w:rsidR="00816047" w:rsidRPr="00535798" w:rsidRDefault="00816047" w:rsidP="00886CBA">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43253A">
        <w:trPr>
          <w:trHeight w:val="982"/>
        </w:trPr>
        <w:tc>
          <w:tcPr>
            <w:tcW w:w="1505" w:type="dxa"/>
            <w:shd w:val="clear" w:color="auto" w:fill="92D050"/>
          </w:tcPr>
          <w:p w:rsidR="00816047" w:rsidRPr="00886CBA" w:rsidRDefault="00816047" w:rsidP="00886CBA">
            <w:pPr>
              <w:pStyle w:val="HeadingLv1"/>
            </w:pPr>
            <w:r w:rsidRPr="00886CBA">
              <w:t>Effective Date</w:t>
            </w:r>
          </w:p>
        </w:tc>
        <w:tc>
          <w:tcPr>
            <w:tcW w:w="1707" w:type="dxa"/>
            <w:shd w:val="clear" w:color="auto" w:fill="92D050"/>
          </w:tcPr>
          <w:p w:rsidR="00816047" w:rsidRPr="00886CBA" w:rsidRDefault="00816047" w:rsidP="00886CBA">
            <w:pPr>
              <w:pStyle w:val="HeadingLv1"/>
            </w:pPr>
            <w:r w:rsidRPr="00886CBA">
              <w:t>Changed Items</w:t>
            </w:r>
          </w:p>
        </w:tc>
        <w:tc>
          <w:tcPr>
            <w:tcW w:w="1096" w:type="dxa"/>
            <w:shd w:val="clear" w:color="auto" w:fill="92D050"/>
          </w:tcPr>
          <w:p w:rsidR="00816047" w:rsidRPr="00886CBA" w:rsidRDefault="00816047" w:rsidP="00886CBA">
            <w:pPr>
              <w:pStyle w:val="HeadingLv1"/>
            </w:pPr>
            <w:r w:rsidRPr="00886CBA">
              <w:t>A</w:t>
            </w:r>
            <w:r w:rsidR="00886CBA">
              <w:t>*</w:t>
            </w:r>
            <w:r w:rsidRPr="00886CBA">
              <w:t>M, D</w:t>
            </w:r>
          </w:p>
        </w:tc>
        <w:tc>
          <w:tcPr>
            <w:tcW w:w="2241" w:type="dxa"/>
            <w:shd w:val="clear" w:color="auto" w:fill="92D050"/>
          </w:tcPr>
          <w:p w:rsidR="00816047" w:rsidRPr="00886CBA" w:rsidRDefault="00816047" w:rsidP="00886CBA">
            <w:pPr>
              <w:pStyle w:val="HeadingLv1"/>
            </w:pPr>
            <w:r w:rsidRPr="00886CBA">
              <w:t>Change Description</w:t>
            </w:r>
          </w:p>
        </w:tc>
        <w:tc>
          <w:tcPr>
            <w:tcW w:w="1702" w:type="dxa"/>
            <w:shd w:val="clear" w:color="auto" w:fill="92D050"/>
          </w:tcPr>
          <w:p w:rsidR="00816047" w:rsidRPr="00886CBA" w:rsidRDefault="00816047" w:rsidP="00886CBA">
            <w:pPr>
              <w:pStyle w:val="HeadingLv1"/>
            </w:pPr>
            <w:r w:rsidRPr="00886CBA">
              <w:t>New Version</w:t>
            </w:r>
          </w:p>
        </w:tc>
      </w:tr>
      <w:tr w:rsidR="00816047" w:rsidRPr="002D60B0" w:rsidTr="0043253A">
        <w:tc>
          <w:tcPr>
            <w:tcW w:w="1505" w:type="dxa"/>
          </w:tcPr>
          <w:p w:rsidR="00816047" w:rsidRPr="002D60B0" w:rsidRDefault="00482B12" w:rsidP="00886CBA">
            <w:pPr>
              <w:pStyle w:val="Bang"/>
              <w:rPr>
                <w:lang w:eastAsia="ja-JP"/>
              </w:rPr>
            </w:pPr>
            <w:r w:rsidRPr="002D60B0">
              <w:rPr>
                <w:lang w:eastAsia="ja-JP"/>
              </w:rPr>
              <w:t>07/07/2014</w:t>
            </w:r>
          </w:p>
        </w:tc>
        <w:tc>
          <w:tcPr>
            <w:tcW w:w="1707" w:type="dxa"/>
          </w:tcPr>
          <w:p w:rsidR="00816047" w:rsidRPr="002D60B0" w:rsidRDefault="00482B12" w:rsidP="00886CBA">
            <w:pPr>
              <w:pStyle w:val="Bang"/>
              <w:rPr>
                <w:lang w:eastAsia="ja-JP"/>
              </w:rPr>
            </w:pPr>
            <w:r w:rsidRPr="002D60B0">
              <w:rPr>
                <w:lang w:eastAsia="ja-JP"/>
              </w:rPr>
              <w:t>Component diagram</w:t>
            </w:r>
          </w:p>
        </w:tc>
        <w:tc>
          <w:tcPr>
            <w:tcW w:w="1096" w:type="dxa"/>
          </w:tcPr>
          <w:p w:rsidR="00816047" w:rsidRPr="002D60B0" w:rsidRDefault="00482B12" w:rsidP="00886CBA">
            <w:pPr>
              <w:pStyle w:val="Bang"/>
              <w:rPr>
                <w:lang w:eastAsia="ja-JP"/>
              </w:rPr>
            </w:pPr>
            <w:r w:rsidRPr="002D60B0">
              <w:rPr>
                <w:lang w:eastAsia="ja-JP"/>
              </w:rPr>
              <w:t>M</w:t>
            </w:r>
          </w:p>
        </w:tc>
        <w:tc>
          <w:tcPr>
            <w:tcW w:w="2241" w:type="dxa"/>
          </w:tcPr>
          <w:p w:rsidR="00816047" w:rsidRPr="002D60B0" w:rsidRDefault="00482B12" w:rsidP="00886CBA">
            <w:pPr>
              <w:pStyle w:val="Bang"/>
            </w:pPr>
            <w:r w:rsidRPr="002D60B0">
              <w:t>Modified</w:t>
            </w:r>
          </w:p>
        </w:tc>
        <w:tc>
          <w:tcPr>
            <w:tcW w:w="1702" w:type="dxa"/>
          </w:tcPr>
          <w:p w:rsidR="00816047" w:rsidRPr="002D60B0" w:rsidRDefault="002C334E" w:rsidP="00886CBA">
            <w:pPr>
              <w:pStyle w:val="Bang"/>
            </w:pPr>
            <w:r w:rsidRPr="002D60B0">
              <w:t>v</w:t>
            </w:r>
            <w:r w:rsidR="00482B12" w:rsidRPr="002D60B0">
              <w:t>1.1</w:t>
            </w:r>
          </w:p>
        </w:tc>
      </w:tr>
      <w:tr w:rsidR="00816047" w:rsidRPr="002D60B0" w:rsidTr="0043253A">
        <w:tc>
          <w:tcPr>
            <w:tcW w:w="1505" w:type="dxa"/>
          </w:tcPr>
          <w:p w:rsidR="00816047" w:rsidRPr="002D60B0" w:rsidRDefault="000B749E" w:rsidP="00886CBA">
            <w:pPr>
              <w:pStyle w:val="Bang"/>
            </w:pPr>
            <w:r w:rsidRPr="002D60B0">
              <w:t>11</w:t>
            </w:r>
            <w:r w:rsidR="002C334E" w:rsidRPr="002D60B0">
              <w:t>/08/2014</w:t>
            </w:r>
          </w:p>
        </w:tc>
        <w:tc>
          <w:tcPr>
            <w:tcW w:w="1707" w:type="dxa"/>
          </w:tcPr>
          <w:p w:rsidR="00816047" w:rsidRPr="002D60B0" w:rsidRDefault="002C334E" w:rsidP="00886CBA">
            <w:pPr>
              <w:pStyle w:val="Bang"/>
            </w:pPr>
            <w:r w:rsidRPr="002D60B0">
              <w:t>Sequence diagram</w:t>
            </w:r>
          </w:p>
        </w:tc>
        <w:tc>
          <w:tcPr>
            <w:tcW w:w="1096" w:type="dxa"/>
          </w:tcPr>
          <w:p w:rsidR="00816047" w:rsidRPr="002D60B0" w:rsidRDefault="002C334E" w:rsidP="00886CBA">
            <w:pPr>
              <w:pStyle w:val="Bang"/>
            </w:pPr>
            <w:r w:rsidRPr="002D60B0">
              <w:t>M</w:t>
            </w:r>
          </w:p>
        </w:tc>
        <w:tc>
          <w:tcPr>
            <w:tcW w:w="2241" w:type="dxa"/>
          </w:tcPr>
          <w:p w:rsidR="00816047" w:rsidRPr="002D60B0" w:rsidRDefault="002C334E" w:rsidP="00886CBA">
            <w:pPr>
              <w:pStyle w:val="Bang"/>
            </w:pPr>
            <w:r w:rsidRPr="002D60B0">
              <w:t>Modified</w:t>
            </w:r>
          </w:p>
        </w:tc>
        <w:tc>
          <w:tcPr>
            <w:tcW w:w="1702" w:type="dxa"/>
          </w:tcPr>
          <w:p w:rsidR="00816047" w:rsidRPr="002D60B0" w:rsidRDefault="002C334E" w:rsidP="00886CBA">
            <w:pPr>
              <w:pStyle w:val="Bang"/>
            </w:pPr>
            <w:r w:rsidRPr="002D60B0">
              <w:t>v1.2</w:t>
            </w:r>
          </w:p>
        </w:tc>
      </w:tr>
      <w:tr w:rsidR="00816047" w:rsidRPr="002D60B0" w:rsidTr="0043253A">
        <w:tc>
          <w:tcPr>
            <w:tcW w:w="1505" w:type="dxa"/>
          </w:tcPr>
          <w:p w:rsidR="00816047" w:rsidRPr="002D60B0" w:rsidRDefault="00E80EAC" w:rsidP="00886CBA">
            <w:pPr>
              <w:pStyle w:val="Bang"/>
            </w:pPr>
            <w:r w:rsidRPr="002D60B0">
              <w:t>16</w:t>
            </w:r>
            <w:r w:rsidR="000D2B7B" w:rsidRPr="002D60B0">
              <w:t>/08/2014</w:t>
            </w:r>
          </w:p>
        </w:tc>
        <w:tc>
          <w:tcPr>
            <w:tcW w:w="1707" w:type="dxa"/>
          </w:tcPr>
          <w:p w:rsidR="00816047" w:rsidRPr="002D60B0" w:rsidRDefault="000D2B7B" w:rsidP="00886CBA">
            <w:pPr>
              <w:pStyle w:val="Bang"/>
            </w:pPr>
            <w:r w:rsidRPr="002D60B0">
              <w:t>Use-case view</w:t>
            </w:r>
          </w:p>
        </w:tc>
        <w:tc>
          <w:tcPr>
            <w:tcW w:w="1096" w:type="dxa"/>
          </w:tcPr>
          <w:p w:rsidR="00816047" w:rsidRPr="002D60B0" w:rsidRDefault="000D2B7B" w:rsidP="00886CBA">
            <w:pPr>
              <w:pStyle w:val="Bang"/>
            </w:pPr>
            <w:r w:rsidRPr="002D60B0">
              <w:t>M</w:t>
            </w:r>
          </w:p>
        </w:tc>
        <w:tc>
          <w:tcPr>
            <w:tcW w:w="2241" w:type="dxa"/>
          </w:tcPr>
          <w:p w:rsidR="00816047" w:rsidRPr="002D60B0" w:rsidRDefault="000D2B7B" w:rsidP="00886CBA">
            <w:pPr>
              <w:pStyle w:val="Bang"/>
            </w:pPr>
            <w:r w:rsidRPr="002D60B0">
              <w:t>Modified</w:t>
            </w:r>
          </w:p>
        </w:tc>
        <w:tc>
          <w:tcPr>
            <w:tcW w:w="1702" w:type="dxa"/>
          </w:tcPr>
          <w:p w:rsidR="00816047" w:rsidRPr="002D60B0" w:rsidRDefault="000D2B7B" w:rsidP="00886CBA">
            <w:pPr>
              <w:pStyle w:val="Bang"/>
            </w:pPr>
            <w:r w:rsidRPr="002D60B0">
              <w:t>v1.3</w:t>
            </w:r>
          </w:p>
        </w:tc>
      </w:tr>
      <w:tr w:rsidR="00816047" w:rsidRPr="002D60B0" w:rsidTr="0043253A">
        <w:tc>
          <w:tcPr>
            <w:tcW w:w="1505" w:type="dxa"/>
          </w:tcPr>
          <w:p w:rsidR="00816047" w:rsidRPr="002D60B0" w:rsidRDefault="00324426" w:rsidP="00886CBA">
            <w:pPr>
              <w:pStyle w:val="Bang"/>
            </w:pPr>
            <w:r>
              <w:t>23/08/2014</w:t>
            </w:r>
          </w:p>
        </w:tc>
        <w:tc>
          <w:tcPr>
            <w:tcW w:w="1707" w:type="dxa"/>
          </w:tcPr>
          <w:p w:rsidR="00816047" w:rsidRPr="002D60B0" w:rsidRDefault="0043253A" w:rsidP="00886CBA">
            <w:pPr>
              <w:pStyle w:val="Bang"/>
            </w:pPr>
            <w:r>
              <w:t>3. Architecture Representation</w:t>
            </w:r>
          </w:p>
        </w:tc>
        <w:tc>
          <w:tcPr>
            <w:tcW w:w="1096" w:type="dxa"/>
          </w:tcPr>
          <w:p w:rsidR="00816047" w:rsidRPr="002D60B0" w:rsidRDefault="00324426" w:rsidP="00886CBA">
            <w:pPr>
              <w:pStyle w:val="Bang"/>
            </w:pPr>
            <w:r>
              <w:t>M</w:t>
            </w:r>
          </w:p>
        </w:tc>
        <w:tc>
          <w:tcPr>
            <w:tcW w:w="2241" w:type="dxa"/>
          </w:tcPr>
          <w:p w:rsidR="00816047" w:rsidRPr="002D60B0" w:rsidRDefault="00324426" w:rsidP="00886CBA">
            <w:pPr>
              <w:pStyle w:val="Bang"/>
            </w:pPr>
            <w:r>
              <w:t>Missing data</w:t>
            </w:r>
          </w:p>
        </w:tc>
        <w:tc>
          <w:tcPr>
            <w:tcW w:w="1702" w:type="dxa"/>
          </w:tcPr>
          <w:p w:rsidR="00816047" w:rsidRPr="002D60B0" w:rsidRDefault="00324426" w:rsidP="00886CBA">
            <w:pPr>
              <w:pStyle w:val="Bang"/>
            </w:pPr>
            <w:r>
              <w:t>v1.4</w:t>
            </w:r>
          </w:p>
        </w:tc>
      </w:tr>
      <w:tr w:rsidR="0043253A" w:rsidRPr="002D60B0" w:rsidTr="0043253A">
        <w:tc>
          <w:tcPr>
            <w:tcW w:w="1505" w:type="dxa"/>
          </w:tcPr>
          <w:p w:rsidR="0043253A" w:rsidRPr="002D60B0" w:rsidRDefault="0043253A" w:rsidP="0043253A">
            <w:pPr>
              <w:pStyle w:val="Bang"/>
            </w:pPr>
            <w:r>
              <w:t>23/08/2014</w:t>
            </w:r>
          </w:p>
        </w:tc>
        <w:tc>
          <w:tcPr>
            <w:tcW w:w="1707" w:type="dxa"/>
          </w:tcPr>
          <w:p w:rsidR="0043253A" w:rsidRPr="002D60B0" w:rsidRDefault="0043253A" w:rsidP="0043253A">
            <w:pPr>
              <w:pStyle w:val="Bang"/>
            </w:pPr>
            <w:r>
              <w:t>6.2 Architecturally Significant Design Packages</w:t>
            </w:r>
          </w:p>
        </w:tc>
        <w:tc>
          <w:tcPr>
            <w:tcW w:w="1096" w:type="dxa"/>
          </w:tcPr>
          <w:p w:rsidR="0043253A" w:rsidRPr="002D60B0" w:rsidRDefault="0043253A" w:rsidP="0043253A">
            <w:pPr>
              <w:pStyle w:val="Bang"/>
            </w:pPr>
            <w:r>
              <w:t>M</w:t>
            </w:r>
          </w:p>
        </w:tc>
        <w:tc>
          <w:tcPr>
            <w:tcW w:w="2241" w:type="dxa"/>
          </w:tcPr>
          <w:p w:rsidR="0043253A" w:rsidRPr="002D60B0" w:rsidRDefault="0043253A" w:rsidP="0043253A">
            <w:pPr>
              <w:pStyle w:val="Bang"/>
            </w:pPr>
            <w:r>
              <w:t>Missing data</w:t>
            </w:r>
          </w:p>
        </w:tc>
        <w:tc>
          <w:tcPr>
            <w:tcW w:w="1702" w:type="dxa"/>
          </w:tcPr>
          <w:p w:rsidR="0043253A" w:rsidRPr="002D60B0" w:rsidRDefault="0043253A" w:rsidP="0043253A">
            <w:pPr>
              <w:pStyle w:val="Bang"/>
            </w:pPr>
            <w:r>
              <w:t>v1.4</w:t>
            </w:r>
          </w:p>
        </w:tc>
      </w:tr>
      <w:tr w:rsidR="0043253A" w:rsidRPr="002D60B0" w:rsidTr="0043253A">
        <w:tc>
          <w:tcPr>
            <w:tcW w:w="1505" w:type="dxa"/>
          </w:tcPr>
          <w:p w:rsidR="0043253A" w:rsidRPr="002D60B0" w:rsidRDefault="0043253A" w:rsidP="0043253A">
            <w:pPr>
              <w:pStyle w:val="Bang"/>
            </w:pPr>
          </w:p>
        </w:tc>
        <w:tc>
          <w:tcPr>
            <w:tcW w:w="1707" w:type="dxa"/>
          </w:tcPr>
          <w:p w:rsidR="0043253A" w:rsidRPr="002D60B0" w:rsidRDefault="0043253A" w:rsidP="0043253A">
            <w:pPr>
              <w:pStyle w:val="Bang"/>
            </w:pPr>
          </w:p>
        </w:tc>
        <w:tc>
          <w:tcPr>
            <w:tcW w:w="1096" w:type="dxa"/>
          </w:tcPr>
          <w:p w:rsidR="0043253A" w:rsidRPr="002D60B0" w:rsidRDefault="0043253A" w:rsidP="0043253A">
            <w:pPr>
              <w:pStyle w:val="Bang"/>
            </w:pPr>
          </w:p>
        </w:tc>
        <w:tc>
          <w:tcPr>
            <w:tcW w:w="2241" w:type="dxa"/>
          </w:tcPr>
          <w:p w:rsidR="0043253A" w:rsidRPr="002D60B0" w:rsidRDefault="0043253A" w:rsidP="0043253A">
            <w:pPr>
              <w:pStyle w:val="Bang"/>
            </w:pPr>
          </w:p>
        </w:tc>
        <w:tc>
          <w:tcPr>
            <w:tcW w:w="1702" w:type="dxa"/>
          </w:tcPr>
          <w:p w:rsidR="0043253A" w:rsidRPr="002D60B0" w:rsidRDefault="0043253A" w:rsidP="0043253A">
            <w:pPr>
              <w:pStyle w:val="Bang"/>
            </w:pPr>
          </w:p>
        </w:tc>
      </w:tr>
      <w:tr w:rsidR="0043253A" w:rsidRPr="002D60B0" w:rsidTr="0043253A">
        <w:tc>
          <w:tcPr>
            <w:tcW w:w="1505" w:type="dxa"/>
          </w:tcPr>
          <w:p w:rsidR="0043253A" w:rsidRPr="002D60B0" w:rsidRDefault="0043253A" w:rsidP="0043253A">
            <w:pPr>
              <w:pStyle w:val="Bang"/>
            </w:pPr>
          </w:p>
        </w:tc>
        <w:tc>
          <w:tcPr>
            <w:tcW w:w="1707" w:type="dxa"/>
          </w:tcPr>
          <w:p w:rsidR="0043253A" w:rsidRPr="002D60B0" w:rsidRDefault="0043253A" w:rsidP="0043253A">
            <w:pPr>
              <w:pStyle w:val="Bang"/>
            </w:pPr>
          </w:p>
        </w:tc>
        <w:tc>
          <w:tcPr>
            <w:tcW w:w="1096" w:type="dxa"/>
          </w:tcPr>
          <w:p w:rsidR="0043253A" w:rsidRPr="002D60B0" w:rsidRDefault="0043253A" w:rsidP="0043253A">
            <w:pPr>
              <w:pStyle w:val="Bang"/>
            </w:pPr>
          </w:p>
        </w:tc>
        <w:tc>
          <w:tcPr>
            <w:tcW w:w="2241" w:type="dxa"/>
          </w:tcPr>
          <w:p w:rsidR="0043253A" w:rsidRPr="002D60B0" w:rsidRDefault="0043253A" w:rsidP="0043253A">
            <w:pPr>
              <w:pStyle w:val="Bang"/>
            </w:pPr>
          </w:p>
        </w:tc>
        <w:tc>
          <w:tcPr>
            <w:tcW w:w="1702" w:type="dxa"/>
          </w:tcPr>
          <w:p w:rsidR="0043253A" w:rsidRPr="002D60B0" w:rsidRDefault="0043253A" w:rsidP="0043253A">
            <w:pPr>
              <w:pStyle w:val="Bang"/>
            </w:pPr>
          </w:p>
        </w:tc>
      </w:tr>
      <w:tr w:rsidR="0043253A" w:rsidRPr="002D60B0" w:rsidTr="0043253A">
        <w:tc>
          <w:tcPr>
            <w:tcW w:w="1505" w:type="dxa"/>
          </w:tcPr>
          <w:p w:rsidR="0043253A" w:rsidRPr="002D60B0" w:rsidRDefault="0043253A" w:rsidP="0043253A">
            <w:pPr>
              <w:pStyle w:val="Bang"/>
            </w:pPr>
          </w:p>
        </w:tc>
        <w:tc>
          <w:tcPr>
            <w:tcW w:w="1707" w:type="dxa"/>
          </w:tcPr>
          <w:p w:rsidR="0043253A" w:rsidRPr="002D60B0" w:rsidRDefault="0043253A" w:rsidP="0043253A">
            <w:pPr>
              <w:pStyle w:val="Bang"/>
            </w:pPr>
          </w:p>
        </w:tc>
        <w:tc>
          <w:tcPr>
            <w:tcW w:w="1096" w:type="dxa"/>
          </w:tcPr>
          <w:p w:rsidR="0043253A" w:rsidRPr="002D60B0" w:rsidRDefault="0043253A" w:rsidP="0043253A">
            <w:pPr>
              <w:pStyle w:val="Bang"/>
            </w:pPr>
          </w:p>
        </w:tc>
        <w:tc>
          <w:tcPr>
            <w:tcW w:w="2241" w:type="dxa"/>
          </w:tcPr>
          <w:p w:rsidR="0043253A" w:rsidRPr="002D60B0" w:rsidRDefault="0043253A" w:rsidP="0043253A">
            <w:pPr>
              <w:pStyle w:val="Bang"/>
            </w:pPr>
          </w:p>
        </w:tc>
        <w:tc>
          <w:tcPr>
            <w:tcW w:w="1702" w:type="dxa"/>
          </w:tcPr>
          <w:p w:rsidR="0043253A" w:rsidRPr="002D60B0" w:rsidRDefault="0043253A" w:rsidP="0043253A">
            <w:pPr>
              <w:pStyle w:val="Bang"/>
            </w:pPr>
          </w:p>
        </w:tc>
      </w:tr>
      <w:tr w:rsidR="0043253A" w:rsidRPr="002D60B0" w:rsidTr="0043253A">
        <w:tc>
          <w:tcPr>
            <w:tcW w:w="1505" w:type="dxa"/>
          </w:tcPr>
          <w:p w:rsidR="0043253A" w:rsidRPr="002D60B0" w:rsidRDefault="0043253A" w:rsidP="0043253A">
            <w:pPr>
              <w:pStyle w:val="Bang"/>
            </w:pPr>
          </w:p>
        </w:tc>
        <w:tc>
          <w:tcPr>
            <w:tcW w:w="1707" w:type="dxa"/>
          </w:tcPr>
          <w:p w:rsidR="0043253A" w:rsidRPr="002D60B0" w:rsidRDefault="0043253A" w:rsidP="0043253A">
            <w:pPr>
              <w:pStyle w:val="Bang"/>
            </w:pPr>
          </w:p>
        </w:tc>
        <w:tc>
          <w:tcPr>
            <w:tcW w:w="1096" w:type="dxa"/>
          </w:tcPr>
          <w:p w:rsidR="0043253A" w:rsidRPr="002D60B0" w:rsidRDefault="0043253A" w:rsidP="0043253A">
            <w:pPr>
              <w:pStyle w:val="Bang"/>
            </w:pPr>
          </w:p>
        </w:tc>
        <w:tc>
          <w:tcPr>
            <w:tcW w:w="2241" w:type="dxa"/>
          </w:tcPr>
          <w:p w:rsidR="0043253A" w:rsidRPr="002D60B0" w:rsidRDefault="0043253A" w:rsidP="0043253A">
            <w:pPr>
              <w:pStyle w:val="Bang"/>
            </w:pPr>
          </w:p>
        </w:tc>
        <w:tc>
          <w:tcPr>
            <w:tcW w:w="1702" w:type="dxa"/>
          </w:tcPr>
          <w:p w:rsidR="0043253A" w:rsidRPr="002D60B0" w:rsidRDefault="0043253A" w:rsidP="0043253A">
            <w:pPr>
              <w:pStyle w:val="Bang"/>
            </w:pPr>
          </w:p>
        </w:tc>
      </w:tr>
      <w:tr w:rsidR="0043253A" w:rsidRPr="002D60B0" w:rsidTr="0043253A">
        <w:tc>
          <w:tcPr>
            <w:tcW w:w="1505" w:type="dxa"/>
          </w:tcPr>
          <w:p w:rsidR="0043253A" w:rsidRPr="002D60B0" w:rsidRDefault="0043253A" w:rsidP="0043253A">
            <w:pPr>
              <w:pStyle w:val="Bang"/>
            </w:pPr>
          </w:p>
        </w:tc>
        <w:tc>
          <w:tcPr>
            <w:tcW w:w="1707" w:type="dxa"/>
          </w:tcPr>
          <w:p w:rsidR="0043253A" w:rsidRPr="002D60B0" w:rsidRDefault="0043253A" w:rsidP="0043253A">
            <w:pPr>
              <w:pStyle w:val="Bang"/>
            </w:pPr>
          </w:p>
        </w:tc>
        <w:tc>
          <w:tcPr>
            <w:tcW w:w="1096" w:type="dxa"/>
          </w:tcPr>
          <w:p w:rsidR="0043253A" w:rsidRPr="002D60B0" w:rsidRDefault="0043253A" w:rsidP="0043253A">
            <w:pPr>
              <w:pStyle w:val="Bang"/>
            </w:pPr>
          </w:p>
        </w:tc>
        <w:tc>
          <w:tcPr>
            <w:tcW w:w="2241" w:type="dxa"/>
          </w:tcPr>
          <w:p w:rsidR="0043253A" w:rsidRPr="002D60B0" w:rsidRDefault="0043253A" w:rsidP="0043253A">
            <w:pPr>
              <w:pStyle w:val="Bang"/>
            </w:pPr>
          </w:p>
        </w:tc>
        <w:tc>
          <w:tcPr>
            <w:tcW w:w="1702" w:type="dxa"/>
          </w:tcPr>
          <w:p w:rsidR="0043253A" w:rsidRPr="002D60B0" w:rsidRDefault="0043253A" w:rsidP="0043253A">
            <w:pPr>
              <w:pStyle w:val="Bang"/>
            </w:pPr>
          </w:p>
        </w:tc>
      </w:tr>
    </w:tbl>
    <w:p w:rsidR="00816047" w:rsidRPr="00535798" w:rsidRDefault="00473C48" w:rsidP="00886CBA">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886CBA">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886CBA"/>
    <w:p w:rsidR="00886CBA" w:rsidRPr="00D54158" w:rsidRDefault="000B749E" w:rsidP="00886CBA">
      <w:r>
        <w:rPr>
          <w:b/>
        </w:rPr>
        <w:t xml:space="preserve">             </w:t>
      </w:r>
      <w:r w:rsidR="00886CBA" w:rsidRPr="00D54158">
        <w:rPr>
          <w:b/>
        </w:rPr>
        <w:t>ORIGINATOR:</w:t>
      </w:r>
      <w:r w:rsidR="00886CBA" w:rsidRPr="00D54158">
        <w:tab/>
      </w:r>
      <w:r w:rsidR="00886CBA">
        <w:t xml:space="preserve">    Nguyen Ngoc Tuan                           16/08</w:t>
      </w:r>
      <w:r w:rsidR="00886CBA" w:rsidRPr="00D54158">
        <w:t xml:space="preserve">/2014                          </w:t>
      </w:r>
    </w:p>
    <w:p w:rsidR="00886CBA" w:rsidRPr="00D54158" w:rsidRDefault="00886CBA" w:rsidP="00886CBA">
      <w:r w:rsidRPr="00D54158">
        <w:tab/>
      </w:r>
      <w:r>
        <w:t xml:space="preserve">                                              </w:t>
      </w:r>
      <w:r w:rsidRPr="00D54158">
        <w:t>Developer</w:t>
      </w:r>
    </w:p>
    <w:p w:rsidR="00886CBA" w:rsidRPr="00D54158" w:rsidRDefault="00886CBA" w:rsidP="00886CBA"/>
    <w:p w:rsidR="00886CBA" w:rsidRPr="00031034" w:rsidRDefault="00886CBA" w:rsidP="00886CBA">
      <w:pPr>
        <w:rPr>
          <w:lang w:eastAsia="ja-JP"/>
        </w:rPr>
      </w:pPr>
      <w:r>
        <w:t xml:space="preserve">             </w:t>
      </w:r>
      <w:r w:rsidRPr="000D2B7B">
        <w:rPr>
          <w:b/>
        </w:rPr>
        <w:t>REVIEWERS:</w:t>
      </w:r>
      <w:r w:rsidRPr="000D2B7B">
        <w:rPr>
          <w:b/>
        </w:rPr>
        <w:tab/>
      </w:r>
      <w:r>
        <w:rPr>
          <w:b/>
        </w:rPr>
        <w:tab/>
        <w:t xml:space="preserve">     </w:t>
      </w:r>
      <w:r>
        <w:t xml:space="preserve">Le </w:t>
      </w:r>
      <w:proofErr w:type="spellStart"/>
      <w:r>
        <w:t>Dinh</w:t>
      </w:r>
      <w:proofErr w:type="spellEnd"/>
      <w:r>
        <w:t xml:space="preserve"> Nam</w:t>
      </w:r>
      <w:r>
        <w:tab/>
      </w:r>
      <w:r>
        <w:tab/>
        <w:t xml:space="preserve">           17/08/2014</w:t>
      </w:r>
    </w:p>
    <w:p w:rsidR="00886CBA" w:rsidRPr="00D54158" w:rsidRDefault="00886CBA" w:rsidP="00886CBA">
      <w:r>
        <w:tab/>
      </w:r>
      <w:r>
        <w:tab/>
      </w:r>
      <w:r>
        <w:tab/>
      </w:r>
      <w:r>
        <w:tab/>
        <w:t xml:space="preserve">     Developer</w:t>
      </w:r>
      <w:r>
        <w:tab/>
      </w:r>
      <w:r>
        <w:tab/>
      </w:r>
    </w:p>
    <w:p w:rsidR="00886CBA" w:rsidRPr="00D54158" w:rsidRDefault="00886CBA" w:rsidP="00886CBA">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17/08/2014</w:t>
      </w:r>
      <w:r w:rsidRPr="00D54158">
        <w:t xml:space="preserve">        </w:t>
      </w:r>
      <w:r w:rsidRPr="00D54158">
        <w:rPr>
          <w:lang w:eastAsia="ja-JP"/>
        </w:rPr>
        <w:t xml:space="preserve">  </w:t>
      </w:r>
    </w:p>
    <w:p w:rsidR="00886CBA" w:rsidRDefault="00886CBA" w:rsidP="00886CBA">
      <w:r w:rsidRPr="00D54158">
        <w:tab/>
      </w:r>
      <w:r>
        <w:t xml:space="preserve">                                             </w:t>
      </w:r>
      <w:r w:rsidRPr="00D54158">
        <w:t>Supervisor</w:t>
      </w:r>
    </w:p>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Pr="00D54158" w:rsidRDefault="00886CBA" w:rsidP="00886CBA"/>
    <w:p w:rsidR="00816047" w:rsidRPr="00535798" w:rsidRDefault="00816047" w:rsidP="00886CBA">
      <w:pPr>
        <w:rPr>
          <w:lang w:val="en-GB"/>
        </w:rPr>
      </w:pPr>
      <w:r w:rsidRPr="00535798">
        <w:rPr>
          <w:lang w:val="en-GB"/>
        </w:rPr>
        <w:lastRenderedPageBreak/>
        <w:t>TABLE OF CONTENTS</w:t>
      </w:r>
    </w:p>
    <w:p w:rsidR="00886CBA" w:rsidRDefault="004F78B5" w:rsidP="00886CBA">
      <w:pPr>
        <w:pStyle w:val="TOC1"/>
        <w:rPr>
          <w:rFonts w:asciiTheme="minorHAnsi" w:eastAsiaTheme="minorEastAsia" w:hAnsiTheme="minorHAnsi" w:cstheme="minorBidi"/>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396343371" w:history="1">
        <w:r w:rsidR="00886CBA" w:rsidRPr="000629E5">
          <w:rPr>
            <w:rStyle w:val="Hyperlink"/>
          </w:rPr>
          <w:t>1</w:t>
        </w:r>
        <w:r w:rsidR="00886CBA">
          <w:rPr>
            <w:rFonts w:asciiTheme="minorHAnsi" w:eastAsiaTheme="minorEastAsia" w:hAnsiTheme="minorHAnsi" w:cstheme="minorBidi"/>
            <w:lang w:eastAsia="ja-JP"/>
          </w:rPr>
          <w:tab/>
        </w:r>
        <w:r w:rsidR="00886CBA" w:rsidRPr="000629E5">
          <w:rPr>
            <w:rStyle w:val="Hyperlink"/>
          </w:rPr>
          <w:t>Introduction</w:t>
        </w:r>
        <w:r w:rsidR="00886CBA">
          <w:rPr>
            <w:webHidden/>
          </w:rPr>
          <w:tab/>
        </w:r>
        <w:r w:rsidR="00886CBA">
          <w:rPr>
            <w:webHidden/>
          </w:rPr>
          <w:fldChar w:fldCharType="begin"/>
        </w:r>
        <w:r w:rsidR="00886CBA">
          <w:rPr>
            <w:webHidden/>
          </w:rPr>
          <w:instrText xml:space="preserve"> PAGEREF _Toc396343371 \h </w:instrText>
        </w:r>
        <w:r w:rsidR="00886CBA">
          <w:rPr>
            <w:webHidden/>
          </w:rPr>
        </w:r>
        <w:r w:rsidR="00886CBA">
          <w:rPr>
            <w:webHidden/>
          </w:rPr>
          <w:fldChar w:fldCharType="separate"/>
        </w:r>
        <w:r w:rsidR="00886CBA">
          <w:rPr>
            <w:webHidden/>
          </w:rPr>
          <w:t>6</w:t>
        </w:r>
        <w:r w:rsidR="00886CBA">
          <w:rPr>
            <w:webHidden/>
          </w:rPr>
          <w:fldChar w:fldCharType="end"/>
        </w:r>
      </w:hyperlink>
    </w:p>
    <w:p w:rsidR="00886CBA" w:rsidRDefault="00037195" w:rsidP="00886CBA">
      <w:pPr>
        <w:pStyle w:val="TOC2"/>
        <w:rPr>
          <w:rFonts w:asciiTheme="minorHAnsi" w:eastAsiaTheme="minorEastAsia" w:hAnsiTheme="minorHAnsi" w:cstheme="minorBidi"/>
          <w:lang w:eastAsia="ja-JP"/>
        </w:rPr>
      </w:pPr>
      <w:hyperlink w:anchor="_Toc396343372" w:history="1">
        <w:r w:rsidR="00886CBA" w:rsidRPr="000629E5">
          <w:rPr>
            <w:rStyle w:val="Hyperlink"/>
          </w:rPr>
          <w:t>1.1</w:t>
        </w:r>
        <w:r w:rsidR="00886CBA">
          <w:rPr>
            <w:rFonts w:asciiTheme="minorHAnsi" w:eastAsiaTheme="minorEastAsia" w:hAnsiTheme="minorHAnsi" w:cstheme="minorBidi"/>
            <w:lang w:eastAsia="ja-JP"/>
          </w:rPr>
          <w:tab/>
        </w:r>
        <w:r w:rsidR="00886CBA" w:rsidRPr="000629E5">
          <w:rPr>
            <w:rStyle w:val="Hyperlink"/>
          </w:rPr>
          <w:t>Purpose</w:t>
        </w:r>
        <w:r w:rsidR="00886CBA">
          <w:rPr>
            <w:webHidden/>
          </w:rPr>
          <w:tab/>
        </w:r>
        <w:r w:rsidR="00886CBA">
          <w:rPr>
            <w:webHidden/>
          </w:rPr>
          <w:fldChar w:fldCharType="begin"/>
        </w:r>
        <w:r w:rsidR="00886CBA">
          <w:rPr>
            <w:webHidden/>
          </w:rPr>
          <w:instrText xml:space="preserve"> PAGEREF _Toc396343372 \h </w:instrText>
        </w:r>
        <w:r w:rsidR="00886CBA">
          <w:rPr>
            <w:webHidden/>
          </w:rPr>
        </w:r>
        <w:r w:rsidR="00886CBA">
          <w:rPr>
            <w:webHidden/>
          </w:rPr>
          <w:fldChar w:fldCharType="separate"/>
        </w:r>
        <w:r w:rsidR="00886CBA">
          <w:rPr>
            <w:webHidden/>
          </w:rPr>
          <w:t>6</w:t>
        </w:r>
        <w:r w:rsidR="00886CBA">
          <w:rPr>
            <w:webHidden/>
          </w:rPr>
          <w:fldChar w:fldCharType="end"/>
        </w:r>
      </w:hyperlink>
    </w:p>
    <w:p w:rsidR="00886CBA" w:rsidRDefault="00037195" w:rsidP="00886CBA">
      <w:pPr>
        <w:pStyle w:val="TOC2"/>
        <w:rPr>
          <w:rFonts w:asciiTheme="minorHAnsi" w:eastAsiaTheme="minorEastAsia" w:hAnsiTheme="minorHAnsi" w:cstheme="minorBidi"/>
          <w:lang w:eastAsia="ja-JP"/>
        </w:rPr>
      </w:pPr>
      <w:hyperlink w:anchor="_Toc396343373" w:history="1">
        <w:r w:rsidR="00886CBA" w:rsidRPr="000629E5">
          <w:rPr>
            <w:rStyle w:val="Hyperlink"/>
          </w:rPr>
          <w:t>1.2</w:t>
        </w:r>
        <w:r w:rsidR="00886CBA">
          <w:rPr>
            <w:rFonts w:asciiTheme="minorHAnsi" w:eastAsiaTheme="minorEastAsia" w:hAnsiTheme="minorHAnsi" w:cstheme="minorBidi"/>
            <w:lang w:eastAsia="ja-JP"/>
          </w:rPr>
          <w:tab/>
        </w:r>
        <w:r w:rsidR="00886CBA" w:rsidRPr="000629E5">
          <w:rPr>
            <w:rStyle w:val="Hyperlink"/>
          </w:rPr>
          <w:t>Scope</w:t>
        </w:r>
        <w:r w:rsidR="00886CBA">
          <w:rPr>
            <w:webHidden/>
          </w:rPr>
          <w:tab/>
        </w:r>
        <w:r w:rsidR="00886CBA">
          <w:rPr>
            <w:webHidden/>
          </w:rPr>
          <w:fldChar w:fldCharType="begin"/>
        </w:r>
        <w:r w:rsidR="00886CBA">
          <w:rPr>
            <w:webHidden/>
          </w:rPr>
          <w:instrText xml:space="preserve"> PAGEREF _Toc396343373 \h </w:instrText>
        </w:r>
        <w:r w:rsidR="00886CBA">
          <w:rPr>
            <w:webHidden/>
          </w:rPr>
        </w:r>
        <w:r w:rsidR="00886CBA">
          <w:rPr>
            <w:webHidden/>
          </w:rPr>
          <w:fldChar w:fldCharType="separate"/>
        </w:r>
        <w:r w:rsidR="00886CBA">
          <w:rPr>
            <w:webHidden/>
          </w:rPr>
          <w:t>6</w:t>
        </w:r>
        <w:r w:rsidR="00886CBA">
          <w:rPr>
            <w:webHidden/>
          </w:rPr>
          <w:fldChar w:fldCharType="end"/>
        </w:r>
      </w:hyperlink>
    </w:p>
    <w:p w:rsidR="00886CBA" w:rsidRDefault="00037195" w:rsidP="00886CBA">
      <w:pPr>
        <w:pStyle w:val="TOC2"/>
        <w:rPr>
          <w:rFonts w:asciiTheme="minorHAnsi" w:eastAsiaTheme="minorEastAsia" w:hAnsiTheme="minorHAnsi" w:cstheme="minorBidi"/>
          <w:lang w:eastAsia="ja-JP"/>
        </w:rPr>
      </w:pPr>
      <w:hyperlink w:anchor="_Toc396343374" w:history="1">
        <w:r w:rsidR="00886CBA" w:rsidRPr="000629E5">
          <w:rPr>
            <w:rStyle w:val="Hyperlink"/>
          </w:rPr>
          <w:t>1.3</w:t>
        </w:r>
        <w:r w:rsidR="00886CBA">
          <w:rPr>
            <w:rFonts w:asciiTheme="minorHAnsi" w:eastAsiaTheme="minorEastAsia" w:hAnsiTheme="minorHAnsi" w:cstheme="minorBidi"/>
            <w:lang w:eastAsia="ja-JP"/>
          </w:rPr>
          <w:tab/>
        </w:r>
        <w:r w:rsidR="00886CBA" w:rsidRPr="000629E5">
          <w:rPr>
            <w:rStyle w:val="Hyperlink"/>
          </w:rPr>
          <w:t>Definitions, Acronyms and Abbreviations</w:t>
        </w:r>
        <w:r w:rsidR="00886CBA">
          <w:rPr>
            <w:webHidden/>
          </w:rPr>
          <w:tab/>
        </w:r>
        <w:r w:rsidR="00886CBA">
          <w:rPr>
            <w:webHidden/>
          </w:rPr>
          <w:fldChar w:fldCharType="begin"/>
        </w:r>
        <w:r w:rsidR="00886CBA">
          <w:rPr>
            <w:webHidden/>
          </w:rPr>
          <w:instrText xml:space="preserve"> PAGEREF _Toc396343374 \h </w:instrText>
        </w:r>
        <w:r w:rsidR="00886CBA">
          <w:rPr>
            <w:webHidden/>
          </w:rPr>
        </w:r>
        <w:r w:rsidR="00886CBA">
          <w:rPr>
            <w:webHidden/>
          </w:rPr>
          <w:fldChar w:fldCharType="separate"/>
        </w:r>
        <w:r w:rsidR="00886CBA">
          <w:rPr>
            <w:webHidden/>
          </w:rPr>
          <w:t>6</w:t>
        </w:r>
        <w:r w:rsidR="00886CBA">
          <w:rPr>
            <w:webHidden/>
          </w:rPr>
          <w:fldChar w:fldCharType="end"/>
        </w:r>
      </w:hyperlink>
    </w:p>
    <w:p w:rsidR="00886CBA" w:rsidRDefault="00037195" w:rsidP="00886CBA">
      <w:pPr>
        <w:pStyle w:val="TOC2"/>
        <w:rPr>
          <w:rFonts w:asciiTheme="minorHAnsi" w:eastAsiaTheme="minorEastAsia" w:hAnsiTheme="minorHAnsi" w:cstheme="minorBidi"/>
          <w:lang w:eastAsia="ja-JP"/>
        </w:rPr>
      </w:pPr>
      <w:hyperlink w:anchor="_Toc396343375" w:history="1">
        <w:r w:rsidR="00886CBA" w:rsidRPr="000629E5">
          <w:rPr>
            <w:rStyle w:val="Hyperlink"/>
          </w:rPr>
          <w:t>1.4</w:t>
        </w:r>
        <w:r w:rsidR="00886CBA">
          <w:rPr>
            <w:rFonts w:asciiTheme="minorHAnsi" w:eastAsiaTheme="minorEastAsia" w:hAnsiTheme="minorHAnsi" w:cstheme="minorBidi"/>
            <w:lang w:eastAsia="ja-JP"/>
          </w:rPr>
          <w:tab/>
        </w:r>
        <w:r w:rsidR="00886CBA" w:rsidRPr="000629E5">
          <w:rPr>
            <w:rStyle w:val="Hyperlink"/>
          </w:rPr>
          <w:t>References</w:t>
        </w:r>
        <w:r w:rsidR="00886CBA">
          <w:rPr>
            <w:webHidden/>
          </w:rPr>
          <w:tab/>
        </w:r>
        <w:r w:rsidR="00886CBA">
          <w:rPr>
            <w:webHidden/>
          </w:rPr>
          <w:fldChar w:fldCharType="begin"/>
        </w:r>
        <w:r w:rsidR="00886CBA">
          <w:rPr>
            <w:webHidden/>
          </w:rPr>
          <w:instrText xml:space="preserve"> PAGEREF _Toc396343375 \h </w:instrText>
        </w:r>
        <w:r w:rsidR="00886CBA">
          <w:rPr>
            <w:webHidden/>
          </w:rPr>
        </w:r>
        <w:r w:rsidR="00886CBA">
          <w:rPr>
            <w:webHidden/>
          </w:rPr>
          <w:fldChar w:fldCharType="separate"/>
        </w:r>
        <w:r w:rsidR="00886CBA">
          <w:rPr>
            <w:webHidden/>
          </w:rPr>
          <w:t>6</w:t>
        </w:r>
        <w:r w:rsidR="00886CBA">
          <w:rPr>
            <w:webHidden/>
          </w:rPr>
          <w:fldChar w:fldCharType="end"/>
        </w:r>
      </w:hyperlink>
    </w:p>
    <w:p w:rsidR="00886CBA" w:rsidRDefault="00037195" w:rsidP="00886CBA">
      <w:pPr>
        <w:pStyle w:val="TOC2"/>
        <w:rPr>
          <w:rFonts w:asciiTheme="minorHAnsi" w:eastAsiaTheme="minorEastAsia" w:hAnsiTheme="minorHAnsi" w:cstheme="minorBidi"/>
          <w:lang w:eastAsia="ja-JP"/>
        </w:rPr>
      </w:pPr>
      <w:hyperlink w:anchor="_Toc396343376" w:history="1">
        <w:r w:rsidR="00886CBA" w:rsidRPr="000629E5">
          <w:rPr>
            <w:rStyle w:val="Hyperlink"/>
          </w:rPr>
          <w:t>1.5</w:t>
        </w:r>
        <w:r w:rsidR="00886CBA">
          <w:rPr>
            <w:rFonts w:asciiTheme="minorHAnsi" w:eastAsiaTheme="minorEastAsia" w:hAnsiTheme="minorHAnsi" w:cstheme="minorBidi"/>
            <w:lang w:eastAsia="ja-JP"/>
          </w:rPr>
          <w:tab/>
        </w:r>
        <w:r w:rsidR="00886CBA" w:rsidRPr="000629E5">
          <w:rPr>
            <w:rStyle w:val="Hyperlink"/>
          </w:rPr>
          <w:t>Overview</w:t>
        </w:r>
        <w:r w:rsidR="00886CBA">
          <w:rPr>
            <w:webHidden/>
          </w:rPr>
          <w:tab/>
        </w:r>
        <w:r w:rsidR="00886CBA">
          <w:rPr>
            <w:webHidden/>
          </w:rPr>
          <w:fldChar w:fldCharType="begin"/>
        </w:r>
        <w:r w:rsidR="00886CBA">
          <w:rPr>
            <w:webHidden/>
          </w:rPr>
          <w:instrText xml:space="preserve"> PAGEREF _Toc396343376 \h </w:instrText>
        </w:r>
        <w:r w:rsidR="00886CBA">
          <w:rPr>
            <w:webHidden/>
          </w:rPr>
        </w:r>
        <w:r w:rsidR="00886CBA">
          <w:rPr>
            <w:webHidden/>
          </w:rPr>
          <w:fldChar w:fldCharType="separate"/>
        </w:r>
        <w:r w:rsidR="00886CBA">
          <w:rPr>
            <w:webHidden/>
          </w:rPr>
          <w:t>7</w:t>
        </w:r>
        <w:r w:rsidR="00886CBA">
          <w:rPr>
            <w:webHidden/>
          </w:rPr>
          <w:fldChar w:fldCharType="end"/>
        </w:r>
      </w:hyperlink>
    </w:p>
    <w:p w:rsidR="00886CBA" w:rsidRDefault="00037195" w:rsidP="00886CBA">
      <w:pPr>
        <w:pStyle w:val="TOC1"/>
        <w:rPr>
          <w:rFonts w:asciiTheme="minorHAnsi" w:eastAsiaTheme="minorEastAsia" w:hAnsiTheme="minorHAnsi" w:cstheme="minorBidi"/>
          <w:lang w:eastAsia="ja-JP"/>
        </w:rPr>
      </w:pPr>
      <w:hyperlink w:anchor="_Toc396343377" w:history="1">
        <w:r w:rsidR="00886CBA" w:rsidRPr="000629E5">
          <w:rPr>
            <w:rStyle w:val="Hyperlink"/>
          </w:rPr>
          <w:t>2</w:t>
        </w:r>
        <w:r w:rsidR="00886CBA">
          <w:rPr>
            <w:rFonts w:asciiTheme="minorHAnsi" w:eastAsiaTheme="minorEastAsia" w:hAnsiTheme="minorHAnsi" w:cstheme="minorBidi"/>
            <w:lang w:eastAsia="ja-JP"/>
          </w:rPr>
          <w:tab/>
        </w:r>
        <w:r w:rsidR="00886CBA" w:rsidRPr="000629E5">
          <w:rPr>
            <w:rStyle w:val="Hyperlink"/>
          </w:rPr>
          <w:t>Choice of Architecture design</w:t>
        </w:r>
        <w:r w:rsidR="00886CBA">
          <w:rPr>
            <w:webHidden/>
          </w:rPr>
          <w:tab/>
        </w:r>
        <w:r w:rsidR="00886CBA">
          <w:rPr>
            <w:webHidden/>
          </w:rPr>
          <w:fldChar w:fldCharType="begin"/>
        </w:r>
        <w:r w:rsidR="00886CBA">
          <w:rPr>
            <w:webHidden/>
          </w:rPr>
          <w:instrText xml:space="preserve"> PAGEREF _Toc396343377 \h </w:instrText>
        </w:r>
        <w:r w:rsidR="00886CBA">
          <w:rPr>
            <w:webHidden/>
          </w:rPr>
        </w:r>
        <w:r w:rsidR="00886CBA">
          <w:rPr>
            <w:webHidden/>
          </w:rPr>
          <w:fldChar w:fldCharType="separate"/>
        </w:r>
        <w:r w:rsidR="00886CBA">
          <w:rPr>
            <w:webHidden/>
          </w:rPr>
          <w:t>7</w:t>
        </w:r>
        <w:r w:rsidR="00886CBA">
          <w:rPr>
            <w:webHidden/>
          </w:rPr>
          <w:fldChar w:fldCharType="end"/>
        </w:r>
      </w:hyperlink>
    </w:p>
    <w:p w:rsidR="00886CBA" w:rsidRDefault="00037195" w:rsidP="00886CBA">
      <w:pPr>
        <w:pStyle w:val="TOC2"/>
        <w:rPr>
          <w:rFonts w:asciiTheme="minorHAnsi" w:eastAsiaTheme="minorEastAsia" w:hAnsiTheme="minorHAnsi" w:cstheme="minorBidi"/>
          <w:lang w:eastAsia="ja-JP"/>
        </w:rPr>
      </w:pPr>
      <w:hyperlink w:anchor="_Toc396343378" w:history="1">
        <w:r w:rsidR="00886CBA" w:rsidRPr="000629E5">
          <w:rPr>
            <w:rStyle w:val="Hyperlink"/>
          </w:rPr>
          <w:t>2.1</w:t>
        </w:r>
        <w:r w:rsidR="00886CBA">
          <w:rPr>
            <w:rFonts w:asciiTheme="minorHAnsi" w:eastAsiaTheme="minorEastAsia" w:hAnsiTheme="minorHAnsi" w:cstheme="minorBidi"/>
            <w:lang w:eastAsia="ja-JP"/>
          </w:rPr>
          <w:tab/>
        </w:r>
        <w:r w:rsidR="00886CBA" w:rsidRPr="000629E5">
          <w:rPr>
            <w:rStyle w:val="Hyperlink"/>
          </w:rPr>
          <w:t>MVC Model</w:t>
        </w:r>
        <w:r w:rsidR="00886CBA">
          <w:rPr>
            <w:webHidden/>
          </w:rPr>
          <w:tab/>
        </w:r>
        <w:r w:rsidR="00886CBA">
          <w:rPr>
            <w:webHidden/>
          </w:rPr>
          <w:fldChar w:fldCharType="begin"/>
        </w:r>
        <w:r w:rsidR="00886CBA">
          <w:rPr>
            <w:webHidden/>
          </w:rPr>
          <w:instrText xml:space="preserve"> PAGEREF _Toc396343378 \h </w:instrText>
        </w:r>
        <w:r w:rsidR="00886CBA">
          <w:rPr>
            <w:webHidden/>
          </w:rPr>
        </w:r>
        <w:r w:rsidR="00886CBA">
          <w:rPr>
            <w:webHidden/>
          </w:rPr>
          <w:fldChar w:fldCharType="separate"/>
        </w:r>
        <w:r w:rsidR="00886CBA">
          <w:rPr>
            <w:webHidden/>
          </w:rPr>
          <w:t>7</w:t>
        </w:r>
        <w:r w:rsidR="00886CBA">
          <w:rPr>
            <w:webHidden/>
          </w:rPr>
          <w:fldChar w:fldCharType="end"/>
        </w:r>
      </w:hyperlink>
    </w:p>
    <w:p w:rsidR="00886CBA" w:rsidRDefault="00037195" w:rsidP="00886CBA">
      <w:pPr>
        <w:pStyle w:val="TOC2"/>
        <w:rPr>
          <w:rFonts w:asciiTheme="minorHAnsi" w:eastAsiaTheme="minorEastAsia" w:hAnsiTheme="minorHAnsi" w:cstheme="minorBidi"/>
          <w:lang w:eastAsia="ja-JP"/>
        </w:rPr>
      </w:pPr>
      <w:hyperlink w:anchor="_Toc396343379" w:history="1">
        <w:r w:rsidR="00886CBA" w:rsidRPr="000629E5">
          <w:rPr>
            <w:rStyle w:val="Hyperlink"/>
          </w:rPr>
          <w:t>2.2</w:t>
        </w:r>
        <w:r w:rsidR="00886CBA">
          <w:rPr>
            <w:rFonts w:asciiTheme="minorHAnsi" w:eastAsiaTheme="minorEastAsia" w:hAnsiTheme="minorHAnsi" w:cstheme="minorBidi"/>
            <w:lang w:eastAsia="ja-JP"/>
          </w:rPr>
          <w:tab/>
        </w:r>
        <w:r w:rsidR="00886CBA" w:rsidRPr="000629E5">
          <w:rPr>
            <w:rStyle w:val="Hyperlink"/>
          </w:rPr>
          <w:t>Codeigniter</w:t>
        </w:r>
        <w:r w:rsidR="00886CBA">
          <w:rPr>
            <w:webHidden/>
          </w:rPr>
          <w:tab/>
        </w:r>
        <w:r w:rsidR="00886CBA">
          <w:rPr>
            <w:webHidden/>
          </w:rPr>
          <w:fldChar w:fldCharType="begin"/>
        </w:r>
        <w:r w:rsidR="00886CBA">
          <w:rPr>
            <w:webHidden/>
          </w:rPr>
          <w:instrText xml:space="preserve"> PAGEREF _Toc396343379 \h </w:instrText>
        </w:r>
        <w:r w:rsidR="00886CBA">
          <w:rPr>
            <w:webHidden/>
          </w:rPr>
        </w:r>
        <w:r w:rsidR="00886CBA">
          <w:rPr>
            <w:webHidden/>
          </w:rPr>
          <w:fldChar w:fldCharType="separate"/>
        </w:r>
        <w:r w:rsidR="00886CBA">
          <w:rPr>
            <w:webHidden/>
          </w:rPr>
          <w:t>9</w:t>
        </w:r>
        <w:r w:rsidR="00886CBA">
          <w:rPr>
            <w:webHidden/>
          </w:rPr>
          <w:fldChar w:fldCharType="end"/>
        </w:r>
      </w:hyperlink>
    </w:p>
    <w:p w:rsidR="00886CBA" w:rsidRDefault="00037195" w:rsidP="00886CBA">
      <w:pPr>
        <w:pStyle w:val="TOC1"/>
        <w:rPr>
          <w:rFonts w:asciiTheme="minorHAnsi" w:eastAsiaTheme="minorEastAsia" w:hAnsiTheme="minorHAnsi" w:cstheme="minorBidi"/>
          <w:lang w:eastAsia="ja-JP"/>
        </w:rPr>
      </w:pPr>
      <w:hyperlink w:anchor="_Toc396343380" w:history="1">
        <w:r w:rsidR="00886CBA" w:rsidRPr="000629E5">
          <w:rPr>
            <w:rStyle w:val="Hyperlink"/>
          </w:rPr>
          <w:t>3</w:t>
        </w:r>
        <w:r w:rsidR="00886CBA">
          <w:rPr>
            <w:rFonts w:asciiTheme="minorHAnsi" w:eastAsiaTheme="minorEastAsia" w:hAnsiTheme="minorHAnsi" w:cstheme="minorBidi"/>
            <w:lang w:eastAsia="ja-JP"/>
          </w:rPr>
          <w:tab/>
        </w:r>
        <w:r w:rsidR="00886CBA" w:rsidRPr="000629E5">
          <w:rPr>
            <w:rStyle w:val="Hyperlink"/>
          </w:rPr>
          <w:t>Architectural Representation</w:t>
        </w:r>
        <w:r w:rsidR="00886CBA">
          <w:rPr>
            <w:webHidden/>
          </w:rPr>
          <w:tab/>
        </w:r>
        <w:r w:rsidR="00886CBA">
          <w:rPr>
            <w:webHidden/>
          </w:rPr>
          <w:fldChar w:fldCharType="begin"/>
        </w:r>
        <w:r w:rsidR="00886CBA">
          <w:rPr>
            <w:webHidden/>
          </w:rPr>
          <w:instrText xml:space="preserve"> PAGEREF _Toc396343380 \h </w:instrText>
        </w:r>
        <w:r w:rsidR="00886CBA">
          <w:rPr>
            <w:webHidden/>
          </w:rPr>
        </w:r>
        <w:r w:rsidR="00886CBA">
          <w:rPr>
            <w:webHidden/>
          </w:rPr>
          <w:fldChar w:fldCharType="separate"/>
        </w:r>
        <w:r w:rsidR="00886CBA">
          <w:rPr>
            <w:webHidden/>
          </w:rPr>
          <w:t>10</w:t>
        </w:r>
        <w:r w:rsidR="00886CBA">
          <w:rPr>
            <w:webHidden/>
          </w:rPr>
          <w:fldChar w:fldCharType="end"/>
        </w:r>
      </w:hyperlink>
    </w:p>
    <w:p w:rsidR="00886CBA" w:rsidRDefault="00037195" w:rsidP="00886CBA">
      <w:pPr>
        <w:pStyle w:val="TOC1"/>
        <w:rPr>
          <w:rFonts w:asciiTheme="minorHAnsi" w:eastAsiaTheme="minorEastAsia" w:hAnsiTheme="minorHAnsi" w:cstheme="minorBidi"/>
          <w:lang w:eastAsia="ja-JP"/>
        </w:rPr>
      </w:pPr>
      <w:hyperlink w:anchor="_Toc396343381" w:history="1">
        <w:r w:rsidR="00886CBA" w:rsidRPr="000629E5">
          <w:rPr>
            <w:rStyle w:val="Hyperlink"/>
          </w:rPr>
          <w:t>4</w:t>
        </w:r>
        <w:r w:rsidR="00886CBA">
          <w:rPr>
            <w:rFonts w:asciiTheme="minorHAnsi" w:eastAsiaTheme="minorEastAsia" w:hAnsiTheme="minorHAnsi" w:cstheme="minorBidi"/>
            <w:lang w:eastAsia="ja-JP"/>
          </w:rPr>
          <w:tab/>
        </w:r>
        <w:r w:rsidR="00886CBA" w:rsidRPr="000629E5">
          <w:rPr>
            <w:rStyle w:val="Hyperlink"/>
          </w:rPr>
          <w:t>Architectural Goals and Constraints</w:t>
        </w:r>
        <w:r w:rsidR="00886CBA">
          <w:rPr>
            <w:webHidden/>
          </w:rPr>
          <w:tab/>
        </w:r>
        <w:r w:rsidR="00886CBA">
          <w:rPr>
            <w:webHidden/>
          </w:rPr>
          <w:fldChar w:fldCharType="begin"/>
        </w:r>
        <w:r w:rsidR="00886CBA">
          <w:rPr>
            <w:webHidden/>
          </w:rPr>
          <w:instrText xml:space="preserve"> PAGEREF _Toc396343381 \h </w:instrText>
        </w:r>
        <w:r w:rsidR="00886CBA">
          <w:rPr>
            <w:webHidden/>
          </w:rPr>
        </w:r>
        <w:r w:rsidR="00886CBA">
          <w:rPr>
            <w:webHidden/>
          </w:rPr>
          <w:fldChar w:fldCharType="separate"/>
        </w:r>
        <w:r w:rsidR="00886CBA">
          <w:rPr>
            <w:webHidden/>
          </w:rPr>
          <w:t>11</w:t>
        </w:r>
        <w:r w:rsidR="00886CBA">
          <w:rPr>
            <w:webHidden/>
          </w:rPr>
          <w:fldChar w:fldCharType="end"/>
        </w:r>
      </w:hyperlink>
    </w:p>
    <w:p w:rsidR="00886CBA" w:rsidRDefault="00037195" w:rsidP="00886CBA">
      <w:pPr>
        <w:pStyle w:val="TOC1"/>
        <w:rPr>
          <w:rFonts w:asciiTheme="minorHAnsi" w:eastAsiaTheme="minorEastAsia" w:hAnsiTheme="minorHAnsi" w:cstheme="minorBidi"/>
          <w:lang w:eastAsia="ja-JP"/>
        </w:rPr>
      </w:pPr>
      <w:hyperlink w:anchor="_Toc396343382" w:history="1">
        <w:r w:rsidR="00886CBA" w:rsidRPr="000629E5">
          <w:rPr>
            <w:rStyle w:val="Hyperlink"/>
          </w:rPr>
          <w:t>5</w:t>
        </w:r>
        <w:r w:rsidR="00886CBA">
          <w:rPr>
            <w:rFonts w:asciiTheme="minorHAnsi" w:eastAsiaTheme="minorEastAsia" w:hAnsiTheme="minorHAnsi" w:cstheme="minorBidi"/>
            <w:lang w:eastAsia="ja-JP"/>
          </w:rPr>
          <w:tab/>
        </w:r>
        <w:r w:rsidR="00886CBA" w:rsidRPr="000629E5">
          <w:rPr>
            <w:rStyle w:val="Hyperlink"/>
          </w:rPr>
          <w:t>Use-Case View</w:t>
        </w:r>
        <w:r w:rsidR="00886CBA">
          <w:rPr>
            <w:webHidden/>
          </w:rPr>
          <w:tab/>
        </w:r>
        <w:r w:rsidR="00886CBA">
          <w:rPr>
            <w:webHidden/>
          </w:rPr>
          <w:fldChar w:fldCharType="begin"/>
        </w:r>
        <w:r w:rsidR="00886CBA">
          <w:rPr>
            <w:webHidden/>
          </w:rPr>
          <w:instrText xml:space="preserve"> PAGEREF _Toc396343382 \h </w:instrText>
        </w:r>
        <w:r w:rsidR="00886CBA">
          <w:rPr>
            <w:webHidden/>
          </w:rPr>
        </w:r>
        <w:r w:rsidR="00886CBA">
          <w:rPr>
            <w:webHidden/>
          </w:rPr>
          <w:fldChar w:fldCharType="separate"/>
        </w:r>
        <w:r w:rsidR="00886CBA">
          <w:rPr>
            <w:webHidden/>
          </w:rPr>
          <w:t>12</w:t>
        </w:r>
        <w:r w:rsidR="00886CBA">
          <w:rPr>
            <w:webHidden/>
          </w:rPr>
          <w:fldChar w:fldCharType="end"/>
        </w:r>
      </w:hyperlink>
    </w:p>
    <w:p w:rsidR="00886CBA" w:rsidRDefault="00037195" w:rsidP="00886CBA">
      <w:pPr>
        <w:pStyle w:val="TOC2"/>
        <w:rPr>
          <w:rFonts w:asciiTheme="minorHAnsi" w:eastAsiaTheme="minorEastAsia" w:hAnsiTheme="minorHAnsi" w:cstheme="minorBidi"/>
          <w:lang w:eastAsia="ja-JP"/>
        </w:rPr>
      </w:pPr>
      <w:hyperlink w:anchor="_Toc396343383" w:history="1">
        <w:r w:rsidR="00886CBA" w:rsidRPr="000629E5">
          <w:rPr>
            <w:rStyle w:val="Hyperlink"/>
          </w:rPr>
          <w:t>5.1</w:t>
        </w:r>
        <w:r w:rsidR="00886CBA">
          <w:rPr>
            <w:rFonts w:asciiTheme="minorHAnsi" w:eastAsiaTheme="minorEastAsia" w:hAnsiTheme="minorHAnsi" w:cstheme="minorBidi"/>
            <w:lang w:eastAsia="ja-JP"/>
          </w:rPr>
          <w:tab/>
        </w:r>
        <w:r w:rsidR="00886CBA" w:rsidRPr="000629E5">
          <w:rPr>
            <w:rStyle w:val="Hyperlink"/>
          </w:rPr>
          <w:t>User module</w:t>
        </w:r>
        <w:r w:rsidR="00886CBA">
          <w:rPr>
            <w:webHidden/>
          </w:rPr>
          <w:tab/>
        </w:r>
        <w:r w:rsidR="00886CBA">
          <w:rPr>
            <w:webHidden/>
          </w:rPr>
          <w:fldChar w:fldCharType="begin"/>
        </w:r>
        <w:r w:rsidR="00886CBA">
          <w:rPr>
            <w:webHidden/>
          </w:rPr>
          <w:instrText xml:space="preserve"> PAGEREF _Toc396343383 \h </w:instrText>
        </w:r>
        <w:r w:rsidR="00886CBA">
          <w:rPr>
            <w:webHidden/>
          </w:rPr>
        </w:r>
        <w:r w:rsidR="00886CBA">
          <w:rPr>
            <w:webHidden/>
          </w:rPr>
          <w:fldChar w:fldCharType="separate"/>
        </w:r>
        <w:r w:rsidR="00886CBA">
          <w:rPr>
            <w:webHidden/>
          </w:rPr>
          <w:t>12</w:t>
        </w:r>
        <w:r w:rsidR="00886CBA">
          <w:rPr>
            <w:webHidden/>
          </w:rPr>
          <w:fldChar w:fldCharType="end"/>
        </w:r>
      </w:hyperlink>
    </w:p>
    <w:p w:rsidR="00886CBA" w:rsidRPr="00886CBA" w:rsidRDefault="00037195" w:rsidP="00886CBA">
      <w:pPr>
        <w:pStyle w:val="TOC3"/>
        <w:rPr>
          <w:rFonts w:asciiTheme="minorHAnsi" w:eastAsiaTheme="minorEastAsia" w:hAnsiTheme="minorHAnsi" w:cstheme="minorBidi"/>
          <w:sz w:val="22"/>
          <w:szCs w:val="22"/>
          <w:lang w:eastAsia="ja-JP"/>
        </w:rPr>
      </w:pPr>
      <w:hyperlink w:anchor="_Toc396343384" w:history="1">
        <w:r w:rsidR="00886CBA" w:rsidRPr="00886CBA">
          <w:rPr>
            <w:rStyle w:val="Hyperlink"/>
          </w:rPr>
          <w:t>5.1.1 Common module</w:t>
        </w:r>
        <w:r w:rsidR="00886CBA" w:rsidRPr="00886CBA">
          <w:rPr>
            <w:webHidden/>
          </w:rPr>
          <w:tab/>
        </w:r>
        <w:r w:rsidR="00886CBA" w:rsidRPr="00886CBA">
          <w:rPr>
            <w:webHidden/>
          </w:rPr>
          <w:fldChar w:fldCharType="begin"/>
        </w:r>
        <w:r w:rsidR="00886CBA" w:rsidRPr="00886CBA">
          <w:rPr>
            <w:webHidden/>
          </w:rPr>
          <w:instrText xml:space="preserve"> PAGEREF _Toc396343384 \h </w:instrText>
        </w:r>
        <w:r w:rsidR="00886CBA" w:rsidRPr="00886CBA">
          <w:rPr>
            <w:webHidden/>
          </w:rPr>
        </w:r>
        <w:r w:rsidR="00886CBA" w:rsidRPr="00886CBA">
          <w:rPr>
            <w:webHidden/>
          </w:rPr>
          <w:fldChar w:fldCharType="separate"/>
        </w:r>
        <w:r w:rsidR="00886CBA" w:rsidRPr="00886CBA">
          <w:rPr>
            <w:webHidden/>
          </w:rPr>
          <w:t>12</w:t>
        </w:r>
        <w:r w:rsidR="00886CBA" w:rsidRPr="00886CBA">
          <w:rPr>
            <w:webHidden/>
          </w:rPr>
          <w:fldChar w:fldCharType="end"/>
        </w:r>
      </w:hyperlink>
    </w:p>
    <w:p w:rsidR="00886CBA" w:rsidRPr="00886CBA" w:rsidRDefault="00037195" w:rsidP="00886CBA">
      <w:pPr>
        <w:pStyle w:val="TOC3"/>
        <w:rPr>
          <w:rFonts w:asciiTheme="minorHAnsi" w:eastAsiaTheme="minorEastAsia" w:hAnsiTheme="minorHAnsi" w:cstheme="minorBidi"/>
          <w:sz w:val="22"/>
          <w:szCs w:val="22"/>
          <w:lang w:eastAsia="ja-JP"/>
        </w:rPr>
      </w:pPr>
      <w:hyperlink w:anchor="_Toc396343385" w:history="1">
        <w:r w:rsidR="00886CBA" w:rsidRPr="00886CBA">
          <w:rPr>
            <w:rStyle w:val="Hyperlink"/>
          </w:rPr>
          <w:t>5.1.2 Account management module</w:t>
        </w:r>
        <w:r w:rsidR="00886CBA" w:rsidRPr="00886CBA">
          <w:rPr>
            <w:webHidden/>
          </w:rPr>
          <w:tab/>
        </w:r>
        <w:r w:rsidR="00886CBA" w:rsidRPr="00886CBA">
          <w:rPr>
            <w:webHidden/>
          </w:rPr>
          <w:fldChar w:fldCharType="begin"/>
        </w:r>
        <w:r w:rsidR="00886CBA" w:rsidRPr="00886CBA">
          <w:rPr>
            <w:webHidden/>
          </w:rPr>
          <w:instrText xml:space="preserve"> PAGEREF _Toc396343385 \h </w:instrText>
        </w:r>
        <w:r w:rsidR="00886CBA" w:rsidRPr="00886CBA">
          <w:rPr>
            <w:webHidden/>
          </w:rPr>
        </w:r>
        <w:r w:rsidR="00886CBA" w:rsidRPr="00886CBA">
          <w:rPr>
            <w:webHidden/>
          </w:rPr>
          <w:fldChar w:fldCharType="separate"/>
        </w:r>
        <w:r w:rsidR="00886CBA" w:rsidRPr="00886CBA">
          <w:rPr>
            <w:webHidden/>
          </w:rPr>
          <w:t>13</w:t>
        </w:r>
        <w:r w:rsidR="00886CBA" w:rsidRPr="00886CBA">
          <w:rPr>
            <w:webHidden/>
          </w:rPr>
          <w:fldChar w:fldCharType="end"/>
        </w:r>
      </w:hyperlink>
    </w:p>
    <w:p w:rsidR="00886CBA" w:rsidRPr="00886CBA" w:rsidRDefault="00037195" w:rsidP="00886CBA">
      <w:pPr>
        <w:pStyle w:val="TOC3"/>
        <w:rPr>
          <w:rFonts w:asciiTheme="minorHAnsi" w:eastAsiaTheme="minorEastAsia" w:hAnsiTheme="minorHAnsi" w:cstheme="minorBidi"/>
          <w:sz w:val="22"/>
          <w:szCs w:val="22"/>
          <w:lang w:eastAsia="ja-JP"/>
        </w:rPr>
      </w:pPr>
      <w:hyperlink w:anchor="_Toc396343386" w:history="1">
        <w:r w:rsidR="00886CBA" w:rsidRPr="00886CBA">
          <w:rPr>
            <w:rStyle w:val="Hyperlink"/>
          </w:rPr>
          <w:t>5.1.3</w:t>
        </w:r>
        <w:r w:rsidR="00886CBA" w:rsidRPr="00886CBA">
          <w:rPr>
            <w:rFonts w:asciiTheme="minorHAnsi" w:eastAsiaTheme="minorEastAsia" w:hAnsiTheme="minorHAnsi" w:cstheme="minorBidi"/>
            <w:sz w:val="22"/>
            <w:szCs w:val="22"/>
            <w:lang w:eastAsia="ja-JP"/>
          </w:rPr>
          <w:tab/>
        </w:r>
        <w:r w:rsidR="00886CBA" w:rsidRPr="00886CBA">
          <w:rPr>
            <w:rStyle w:val="Hyperlink"/>
          </w:rPr>
          <w:t>Contact admin module</w:t>
        </w:r>
        <w:r w:rsidR="00886CBA" w:rsidRPr="00886CBA">
          <w:rPr>
            <w:webHidden/>
          </w:rPr>
          <w:tab/>
        </w:r>
        <w:r w:rsidR="00886CBA" w:rsidRPr="00886CBA">
          <w:rPr>
            <w:webHidden/>
          </w:rPr>
          <w:fldChar w:fldCharType="begin"/>
        </w:r>
        <w:r w:rsidR="00886CBA" w:rsidRPr="00886CBA">
          <w:rPr>
            <w:webHidden/>
          </w:rPr>
          <w:instrText xml:space="preserve"> PAGEREF _Toc396343386 \h </w:instrText>
        </w:r>
        <w:r w:rsidR="00886CBA" w:rsidRPr="00886CBA">
          <w:rPr>
            <w:webHidden/>
          </w:rPr>
        </w:r>
        <w:r w:rsidR="00886CBA" w:rsidRPr="00886CBA">
          <w:rPr>
            <w:webHidden/>
          </w:rPr>
          <w:fldChar w:fldCharType="separate"/>
        </w:r>
        <w:r w:rsidR="00886CBA" w:rsidRPr="00886CBA">
          <w:rPr>
            <w:webHidden/>
          </w:rPr>
          <w:t>14</w:t>
        </w:r>
        <w:r w:rsidR="00886CBA" w:rsidRPr="00886CBA">
          <w:rPr>
            <w:webHidden/>
          </w:rPr>
          <w:fldChar w:fldCharType="end"/>
        </w:r>
      </w:hyperlink>
    </w:p>
    <w:p w:rsidR="00886CBA" w:rsidRPr="00886CBA" w:rsidRDefault="00037195" w:rsidP="00886CBA">
      <w:pPr>
        <w:pStyle w:val="TOC2"/>
        <w:rPr>
          <w:rFonts w:asciiTheme="minorHAnsi" w:eastAsiaTheme="minorEastAsia" w:hAnsiTheme="minorHAnsi" w:cstheme="minorBidi"/>
          <w:lang w:eastAsia="ja-JP"/>
        </w:rPr>
      </w:pPr>
      <w:hyperlink w:anchor="_Toc396343387" w:history="1">
        <w:r w:rsidR="00886CBA" w:rsidRPr="00886CBA">
          <w:rPr>
            <w:rStyle w:val="Hyperlink"/>
          </w:rPr>
          <w:t>5.2</w:t>
        </w:r>
        <w:r w:rsidR="00886CBA" w:rsidRPr="00886CBA">
          <w:rPr>
            <w:rFonts w:asciiTheme="minorHAnsi" w:eastAsiaTheme="minorEastAsia" w:hAnsiTheme="minorHAnsi" w:cstheme="minorBidi"/>
            <w:lang w:eastAsia="ja-JP"/>
          </w:rPr>
          <w:tab/>
        </w:r>
        <w:r w:rsidR="00886CBA" w:rsidRPr="00886CBA">
          <w:rPr>
            <w:rStyle w:val="Hyperlink"/>
          </w:rPr>
          <w:t>Admin module</w:t>
        </w:r>
        <w:r w:rsidR="00886CBA" w:rsidRPr="00886CBA">
          <w:rPr>
            <w:webHidden/>
          </w:rPr>
          <w:tab/>
        </w:r>
        <w:r w:rsidR="00886CBA" w:rsidRPr="00886CBA">
          <w:rPr>
            <w:webHidden/>
          </w:rPr>
          <w:fldChar w:fldCharType="begin"/>
        </w:r>
        <w:r w:rsidR="00886CBA" w:rsidRPr="00886CBA">
          <w:rPr>
            <w:webHidden/>
          </w:rPr>
          <w:instrText xml:space="preserve"> PAGEREF _Toc396343387 \h </w:instrText>
        </w:r>
        <w:r w:rsidR="00886CBA" w:rsidRPr="00886CBA">
          <w:rPr>
            <w:webHidden/>
          </w:rPr>
        </w:r>
        <w:r w:rsidR="00886CBA" w:rsidRPr="00886CBA">
          <w:rPr>
            <w:webHidden/>
          </w:rPr>
          <w:fldChar w:fldCharType="separate"/>
        </w:r>
        <w:r w:rsidR="00886CBA" w:rsidRPr="00886CBA">
          <w:rPr>
            <w:webHidden/>
          </w:rPr>
          <w:t>16</w:t>
        </w:r>
        <w:r w:rsidR="00886CBA" w:rsidRPr="00886CBA">
          <w:rPr>
            <w:webHidden/>
          </w:rPr>
          <w:fldChar w:fldCharType="end"/>
        </w:r>
      </w:hyperlink>
    </w:p>
    <w:p w:rsidR="00886CBA" w:rsidRPr="00886CBA" w:rsidRDefault="00037195" w:rsidP="00886CBA">
      <w:pPr>
        <w:pStyle w:val="TOC3"/>
        <w:rPr>
          <w:rFonts w:asciiTheme="minorHAnsi" w:eastAsiaTheme="minorEastAsia" w:hAnsiTheme="minorHAnsi" w:cstheme="minorBidi"/>
          <w:sz w:val="22"/>
          <w:szCs w:val="22"/>
          <w:lang w:eastAsia="ja-JP"/>
        </w:rPr>
      </w:pPr>
      <w:hyperlink w:anchor="_Toc396343388" w:history="1">
        <w:r w:rsidR="00886CBA" w:rsidRPr="00886CBA">
          <w:rPr>
            <w:rStyle w:val="Hyperlink"/>
          </w:rPr>
          <w:t>5.2.1 Admin account management</w:t>
        </w:r>
        <w:r w:rsidR="00886CBA" w:rsidRPr="00886CBA">
          <w:rPr>
            <w:webHidden/>
          </w:rPr>
          <w:tab/>
        </w:r>
        <w:r w:rsidR="00886CBA" w:rsidRPr="00886CBA">
          <w:rPr>
            <w:webHidden/>
          </w:rPr>
          <w:fldChar w:fldCharType="begin"/>
        </w:r>
        <w:r w:rsidR="00886CBA" w:rsidRPr="00886CBA">
          <w:rPr>
            <w:webHidden/>
          </w:rPr>
          <w:instrText xml:space="preserve"> PAGEREF _Toc396343388 \h </w:instrText>
        </w:r>
        <w:r w:rsidR="00886CBA" w:rsidRPr="00886CBA">
          <w:rPr>
            <w:webHidden/>
          </w:rPr>
        </w:r>
        <w:r w:rsidR="00886CBA" w:rsidRPr="00886CBA">
          <w:rPr>
            <w:webHidden/>
          </w:rPr>
          <w:fldChar w:fldCharType="separate"/>
        </w:r>
        <w:r w:rsidR="00886CBA" w:rsidRPr="00886CBA">
          <w:rPr>
            <w:webHidden/>
          </w:rPr>
          <w:t>16</w:t>
        </w:r>
        <w:r w:rsidR="00886CBA" w:rsidRPr="00886CBA">
          <w:rPr>
            <w:webHidden/>
          </w:rPr>
          <w:fldChar w:fldCharType="end"/>
        </w:r>
      </w:hyperlink>
    </w:p>
    <w:p w:rsidR="00886CBA" w:rsidRPr="00886CBA" w:rsidRDefault="00037195" w:rsidP="00886CBA">
      <w:pPr>
        <w:pStyle w:val="TOC3"/>
        <w:rPr>
          <w:rFonts w:asciiTheme="minorHAnsi" w:eastAsiaTheme="minorEastAsia" w:hAnsiTheme="minorHAnsi" w:cstheme="minorBidi"/>
          <w:sz w:val="22"/>
          <w:szCs w:val="22"/>
          <w:lang w:eastAsia="ja-JP"/>
        </w:rPr>
      </w:pPr>
      <w:hyperlink w:anchor="_Toc396343389" w:history="1">
        <w:r w:rsidR="00886CBA" w:rsidRPr="00886CBA">
          <w:rPr>
            <w:rStyle w:val="Hyperlink"/>
          </w:rPr>
          <w:t>5.2.2 Member account management</w:t>
        </w:r>
        <w:r w:rsidR="00886CBA" w:rsidRPr="00886CBA">
          <w:rPr>
            <w:webHidden/>
          </w:rPr>
          <w:tab/>
        </w:r>
        <w:r w:rsidR="00886CBA" w:rsidRPr="00886CBA">
          <w:rPr>
            <w:webHidden/>
          </w:rPr>
          <w:fldChar w:fldCharType="begin"/>
        </w:r>
        <w:r w:rsidR="00886CBA" w:rsidRPr="00886CBA">
          <w:rPr>
            <w:webHidden/>
          </w:rPr>
          <w:instrText xml:space="preserve"> PAGEREF _Toc396343389 \h </w:instrText>
        </w:r>
        <w:r w:rsidR="00886CBA" w:rsidRPr="00886CBA">
          <w:rPr>
            <w:webHidden/>
          </w:rPr>
        </w:r>
        <w:r w:rsidR="00886CBA" w:rsidRPr="00886CBA">
          <w:rPr>
            <w:webHidden/>
          </w:rPr>
          <w:fldChar w:fldCharType="separate"/>
        </w:r>
        <w:r w:rsidR="00886CBA" w:rsidRPr="00886CBA">
          <w:rPr>
            <w:webHidden/>
          </w:rPr>
          <w:t>16</w:t>
        </w:r>
        <w:r w:rsidR="00886CBA" w:rsidRPr="00886CBA">
          <w:rPr>
            <w:webHidden/>
          </w:rPr>
          <w:fldChar w:fldCharType="end"/>
        </w:r>
      </w:hyperlink>
    </w:p>
    <w:p w:rsidR="00886CBA" w:rsidRPr="00886CBA" w:rsidRDefault="00037195" w:rsidP="00886CBA">
      <w:pPr>
        <w:pStyle w:val="TOC3"/>
        <w:rPr>
          <w:rFonts w:asciiTheme="minorHAnsi" w:eastAsiaTheme="minorEastAsia" w:hAnsiTheme="minorHAnsi" w:cstheme="minorBidi"/>
          <w:sz w:val="22"/>
          <w:szCs w:val="22"/>
          <w:lang w:eastAsia="ja-JP"/>
        </w:rPr>
      </w:pPr>
      <w:hyperlink w:anchor="_Toc396343390" w:history="1">
        <w:r w:rsidR="00886CBA" w:rsidRPr="00886CBA">
          <w:rPr>
            <w:rStyle w:val="Hyperlink"/>
          </w:rPr>
          <w:t>5.2.3</w:t>
        </w:r>
        <w:r w:rsidR="00886CBA" w:rsidRPr="00886CBA">
          <w:rPr>
            <w:rFonts w:asciiTheme="minorHAnsi" w:eastAsiaTheme="minorEastAsia" w:hAnsiTheme="minorHAnsi" w:cstheme="minorBidi"/>
            <w:sz w:val="22"/>
            <w:szCs w:val="22"/>
            <w:lang w:eastAsia="ja-JP"/>
          </w:rPr>
          <w:tab/>
        </w:r>
        <w:r w:rsidR="00886CBA" w:rsidRPr="00886CBA">
          <w:rPr>
            <w:rStyle w:val="Hyperlink"/>
          </w:rPr>
          <w:t>Vocabulary management</w:t>
        </w:r>
        <w:r w:rsidR="00886CBA" w:rsidRPr="00886CBA">
          <w:rPr>
            <w:webHidden/>
          </w:rPr>
          <w:tab/>
        </w:r>
        <w:r w:rsidR="00886CBA" w:rsidRPr="00886CBA">
          <w:rPr>
            <w:webHidden/>
          </w:rPr>
          <w:fldChar w:fldCharType="begin"/>
        </w:r>
        <w:r w:rsidR="00886CBA" w:rsidRPr="00886CBA">
          <w:rPr>
            <w:webHidden/>
          </w:rPr>
          <w:instrText xml:space="preserve"> PAGEREF _Toc396343390 \h </w:instrText>
        </w:r>
        <w:r w:rsidR="00886CBA" w:rsidRPr="00886CBA">
          <w:rPr>
            <w:webHidden/>
          </w:rPr>
        </w:r>
        <w:r w:rsidR="00886CBA" w:rsidRPr="00886CBA">
          <w:rPr>
            <w:webHidden/>
          </w:rPr>
          <w:fldChar w:fldCharType="separate"/>
        </w:r>
        <w:r w:rsidR="00886CBA" w:rsidRPr="00886CBA">
          <w:rPr>
            <w:webHidden/>
          </w:rPr>
          <w:t>17</w:t>
        </w:r>
        <w:r w:rsidR="00886CBA" w:rsidRPr="00886CBA">
          <w:rPr>
            <w:webHidden/>
          </w:rPr>
          <w:fldChar w:fldCharType="end"/>
        </w:r>
      </w:hyperlink>
    </w:p>
    <w:p w:rsidR="00886CBA" w:rsidRPr="00886CBA" w:rsidRDefault="00037195" w:rsidP="00886CBA">
      <w:pPr>
        <w:pStyle w:val="TOC3"/>
        <w:rPr>
          <w:rFonts w:asciiTheme="minorHAnsi" w:eastAsiaTheme="minorEastAsia" w:hAnsiTheme="minorHAnsi" w:cstheme="minorBidi"/>
          <w:sz w:val="22"/>
          <w:szCs w:val="22"/>
          <w:lang w:eastAsia="ja-JP"/>
        </w:rPr>
      </w:pPr>
      <w:hyperlink w:anchor="_Toc396343391" w:history="1">
        <w:r w:rsidR="00886CBA" w:rsidRPr="00886CBA">
          <w:rPr>
            <w:rStyle w:val="Hyperlink"/>
          </w:rPr>
          <w:t>5.2.4</w:t>
        </w:r>
        <w:r w:rsidR="00886CBA" w:rsidRPr="00886CBA">
          <w:rPr>
            <w:rFonts w:asciiTheme="minorHAnsi" w:eastAsiaTheme="minorEastAsia" w:hAnsiTheme="minorHAnsi" w:cstheme="minorBidi"/>
            <w:sz w:val="22"/>
            <w:szCs w:val="22"/>
            <w:lang w:eastAsia="ja-JP"/>
          </w:rPr>
          <w:tab/>
        </w:r>
        <w:r w:rsidR="00886CBA" w:rsidRPr="00886CBA">
          <w:rPr>
            <w:rStyle w:val="Hyperlink"/>
          </w:rPr>
          <w:t>Grammar management</w:t>
        </w:r>
        <w:r w:rsidR="00886CBA" w:rsidRPr="00886CBA">
          <w:rPr>
            <w:webHidden/>
          </w:rPr>
          <w:tab/>
        </w:r>
        <w:r w:rsidR="00886CBA" w:rsidRPr="00886CBA">
          <w:rPr>
            <w:webHidden/>
          </w:rPr>
          <w:fldChar w:fldCharType="begin"/>
        </w:r>
        <w:r w:rsidR="00886CBA" w:rsidRPr="00886CBA">
          <w:rPr>
            <w:webHidden/>
          </w:rPr>
          <w:instrText xml:space="preserve"> PAGEREF _Toc396343391 \h </w:instrText>
        </w:r>
        <w:r w:rsidR="00886CBA" w:rsidRPr="00886CBA">
          <w:rPr>
            <w:webHidden/>
          </w:rPr>
        </w:r>
        <w:r w:rsidR="00886CBA" w:rsidRPr="00886CBA">
          <w:rPr>
            <w:webHidden/>
          </w:rPr>
          <w:fldChar w:fldCharType="separate"/>
        </w:r>
        <w:r w:rsidR="00886CBA" w:rsidRPr="00886CBA">
          <w:rPr>
            <w:webHidden/>
          </w:rPr>
          <w:t>18</w:t>
        </w:r>
        <w:r w:rsidR="00886CBA" w:rsidRPr="00886CBA">
          <w:rPr>
            <w:webHidden/>
          </w:rPr>
          <w:fldChar w:fldCharType="end"/>
        </w:r>
      </w:hyperlink>
    </w:p>
    <w:p w:rsidR="00886CBA" w:rsidRPr="00886CBA" w:rsidRDefault="00037195" w:rsidP="00886CBA">
      <w:pPr>
        <w:pStyle w:val="TOC3"/>
        <w:rPr>
          <w:rFonts w:asciiTheme="minorHAnsi" w:eastAsiaTheme="minorEastAsia" w:hAnsiTheme="minorHAnsi" w:cstheme="minorBidi"/>
          <w:sz w:val="22"/>
          <w:szCs w:val="22"/>
          <w:lang w:eastAsia="ja-JP"/>
        </w:rPr>
      </w:pPr>
      <w:hyperlink w:anchor="_Toc396343392" w:history="1">
        <w:r w:rsidR="00886CBA" w:rsidRPr="00886CBA">
          <w:rPr>
            <w:rStyle w:val="Hyperlink"/>
          </w:rPr>
          <w:t>5.2.5</w:t>
        </w:r>
        <w:r w:rsidR="00886CBA" w:rsidRPr="00886CBA">
          <w:rPr>
            <w:rFonts w:asciiTheme="minorHAnsi" w:eastAsiaTheme="minorEastAsia" w:hAnsiTheme="minorHAnsi" w:cstheme="minorBidi"/>
            <w:sz w:val="22"/>
            <w:szCs w:val="22"/>
            <w:lang w:eastAsia="ja-JP"/>
          </w:rPr>
          <w:tab/>
        </w:r>
        <w:r w:rsidR="00886CBA" w:rsidRPr="00886CBA">
          <w:rPr>
            <w:rStyle w:val="Hyperlink"/>
          </w:rPr>
          <w:t>Reading document management</w:t>
        </w:r>
        <w:r w:rsidR="00886CBA" w:rsidRPr="00886CBA">
          <w:rPr>
            <w:webHidden/>
          </w:rPr>
          <w:tab/>
        </w:r>
        <w:r w:rsidR="00886CBA" w:rsidRPr="00886CBA">
          <w:rPr>
            <w:webHidden/>
          </w:rPr>
          <w:fldChar w:fldCharType="begin"/>
        </w:r>
        <w:r w:rsidR="00886CBA" w:rsidRPr="00886CBA">
          <w:rPr>
            <w:webHidden/>
          </w:rPr>
          <w:instrText xml:space="preserve"> PAGEREF _Toc396343392 \h </w:instrText>
        </w:r>
        <w:r w:rsidR="00886CBA" w:rsidRPr="00886CBA">
          <w:rPr>
            <w:webHidden/>
          </w:rPr>
        </w:r>
        <w:r w:rsidR="00886CBA" w:rsidRPr="00886CBA">
          <w:rPr>
            <w:webHidden/>
          </w:rPr>
          <w:fldChar w:fldCharType="separate"/>
        </w:r>
        <w:r w:rsidR="00886CBA" w:rsidRPr="00886CBA">
          <w:rPr>
            <w:webHidden/>
          </w:rPr>
          <w:t>19</w:t>
        </w:r>
        <w:r w:rsidR="00886CBA" w:rsidRPr="00886CBA">
          <w:rPr>
            <w:webHidden/>
          </w:rPr>
          <w:fldChar w:fldCharType="end"/>
        </w:r>
      </w:hyperlink>
    </w:p>
    <w:p w:rsidR="00886CBA" w:rsidRPr="00886CBA" w:rsidRDefault="00037195" w:rsidP="00886CBA">
      <w:pPr>
        <w:pStyle w:val="TOC3"/>
        <w:rPr>
          <w:rFonts w:asciiTheme="minorHAnsi" w:eastAsiaTheme="minorEastAsia" w:hAnsiTheme="minorHAnsi" w:cstheme="minorBidi"/>
          <w:sz w:val="22"/>
          <w:szCs w:val="22"/>
          <w:lang w:eastAsia="ja-JP"/>
        </w:rPr>
      </w:pPr>
      <w:hyperlink w:anchor="_Toc396343393" w:history="1">
        <w:r w:rsidR="00886CBA" w:rsidRPr="00886CBA">
          <w:rPr>
            <w:rStyle w:val="Hyperlink"/>
          </w:rPr>
          <w:t>5.2.6</w:t>
        </w:r>
        <w:r w:rsidR="00886CBA" w:rsidRPr="00886CBA">
          <w:rPr>
            <w:rFonts w:asciiTheme="minorHAnsi" w:eastAsiaTheme="minorEastAsia" w:hAnsiTheme="minorHAnsi" w:cstheme="minorBidi"/>
            <w:sz w:val="22"/>
            <w:szCs w:val="22"/>
            <w:lang w:eastAsia="ja-JP"/>
          </w:rPr>
          <w:tab/>
        </w:r>
        <w:r w:rsidR="00886CBA" w:rsidRPr="00886CBA">
          <w:rPr>
            <w:rStyle w:val="Hyperlink"/>
          </w:rPr>
          <w:t>Conversation management</w:t>
        </w:r>
        <w:r w:rsidR="00886CBA" w:rsidRPr="00886CBA">
          <w:rPr>
            <w:webHidden/>
          </w:rPr>
          <w:tab/>
        </w:r>
        <w:r w:rsidR="00886CBA" w:rsidRPr="00886CBA">
          <w:rPr>
            <w:webHidden/>
          </w:rPr>
          <w:fldChar w:fldCharType="begin"/>
        </w:r>
        <w:r w:rsidR="00886CBA" w:rsidRPr="00886CBA">
          <w:rPr>
            <w:webHidden/>
          </w:rPr>
          <w:instrText xml:space="preserve"> PAGEREF _Toc396343393 \h </w:instrText>
        </w:r>
        <w:r w:rsidR="00886CBA" w:rsidRPr="00886CBA">
          <w:rPr>
            <w:webHidden/>
          </w:rPr>
        </w:r>
        <w:r w:rsidR="00886CBA" w:rsidRPr="00886CBA">
          <w:rPr>
            <w:webHidden/>
          </w:rPr>
          <w:fldChar w:fldCharType="separate"/>
        </w:r>
        <w:r w:rsidR="00886CBA" w:rsidRPr="00886CBA">
          <w:rPr>
            <w:webHidden/>
          </w:rPr>
          <w:t>19</w:t>
        </w:r>
        <w:r w:rsidR="00886CBA" w:rsidRPr="00886CBA">
          <w:rPr>
            <w:webHidden/>
          </w:rPr>
          <w:fldChar w:fldCharType="end"/>
        </w:r>
      </w:hyperlink>
    </w:p>
    <w:p w:rsidR="00886CBA" w:rsidRDefault="00037195" w:rsidP="00886CBA">
      <w:pPr>
        <w:pStyle w:val="TOC1"/>
        <w:rPr>
          <w:rFonts w:asciiTheme="minorHAnsi" w:eastAsiaTheme="minorEastAsia" w:hAnsiTheme="minorHAnsi" w:cstheme="minorBidi"/>
          <w:lang w:eastAsia="ja-JP"/>
        </w:rPr>
      </w:pPr>
      <w:hyperlink w:anchor="_Toc396343394" w:history="1">
        <w:r w:rsidR="00886CBA" w:rsidRPr="000629E5">
          <w:rPr>
            <w:rStyle w:val="Hyperlink"/>
          </w:rPr>
          <w:t>6</w:t>
        </w:r>
        <w:r w:rsidR="00886CBA">
          <w:rPr>
            <w:rFonts w:asciiTheme="minorHAnsi" w:eastAsiaTheme="minorEastAsia" w:hAnsiTheme="minorHAnsi" w:cstheme="minorBidi"/>
            <w:lang w:eastAsia="ja-JP"/>
          </w:rPr>
          <w:tab/>
        </w:r>
        <w:r w:rsidR="00886CBA" w:rsidRPr="000629E5">
          <w:rPr>
            <w:rStyle w:val="Hyperlink"/>
          </w:rPr>
          <w:t>Logical View</w:t>
        </w:r>
        <w:r w:rsidR="00886CBA">
          <w:rPr>
            <w:webHidden/>
          </w:rPr>
          <w:tab/>
        </w:r>
        <w:r w:rsidR="00886CBA">
          <w:rPr>
            <w:webHidden/>
          </w:rPr>
          <w:fldChar w:fldCharType="begin"/>
        </w:r>
        <w:r w:rsidR="00886CBA">
          <w:rPr>
            <w:webHidden/>
          </w:rPr>
          <w:instrText xml:space="preserve"> PAGEREF _Toc396343394 \h </w:instrText>
        </w:r>
        <w:r w:rsidR="00886CBA">
          <w:rPr>
            <w:webHidden/>
          </w:rPr>
        </w:r>
        <w:r w:rsidR="00886CBA">
          <w:rPr>
            <w:webHidden/>
          </w:rPr>
          <w:fldChar w:fldCharType="separate"/>
        </w:r>
        <w:r w:rsidR="00886CBA">
          <w:rPr>
            <w:webHidden/>
          </w:rPr>
          <w:t>22</w:t>
        </w:r>
        <w:r w:rsidR="00886CBA">
          <w:rPr>
            <w:webHidden/>
          </w:rPr>
          <w:fldChar w:fldCharType="end"/>
        </w:r>
      </w:hyperlink>
    </w:p>
    <w:p w:rsidR="00886CBA" w:rsidRDefault="00037195" w:rsidP="00886CBA">
      <w:pPr>
        <w:pStyle w:val="TOC2"/>
        <w:rPr>
          <w:rFonts w:asciiTheme="minorHAnsi" w:eastAsiaTheme="minorEastAsia" w:hAnsiTheme="minorHAnsi" w:cstheme="minorBidi"/>
          <w:lang w:eastAsia="ja-JP"/>
        </w:rPr>
      </w:pPr>
      <w:hyperlink w:anchor="_Toc396343395" w:history="1">
        <w:r w:rsidR="00886CBA" w:rsidRPr="000629E5">
          <w:rPr>
            <w:rStyle w:val="Hyperlink"/>
          </w:rPr>
          <w:t>6.1</w:t>
        </w:r>
        <w:r w:rsidR="00886CBA">
          <w:rPr>
            <w:rFonts w:asciiTheme="minorHAnsi" w:eastAsiaTheme="minorEastAsia" w:hAnsiTheme="minorHAnsi" w:cstheme="minorBidi"/>
            <w:lang w:eastAsia="ja-JP"/>
          </w:rPr>
          <w:tab/>
        </w:r>
        <w:r w:rsidR="00886CBA" w:rsidRPr="000629E5">
          <w:rPr>
            <w:rStyle w:val="Hyperlink"/>
          </w:rPr>
          <w:t>Overview</w:t>
        </w:r>
        <w:r w:rsidR="00886CBA">
          <w:rPr>
            <w:webHidden/>
          </w:rPr>
          <w:tab/>
        </w:r>
        <w:r w:rsidR="00886CBA">
          <w:rPr>
            <w:webHidden/>
          </w:rPr>
          <w:fldChar w:fldCharType="begin"/>
        </w:r>
        <w:r w:rsidR="00886CBA">
          <w:rPr>
            <w:webHidden/>
          </w:rPr>
          <w:instrText xml:space="preserve"> PAGEREF _Toc396343395 \h </w:instrText>
        </w:r>
        <w:r w:rsidR="00886CBA">
          <w:rPr>
            <w:webHidden/>
          </w:rPr>
        </w:r>
        <w:r w:rsidR="00886CBA">
          <w:rPr>
            <w:webHidden/>
          </w:rPr>
          <w:fldChar w:fldCharType="separate"/>
        </w:r>
        <w:r w:rsidR="00886CBA">
          <w:rPr>
            <w:webHidden/>
          </w:rPr>
          <w:t>22</w:t>
        </w:r>
        <w:r w:rsidR="00886CBA">
          <w:rPr>
            <w:webHidden/>
          </w:rPr>
          <w:fldChar w:fldCharType="end"/>
        </w:r>
      </w:hyperlink>
    </w:p>
    <w:p w:rsidR="00886CBA" w:rsidRDefault="00037195" w:rsidP="00886CBA">
      <w:pPr>
        <w:pStyle w:val="TOC2"/>
        <w:rPr>
          <w:rFonts w:asciiTheme="minorHAnsi" w:eastAsiaTheme="minorEastAsia" w:hAnsiTheme="minorHAnsi" w:cstheme="minorBidi"/>
          <w:lang w:eastAsia="ja-JP"/>
        </w:rPr>
      </w:pPr>
      <w:hyperlink w:anchor="_Toc396343396" w:history="1">
        <w:r w:rsidR="00886CBA" w:rsidRPr="000629E5">
          <w:rPr>
            <w:rStyle w:val="Hyperlink"/>
          </w:rPr>
          <w:t>6.2</w:t>
        </w:r>
        <w:r w:rsidR="00886CBA">
          <w:rPr>
            <w:rFonts w:asciiTheme="minorHAnsi" w:eastAsiaTheme="minorEastAsia" w:hAnsiTheme="minorHAnsi" w:cstheme="minorBidi"/>
            <w:lang w:eastAsia="ja-JP"/>
          </w:rPr>
          <w:tab/>
        </w:r>
        <w:r w:rsidR="00886CBA" w:rsidRPr="000629E5">
          <w:rPr>
            <w:rStyle w:val="Hyperlink"/>
          </w:rPr>
          <w:t>Architecturally Significant Design Packages</w:t>
        </w:r>
        <w:r w:rsidR="00886CBA">
          <w:rPr>
            <w:webHidden/>
          </w:rPr>
          <w:tab/>
        </w:r>
        <w:r w:rsidR="00886CBA">
          <w:rPr>
            <w:webHidden/>
          </w:rPr>
          <w:fldChar w:fldCharType="begin"/>
        </w:r>
        <w:r w:rsidR="00886CBA">
          <w:rPr>
            <w:webHidden/>
          </w:rPr>
          <w:instrText xml:space="preserve"> PAGEREF _Toc396343396 \h </w:instrText>
        </w:r>
        <w:r w:rsidR="00886CBA">
          <w:rPr>
            <w:webHidden/>
          </w:rPr>
        </w:r>
        <w:r w:rsidR="00886CBA">
          <w:rPr>
            <w:webHidden/>
          </w:rPr>
          <w:fldChar w:fldCharType="separate"/>
        </w:r>
        <w:r w:rsidR="00886CBA">
          <w:rPr>
            <w:webHidden/>
          </w:rPr>
          <w:t>24</w:t>
        </w:r>
        <w:r w:rsidR="00886CBA">
          <w:rPr>
            <w:webHidden/>
          </w:rPr>
          <w:fldChar w:fldCharType="end"/>
        </w:r>
      </w:hyperlink>
    </w:p>
    <w:p w:rsidR="00886CBA" w:rsidRDefault="00037195" w:rsidP="00886CBA">
      <w:pPr>
        <w:pStyle w:val="TOC1"/>
        <w:rPr>
          <w:rFonts w:asciiTheme="minorHAnsi" w:eastAsiaTheme="minorEastAsia" w:hAnsiTheme="minorHAnsi" w:cstheme="minorBidi"/>
          <w:lang w:eastAsia="ja-JP"/>
        </w:rPr>
      </w:pPr>
      <w:hyperlink w:anchor="_Toc396343397" w:history="1">
        <w:r w:rsidR="00886CBA" w:rsidRPr="000629E5">
          <w:rPr>
            <w:rStyle w:val="Hyperlink"/>
          </w:rPr>
          <w:t>7</w:t>
        </w:r>
        <w:r w:rsidR="00886CBA">
          <w:rPr>
            <w:rFonts w:asciiTheme="minorHAnsi" w:eastAsiaTheme="minorEastAsia" w:hAnsiTheme="minorHAnsi" w:cstheme="minorBidi"/>
            <w:lang w:eastAsia="ja-JP"/>
          </w:rPr>
          <w:tab/>
        </w:r>
        <w:r w:rsidR="00886CBA" w:rsidRPr="000629E5">
          <w:rPr>
            <w:rStyle w:val="Hyperlink"/>
          </w:rPr>
          <w:t>Process View</w:t>
        </w:r>
        <w:r w:rsidR="00886CBA">
          <w:rPr>
            <w:webHidden/>
          </w:rPr>
          <w:tab/>
        </w:r>
        <w:r w:rsidR="00886CBA">
          <w:rPr>
            <w:webHidden/>
          </w:rPr>
          <w:fldChar w:fldCharType="begin"/>
        </w:r>
        <w:r w:rsidR="00886CBA">
          <w:rPr>
            <w:webHidden/>
          </w:rPr>
          <w:instrText xml:space="preserve"> PAGEREF _Toc396343397 \h </w:instrText>
        </w:r>
        <w:r w:rsidR="00886CBA">
          <w:rPr>
            <w:webHidden/>
          </w:rPr>
        </w:r>
        <w:r w:rsidR="00886CBA">
          <w:rPr>
            <w:webHidden/>
          </w:rPr>
          <w:fldChar w:fldCharType="separate"/>
        </w:r>
        <w:r w:rsidR="00886CBA">
          <w:rPr>
            <w:webHidden/>
          </w:rPr>
          <w:t>27</w:t>
        </w:r>
        <w:r w:rsidR="00886CBA">
          <w:rPr>
            <w:webHidden/>
          </w:rPr>
          <w:fldChar w:fldCharType="end"/>
        </w:r>
      </w:hyperlink>
    </w:p>
    <w:p w:rsidR="00886CBA" w:rsidRDefault="00037195" w:rsidP="00886CBA">
      <w:pPr>
        <w:pStyle w:val="TOC1"/>
        <w:rPr>
          <w:rFonts w:asciiTheme="minorHAnsi" w:eastAsiaTheme="minorEastAsia" w:hAnsiTheme="minorHAnsi" w:cstheme="minorBidi"/>
          <w:lang w:eastAsia="ja-JP"/>
        </w:rPr>
      </w:pPr>
      <w:hyperlink w:anchor="_Toc396343398" w:history="1">
        <w:r w:rsidR="00886CBA" w:rsidRPr="000629E5">
          <w:rPr>
            <w:rStyle w:val="Hyperlink"/>
          </w:rPr>
          <w:t>8</w:t>
        </w:r>
        <w:r w:rsidR="00886CBA">
          <w:rPr>
            <w:rFonts w:asciiTheme="minorHAnsi" w:eastAsiaTheme="minorEastAsia" w:hAnsiTheme="minorHAnsi" w:cstheme="minorBidi"/>
            <w:lang w:eastAsia="ja-JP"/>
          </w:rPr>
          <w:tab/>
        </w:r>
        <w:r w:rsidR="00886CBA" w:rsidRPr="000629E5">
          <w:rPr>
            <w:rStyle w:val="Hyperlink"/>
          </w:rPr>
          <w:t>Deployment view</w:t>
        </w:r>
        <w:r w:rsidR="00886CBA">
          <w:rPr>
            <w:webHidden/>
          </w:rPr>
          <w:tab/>
        </w:r>
        <w:r w:rsidR="00886CBA">
          <w:rPr>
            <w:webHidden/>
          </w:rPr>
          <w:fldChar w:fldCharType="begin"/>
        </w:r>
        <w:r w:rsidR="00886CBA">
          <w:rPr>
            <w:webHidden/>
          </w:rPr>
          <w:instrText xml:space="preserve"> PAGEREF _Toc396343398 \h </w:instrText>
        </w:r>
        <w:r w:rsidR="00886CBA">
          <w:rPr>
            <w:webHidden/>
          </w:rPr>
        </w:r>
        <w:r w:rsidR="00886CBA">
          <w:rPr>
            <w:webHidden/>
          </w:rPr>
          <w:fldChar w:fldCharType="separate"/>
        </w:r>
        <w:r w:rsidR="00886CBA">
          <w:rPr>
            <w:webHidden/>
          </w:rPr>
          <w:t>29</w:t>
        </w:r>
        <w:r w:rsidR="00886CBA">
          <w:rPr>
            <w:webHidden/>
          </w:rPr>
          <w:fldChar w:fldCharType="end"/>
        </w:r>
      </w:hyperlink>
    </w:p>
    <w:p w:rsidR="00886CBA" w:rsidRDefault="00037195" w:rsidP="00886CBA">
      <w:pPr>
        <w:pStyle w:val="TOC1"/>
        <w:rPr>
          <w:rFonts w:asciiTheme="minorHAnsi" w:eastAsiaTheme="minorEastAsia" w:hAnsiTheme="minorHAnsi" w:cstheme="minorBidi"/>
          <w:lang w:eastAsia="ja-JP"/>
        </w:rPr>
      </w:pPr>
      <w:hyperlink w:anchor="_Toc396343399" w:history="1">
        <w:r w:rsidR="00886CBA" w:rsidRPr="000629E5">
          <w:rPr>
            <w:rStyle w:val="Hyperlink"/>
          </w:rPr>
          <w:t>9</w:t>
        </w:r>
        <w:r w:rsidR="00886CBA">
          <w:rPr>
            <w:rFonts w:asciiTheme="minorHAnsi" w:eastAsiaTheme="minorEastAsia" w:hAnsiTheme="minorHAnsi" w:cstheme="minorBidi"/>
            <w:lang w:eastAsia="ja-JP"/>
          </w:rPr>
          <w:tab/>
        </w:r>
        <w:r w:rsidR="00886CBA" w:rsidRPr="000629E5">
          <w:rPr>
            <w:rStyle w:val="Hyperlink"/>
          </w:rPr>
          <w:t>Quality</w:t>
        </w:r>
        <w:r w:rsidR="00886CBA">
          <w:rPr>
            <w:webHidden/>
          </w:rPr>
          <w:tab/>
        </w:r>
        <w:r w:rsidR="00886CBA">
          <w:rPr>
            <w:webHidden/>
          </w:rPr>
          <w:fldChar w:fldCharType="begin"/>
        </w:r>
        <w:r w:rsidR="00886CBA">
          <w:rPr>
            <w:webHidden/>
          </w:rPr>
          <w:instrText xml:space="preserve"> PAGEREF _Toc396343399 \h </w:instrText>
        </w:r>
        <w:r w:rsidR="00886CBA">
          <w:rPr>
            <w:webHidden/>
          </w:rPr>
        </w:r>
        <w:r w:rsidR="00886CBA">
          <w:rPr>
            <w:webHidden/>
          </w:rPr>
          <w:fldChar w:fldCharType="separate"/>
        </w:r>
        <w:r w:rsidR="00886CBA">
          <w:rPr>
            <w:webHidden/>
          </w:rPr>
          <w:t>29</w:t>
        </w:r>
        <w:r w:rsidR="00886CBA">
          <w:rPr>
            <w:webHidden/>
          </w:rPr>
          <w:fldChar w:fldCharType="end"/>
        </w:r>
      </w:hyperlink>
    </w:p>
    <w:p w:rsidR="00150748" w:rsidRDefault="004F78B5" w:rsidP="00886CBA">
      <w:pPr>
        <w:rPr>
          <w:lang w:val="en-GB"/>
        </w:rPr>
      </w:pPr>
      <w:r w:rsidRPr="000D2B7B">
        <w:rPr>
          <w:noProof/>
          <w:lang w:val="en-GB"/>
        </w:rPr>
        <w:lastRenderedPageBreak/>
        <w:fldChar w:fldCharType="end"/>
      </w:r>
    </w:p>
    <w:p w:rsidR="00150748" w:rsidRDefault="00150748" w:rsidP="00886CBA">
      <w:pPr>
        <w:rPr>
          <w:lang w:val="en-GB"/>
        </w:rPr>
      </w:pPr>
      <w:r>
        <w:rPr>
          <w:lang w:val="en-GB"/>
        </w:rPr>
        <w:tab/>
      </w:r>
    </w:p>
    <w:p w:rsidR="00150748" w:rsidRDefault="00150748" w:rsidP="00886CBA">
      <w:pPr>
        <w:rPr>
          <w:lang w:val="en-GB"/>
        </w:rPr>
      </w:pPr>
    </w:p>
    <w:p w:rsidR="00816047" w:rsidRPr="00150748" w:rsidRDefault="00816047" w:rsidP="00886CBA">
      <w:pPr>
        <w:rPr>
          <w:lang w:val="en-GB"/>
        </w:rPr>
        <w:sectPr w:rsidR="00816047" w:rsidRPr="00150748" w:rsidSect="00886CBA">
          <w:footerReference w:type="default" r:id="rId9"/>
          <w:footerReference w:type="first" r:id="rId10"/>
          <w:type w:val="nextColumn"/>
          <w:pgSz w:w="11909" w:h="16834" w:code="9"/>
          <w:pgMar w:top="1728" w:right="1800" w:bottom="1728" w:left="1152" w:header="720" w:footer="720" w:gutter="648"/>
          <w:cols w:space="720"/>
          <w:titlePg/>
        </w:sectPr>
      </w:pPr>
    </w:p>
    <w:p w:rsidR="00150FB9" w:rsidRPr="00CF2CE2" w:rsidRDefault="00150FB9" w:rsidP="00886CBA">
      <w:pPr>
        <w:pStyle w:val="Heading1"/>
      </w:pPr>
      <w:bookmarkStart w:id="8" w:name="_Toc456598586"/>
      <w:bookmarkStart w:id="9" w:name="_Toc504442098"/>
      <w:bookmarkStart w:id="10" w:name="_Toc393923746"/>
      <w:bookmarkStart w:id="11" w:name="_Toc396343371"/>
      <w:bookmarkStart w:id="12" w:name="_Toc393923752"/>
      <w:r w:rsidRPr="00CF2CE2">
        <w:lastRenderedPageBreak/>
        <w:t>Introduction</w:t>
      </w:r>
      <w:bookmarkEnd w:id="8"/>
      <w:bookmarkEnd w:id="9"/>
      <w:bookmarkEnd w:id="10"/>
      <w:bookmarkEnd w:id="11"/>
    </w:p>
    <w:p w:rsidR="00150FB9" w:rsidRPr="003871F3" w:rsidRDefault="00150FB9" w:rsidP="00886CBA">
      <w:pPr>
        <w:pStyle w:val="Heading2"/>
      </w:pPr>
      <w:bookmarkStart w:id="13" w:name="_Toc456598587"/>
      <w:bookmarkStart w:id="14" w:name="_Toc504442099"/>
      <w:bookmarkStart w:id="15" w:name="_Toc393923747"/>
      <w:bookmarkStart w:id="16" w:name="_Toc396343372"/>
      <w:r w:rsidRPr="003871F3">
        <w:t>Purpose</w:t>
      </w:r>
      <w:bookmarkEnd w:id="13"/>
      <w:bookmarkEnd w:id="14"/>
      <w:bookmarkEnd w:id="15"/>
      <w:bookmarkEnd w:id="16"/>
    </w:p>
    <w:p w:rsidR="00150FB9" w:rsidRPr="003871F3" w:rsidRDefault="00150FB9" w:rsidP="00886CBA">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886CBA">
      <w:pPr>
        <w:pStyle w:val="Heading2"/>
      </w:pPr>
      <w:bookmarkStart w:id="18" w:name="_Toc504442100"/>
      <w:bookmarkStart w:id="19" w:name="_Toc393923748"/>
      <w:bookmarkStart w:id="20" w:name="_Toc396343373"/>
      <w:r w:rsidRPr="00CF2CE2">
        <w:t>Scope</w:t>
      </w:r>
      <w:bookmarkEnd w:id="17"/>
      <w:bookmarkEnd w:id="18"/>
      <w:bookmarkEnd w:id="19"/>
      <w:bookmarkEnd w:id="20"/>
    </w:p>
    <w:p w:rsidR="00150FB9" w:rsidRPr="003871F3" w:rsidRDefault="00150FB9" w:rsidP="00886CBA">
      <w:bookmarkStart w:id="21" w:name="_Toc456598589"/>
      <w:r w:rsidRPr="003871F3">
        <w:t xml:space="preserve">The scope of this document is to depict the architecture of the Useful Japanese Dictionary for </w:t>
      </w:r>
      <w:r w:rsidR="001B65EF" w:rsidRPr="003871F3">
        <w:t>Vietnamese website</w:t>
      </w:r>
      <w:r w:rsidRPr="003871F3">
        <w:t xml:space="preserve"> created by UJD_VN capstone project team.</w:t>
      </w:r>
    </w:p>
    <w:p w:rsidR="00150FB9" w:rsidRPr="00CF2CE2" w:rsidRDefault="00150FB9" w:rsidP="00886CBA">
      <w:pPr>
        <w:pStyle w:val="Heading2"/>
      </w:pPr>
      <w:bookmarkStart w:id="22" w:name="_Toc504442101"/>
      <w:bookmarkStart w:id="23" w:name="_Toc393923749"/>
      <w:bookmarkStart w:id="24" w:name="_Toc396343374"/>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5"/>
        <w:gridCol w:w="4416"/>
        <w:gridCol w:w="1910"/>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886CBA">
            <w:r w:rsidRPr="007677F1">
              <w:t>Acronym</w:t>
            </w:r>
          </w:p>
        </w:tc>
        <w:tc>
          <w:tcPr>
            <w:tcW w:w="4587" w:type="dxa"/>
            <w:shd w:val="clear" w:color="auto" w:fill="92D050"/>
          </w:tcPr>
          <w:p w:rsidR="00150FB9" w:rsidRPr="007677F1" w:rsidRDefault="00150FB9" w:rsidP="00886CBA">
            <w:pPr>
              <w:cnfStyle w:val="100000000000" w:firstRow="1" w:lastRow="0" w:firstColumn="0" w:lastColumn="0" w:oddVBand="0" w:evenVBand="0" w:oddHBand="0" w:evenHBand="0" w:firstRowFirstColumn="0" w:firstRowLastColumn="0" w:lastRowFirstColumn="0" w:lastRowLastColumn="0"/>
            </w:pPr>
            <w:r w:rsidRPr="007677F1">
              <w:t>Definition</w:t>
            </w:r>
          </w:p>
        </w:tc>
        <w:tc>
          <w:tcPr>
            <w:tcW w:w="1980" w:type="dxa"/>
            <w:shd w:val="clear" w:color="auto" w:fill="92D050"/>
          </w:tcPr>
          <w:p w:rsidR="00150FB9" w:rsidRPr="007677F1" w:rsidRDefault="00150FB9" w:rsidP="00886CBA">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886CBA">
            <w:r w:rsidRPr="003871F3">
              <w:t>UJD_VN</w:t>
            </w:r>
          </w:p>
        </w:tc>
        <w:tc>
          <w:tcPr>
            <w:tcW w:w="4587"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r w:rsidRPr="003871F3">
              <w:t>Useful Japanese Dictionary for Vietnamese</w:t>
            </w:r>
          </w:p>
        </w:tc>
        <w:tc>
          <w:tcPr>
            <w:tcW w:w="1980"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886CBA">
            <w:r w:rsidRPr="003871F3">
              <w:t>MVC</w:t>
            </w:r>
          </w:p>
        </w:tc>
        <w:tc>
          <w:tcPr>
            <w:tcW w:w="4587"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1980"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886CBA">
            <w:r w:rsidRPr="003871F3">
              <w:t>IDE</w:t>
            </w:r>
          </w:p>
        </w:tc>
        <w:tc>
          <w:tcPr>
            <w:tcW w:w="4587"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1980"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886CBA">
            <w:r w:rsidRPr="003871F3">
              <w:t>Q&amp;A</w:t>
            </w:r>
          </w:p>
        </w:tc>
        <w:tc>
          <w:tcPr>
            <w:tcW w:w="4587"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1980"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886CBA">
            <w:r w:rsidRPr="003871F3">
              <w:t>GUI</w:t>
            </w:r>
          </w:p>
        </w:tc>
        <w:tc>
          <w:tcPr>
            <w:tcW w:w="4587"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1980"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bl>
    <w:p w:rsidR="00150FB9" w:rsidRPr="003871F3" w:rsidRDefault="007677F1" w:rsidP="00886CBA">
      <w:r>
        <w:t xml:space="preserve">   </w:t>
      </w:r>
      <w:r w:rsidR="00150FB9" w:rsidRPr="003871F3">
        <w:t>Table 2: Definitions</w:t>
      </w:r>
    </w:p>
    <w:p w:rsidR="00150FB9" w:rsidRPr="00CF2CE2" w:rsidRDefault="00150FB9" w:rsidP="00886CBA">
      <w:pPr>
        <w:pStyle w:val="Heading2"/>
      </w:pPr>
      <w:bookmarkStart w:id="25" w:name="_Toc456598590"/>
      <w:bookmarkStart w:id="26" w:name="_Toc504442102"/>
      <w:bookmarkStart w:id="27" w:name="_Toc393923750"/>
      <w:bookmarkStart w:id="28" w:name="_Toc396343375"/>
      <w:r w:rsidRPr="00CF2CE2">
        <w:t>References</w:t>
      </w:r>
      <w:bookmarkEnd w:id="25"/>
      <w:bookmarkEnd w:id="26"/>
      <w:bookmarkEnd w:id="27"/>
      <w:bookmarkEnd w:id="28"/>
    </w:p>
    <w:p w:rsidR="00150FB9" w:rsidRPr="00CF2CE2" w:rsidRDefault="00150FB9" w:rsidP="00886CBA">
      <w:pPr>
        <w:pStyle w:val="ListParagraph"/>
        <w:numPr>
          <w:ilvl w:val="0"/>
          <w:numId w:val="32"/>
        </w:numPr>
      </w:pPr>
      <w:r w:rsidRPr="00CF2CE2">
        <w:t>UJD_VN_ Software Requirements Specification_v1.0_EN.docx</w:t>
      </w:r>
    </w:p>
    <w:p w:rsidR="00150FB9" w:rsidRPr="00CF2CE2" w:rsidRDefault="00150FB9" w:rsidP="00886CBA">
      <w:pPr>
        <w:pStyle w:val="ListParagraph"/>
        <w:numPr>
          <w:ilvl w:val="0"/>
          <w:numId w:val="32"/>
        </w:numPr>
      </w:pPr>
      <w:r w:rsidRPr="00CF2CE2">
        <w:t>UJD_VN _Data Design_v1.0_EN.docx</w:t>
      </w:r>
    </w:p>
    <w:p w:rsidR="00150FB9" w:rsidRPr="00CF2CE2" w:rsidRDefault="00150FB9" w:rsidP="00886CBA">
      <w:pPr>
        <w:pStyle w:val="ListParagraph"/>
        <w:numPr>
          <w:ilvl w:val="0"/>
          <w:numId w:val="32"/>
        </w:numPr>
      </w:pPr>
      <w:r w:rsidRPr="00CF2CE2">
        <w:t>Sample Design at Introduction to software engineering (I2SE) course in cms.fpt.edu.vn</w:t>
      </w:r>
    </w:p>
    <w:p w:rsidR="00150FB9" w:rsidRPr="00CF2CE2" w:rsidRDefault="00150FB9" w:rsidP="00886CBA">
      <w:pPr>
        <w:pStyle w:val="ListParagraph"/>
        <w:numPr>
          <w:ilvl w:val="0"/>
          <w:numId w:val="32"/>
        </w:numPr>
      </w:pPr>
      <w:r w:rsidRPr="00CF2CE2">
        <w:t>Software Architecture Design Illuminated Book</w:t>
      </w:r>
    </w:p>
    <w:p w:rsidR="00150FB9" w:rsidRPr="00CF2CE2" w:rsidRDefault="00037195" w:rsidP="00886CBA">
      <w:pPr>
        <w:pStyle w:val="ListParagraph"/>
        <w:numPr>
          <w:ilvl w:val="0"/>
          <w:numId w:val="32"/>
        </w:numPr>
        <w:rPr>
          <w:rStyle w:val="Hyperlink"/>
          <w:sz w:val="24"/>
          <w:szCs w:val="24"/>
        </w:rPr>
      </w:pPr>
      <w:hyperlink r:id="rId11" w:history="1">
        <w:r w:rsidR="00150FB9" w:rsidRPr="00CF2CE2">
          <w:rPr>
            <w:rStyle w:val="Hyperlink"/>
            <w:sz w:val="24"/>
            <w:szCs w:val="24"/>
          </w:rPr>
          <w:t>http://en.wikipedia.org/wiki/Model-view-controller</w:t>
        </w:r>
      </w:hyperlink>
    </w:p>
    <w:p w:rsidR="00150FB9" w:rsidRPr="00CF2CE2" w:rsidRDefault="00150FB9" w:rsidP="00886CBA">
      <w:pPr>
        <w:pStyle w:val="Heading2"/>
      </w:pPr>
      <w:bookmarkStart w:id="29" w:name="_Toc456598591"/>
      <w:bookmarkStart w:id="30" w:name="_Toc504442103"/>
      <w:bookmarkStart w:id="31" w:name="_Toc393923751"/>
      <w:bookmarkStart w:id="32" w:name="_Toc396343376"/>
      <w:r w:rsidRPr="00CF2CE2">
        <w:lastRenderedPageBreak/>
        <w:t>Overview</w:t>
      </w:r>
      <w:bookmarkEnd w:id="29"/>
      <w:bookmarkEnd w:id="30"/>
      <w:bookmarkEnd w:id="31"/>
      <w:bookmarkEnd w:id="32"/>
    </w:p>
    <w:p w:rsidR="00150FB9" w:rsidRPr="00CF2CE2" w:rsidRDefault="00150FB9" w:rsidP="00886CBA">
      <w:r w:rsidRPr="00CF2CE2">
        <w:t>The Software Architecture Document contains the following subsections:</w:t>
      </w:r>
    </w:p>
    <w:p w:rsidR="00150FB9" w:rsidRPr="00CF2CE2" w:rsidRDefault="00150FB9" w:rsidP="00886CBA">
      <w:pPr>
        <w:pStyle w:val="ListParagraph"/>
        <w:numPr>
          <w:ilvl w:val="0"/>
          <w:numId w:val="3"/>
        </w:numPr>
      </w:pPr>
      <w:r w:rsidRPr="00CF2CE2">
        <w:t>Section 1: Provide an overview of entire Software Architecture Document.</w:t>
      </w:r>
    </w:p>
    <w:p w:rsidR="00150FB9" w:rsidRPr="00CF2CE2" w:rsidRDefault="00150FB9" w:rsidP="00886CBA">
      <w:pPr>
        <w:pStyle w:val="ListParagraph"/>
        <w:numPr>
          <w:ilvl w:val="0"/>
          <w:numId w:val="3"/>
        </w:numPr>
      </w:pPr>
      <w:r w:rsidRPr="00CF2CE2">
        <w:t>Section 2: Choice of Architecture Design</w:t>
      </w:r>
    </w:p>
    <w:p w:rsidR="00150FB9" w:rsidRPr="00CF2CE2" w:rsidRDefault="00150FB9" w:rsidP="00886CBA">
      <w:pPr>
        <w:pStyle w:val="ListParagraph"/>
        <w:numPr>
          <w:ilvl w:val="0"/>
          <w:numId w:val="3"/>
        </w:numPr>
      </w:pPr>
      <w:r w:rsidRPr="00CF2CE2">
        <w:t>Section 3: Architectural Representation</w:t>
      </w:r>
    </w:p>
    <w:p w:rsidR="00150FB9" w:rsidRPr="00CF2CE2" w:rsidRDefault="00150FB9" w:rsidP="00886CBA">
      <w:pPr>
        <w:pStyle w:val="ListParagraph"/>
        <w:numPr>
          <w:ilvl w:val="0"/>
          <w:numId w:val="3"/>
        </w:numPr>
      </w:pPr>
      <w:r w:rsidRPr="00CF2CE2">
        <w:t>Section 4: Architectural Goals and Constraints</w:t>
      </w:r>
    </w:p>
    <w:p w:rsidR="00150FB9" w:rsidRPr="00CF2CE2" w:rsidRDefault="00150FB9" w:rsidP="00886CBA">
      <w:pPr>
        <w:pStyle w:val="ListParagraph"/>
        <w:numPr>
          <w:ilvl w:val="0"/>
          <w:numId w:val="3"/>
        </w:numPr>
      </w:pPr>
      <w:r w:rsidRPr="00CF2CE2">
        <w:t>Section 5: Use-Case view</w:t>
      </w:r>
    </w:p>
    <w:p w:rsidR="00150FB9" w:rsidRPr="00CF2CE2" w:rsidRDefault="00150FB9" w:rsidP="00886CBA">
      <w:pPr>
        <w:pStyle w:val="ListParagraph"/>
        <w:numPr>
          <w:ilvl w:val="0"/>
          <w:numId w:val="3"/>
        </w:numPr>
      </w:pPr>
      <w:r w:rsidRPr="00CF2CE2">
        <w:t>Section 6: Logical View</w:t>
      </w:r>
    </w:p>
    <w:p w:rsidR="00150FB9" w:rsidRPr="00CF2CE2" w:rsidRDefault="00150FB9" w:rsidP="00886CBA">
      <w:pPr>
        <w:pStyle w:val="ListParagraph"/>
        <w:numPr>
          <w:ilvl w:val="0"/>
          <w:numId w:val="3"/>
        </w:numPr>
      </w:pPr>
      <w:r w:rsidRPr="00CF2CE2">
        <w:t>Section 7: Process View</w:t>
      </w:r>
    </w:p>
    <w:p w:rsidR="00150FB9" w:rsidRPr="00CF2CE2" w:rsidRDefault="00150FB9" w:rsidP="00886CBA">
      <w:pPr>
        <w:pStyle w:val="ListParagraph"/>
        <w:numPr>
          <w:ilvl w:val="0"/>
          <w:numId w:val="3"/>
        </w:numPr>
      </w:pPr>
      <w:r w:rsidRPr="00CF2CE2">
        <w:t>Section 8: Deployment view.</w:t>
      </w:r>
    </w:p>
    <w:p w:rsidR="00150FB9" w:rsidRPr="00CF2CE2" w:rsidRDefault="00150FB9" w:rsidP="00886CBA">
      <w:pPr>
        <w:pStyle w:val="ListParagraph"/>
        <w:numPr>
          <w:ilvl w:val="0"/>
          <w:numId w:val="3"/>
        </w:numPr>
      </w:pPr>
      <w:r w:rsidRPr="00CF2CE2">
        <w:t>Section 9: Quality.</w:t>
      </w:r>
    </w:p>
    <w:p w:rsidR="00150FB9" w:rsidRPr="00CF2CE2" w:rsidRDefault="00150FB9" w:rsidP="00886CBA">
      <w:pPr>
        <w:pStyle w:val="Heading1"/>
      </w:pPr>
      <w:bookmarkStart w:id="33" w:name="_Toc396343377"/>
      <w:r w:rsidRPr="00CF2CE2">
        <w:t>Choice of Architecture design</w:t>
      </w:r>
      <w:bookmarkEnd w:id="12"/>
      <w:bookmarkEnd w:id="33"/>
    </w:p>
    <w:p w:rsidR="00150FB9" w:rsidRPr="00CF2CE2" w:rsidRDefault="00150FB9" w:rsidP="00886CBA">
      <w:pPr>
        <w:pStyle w:val="Heading2"/>
      </w:pPr>
      <w:bookmarkStart w:id="34" w:name="_Toc393923753"/>
      <w:bookmarkStart w:id="35" w:name="_Toc396343378"/>
      <w:r w:rsidRPr="00CF2CE2">
        <w:t>MVC Model</w:t>
      </w:r>
      <w:bookmarkEnd w:id="34"/>
      <w:bookmarkEnd w:id="35"/>
    </w:p>
    <w:p w:rsidR="00150FB9" w:rsidRPr="00CF2CE2" w:rsidRDefault="00E80EAC" w:rsidP="00886CBA">
      <w:r>
        <w:t>The purpose of</w:t>
      </w:r>
      <w:r w:rsidR="00150FB9" w:rsidRPr="00CF2CE2">
        <w:t xml:space="preserve"> UJD is developing </w:t>
      </w:r>
      <w:r w:rsidRPr="00CF2CE2">
        <w:t>a</w:t>
      </w:r>
      <w:r w:rsidR="00150FB9" w:rsidRPr="00CF2CE2">
        <w:t xml:space="preserve"> web application that supports users about </w:t>
      </w:r>
      <w:r w:rsidRPr="00CF2CE2">
        <w:t>Japanese</w:t>
      </w:r>
      <w:r w:rsidR="00150FB9" w:rsidRPr="00CF2CE2">
        <w:t xml:space="preserve">.  The system of UJD is structured based on MVC combined with layered architecture and </w:t>
      </w:r>
      <w:proofErr w:type="spellStart"/>
      <w:r w:rsidR="00150FB9" w:rsidRPr="00CF2CE2">
        <w:t>Codeigniter</w:t>
      </w:r>
      <w:proofErr w:type="spellEnd"/>
      <w:r w:rsidR="00150FB9" w:rsidRPr="00CF2CE2">
        <w:t xml:space="preserve"> framework</w:t>
      </w:r>
    </w:p>
    <w:p w:rsidR="00150FB9" w:rsidRPr="001B65EF" w:rsidRDefault="00150FB9" w:rsidP="00886CBA">
      <w:pPr>
        <w:pStyle w:val="Heading3"/>
        <w:rPr>
          <w:rStyle w:val="Strong"/>
        </w:rPr>
      </w:pPr>
      <w:r w:rsidRPr="001B65EF">
        <w:rPr>
          <w:rStyle w:val="Strong"/>
        </w:rPr>
        <w:t>MVC Model overview</w:t>
      </w:r>
    </w:p>
    <w:p w:rsidR="00150FB9" w:rsidRPr="00CF2CE2" w:rsidRDefault="00150FB9" w:rsidP="00886CBA">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886CBA">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886CBA">
      <w:r>
        <w:lastRenderedPageBreak/>
        <w:t xml:space="preserve">        </w:t>
      </w:r>
      <w:r w:rsidR="00150FB9" w:rsidRPr="00CF2CE2">
        <w:rPr>
          <w:noProof/>
          <w:lang w:eastAsia="ja-JP"/>
        </w:rPr>
        <w:drawing>
          <wp:inline distT="0" distB="0" distL="0" distR="0" wp14:anchorId="3454BE9F" wp14:editId="3221B806">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rsidR="00150FB9" w:rsidRPr="003871F3" w:rsidRDefault="00A041D5" w:rsidP="00886CBA">
      <w:r>
        <w:tab/>
      </w:r>
      <w:r>
        <w:tab/>
      </w:r>
      <w:r>
        <w:tab/>
      </w:r>
      <w:r w:rsidR="00150FB9" w:rsidRPr="003871F3">
        <w:t>Figure 1: MVC Model</w:t>
      </w:r>
    </w:p>
    <w:p w:rsidR="00150FB9" w:rsidRPr="00CF2CE2" w:rsidRDefault="00150FB9" w:rsidP="00886CBA">
      <w:pPr>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886CBA">
      <w:pPr>
        <w:pStyle w:val="ListParagraph"/>
        <w:numPr>
          <w:ilvl w:val="0"/>
          <w:numId w:val="35"/>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886CBA">
      <w:pPr>
        <w:pStyle w:val="ListParagraph"/>
        <w:numPr>
          <w:ilvl w:val="0"/>
          <w:numId w:val="35"/>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886CBA">
      <w:pPr>
        <w:pStyle w:val="ListParagraph"/>
        <w:numPr>
          <w:ilvl w:val="0"/>
          <w:numId w:val="35"/>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886CBA">
      <w:pPr>
        <w:pStyle w:val="Heading4"/>
        <w:numPr>
          <w:ilvl w:val="2"/>
          <w:numId w:val="38"/>
        </w:numPr>
        <w:rPr>
          <w:rStyle w:val="Strong"/>
        </w:rPr>
      </w:pPr>
      <w:r w:rsidRPr="001B65EF">
        <w:rPr>
          <w:rStyle w:val="Strong"/>
        </w:rPr>
        <w:t>Advantages and disadvantages of MVC model</w:t>
      </w:r>
    </w:p>
    <w:p w:rsidR="00150FB9" w:rsidRPr="00CF2CE2" w:rsidRDefault="00150FB9" w:rsidP="00886CBA">
      <w:pPr>
        <w:pStyle w:val="ListParagraph"/>
        <w:numPr>
          <w:ilvl w:val="0"/>
          <w:numId w:val="36"/>
        </w:numPr>
      </w:pPr>
      <w:r w:rsidRPr="00CF2CE2">
        <w:t>Advantages:</w:t>
      </w:r>
    </w:p>
    <w:p w:rsidR="00150FB9" w:rsidRPr="00CF2CE2" w:rsidRDefault="00150FB9" w:rsidP="00886CBA">
      <w:pPr>
        <w:pStyle w:val="ListParagraph"/>
        <w:numPr>
          <w:ilvl w:val="0"/>
          <w:numId w:val="37"/>
        </w:numPr>
      </w:pPr>
      <w:r w:rsidRPr="00CF2CE2">
        <w:t>The MVC model demonstrates professionalism in programming and design      analysis. It is divided into independent components to help develop applications      faster, simpler, easier upgrades and maintenance.</w:t>
      </w:r>
    </w:p>
    <w:p w:rsidR="00150FB9" w:rsidRPr="00CF2CE2" w:rsidRDefault="00150FB9" w:rsidP="00886CBA">
      <w:pPr>
        <w:pStyle w:val="ListParagraph"/>
        <w:numPr>
          <w:ilvl w:val="0"/>
          <w:numId w:val="37"/>
        </w:numPr>
      </w:pPr>
      <w:r w:rsidRPr="00CF2CE2">
        <w:t>Many MVC vendor framework tool kits are available.</w:t>
      </w:r>
    </w:p>
    <w:p w:rsidR="00150FB9" w:rsidRPr="00CF2CE2" w:rsidRDefault="00150FB9" w:rsidP="00886CBA">
      <w:pPr>
        <w:pStyle w:val="ListParagraph"/>
        <w:numPr>
          <w:ilvl w:val="0"/>
          <w:numId w:val="37"/>
        </w:numPr>
      </w:pPr>
      <w:r w:rsidRPr="00CF2CE2">
        <w:t>Multiple views synchronized with same data model.</w:t>
      </w:r>
    </w:p>
    <w:p w:rsidR="00150FB9" w:rsidRPr="00CF2CE2" w:rsidRDefault="00150FB9" w:rsidP="00886CBA">
      <w:pPr>
        <w:pStyle w:val="ListParagraph"/>
        <w:numPr>
          <w:ilvl w:val="0"/>
          <w:numId w:val="37"/>
        </w:numPr>
      </w:pPr>
      <w:r w:rsidRPr="00CF2CE2">
        <w:t>Easy to change or plug in new interface views, allowing updating of interface views with new technologies without overhauling the rest of system.</w:t>
      </w:r>
    </w:p>
    <w:p w:rsidR="00150FB9" w:rsidRPr="00CF2CE2" w:rsidRDefault="00150FB9" w:rsidP="00886CBA">
      <w:pPr>
        <w:pStyle w:val="ListParagraph"/>
        <w:numPr>
          <w:ilvl w:val="0"/>
          <w:numId w:val="37"/>
        </w:numPr>
      </w:pPr>
      <w:r w:rsidRPr="00CF2CE2">
        <w:t>Very effective for deployment if graphic, programming and database development professionals are working in a team in a designed project.</w:t>
      </w:r>
    </w:p>
    <w:p w:rsidR="00150FB9" w:rsidRPr="00CF2CE2" w:rsidRDefault="00150FB9" w:rsidP="00886CBA">
      <w:pPr>
        <w:pStyle w:val="ListParagraph"/>
        <w:numPr>
          <w:ilvl w:val="0"/>
          <w:numId w:val="36"/>
        </w:numPr>
      </w:pPr>
      <w:r w:rsidRPr="00CF2CE2">
        <w:t>Disadvantages:</w:t>
      </w:r>
    </w:p>
    <w:p w:rsidR="00150FB9" w:rsidRPr="00CF2CE2" w:rsidRDefault="00886CBA" w:rsidP="00886CBA">
      <w:pPr>
        <w:pStyle w:val="ListParagraph"/>
        <w:numPr>
          <w:ilvl w:val="0"/>
          <w:numId w:val="37"/>
        </w:numPr>
      </w:pPr>
      <w:r>
        <w:lastRenderedPageBreak/>
        <w:t xml:space="preserve">For small projects </w:t>
      </w:r>
      <w:r w:rsidR="00150FB9" w:rsidRPr="00CF2CE2">
        <w:t>that apply MVC model caused cumbersome, time consuming</w:t>
      </w:r>
      <w:r>
        <w:t xml:space="preserve"> </w:t>
      </w:r>
      <w:r w:rsidR="00150FB9" w:rsidRPr="00CF2CE2">
        <w:t>in development process.</w:t>
      </w:r>
    </w:p>
    <w:p w:rsidR="00150FB9" w:rsidRPr="00CF2CE2" w:rsidRDefault="00150FB9" w:rsidP="00886CBA">
      <w:pPr>
        <w:pStyle w:val="ListParagraph"/>
        <w:numPr>
          <w:ilvl w:val="0"/>
          <w:numId w:val="37"/>
        </w:numPr>
      </w:pPr>
      <w:r w:rsidRPr="00CF2CE2">
        <w:t>Time consuming to transits data between components.</w:t>
      </w:r>
    </w:p>
    <w:p w:rsidR="00150FB9" w:rsidRPr="00CF2CE2" w:rsidRDefault="00150FB9" w:rsidP="00886CBA">
      <w:pPr>
        <w:pStyle w:val="ListParagraph"/>
        <w:numPr>
          <w:ilvl w:val="0"/>
          <w:numId w:val="37"/>
        </w:numPr>
      </w:pPr>
      <w:r w:rsidRPr="00CF2CE2">
        <w:t>Not suitable for agent-oriented applications such as interactive mobile and robotics applications.</w:t>
      </w:r>
    </w:p>
    <w:p w:rsidR="00150FB9" w:rsidRPr="00CF2CE2" w:rsidRDefault="00150FB9" w:rsidP="00886CBA">
      <w:pPr>
        <w:pStyle w:val="ListParagraph"/>
        <w:numPr>
          <w:ilvl w:val="0"/>
          <w:numId w:val="37"/>
        </w:numPr>
      </w:pPr>
      <w:r w:rsidRPr="00CF2CE2">
        <w:t>Multiple pairs of controllers and views based on the same data model make data model change expensive.</w:t>
      </w:r>
    </w:p>
    <w:p w:rsidR="00150FB9" w:rsidRPr="00CF2CE2" w:rsidRDefault="00150FB9" w:rsidP="00886CBA">
      <w:pPr>
        <w:pStyle w:val="ListParagraph"/>
        <w:numPr>
          <w:ilvl w:val="0"/>
          <w:numId w:val="37"/>
        </w:numPr>
      </w:pPr>
      <w:r w:rsidRPr="00CF2CE2">
        <w:t>The division between the View and the Controller is not clear in some cases.</w:t>
      </w:r>
    </w:p>
    <w:p w:rsidR="00150FB9" w:rsidRPr="001B65EF" w:rsidRDefault="00150FB9" w:rsidP="00886CBA">
      <w:pPr>
        <w:pStyle w:val="Heading4"/>
        <w:numPr>
          <w:ilvl w:val="2"/>
          <w:numId w:val="38"/>
        </w:numPr>
        <w:rPr>
          <w:rStyle w:val="Strong"/>
        </w:rPr>
      </w:pPr>
      <w:r w:rsidRPr="001B65EF">
        <w:rPr>
          <w:rStyle w:val="Strong"/>
        </w:rPr>
        <w:t>The reason of choosing MVC model</w:t>
      </w:r>
    </w:p>
    <w:p w:rsidR="00150FB9" w:rsidRPr="00CF2CE2" w:rsidRDefault="00150FB9" w:rsidP="00886CBA">
      <w:pPr>
        <w:pStyle w:val="ListParagraph"/>
        <w:numPr>
          <w:ilvl w:val="0"/>
          <w:numId w:val="37"/>
        </w:numPr>
      </w:pPr>
      <w:r w:rsidRPr="00CF2CE2">
        <w:t>Easily manage the complexity of application by dividing the application into three components: model, view and controller.</w:t>
      </w:r>
    </w:p>
    <w:p w:rsidR="00150FB9" w:rsidRPr="00CF2CE2" w:rsidRDefault="00150FB9" w:rsidP="00886CBA">
      <w:pPr>
        <w:pStyle w:val="ListParagraph"/>
        <w:numPr>
          <w:ilvl w:val="0"/>
          <w:numId w:val="37"/>
        </w:numPr>
      </w:pPr>
      <w:r w:rsidRPr="00CF2CE2">
        <w:t xml:space="preserve">Better support for </w:t>
      </w:r>
      <w:r w:rsidR="001B65EF" w:rsidRPr="00CF2CE2">
        <w:t>test-driven</w:t>
      </w:r>
      <w:r w:rsidRPr="00CF2CE2">
        <w:t xml:space="preserve"> development.</w:t>
      </w:r>
    </w:p>
    <w:p w:rsidR="00150FB9" w:rsidRPr="00CF2CE2" w:rsidRDefault="00150FB9" w:rsidP="00886CBA">
      <w:pPr>
        <w:pStyle w:val="ListParagraph"/>
        <w:numPr>
          <w:ilvl w:val="0"/>
          <w:numId w:val="37"/>
        </w:numPr>
      </w:pPr>
      <w:r w:rsidRPr="00CF2CE2">
        <w:t>It is good support for application built by project team has many developers and designers but still managed application features.</w:t>
      </w:r>
    </w:p>
    <w:p w:rsidR="00150FB9" w:rsidRPr="00CF2CE2" w:rsidRDefault="00150FB9" w:rsidP="00886CBA">
      <w:pPr>
        <w:pStyle w:val="ListParagraph"/>
        <w:numPr>
          <w:ilvl w:val="0"/>
          <w:numId w:val="37"/>
        </w:numPr>
      </w:pPr>
      <w:r w:rsidRPr="00CF2CE2">
        <w:t>UJD system is not complete system, now. We built the system that towards extensibility and maintainability in the future.</w:t>
      </w:r>
    </w:p>
    <w:p w:rsidR="00150FB9" w:rsidRPr="00CF2CE2" w:rsidRDefault="00150FB9" w:rsidP="00886CBA">
      <w:pPr>
        <w:pStyle w:val="Heading2"/>
      </w:pPr>
      <w:bookmarkStart w:id="36" w:name="_Toc393923754"/>
      <w:bookmarkStart w:id="37" w:name="_Toc396343379"/>
      <w:proofErr w:type="spellStart"/>
      <w:r w:rsidRPr="00CF2CE2">
        <w:t>Codeigniter</w:t>
      </w:r>
      <w:bookmarkEnd w:id="36"/>
      <w:bookmarkEnd w:id="37"/>
      <w:proofErr w:type="spellEnd"/>
    </w:p>
    <w:p w:rsidR="00150FB9" w:rsidRPr="001B65EF" w:rsidRDefault="00150FB9" w:rsidP="00886CBA">
      <w:pPr>
        <w:pStyle w:val="Heading4"/>
        <w:numPr>
          <w:ilvl w:val="2"/>
          <w:numId w:val="39"/>
        </w:numPr>
        <w:rPr>
          <w:rStyle w:val="Strong"/>
        </w:rPr>
      </w:pPr>
      <w:proofErr w:type="spellStart"/>
      <w:r w:rsidRPr="001B65EF">
        <w:rPr>
          <w:rStyle w:val="Strong"/>
        </w:rPr>
        <w:t>Codeigniter</w:t>
      </w:r>
      <w:proofErr w:type="spellEnd"/>
      <w:r w:rsidRPr="001B65EF">
        <w:rPr>
          <w:rStyle w:val="Strong"/>
        </w:rPr>
        <w:t xml:space="preserve"> overview</w:t>
      </w:r>
    </w:p>
    <w:p w:rsidR="00150FB9" w:rsidRPr="00CF2CE2" w:rsidRDefault="00150FB9" w:rsidP="00886CBA">
      <w:pPr>
        <w:ind w:left="284"/>
      </w:pPr>
      <w:proofErr w:type="spellStart"/>
      <w:r w:rsidRPr="00CF2CE2">
        <w:t>CodeIgniter</w:t>
      </w:r>
      <w:proofErr w:type="spellEnd"/>
      <w:r w:rsidRPr="00CF2CE2">
        <w:t xml:space="preserve"> is an open source rapid development web application framework, for use in building dynamic web sites with PHP. </w:t>
      </w:r>
      <w:proofErr w:type="spellStart"/>
      <w:r w:rsidRPr="00CF2CE2">
        <w:t>CodeIgniter</w:t>
      </w:r>
      <w:proofErr w:type="spellEnd"/>
      <w:r w:rsidRPr="00CF2CE2">
        <w:t xml:space="preserve"> is loosely based on the popular MVC development pattern. While view and controller classes are a necessary part of development under </w:t>
      </w:r>
      <w:proofErr w:type="spellStart"/>
      <w:r w:rsidRPr="00CF2CE2">
        <w:t>CodeIgniter</w:t>
      </w:r>
      <w:proofErr w:type="spellEnd"/>
      <w:r w:rsidRPr="00CF2CE2">
        <w:t>, models are optional.</w:t>
      </w:r>
    </w:p>
    <w:p w:rsidR="00150FB9" w:rsidRPr="001B65EF" w:rsidRDefault="00150FB9" w:rsidP="00886CBA">
      <w:pPr>
        <w:pStyle w:val="Heading4"/>
        <w:numPr>
          <w:ilvl w:val="2"/>
          <w:numId w:val="39"/>
        </w:numPr>
        <w:rPr>
          <w:rStyle w:val="Strong"/>
        </w:rPr>
      </w:pPr>
      <w:r w:rsidRPr="001B65EF">
        <w:rPr>
          <w:rStyle w:val="Strong"/>
        </w:rPr>
        <w:t xml:space="preserve">Advantages and disadvantages of </w:t>
      </w:r>
      <w:proofErr w:type="spellStart"/>
      <w:r w:rsidRPr="001B65EF">
        <w:rPr>
          <w:rStyle w:val="Strong"/>
        </w:rPr>
        <w:t>Codeigniter</w:t>
      </w:r>
      <w:proofErr w:type="spellEnd"/>
      <w:r w:rsidRPr="001B65EF">
        <w:rPr>
          <w:rStyle w:val="Strong"/>
        </w:rPr>
        <w:t xml:space="preserve"> </w:t>
      </w:r>
    </w:p>
    <w:p w:rsidR="00150FB9" w:rsidRPr="00CF2CE2" w:rsidRDefault="00150FB9" w:rsidP="00886CBA">
      <w:pPr>
        <w:ind w:firstLine="547"/>
      </w:pPr>
      <w:r w:rsidRPr="00CF2CE2">
        <w:t>Advantages:</w:t>
      </w:r>
    </w:p>
    <w:p w:rsidR="00150FB9" w:rsidRPr="00CF2CE2" w:rsidRDefault="00150FB9" w:rsidP="00886CBA">
      <w:pPr>
        <w:pStyle w:val="ListParagraph"/>
        <w:numPr>
          <w:ilvl w:val="0"/>
          <w:numId w:val="37"/>
        </w:numPr>
      </w:pPr>
      <w:r w:rsidRPr="00CF2CE2">
        <w:t>Designed according to the MVC Model</w:t>
      </w:r>
    </w:p>
    <w:p w:rsidR="00150FB9" w:rsidRPr="00CF2CE2" w:rsidRDefault="00150FB9" w:rsidP="00886CBA">
      <w:pPr>
        <w:pStyle w:val="ListParagraph"/>
        <w:numPr>
          <w:ilvl w:val="0"/>
          <w:numId w:val="37"/>
        </w:numPr>
      </w:pPr>
      <w:proofErr w:type="spellStart"/>
      <w:r w:rsidRPr="00CF2CE2">
        <w:t>CodeIgniter</w:t>
      </w:r>
      <w:proofErr w:type="spellEnd"/>
      <w:r w:rsidRPr="00CF2CE2">
        <w:t xml:space="preserve"> is a PHP framework have the fast speed</w:t>
      </w:r>
    </w:p>
    <w:p w:rsidR="00150FB9" w:rsidRPr="00CF2CE2" w:rsidRDefault="00150FB9" w:rsidP="00886CBA">
      <w:pPr>
        <w:pStyle w:val="ListParagraph"/>
        <w:numPr>
          <w:ilvl w:val="0"/>
          <w:numId w:val="37"/>
        </w:numPr>
      </w:pPr>
      <w:proofErr w:type="spellStart"/>
      <w:r w:rsidRPr="00CF2CE2">
        <w:t>CodeIgniter</w:t>
      </w:r>
      <w:proofErr w:type="spellEnd"/>
      <w:r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886CBA">
      <w:pPr>
        <w:pStyle w:val="ListParagraph"/>
        <w:numPr>
          <w:ilvl w:val="0"/>
          <w:numId w:val="37"/>
        </w:numPr>
      </w:pPr>
      <w:r w:rsidRPr="00CF2CE2">
        <w:lastRenderedPageBreak/>
        <w:t xml:space="preserve">Mechanism test data is closely, preventing XSS and SQL Injection of </w:t>
      </w:r>
      <w:proofErr w:type="spellStart"/>
      <w:r w:rsidRPr="00CF2CE2">
        <w:t>CodeIgniter</w:t>
      </w:r>
      <w:proofErr w:type="spellEnd"/>
      <w:r w:rsidRPr="00CF2CE2">
        <w:t xml:space="preserve"> helps minimize the security risk to the system.</w:t>
      </w:r>
    </w:p>
    <w:p w:rsidR="001B65EF" w:rsidRPr="00CF2CE2" w:rsidRDefault="001B65EF" w:rsidP="00886CBA">
      <w:pPr>
        <w:pStyle w:val="ListParagraph"/>
      </w:pPr>
    </w:p>
    <w:p w:rsidR="00150FB9" w:rsidRPr="00CF2CE2" w:rsidRDefault="00150FB9" w:rsidP="00886CBA">
      <w:pPr>
        <w:pStyle w:val="ListParagraph"/>
        <w:numPr>
          <w:ilvl w:val="0"/>
          <w:numId w:val="36"/>
        </w:numPr>
      </w:pPr>
      <w:r w:rsidRPr="00CF2CE2">
        <w:t>Disadvantages:</w:t>
      </w:r>
    </w:p>
    <w:p w:rsidR="00150FB9" w:rsidRPr="00CF2CE2" w:rsidRDefault="00150FB9" w:rsidP="00886CBA">
      <w:pPr>
        <w:pStyle w:val="ListParagraph"/>
        <w:numPr>
          <w:ilvl w:val="0"/>
          <w:numId w:val="37"/>
        </w:numPr>
      </w:pPr>
      <w:r w:rsidRPr="00CF2CE2">
        <w:t>No supports about some common module</w:t>
      </w:r>
    </w:p>
    <w:p w:rsidR="00150FB9" w:rsidRPr="00CF2CE2" w:rsidRDefault="00150FB9" w:rsidP="00886CBA">
      <w:pPr>
        <w:pStyle w:val="ListParagraph"/>
        <w:numPr>
          <w:ilvl w:val="0"/>
          <w:numId w:val="37"/>
        </w:numPr>
      </w:pPr>
      <w:r w:rsidRPr="00CF2CE2">
        <w:t>No supports about AJAX</w:t>
      </w:r>
    </w:p>
    <w:p w:rsidR="00150FB9" w:rsidRPr="00CF2CE2" w:rsidRDefault="00150FB9" w:rsidP="00886CBA">
      <w:pPr>
        <w:pStyle w:val="ListParagraph"/>
        <w:numPr>
          <w:ilvl w:val="0"/>
          <w:numId w:val="37"/>
        </w:numPr>
      </w:pPr>
      <w:r w:rsidRPr="00CF2CE2">
        <w:t xml:space="preserve">No support about </w:t>
      </w:r>
      <w:r w:rsidRPr="00CF2CE2">
        <w:rPr>
          <w:rStyle w:val="Strong"/>
          <w:shd w:val="clear" w:color="auto" w:fill="FFFFFF"/>
        </w:rPr>
        <w:t>Event-Driven Programming</w:t>
      </w:r>
    </w:p>
    <w:p w:rsidR="00150FB9" w:rsidRPr="001B65EF" w:rsidRDefault="00150FB9" w:rsidP="00886CBA">
      <w:pPr>
        <w:pStyle w:val="Heading4"/>
        <w:numPr>
          <w:ilvl w:val="2"/>
          <w:numId w:val="39"/>
        </w:numPr>
        <w:rPr>
          <w:rStyle w:val="Strong"/>
        </w:rPr>
      </w:pPr>
      <w:r w:rsidRPr="001B65EF">
        <w:rPr>
          <w:rStyle w:val="Strong"/>
        </w:rPr>
        <w:t xml:space="preserve">The reason of choosing </w:t>
      </w:r>
      <w:proofErr w:type="spellStart"/>
      <w:r w:rsidRPr="001B65EF">
        <w:rPr>
          <w:rStyle w:val="Strong"/>
        </w:rPr>
        <w:t>Codeigniter</w:t>
      </w:r>
      <w:proofErr w:type="spellEnd"/>
      <w:r w:rsidRPr="001B65EF">
        <w:rPr>
          <w:rStyle w:val="Strong"/>
        </w:rPr>
        <w:t xml:space="preserve"> </w:t>
      </w:r>
    </w:p>
    <w:p w:rsidR="00150FB9" w:rsidRPr="00CF2CE2" w:rsidRDefault="00150FB9" w:rsidP="00886CBA">
      <w:pPr>
        <w:pStyle w:val="ListParagraph"/>
        <w:numPr>
          <w:ilvl w:val="0"/>
          <w:numId w:val="37"/>
        </w:numPr>
      </w:pPr>
      <w:r w:rsidRPr="00CF2CE2">
        <w:t>Consistent with UJD system</w:t>
      </w:r>
    </w:p>
    <w:p w:rsidR="00150FB9" w:rsidRPr="00CF2CE2" w:rsidRDefault="00150FB9" w:rsidP="00886CBA">
      <w:pPr>
        <w:pStyle w:val="ListParagraph"/>
        <w:numPr>
          <w:ilvl w:val="0"/>
          <w:numId w:val="37"/>
        </w:numPr>
      </w:pPr>
      <w:r w:rsidRPr="00CF2CE2">
        <w:t>Some modules need to reuse shared business logic layer.</w:t>
      </w:r>
    </w:p>
    <w:p w:rsidR="00150FB9" w:rsidRPr="00535798" w:rsidRDefault="00150FB9" w:rsidP="00886CBA">
      <w:pPr>
        <w:pStyle w:val="ListParagraph"/>
        <w:numPr>
          <w:ilvl w:val="0"/>
          <w:numId w:val="37"/>
        </w:numPr>
      </w:pPr>
      <w:r w:rsidRPr="00CF2CE2">
        <w:t>Designed according to the MVC Model</w:t>
      </w:r>
    </w:p>
    <w:p w:rsidR="00150FB9" w:rsidRPr="00CF2CE2" w:rsidRDefault="00150FB9" w:rsidP="00886CBA">
      <w:pPr>
        <w:pStyle w:val="Heading1"/>
      </w:pPr>
      <w:bookmarkStart w:id="38" w:name="_Toc393923755"/>
      <w:bookmarkStart w:id="39" w:name="_Toc396343380"/>
      <w:bookmarkStart w:id="40" w:name="_Toc504442105"/>
      <w:bookmarkStart w:id="41" w:name="_GoBack"/>
      <w:bookmarkEnd w:id="41"/>
      <w:r w:rsidRPr="00CF2CE2">
        <w:t>Architectural Representation</w:t>
      </w:r>
      <w:bookmarkEnd w:id="38"/>
      <w:bookmarkEnd w:id="39"/>
    </w:p>
    <w:p w:rsidR="00150FB9" w:rsidRPr="00CF2CE2" w:rsidRDefault="00BA3151" w:rsidP="00886CBA">
      <w:r w:rsidRPr="00BA3151">
        <w:rPr>
          <w:noProof/>
          <w:lang w:eastAsia="ja-JP"/>
        </w:rPr>
        <w:drawing>
          <wp:inline distT="0" distB="0" distL="0" distR="0">
            <wp:extent cx="5274945" cy="4157076"/>
            <wp:effectExtent l="0" t="0" r="1905" b="0"/>
            <wp:docPr id="6" name="Picture 6" descr="C:\Users\Nam Le\Desktop\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 Le\Desktop\architec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4157076"/>
                    </a:xfrm>
                    <a:prstGeom prst="rect">
                      <a:avLst/>
                    </a:prstGeom>
                    <a:noFill/>
                    <a:ln>
                      <a:noFill/>
                    </a:ln>
                  </pic:spPr>
                </pic:pic>
              </a:graphicData>
            </a:graphic>
          </wp:inline>
        </w:drawing>
      </w:r>
    </w:p>
    <w:p w:rsidR="00150FB9" w:rsidRPr="003871F3" w:rsidRDefault="00150FB9" w:rsidP="00886CBA">
      <w:r w:rsidRPr="00CF2CE2">
        <w:tab/>
      </w:r>
      <w:r w:rsidRPr="00CF2CE2">
        <w:tab/>
      </w:r>
      <w:r w:rsidRPr="00CF2CE2">
        <w:tab/>
      </w:r>
      <w:r w:rsidRPr="00CF2CE2">
        <w:tab/>
      </w:r>
      <w:r w:rsidRPr="003871F3">
        <w:t>Figure 2: System overview</w:t>
      </w:r>
    </w:p>
    <w:p w:rsidR="00150FB9" w:rsidRPr="00CF2CE2" w:rsidRDefault="00150FB9" w:rsidP="00886CBA">
      <w:r w:rsidRPr="00CF2CE2">
        <w:lastRenderedPageBreak/>
        <w:t xml:space="preserve">We follow MVC architecture to implement the UJD_VN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886CBA">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rsidR="00150FB9" w:rsidRPr="00CF2CE2" w:rsidRDefault="001B65EF" w:rsidP="00886CBA">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 in a meaningful way to the user. In UJD, the view is made with .</w:t>
      </w:r>
      <w:proofErr w:type="spellStart"/>
      <w:r w:rsidR="00150FB9" w:rsidRPr="00CF2CE2">
        <w:t>cshtml</w:t>
      </w:r>
      <w:proofErr w:type="spellEnd"/>
      <w:r w:rsidR="00150FB9" w:rsidRPr="00CF2CE2">
        <w:t xml:space="preserve"> file including </w:t>
      </w:r>
      <w:proofErr w:type="spellStart"/>
      <w:r w:rsidR="00150FB9" w:rsidRPr="00CF2CE2">
        <w:t>css</w:t>
      </w:r>
      <w:proofErr w:type="spellEnd"/>
      <w:r w:rsidR="00150FB9" w:rsidRPr="00CF2CE2">
        <w:t xml:space="preserve">, JavaScript or </w:t>
      </w:r>
      <w:proofErr w:type="spellStart"/>
      <w:r w:rsidR="00150FB9" w:rsidRPr="00CF2CE2">
        <w:t>jQuery</w:t>
      </w:r>
      <w:proofErr w:type="spellEnd"/>
      <w:r w:rsidR="00150FB9" w:rsidRPr="00CF2CE2">
        <w:t>, it sends user gestures to controller and allows controller to select view.</w:t>
      </w:r>
    </w:p>
    <w:p w:rsidR="00150FB9" w:rsidRPr="00CF2CE2" w:rsidRDefault="00150FB9" w:rsidP="00886CBA">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rsidR="00150FB9" w:rsidRPr="00CF2CE2" w:rsidRDefault="00150FB9" w:rsidP="00886CBA">
      <w:r w:rsidRPr="00CF2CE2">
        <w:t>The controller will then make changes to the contract model. The view will then render the modified contract model to the display so that user can view the new contract he added in the contract list.</w:t>
      </w:r>
    </w:p>
    <w:p w:rsidR="00816047" w:rsidRDefault="00816047" w:rsidP="00886CBA">
      <w:pPr>
        <w:pStyle w:val="Heading1"/>
      </w:pPr>
      <w:bookmarkStart w:id="42" w:name="_Toc396343381"/>
      <w:r w:rsidRPr="00535798">
        <w:t>Architectural Goals and Constraints</w:t>
      </w:r>
      <w:bookmarkEnd w:id="40"/>
      <w:bookmarkEnd w:id="42"/>
      <w:r w:rsidRPr="00535798">
        <w:t xml:space="preserve"> </w:t>
      </w:r>
    </w:p>
    <w:p w:rsidR="00A13ED8" w:rsidRPr="00CF2CE2" w:rsidRDefault="00A13ED8" w:rsidP="00886CBA">
      <w:r w:rsidRPr="00CF2CE2">
        <w:rPr>
          <w:b/>
        </w:rPr>
        <w:t xml:space="preserve">Availability: </w:t>
      </w:r>
      <w:r w:rsidRPr="00CF2CE2">
        <w:t>The application must be available 95% of time. Users can access to it everywhere from there .Web browser with internet connection.</w:t>
      </w:r>
    </w:p>
    <w:p w:rsidR="00A13ED8" w:rsidRPr="00CF2CE2" w:rsidRDefault="00A13ED8" w:rsidP="00886CBA">
      <w:r w:rsidRPr="00CF2CE2">
        <w:t xml:space="preserve">Maintainability: </w:t>
      </w:r>
    </w:p>
    <w:p w:rsidR="00A13ED8" w:rsidRPr="00CF2CE2" w:rsidRDefault="00A13ED8" w:rsidP="00886CBA">
      <w:pPr>
        <w:pStyle w:val="ListParagraph"/>
        <w:numPr>
          <w:ilvl w:val="0"/>
          <w:numId w:val="45"/>
        </w:numPr>
        <w:rPr>
          <w:noProof/>
        </w:rPr>
      </w:pPr>
      <w:r w:rsidRPr="00CF2CE2">
        <w:rPr>
          <w:noProof/>
        </w:rPr>
        <w:t>Coding standards and naming conventions</w:t>
      </w:r>
    </w:p>
    <w:p w:rsidR="00A13ED8" w:rsidRPr="00CF2CE2" w:rsidRDefault="00A13ED8" w:rsidP="00886CBA">
      <w:pPr>
        <w:pStyle w:val="ListParagraph"/>
        <w:numPr>
          <w:ilvl w:val="1"/>
          <w:numId w:val="45"/>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886CBA">
      <w:pPr>
        <w:pStyle w:val="ListParagraph"/>
        <w:numPr>
          <w:ilvl w:val="1"/>
          <w:numId w:val="45"/>
        </w:numPr>
        <w:rPr>
          <w:noProof/>
        </w:rPr>
      </w:pPr>
      <w:r w:rsidRPr="00CF2CE2">
        <w:rPr>
          <w:noProof/>
        </w:rPr>
        <w:t>All code must be clearly commented, including class, method documentations.</w:t>
      </w:r>
    </w:p>
    <w:p w:rsidR="00A13ED8" w:rsidRPr="00CF2CE2" w:rsidRDefault="00A13ED8" w:rsidP="00886CBA">
      <w:pPr>
        <w:pStyle w:val="ListParagraph"/>
        <w:numPr>
          <w:ilvl w:val="1"/>
          <w:numId w:val="45"/>
        </w:numPr>
        <w:rPr>
          <w:noProof/>
        </w:rPr>
      </w:pPr>
      <w:r w:rsidRPr="00CF2CE2">
        <w:rPr>
          <w:noProof/>
        </w:rPr>
        <w:t>If some components are reused, the documentations of those components must also be included.</w:t>
      </w:r>
    </w:p>
    <w:p w:rsidR="00A13ED8" w:rsidRPr="00CF2CE2" w:rsidRDefault="00A13ED8" w:rsidP="00886CBA">
      <w:pPr>
        <w:pStyle w:val="ListParagraph"/>
        <w:numPr>
          <w:ilvl w:val="0"/>
          <w:numId w:val="45"/>
        </w:numPr>
        <w:rPr>
          <w:noProof/>
        </w:rPr>
      </w:pPr>
      <w:r w:rsidRPr="00CF2CE2">
        <w:rPr>
          <w:noProof/>
        </w:rPr>
        <w:t>Design</w:t>
      </w:r>
    </w:p>
    <w:p w:rsidR="00A13ED8" w:rsidRPr="00CF2CE2" w:rsidRDefault="00A13ED8" w:rsidP="00886CBA">
      <w:pPr>
        <w:pStyle w:val="ListParagraph"/>
        <w:numPr>
          <w:ilvl w:val="1"/>
          <w:numId w:val="45"/>
        </w:numPr>
        <w:rPr>
          <w:noProof/>
        </w:rPr>
      </w:pPr>
      <w:r w:rsidRPr="00CF2CE2">
        <w:rPr>
          <w:noProof/>
        </w:rPr>
        <w:t>The design of the system must be loosely coupled that chances on some module will not affect others.</w:t>
      </w:r>
    </w:p>
    <w:p w:rsidR="00A13ED8" w:rsidRPr="00CF2CE2" w:rsidRDefault="00A13ED8" w:rsidP="00886CBA">
      <w:pPr>
        <w:pStyle w:val="ListParagraph"/>
        <w:numPr>
          <w:ilvl w:val="0"/>
          <w:numId w:val="45"/>
        </w:numPr>
        <w:rPr>
          <w:noProof/>
        </w:rPr>
      </w:pPr>
      <w:r w:rsidRPr="00CF2CE2">
        <w:rPr>
          <w:noProof/>
        </w:rPr>
        <w:lastRenderedPageBreak/>
        <w:t>Logging</w:t>
      </w:r>
    </w:p>
    <w:p w:rsidR="00A13ED8" w:rsidRPr="00CF2CE2" w:rsidRDefault="00A13ED8" w:rsidP="00886CBA">
      <w:pPr>
        <w:pStyle w:val="ListParagraph"/>
        <w:numPr>
          <w:ilvl w:val="1"/>
          <w:numId w:val="45"/>
        </w:numPr>
        <w:rPr>
          <w:noProof/>
        </w:rPr>
      </w:pPr>
      <w:r w:rsidRPr="00CF2CE2">
        <w:rPr>
          <w:noProof/>
        </w:rPr>
        <w:t>All the errors should be logged, supporting for bug fixing and maintenance.</w:t>
      </w:r>
    </w:p>
    <w:p w:rsidR="00A13ED8" w:rsidRPr="00CF2CE2" w:rsidRDefault="00A13ED8" w:rsidP="00886CBA">
      <w:pPr>
        <w:pStyle w:val="ListParagraph"/>
        <w:numPr>
          <w:ilvl w:val="1"/>
          <w:numId w:val="45"/>
        </w:numPr>
      </w:pPr>
      <w:r w:rsidRPr="00CF2CE2">
        <w:rPr>
          <w:noProof/>
        </w:rPr>
        <w:t>All strange or sensitive situations should also be logged.</w:t>
      </w:r>
    </w:p>
    <w:p w:rsidR="00A13ED8" w:rsidRPr="00CF2CE2" w:rsidRDefault="00A13ED8" w:rsidP="00886CBA">
      <w:r w:rsidRPr="00CF2CE2">
        <w:rPr>
          <w:b/>
        </w:rPr>
        <w:t xml:space="preserve">Usability: </w:t>
      </w:r>
      <w:r w:rsidRPr="00CF2CE2">
        <w:t xml:space="preserve">Usability Requirements support the following from the perspective of its primary users: </w:t>
      </w:r>
    </w:p>
    <w:p w:rsidR="00A13ED8" w:rsidRPr="00CF2CE2" w:rsidRDefault="00A13ED8" w:rsidP="00886CBA">
      <w:pPr>
        <w:pStyle w:val="ListParagraph"/>
        <w:numPr>
          <w:ilvl w:val="0"/>
          <w:numId w:val="45"/>
        </w:numPr>
      </w:pPr>
      <w:r w:rsidRPr="00CF2CE2">
        <w:rPr>
          <w:i/>
        </w:rPr>
        <w:t>Efficiency of use</w:t>
      </w:r>
      <w:r w:rsidRPr="00CF2CE2">
        <w:rPr>
          <w:b/>
        </w:rPr>
        <w:t>:</w:t>
      </w:r>
      <w:r w:rsidRPr="00CF2CE2">
        <w:t xml:space="preserve">  user can complete each function in less than 12 actions </w:t>
      </w:r>
    </w:p>
    <w:p w:rsidR="00A13ED8" w:rsidRPr="00CF2CE2" w:rsidRDefault="00A13ED8" w:rsidP="00886CBA">
      <w:pPr>
        <w:pStyle w:val="ListParagraph"/>
        <w:numPr>
          <w:ilvl w:val="0"/>
          <w:numId w:val="45"/>
        </w:numPr>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886CBA">
      <w:r w:rsidRPr="00CF2CE2">
        <w:rPr>
          <w:b/>
        </w:rPr>
        <w:t xml:space="preserve">Capacity and scalability: </w:t>
      </w:r>
      <w:r w:rsidRPr="00CF2CE2">
        <w:t>throughput, storage and growth requirements.</w:t>
      </w:r>
    </w:p>
    <w:p w:rsidR="00816047" w:rsidRDefault="00816047" w:rsidP="00886CBA">
      <w:pPr>
        <w:pStyle w:val="Heading1"/>
      </w:pPr>
      <w:bookmarkStart w:id="43" w:name="_Toc504442106"/>
      <w:bookmarkStart w:id="44" w:name="_Toc396343382"/>
      <w:r w:rsidRPr="00535798">
        <w:t>Use-Case View</w:t>
      </w:r>
      <w:bookmarkEnd w:id="43"/>
      <w:bookmarkEnd w:id="44"/>
      <w:r w:rsidRPr="00535798">
        <w:t xml:space="preserve"> </w:t>
      </w:r>
    </w:p>
    <w:p w:rsidR="00D866E2" w:rsidRDefault="00D866E2" w:rsidP="00886CBA">
      <w:r>
        <w:t>This application includes two parts:</w:t>
      </w:r>
    </w:p>
    <w:p w:rsidR="00D866E2" w:rsidRDefault="00D866E2" w:rsidP="00886CBA">
      <w:pPr>
        <w:pStyle w:val="NormalIndent"/>
        <w:numPr>
          <w:ilvl w:val="0"/>
          <w:numId w:val="40"/>
        </w:numPr>
      </w:pPr>
      <w:r>
        <w:t xml:space="preserve">The first part is User module. </w:t>
      </w:r>
      <w:r w:rsidR="00E65D11">
        <w:t>User module includes member and visitor.</w:t>
      </w:r>
    </w:p>
    <w:p w:rsidR="00D866E2" w:rsidRDefault="00D866E2" w:rsidP="00886CBA">
      <w:pPr>
        <w:pStyle w:val="NormalIndent"/>
        <w:numPr>
          <w:ilvl w:val="0"/>
          <w:numId w:val="40"/>
        </w:numPr>
      </w:pPr>
      <w:r w:rsidRPr="00E65D11">
        <w:t>Next</w:t>
      </w:r>
      <w:r>
        <w:t xml:space="preserve"> part is Admin module</w:t>
      </w:r>
      <w:r w:rsidR="00E65D11">
        <w:t>. I</w:t>
      </w:r>
      <w:r w:rsidR="00E65D11" w:rsidRPr="00E65D11">
        <w:t xml:space="preserve">n admin side includes </w:t>
      </w:r>
      <w:r w:rsidR="00E65D11">
        <w:t>admin</w:t>
      </w:r>
      <w:r w:rsidR="00E65D11" w:rsidRPr="00E65D11">
        <w:t xml:space="preserve"> to manage </w:t>
      </w:r>
      <w:r w:rsidR="00E65D11">
        <w:t xml:space="preserve">vocabulary, grammar, video, test, listening, </w:t>
      </w:r>
      <w:proofErr w:type="gramStart"/>
      <w:r w:rsidR="00E65D11">
        <w:t>reading</w:t>
      </w:r>
      <w:proofErr w:type="gramEnd"/>
      <w:r w:rsidR="00E65D11">
        <w:t xml:space="preserve"> and manage member’s account. </w:t>
      </w:r>
    </w:p>
    <w:p w:rsidR="00E65D11" w:rsidRDefault="00E65D11" w:rsidP="00886CBA">
      <w:pPr>
        <w:pStyle w:val="Heading2"/>
      </w:pPr>
      <w:bookmarkStart w:id="45" w:name="_Toc396343383"/>
      <w:r>
        <w:lastRenderedPageBreak/>
        <w:t xml:space="preserve">User </w:t>
      </w:r>
      <w:r w:rsidRPr="00886CBA">
        <w:t>module</w:t>
      </w:r>
      <w:bookmarkEnd w:id="45"/>
    </w:p>
    <w:p w:rsidR="00E65D11" w:rsidRDefault="000D2B7B" w:rsidP="00886CBA">
      <w:pPr>
        <w:pStyle w:val="Heading3"/>
        <w:rPr>
          <w:rStyle w:val="Strong"/>
          <w:szCs w:val="22"/>
        </w:rPr>
      </w:pPr>
      <w:bookmarkStart w:id="46" w:name="_Toc396343384"/>
      <w:bookmarkStart w:id="47" w:name="_Toc504442108"/>
      <w:r w:rsidRPr="007677F1">
        <w:t>5</w:t>
      </w:r>
      <w:r w:rsidR="00E65D11" w:rsidRPr="007677F1">
        <w:t>.1.</w:t>
      </w:r>
      <w:r w:rsidR="003278BB" w:rsidRPr="007677F1">
        <w:t>1</w:t>
      </w:r>
      <w:r w:rsidR="00E65D11">
        <w:t xml:space="preserve"> </w:t>
      </w:r>
      <w:r w:rsidR="00E65D11" w:rsidRPr="00886CBA">
        <w:rPr>
          <w:rStyle w:val="Strong"/>
          <w:b w:val="0"/>
          <w:bCs/>
        </w:rPr>
        <w:t>Common</w:t>
      </w:r>
      <w:r w:rsidR="00E65D11" w:rsidRPr="00E65D11">
        <w:rPr>
          <w:rStyle w:val="Strong"/>
          <w:szCs w:val="22"/>
        </w:rPr>
        <w:t xml:space="preserve"> module</w:t>
      </w:r>
      <w:bookmarkEnd w:id="46"/>
    </w:p>
    <w:p w:rsidR="00E65D11" w:rsidRDefault="00E65D11" w:rsidP="00886CBA">
      <w:r w:rsidRPr="009733FF">
        <w:rPr>
          <w:noProof/>
          <w:lang w:eastAsia="ja-JP"/>
        </w:rPr>
        <w:drawing>
          <wp:inline distT="0" distB="0" distL="0" distR="0" wp14:anchorId="27AA8993" wp14:editId="546C8832">
            <wp:extent cx="4122847" cy="376237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3690" cy="3763144"/>
                    </a:xfrm>
                    <a:prstGeom prst="rect">
                      <a:avLst/>
                    </a:prstGeom>
                    <a:noFill/>
                    <a:ln>
                      <a:noFill/>
                    </a:ln>
                  </pic:spPr>
                </pic:pic>
              </a:graphicData>
            </a:graphic>
          </wp:inline>
        </w:drawing>
      </w:r>
    </w:p>
    <w:p w:rsidR="001B65EF" w:rsidRPr="001B65EF" w:rsidRDefault="001B65EF" w:rsidP="00886CBA">
      <w:r>
        <w:tab/>
      </w:r>
      <w:r>
        <w:tab/>
      </w:r>
      <w:r>
        <w:tab/>
        <w:t xml:space="preserve">Figure 3: Common module </w:t>
      </w:r>
    </w:p>
    <w:tbl>
      <w:tblPr>
        <w:tblpPr w:leftFromText="180" w:rightFromText="180" w:vertAnchor="text" w:tblpXSpec="center" w:tblpY="1"/>
        <w:tblOverlap w:val="never"/>
        <w:tblW w:w="8251" w:type="dxa"/>
        <w:jc w:val="center"/>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23"/>
        <w:gridCol w:w="2985"/>
        <w:gridCol w:w="1677"/>
        <w:gridCol w:w="2866"/>
      </w:tblGrid>
      <w:tr w:rsidR="00E65D11" w:rsidTr="00886CBA">
        <w:trPr>
          <w:jc w:val="center"/>
        </w:trPr>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Description</w:t>
            </w:r>
          </w:p>
        </w:tc>
      </w:tr>
      <w:tr w:rsidR="00E65D11" w:rsidTr="00886CBA">
        <w:trPr>
          <w:jc w:val="center"/>
        </w:trPr>
        <w:tc>
          <w:tcPr>
            <w:tcW w:w="438" w:type="pct"/>
            <w:tcBorders>
              <w:top w:val="single" w:sz="4" w:space="0" w:color="auto"/>
              <w:left w:val="single" w:sz="4" w:space="0" w:color="auto"/>
              <w:bottom w:val="dotted" w:sz="4" w:space="0" w:color="808080"/>
              <w:right w:val="single" w:sz="4" w:space="0" w:color="auto"/>
            </w:tcBorders>
            <w:vAlign w:val="center"/>
            <w:hideMark/>
          </w:tcPr>
          <w:p w:rsidR="00E65D11" w:rsidRDefault="00E65D11" w:rsidP="00886CBA">
            <w:pPr>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Search sentences</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F069F1">
              <w:t>Search for example sentences</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hideMark/>
          </w:tcPr>
          <w:p w:rsidR="00E65D11" w:rsidRDefault="00E65D11" w:rsidP="00886CBA">
            <w:pPr>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9733FF">
              <w:t>Search conversation</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F069F1">
              <w:t>Search for conversations</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886CBA">
            <w:r>
              <w:t>3</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grammar</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for grammar</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886CBA">
            <w:r>
              <w:t>4</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video</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for video of Japanese</w:t>
            </w:r>
          </w:p>
        </w:tc>
      </w:tr>
      <w:tr w:rsidR="00E65D11" w:rsidTr="00886CBA">
        <w:trPr>
          <w:jc w:val="center"/>
        </w:trPr>
        <w:tc>
          <w:tcPr>
            <w:tcW w:w="438" w:type="pct"/>
            <w:tcBorders>
              <w:top w:val="dotted" w:sz="4" w:space="0" w:color="808080"/>
              <w:left w:val="single" w:sz="4" w:space="0" w:color="auto"/>
              <w:bottom w:val="single" w:sz="4" w:space="0" w:color="auto"/>
              <w:right w:val="single" w:sz="4" w:space="0" w:color="auto"/>
            </w:tcBorders>
            <w:vAlign w:val="center"/>
          </w:tcPr>
          <w:p w:rsidR="00E65D11" w:rsidRDefault="00E65D11" w:rsidP="00886CBA">
            <w:r>
              <w:t>5</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specialized Japanese</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rsidRPr="00F069F1">
              <w:t>Search for Japanese specialized</w:t>
            </w:r>
          </w:p>
        </w:tc>
      </w:tr>
    </w:tbl>
    <w:p w:rsidR="00E65D11" w:rsidRPr="00E65D11" w:rsidRDefault="00E65D11" w:rsidP="00886CBA"/>
    <w:p w:rsidR="00E65D11" w:rsidRDefault="000D2B7B" w:rsidP="00886CBA">
      <w:pPr>
        <w:pStyle w:val="Heading3"/>
        <w:rPr>
          <w:rStyle w:val="Strong"/>
          <w:szCs w:val="22"/>
        </w:rPr>
      </w:pPr>
      <w:bookmarkStart w:id="48" w:name="_Toc396343385"/>
      <w:r>
        <w:rPr>
          <w:rStyle w:val="Strong"/>
          <w:szCs w:val="22"/>
        </w:rPr>
        <w:lastRenderedPageBreak/>
        <w:t xml:space="preserve">5.1.2 </w:t>
      </w:r>
      <w:r w:rsidR="003278BB" w:rsidRPr="003278BB">
        <w:rPr>
          <w:rStyle w:val="Strong"/>
          <w:szCs w:val="22"/>
        </w:rPr>
        <w:t>Account management module</w:t>
      </w:r>
      <w:bookmarkEnd w:id="48"/>
    </w:p>
    <w:p w:rsidR="003278BB" w:rsidRDefault="003278BB" w:rsidP="00886CBA">
      <w:r w:rsidRPr="009733FF">
        <w:rPr>
          <w:noProof/>
          <w:lang w:eastAsia="ja-JP"/>
        </w:rPr>
        <w:drawing>
          <wp:inline distT="0" distB="0" distL="0" distR="0" wp14:anchorId="62B1CBE1" wp14:editId="59E75380">
            <wp:extent cx="3648075" cy="28956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710" cy="2896104"/>
                    </a:xfrm>
                    <a:prstGeom prst="rect">
                      <a:avLst/>
                    </a:prstGeom>
                    <a:noFill/>
                    <a:ln>
                      <a:noFill/>
                    </a:ln>
                  </pic:spPr>
                </pic:pic>
              </a:graphicData>
            </a:graphic>
          </wp:inline>
        </w:drawing>
      </w:r>
    </w:p>
    <w:p w:rsidR="001B65EF" w:rsidRPr="001B65EF" w:rsidRDefault="001B65EF" w:rsidP="00886CBA">
      <w:r>
        <w:tab/>
      </w:r>
      <w:r>
        <w:tab/>
      </w:r>
      <w:r>
        <w:tab/>
        <w:t xml:space="preserve">      Figure 4: Account management</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198"/>
        <w:gridCol w:w="1444"/>
        <w:gridCol w:w="2876"/>
      </w:tblGrid>
      <w:tr w:rsidR="003278BB" w:rsidTr="00886CBA">
        <w:trPr>
          <w:jc w:val="center"/>
        </w:trPr>
        <w:tc>
          <w:tcPr>
            <w:tcW w:w="444" w:type="pct"/>
            <w:shd w:val="clear" w:color="auto" w:fill="92D050"/>
            <w:vAlign w:val="center"/>
            <w:hideMark/>
          </w:tcPr>
          <w:p w:rsidR="003278BB" w:rsidRPr="00E82974" w:rsidRDefault="003278BB" w:rsidP="00886CBA">
            <w:pPr>
              <w:rPr>
                <w:sz w:val="24"/>
              </w:rPr>
            </w:pPr>
            <w:r w:rsidRPr="00E82974">
              <w:t>No.</w:t>
            </w:r>
          </w:p>
        </w:tc>
        <w:tc>
          <w:tcPr>
            <w:tcW w:w="1938" w:type="pct"/>
            <w:shd w:val="clear" w:color="auto" w:fill="92D050"/>
            <w:vAlign w:val="center"/>
            <w:hideMark/>
          </w:tcPr>
          <w:p w:rsidR="003278BB" w:rsidRPr="00E82974" w:rsidRDefault="003278BB" w:rsidP="00886CBA">
            <w:pPr>
              <w:rPr>
                <w:sz w:val="24"/>
              </w:rPr>
            </w:pPr>
            <w:r w:rsidRPr="00E82974">
              <w:t>Use-case name</w:t>
            </w:r>
          </w:p>
        </w:tc>
        <w:tc>
          <w:tcPr>
            <w:tcW w:w="875" w:type="pct"/>
            <w:shd w:val="clear" w:color="auto" w:fill="92D050"/>
            <w:vAlign w:val="center"/>
            <w:hideMark/>
          </w:tcPr>
          <w:p w:rsidR="003278BB" w:rsidRPr="00E82974" w:rsidRDefault="003278BB" w:rsidP="00886CBA">
            <w:pPr>
              <w:rPr>
                <w:sz w:val="24"/>
              </w:rPr>
            </w:pPr>
            <w:r w:rsidRPr="00E82974">
              <w:t>Actor</w:t>
            </w:r>
          </w:p>
        </w:tc>
        <w:tc>
          <w:tcPr>
            <w:tcW w:w="1743" w:type="pct"/>
            <w:shd w:val="clear" w:color="auto" w:fill="92D050"/>
            <w:vAlign w:val="center"/>
            <w:hideMark/>
          </w:tcPr>
          <w:p w:rsidR="003278BB" w:rsidRPr="00E82974" w:rsidRDefault="003278BB" w:rsidP="00886CBA">
            <w:pPr>
              <w:rPr>
                <w:sz w:val="24"/>
              </w:rPr>
            </w:pPr>
            <w:r w:rsidRPr="00E82974">
              <w:t>Description</w:t>
            </w:r>
          </w:p>
        </w:tc>
      </w:tr>
      <w:tr w:rsidR="003278BB" w:rsidTr="00886CBA">
        <w:trPr>
          <w:jc w:val="center"/>
        </w:trPr>
        <w:tc>
          <w:tcPr>
            <w:tcW w:w="444" w:type="pct"/>
            <w:vAlign w:val="center"/>
            <w:hideMark/>
          </w:tcPr>
          <w:p w:rsidR="003278BB" w:rsidRDefault="003278BB" w:rsidP="00886CBA">
            <w:pPr>
              <w:rPr>
                <w:sz w:val="24"/>
              </w:rPr>
            </w:pPr>
            <w:r>
              <w:t>1</w:t>
            </w:r>
          </w:p>
        </w:tc>
        <w:tc>
          <w:tcPr>
            <w:tcW w:w="1938" w:type="pct"/>
            <w:vAlign w:val="center"/>
            <w:hideMark/>
          </w:tcPr>
          <w:p w:rsidR="003278BB" w:rsidRDefault="003278BB" w:rsidP="00886CBA">
            <w:pPr>
              <w:rPr>
                <w:sz w:val="24"/>
              </w:rPr>
            </w:pPr>
            <w:r>
              <w:t>Login</w:t>
            </w:r>
          </w:p>
        </w:tc>
        <w:tc>
          <w:tcPr>
            <w:tcW w:w="875" w:type="pct"/>
            <w:vAlign w:val="center"/>
            <w:hideMark/>
          </w:tcPr>
          <w:p w:rsidR="003278BB" w:rsidRDefault="003278BB" w:rsidP="00886CBA">
            <w:pPr>
              <w:rPr>
                <w:sz w:val="24"/>
              </w:rPr>
            </w:pPr>
            <w:r>
              <w:t>Member</w:t>
            </w:r>
          </w:p>
        </w:tc>
        <w:tc>
          <w:tcPr>
            <w:tcW w:w="1743" w:type="pct"/>
            <w:vAlign w:val="center"/>
            <w:hideMark/>
          </w:tcPr>
          <w:p w:rsidR="003278BB" w:rsidRDefault="003278BB" w:rsidP="00886CBA">
            <w:pPr>
              <w:rPr>
                <w:sz w:val="24"/>
              </w:rPr>
            </w:pPr>
            <w:r>
              <w:t>Login to system</w:t>
            </w:r>
          </w:p>
        </w:tc>
      </w:tr>
      <w:tr w:rsidR="003278BB" w:rsidTr="00886CBA">
        <w:trPr>
          <w:jc w:val="center"/>
        </w:trPr>
        <w:tc>
          <w:tcPr>
            <w:tcW w:w="444" w:type="pct"/>
            <w:vAlign w:val="center"/>
            <w:hideMark/>
          </w:tcPr>
          <w:p w:rsidR="003278BB" w:rsidRDefault="003278BB" w:rsidP="00886CBA">
            <w:pPr>
              <w:rPr>
                <w:sz w:val="24"/>
              </w:rPr>
            </w:pPr>
            <w:r>
              <w:t>2</w:t>
            </w:r>
          </w:p>
        </w:tc>
        <w:tc>
          <w:tcPr>
            <w:tcW w:w="1938" w:type="pct"/>
            <w:vAlign w:val="center"/>
            <w:hideMark/>
          </w:tcPr>
          <w:p w:rsidR="003278BB" w:rsidRDefault="003278BB" w:rsidP="00886CBA">
            <w:pPr>
              <w:rPr>
                <w:sz w:val="24"/>
              </w:rPr>
            </w:pPr>
            <w:r>
              <w:t>Logout</w:t>
            </w:r>
          </w:p>
        </w:tc>
        <w:tc>
          <w:tcPr>
            <w:tcW w:w="875" w:type="pct"/>
            <w:vAlign w:val="center"/>
            <w:hideMark/>
          </w:tcPr>
          <w:p w:rsidR="003278BB" w:rsidRDefault="003278BB" w:rsidP="00886CBA">
            <w:pPr>
              <w:rPr>
                <w:sz w:val="24"/>
              </w:rPr>
            </w:pPr>
            <w:r>
              <w:t>Member</w:t>
            </w:r>
          </w:p>
        </w:tc>
        <w:tc>
          <w:tcPr>
            <w:tcW w:w="1743" w:type="pct"/>
            <w:vAlign w:val="center"/>
            <w:hideMark/>
          </w:tcPr>
          <w:p w:rsidR="003278BB" w:rsidRDefault="003278BB" w:rsidP="00886CBA">
            <w:pPr>
              <w:rPr>
                <w:sz w:val="24"/>
              </w:rPr>
            </w:pPr>
            <w:r>
              <w:t>Logout</w:t>
            </w:r>
          </w:p>
        </w:tc>
      </w:tr>
      <w:tr w:rsidR="003278BB" w:rsidTr="00886CBA">
        <w:trPr>
          <w:jc w:val="center"/>
        </w:trPr>
        <w:tc>
          <w:tcPr>
            <w:tcW w:w="444" w:type="pct"/>
            <w:vAlign w:val="center"/>
          </w:tcPr>
          <w:p w:rsidR="003278BB" w:rsidRDefault="003278BB" w:rsidP="00886CBA">
            <w:r>
              <w:t>3</w:t>
            </w:r>
          </w:p>
        </w:tc>
        <w:tc>
          <w:tcPr>
            <w:tcW w:w="1938" w:type="pct"/>
            <w:vAlign w:val="center"/>
          </w:tcPr>
          <w:p w:rsidR="003278BB" w:rsidRDefault="003278BB" w:rsidP="00886CBA">
            <w:r>
              <w:t>Edit profile</w:t>
            </w:r>
          </w:p>
        </w:tc>
        <w:tc>
          <w:tcPr>
            <w:tcW w:w="875" w:type="pct"/>
            <w:vAlign w:val="center"/>
          </w:tcPr>
          <w:p w:rsidR="003278BB" w:rsidRDefault="003278BB" w:rsidP="00886CBA">
            <w:r>
              <w:t>Member</w:t>
            </w:r>
          </w:p>
        </w:tc>
        <w:tc>
          <w:tcPr>
            <w:tcW w:w="1743" w:type="pct"/>
            <w:vAlign w:val="center"/>
          </w:tcPr>
          <w:p w:rsidR="003278BB" w:rsidRDefault="003278BB" w:rsidP="00886CBA">
            <w:r>
              <w:t>Edit member’s profile</w:t>
            </w:r>
          </w:p>
        </w:tc>
      </w:tr>
      <w:tr w:rsidR="003278BB" w:rsidTr="00886CBA">
        <w:trPr>
          <w:jc w:val="center"/>
        </w:trPr>
        <w:tc>
          <w:tcPr>
            <w:tcW w:w="444" w:type="pct"/>
            <w:vAlign w:val="center"/>
          </w:tcPr>
          <w:p w:rsidR="003278BB" w:rsidRDefault="003278BB" w:rsidP="00886CBA">
            <w:r>
              <w:t>4</w:t>
            </w:r>
          </w:p>
        </w:tc>
        <w:tc>
          <w:tcPr>
            <w:tcW w:w="1938" w:type="pct"/>
            <w:vAlign w:val="center"/>
          </w:tcPr>
          <w:p w:rsidR="003278BB" w:rsidRDefault="00E82974" w:rsidP="00886CBA">
            <w:r>
              <w:t xml:space="preserve">         </w:t>
            </w:r>
            <w:r w:rsidR="003278BB">
              <w:t>Forgot password</w:t>
            </w:r>
          </w:p>
        </w:tc>
        <w:tc>
          <w:tcPr>
            <w:tcW w:w="875" w:type="pct"/>
            <w:vAlign w:val="center"/>
          </w:tcPr>
          <w:p w:rsidR="003278BB" w:rsidRDefault="003278BB" w:rsidP="00886CBA">
            <w:r>
              <w:t>Member</w:t>
            </w:r>
          </w:p>
        </w:tc>
        <w:tc>
          <w:tcPr>
            <w:tcW w:w="1743" w:type="pct"/>
            <w:vAlign w:val="center"/>
          </w:tcPr>
          <w:p w:rsidR="003278BB" w:rsidRDefault="003278BB" w:rsidP="00886CBA">
            <w:r>
              <w:t>Forgot password</w:t>
            </w:r>
          </w:p>
        </w:tc>
      </w:tr>
      <w:tr w:rsidR="003278BB" w:rsidTr="00886CBA">
        <w:trPr>
          <w:jc w:val="center"/>
        </w:trPr>
        <w:tc>
          <w:tcPr>
            <w:tcW w:w="444" w:type="pct"/>
            <w:vAlign w:val="center"/>
          </w:tcPr>
          <w:p w:rsidR="003278BB" w:rsidRDefault="003278BB" w:rsidP="00886CBA">
            <w:r>
              <w:t>5</w:t>
            </w:r>
          </w:p>
        </w:tc>
        <w:tc>
          <w:tcPr>
            <w:tcW w:w="1938" w:type="pct"/>
            <w:vAlign w:val="center"/>
          </w:tcPr>
          <w:p w:rsidR="003278BB" w:rsidRDefault="003278BB" w:rsidP="00886CBA">
            <w:r>
              <w:t>Register account</w:t>
            </w:r>
          </w:p>
        </w:tc>
        <w:tc>
          <w:tcPr>
            <w:tcW w:w="875" w:type="pct"/>
            <w:vAlign w:val="center"/>
          </w:tcPr>
          <w:p w:rsidR="003278BB" w:rsidRDefault="003278BB" w:rsidP="00886CBA">
            <w:r>
              <w:t>Member</w:t>
            </w:r>
          </w:p>
        </w:tc>
        <w:tc>
          <w:tcPr>
            <w:tcW w:w="1743" w:type="pct"/>
            <w:vAlign w:val="center"/>
          </w:tcPr>
          <w:p w:rsidR="003278BB" w:rsidRDefault="003278BB" w:rsidP="00886CBA">
            <w:r>
              <w:t>Register</w:t>
            </w:r>
            <w:r w:rsidRPr="00F069F1">
              <w:t xml:space="preserve"> account</w:t>
            </w:r>
            <w:r>
              <w:t xml:space="preserve"> for</w:t>
            </w:r>
            <w:r w:rsidRPr="00F069F1">
              <w:t xml:space="preserve"> customers to use more features of the website</w:t>
            </w:r>
          </w:p>
        </w:tc>
      </w:tr>
    </w:tbl>
    <w:p w:rsidR="003278BB" w:rsidRPr="003278BB" w:rsidRDefault="003278BB" w:rsidP="00886CBA"/>
    <w:p w:rsidR="003278BB" w:rsidRPr="00E82974" w:rsidRDefault="003278BB" w:rsidP="00886CBA">
      <w:pPr>
        <w:pStyle w:val="Heading3"/>
        <w:numPr>
          <w:ilvl w:val="2"/>
          <w:numId w:val="46"/>
        </w:numPr>
      </w:pPr>
      <w:bookmarkStart w:id="49" w:name="_Toc396343386"/>
      <w:r w:rsidRPr="00E82974">
        <w:lastRenderedPageBreak/>
        <w:t>Contact admin module</w:t>
      </w:r>
      <w:bookmarkEnd w:id="49"/>
    </w:p>
    <w:p w:rsidR="003278BB" w:rsidRDefault="003278BB" w:rsidP="00886CBA">
      <w:r w:rsidRPr="009733FF">
        <w:rPr>
          <w:noProof/>
          <w:lang w:eastAsia="ja-JP"/>
        </w:rPr>
        <w:drawing>
          <wp:inline distT="0" distB="0" distL="0" distR="0" wp14:anchorId="1A7B2A65" wp14:editId="021636D1">
            <wp:extent cx="3726815" cy="2035810"/>
            <wp:effectExtent l="0" t="0" r="6985" b="254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6815" cy="2035810"/>
                    </a:xfrm>
                    <a:prstGeom prst="rect">
                      <a:avLst/>
                    </a:prstGeom>
                    <a:noFill/>
                    <a:ln>
                      <a:noFill/>
                    </a:ln>
                  </pic:spPr>
                </pic:pic>
              </a:graphicData>
            </a:graphic>
          </wp:inline>
        </w:drawing>
      </w:r>
    </w:p>
    <w:p w:rsidR="001B65EF" w:rsidRPr="001B65EF" w:rsidRDefault="001B65EF" w:rsidP="00886CBA">
      <w:r>
        <w:tab/>
      </w:r>
      <w:r>
        <w:tab/>
      </w:r>
      <w:r>
        <w:tab/>
        <w:t xml:space="preserve">   Figure 5: Contact admin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278BB" w:rsidTr="00E82974">
        <w:tc>
          <w:tcPr>
            <w:tcW w:w="741" w:type="pct"/>
            <w:shd w:val="clear" w:color="auto" w:fill="92D050"/>
            <w:vAlign w:val="center"/>
            <w:hideMark/>
          </w:tcPr>
          <w:p w:rsidR="003278BB" w:rsidRPr="00E82974" w:rsidRDefault="003278BB" w:rsidP="00886CBA">
            <w:pPr>
              <w:rPr>
                <w:sz w:val="24"/>
              </w:rPr>
            </w:pPr>
            <w:r w:rsidRPr="00E82974">
              <w:t>No.</w:t>
            </w:r>
          </w:p>
        </w:tc>
        <w:tc>
          <w:tcPr>
            <w:tcW w:w="1438" w:type="pct"/>
            <w:shd w:val="clear" w:color="auto" w:fill="92D050"/>
            <w:vAlign w:val="center"/>
            <w:hideMark/>
          </w:tcPr>
          <w:p w:rsidR="003278BB" w:rsidRPr="00E82974" w:rsidRDefault="00E82974" w:rsidP="00886CBA">
            <w:pPr>
              <w:rPr>
                <w:sz w:val="24"/>
              </w:rPr>
            </w:pPr>
            <w:r>
              <w:t xml:space="preserve">     </w:t>
            </w:r>
            <w:r w:rsidR="003278BB" w:rsidRPr="00E82974">
              <w:t>Use-case name</w:t>
            </w:r>
          </w:p>
        </w:tc>
        <w:tc>
          <w:tcPr>
            <w:tcW w:w="1283" w:type="pct"/>
            <w:shd w:val="clear" w:color="auto" w:fill="92D050"/>
            <w:vAlign w:val="center"/>
            <w:hideMark/>
          </w:tcPr>
          <w:p w:rsidR="003278BB" w:rsidRPr="00E82974" w:rsidRDefault="003278BB" w:rsidP="00886CBA">
            <w:pPr>
              <w:rPr>
                <w:sz w:val="24"/>
              </w:rPr>
            </w:pPr>
            <w:r w:rsidRPr="00E82974">
              <w:t>Actor</w:t>
            </w:r>
          </w:p>
        </w:tc>
        <w:tc>
          <w:tcPr>
            <w:tcW w:w="1537" w:type="pct"/>
            <w:shd w:val="clear" w:color="auto" w:fill="92D050"/>
            <w:vAlign w:val="center"/>
            <w:hideMark/>
          </w:tcPr>
          <w:p w:rsidR="003278BB" w:rsidRPr="00E82974" w:rsidRDefault="003278BB" w:rsidP="00886CBA">
            <w:pPr>
              <w:rPr>
                <w:sz w:val="24"/>
              </w:rPr>
            </w:pPr>
            <w:r w:rsidRPr="00E82974">
              <w:t>Description</w:t>
            </w:r>
          </w:p>
        </w:tc>
      </w:tr>
      <w:tr w:rsidR="003278BB" w:rsidTr="00E82974">
        <w:tc>
          <w:tcPr>
            <w:tcW w:w="741" w:type="pct"/>
            <w:vAlign w:val="center"/>
            <w:hideMark/>
          </w:tcPr>
          <w:p w:rsidR="003278BB" w:rsidRDefault="003278BB" w:rsidP="00886CBA">
            <w:pPr>
              <w:rPr>
                <w:sz w:val="24"/>
              </w:rPr>
            </w:pPr>
            <w:r>
              <w:t>1</w:t>
            </w:r>
          </w:p>
        </w:tc>
        <w:tc>
          <w:tcPr>
            <w:tcW w:w="1438" w:type="pct"/>
            <w:vAlign w:val="center"/>
            <w:hideMark/>
          </w:tcPr>
          <w:p w:rsidR="003278BB" w:rsidRDefault="003278BB" w:rsidP="00886CBA">
            <w:pPr>
              <w:rPr>
                <w:sz w:val="24"/>
              </w:rPr>
            </w:pPr>
            <w:r>
              <w:t>Contribute content</w:t>
            </w:r>
          </w:p>
        </w:tc>
        <w:tc>
          <w:tcPr>
            <w:tcW w:w="1283" w:type="pct"/>
            <w:vAlign w:val="center"/>
            <w:hideMark/>
          </w:tcPr>
          <w:p w:rsidR="003278BB" w:rsidRDefault="003278BB" w:rsidP="00886CBA">
            <w:pPr>
              <w:rPr>
                <w:sz w:val="24"/>
              </w:rPr>
            </w:pPr>
            <w:r>
              <w:t>Member and Visitor</w:t>
            </w:r>
          </w:p>
        </w:tc>
        <w:tc>
          <w:tcPr>
            <w:tcW w:w="1537" w:type="pct"/>
            <w:vAlign w:val="center"/>
            <w:hideMark/>
          </w:tcPr>
          <w:p w:rsidR="003278BB" w:rsidRDefault="003278BB" w:rsidP="00886CBA">
            <w:pPr>
              <w:rPr>
                <w:sz w:val="24"/>
              </w:rPr>
            </w:pPr>
            <w:r>
              <w:t>Contribute useful database for website</w:t>
            </w:r>
          </w:p>
        </w:tc>
      </w:tr>
      <w:tr w:rsidR="003278BB" w:rsidTr="00E82974">
        <w:tc>
          <w:tcPr>
            <w:tcW w:w="741" w:type="pct"/>
            <w:vAlign w:val="center"/>
            <w:hideMark/>
          </w:tcPr>
          <w:p w:rsidR="003278BB" w:rsidRDefault="003278BB" w:rsidP="00886CBA">
            <w:pPr>
              <w:rPr>
                <w:sz w:val="24"/>
              </w:rPr>
            </w:pPr>
            <w:r>
              <w:t>2</w:t>
            </w:r>
          </w:p>
        </w:tc>
        <w:tc>
          <w:tcPr>
            <w:tcW w:w="1438" w:type="pct"/>
            <w:vAlign w:val="center"/>
            <w:hideMark/>
          </w:tcPr>
          <w:p w:rsidR="003278BB" w:rsidRDefault="003278BB" w:rsidP="00886CBA">
            <w:pPr>
              <w:rPr>
                <w:sz w:val="24"/>
              </w:rPr>
            </w:pPr>
            <w:r>
              <w:t>Contribute opinion</w:t>
            </w:r>
          </w:p>
        </w:tc>
        <w:tc>
          <w:tcPr>
            <w:tcW w:w="1283" w:type="pct"/>
            <w:vAlign w:val="center"/>
            <w:hideMark/>
          </w:tcPr>
          <w:p w:rsidR="003278BB" w:rsidRDefault="003278BB" w:rsidP="00886CBA">
            <w:pPr>
              <w:rPr>
                <w:sz w:val="24"/>
              </w:rPr>
            </w:pPr>
            <w:r>
              <w:t>Member and Visitor</w:t>
            </w:r>
          </w:p>
        </w:tc>
        <w:tc>
          <w:tcPr>
            <w:tcW w:w="1537" w:type="pct"/>
            <w:vAlign w:val="center"/>
            <w:hideMark/>
          </w:tcPr>
          <w:p w:rsidR="003278BB" w:rsidRDefault="003278BB" w:rsidP="00886CBA">
            <w:pPr>
              <w:rPr>
                <w:sz w:val="24"/>
              </w:rPr>
            </w:pPr>
            <w:r>
              <w:t>Feedback for website development</w:t>
            </w:r>
          </w:p>
        </w:tc>
      </w:tr>
      <w:tr w:rsidR="003278BB" w:rsidTr="00E82974">
        <w:tc>
          <w:tcPr>
            <w:tcW w:w="741" w:type="pct"/>
            <w:vAlign w:val="center"/>
          </w:tcPr>
          <w:p w:rsidR="003278BB" w:rsidRDefault="003278BB" w:rsidP="00886CBA">
            <w:r>
              <w:t>3</w:t>
            </w:r>
          </w:p>
        </w:tc>
        <w:tc>
          <w:tcPr>
            <w:tcW w:w="1438" w:type="pct"/>
            <w:vAlign w:val="center"/>
          </w:tcPr>
          <w:p w:rsidR="003278BB" w:rsidRDefault="003278BB" w:rsidP="00886CBA">
            <w:r>
              <w:t>Send Q&amp;A</w:t>
            </w:r>
          </w:p>
        </w:tc>
        <w:tc>
          <w:tcPr>
            <w:tcW w:w="1283" w:type="pct"/>
            <w:vAlign w:val="center"/>
          </w:tcPr>
          <w:p w:rsidR="003278BB" w:rsidRDefault="003278BB" w:rsidP="00886CBA">
            <w:r>
              <w:t>Member and Visitor</w:t>
            </w:r>
          </w:p>
        </w:tc>
        <w:tc>
          <w:tcPr>
            <w:tcW w:w="1537" w:type="pct"/>
            <w:vAlign w:val="center"/>
          </w:tcPr>
          <w:p w:rsidR="003278BB" w:rsidRDefault="003278BB" w:rsidP="00886CBA">
            <w:r w:rsidRPr="00F069F1">
              <w:t>Send any questions in the process of using Website</w:t>
            </w:r>
          </w:p>
        </w:tc>
      </w:tr>
    </w:tbl>
    <w:p w:rsidR="003278BB" w:rsidRDefault="003278BB" w:rsidP="00886CBA"/>
    <w:p w:rsidR="00E82974" w:rsidRDefault="00E82974" w:rsidP="00886CBA"/>
    <w:p w:rsidR="00E82974" w:rsidRDefault="00E82974" w:rsidP="00886CBA"/>
    <w:p w:rsidR="00E82974" w:rsidRDefault="00E82974" w:rsidP="00886CBA"/>
    <w:p w:rsidR="00E82974" w:rsidRDefault="00E82974" w:rsidP="00886CBA"/>
    <w:p w:rsidR="00E82974" w:rsidRDefault="00E82974" w:rsidP="00886CBA"/>
    <w:p w:rsidR="00E82974" w:rsidRPr="003278BB" w:rsidRDefault="00E82974" w:rsidP="00886CBA"/>
    <w:p w:rsidR="003278BB" w:rsidRPr="00E82974" w:rsidRDefault="003278BB" w:rsidP="00886CBA">
      <w:pPr>
        <w:pStyle w:val="ListParagraph"/>
        <w:numPr>
          <w:ilvl w:val="2"/>
          <w:numId w:val="46"/>
        </w:numPr>
      </w:pPr>
      <w:r w:rsidRPr="00E82974">
        <w:t>Practice module</w:t>
      </w:r>
    </w:p>
    <w:p w:rsidR="003278BB" w:rsidRDefault="003278BB" w:rsidP="00886CBA">
      <w:pPr>
        <w:pStyle w:val="ListParagraph"/>
      </w:pPr>
      <w:r w:rsidRPr="009733FF">
        <w:rPr>
          <w:noProof/>
          <w:lang w:eastAsia="ja-JP"/>
        </w:rPr>
        <w:lastRenderedPageBreak/>
        <w:drawing>
          <wp:inline distT="0" distB="0" distL="0" distR="0" wp14:anchorId="2941A666" wp14:editId="569972EB">
            <wp:extent cx="3623310" cy="2372360"/>
            <wp:effectExtent l="0" t="0" r="0" b="889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3310" cy="2372360"/>
                    </a:xfrm>
                    <a:prstGeom prst="rect">
                      <a:avLst/>
                    </a:prstGeom>
                    <a:noFill/>
                    <a:ln>
                      <a:noFill/>
                    </a:ln>
                  </pic:spPr>
                </pic:pic>
              </a:graphicData>
            </a:graphic>
          </wp:inline>
        </w:drawing>
      </w:r>
    </w:p>
    <w:p w:rsidR="001B65EF" w:rsidRPr="001B65EF" w:rsidRDefault="001B65EF" w:rsidP="00886CBA">
      <w:pPr>
        <w:pStyle w:val="ListParagraph"/>
      </w:pPr>
      <w:r>
        <w:tab/>
      </w:r>
      <w:r>
        <w:tab/>
      </w:r>
      <w:r>
        <w:tab/>
        <w:t xml:space="preserve">   Figure 6: Practice</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23"/>
        <w:gridCol w:w="2860"/>
        <w:gridCol w:w="1632"/>
        <w:gridCol w:w="2536"/>
      </w:tblGrid>
      <w:tr w:rsidR="003278BB" w:rsidTr="00E82974">
        <w:tc>
          <w:tcPr>
            <w:tcW w:w="741"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No.</w:t>
            </w:r>
          </w:p>
        </w:tc>
        <w:tc>
          <w:tcPr>
            <w:tcW w:w="1733"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Use-case name</w:t>
            </w:r>
          </w:p>
        </w:tc>
        <w:tc>
          <w:tcPr>
            <w:tcW w:w="98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Actor</w:t>
            </w:r>
          </w:p>
        </w:tc>
        <w:tc>
          <w:tcPr>
            <w:tcW w:w="15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Description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1</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 xml:space="preserve"> Doing test</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Member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Doing test and tracking the learning process</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2</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Training listening</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 xml:space="preserve">Training listening level </w:t>
            </w:r>
            <w:r w:rsidRPr="009733FF">
              <w:t>N2,N3,N4</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3</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Listening conversation</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Listening conversation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4</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Reading document</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Pr="00F069F1" w:rsidRDefault="003278BB" w:rsidP="00886CBA">
            <w:r>
              <w:t>Reading document</w:t>
            </w:r>
          </w:p>
        </w:tc>
      </w:tr>
    </w:tbl>
    <w:p w:rsidR="003278BB" w:rsidRDefault="003278BB" w:rsidP="00886CBA">
      <w:pPr>
        <w:pStyle w:val="Heading2"/>
      </w:pPr>
      <w:bookmarkStart w:id="50" w:name="_Toc396343387"/>
      <w:r>
        <w:lastRenderedPageBreak/>
        <w:t>Admin module</w:t>
      </w:r>
      <w:bookmarkEnd w:id="50"/>
    </w:p>
    <w:p w:rsidR="009E1BCA" w:rsidRPr="00E82974" w:rsidRDefault="000D2B7B" w:rsidP="00886CBA">
      <w:pPr>
        <w:pStyle w:val="Heading3"/>
      </w:pPr>
      <w:bookmarkStart w:id="51" w:name="_Toc396343388"/>
      <w:r w:rsidRPr="00E82974">
        <w:t>5</w:t>
      </w:r>
      <w:r w:rsidR="009E1BCA" w:rsidRPr="00E82974">
        <w:t>.2.1 Admin account management</w:t>
      </w:r>
      <w:bookmarkEnd w:id="51"/>
    </w:p>
    <w:p w:rsidR="009E1BCA" w:rsidRDefault="009E1BCA" w:rsidP="00886CBA">
      <w:r w:rsidRPr="009733FF">
        <w:rPr>
          <w:noProof/>
          <w:lang w:eastAsia="ja-JP"/>
        </w:rPr>
        <w:drawing>
          <wp:inline distT="0" distB="0" distL="0" distR="0" wp14:anchorId="57DA8660" wp14:editId="7561E504">
            <wp:extent cx="3609975" cy="26289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4420" cy="2632137"/>
                    </a:xfrm>
                    <a:prstGeom prst="rect">
                      <a:avLst/>
                    </a:prstGeom>
                    <a:noFill/>
                    <a:ln>
                      <a:noFill/>
                    </a:ln>
                  </pic:spPr>
                </pic:pic>
              </a:graphicData>
            </a:graphic>
          </wp:inline>
        </w:drawing>
      </w:r>
    </w:p>
    <w:p w:rsidR="001B65EF" w:rsidRPr="001B65EF" w:rsidRDefault="001B65EF" w:rsidP="00886CBA">
      <w:r>
        <w:t xml:space="preserve">                      </w:t>
      </w:r>
      <w:r>
        <w:tab/>
        <w:t>Figure 7: Admin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Add new admin</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Add new admin</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Edit profile (admin)</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Edit profile admin</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Delete admin</w:t>
            </w:r>
          </w:p>
        </w:tc>
        <w:tc>
          <w:tcPr>
            <w:tcW w:w="989" w:type="pct"/>
            <w:vAlign w:val="center"/>
          </w:tcPr>
          <w:p w:rsidR="009E1BCA" w:rsidRDefault="009E1BCA" w:rsidP="00886CBA">
            <w:r>
              <w:t>Admin</w:t>
            </w:r>
          </w:p>
        </w:tc>
        <w:tc>
          <w:tcPr>
            <w:tcW w:w="1537" w:type="pct"/>
            <w:vAlign w:val="center"/>
          </w:tcPr>
          <w:p w:rsidR="009E1BCA" w:rsidRDefault="009E1BCA" w:rsidP="00886CBA">
            <w:r>
              <w:t>Delete admin</w:t>
            </w:r>
          </w:p>
        </w:tc>
      </w:tr>
    </w:tbl>
    <w:p w:rsidR="009E1BCA" w:rsidRPr="009E1BCA" w:rsidRDefault="009E1BCA" w:rsidP="00886CBA"/>
    <w:p w:rsidR="009E1BCA" w:rsidRPr="00E82974" w:rsidRDefault="000D2B7B" w:rsidP="00886CBA">
      <w:pPr>
        <w:pStyle w:val="Heading3"/>
      </w:pPr>
      <w:bookmarkStart w:id="52" w:name="_Toc396343389"/>
      <w:r w:rsidRPr="00E82974">
        <w:t>5</w:t>
      </w:r>
      <w:r w:rsidR="009E1BCA" w:rsidRPr="00E82974">
        <w:t>.2.2 Member account management</w:t>
      </w:r>
      <w:bookmarkEnd w:id="52"/>
    </w:p>
    <w:p w:rsidR="009E1BCA" w:rsidRDefault="009E1BCA" w:rsidP="00886CBA">
      <w:r w:rsidRPr="009733FF">
        <w:rPr>
          <w:noProof/>
          <w:lang w:eastAsia="ja-JP"/>
        </w:rPr>
        <w:drawing>
          <wp:inline distT="0" distB="0" distL="0" distR="0" wp14:anchorId="479BC9FB" wp14:editId="3EA08204">
            <wp:extent cx="3597101" cy="2424022"/>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7275" cy="2424139"/>
                    </a:xfrm>
                    <a:prstGeom prst="rect">
                      <a:avLst/>
                    </a:prstGeom>
                    <a:noFill/>
                    <a:ln>
                      <a:noFill/>
                    </a:ln>
                  </pic:spPr>
                </pic:pic>
              </a:graphicData>
            </a:graphic>
          </wp:inline>
        </w:drawing>
      </w:r>
    </w:p>
    <w:p w:rsidR="001B65EF" w:rsidRPr="001B65EF" w:rsidRDefault="001B65EF" w:rsidP="00886CBA">
      <w:r>
        <w:tab/>
      </w:r>
      <w:r>
        <w:tab/>
        <w:t>Figure 8: Member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lastRenderedPageBreak/>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member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member</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Ban/Unban member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Ban/Unban member</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Delete admin</w:t>
            </w:r>
          </w:p>
        </w:tc>
        <w:tc>
          <w:tcPr>
            <w:tcW w:w="989" w:type="pct"/>
            <w:vAlign w:val="center"/>
          </w:tcPr>
          <w:p w:rsidR="009E1BCA" w:rsidRDefault="009E1BCA" w:rsidP="00886CBA">
            <w:r>
              <w:t>Admin</w:t>
            </w:r>
          </w:p>
        </w:tc>
        <w:tc>
          <w:tcPr>
            <w:tcW w:w="1537" w:type="pct"/>
            <w:vAlign w:val="center"/>
          </w:tcPr>
          <w:p w:rsidR="009E1BCA" w:rsidRDefault="009E1BCA" w:rsidP="00886CBA">
            <w:r>
              <w:t>Delete member</w:t>
            </w:r>
          </w:p>
        </w:tc>
      </w:tr>
    </w:tbl>
    <w:p w:rsidR="009E1BCA" w:rsidRPr="009E1BCA" w:rsidRDefault="009E1BCA" w:rsidP="00886CBA"/>
    <w:p w:rsidR="009E1BCA" w:rsidRPr="00E82974" w:rsidRDefault="009E1BCA" w:rsidP="00886CBA">
      <w:pPr>
        <w:pStyle w:val="Heading3"/>
        <w:numPr>
          <w:ilvl w:val="2"/>
          <w:numId w:val="47"/>
        </w:numPr>
      </w:pPr>
      <w:bookmarkStart w:id="53" w:name="_Toc396343390"/>
      <w:r w:rsidRPr="00E82974">
        <w:t>Vocabulary management</w:t>
      </w:r>
      <w:bookmarkEnd w:id="53"/>
    </w:p>
    <w:p w:rsidR="009E1BCA" w:rsidRDefault="009E1BCA" w:rsidP="00886CBA">
      <w:r w:rsidRPr="009733FF">
        <w:rPr>
          <w:noProof/>
          <w:lang w:eastAsia="ja-JP"/>
        </w:rPr>
        <w:drawing>
          <wp:inline distT="0" distB="0" distL="0" distR="0" wp14:anchorId="2EA8B982" wp14:editId="19E172D7">
            <wp:extent cx="3848100" cy="27717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7465" cy="2771318"/>
                    </a:xfrm>
                    <a:prstGeom prst="rect">
                      <a:avLst/>
                    </a:prstGeom>
                    <a:noFill/>
                    <a:ln>
                      <a:noFill/>
                    </a:ln>
                  </pic:spPr>
                </pic:pic>
              </a:graphicData>
            </a:graphic>
          </wp:inline>
        </w:drawing>
      </w:r>
    </w:p>
    <w:p w:rsidR="001B65EF" w:rsidRPr="001B65EF" w:rsidRDefault="001B65EF" w:rsidP="00886CBA">
      <w:r>
        <w:t xml:space="preserve">                       Figure 9: Vocabulary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 xml:space="preserve"> Search vocabulary</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vocabulary</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vocabulary</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Add new vocabulary</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Edit vocabulary</w:t>
            </w:r>
          </w:p>
        </w:tc>
        <w:tc>
          <w:tcPr>
            <w:tcW w:w="989" w:type="pct"/>
            <w:vAlign w:val="center"/>
          </w:tcPr>
          <w:p w:rsidR="009E1BCA" w:rsidRDefault="009E1BCA" w:rsidP="00886CBA">
            <w:r>
              <w:t>Admin</w:t>
            </w:r>
          </w:p>
        </w:tc>
        <w:tc>
          <w:tcPr>
            <w:tcW w:w="1537" w:type="pct"/>
            <w:vAlign w:val="center"/>
          </w:tcPr>
          <w:p w:rsidR="009E1BCA" w:rsidRDefault="009E1BCA" w:rsidP="00886CBA">
            <w:r>
              <w:t>Edit vocabulary</w:t>
            </w:r>
          </w:p>
        </w:tc>
      </w:tr>
      <w:tr w:rsidR="009E1BCA" w:rsidTr="00E82974">
        <w:tc>
          <w:tcPr>
            <w:tcW w:w="741" w:type="pct"/>
            <w:vAlign w:val="center"/>
          </w:tcPr>
          <w:p w:rsidR="009E1BCA" w:rsidRDefault="009E1BCA" w:rsidP="00886CBA">
            <w:r>
              <w:t>4</w:t>
            </w:r>
          </w:p>
        </w:tc>
        <w:tc>
          <w:tcPr>
            <w:tcW w:w="1733" w:type="pct"/>
            <w:vAlign w:val="center"/>
          </w:tcPr>
          <w:p w:rsidR="009E1BCA" w:rsidRDefault="009E1BCA" w:rsidP="00886CBA">
            <w:r>
              <w:t>Delete vocabulary</w:t>
            </w:r>
          </w:p>
        </w:tc>
        <w:tc>
          <w:tcPr>
            <w:tcW w:w="989" w:type="pct"/>
            <w:vAlign w:val="center"/>
          </w:tcPr>
          <w:p w:rsidR="009E1BCA" w:rsidRDefault="009E1BCA" w:rsidP="00886CBA">
            <w:r>
              <w:t>Admin</w:t>
            </w:r>
          </w:p>
        </w:tc>
        <w:tc>
          <w:tcPr>
            <w:tcW w:w="1537" w:type="pct"/>
            <w:vAlign w:val="center"/>
          </w:tcPr>
          <w:p w:rsidR="009E1BCA" w:rsidRDefault="009E1BCA" w:rsidP="00886CBA">
            <w:r>
              <w:t>Delete vocabulary</w:t>
            </w:r>
          </w:p>
        </w:tc>
      </w:tr>
    </w:tbl>
    <w:p w:rsidR="009E1BCA" w:rsidRPr="009E1BCA" w:rsidRDefault="009E1BCA" w:rsidP="00886CBA"/>
    <w:p w:rsidR="009E1BCA" w:rsidRPr="00E82974" w:rsidRDefault="009E1BCA" w:rsidP="00886CBA">
      <w:pPr>
        <w:pStyle w:val="Heading3"/>
        <w:numPr>
          <w:ilvl w:val="2"/>
          <w:numId w:val="47"/>
        </w:numPr>
      </w:pPr>
      <w:bookmarkStart w:id="54" w:name="_Toc396343391"/>
      <w:r w:rsidRPr="00E82974">
        <w:lastRenderedPageBreak/>
        <w:t>Grammar management</w:t>
      </w:r>
      <w:bookmarkEnd w:id="54"/>
    </w:p>
    <w:p w:rsidR="009E1BCA" w:rsidRDefault="009E1BCA" w:rsidP="00886CBA">
      <w:r w:rsidRPr="009733FF">
        <w:rPr>
          <w:noProof/>
          <w:lang w:eastAsia="ja-JP"/>
        </w:rPr>
        <w:drawing>
          <wp:inline distT="0" distB="0" distL="0" distR="0" wp14:anchorId="78FF67EF" wp14:editId="7943471D">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886CBA">
      <w:pPr>
        <w:pStyle w:val="ListParagraph"/>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grammar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grammar</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grammar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Add new grammar</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Edit grammar</w:t>
            </w:r>
          </w:p>
        </w:tc>
        <w:tc>
          <w:tcPr>
            <w:tcW w:w="989" w:type="pct"/>
            <w:vAlign w:val="center"/>
          </w:tcPr>
          <w:p w:rsidR="009E1BCA" w:rsidRDefault="009E1BCA" w:rsidP="00886CBA">
            <w:r>
              <w:t>Admin</w:t>
            </w:r>
          </w:p>
        </w:tc>
        <w:tc>
          <w:tcPr>
            <w:tcW w:w="1537" w:type="pct"/>
            <w:vAlign w:val="center"/>
          </w:tcPr>
          <w:p w:rsidR="009E1BCA" w:rsidRDefault="009E1BCA" w:rsidP="00886CBA">
            <w:r>
              <w:t>Edit grammar</w:t>
            </w:r>
          </w:p>
        </w:tc>
      </w:tr>
      <w:tr w:rsidR="009E1BCA" w:rsidTr="00E82974">
        <w:tc>
          <w:tcPr>
            <w:tcW w:w="741" w:type="pct"/>
            <w:vAlign w:val="center"/>
          </w:tcPr>
          <w:p w:rsidR="009E1BCA" w:rsidRDefault="009E1BCA" w:rsidP="00886CBA">
            <w:r>
              <w:t>4</w:t>
            </w:r>
          </w:p>
        </w:tc>
        <w:tc>
          <w:tcPr>
            <w:tcW w:w="1733" w:type="pct"/>
            <w:vAlign w:val="center"/>
          </w:tcPr>
          <w:p w:rsidR="009E1BCA" w:rsidRDefault="009E1BCA" w:rsidP="00886CBA">
            <w:r>
              <w:t>Delete grammar</w:t>
            </w:r>
          </w:p>
        </w:tc>
        <w:tc>
          <w:tcPr>
            <w:tcW w:w="989" w:type="pct"/>
            <w:vAlign w:val="center"/>
          </w:tcPr>
          <w:p w:rsidR="009E1BCA" w:rsidRDefault="009E1BCA" w:rsidP="00886CBA">
            <w:r>
              <w:t>Admin</w:t>
            </w:r>
          </w:p>
        </w:tc>
        <w:tc>
          <w:tcPr>
            <w:tcW w:w="1537" w:type="pct"/>
            <w:vAlign w:val="center"/>
          </w:tcPr>
          <w:p w:rsidR="009E1BCA" w:rsidRDefault="009E1BCA" w:rsidP="00886CBA">
            <w:r>
              <w:t>Delete grammar</w:t>
            </w:r>
          </w:p>
        </w:tc>
      </w:tr>
    </w:tbl>
    <w:p w:rsidR="009E1BCA" w:rsidRDefault="009E1BCA" w:rsidP="00886CBA">
      <w:pPr>
        <w:pStyle w:val="ListParagraph"/>
      </w:pPr>
    </w:p>
    <w:p w:rsidR="009E1BCA" w:rsidRPr="009E1BCA" w:rsidRDefault="009E1BCA" w:rsidP="00886CBA">
      <w:pPr>
        <w:pStyle w:val="ListParagraph"/>
      </w:pPr>
    </w:p>
    <w:p w:rsidR="009E1BCA" w:rsidRPr="00E82974" w:rsidRDefault="009E1BCA" w:rsidP="00886CBA">
      <w:pPr>
        <w:pStyle w:val="Heading3"/>
        <w:numPr>
          <w:ilvl w:val="2"/>
          <w:numId w:val="47"/>
        </w:numPr>
      </w:pPr>
      <w:bookmarkStart w:id="55" w:name="_Toc396343392"/>
      <w:r w:rsidRPr="00E82974">
        <w:lastRenderedPageBreak/>
        <w:t>Reading document management</w:t>
      </w:r>
      <w:bookmarkEnd w:id="55"/>
    </w:p>
    <w:p w:rsidR="009E1BCA" w:rsidRDefault="009E1BCA" w:rsidP="00886CBA">
      <w:r w:rsidRPr="009733FF">
        <w:rPr>
          <w:noProof/>
          <w:lang w:eastAsia="ja-JP"/>
        </w:rPr>
        <w:drawing>
          <wp:inline distT="0" distB="0" distL="0" distR="0" wp14:anchorId="250C1727" wp14:editId="5BE0F122">
            <wp:extent cx="4687157" cy="2476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2650" cy="2479402"/>
                    </a:xfrm>
                    <a:prstGeom prst="rect">
                      <a:avLst/>
                    </a:prstGeom>
                    <a:noFill/>
                    <a:ln>
                      <a:noFill/>
                    </a:ln>
                  </pic:spPr>
                </pic:pic>
              </a:graphicData>
            </a:graphic>
          </wp:inline>
        </w:drawing>
      </w:r>
    </w:p>
    <w:p w:rsidR="001B65EF" w:rsidRPr="001B65EF" w:rsidRDefault="001B65EF" w:rsidP="00886CBA">
      <w:pPr>
        <w:pStyle w:val="ListParagraph"/>
      </w:pPr>
      <w:r>
        <w:t xml:space="preserve">        </w:t>
      </w:r>
      <w:r>
        <w:tab/>
      </w:r>
      <w:r>
        <w:tab/>
        <w:t>Figure 11: Reading document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8C33DD">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8C33DD">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reading document</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reading document</w:t>
            </w:r>
          </w:p>
        </w:tc>
      </w:tr>
      <w:tr w:rsidR="009E1BCA" w:rsidTr="008C33DD">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reading document</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E82974" w:rsidP="00886CBA">
            <w:pPr>
              <w:rPr>
                <w:sz w:val="24"/>
              </w:rPr>
            </w:pPr>
            <w:r>
              <w:t xml:space="preserve">Add new reading </w:t>
            </w:r>
            <w:r w:rsidR="009E1BCA">
              <w:t>document</w:t>
            </w:r>
          </w:p>
        </w:tc>
      </w:tr>
      <w:tr w:rsidR="009E1BCA" w:rsidTr="008C33DD">
        <w:tc>
          <w:tcPr>
            <w:tcW w:w="741" w:type="pct"/>
            <w:vAlign w:val="center"/>
          </w:tcPr>
          <w:p w:rsidR="009E1BCA" w:rsidRDefault="009E1BCA" w:rsidP="00886CBA">
            <w:r>
              <w:t>3</w:t>
            </w:r>
          </w:p>
        </w:tc>
        <w:tc>
          <w:tcPr>
            <w:tcW w:w="1733" w:type="pct"/>
            <w:vAlign w:val="center"/>
          </w:tcPr>
          <w:p w:rsidR="009E1BCA" w:rsidRDefault="009E1BCA" w:rsidP="00886CBA">
            <w:r>
              <w:t>Edit reading document</w:t>
            </w:r>
          </w:p>
        </w:tc>
        <w:tc>
          <w:tcPr>
            <w:tcW w:w="989" w:type="pct"/>
            <w:vAlign w:val="center"/>
          </w:tcPr>
          <w:p w:rsidR="009E1BCA" w:rsidRDefault="009E1BCA" w:rsidP="00886CBA">
            <w:r>
              <w:t>Admin</w:t>
            </w:r>
          </w:p>
        </w:tc>
        <w:tc>
          <w:tcPr>
            <w:tcW w:w="1537" w:type="pct"/>
            <w:vAlign w:val="center"/>
          </w:tcPr>
          <w:p w:rsidR="009E1BCA" w:rsidRDefault="009E1BCA" w:rsidP="00886CBA">
            <w:r>
              <w:t>Edit reading document</w:t>
            </w:r>
          </w:p>
        </w:tc>
      </w:tr>
      <w:tr w:rsidR="009E1BCA" w:rsidTr="008C33DD">
        <w:tc>
          <w:tcPr>
            <w:tcW w:w="741" w:type="pct"/>
            <w:vAlign w:val="center"/>
          </w:tcPr>
          <w:p w:rsidR="009E1BCA" w:rsidRDefault="009E1BCA" w:rsidP="00886CBA">
            <w:r>
              <w:t>4</w:t>
            </w:r>
          </w:p>
        </w:tc>
        <w:tc>
          <w:tcPr>
            <w:tcW w:w="1733" w:type="pct"/>
            <w:vAlign w:val="center"/>
          </w:tcPr>
          <w:p w:rsidR="009E1BCA" w:rsidRDefault="009E1BCA" w:rsidP="00886CBA">
            <w:r>
              <w:t>Delete document</w:t>
            </w:r>
          </w:p>
        </w:tc>
        <w:tc>
          <w:tcPr>
            <w:tcW w:w="989" w:type="pct"/>
            <w:vAlign w:val="center"/>
          </w:tcPr>
          <w:p w:rsidR="009E1BCA" w:rsidRDefault="009E1BCA" w:rsidP="00886CBA">
            <w:r>
              <w:t>Admin</w:t>
            </w:r>
          </w:p>
        </w:tc>
        <w:tc>
          <w:tcPr>
            <w:tcW w:w="1537" w:type="pct"/>
            <w:vAlign w:val="center"/>
          </w:tcPr>
          <w:p w:rsidR="009E1BCA" w:rsidRDefault="009E1BCA" w:rsidP="00886CBA">
            <w:r>
              <w:t>Delete document</w:t>
            </w:r>
          </w:p>
        </w:tc>
      </w:tr>
    </w:tbl>
    <w:p w:rsidR="009E1BCA" w:rsidRPr="009E1BCA" w:rsidRDefault="009E1BCA" w:rsidP="00886CBA">
      <w:pPr>
        <w:pStyle w:val="ListParagraph"/>
      </w:pPr>
    </w:p>
    <w:p w:rsidR="009E1BCA" w:rsidRPr="008C33DD" w:rsidRDefault="009E1BCA" w:rsidP="00886CBA">
      <w:pPr>
        <w:pStyle w:val="Heading3"/>
        <w:numPr>
          <w:ilvl w:val="2"/>
          <w:numId w:val="47"/>
        </w:numPr>
      </w:pPr>
      <w:bookmarkStart w:id="56" w:name="_Toc396343393"/>
      <w:r w:rsidRPr="008C33DD">
        <w:t>Conversation management</w:t>
      </w:r>
      <w:bookmarkEnd w:id="56"/>
    </w:p>
    <w:p w:rsidR="009F7730" w:rsidRDefault="009F7730" w:rsidP="00886CBA">
      <w:r w:rsidRPr="009733FF">
        <w:rPr>
          <w:noProof/>
          <w:lang w:eastAsia="ja-JP"/>
        </w:rPr>
        <w:drawing>
          <wp:inline distT="0" distB="0" distL="0" distR="0" wp14:anchorId="5F8F8782" wp14:editId="204E5E1F">
            <wp:extent cx="4495800" cy="2209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2785" cy="2213233"/>
                    </a:xfrm>
                    <a:prstGeom prst="rect">
                      <a:avLst/>
                    </a:prstGeom>
                    <a:noFill/>
                    <a:ln>
                      <a:noFill/>
                    </a:ln>
                  </pic:spPr>
                </pic:pic>
              </a:graphicData>
            </a:graphic>
          </wp:inline>
        </w:drawing>
      </w:r>
    </w:p>
    <w:p w:rsidR="001B65EF" w:rsidRPr="001B65EF" w:rsidRDefault="001B65EF" w:rsidP="00886CBA">
      <w:r>
        <w:tab/>
      </w:r>
      <w:r>
        <w:tab/>
        <w:t>Figure 12: Conversation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lastRenderedPageBreak/>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conversation</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conversation</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conversation</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conversation</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conversation</w:t>
            </w:r>
          </w:p>
        </w:tc>
        <w:tc>
          <w:tcPr>
            <w:tcW w:w="989" w:type="pct"/>
            <w:vAlign w:val="center"/>
          </w:tcPr>
          <w:p w:rsidR="009F7730" w:rsidRDefault="009F7730" w:rsidP="00886CBA">
            <w:r>
              <w:t>Admin</w:t>
            </w:r>
          </w:p>
        </w:tc>
        <w:tc>
          <w:tcPr>
            <w:tcW w:w="1537" w:type="pct"/>
            <w:vAlign w:val="center"/>
          </w:tcPr>
          <w:p w:rsidR="009F7730" w:rsidRDefault="009F7730" w:rsidP="00886CBA">
            <w:r>
              <w:t>Edit conversation</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conversation</w:t>
            </w:r>
          </w:p>
        </w:tc>
        <w:tc>
          <w:tcPr>
            <w:tcW w:w="989" w:type="pct"/>
            <w:vAlign w:val="center"/>
          </w:tcPr>
          <w:p w:rsidR="009F7730" w:rsidRDefault="009F7730" w:rsidP="00886CBA">
            <w:r>
              <w:t>Admin</w:t>
            </w:r>
          </w:p>
        </w:tc>
        <w:tc>
          <w:tcPr>
            <w:tcW w:w="1537" w:type="pct"/>
            <w:vAlign w:val="center"/>
          </w:tcPr>
          <w:p w:rsidR="009F7730" w:rsidRDefault="009F7730" w:rsidP="00886CBA">
            <w:r>
              <w:t>Delete conversation</w:t>
            </w:r>
          </w:p>
        </w:tc>
      </w:tr>
    </w:tbl>
    <w:p w:rsidR="009E1BCA" w:rsidRDefault="009E1BCA" w:rsidP="00886CBA">
      <w:pPr>
        <w:pStyle w:val="ListParagraph"/>
        <w:numPr>
          <w:ilvl w:val="2"/>
          <w:numId w:val="47"/>
        </w:numPr>
      </w:pPr>
      <w:r w:rsidRPr="009F7730">
        <w:t>Video management</w:t>
      </w:r>
    </w:p>
    <w:p w:rsidR="009F7730" w:rsidRDefault="009F7730" w:rsidP="00886CBA">
      <w:pPr>
        <w:pStyle w:val="ListParagraph"/>
      </w:pPr>
      <w:r w:rsidRPr="009733FF">
        <w:rPr>
          <w:noProof/>
          <w:lang w:eastAsia="ja-JP"/>
        </w:rPr>
        <w:drawing>
          <wp:inline distT="0" distB="0" distL="0" distR="0" wp14:anchorId="797D8135" wp14:editId="5ED2C610">
            <wp:extent cx="4333874" cy="24479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8955" cy="2450795"/>
                    </a:xfrm>
                    <a:prstGeom prst="rect">
                      <a:avLst/>
                    </a:prstGeom>
                    <a:noFill/>
                    <a:ln>
                      <a:noFill/>
                    </a:ln>
                  </pic:spPr>
                </pic:pic>
              </a:graphicData>
            </a:graphic>
          </wp:inline>
        </w:drawing>
      </w:r>
    </w:p>
    <w:p w:rsidR="001B65EF" w:rsidRDefault="00A041D5" w:rsidP="00886CBA">
      <w:pPr>
        <w:pStyle w:val="ListParagraph"/>
      </w:pPr>
      <w:r>
        <w:tab/>
      </w:r>
      <w:r>
        <w:tab/>
      </w:r>
      <w:r>
        <w:tab/>
        <w:t>Figure 13: Video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video</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video</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video</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video</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video</w:t>
            </w:r>
          </w:p>
        </w:tc>
        <w:tc>
          <w:tcPr>
            <w:tcW w:w="989" w:type="pct"/>
            <w:vAlign w:val="center"/>
          </w:tcPr>
          <w:p w:rsidR="009F7730" w:rsidRDefault="009F7730" w:rsidP="00886CBA">
            <w:r>
              <w:t>Admin</w:t>
            </w:r>
          </w:p>
        </w:tc>
        <w:tc>
          <w:tcPr>
            <w:tcW w:w="1537" w:type="pct"/>
            <w:vAlign w:val="center"/>
          </w:tcPr>
          <w:p w:rsidR="009F7730" w:rsidRDefault="009F7730" w:rsidP="00886CBA">
            <w:r>
              <w:t>Edit video</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video</w:t>
            </w:r>
          </w:p>
        </w:tc>
        <w:tc>
          <w:tcPr>
            <w:tcW w:w="989" w:type="pct"/>
            <w:vAlign w:val="center"/>
          </w:tcPr>
          <w:p w:rsidR="009F7730" w:rsidRDefault="009F7730" w:rsidP="00886CBA">
            <w:r>
              <w:t>Admin</w:t>
            </w:r>
          </w:p>
        </w:tc>
        <w:tc>
          <w:tcPr>
            <w:tcW w:w="1537" w:type="pct"/>
            <w:vAlign w:val="center"/>
          </w:tcPr>
          <w:p w:rsidR="009F7730" w:rsidRDefault="009F7730" w:rsidP="00886CBA">
            <w:r>
              <w:t>Delete video</w:t>
            </w:r>
          </w:p>
        </w:tc>
      </w:tr>
    </w:tbl>
    <w:p w:rsidR="009F7730" w:rsidRDefault="009F7730"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Pr="009F7730" w:rsidRDefault="008C33DD" w:rsidP="00886CBA">
      <w:pPr>
        <w:pStyle w:val="ListParagraph"/>
      </w:pPr>
    </w:p>
    <w:p w:rsidR="009E1BCA" w:rsidRPr="008C33DD" w:rsidRDefault="009E1BCA" w:rsidP="00886CBA">
      <w:pPr>
        <w:pStyle w:val="ListParagraph"/>
        <w:numPr>
          <w:ilvl w:val="2"/>
          <w:numId w:val="47"/>
        </w:numPr>
      </w:pPr>
      <w:r w:rsidRPr="008C33DD">
        <w:lastRenderedPageBreak/>
        <w:t>Training listening management</w:t>
      </w:r>
    </w:p>
    <w:p w:rsidR="009F7730" w:rsidRDefault="009F7730" w:rsidP="00886CBA">
      <w:pPr>
        <w:pStyle w:val="ListParagraph"/>
      </w:pPr>
      <w:r w:rsidRPr="009733FF">
        <w:rPr>
          <w:noProof/>
          <w:lang w:eastAsia="ja-JP"/>
        </w:rPr>
        <w:drawing>
          <wp:inline distT="0" distB="0" distL="0" distR="0" wp14:anchorId="57053EBC" wp14:editId="7F4493DA">
            <wp:extent cx="45339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7710" cy="2745505"/>
                    </a:xfrm>
                    <a:prstGeom prst="rect">
                      <a:avLst/>
                    </a:prstGeom>
                    <a:noFill/>
                    <a:ln>
                      <a:noFill/>
                    </a:ln>
                  </pic:spPr>
                </pic:pic>
              </a:graphicData>
            </a:graphic>
          </wp:inline>
        </w:drawing>
      </w:r>
    </w:p>
    <w:p w:rsidR="00A041D5" w:rsidRDefault="00A041D5" w:rsidP="00886CBA">
      <w:pPr>
        <w:pStyle w:val="ListParagraph"/>
      </w:pPr>
      <w:r>
        <w:tab/>
      </w:r>
      <w:r>
        <w:tab/>
        <w:t>Figure 14: Training listening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listening</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listening</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listening</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listening</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listening</w:t>
            </w:r>
          </w:p>
        </w:tc>
        <w:tc>
          <w:tcPr>
            <w:tcW w:w="989" w:type="pct"/>
            <w:vAlign w:val="center"/>
          </w:tcPr>
          <w:p w:rsidR="009F7730" w:rsidRDefault="009F7730" w:rsidP="00886CBA">
            <w:r>
              <w:t>Admin</w:t>
            </w:r>
          </w:p>
        </w:tc>
        <w:tc>
          <w:tcPr>
            <w:tcW w:w="1537" w:type="pct"/>
            <w:vAlign w:val="center"/>
          </w:tcPr>
          <w:p w:rsidR="009F7730" w:rsidRDefault="009F7730" w:rsidP="00886CBA">
            <w:r>
              <w:t>Edit listening</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listening</w:t>
            </w:r>
          </w:p>
        </w:tc>
        <w:tc>
          <w:tcPr>
            <w:tcW w:w="989" w:type="pct"/>
            <w:vAlign w:val="center"/>
          </w:tcPr>
          <w:p w:rsidR="009F7730" w:rsidRDefault="009F7730" w:rsidP="00886CBA">
            <w:r>
              <w:t>Admin</w:t>
            </w:r>
          </w:p>
        </w:tc>
        <w:tc>
          <w:tcPr>
            <w:tcW w:w="1537" w:type="pct"/>
            <w:vAlign w:val="center"/>
          </w:tcPr>
          <w:p w:rsidR="009F7730" w:rsidRDefault="009F7730" w:rsidP="00886CBA">
            <w:r>
              <w:t>Delete listening</w:t>
            </w:r>
          </w:p>
        </w:tc>
      </w:tr>
    </w:tbl>
    <w:p w:rsidR="009F7730" w:rsidRDefault="009F7730" w:rsidP="00886CBA">
      <w:pPr>
        <w:pStyle w:val="ListParagraph"/>
      </w:pPr>
    </w:p>
    <w:p w:rsidR="009E1BCA" w:rsidRPr="008C33DD" w:rsidRDefault="009E1BCA" w:rsidP="00886CBA">
      <w:pPr>
        <w:pStyle w:val="ListParagraph"/>
        <w:numPr>
          <w:ilvl w:val="2"/>
          <w:numId w:val="47"/>
        </w:numPr>
      </w:pPr>
      <w:r w:rsidRPr="008C33DD">
        <w:t>Test management</w:t>
      </w:r>
    </w:p>
    <w:p w:rsidR="009F7730" w:rsidRDefault="009F7730" w:rsidP="00886CBA">
      <w:r w:rsidRPr="009733FF">
        <w:rPr>
          <w:noProof/>
          <w:lang w:eastAsia="ja-JP"/>
        </w:rPr>
        <w:drawing>
          <wp:inline distT="0" distB="0" distL="0" distR="0" wp14:anchorId="04E8FF12" wp14:editId="798E062A">
            <wp:extent cx="4657725" cy="24860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8360" cy="2486364"/>
                    </a:xfrm>
                    <a:prstGeom prst="rect">
                      <a:avLst/>
                    </a:prstGeom>
                    <a:noFill/>
                    <a:ln>
                      <a:noFill/>
                    </a:ln>
                  </pic:spPr>
                </pic:pic>
              </a:graphicData>
            </a:graphic>
          </wp:inline>
        </w:drawing>
      </w:r>
    </w:p>
    <w:p w:rsidR="00A041D5" w:rsidRDefault="00A041D5" w:rsidP="00886CBA">
      <w:r>
        <w:tab/>
      </w:r>
      <w:r>
        <w:tab/>
      </w:r>
      <w:r>
        <w:tab/>
        <w:t>Figure 15: Test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lastRenderedPageBreak/>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test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test</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test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test</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test</w:t>
            </w:r>
          </w:p>
        </w:tc>
        <w:tc>
          <w:tcPr>
            <w:tcW w:w="989" w:type="pct"/>
            <w:vAlign w:val="center"/>
          </w:tcPr>
          <w:p w:rsidR="009F7730" w:rsidRDefault="009F7730" w:rsidP="00886CBA">
            <w:r>
              <w:t>Admin</w:t>
            </w:r>
          </w:p>
        </w:tc>
        <w:tc>
          <w:tcPr>
            <w:tcW w:w="1537" w:type="pct"/>
            <w:vAlign w:val="center"/>
          </w:tcPr>
          <w:p w:rsidR="009F7730" w:rsidRDefault="009F7730" w:rsidP="00886CBA">
            <w:r>
              <w:t>Edit test</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test</w:t>
            </w:r>
          </w:p>
        </w:tc>
        <w:tc>
          <w:tcPr>
            <w:tcW w:w="989" w:type="pct"/>
            <w:vAlign w:val="center"/>
          </w:tcPr>
          <w:p w:rsidR="009F7730" w:rsidRDefault="009F7730" w:rsidP="00886CBA">
            <w:r>
              <w:t>Admin</w:t>
            </w:r>
          </w:p>
        </w:tc>
        <w:tc>
          <w:tcPr>
            <w:tcW w:w="1537" w:type="pct"/>
            <w:vAlign w:val="center"/>
          </w:tcPr>
          <w:p w:rsidR="009F7730" w:rsidRDefault="009F7730" w:rsidP="00886CBA">
            <w:r>
              <w:t>Delete test</w:t>
            </w:r>
          </w:p>
        </w:tc>
      </w:tr>
    </w:tbl>
    <w:p w:rsidR="009E1BCA" w:rsidRPr="008C33DD" w:rsidRDefault="009E1BCA" w:rsidP="00886CBA">
      <w:pPr>
        <w:pStyle w:val="ListParagraph"/>
        <w:numPr>
          <w:ilvl w:val="2"/>
          <w:numId w:val="47"/>
        </w:numPr>
      </w:pPr>
      <w:r w:rsidRPr="008C33DD">
        <w:t>Contact management</w:t>
      </w:r>
    </w:p>
    <w:p w:rsidR="009E1BCA" w:rsidRDefault="00A041D5" w:rsidP="00886CBA">
      <w:pPr>
        <w:pStyle w:val="ListParagraph"/>
      </w:pPr>
      <w:r>
        <w:rPr>
          <w:noProof/>
          <w:lang w:eastAsia="ja-JP"/>
        </w:rPr>
        <w:drawing>
          <wp:inline distT="0" distB="0" distL="0" distR="0" wp14:anchorId="588F750A" wp14:editId="1289DD2C">
            <wp:extent cx="3743325" cy="2571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3325" cy="2571750"/>
                    </a:xfrm>
                    <a:prstGeom prst="rect">
                      <a:avLst/>
                    </a:prstGeom>
                    <a:noFill/>
                    <a:ln>
                      <a:noFill/>
                    </a:ln>
                  </pic:spPr>
                </pic:pic>
              </a:graphicData>
            </a:graphic>
          </wp:inline>
        </w:drawing>
      </w:r>
    </w:p>
    <w:p w:rsidR="00A041D5" w:rsidRPr="00A041D5" w:rsidRDefault="00A041D5" w:rsidP="00886CBA">
      <w:pPr>
        <w:pStyle w:val="ListParagraph"/>
      </w:pPr>
      <w:r>
        <w:tab/>
      </w:r>
      <w:r>
        <w:tab/>
        <w:t>Figure 16: Contact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contact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contact</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8C33DD" w:rsidRDefault="009F7730" w:rsidP="00886CBA">
            <w:r>
              <w:t>Reply con</w:t>
            </w:r>
          </w:p>
          <w:p w:rsidR="009F7730" w:rsidRDefault="009F7730" w:rsidP="00886CBA">
            <w:pPr>
              <w:rPr>
                <w:sz w:val="24"/>
              </w:rPr>
            </w:pPr>
            <w:r>
              <w:t>tact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Reply contact</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Delete contact</w:t>
            </w:r>
          </w:p>
        </w:tc>
        <w:tc>
          <w:tcPr>
            <w:tcW w:w="989" w:type="pct"/>
            <w:vAlign w:val="center"/>
          </w:tcPr>
          <w:p w:rsidR="009F7730" w:rsidRDefault="009F7730" w:rsidP="00886CBA">
            <w:r>
              <w:t>Admin</w:t>
            </w:r>
          </w:p>
        </w:tc>
        <w:tc>
          <w:tcPr>
            <w:tcW w:w="1537" w:type="pct"/>
            <w:vAlign w:val="center"/>
          </w:tcPr>
          <w:p w:rsidR="009F7730" w:rsidRDefault="009F7730" w:rsidP="00886CBA">
            <w:r>
              <w:t>Delete contact</w:t>
            </w:r>
          </w:p>
        </w:tc>
      </w:tr>
    </w:tbl>
    <w:p w:rsidR="009F7730" w:rsidRDefault="009F7730" w:rsidP="00886CBA">
      <w:pPr>
        <w:pStyle w:val="ListParagraph"/>
      </w:pPr>
    </w:p>
    <w:p w:rsidR="00A041D5" w:rsidRPr="004340C3" w:rsidRDefault="00816047" w:rsidP="00886CBA">
      <w:pPr>
        <w:pStyle w:val="Heading1"/>
      </w:pPr>
      <w:bookmarkStart w:id="57" w:name="_Toc396343394"/>
      <w:r w:rsidRPr="00535798">
        <w:t>Logical View</w:t>
      </w:r>
      <w:bookmarkEnd w:id="47"/>
      <w:bookmarkEnd w:id="57"/>
      <w:r w:rsidRPr="00535798">
        <w:t xml:space="preserve"> </w:t>
      </w:r>
    </w:p>
    <w:p w:rsidR="00816047" w:rsidRDefault="00816047" w:rsidP="00886CBA">
      <w:pPr>
        <w:pStyle w:val="Heading2"/>
      </w:pPr>
      <w:bookmarkStart w:id="58" w:name="_Toc504442109"/>
      <w:bookmarkStart w:id="59" w:name="_Toc396343395"/>
      <w:r w:rsidRPr="00535798">
        <w:t>Overview</w:t>
      </w:r>
      <w:bookmarkEnd w:id="58"/>
      <w:bookmarkEnd w:id="59"/>
    </w:p>
    <w:p w:rsidR="009F7730" w:rsidRPr="009F7730" w:rsidRDefault="009F7730" w:rsidP="00886CBA">
      <w:r w:rsidRPr="009F7730">
        <w:t xml:space="preserve">Logical View includes Package diagram and Class diagram. Package diagram describes the organization of packages and elements. Class Diagram provides an overview of the target system by describing the objects and classes inside the system and the relationships between </w:t>
      </w:r>
      <w:r w:rsidRPr="009F7730">
        <w:lastRenderedPageBreak/>
        <w:t>them. It provides a wide variety of usages; from modeling the domain-specific data structure to detailed design of the target system</w:t>
      </w:r>
    </w:p>
    <w:p w:rsidR="00EE39D7" w:rsidRPr="00535798" w:rsidRDefault="00EE39D7" w:rsidP="00886CBA">
      <w:pPr>
        <w:pStyle w:val="ListParagraph"/>
        <w:numPr>
          <w:ilvl w:val="0"/>
          <w:numId w:val="6"/>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886CBA">
      <w:pPr>
        <w:pStyle w:val="ListParagraph"/>
        <w:numPr>
          <w:ilvl w:val="0"/>
          <w:numId w:val="28"/>
        </w:numPr>
        <w:rPr>
          <w:shd w:val="clear" w:color="auto" w:fill="FFFFFF"/>
        </w:rPr>
      </w:pPr>
      <w:r w:rsidRPr="00535798">
        <w:rPr>
          <w:shd w:val="clear" w:color="auto" w:fill="FFFFFF"/>
        </w:rPr>
        <w:t>Associated models</w:t>
      </w:r>
    </w:p>
    <w:p w:rsidR="00EE39D7" w:rsidRPr="00535798" w:rsidRDefault="00EE39D7" w:rsidP="00886CBA">
      <w:pPr>
        <w:pStyle w:val="ListParagraph"/>
        <w:numPr>
          <w:ilvl w:val="0"/>
          <w:numId w:val="28"/>
        </w:numPr>
        <w:rPr>
          <w:shd w:val="clear" w:color="auto" w:fill="FFFFFF"/>
        </w:rPr>
      </w:pPr>
      <w:r w:rsidRPr="00535798">
        <w:rPr>
          <w:shd w:val="clear" w:color="auto" w:fill="FFFFFF"/>
        </w:rPr>
        <w:t>Associated views</w:t>
      </w:r>
    </w:p>
    <w:p w:rsidR="00EE39D7" w:rsidRPr="00535798" w:rsidRDefault="00EE39D7" w:rsidP="00886CBA">
      <w:pPr>
        <w:pStyle w:val="ListParagraph"/>
        <w:numPr>
          <w:ilvl w:val="0"/>
          <w:numId w:val="28"/>
        </w:numPr>
        <w:rPr>
          <w:shd w:val="clear" w:color="auto" w:fill="FFFFFF"/>
        </w:rPr>
      </w:pPr>
      <w:r w:rsidRPr="00535798">
        <w:rPr>
          <w:shd w:val="clear" w:color="auto" w:fill="FFFFFF"/>
        </w:rPr>
        <w:t>The input devices (e.g., keyboard, pointing device, time).</w:t>
      </w:r>
    </w:p>
    <w:p w:rsidR="001C5916" w:rsidRPr="00535798" w:rsidRDefault="000907BA" w:rsidP="00886CBA">
      <w:pPr>
        <w:pStyle w:val="ListParagraph"/>
        <w:numPr>
          <w:ilvl w:val="0"/>
          <w:numId w:val="28"/>
        </w:numPr>
        <w:rPr>
          <w:shd w:val="clear" w:color="auto" w:fill="FFFFFF"/>
        </w:rPr>
      </w:pPr>
      <w:r w:rsidRPr="00535798">
        <w:rPr>
          <w:shd w:val="clear" w:color="auto" w:fill="FFFFFF"/>
        </w:rPr>
        <w:t>Send commands to the model to update the model's state.</w:t>
      </w:r>
    </w:p>
    <w:p w:rsidR="006C3A5C" w:rsidRPr="00535798" w:rsidRDefault="006C3A5C" w:rsidP="00886CBA">
      <w:pPr>
        <w:pStyle w:val="ListParagraph"/>
        <w:numPr>
          <w:ilvl w:val="0"/>
          <w:numId w:val="6"/>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886CBA">
      <w:pPr>
        <w:pStyle w:val="ListParagraph"/>
        <w:numPr>
          <w:ilvl w:val="1"/>
          <w:numId w:val="6"/>
        </w:numPr>
        <w:rPr>
          <w:shd w:val="clear" w:color="auto" w:fill="FFFFFF"/>
        </w:rPr>
      </w:pPr>
      <w:r w:rsidRPr="00535798">
        <w:rPr>
          <w:shd w:val="clear" w:color="auto" w:fill="FFFFFF"/>
        </w:rPr>
        <w:t xml:space="preserve">the domain-specific software simulation </w:t>
      </w:r>
    </w:p>
    <w:p w:rsidR="00C16003" w:rsidRPr="00535798" w:rsidRDefault="00882282" w:rsidP="00886CBA">
      <w:pPr>
        <w:pStyle w:val="ListParagraph"/>
        <w:numPr>
          <w:ilvl w:val="1"/>
          <w:numId w:val="6"/>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886CBA">
      <w:pPr>
        <w:pStyle w:val="ListParagraph"/>
        <w:numPr>
          <w:ilvl w:val="0"/>
          <w:numId w:val="6"/>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886CBA">
      <w:pPr>
        <w:pStyle w:val="ListParagraph"/>
        <w:numPr>
          <w:ilvl w:val="0"/>
          <w:numId w:val="27"/>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886CBA">
      <w:pPr>
        <w:pStyle w:val="ListParagraph"/>
        <w:numPr>
          <w:ilvl w:val="0"/>
          <w:numId w:val="27"/>
        </w:numPr>
      </w:pPr>
      <w:r>
        <w:rPr>
          <w:shd w:val="clear" w:color="auto" w:fill="FFFFFF"/>
        </w:rPr>
        <w:t xml:space="preserve">Display  </w:t>
      </w:r>
      <w:r w:rsidR="004C412F" w:rsidRPr="00535798">
        <w:rPr>
          <w:shd w:val="clear" w:color="auto" w:fill="FFFFFF"/>
        </w:rPr>
        <w:t>the data</w:t>
      </w:r>
    </w:p>
    <w:p w:rsidR="00B81E97" w:rsidRDefault="00816047" w:rsidP="00886CBA">
      <w:pPr>
        <w:pStyle w:val="Heading2"/>
      </w:pPr>
      <w:bookmarkStart w:id="60" w:name="_Toc504442110"/>
      <w:bookmarkStart w:id="61" w:name="_Toc396343396"/>
      <w:r w:rsidRPr="00535798">
        <w:lastRenderedPageBreak/>
        <w:t>Architecturally Significant Design Packages</w:t>
      </w:r>
      <w:bookmarkEnd w:id="60"/>
      <w:bookmarkEnd w:id="61"/>
    </w:p>
    <w:p w:rsidR="00150FB9" w:rsidRPr="00CF2CE2" w:rsidRDefault="00BA3151" w:rsidP="00886CBA">
      <w:r w:rsidRPr="00BA3151">
        <w:rPr>
          <w:noProof/>
          <w:lang w:eastAsia="ja-JP"/>
        </w:rPr>
        <w:drawing>
          <wp:inline distT="0" distB="0" distL="0" distR="0">
            <wp:extent cx="5274945" cy="6418244"/>
            <wp:effectExtent l="0" t="0" r="1905" b="1905"/>
            <wp:docPr id="7" name="Picture 7" descr="C:\Users\Nam Le\Download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m Le\Downloads\vie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945" cy="6418244"/>
                    </a:xfrm>
                    <a:prstGeom prst="rect">
                      <a:avLst/>
                    </a:prstGeom>
                    <a:noFill/>
                    <a:ln>
                      <a:noFill/>
                    </a:ln>
                  </pic:spPr>
                </pic:pic>
              </a:graphicData>
            </a:graphic>
          </wp:inline>
        </w:drawing>
      </w:r>
    </w:p>
    <w:p w:rsidR="00150FB9" w:rsidRDefault="00A041D5" w:rsidP="00886CBA">
      <w:r>
        <w:tab/>
      </w:r>
      <w:r>
        <w:tab/>
      </w:r>
      <w:r w:rsidR="00150FB9" w:rsidRPr="00CF2CE2">
        <w:tab/>
      </w:r>
      <w:r w:rsidR="004340C3">
        <w:t>Figure 17</w:t>
      </w:r>
      <w:r w:rsidR="00150FB9" w:rsidRPr="003871F3">
        <w:t>: Package Diagram</w:t>
      </w:r>
    </w:p>
    <w:p w:rsidR="00752C11" w:rsidRDefault="00047B17" w:rsidP="00886CBA">
      <w:pPr>
        <w:pStyle w:val="ListParagraph"/>
        <w:numPr>
          <w:ilvl w:val="0"/>
          <w:numId w:val="36"/>
        </w:numPr>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886CBA">
            <w:r w:rsidRPr="008C33DD">
              <w:t>No.</w:t>
            </w:r>
          </w:p>
        </w:tc>
        <w:tc>
          <w:tcPr>
            <w:tcW w:w="1481" w:type="pct"/>
            <w:shd w:val="clear" w:color="auto" w:fill="92D050"/>
            <w:vAlign w:val="center"/>
          </w:tcPr>
          <w:p w:rsidR="00047B17" w:rsidRPr="008C33DD" w:rsidRDefault="00047B17" w:rsidP="00886CBA">
            <w:r w:rsidRPr="008C33DD">
              <w:t xml:space="preserve"> Controller class</w:t>
            </w:r>
          </w:p>
        </w:tc>
        <w:tc>
          <w:tcPr>
            <w:tcW w:w="2979" w:type="pct"/>
            <w:shd w:val="clear" w:color="auto" w:fill="92D050"/>
            <w:vAlign w:val="center"/>
          </w:tcPr>
          <w:p w:rsidR="00047B17" w:rsidRPr="008C33DD" w:rsidRDefault="00047B17" w:rsidP="00886CBA">
            <w:r w:rsidRPr="008C33DD">
              <w:t>Role</w:t>
            </w:r>
          </w:p>
        </w:tc>
      </w:tr>
      <w:tr w:rsidR="00047B17" w:rsidRPr="002A46CE" w:rsidTr="008C33DD">
        <w:tc>
          <w:tcPr>
            <w:tcW w:w="540" w:type="pct"/>
            <w:vAlign w:val="center"/>
          </w:tcPr>
          <w:p w:rsidR="00047B17" w:rsidRPr="002F69D3" w:rsidRDefault="00047B17" w:rsidP="00886CBA">
            <w:r>
              <w:t>1</w:t>
            </w:r>
          </w:p>
        </w:tc>
        <w:tc>
          <w:tcPr>
            <w:tcW w:w="1481" w:type="pct"/>
            <w:vAlign w:val="center"/>
          </w:tcPr>
          <w:p w:rsidR="00047B17" w:rsidRPr="002A46CE" w:rsidRDefault="00047B17" w:rsidP="00886CBA">
            <w:r>
              <w:t>Contact</w:t>
            </w:r>
            <w:r w:rsidR="00D31EE9">
              <w:t xml:space="preserve"> </w:t>
            </w:r>
          </w:p>
        </w:tc>
        <w:tc>
          <w:tcPr>
            <w:tcW w:w="2979" w:type="pct"/>
            <w:vAlign w:val="center"/>
          </w:tcPr>
          <w:p w:rsidR="00047B17" w:rsidRPr="002A46CE" w:rsidRDefault="00047B17" w:rsidP="00886CBA">
            <w:r>
              <w:t>Description entity of  Contact in database</w:t>
            </w:r>
          </w:p>
        </w:tc>
      </w:tr>
      <w:tr w:rsidR="00047B17" w:rsidRPr="002A46CE" w:rsidTr="008C33DD">
        <w:tc>
          <w:tcPr>
            <w:tcW w:w="540" w:type="pct"/>
            <w:vAlign w:val="center"/>
          </w:tcPr>
          <w:p w:rsidR="00047B17" w:rsidRDefault="00047B17" w:rsidP="00886CBA">
            <w:r>
              <w:lastRenderedPageBreak/>
              <w:t>2</w:t>
            </w:r>
          </w:p>
        </w:tc>
        <w:tc>
          <w:tcPr>
            <w:tcW w:w="1481" w:type="pct"/>
            <w:vAlign w:val="center"/>
          </w:tcPr>
          <w:p w:rsidR="00047B17" w:rsidRDefault="00047B17" w:rsidP="00886CBA">
            <w:r>
              <w:t>Conversation</w:t>
            </w:r>
            <w:r w:rsidR="00D31EE9">
              <w:t xml:space="preserve"> </w:t>
            </w:r>
          </w:p>
        </w:tc>
        <w:tc>
          <w:tcPr>
            <w:tcW w:w="2979" w:type="pct"/>
            <w:vAlign w:val="center"/>
          </w:tcPr>
          <w:p w:rsidR="00047B17" w:rsidRPr="002A46CE" w:rsidRDefault="00047B17" w:rsidP="00886CBA">
            <w:r>
              <w:t>Description entity of Conversation in database</w:t>
            </w:r>
          </w:p>
        </w:tc>
      </w:tr>
      <w:tr w:rsidR="00047B17" w:rsidRPr="002A46CE" w:rsidTr="008C33DD">
        <w:tc>
          <w:tcPr>
            <w:tcW w:w="540" w:type="pct"/>
            <w:vAlign w:val="center"/>
          </w:tcPr>
          <w:p w:rsidR="00047B17" w:rsidRDefault="00047B17" w:rsidP="00886CBA">
            <w:r>
              <w:t>3</w:t>
            </w:r>
          </w:p>
        </w:tc>
        <w:tc>
          <w:tcPr>
            <w:tcW w:w="1481" w:type="pct"/>
            <w:vAlign w:val="center"/>
          </w:tcPr>
          <w:p w:rsidR="00047B17" w:rsidRDefault="00047B17" w:rsidP="00886CBA">
            <w:r>
              <w:t>Grammar</w:t>
            </w:r>
          </w:p>
        </w:tc>
        <w:tc>
          <w:tcPr>
            <w:tcW w:w="2979" w:type="pct"/>
            <w:vAlign w:val="center"/>
          </w:tcPr>
          <w:p w:rsidR="00047B17" w:rsidRPr="002A46CE" w:rsidRDefault="00047B17" w:rsidP="00886CBA">
            <w:r>
              <w:t>Description entity of Grammar in database</w:t>
            </w:r>
          </w:p>
        </w:tc>
      </w:tr>
      <w:tr w:rsidR="00047B17" w:rsidRPr="002A46CE" w:rsidTr="008C33DD">
        <w:tc>
          <w:tcPr>
            <w:tcW w:w="540" w:type="pct"/>
            <w:vAlign w:val="center"/>
          </w:tcPr>
          <w:p w:rsidR="00047B17" w:rsidRDefault="00047B17" w:rsidP="00886CBA">
            <w:r>
              <w:t>4</w:t>
            </w:r>
          </w:p>
        </w:tc>
        <w:tc>
          <w:tcPr>
            <w:tcW w:w="1481" w:type="pct"/>
            <w:vAlign w:val="center"/>
          </w:tcPr>
          <w:p w:rsidR="00047B17" w:rsidRDefault="00047B17" w:rsidP="00886CBA">
            <w:r>
              <w:t>Reading</w:t>
            </w:r>
          </w:p>
        </w:tc>
        <w:tc>
          <w:tcPr>
            <w:tcW w:w="2979" w:type="pct"/>
            <w:vAlign w:val="center"/>
          </w:tcPr>
          <w:p w:rsidR="00047B17" w:rsidRPr="002A46CE" w:rsidRDefault="00047B17" w:rsidP="00886CBA">
            <w:r>
              <w:t>Description entity of Reading in database</w:t>
            </w:r>
          </w:p>
        </w:tc>
      </w:tr>
      <w:tr w:rsidR="00047B17" w:rsidRPr="002A46CE" w:rsidTr="008C33DD">
        <w:trPr>
          <w:trHeight w:val="485"/>
        </w:trPr>
        <w:tc>
          <w:tcPr>
            <w:tcW w:w="540" w:type="pct"/>
            <w:vAlign w:val="center"/>
          </w:tcPr>
          <w:p w:rsidR="00047B17" w:rsidRDefault="00047B17" w:rsidP="00886CBA">
            <w:r>
              <w:t>5</w:t>
            </w:r>
          </w:p>
        </w:tc>
        <w:tc>
          <w:tcPr>
            <w:tcW w:w="1481" w:type="pct"/>
            <w:vAlign w:val="center"/>
          </w:tcPr>
          <w:p w:rsidR="00047B17" w:rsidRDefault="00047B17" w:rsidP="00886CBA">
            <w:r>
              <w:t>Sentence</w:t>
            </w:r>
          </w:p>
        </w:tc>
        <w:tc>
          <w:tcPr>
            <w:tcW w:w="2979" w:type="pct"/>
            <w:vAlign w:val="center"/>
          </w:tcPr>
          <w:p w:rsidR="00047B17" w:rsidRPr="002A46CE" w:rsidRDefault="00047B17" w:rsidP="00886CBA">
            <w:r>
              <w:t>Description entity of Sentence in database</w:t>
            </w:r>
          </w:p>
        </w:tc>
      </w:tr>
      <w:tr w:rsidR="00047B17" w:rsidRPr="002A46CE" w:rsidTr="008C33DD">
        <w:tc>
          <w:tcPr>
            <w:tcW w:w="540" w:type="pct"/>
            <w:vAlign w:val="center"/>
          </w:tcPr>
          <w:p w:rsidR="00047B17" w:rsidRDefault="00047B17" w:rsidP="00886CBA">
            <w:r>
              <w:t>6</w:t>
            </w:r>
          </w:p>
        </w:tc>
        <w:tc>
          <w:tcPr>
            <w:tcW w:w="1481" w:type="pct"/>
            <w:vAlign w:val="center"/>
          </w:tcPr>
          <w:p w:rsidR="00047B17" w:rsidRDefault="00047B17" w:rsidP="00886CBA">
            <w:r>
              <w:t>Test</w:t>
            </w:r>
          </w:p>
        </w:tc>
        <w:tc>
          <w:tcPr>
            <w:tcW w:w="2979" w:type="pct"/>
            <w:vAlign w:val="center"/>
          </w:tcPr>
          <w:p w:rsidR="00047B17" w:rsidRPr="002A46CE" w:rsidRDefault="00047B17" w:rsidP="00886CBA">
            <w:r>
              <w:t>Description entity of Test  in database</w:t>
            </w:r>
          </w:p>
        </w:tc>
      </w:tr>
      <w:tr w:rsidR="00047B17" w:rsidRPr="002A46CE" w:rsidTr="008C33DD">
        <w:tc>
          <w:tcPr>
            <w:tcW w:w="540" w:type="pct"/>
            <w:vAlign w:val="center"/>
          </w:tcPr>
          <w:p w:rsidR="00047B17" w:rsidRDefault="00047B17" w:rsidP="00886CBA">
            <w:r>
              <w:t>7</w:t>
            </w:r>
          </w:p>
        </w:tc>
        <w:tc>
          <w:tcPr>
            <w:tcW w:w="1481" w:type="pct"/>
            <w:vAlign w:val="center"/>
          </w:tcPr>
          <w:p w:rsidR="00047B17" w:rsidRDefault="00047B17" w:rsidP="00886CBA">
            <w:r>
              <w:t>User</w:t>
            </w:r>
          </w:p>
        </w:tc>
        <w:tc>
          <w:tcPr>
            <w:tcW w:w="2979" w:type="pct"/>
            <w:vAlign w:val="center"/>
          </w:tcPr>
          <w:p w:rsidR="00047B17" w:rsidRPr="002A46CE" w:rsidRDefault="00047B17" w:rsidP="00886CBA">
            <w:r>
              <w:t>Description entity of  User  in database</w:t>
            </w:r>
          </w:p>
        </w:tc>
      </w:tr>
      <w:tr w:rsidR="00047B17" w:rsidRPr="002A46CE" w:rsidTr="008C33DD">
        <w:tc>
          <w:tcPr>
            <w:tcW w:w="540" w:type="pct"/>
            <w:vAlign w:val="center"/>
          </w:tcPr>
          <w:p w:rsidR="00047B17" w:rsidRDefault="00D31EE9" w:rsidP="00886CBA">
            <w:r>
              <w:t>8</w:t>
            </w:r>
          </w:p>
        </w:tc>
        <w:tc>
          <w:tcPr>
            <w:tcW w:w="1481" w:type="pct"/>
            <w:vAlign w:val="center"/>
          </w:tcPr>
          <w:p w:rsidR="00047B17" w:rsidRDefault="00047B17" w:rsidP="00886CBA">
            <w:r>
              <w:t>Video</w:t>
            </w:r>
          </w:p>
        </w:tc>
        <w:tc>
          <w:tcPr>
            <w:tcW w:w="2979" w:type="pct"/>
            <w:vAlign w:val="center"/>
          </w:tcPr>
          <w:p w:rsidR="00047B17" w:rsidRPr="002A46CE" w:rsidRDefault="00047B17" w:rsidP="00886CBA">
            <w:r>
              <w:t>Description entity of Video in database</w:t>
            </w:r>
          </w:p>
        </w:tc>
      </w:tr>
      <w:tr w:rsidR="00047B17" w:rsidRPr="002A46CE" w:rsidTr="008C33DD">
        <w:tc>
          <w:tcPr>
            <w:tcW w:w="540" w:type="pct"/>
            <w:vAlign w:val="center"/>
          </w:tcPr>
          <w:p w:rsidR="00047B17" w:rsidRDefault="00D31EE9" w:rsidP="00886CBA">
            <w:r>
              <w:t>9</w:t>
            </w:r>
          </w:p>
        </w:tc>
        <w:tc>
          <w:tcPr>
            <w:tcW w:w="1481" w:type="pct"/>
            <w:vAlign w:val="center"/>
          </w:tcPr>
          <w:p w:rsidR="00047B17" w:rsidRDefault="00047B17" w:rsidP="00886CBA">
            <w:r>
              <w:t>Vocabular</w:t>
            </w:r>
            <w:r w:rsidR="00D31EE9">
              <w:t>y</w:t>
            </w:r>
          </w:p>
        </w:tc>
        <w:tc>
          <w:tcPr>
            <w:tcW w:w="2979" w:type="pct"/>
            <w:vAlign w:val="center"/>
          </w:tcPr>
          <w:p w:rsidR="00047B17" w:rsidRPr="002A46CE" w:rsidRDefault="00047B17" w:rsidP="00886CBA">
            <w:r>
              <w:t>Description entity of Vocabulary in database</w:t>
            </w:r>
          </w:p>
        </w:tc>
      </w:tr>
    </w:tbl>
    <w:p w:rsidR="00047B17" w:rsidRDefault="00047B17" w:rsidP="00886CBA">
      <w:pPr>
        <w:pStyle w:val="ListParagraph"/>
        <w:numPr>
          <w:ilvl w:val="0"/>
          <w:numId w:val="36"/>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886CBA">
            <w:r w:rsidRPr="008C33DD">
              <w:t>No.</w:t>
            </w:r>
          </w:p>
        </w:tc>
        <w:tc>
          <w:tcPr>
            <w:tcW w:w="1481" w:type="pct"/>
            <w:shd w:val="clear" w:color="auto" w:fill="92D050"/>
            <w:vAlign w:val="center"/>
          </w:tcPr>
          <w:p w:rsidR="00D31EE9" w:rsidRPr="008C33DD" w:rsidRDefault="00D31EE9" w:rsidP="00886CBA">
            <w:r w:rsidRPr="008C33DD">
              <w:t>Controller class</w:t>
            </w:r>
          </w:p>
        </w:tc>
        <w:tc>
          <w:tcPr>
            <w:tcW w:w="2979" w:type="pct"/>
            <w:shd w:val="clear" w:color="auto" w:fill="92D050"/>
            <w:vAlign w:val="center"/>
          </w:tcPr>
          <w:p w:rsidR="00D31EE9" w:rsidRPr="008C33DD" w:rsidRDefault="00D31EE9" w:rsidP="00886CBA">
            <w:r w:rsidRPr="008C33DD">
              <w:t xml:space="preserve">                      Role</w:t>
            </w:r>
          </w:p>
        </w:tc>
      </w:tr>
      <w:tr w:rsidR="00D31EE9" w:rsidRPr="002A46CE" w:rsidTr="008C33DD">
        <w:tc>
          <w:tcPr>
            <w:tcW w:w="540" w:type="pct"/>
            <w:vAlign w:val="center"/>
          </w:tcPr>
          <w:p w:rsidR="00D31EE9" w:rsidRPr="002F69D3" w:rsidRDefault="00D31EE9" w:rsidP="00886CBA">
            <w:r>
              <w:t>1</w:t>
            </w:r>
          </w:p>
        </w:tc>
        <w:tc>
          <w:tcPr>
            <w:tcW w:w="1481" w:type="pct"/>
            <w:vAlign w:val="center"/>
          </w:tcPr>
          <w:p w:rsidR="00D31EE9" w:rsidRPr="002A46CE" w:rsidRDefault="00D31EE9" w:rsidP="00886CBA">
            <w:proofErr w:type="spellStart"/>
            <w:r>
              <w:t>ContactController</w:t>
            </w:r>
            <w:proofErr w:type="spellEnd"/>
          </w:p>
        </w:tc>
        <w:tc>
          <w:tcPr>
            <w:tcW w:w="2979" w:type="pct"/>
            <w:vAlign w:val="center"/>
          </w:tcPr>
          <w:p w:rsidR="00D31EE9" w:rsidRDefault="00D31EE9" w:rsidP="00886CBA">
            <w:pPr>
              <w:pStyle w:val="ListParagraph"/>
              <w:numPr>
                <w:ilvl w:val="0"/>
                <w:numId w:val="40"/>
              </w:numPr>
            </w:pPr>
            <w:r>
              <w:t xml:space="preserve">Receive request </w:t>
            </w:r>
            <w:r w:rsidR="002A5C5D">
              <w:t xml:space="preserve">contact’s information </w:t>
            </w:r>
            <w:r>
              <w:t>from client.</w:t>
            </w:r>
          </w:p>
          <w:p w:rsidR="00D31EE9" w:rsidRDefault="00D31EE9" w:rsidP="00886CBA">
            <w:pPr>
              <w:pStyle w:val="ListParagraph"/>
              <w:numPr>
                <w:ilvl w:val="0"/>
                <w:numId w:val="40"/>
              </w:numPr>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886CBA">
            <w:pPr>
              <w:pStyle w:val="ListParagraph"/>
              <w:numPr>
                <w:ilvl w:val="0"/>
                <w:numId w:val="40"/>
              </w:numPr>
            </w:pPr>
            <w:r>
              <w:t>Respond data back to Contact View.</w:t>
            </w:r>
          </w:p>
        </w:tc>
      </w:tr>
      <w:tr w:rsidR="00D31EE9" w:rsidRPr="002A46CE" w:rsidTr="008C33DD">
        <w:tc>
          <w:tcPr>
            <w:tcW w:w="540" w:type="pct"/>
            <w:vAlign w:val="center"/>
          </w:tcPr>
          <w:p w:rsidR="00D31EE9" w:rsidRDefault="00D31EE9" w:rsidP="00886CBA">
            <w:r>
              <w:t>2</w:t>
            </w:r>
          </w:p>
        </w:tc>
        <w:tc>
          <w:tcPr>
            <w:tcW w:w="1481" w:type="pct"/>
            <w:vAlign w:val="center"/>
          </w:tcPr>
          <w:p w:rsidR="00D31EE9" w:rsidRDefault="00D31EE9" w:rsidP="00886CBA">
            <w:proofErr w:type="spellStart"/>
            <w:r>
              <w:t>ConversationController</w:t>
            </w:r>
            <w:proofErr w:type="spellEnd"/>
          </w:p>
        </w:tc>
        <w:tc>
          <w:tcPr>
            <w:tcW w:w="2979" w:type="pct"/>
            <w:vAlign w:val="center"/>
          </w:tcPr>
          <w:p w:rsidR="002A5C5D" w:rsidRDefault="002A5C5D" w:rsidP="00886CBA">
            <w:pPr>
              <w:pStyle w:val="ListParagraph"/>
              <w:numPr>
                <w:ilvl w:val="0"/>
                <w:numId w:val="40"/>
              </w:numPr>
            </w:pPr>
            <w:r>
              <w:t>Receive request conversation’s information from client.</w:t>
            </w:r>
          </w:p>
          <w:p w:rsidR="002A5C5D" w:rsidRDefault="002A5C5D" w:rsidP="00886CBA">
            <w:pPr>
              <w:pStyle w:val="ListParagraph"/>
              <w:numPr>
                <w:ilvl w:val="0"/>
                <w:numId w:val="40"/>
              </w:numPr>
            </w:pPr>
            <w:r>
              <w:t xml:space="preserve">Handle request from client and call method in Conversation Model to get data from Database. </w:t>
            </w:r>
          </w:p>
          <w:p w:rsidR="00D31EE9" w:rsidRPr="002A46CE" w:rsidRDefault="002A5C5D" w:rsidP="00886CBA">
            <w:pPr>
              <w:pStyle w:val="ListParagraph"/>
              <w:numPr>
                <w:ilvl w:val="0"/>
                <w:numId w:val="40"/>
              </w:numPr>
            </w:pPr>
            <w:r>
              <w:t>Respond data back to Conversation View.</w:t>
            </w:r>
          </w:p>
        </w:tc>
      </w:tr>
      <w:tr w:rsidR="00D31EE9" w:rsidRPr="002A46CE" w:rsidTr="008C33DD">
        <w:tc>
          <w:tcPr>
            <w:tcW w:w="540" w:type="pct"/>
            <w:vAlign w:val="center"/>
          </w:tcPr>
          <w:p w:rsidR="00D31EE9" w:rsidRDefault="00D31EE9" w:rsidP="00886CBA">
            <w:r>
              <w:t>3</w:t>
            </w:r>
          </w:p>
        </w:tc>
        <w:tc>
          <w:tcPr>
            <w:tcW w:w="1481" w:type="pct"/>
            <w:vAlign w:val="center"/>
          </w:tcPr>
          <w:p w:rsidR="00D31EE9" w:rsidRDefault="00D31EE9" w:rsidP="00886CBA">
            <w:proofErr w:type="spellStart"/>
            <w:r>
              <w:t>GrammarController</w:t>
            </w:r>
            <w:proofErr w:type="spellEnd"/>
          </w:p>
        </w:tc>
        <w:tc>
          <w:tcPr>
            <w:tcW w:w="2979" w:type="pct"/>
            <w:vAlign w:val="center"/>
          </w:tcPr>
          <w:p w:rsidR="002A5C5D" w:rsidRDefault="002A5C5D" w:rsidP="00886CBA">
            <w:pPr>
              <w:pStyle w:val="ListParagraph"/>
              <w:numPr>
                <w:ilvl w:val="0"/>
                <w:numId w:val="40"/>
              </w:numPr>
            </w:pPr>
            <w:r>
              <w:t>Receive request grammar’s information from client.</w:t>
            </w:r>
          </w:p>
          <w:p w:rsidR="002A5C5D" w:rsidRDefault="002A5C5D" w:rsidP="00886CBA">
            <w:pPr>
              <w:pStyle w:val="ListParagraph"/>
              <w:numPr>
                <w:ilvl w:val="0"/>
                <w:numId w:val="40"/>
              </w:numPr>
            </w:pPr>
            <w:r>
              <w:t xml:space="preserve">Handle request from client and call method in Grammar Model to get data from Database. </w:t>
            </w:r>
          </w:p>
          <w:p w:rsidR="00D31EE9" w:rsidRPr="002A46CE" w:rsidRDefault="002A5C5D" w:rsidP="00886CBA">
            <w:pPr>
              <w:pStyle w:val="ListParagraph"/>
              <w:numPr>
                <w:ilvl w:val="0"/>
                <w:numId w:val="40"/>
              </w:numPr>
            </w:pPr>
            <w:r>
              <w:t>Respond data back to Grammar View.</w:t>
            </w:r>
          </w:p>
        </w:tc>
      </w:tr>
      <w:tr w:rsidR="00D31EE9" w:rsidRPr="002A46CE" w:rsidTr="008C33DD">
        <w:tc>
          <w:tcPr>
            <w:tcW w:w="540" w:type="pct"/>
            <w:vAlign w:val="center"/>
          </w:tcPr>
          <w:p w:rsidR="00D31EE9" w:rsidRDefault="00D31EE9" w:rsidP="00886CBA">
            <w:r>
              <w:t>4</w:t>
            </w:r>
          </w:p>
        </w:tc>
        <w:tc>
          <w:tcPr>
            <w:tcW w:w="1481" w:type="pct"/>
            <w:vAlign w:val="center"/>
          </w:tcPr>
          <w:p w:rsidR="00D31EE9" w:rsidRDefault="00D31EE9" w:rsidP="00886CBA">
            <w:proofErr w:type="spellStart"/>
            <w:r>
              <w:t>ReadingController</w:t>
            </w:r>
            <w:proofErr w:type="spellEnd"/>
          </w:p>
        </w:tc>
        <w:tc>
          <w:tcPr>
            <w:tcW w:w="2979" w:type="pct"/>
            <w:vAlign w:val="center"/>
          </w:tcPr>
          <w:p w:rsidR="002A5C5D" w:rsidRDefault="002A5C5D" w:rsidP="00886CBA">
            <w:pPr>
              <w:pStyle w:val="ListParagraph"/>
              <w:numPr>
                <w:ilvl w:val="0"/>
                <w:numId w:val="40"/>
              </w:numPr>
            </w:pPr>
            <w:r>
              <w:t>Receive request reading’s information from client.</w:t>
            </w:r>
          </w:p>
          <w:p w:rsidR="002A5C5D" w:rsidRDefault="002A5C5D" w:rsidP="00886CBA">
            <w:pPr>
              <w:pStyle w:val="ListParagraph"/>
              <w:numPr>
                <w:ilvl w:val="0"/>
                <w:numId w:val="40"/>
              </w:numPr>
            </w:pPr>
            <w:r>
              <w:t xml:space="preserve">Handle request from client and call method in Reading Model to get data from Database. </w:t>
            </w:r>
          </w:p>
          <w:p w:rsidR="00D31EE9" w:rsidRPr="002A46CE" w:rsidRDefault="002A5C5D" w:rsidP="00886CBA">
            <w:pPr>
              <w:pStyle w:val="ListParagraph"/>
              <w:numPr>
                <w:ilvl w:val="0"/>
                <w:numId w:val="40"/>
              </w:numPr>
            </w:pPr>
            <w:r>
              <w:t>Respond data back to Reading View.</w:t>
            </w:r>
          </w:p>
        </w:tc>
      </w:tr>
      <w:tr w:rsidR="00D31EE9" w:rsidRPr="002A46CE" w:rsidTr="008C33DD">
        <w:tc>
          <w:tcPr>
            <w:tcW w:w="540" w:type="pct"/>
            <w:vAlign w:val="center"/>
          </w:tcPr>
          <w:p w:rsidR="00D31EE9" w:rsidRDefault="00D31EE9" w:rsidP="00886CBA">
            <w:r>
              <w:lastRenderedPageBreak/>
              <w:t>5</w:t>
            </w:r>
          </w:p>
        </w:tc>
        <w:tc>
          <w:tcPr>
            <w:tcW w:w="1481" w:type="pct"/>
            <w:vAlign w:val="center"/>
          </w:tcPr>
          <w:p w:rsidR="00D31EE9" w:rsidRDefault="00D31EE9" w:rsidP="00886CBA">
            <w:proofErr w:type="spellStart"/>
            <w:r>
              <w:t>SentenceController</w:t>
            </w:r>
            <w:proofErr w:type="spellEnd"/>
          </w:p>
        </w:tc>
        <w:tc>
          <w:tcPr>
            <w:tcW w:w="2979" w:type="pct"/>
            <w:vAlign w:val="center"/>
          </w:tcPr>
          <w:p w:rsidR="002A5C5D" w:rsidRDefault="002A5C5D" w:rsidP="00886CBA">
            <w:pPr>
              <w:pStyle w:val="ListParagraph"/>
              <w:numPr>
                <w:ilvl w:val="0"/>
                <w:numId w:val="40"/>
              </w:numPr>
            </w:pPr>
            <w:r>
              <w:t>Receive request sentence’s information from client.</w:t>
            </w:r>
          </w:p>
          <w:p w:rsidR="002A5C5D" w:rsidRDefault="002A5C5D" w:rsidP="00886CBA">
            <w:pPr>
              <w:pStyle w:val="ListParagraph"/>
              <w:numPr>
                <w:ilvl w:val="0"/>
                <w:numId w:val="40"/>
              </w:numPr>
            </w:pPr>
            <w:r>
              <w:t xml:space="preserve">Handle request from client and call method in Sentence Model to get data from Database. </w:t>
            </w:r>
          </w:p>
          <w:p w:rsidR="00D31EE9" w:rsidRPr="002A46CE" w:rsidRDefault="002A5C5D" w:rsidP="00886CBA">
            <w:pPr>
              <w:pStyle w:val="ListParagraph"/>
              <w:numPr>
                <w:ilvl w:val="0"/>
                <w:numId w:val="40"/>
              </w:numPr>
            </w:pPr>
            <w:r>
              <w:t>Respond data back to Sentence View.</w:t>
            </w:r>
          </w:p>
        </w:tc>
      </w:tr>
      <w:tr w:rsidR="00D31EE9" w:rsidRPr="002A46CE" w:rsidTr="008C33DD">
        <w:tc>
          <w:tcPr>
            <w:tcW w:w="540" w:type="pct"/>
            <w:vAlign w:val="center"/>
          </w:tcPr>
          <w:p w:rsidR="00D31EE9" w:rsidRDefault="00D31EE9" w:rsidP="00886CBA">
            <w:r>
              <w:t>6</w:t>
            </w:r>
          </w:p>
        </w:tc>
        <w:tc>
          <w:tcPr>
            <w:tcW w:w="1481" w:type="pct"/>
            <w:vAlign w:val="center"/>
          </w:tcPr>
          <w:p w:rsidR="00D31EE9" w:rsidRDefault="00D31EE9" w:rsidP="00886CBA">
            <w:proofErr w:type="spellStart"/>
            <w:r>
              <w:t>TestController</w:t>
            </w:r>
            <w:proofErr w:type="spellEnd"/>
          </w:p>
        </w:tc>
        <w:tc>
          <w:tcPr>
            <w:tcW w:w="2979" w:type="pct"/>
            <w:vAlign w:val="center"/>
          </w:tcPr>
          <w:p w:rsidR="002A5C5D" w:rsidRDefault="002A5C5D" w:rsidP="00886CBA">
            <w:pPr>
              <w:pStyle w:val="ListParagraph"/>
              <w:numPr>
                <w:ilvl w:val="0"/>
                <w:numId w:val="40"/>
              </w:numPr>
            </w:pPr>
            <w:r>
              <w:t>Receive request test’s information from client.</w:t>
            </w:r>
          </w:p>
          <w:p w:rsidR="002A5C5D" w:rsidRDefault="002A5C5D" w:rsidP="00886CBA">
            <w:pPr>
              <w:pStyle w:val="ListParagraph"/>
              <w:numPr>
                <w:ilvl w:val="0"/>
                <w:numId w:val="40"/>
              </w:numPr>
            </w:pPr>
            <w:r>
              <w:t xml:space="preserve">Handle request from client and call method in Test Model to get data from Database. </w:t>
            </w:r>
          </w:p>
          <w:p w:rsidR="00D31EE9" w:rsidRPr="002A46CE" w:rsidRDefault="002A5C5D" w:rsidP="00886CBA">
            <w:pPr>
              <w:pStyle w:val="ListParagraph"/>
              <w:numPr>
                <w:ilvl w:val="0"/>
                <w:numId w:val="40"/>
              </w:numPr>
            </w:pPr>
            <w:r>
              <w:t>Respond data back to Test View.</w:t>
            </w:r>
          </w:p>
        </w:tc>
      </w:tr>
      <w:tr w:rsidR="00D31EE9" w:rsidRPr="002A46CE" w:rsidTr="008C33DD">
        <w:tc>
          <w:tcPr>
            <w:tcW w:w="540" w:type="pct"/>
            <w:vAlign w:val="center"/>
          </w:tcPr>
          <w:p w:rsidR="00D31EE9" w:rsidRDefault="00D31EE9" w:rsidP="00886CBA">
            <w:r>
              <w:t>7</w:t>
            </w:r>
          </w:p>
        </w:tc>
        <w:tc>
          <w:tcPr>
            <w:tcW w:w="1481" w:type="pct"/>
            <w:vAlign w:val="center"/>
          </w:tcPr>
          <w:p w:rsidR="00D31EE9" w:rsidRDefault="00D31EE9" w:rsidP="00886CBA">
            <w:proofErr w:type="spellStart"/>
            <w:r>
              <w:t>VerifyController</w:t>
            </w:r>
            <w:proofErr w:type="spellEnd"/>
          </w:p>
        </w:tc>
        <w:tc>
          <w:tcPr>
            <w:tcW w:w="2979" w:type="pct"/>
            <w:vAlign w:val="center"/>
          </w:tcPr>
          <w:p w:rsidR="00D31EE9" w:rsidRDefault="000E1061" w:rsidP="00886CBA">
            <w:pPr>
              <w:pStyle w:val="ListParagraph"/>
              <w:numPr>
                <w:ilvl w:val="0"/>
                <w:numId w:val="40"/>
              </w:numPr>
            </w:pPr>
            <w:r>
              <w:t>Receive request user’s information from client.</w:t>
            </w:r>
          </w:p>
          <w:p w:rsidR="000E1061" w:rsidRDefault="000E1061" w:rsidP="00886CBA">
            <w:pPr>
              <w:pStyle w:val="ListParagraph"/>
              <w:numPr>
                <w:ilvl w:val="0"/>
                <w:numId w:val="40"/>
              </w:numPr>
            </w:pPr>
            <w:r>
              <w:t xml:space="preserve">Handle request from client and call method in User Model to get data from Database. </w:t>
            </w:r>
          </w:p>
          <w:p w:rsidR="000E1061" w:rsidRPr="002A46CE" w:rsidRDefault="000E1061" w:rsidP="00886CBA">
            <w:pPr>
              <w:pStyle w:val="ListParagraph"/>
              <w:numPr>
                <w:ilvl w:val="0"/>
                <w:numId w:val="40"/>
              </w:numPr>
            </w:pPr>
            <w:r>
              <w:t>Respond data back to Homepage View.</w:t>
            </w:r>
          </w:p>
        </w:tc>
      </w:tr>
      <w:tr w:rsidR="00D31EE9" w:rsidRPr="002A46CE" w:rsidTr="008C33DD">
        <w:tc>
          <w:tcPr>
            <w:tcW w:w="540" w:type="pct"/>
            <w:vAlign w:val="center"/>
          </w:tcPr>
          <w:p w:rsidR="00D31EE9" w:rsidRDefault="00D31EE9" w:rsidP="00886CBA">
            <w:r>
              <w:t>8</w:t>
            </w:r>
          </w:p>
        </w:tc>
        <w:tc>
          <w:tcPr>
            <w:tcW w:w="1481" w:type="pct"/>
            <w:vAlign w:val="center"/>
          </w:tcPr>
          <w:p w:rsidR="00D31EE9" w:rsidRDefault="00D31EE9" w:rsidP="00886CBA">
            <w:proofErr w:type="spellStart"/>
            <w:r>
              <w:t>SearchController</w:t>
            </w:r>
            <w:proofErr w:type="spellEnd"/>
          </w:p>
        </w:tc>
        <w:tc>
          <w:tcPr>
            <w:tcW w:w="2979" w:type="pct"/>
            <w:vAlign w:val="center"/>
          </w:tcPr>
          <w:p w:rsidR="002A5C5D" w:rsidRDefault="002A5C5D" w:rsidP="00886CBA">
            <w:pPr>
              <w:pStyle w:val="ListParagraph"/>
              <w:numPr>
                <w:ilvl w:val="0"/>
                <w:numId w:val="40"/>
              </w:numPr>
            </w:pPr>
            <w:r>
              <w:t>Receive request search’s information from client.</w:t>
            </w:r>
          </w:p>
          <w:p w:rsidR="002A5C5D" w:rsidRDefault="002A5C5D" w:rsidP="00886CBA">
            <w:pPr>
              <w:pStyle w:val="ListParagraph"/>
              <w:numPr>
                <w:ilvl w:val="0"/>
                <w:numId w:val="40"/>
              </w:numPr>
            </w:pPr>
            <w:r>
              <w:t xml:space="preserve">Handle request from client and call method in Search Model to get data from Database. </w:t>
            </w:r>
          </w:p>
          <w:p w:rsidR="00D31EE9" w:rsidRPr="002A46CE" w:rsidRDefault="002A5C5D" w:rsidP="00886CBA">
            <w:pPr>
              <w:pStyle w:val="ListParagraph"/>
              <w:numPr>
                <w:ilvl w:val="0"/>
                <w:numId w:val="40"/>
              </w:numPr>
            </w:pPr>
            <w:r>
              <w:t>Respond data back to Search View.</w:t>
            </w:r>
          </w:p>
        </w:tc>
      </w:tr>
      <w:tr w:rsidR="00D31EE9" w:rsidRPr="002A46CE" w:rsidTr="008C33DD">
        <w:tc>
          <w:tcPr>
            <w:tcW w:w="540" w:type="pct"/>
            <w:vAlign w:val="center"/>
          </w:tcPr>
          <w:p w:rsidR="00D31EE9" w:rsidRDefault="00D31EE9" w:rsidP="00886CBA">
            <w:r>
              <w:t>9</w:t>
            </w:r>
          </w:p>
        </w:tc>
        <w:tc>
          <w:tcPr>
            <w:tcW w:w="1481" w:type="pct"/>
            <w:vAlign w:val="center"/>
          </w:tcPr>
          <w:p w:rsidR="00D31EE9" w:rsidRDefault="00D31EE9" w:rsidP="00886CBA">
            <w:proofErr w:type="spellStart"/>
            <w:r>
              <w:t>VideoController</w:t>
            </w:r>
            <w:proofErr w:type="spellEnd"/>
          </w:p>
        </w:tc>
        <w:tc>
          <w:tcPr>
            <w:tcW w:w="2979" w:type="pct"/>
            <w:vAlign w:val="center"/>
          </w:tcPr>
          <w:p w:rsidR="002A5C5D" w:rsidRDefault="002A5C5D" w:rsidP="00886CBA">
            <w:pPr>
              <w:pStyle w:val="ListParagraph"/>
              <w:numPr>
                <w:ilvl w:val="0"/>
                <w:numId w:val="40"/>
              </w:numPr>
            </w:pPr>
            <w:r>
              <w:t>Receive request video’s information from client.</w:t>
            </w:r>
          </w:p>
          <w:p w:rsidR="002A5C5D" w:rsidRDefault="002A5C5D" w:rsidP="00886CBA">
            <w:pPr>
              <w:pStyle w:val="ListParagraph"/>
              <w:numPr>
                <w:ilvl w:val="0"/>
                <w:numId w:val="40"/>
              </w:numPr>
            </w:pPr>
            <w:r>
              <w:t xml:space="preserve">Handle request from client and call method in Video Model to get data from Database. </w:t>
            </w:r>
          </w:p>
          <w:p w:rsidR="00D31EE9" w:rsidRDefault="002A5C5D" w:rsidP="00886CBA">
            <w:pPr>
              <w:pStyle w:val="ListParagraph"/>
              <w:numPr>
                <w:ilvl w:val="0"/>
                <w:numId w:val="40"/>
              </w:numPr>
            </w:pPr>
            <w:r>
              <w:t>Respond data back to Video View.</w:t>
            </w:r>
          </w:p>
        </w:tc>
      </w:tr>
      <w:tr w:rsidR="00D31EE9" w:rsidRPr="002A46CE" w:rsidTr="008C33DD">
        <w:tc>
          <w:tcPr>
            <w:tcW w:w="540" w:type="pct"/>
            <w:vAlign w:val="center"/>
          </w:tcPr>
          <w:p w:rsidR="00D31EE9" w:rsidRDefault="00D31EE9" w:rsidP="00886CBA">
            <w:r>
              <w:t>10</w:t>
            </w:r>
          </w:p>
        </w:tc>
        <w:tc>
          <w:tcPr>
            <w:tcW w:w="1481" w:type="pct"/>
            <w:vAlign w:val="center"/>
          </w:tcPr>
          <w:p w:rsidR="00D31EE9" w:rsidRDefault="00D31EE9" w:rsidP="00886CBA">
            <w:proofErr w:type="spellStart"/>
            <w:r>
              <w:t>VocabularyController</w:t>
            </w:r>
            <w:proofErr w:type="spellEnd"/>
          </w:p>
        </w:tc>
        <w:tc>
          <w:tcPr>
            <w:tcW w:w="2979" w:type="pct"/>
            <w:vAlign w:val="center"/>
          </w:tcPr>
          <w:p w:rsidR="002A5C5D" w:rsidRDefault="002A5C5D" w:rsidP="00886CBA">
            <w:pPr>
              <w:pStyle w:val="ListParagraph"/>
              <w:numPr>
                <w:ilvl w:val="0"/>
                <w:numId w:val="40"/>
              </w:numPr>
            </w:pPr>
            <w:r>
              <w:t>Receive request vocabulary’s information from client.</w:t>
            </w:r>
          </w:p>
          <w:p w:rsidR="002A5C5D" w:rsidRDefault="002A5C5D" w:rsidP="00886CBA">
            <w:pPr>
              <w:pStyle w:val="ListParagraph"/>
              <w:numPr>
                <w:ilvl w:val="0"/>
                <w:numId w:val="40"/>
              </w:numPr>
            </w:pPr>
            <w:r>
              <w:t xml:space="preserve">Handle request from client and call method in Vocabulary Model to get data from Database. </w:t>
            </w:r>
          </w:p>
          <w:p w:rsidR="00D31EE9" w:rsidRDefault="002A5C5D" w:rsidP="00886CBA">
            <w:pPr>
              <w:pStyle w:val="ListParagraph"/>
              <w:numPr>
                <w:ilvl w:val="0"/>
                <w:numId w:val="40"/>
              </w:numPr>
            </w:pPr>
            <w:r>
              <w:t>Respond data back to Vocabulary View.</w:t>
            </w:r>
          </w:p>
        </w:tc>
      </w:tr>
    </w:tbl>
    <w:p w:rsidR="00047B17" w:rsidRDefault="00047B17" w:rsidP="00886CBA"/>
    <w:p w:rsidR="00047B17" w:rsidRDefault="00047B17" w:rsidP="00886CBA">
      <w:pPr>
        <w:pStyle w:val="ListParagraph"/>
        <w:numPr>
          <w:ilvl w:val="0"/>
          <w:numId w:val="36"/>
        </w:numPr>
      </w:pPr>
      <w:r>
        <w:t>View</w:t>
      </w:r>
    </w:p>
    <w:p w:rsidR="009F7730" w:rsidRPr="009F7730" w:rsidRDefault="00D31EE9" w:rsidP="00886CBA">
      <w:r>
        <w:t>Include many .</w:t>
      </w:r>
      <w:proofErr w:type="spellStart"/>
      <w:r>
        <w:t>php</w:t>
      </w:r>
      <w:proofErr w:type="spellEnd"/>
      <w:r>
        <w:t xml:space="preserve"> files</w:t>
      </w:r>
    </w:p>
    <w:p w:rsidR="00EF78B2" w:rsidRDefault="00816047" w:rsidP="00886CBA">
      <w:pPr>
        <w:pStyle w:val="Heading1"/>
      </w:pPr>
      <w:bookmarkStart w:id="62" w:name="_Toc504442111"/>
      <w:bookmarkStart w:id="63" w:name="_Toc396343397"/>
      <w:r w:rsidRPr="00535798">
        <w:lastRenderedPageBreak/>
        <w:t>Process View</w:t>
      </w:r>
      <w:bookmarkEnd w:id="62"/>
      <w:bookmarkEnd w:id="63"/>
      <w:r w:rsidRPr="00535798">
        <w:t xml:space="preserve"> </w:t>
      </w:r>
    </w:p>
    <w:p w:rsidR="00D31EE9" w:rsidRDefault="00886CBA" w:rsidP="00886CBA">
      <w:r>
        <w:rPr>
          <w:noProof/>
          <w:lang w:eastAsia="ja-JP"/>
        </w:rPr>
        <w:drawing>
          <wp:inline distT="0" distB="0" distL="0" distR="0" wp14:anchorId="1A034F44" wp14:editId="0C04A3C5">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9">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rsidR="00D31EE9" w:rsidRPr="00D31EE9" w:rsidRDefault="008C33DD" w:rsidP="00886CBA">
      <w:r>
        <w:tab/>
      </w:r>
      <w:r>
        <w:tab/>
      </w:r>
      <w:r>
        <w:tab/>
      </w:r>
      <w:r w:rsidR="00D31EE9">
        <w:t>Figure 18: Sequence diagram</w:t>
      </w:r>
    </w:p>
    <w:p w:rsidR="00150FB9" w:rsidRDefault="0088633B" w:rsidP="00886CBA">
      <w:r>
        <w:rPr>
          <w:noProof/>
          <w:lang w:eastAsia="ja-JP"/>
        </w:rPr>
        <w:lastRenderedPageBreak/>
        <w:drawing>
          <wp:inline distT="0" distB="0" distL="0" distR="0" wp14:anchorId="290B7BA8" wp14:editId="3893B3A0">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30">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886CBA">
      <w:r>
        <w:tab/>
      </w:r>
      <w:r>
        <w:tab/>
      </w:r>
      <w:r>
        <w:tab/>
      </w:r>
      <w:r w:rsidR="00D31EE9">
        <w:t>Figure 19</w:t>
      </w:r>
      <w:r w:rsidR="00332BF3">
        <w:t xml:space="preserve">: </w:t>
      </w:r>
      <w:r w:rsidR="009C2A00">
        <w:t>Login</w:t>
      </w:r>
      <w:r w:rsidR="00332BF3">
        <w:t xml:space="preserve"> sequence</w:t>
      </w:r>
    </w:p>
    <w:p w:rsidR="0088633B" w:rsidRDefault="0088633B" w:rsidP="00886CBA">
      <w:r>
        <w:t xml:space="preserve">User input </w:t>
      </w:r>
      <w:proofErr w:type="gramStart"/>
      <w:r>
        <w:t>data(</w:t>
      </w:r>
      <w:proofErr w:type="gramEnd"/>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t xml:space="preserve">login to </w:t>
      </w:r>
      <w:proofErr w:type="spellStart"/>
      <w:r>
        <w:t>verifyController</w:t>
      </w:r>
      <w:proofErr w:type="spellEnd"/>
      <w:r>
        <w:t xml:space="preserve"> </w:t>
      </w:r>
      <w:r w:rsidR="004938CE">
        <w:t xml:space="preserve"> class call function </w:t>
      </w:r>
      <w:r>
        <w:t>login</w:t>
      </w:r>
      <w:r w:rsidR="004938CE">
        <w:t>()</w:t>
      </w:r>
    </w:p>
    <w:p w:rsidR="004938CE" w:rsidRDefault="0088633B" w:rsidP="00886CBA">
      <w:r>
        <w:t xml:space="preserve">If data entered validate </w:t>
      </w:r>
      <w:r w:rsidR="004938CE">
        <w:t xml:space="preserve">is </w:t>
      </w:r>
      <w:r>
        <w:t>false</w:t>
      </w:r>
      <w:r w:rsidR="004938CE">
        <w:t xml:space="preserve">, function </w:t>
      </w:r>
      <w:proofErr w:type="gramStart"/>
      <w:r>
        <w:t>login</w:t>
      </w:r>
      <w:r w:rsidR="004938CE">
        <w:t>(</w:t>
      </w:r>
      <w:proofErr w:type="gramEnd"/>
      <w:r w:rsidR="004938CE">
        <w:t xml:space="preserve">) will call function </w:t>
      </w:r>
      <w:r>
        <w:t xml:space="preserve">          load(homepage_view.</w:t>
      </w:r>
      <w:proofErr w:type="spellStart"/>
      <w:r>
        <w:t>php</w:t>
      </w:r>
      <w:proofErr w:type="spellEnd"/>
      <w:r>
        <w:t xml:space="preserve">.$error) in </w:t>
      </w:r>
      <w:proofErr w:type="spellStart"/>
      <w:r>
        <w:t>verfifyController</w:t>
      </w:r>
      <w:proofErr w:type="spellEnd"/>
    </w:p>
    <w:p w:rsidR="0088633B" w:rsidRDefault="0088633B" w:rsidP="00886CBA">
      <w:r>
        <w:t xml:space="preserve">If data </w:t>
      </w:r>
      <w:proofErr w:type="spellStart"/>
      <w:r>
        <w:t>enterd</w:t>
      </w:r>
      <w:proofErr w:type="spellEnd"/>
      <w:r>
        <w:t xml:space="preserve"> is validate is true, </w:t>
      </w:r>
      <w:proofErr w:type="spellStart"/>
      <w:r>
        <w:t>userModel</w:t>
      </w:r>
      <w:proofErr w:type="spellEnd"/>
      <w:r>
        <w:t xml:space="preserve"> will call function </w:t>
      </w:r>
      <w:proofErr w:type="spellStart"/>
      <w:proofErr w:type="gramStart"/>
      <w:r>
        <w:t>checkLogin</w:t>
      </w:r>
      <w:proofErr w:type="spellEnd"/>
      <w:r>
        <w:t>(</w:t>
      </w:r>
      <w:proofErr w:type="gramEnd"/>
      <w:r>
        <w:t>$</w:t>
      </w:r>
      <w:proofErr w:type="spellStart"/>
      <w:r>
        <w:t>username,$password</w:t>
      </w:r>
      <w:proofErr w:type="spellEnd"/>
      <w:r>
        <w:t xml:space="preserve">) in </w:t>
      </w:r>
      <w:proofErr w:type="spellStart"/>
      <w:r>
        <w:t>verifyController</w:t>
      </w:r>
      <w:proofErr w:type="spellEnd"/>
      <w:r>
        <w:t xml:space="preserve"> and send request select($</w:t>
      </w:r>
      <w:proofErr w:type="spellStart"/>
      <w:r>
        <w:t>username,$password</w:t>
      </w:r>
      <w:proofErr w:type="spellEnd"/>
      <w:r>
        <w:t xml:space="preserve">) to MySQL. MySQL will response to </w:t>
      </w:r>
      <w:proofErr w:type="spellStart"/>
      <w:r>
        <w:t>ViewController</w:t>
      </w:r>
      <w:proofErr w:type="spellEnd"/>
    </w:p>
    <w:p w:rsidR="0088633B" w:rsidRDefault="0088633B" w:rsidP="00886CBA">
      <w:r>
        <w:t xml:space="preserve">If responsive is false, </w:t>
      </w:r>
      <w:r w:rsidR="00E70AA8">
        <w:t xml:space="preserve">function </w:t>
      </w:r>
      <w:proofErr w:type="gramStart"/>
      <w:r w:rsidR="00E70AA8">
        <w:t>load(</w:t>
      </w:r>
      <w:proofErr w:type="gramEnd"/>
      <w:r w:rsidR="00E70AA8">
        <w:t>homepage_view.</w:t>
      </w:r>
      <w:proofErr w:type="spellStart"/>
      <w:r w:rsidR="00E70AA8">
        <w:t>php</w:t>
      </w:r>
      <w:proofErr w:type="spellEnd"/>
      <w:r w:rsidR="00E70AA8">
        <w:t xml:space="preserve">,$error) is called, display </w:t>
      </w:r>
      <w:proofErr w:type="spellStart"/>
      <w:r w:rsidR="00E70AA8">
        <w:t>homepage_view.php</w:t>
      </w:r>
      <w:proofErr w:type="spellEnd"/>
      <w:r w:rsidR="00E70AA8">
        <w:t xml:space="preserve"> with error message to User</w:t>
      </w:r>
    </w:p>
    <w:p w:rsidR="00E70AA8" w:rsidRDefault="00E70AA8" w:rsidP="00886CBA">
      <w:r>
        <w:t xml:space="preserve">If responsive if </w:t>
      </w:r>
      <w:proofErr w:type="spellStart"/>
      <w:r>
        <w:t>tru</w:t>
      </w:r>
      <w:proofErr w:type="spellEnd"/>
      <w:r>
        <w:t xml:space="preserve">, function </w:t>
      </w:r>
      <w:proofErr w:type="gramStart"/>
      <w:r>
        <w:t>load(</w:t>
      </w:r>
      <w:proofErr w:type="gramEnd"/>
      <w:r>
        <w:t>homepage_view.</w:t>
      </w:r>
      <w:proofErr w:type="spellStart"/>
      <w:r>
        <w:t>php</w:t>
      </w:r>
      <w:proofErr w:type="spellEnd"/>
      <w:r>
        <w:t xml:space="preserve">,$username) is called, display </w:t>
      </w:r>
      <w:proofErr w:type="spellStart"/>
      <w:r>
        <w:t>homepage_view.php</w:t>
      </w:r>
      <w:proofErr w:type="spellEnd"/>
      <w:r>
        <w:t xml:space="preserve"> with username</w:t>
      </w:r>
    </w:p>
    <w:p w:rsidR="004C0CC1" w:rsidRPr="00535798" w:rsidRDefault="004C0CC1" w:rsidP="00886CBA">
      <w:pPr>
        <w:pStyle w:val="Heading1"/>
      </w:pPr>
      <w:bookmarkStart w:id="64" w:name="_Toc396343398"/>
      <w:r w:rsidRPr="00535798">
        <w:lastRenderedPageBreak/>
        <w:t>Deployment view</w:t>
      </w:r>
      <w:bookmarkEnd w:id="64"/>
    </w:p>
    <w:p w:rsidR="00816047" w:rsidRPr="00535798" w:rsidRDefault="00B00326" w:rsidP="00886CBA">
      <w:r w:rsidRPr="00535798">
        <w:t>Deployment view of website</w:t>
      </w:r>
    </w:p>
    <w:p w:rsidR="00B00326" w:rsidRDefault="00D44D7E" w:rsidP="00886CBA">
      <w:r>
        <w:rPr>
          <w:noProof/>
          <w:lang w:eastAsia="ja-JP"/>
        </w:rPr>
        <w:drawing>
          <wp:inline distT="0" distB="0" distL="0" distR="0" wp14:anchorId="155EC191" wp14:editId="6F34933E">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886CBA">
      <w:r>
        <w:tab/>
      </w:r>
      <w:r>
        <w:tab/>
      </w:r>
      <w:r>
        <w:tab/>
      </w:r>
      <w:r w:rsidR="00D44D7E">
        <w:t xml:space="preserve">   </w:t>
      </w:r>
      <w:r w:rsidR="004340C3">
        <w:t xml:space="preserve">Figure </w:t>
      </w:r>
      <w:r>
        <w:t>1</w:t>
      </w:r>
      <w:r w:rsidR="004340C3">
        <w:t>9</w:t>
      </w:r>
      <w:r>
        <w:t>: Deployment view</w:t>
      </w:r>
    </w:p>
    <w:p w:rsidR="00A041D5" w:rsidRDefault="00A041D5" w:rsidP="00886CBA">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886CBA">
            <w:pPr>
              <w:rPr>
                <w:sz w:val="24"/>
              </w:rPr>
            </w:pPr>
            <w:r w:rsidRPr="008C33DD">
              <w:t>No.</w:t>
            </w:r>
          </w:p>
        </w:tc>
        <w:tc>
          <w:tcPr>
            <w:tcW w:w="1280" w:type="pct"/>
            <w:shd w:val="clear" w:color="auto" w:fill="92D050"/>
            <w:vAlign w:val="center"/>
            <w:hideMark/>
          </w:tcPr>
          <w:p w:rsidR="000D2B7B" w:rsidRPr="008C33DD" w:rsidRDefault="000D2B7B" w:rsidP="00886CBA">
            <w:pPr>
              <w:rPr>
                <w:sz w:val="24"/>
              </w:rPr>
            </w:pPr>
            <w:r w:rsidRPr="008C33DD">
              <w:t>Name</w:t>
            </w:r>
          </w:p>
        </w:tc>
        <w:tc>
          <w:tcPr>
            <w:tcW w:w="2979" w:type="pct"/>
            <w:shd w:val="clear" w:color="auto" w:fill="92D050"/>
            <w:vAlign w:val="center"/>
            <w:hideMark/>
          </w:tcPr>
          <w:p w:rsidR="000D2B7B" w:rsidRPr="008C33DD" w:rsidRDefault="000D2B7B" w:rsidP="00886CBA">
            <w:pPr>
              <w:rPr>
                <w:sz w:val="24"/>
              </w:rPr>
            </w:pPr>
            <w:r w:rsidRPr="008C33DD">
              <w:t>Description</w:t>
            </w:r>
          </w:p>
        </w:tc>
      </w:tr>
      <w:tr w:rsidR="000D2B7B" w:rsidTr="008C33DD">
        <w:tc>
          <w:tcPr>
            <w:tcW w:w="741" w:type="pct"/>
            <w:vAlign w:val="center"/>
            <w:hideMark/>
          </w:tcPr>
          <w:p w:rsidR="000D2B7B" w:rsidRDefault="000D2B7B" w:rsidP="00886CBA">
            <w:pPr>
              <w:rPr>
                <w:sz w:val="24"/>
              </w:rPr>
            </w:pPr>
            <w:r>
              <w:t>1</w:t>
            </w:r>
          </w:p>
        </w:tc>
        <w:tc>
          <w:tcPr>
            <w:tcW w:w="1280" w:type="pct"/>
            <w:vAlign w:val="center"/>
            <w:hideMark/>
          </w:tcPr>
          <w:p w:rsidR="000D2B7B" w:rsidRDefault="00D44D7E" w:rsidP="00886CBA">
            <w:pPr>
              <w:rPr>
                <w:sz w:val="24"/>
              </w:rPr>
            </w:pPr>
            <w:r>
              <w:t>MySQL sever</w:t>
            </w:r>
          </w:p>
        </w:tc>
        <w:tc>
          <w:tcPr>
            <w:tcW w:w="2979" w:type="pct"/>
            <w:vAlign w:val="center"/>
            <w:hideMark/>
          </w:tcPr>
          <w:p w:rsidR="000D2B7B" w:rsidRDefault="00D44D7E" w:rsidP="00886CBA">
            <w:pPr>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886CBA">
            <w:pPr>
              <w:rPr>
                <w:sz w:val="24"/>
              </w:rPr>
            </w:pPr>
            <w:r>
              <w:t>2</w:t>
            </w:r>
          </w:p>
        </w:tc>
        <w:tc>
          <w:tcPr>
            <w:tcW w:w="1280" w:type="pct"/>
            <w:vAlign w:val="center"/>
            <w:hideMark/>
          </w:tcPr>
          <w:p w:rsidR="000D2B7B" w:rsidRDefault="000D2B7B" w:rsidP="00886CBA">
            <w:pPr>
              <w:rPr>
                <w:sz w:val="24"/>
              </w:rPr>
            </w:pPr>
            <w:r>
              <w:t>Mail server</w:t>
            </w:r>
          </w:p>
        </w:tc>
        <w:tc>
          <w:tcPr>
            <w:tcW w:w="2979" w:type="pct"/>
            <w:vAlign w:val="center"/>
            <w:hideMark/>
          </w:tcPr>
          <w:p w:rsidR="000D2B7B" w:rsidRDefault="000D2B7B" w:rsidP="00886CBA">
            <w:pPr>
              <w:rPr>
                <w:sz w:val="24"/>
              </w:rPr>
            </w:pPr>
            <w:r>
              <w:t>Mail server use to interact with user’s email</w:t>
            </w:r>
          </w:p>
        </w:tc>
      </w:tr>
      <w:tr w:rsidR="000D2B7B" w:rsidTr="008C33DD">
        <w:tc>
          <w:tcPr>
            <w:tcW w:w="741" w:type="pct"/>
            <w:vAlign w:val="center"/>
            <w:hideMark/>
          </w:tcPr>
          <w:p w:rsidR="000D2B7B" w:rsidRDefault="000D2B7B" w:rsidP="00886CBA">
            <w:pPr>
              <w:rPr>
                <w:sz w:val="24"/>
              </w:rPr>
            </w:pPr>
            <w:r>
              <w:t>3</w:t>
            </w:r>
          </w:p>
        </w:tc>
        <w:tc>
          <w:tcPr>
            <w:tcW w:w="1280" w:type="pct"/>
            <w:vAlign w:val="center"/>
            <w:hideMark/>
          </w:tcPr>
          <w:p w:rsidR="000D2B7B" w:rsidRDefault="000D2B7B" w:rsidP="00886CBA">
            <w:pPr>
              <w:rPr>
                <w:sz w:val="24"/>
              </w:rPr>
            </w:pPr>
            <w:r>
              <w:t>Web server</w:t>
            </w:r>
          </w:p>
        </w:tc>
        <w:tc>
          <w:tcPr>
            <w:tcW w:w="2979" w:type="pct"/>
            <w:vAlign w:val="center"/>
            <w:hideMark/>
          </w:tcPr>
          <w:p w:rsidR="000D2B7B" w:rsidRDefault="000D2B7B" w:rsidP="00886CBA">
            <w:pPr>
              <w:rPr>
                <w:sz w:val="24"/>
              </w:rPr>
            </w:pPr>
            <w:r>
              <w:t xml:space="preserve">Web server is host system’s website. </w:t>
            </w:r>
          </w:p>
        </w:tc>
      </w:tr>
      <w:tr w:rsidR="000D2B7B" w:rsidTr="008C33DD">
        <w:tc>
          <w:tcPr>
            <w:tcW w:w="741" w:type="pct"/>
            <w:vAlign w:val="center"/>
            <w:hideMark/>
          </w:tcPr>
          <w:p w:rsidR="000D2B7B" w:rsidRDefault="000D2B7B" w:rsidP="00886CBA">
            <w:pPr>
              <w:rPr>
                <w:sz w:val="24"/>
              </w:rPr>
            </w:pPr>
            <w:r>
              <w:t>4</w:t>
            </w:r>
          </w:p>
        </w:tc>
        <w:tc>
          <w:tcPr>
            <w:tcW w:w="1280" w:type="pct"/>
            <w:vAlign w:val="center"/>
            <w:hideMark/>
          </w:tcPr>
          <w:p w:rsidR="000D2B7B" w:rsidRDefault="000D2B7B" w:rsidP="00886CBA">
            <w:pPr>
              <w:rPr>
                <w:sz w:val="24"/>
              </w:rPr>
            </w:pPr>
            <w:r>
              <w:t>Client</w:t>
            </w:r>
          </w:p>
        </w:tc>
        <w:tc>
          <w:tcPr>
            <w:tcW w:w="2979" w:type="pct"/>
            <w:vAlign w:val="center"/>
            <w:hideMark/>
          </w:tcPr>
          <w:p w:rsidR="000D2B7B" w:rsidRDefault="000D2B7B" w:rsidP="00886CBA">
            <w:pPr>
              <w:rPr>
                <w:sz w:val="24"/>
              </w:rPr>
            </w:pPr>
            <w:r>
              <w:t xml:space="preserve">Client is web browser to use system. </w:t>
            </w:r>
            <w:r w:rsidR="00D44D7E" w:rsidRPr="007A1D97">
              <w:t>Firefox 20, Chrome 36 or higher.</w:t>
            </w:r>
          </w:p>
        </w:tc>
      </w:tr>
    </w:tbl>
    <w:p w:rsidR="000D2B7B" w:rsidRPr="00535798" w:rsidRDefault="000D2B7B" w:rsidP="00886CBA"/>
    <w:p w:rsidR="00816047" w:rsidRPr="00535798" w:rsidRDefault="00816047" w:rsidP="00886CBA">
      <w:pPr>
        <w:pStyle w:val="Heading1"/>
      </w:pPr>
      <w:bookmarkStart w:id="65" w:name="_Toc504442118"/>
      <w:bookmarkStart w:id="66" w:name="_Toc396343399"/>
      <w:r w:rsidRPr="00535798">
        <w:t>Quality</w:t>
      </w:r>
      <w:bookmarkEnd w:id="65"/>
      <w:bookmarkEnd w:id="66"/>
    </w:p>
    <w:bookmarkEnd w:id="2"/>
    <w:bookmarkEnd w:id="3"/>
    <w:bookmarkEnd w:id="4"/>
    <w:bookmarkEnd w:id="5"/>
    <w:bookmarkEnd w:id="6"/>
    <w:bookmarkEnd w:id="7"/>
    <w:p w:rsidR="004F56EF" w:rsidRPr="00D866E2" w:rsidRDefault="00D866E2" w:rsidP="00886CBA">
      <w:pPr>
        <w:pStyle w:val="ListParagraph"/>
        <w:rPr>
          <w:i/>
        </w:rPr>
      </w:pPr>
      <w:r>
        <w:t>Reference</w:t>
      </w:r>
      <w:r w:rsidRPr="00D866E2">
        <w:t xml:space="preserve"> to</w:t>
      </w:r>
      <w:r>
        <w:t xml:space="preserve">: </w:t>
      </w:r>
      <w:r w:rsidRPr="00D866E2">
        <w:rPr>
          <w:i/>
        </w:rPr>
        <w:t xml:space="preserve"> </w:t>
      </w:r>
      <w:r w:rsidRPr="00D866E2">
        <w:t>“</w:t>
      </w:r>
      <w:proofErr w:type="spellStart"/>
      <w:r w:rsidRPr="00D866E2">
        <w:t>UJD_VN_Software</w:t>
      </w:r>
      <w:proofErr w:type="spellEnd"/>
      <w:r w:rsidRPr="00D866E2">
        <w:t xml:space="preserve"> requirement specification_v1.2_EN”</w:t>
      </w:r>
    </w:p>
    <w:sectPr w:rsidR="004F56EF" w:rsidRPr="00D866E2" w:rsidSect="007677F1">
      <w:headerReference w:type="default" r:id="rId32"/>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195" w:rsidRDefault="00037195" w:rsidP="00886CBA">
      <w:r>
        <w:separator/>
      </w:r>
    </w:p>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endnote>
  <w:endnote w:type="continuationSeparator" w:id="0">
    <w:p w:rsidR="00037195" w:rsidRDefault="00037195" w:rsidP="00886CBA">
      <w:r>
        <w:continuationSeparator/>
      </w:r>
    </w:p>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panose1 w:val="020BE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2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panose1 w:val="020B7200000000000000"/>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33B" w:rsidRPr="0018501A" w:rsidRDefault="0088633B" w:rsidP="00886CBA">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43253A">
      <w:rPr>
        <w:rStyle w:val="PageNumber"/>
        <w:noProof/>
      </w:rPr>
      <w:t>21</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43253A">
      <w:rPr>
        <w:rStyle w:val="PageNumber"/>
        <w:noProof/>
      </w:rPr>
      <w:t>30</w:t>
    </w:r>
    <w:r w:rsidRPr="0018501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33B" w:rsidRDefault="0088633B" w:rsidP="00886CBA">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195" w:rsidRDefault="00037195" w:rsidP="00886CBA">
      <w:r>
        <w:separator/>
      </w:r>
    </w:p>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footnote>
  <w:footnote w:type="continuationSeparator" w:id="0">
    <w:p w:rsidR="00037195" w:rsidRDefault="00037195" w:rsidP="00886CBA">
      <w:r>
        <w:continuationSeparator/>
      </w:r>
    </w:p>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p w:rsidR="00037195" w:rsidRDefault="00037195" w:rsidP="00886C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33B" w:rsidRPr="00721B35" w:rsidRDefault="0088633B" w:rsidP="00886C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821E1"/>
    <w:multiLevelType w:val="multilevel"/>
    <w:tmpl w:val="88E081B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nsid w:val="6F554E85"/>
    <w:multiLevelType w:val="singleLevel"/>
    <w:tmpl w:val="A2B453D0"/>
    <w:name w:val="5"/>
    <w:lvl w:ilvl="0">
      <w:start w:val="1"/>
      <w:numFmt w:val="decimal"/>
      <w:lvlText w:val="%1."/>
      <w:lvlJc w:val="left"/>
      <w:pPr>
        <w:tabs>
          <w:tab w:val="num" w:pos="360"/>
        </w:tabs>
        <w:ind w:left="216" w:hanging="216"/>
      </w:pPr>
    </w:lvl>
  </w:abstractNum>
  <w:abstractNum w:abstractNumId="59">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nsid w:val="71BB7563"/>
    <w:multiLevelType w:val="singleLevel"/>
    <w:tmpl w:val="876EF2CC"/>
    <w:lvl w:ilvl="0">
      <w:start w:val="1"/>
      <w:numFmt w:val="decimal"/>
      <w:pStyle w:val="TableTitle"/>
      <w:lvlText w:val="B¶ng %1:"/>
      <w:lvlJc w:val="left"/>
      <w:pPr>
        <w:tabs>
          <w:tab w:val="num" w:pos="1080"/>
        </w:tabs>
      </w:pPr>
    </w:lvl>
  </w:abstractNum>
  <w:abstractNum w:abstractNumId="6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20778"/>
    <w:rsid w:val="00025EDF"/>
    <w:rsid w:val="00026E08"/>
    <w:rsid w:val="0003263A"/>
    <w:rsid w:val="000335F5"/>
    <w:rsid w:val="00037195"/>
    <w:rsid w:val="00040E86"/>
    <w:rsid w:val="0004539C"/>
    <w:rsid w:val="0004639F"/>
    <w:rsid w:val="00047B17"/>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4426"/>
    <w:rsid w:val="003278BB"/>
    <w:rsid w:val="003278CC"/>
    <w:rsid w:val="003303F6"/>
    <w:rsid w:val="00332B2E"/>
    <w:rsid w:val="00332BF3"/>
    <w:rsid w:val="0033713A"/>
    <w:rsid w:val="0035438A"/>
    <w:rsid w:val="00355162"/>
    <w:rsid w:val="00355E3F"/>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53A"/>
    <w:rsid w:val="00432AB4"/>
    <w:rsid w:val="004340C3"/>
    <w:rsid w:val="00434415"/>
    <w:rsid w:val="00434AD6"/>
    <w:rsid w:val="004355CB"/>
    <w:rsid w:val="00442A6D"/>
    <w:rsid w:val="00446937"/>
    <w:rsid w:val="00447AAE"/>
    <w:rsid w:val="004527C8"/>
    <w:rsid w:val="0045426A"/>
    <w:rsid w:val="00464A3A"/>
    <w:rsid w:val="00467B3B"/>
    <w:rsid w:val="00470961"/>
    <w:rsid w:val="00473C48"/>
    <w:rsid w:val="00475659"/>
    <w:rsid w:val="004769F9"/>
    <w:rsid w:val="00482B12"/>
    <w:rsid w:val="00486A51"/>
    <w:rsid w:val="00490EFB"/>
    <w:rsid w:val="00492AE5"/>
    <w:rsid w:val="004938C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731E4"/>
    <w:rsid w:val="00674168"/>
    <w:rsid w:val="0067565B"/>
    <w:rsid w:val="006776F2"/>
    <w:rsid w:val="00681CD9"/>
    <w:rsid w:val="006828F3"/>
    <w:rsid w:val="00682F5D"/>
    <w:rsid w:val="006863B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52E1"/>
    <w:rsid w:val="0078137F"/>
    <w:rsid w:val="0078227C"/>
    <w:rsid w:val="00784B0D"/>
    <w:rsid w:val="00787D28"/>
    <w:rsid w:val="007908A6"/>
    <w:rsid w:val="00794F78"/>
    <w:rsid w:val="0079546A"/>
    <w:rsid w:val="00797B26"/>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47459"/>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151"/>
    <w:rsid w:val="00BA3DE0"/>
    <w:rsid w:val="00BA7BB6"/>
    <w:rsid w:val="00BB0F0A"/>
    <w:rsid w:val="00BB4D30"/>
    <w:rsid w:val="00BB5016"/>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D5CE80-3111-4DF0-9FCB-B24ADA6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886CBA"/>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86CBA"/>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del-view-controller" TargetMode="Externa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FD71E-EB1A-4877-830B-148CAF58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31</TotalTime>
  <Pages>30</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Nam Le</cp:lastModifiedBy>
  <cp:revision>8</cp:revision>
  <cp:lastPrinted>1900-12-31T17:00:00Z</cp:lastPrinted>
  <dcterms:created xsi:type="dcterms:W3CDTF">2014-08-19T04:40:00Z</dcterms:created>
  <dcterms:modified xsi:type="dcterms:W3CDTF">2014-08-29T03:06:00Z</dcterms:modified>
  <cp:category>Template</cp:category>
</cp:coreProperties>
</file>