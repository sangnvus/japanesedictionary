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:rsidRPr="00477CA5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477CA5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477CA5" w:rsidRDefault="00477CA5" w:rsidP="004B3D68">
                  <w:pPr>
                    <w:spacing w:line="360" w:lineRule="auto"/>
                    <w:ind w:left="0"/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77CA5">
                    <w:rPr>
                      <w:rFonts w:asciiTheme="majorHAnsi" w:hAnsiTheme="majorHAnsi" w:cstheme="majorHAnsi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6659" cy="496411"/>
                        <wp:effectExtent l="152400" t="152400" r="290195" b="304165"/>
                        <wp:docPr id="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6255" cy="4959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477CA5" w:rsidRDefault="00B95BBA" w:rsidP="00477CA5">
                  <w:pPr>
                    <w:pStyle w:val="HeaderTitle"/>
                    <w:rPr>
                      <w:rFonts w:asciiTheme="majorHAnsi" w:hAnsiTheme="majorHAnsi" w:cstheme="majorHAnsi"/>
                      <w:sz w:val="22"/>
                    </w:rPr>
                  </w:pPr>
                  <w:r w:rsidRPr="00477CA5">
                    <w:rPr>
                      <w:rFonts w:asciiTheme="majorHAnsi" w:hAnsiTheme="majorHAnsi" w:cstheme="majorHAnsi"/>
                    </w:rPr>
                    <w:t>プロジェクト進捗報告書</w:t>
                  </w:r>
                </w:p>
              </w:tc>
            </w:tr>
          </w:tbl>
          <w:p w:rsidR="004B3D68" w:rsidRPr="00477CA5" w:rsidRDefault="004B3D68" w:rsidP="00477CA5">
            <w:pPr>
              <w:pStyle w:val="HeaderTitle"/>
              <w:rPr>
                <w:rFonts w:asciiTheme="majorHAnsi" w:hAnsiTheme="majorHAnsi" w:cstheme="majorHAnsi"/>
              </w:rPr>
            </w:pPr>
          </w:p>
        </w:tc>
      </w:tr>
      <w:tr w:rsidR="004B3D68" w:rsidRPr="00477CA5" w:rsidTr="00477CA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</w:t>
            </w:r>
          </w:p>
        </w:tc>
      </w:tr>
      <w:tr w:rsidR="004B3D68" w:rsidRPr="00477CA5" w:rsidTr="00477CA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77CA5" w:rsidRDefault="00E21361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Ngọc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Tuấn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Đình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Nam</w:t>
            </w:r>
          </w:p>
        </w:tc>
      </w:tr>
      <w:tr w:rsidR="003E4187" w:rsidRPr="00477CA5" w:rsidTr="00477CA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E4187" w:rsidRPr="00477CA5" w:rsidRDefault="003E4187" w:rsidP="005F5861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5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月　２３日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3E4187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スーパーバイザ</w:t>
            </w:r>
            <w:proofErr w:type="spellEnd"/>
          </w:p>
        </w:tc>
      </w:tr>
      <w:tr w:rsidR="003E4187" w:rsidRPr="00477CA5" w:rsidTr="00477CA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3E4187" w:rsidRPr="00477CA5" w:rsidRDefault="003E4187" w:rsidP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5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月　１２日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–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　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D9E2F3" w:themeFill="accent5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3E4187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Nguyễn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Văn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Sang</w:t>
            </w:r>
          </w:p>
        </w:tc>
      </w:tr>
    </w:tbl>
    <w:p w:rsidR="004B3D68" w:rsidRPr="00477CA5" w:rsidRDefault="00B95BBA">
      <w:pPr>
        <w:pStyle w:val="Heading1"/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進捗</w:t>
      </w:r>
      <w:r w:rsidR="005E29AA" w:rsidRPr="00477CA5">
        <w:rPr>
          <w:rFonts w:asciiTheme="majorHAnsi" w:hAnsiTheme="majorHAnsi" w:cstheme="majorHAnsi"/>
          <w:sz w:val="22"/>
          <w:szCs w:val="22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477CA5" w:rsidTr="00477CA5">
        <w:trPr>
          <w:trHeight w:val="410"/>
        </w:trPr>
        <w:tc>
          <w:tcPr>
            <w:tcW w:w="2552" w:type="dxa"/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D9E2F3" w:themeFill="accent5" w:themeFillTint="33"/>
            <w:vAlign w:val="center"/>
          </w:tcPr>
          <w:p w:rsidR="004B3D68" w:rsidRPr="00477CA5" w:rsidRDefault="00B95BBA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備考</w:t>
            </w: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チーム</w:t>
            </w:r>
            <w:r w:rsidR="006A0499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Đình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Nam,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Thị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Minh,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Tiến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Đạt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Nguyễn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Ngọc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Tuấn</w:t>
            </w:r>
            <w:proofErr w:type="spellEnd"/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工数合計（</w:t>
            </w:r>
            <w:r w:rsidR="004A4218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予定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３００</w:t>
            </w:r>
            <w:r w:rsidR="00362F88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77CA5" w:rsidRDefault="00C55E6F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１作業日</w:t>
            </w:r>
            <w:r w:rsidR="003E4187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＝８時間</w:t>
            </w: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4A4218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4A4218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２０</w:t>
            </w:r>
            <w:r w:rsidR="00362F88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4A4218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Pr="00477CA5" w:rsidRDefault="00F17EE7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4B3D68" w:rsidRPr="00477CA5" w:rsidRDefault="00A7285E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お客様からのクレーム</w:t>
      </w:r>
      <w:r w:rsidR="004B3D68" w:rsidRPr="00477CA5">
        <w:rPr>
          <w:rStyle w:val="FootnoteReference"/>
          <w:rFonts w:asciiTheme="majorHAnsi" w:hAnsiTheme="majorHAnsi" w:cstheme="majorHAnsi"/>
          <w:sz w:val="22"/>
          <w:szCs w:val="22"/>
        </w:rPr>
        <w:footnoteReference w:id="1"/>
      </w:r>
    </w:p>
    <w:p w:rsidR="00362F88" w:rsidRPr="00477CA5" w:rsidRDefault="00362F88" w:rsidP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無い</w:t>
      </w:r>
    </w:p>
    <w:p w:rsidR="004B3D68" w:rsidRPr="00477CA5" w:rsidRDefault="00A7285E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お客様からのご要求</w:t>
      </w:r>
      <w:r w:rsidR="00FD37B2" w:rsidRPr="00477CA5">
        <w:rPr>
          <w:rFonts w:asciiTheme="majorHAnsi" w:hAnsiTheme="majorHAnsi" w:cstheme="majorHAnsi"/>
          <w:sz w:val="22"/>
          <w:szCs w:val="22"/>
          <w:lang w:eastAsia="ja-JP"/>
        </w:rPr>
        <w:t>に対するサポート</w:t>
      </w:r>
      <w:r w:rsidR="004B3D68" w:rsidRPr="00477CA5">
        <w:rPr>
          <w:rStyle w:val="FootnoteReference"/>
          <w:rFonts w:asciiTheme="majorHAnsi" w:hAnsiTheme="majorHAnsi" w:cstheme="majorHAnsi"/>
          <w:sz w:val="22"/>
          <w:szCs w:val="22"/>
        </w:rPr>
        <w:footnoteReference w:id="2"/>
      </w:r>
    </w:p>
    <w:p w:rsidR="00362F88" w:rsidRPr="00477CA5" w:rsidRDefault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lastRenderedPageBreak/>
        <w:t>無い</w:t>
      </w:r>
    </w:p>
    <w:p w:rsidR="004B3D68" w:rsidRPr="00477CA5" w:rsidRDefault="00D02F7F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要求変更管理</w:t>
      </w:r>
      <w:r w:rsidR="004B3D68" w:rsidRPr="00477CA5">
        <w:rPr>
          <w:rStyle w:val="FootnoteReference"/>
          <w:rFonts w:asciiTheme="majorHAnsi" w:hAnsiTheme="majorHAnsi" w:cstheme="majorHAnsi"/>
          <w:sz w:val="22"/>
          <w:szCs w:val="22"/>
        </w:rPr>
        <w:footnoteReference w:id="3"/>
      </w:r>
    </w:p>
    <w:p w:rsidR="00362F88" w:rsidRPr="00477CA5" w:rsidRDefault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無い</w:t>
      </w:r>
    </w:p>
    <w:p w:rsidR="004B3D68" w:rsidRPr="00477CA5" w:rsidRDefault="002823FD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品質活動</w:t>
      </w:r>
      <w:r w:rsidR="004B3D68" w:rsidRPr="00477CA5">
        <w:rPr>
          <w:rFonts w:asciiTheme="majorHAnsi" w:hAnsiTheme="majorHAnsi" w:cstheme="majorHAnsi"/>
          <w:sz w:val="22"/>
          <w:szCs w:val="22"/>
          <w:lang w:eastAsia="ja-JP"/>
        </w:rPr>
        <w:t xml:space="preserve"> </w:t>
      </w:r>
    </w:p>
    <w:p w:rsidR="00362F88" w:rsidRPr="00477CA5" w:rsidRDefault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無い</w:t>
      </w:r>
    </w:p>
    <w:p w:rsidR="004B3D68" w:rsidRPr="00477CA5" w:rsidRDefault="00051E03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560"/>
        <w:gridCol w:w="1417"/>
        <w:gridCol w:w="1134"/>
        <w:gridCol w:w="1280"/>
      </w:tblGrid>
      <w:tr w:rsidR="004B3D68" w:rsidRPr="00477CA5" w:rsidTr="00477CA5">
        <w:tc>
          <w:tcPr>
            <w:tcW w:w="2127" w:type="dxa"/>
            <w:shd w:val="clear" w:color="auto" w:fill="D9E2F3" w:themeFill="accent5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4B3D68" w:rsidRPr="00477CA5" w:rsidRDefault="009F7CEF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D9E2F3" w:themeFill="accent5" w:themeFillTint="33"/>
          </w:tcPr>
          <w:p w:rsidR="004B3D68" w:rsidRPr="00477CA5" w:rsidRDefault="009F7CEF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スケジュール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br/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変更</w:t>
            </w:r>
          </w:p>
        </w:tc>
      </w:tr>
      <w:tr w:rsidR="004B3D68" w:rsidRPr="00477CA5" w:rsidTr="00071348">
        <w:tc>
          <w:tcPr>
            <w:tcW w:w="2127" w:type="dxa"/>
            <w:vAlign w:val="center"/>
          </w:tcPr>
          <w:p w:rsidR="00362F88" w:rsidRPr="00477CA5" w:rsidRDefault="00362F88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UJD_VN_Introduction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Report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1.0_EN</w:t>
            </w:r>
          </w:p>
        </w:tc>
        <w:tc>
          <w:tcPr>
            <w:tcW w:w="1842" w:type="dxa"/>
            <w:vAlign w:val="center"/>
          </w:tcPr>
          <w:p w:rsidR="004B3D68" w:rsidRPr="00477CA5" w:rsidRDefault="00362F8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Đình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Nam</w:t>
            </w:r>
          </w:p>
        </w:tc>
        <w:tc>
          <w:tcPr>
            <w:tcW w:w="1560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B3D68" w:rsidRPr="00477CA5" w:rsidRDefault="0007134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B3D68" w:rsidRPr="00477CA5" w:rsidRDefault="00071348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B3D68" w:rsidRPr="00477CA5" w:rsidRDefault="004B3D68" w:rsidP="00362F8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UJD_VN_Examination_v1.0_EN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Thị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Minh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Progress Report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Thị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Minh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 Schedule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Đình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Nam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UJD_VN_Q&amp;A Management Sheet_v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Nguyễn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Ngọc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Tuấn</w:t>
            </w:r>
            <w:proofErr w:type="spellEnd"/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UJD_VN_Q&amp;A Management Sheet_v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_JP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Nguyễn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Ngọc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Tuấn</w:t>
            </w:r>
            <w:proofErr w:type="spellEnd"/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Prototype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Tiến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実現しています（５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lastRenderedPageBreak/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Project Plan_v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Thị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Minh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 Schedule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Đình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Nam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</w:tbl>
    <w:p w:rsidR="004B3D68" w:rsidRPr="00477CA5" w:rsidRDefault="00217F45">
      <w:pPr>
        <w:pStyle w:val="Heading1"/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477CA5" w:rsidTr="00477CA5">
        <w:tc>
          <w:tcPr>
            <w:tcW w:w="2790" w:type="dxa"/>
            <w:shd w:val="clear" w:color="auto" w:fill="D9E2F3" w:themeFill="accent5" w:themeFillTint="33"/>
          </w:tcPr>
          <w:p w:rsidR="004B3D68" w:rsidRPr="00477CA5" w:rsidRDefault="00217F45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D9E2F3" w:themeFill="accent5" w:themeFillTint="33"/>
          </w:tcPr>
          <w:p w:rsidR="004B3D68" w:rsidRPr="00477CA5" w:rsidRDefault="00217F45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700" w:type="dxa"/>
            <w:shd w:val="clear" w:color="auto" w:fill="D9E2F3" w:themeFill="accent5" w:themeFillTint="33"/>
          </w:tcPr>
          <w:p w:rsidR="004B3D68" w:rsidRPr="00477CA5" w:rsidRDefault="00217F45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終了予定日</w:t>
            </w:r>
          </w:p>
        </w:tc>
      </w:tr>
      <w:tr w:rsidR="004B3D68" w:rsidRPr="00477CA5">
        <w:tc>
          <w:tcPr>
            <w:tcW w:w="2790" w:type="dxa"/>
            <w:vAlign w:val="center"/>
          </w:tcPr>
          <w:p w:rsidR="004B3D68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Training PHP</w:t>
            </w:r>
          </w:p>
        </w:tc>
        <w:tc>
          <w:tcPr>
            <w:tcW w:w="3870" w:type="dxa"/>
            <w:vAlign w:val="center"/>
          </w:tcPr>
          <w:p w:rsidR="004B3D68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Đình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4B3D68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５月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30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Training PHP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Tiến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５月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30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Training PHP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Nguyễn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Ngọc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Tuấn</w:t>
            </w:r>
            <w:proofErr w:type="spellEnd"/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Prototype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3870" w:type="dxa"/>
            <w:vAlign w:val="center"/>
          </w:tcPr>
          <w:p w:rsidR="000C6094" w:rsidRPr="00477CA5" w:rsidRDefault="000C6094" w:rsidP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Tiến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Đạt</w:t>
            </w:r>
            <w:proofErr w:type="spellEnd"/>
          </w:p>
          <w:p w:rsidR="000C6094" w:rsidRPr="00477CA5" w:rsidRDefault="000C6094" w:rsidP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Nguyễn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Ngọc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Tuấn</w:t>
            </w:r>
            <w:proofErr w:type="spellEnd"/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Project Plan_v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Thị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Minh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 Schedule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Đình</w:t>
            </w:r>
            <w:proofErr w:type="spellEnd"/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4B3D68" w:rsidRPr="00477CA5" w:rsidRDefault="00217F45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問題、提案</w:t>
      </w:r>
    </w:p>
    <w:p w:rsidR="000C6094" w:rsidRPr="00477CA5" w:rsidRDefault="000C6094" w:rsidP="000C6094">
      <w:pPr>
        <w:pStyle w:val="Heading2"/>
        <w:numPr>
          <w:ilvl w:val="0"/>
          <w:numId w:val="0"/>
        </w:numPr>
        <w:ind w:left="540"/>
        <w:rPr>
          <w:rFonts w:asciiTheme="majorHAnsi" w:hAnsiTheme="majorHAnsi" w:cstheme="majorHAnsi"/>
          <w:sz w:val="22"/>
          <w:szCs w:val="22"/>
          <w:lang w:eastAsia="ja-JP"/>
        </w:rPr>
      </w:pPr>
    </w:p>
    <w:p w:rsidR="004B3D68" w:rsidRPr="00477CA5" w:rsidRDefault="004B3D68">
      <w:pPr>
        <w:rPr>
          <w:rFonts w:asciiTheme="majorHAnsi" w:hAnsiTheme="majorHAnsi" w:cstheme="majorHAnsi"/>
          <w:sz w:val="22"/>
          <w:szCs w:val="22"/>
        </w:rPr>
      </w:pPr>
    </w:p>
    <w:p w:rsidR="004B3D68" w:rsidRPr="00477CA5" w:rsidRDefault="004B3D68">
      <w:pPr>
        <w:pStyle w:val="Content"/>
        <w:ind w:left="0"/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</w:p>
    <w:p w:rsidR="004B3D68" w:rsidRPr="00477CA5" w:rsidRDefault="004B3D68">
      <w:pPr>
        <w:pStyle w:val="Content"/>
        <w:ind w:left="0"/>
        <w:rPr>
          <w:rFonts w:asciiTheme="majorHAnsi" w:hAnsiTheme="majorHAnsi" w:cstheme="majorHAnsi"/>
          <w:sz w:val="22"/>
          <w:szCs w:val="22"/>
        </w:rPr>
      </w:pPr>
    </w:p>
    <w:p w:rsidR="004B3D68" w:rsidRPr="00477CA5" w:rsidRDefault="00217F45">
      <w:pPr>
        <w:pStyle w:val="Content"/>
        <w:ind w:left="0" w:right="1410"/>
        <w:jc w:val="right"/>
        <w:rPr>
          <w:rFonts w:asciiTheme="majorHAnsi" w:hAnsiTheme="majorHAnsi" w:cstheme="majorHAnsi"/>
          <w:b/>
          <w:i/>
          <w:sz w:val="22"/>
          <w:szCs w:val="22"/>
        </w:rPr>
      </w:pPr>
      <w:r w:rsidRPr="00477CA5">
        <w:rPr>
          <w:rFonts w:asciiTheme="majorHAnsi" w:hAnsiTheme="majorHAnsi" w:cstheme="majorHAnsi"/>
          <w:b/>
          <w:i/>
          <w:sz w:val="22"/>
          <w:szCs w:val="22"/>
          <w:lang w:eastAsia="ja-JP"/>
        </w:rPr>
        <w:t>作成者</w:t>
      </w:r>
    </w:p>
    <w:p w:rsidR="004B3D68" w:rsidRPr="00477CA5" w:rsidRDefault="000C6094">
      <w:pPr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  <w:t xml:space="preserve">     </w:t>
      </w:r>
      <w:proofErr w:type="spellStart"/>
      <w:r w:rsidRPr="00477CA5">
        <w:rPr>
          <w:rFonts w:asciiTheme="majorHAnsi" w:hAnsiTheme="majorHAnsi" w:cstheme="majorHAnsi"/>
          <w:sz w:val="22"/>
          <w:szCs w:val="22"/>
          <w:lang w:eastAsia="ja-JP"/>
        </w:rPr>
        <w:t>Nguyễn</w:t>
      </w:r>
      <w:proofErr w:type="spellEnd"/>
      <w:r w:rsidRPr="00477CA5">
        <w:rPr>
          <w:rFonts w:asciiTheme="majorHAnsi" w:hAnsiTheme="majorHAnsi" w:cstheme="majorHAnsi"/>
          <w:sz w:val="22"/>
          <w:szCs w:val="22"/>
          <w:lang w:eastAsia="ja-JP"/>
        </w:rPr>
        <w:t xml:space="preserve"> </w:t>
      </w:r>
      <w:proofErr w:type="spellStart"/>
      <w:r w:rsidRPr="00477CA5">
        <w:rPr>
          <w:rFonts w:asciiTheme="majorHAnsi" w:hAnsiTheme="majorHAnsi" w:cstheme="majorHAnsi"/>
          <w:sz w:val="22"/>
          <w:szCs w:val="22"/>
          <w:lang w:eastAsia="ja-JP"/>
        </w:rPr>
        <w:t>Ngọc</w:t>
      </w:r>
      <w:proofErr w:type="spellEnd"/>
      <w:r w:rsidRPr="00477CA5">
        <w:rPr>
          <w:rFonts w:asciiTheme="majorHAnsi" w:hAnsiTheme="majorHAnsi" w:cstheme="majorHAnsi"/>
          <w:sz w:val="22"/>
          <w:szCs w:val="22"/>
          <w:lang w:eastAsia="ja-JP"/>
        </w:rPr>
        <w:t xml:space="preserve"> </w:t>
      </w:r>
      <w:proofErr w:type="spellStart"/>
      <w:r w:rsidRPr="00477CA5">
        <w:rPr>
          <w:rFonts w:asciiTheme="majorHAnsi" w:hAnsiTheme="majorHAnsi" w:cstheme="majorHAnsi"/>
          <w:sz w:val="22"/>
          <w:szCs w:val="22"/>
          <w:lang w:eastAsia="ja-JP"/>
        </w:rPr>
        <w:t>Tuấn</w:t>
      </w:r>
      <w:proofErr w:type="spellEnd"/>
    </w:p>
    <w:sectPr w:rsidR="004B3D68" w:rsidRPr="00477CA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3C0" w:rsidRDefault="00B603C0">
      <w:r>
        <w:separator/>
      </w:r>
    </w:p>
  </w:endnote>
  <w:endnote w:type="continuationSeparator" w:id="0">
    <w:p w:rsidR="00B603C0" w:rsidRDefault="00B6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136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2136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3C0" w:rsidRDefault="00B603C0">
      <w:r>
        <w:separator/>
      </w:r>
    </w:p>
  </w:footnote>
  <w:footnote w:type="continuationSeparator" w:id="0">
    <w:p w:rsidR="00B603C0" w:rsidRDefault="00B603C0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</w:t>
      </w:r>
      <w:r>
        <w:rPr>
          <w:lang w:eastAsia="ja-JP"/>
        </w:rPr>
        <w:t xml:space="preserve">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A5"/>
    <w:rsid w:val="0000617E"/>
    <w:rsid w:val="00042655"/>
    <w:rsid w:val="00051E03"/>
    <w:rsid w:val="0005653E"/>
    <w:rsid w:val="00071348"/>
    <w:rsid w:val="000C6094"/>
    <w:rsid w:val="00180D9D"/>
    <w:rsid w:val="001E3709"/>
    <w:rsid w:val="00217F45"/>
    <w:rsid w:val="002823FD"/>
    <w:rsid w:val="002A503B"/>
    <w:rsid w:val="003323D4"/>
    <w:rsid w:val="003379E0"/>
    <w:rsid w:val="00362F88"/>
    <w:rsid w:val="003840BC"/>
    <w:rsid w:val="003B50ED"/>
    <w:rsid w:val="003E4187"/>
    <w:rsid w:val="0041420B"/>
    <w:rsid w:val="00477CA5"/>
    <w:rsid w:val="004A4218"/>
    <w:rsid w:val="004B3D68"/>
    <w:rsid w:val="005610E8"/>
    <w:rsid w:val="0059001F"/>
    <w:rsid w:val="005A4A75"/>
    <w:rsid w:val="005E29AA"/>
    <w:rsid w:val="005F5861"/>
    <w:rsid w:val="006A0499"/>
    <w:rsid w:val="006A545C"/>
    <w:rsid w:val="006F6A67"/>
    <w:rsid w:val="0073798B"/>
    <w:rsid w:val="00990DE8"/>
    <w:rsid w:val="009F7CEF"/>
    <w:rsid w:val="00A7285E"/>
    <w:rsid w:val="00B55BCC"/>
    <w:rsid w:val="00B603C0"/>
    <w:rsid w:val="00B95BBA"/>
    <w:rsid w:val="00BC687C"/>
    <w:rsid w:val="00C04DC6"/>
    <w:rsid w:val="00C55E6F"/>
    <w:rsid w:val="00D02F7F"/>
    <w:rsid w:val="00E0475D"/>
    <w:rsid w:val="00E21361"/>
    <w:rsid w:val="00EB4AA0"/>
    <w:rsid w:val="00ED0D45"/>
    <w:rsid w:val="00EE52E8"/>
    <w:rsid w:val="00F17EE7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477CA5"/>
    <w:pPr>
      <w:tabs>
        <w:tab w:val="clear" w:pos="1152"/>
      </w:tabs>
      <w:spacing w:after="0" w:line="360" w:lineRule="auto"/>
      <w:ind w:left="0" w:firstLine="0"/>
      <w:jc w:val="center"/>
    </w:pPr>
    <w:rPr>
      <w:rFonts w:ascii="Arial Black" w:hAnsi="Arial Black"/>
      <w:bCs/>
      <w:color w:val="000000"/>
      <w:spacing w:val="60"/>
      <w:sz w:val="28"/>
      <w:szCs w:val="22"/>
      <w:lang w:eastAsia="ja-JP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ＭＳ ゴシック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477CA5"/>
    <w:pPr>
      <w:tabs>
        <w:tab w:val="clear" w:pos="1152"/>
      </w:tabs>
      <w:spacing w:after="0" w:line="360" w:lineRule="auto"/>
      <w:ind w:left="0" w:firstLine="0"/>
      <w:jc w:val="center"/>
    </w:pPr>
    <w:rPr>
      <w:rFonts w:ascii="Arial Black" w:hAnsi="Arial Black"/>
      <w:bCs/>
      <w:color w:val="000000"/>
      <w:spacing w:val="60"/>
      <w:sz w:val="28"/>
      <w:szCs w:val="22"/>
      <w:lang w:eastAsia="ja-JP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ＭＳ ゴシック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apstone%20Project\SVN\WIP\Documents\Report%201\UJD_VN_Progress%20Report%201_v1.0_J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UJD_VN_Progress Report 1_v1.0_JS</Template>
  <TotalTime>5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Ong Vang</dc:creator>
  <cp:keywords/>
  <dc:description>Newly issue</dc:description>
  <cp:lastModifiedBy>NgocTuan</cp:lastModifiedBy>
  <cp:revision>2</cp:revision>
  <cp:lastPrinted>2000-08-14T03:46:00Z</cp:lastPrinted>
  <dcterms:created xsi:type="dcterms:W3CDTF">2014-06-05T08:13:00Z</dcterms:created>
  <dcterms:modified xsi:type="dcterms:W3CDTF">2014-06-22T02:00:00Z</dcterms:modified>
  <cp:category>Report, template</cp:category>
</cp:coreProperties>
</file>