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val="vi-VN"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UJD_VN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BA6E8F" w:rsidP="00E674E9">
            <w:pPr>
              <w:pStyle w:val="Bang"/>
            </w:pPr>
            <w:r w:rsidRPr="00B551C1">
              <w:t>Phạm Thị Minh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Project </w:t>
            </w:r>
            <w:r w:rsidR="00F200AE" w:rsidRPr="00B551C1">
              <w:rPr>
                <w:rFonts w:ascii="Times New Roman" w:hAnsi="Times New Roman"/>
                <w:sz w:val="22"/>
                <w:szCs w:val="22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Lê Đình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="00693576" w:rsidRPr="00B551C1">
              <w:t>-</w:t>
            </w:r>
            <w:r w:rsidRPr="00B551C1">
              <w:rPr>
                <w:lang w:eastAsia="ja-JP"/>
              </w:rPr>
              <w:t>05</w:t>
            </w:r>
            <w:r w:rsidR="00192AEE" w:rsidRPr="00B551C1">
              <w:t>-201</w:t>
            </w:r>
            <w:r w:rsidRPr="00B551C1">
              <w:t>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92AEE" w:rsidP="00E674E9">
            <w:pPr>
              <w:pStyle w:val="Bang"/>
            </w:pPr>
            <w:r w:rsidRPr="00B551C1"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B551C1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 xml:space="preserve">12-05-2014 </w:t>
            </w:r>
            <w:r w:rsidR="004B3D68" w:rsidRPr="00B551C1">
              <w:t xml:space="preserve">– </w:t>
            </w:r>
            <w:r w:rsidR="00693576" w:rsidRPr="00B551C1">
              <w:rPr>
                <w:lang w:eastAsia="ja-JP"/>
              </w:rPr>
              <w:t>2</w:t>
            </w:r>
            <w:r w:rsidRPr="00B551C1">
              <w:rPr>
                <w:lang w:eastAsia="ja-JP"/>
              </w:rPr>
              <w:t>3-05</w:t>
            </w:r>
            <w:r w:rsidRPr="00B551C1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Nguyễn Văn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12-05</w:t>
            </w:r>
            <w:r w:rsidR="00785DA6" w:rsidRPr="00B551C1">
              <w:t>-201</w:t>
            </w:r>
            <w:r w:rsidRPr="00B551C1">
              <w:t>4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B551C1" w:rsidRDefault="00F12D78" w:rsidP="003C236A">
            <w:pPr>
              <w:pStyle w:val="Bang"/>
            </w:pPr>
            <w:r w:rsidRPr="00B551C1">
              <w:t>22</w:t>
            </w:r>
            <w:r w:rsidR="003C236A" w:rsidRPr="00B551C1">
              <w:t>-08</w:t>
            </w:r>
            <w:r w:rsidR="00B6023C" w:rsidRPr="00B551C1">
              <w:t>-20</w:t>
            </w:r>
            <w:r w:rsidR="003C236A" w:rsidRPr="00B551C1">
              <w:t>14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4</w:t>
            </w:r>
            <w:r w:rsidR="00785DA6" w:rsidRPr="00B551C1"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B551C1" w:rsidRDefault="00E674E9" w:rsidP="00E674E9">
            <w:pPr>
              <w:pStyle w:val="Bang"/>
            </w:pPr>
            <w:r w:rsidRPr="00B551C1">
              <w:t>Lê Đình Nam, Phạm Thị Minh, Phạm Tiến Đạt, Nguyễn Ngọc Tuấn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300person - </w:t>
            </w:r>
            <w:r w:rsidR="00785DA6" w:rsidRPr="00B551C1">
              <w:t>day</w:t>
            </w:r>
          </w:p>
        </w:tc>
        <w:tc>
          <w:tcPr>
            <w:tcW w:w="4347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1 day = 8 person - </w:t>
            </w:r>
            <w:r w:rsidR="00785DA6" w:rsidRPr="00B551C1"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>20</w:t>
            </w:r>
            <w:r w:rsidR="00785DA6" w:rsidRPr="00B551C1">
              <w:t xml:space="preserve"> person/day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B551C1" w:rsidRDefault="00785DA6" w:rsidP="00E674E9">
            <w:pPr>
              <w:pStyle w:val="Bang"/>
            </w:pPr>
            <w:r w:rsidRPr="00B551C1">
              <w:t>None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>Change Management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1418"/>
        <w:gridCol w:w="992"/>
        <w:gridCol w:w="992"/>
        <w:gridCol w:w="1280"/>
      </w:tblGrid>
      <w:tr w:rsidR="004B3D68" w:rsidRPr="00B551C1" w:rsidTr="001679E6">
        <w:tc>
          <w:tcPr>
            <w:tcW w:w="2835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843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C74B23" w:rsidRPr="00B551C1" w:rsidTr="00F231F6">
        <w:tc>
          <w:tcPr>
            <w:tcW w:w="2835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C74B23" w:rsidRPr="00B551C1" w:rsidTr="00F231F6">
        <w:tc>
          <w:tcPr>
            <w:tcW w:w="2835" w:type="dxa"/>
            <w:vAlign w:val="center"/>
          </w:tcPr>
          <w:p w:rsidR="00C74B23" w:rsidRPr="00B551C1" w:rsidRDefault="000A551A" w:rsidP="00E674E9">
            <w:pPr>
              <w:pStyle w:val="Bang"/>
              <w:rPr>
                <w:lang w:eastAsia="ja-JP"/>
              </w:rPr>
            </w:pPr>
            <w:r w:rsidRPr="00B551C1">
              <w:t>UJD_VN_Introduction Report 1</w:t>
            </w:r>
            <w:r w:rsidR="00C74B23" w:rsidRPr="00B551C1">
              <w:t>_v</w:t>
            </w:r>
            <w:r w:rsidR="00693576" w:rsidRPr="00B551C1">
              <w:rPr>
                <w:lang w:eastAsia="ja-JP"/>
              </w:rPr>
              <w:t>1.0</w:t>
            </w:r>
            <w:r w:rsidRPr="00B551C1">
              <w:rPr>
                <w:lang w:eastAsia="ja-JP"/>
              </w:rPr>
              <w:t>_EN</w:t>
            </w:r>
          </w:p>
        </w:tc>
        <w:tc>
          <w:tcPr>
            <w:tcW w:w="1843" w:type="dxa"/>
            <w:vAlign w:val="center"/>
          </w:tcPr>
          <w:p w:rsidR="00C74B23" w:rsidRPr="00B551C1" w:rsidRDefault="00F231F6" w:rsidP="00E674E9">
            <w:pPr>
              <w:pStyle w:val="Bang"/>
            </w:pPr>
            <w:r w:rsidRPr="00B551C1">
              <w:t>Lê Đình Nam</w:t>
            </w:r>
          </w:p>
        </w:tc>
        <w:tc>
          <w:tcPr>
            <w:tcW w:w="1418" w:type="dxa"/>
            <w:vAlign w:val="center"/>
          </w:tcPr>
          <w:p w:rsidR="00C74B23" w:rsidRPr="00B551C1" w:rsidRDefault="000A551A" w:rsidP="00E674E9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E1537B" w:rsidRPr="00B551C1" w:rsidTr="00F231F6">
        <w:tc>
          <w:tcPr>
            <w:tcW w:w="2835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UJD_VN_Examination_v1.0_EN</w:t>
            </w:r>
          </w:p>
        </w:tc>
        <w:tc>
          <w:tcPr>
            <w:tcW w:w="1843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Phạm Thị Minh</w:t>
            </w:r>
          </w:p>
        </w:tc>
        <w:tc>
          <w:tcPr>
            <w:tcW w:w="1418" w:type="dxa"/>
            <w:vAlign w:val="center"/>
          </w:tcPr>
          <w:p w:rsidR="00E1537B" w:rsidRPr="00B551C1" w:rsidRDefault="00E1537B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23/05/2014</w:t>
            </w:r>
          </w:p>
        </w:tc>
        <w:tc>
          <w:tcPr>
            <w:tcW w:w="992" w:type="dxa"/>
            <w:vAlign w:val="center"/>
          </w:tcPr>
          <w:p w:rsidR="00E1537B" w:rsidRPr="00B551C1" w:rsidRDefault="00E1537B" w:rsidP="00E674E9">
            <w:pPr>
              <w:pStyle w:val="Bang"/>
            </w:pPr>
            <w:r>
              <w:t>Done</w:t>
            </w:r>
          </w:p>
        </w:tc>
        <w:tc>
          <w:tcPr>
            <w:tcW w:w="992" w:type="dxa"/>
            <w:vAlign w:val="center"/>
          </w:tcPr>
          <w:p w:rsidR="00E1537B" w:rsidRPr="00B551C1" w:rsidRDefault="00E1537B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E1537B" w:rsidRPr="00B551C1" w:rsidRDefault="00E1537B" w:rsidP="00E674E9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Progress Report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Phạm Thị Minh</w:t>
            </w: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231F6">
        <w:tc>
          <w:tcPr>
            <w:tcW w:w="2835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Progress Report 1_v</w:t>
            </w:r>
            <w:r w:rsidRPr="00B551C1">
              <w:rPr>
                <w:lang w:eastAsia="ja-JP"/>
              </w:rPr>
              <w:t>1.0</w:t>
            </w:r>
            <w:r w:rsidRPr="00B551C1">
              <w:t>_JS</w:t>
            </w:r>
          </w:p>
        </w:tc>
        <w:tc>
          <w:tcPr>
            <w:tcW w:w="1843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Nguyễn Ngọc Tuấn</w:t>
            </w:r>
          </w:p>
        </w:tc>
        <w:tc>
          <w:tcPr>
            <w:tcW w:w="1418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UJD_VN_Q&amp;A Management Sheet_v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Nguyễn Ngọc Tuấn</w:t>
            </w: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</w:t>
            </w:r>
            <w:r w:rsidR="002D7DAF">
              <w:t>4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231F6">
        <w:tc>
          <w:tcPr>
            <w:tcW w:w="2835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UJD_VN_Q&amp;A Management Sheet_v</w:t>
            </w:r>
            <w:r w:rsidRPr="00B551C1">
              <w:rPr>
                <w:lang w:eastAsia="ja-JP"/>
              </w:rPr>
              <w:t>1.0</w:t>
            </w:r>
            <w:r>
              <w:t>_JP</w:t>
            </w:r>
          </w:p>
        </w:tc>
        <w:tc>
          <w:tcPr>
            <w:tcW w:w="1843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Nguyễn Ngọc Tuấn</w:t>
            </w:r>
          </w:p>
        </w:tc>
        <w:tc>
          <w:tcPr>
            <w:tcW w:w="1418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</w:t>
            </w:r>
            <w:r w:rsidR="002D7DAF">
              <w:t>4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Prototype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Phạm Tiến Đạt</w:t>
            </w: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In progress(50%)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7819D7" w:rsidRPr="00B551C1" w:rsidTr="00F231F6">
        <w:tc>
          <w:tcPr>
            <w:tcW w:w="2835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Project Plan_v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Phạm Thị Minh</w:t>
            </w:r>
          </w:p>
        </w:tc>
        <w:tc>
          <w:tcPr>
            <w:tcW w:w="1418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23-05-2014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7819D7" w:rsidRPr="00B551C1" w:rsidTr="00F231F6">
        <w:tc>
          <w:tcPr>
            <w:tcW w:w="2835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 Schedule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1843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Lê Đình Nam</w:t>
            </w:r>
          </w:p>
        </w:tc>
        <w:tc>
          <w:tcPr>
            <w:tcW w:w="1418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23</w:t>
            </w:r>
            <w:r w:rsidRPr="00B551C1">
              <w:t>-</w:t>
            </w:r>
            <w:r w:rsidRPr="00B551C1">
              <w:rPr>
                <w:lang w:eastAsia="ja-JP"/>
              </w:rPr>
              <w:t>05</w:t>
            </w:r>
            <w:r w:rsidRPr="00B551C1">
              <w:t>-2014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231F6">
        <w:tc>
          <w:tcPr>
            <w:tcW w:w="2835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843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418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</w:tbl>
    <w:p w:rsidR="009A1177" w:rsidRPr="00B551C1" w:rsidRDefault="009A1177">
      <w:pPr>
        <w:pStyle w:val="Heading1"/>
        <w:rPr>
          <w:rFonts w:ascii="Times New Roman" w:hAnsi="Times New Roman"/>
          <w:sz w:val="22"/>
          <w:szCs w:val="22"/>
        </w:rPr>
      </w:pP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B551C1" w:rsidRDefault="00ED1C11" w:rsidP="00E674E9">
            <w:pPr>
              <w:pStyle w:val="Bang"/>
            </w:pPr>
            <w:r w:rsidRPr="00B551C1">
              <w:t>Lê Đình Nam</w:t>
            </w:r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C74B23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C74B23" w:rsidRPr="00B551C1" w:rsidRDefault="00ED1C11" w:rsidP="00E674E9">
            <w:pPr>
              <w:pStyle w:val="Bang"/>
            </w:pPr>
            <w:r w:rsidRPr="00B551C1">
              <w:t>Phạm Tiến Đạt</w:t>
            </w:r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C74B23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551C1" w:rsidRDefault="00AC343C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Training PHP</w:t>
            </w:r>
          </w:p>
        </w:tc>
        <w:tc>
          <w:tcPr>
            <w:tcW w:w="2160" w:type="dxa"/>
          </w:tcPr>
          <w:p w:rsidR="00AC343C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Nguyễn Ngọc Tuấn</w:t>
            </w:r>
          </w:p>
        </w:tc>
        <w:tc>
          <w:tcPr>
            <w:tcW w:w="2070" w:type="dxa"/>
            <w:vAlign w:val="center"/>
          </w:tcPr>
          <w:p w:rsidR="00AC343C" w:rsidRPr="00B551C1" w:rsidRDefault="00AC343C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Pr="00B551C1" w:rsidRDefault="00ED1C11" w:rsidP="00E674E9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30-05-2014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Prototype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  <w:r w:rsidRPr="00B551C1">
              <w:t>Phạm Tiến Đạt</w:t>
            </w:r>
          </w:p>
          <w:p w:rsidR="009A117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Nguyễn Ngọc Tuấn</w:t>
            </w:r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t>UJD_VN_</w:t>
            </w:r>
            <w:r w:rsidRPr="00B551C1">
              <w:rPr>
                <w:lang w:eastAsia="ja-JP"/>
              </w:rPr>
              <w:t xml:space="preserve"> </w:t>
            </w:r>
            <w:r w:rsidRPr="00B551C1">
              <w:t>Project Plan_v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9A1177" w:rsidP="007819D7">
            <w:pPr>
              <w:pStyle w:val="Bang"/>
            </w:pPr>
            <w:r w:rsidRPr="00B551C1">
              <w:t>Phạm Thị Minh</w:t>
            </w:r>
          </w:p>
        </w:tc>
        <w:tc>
          <w:tcPr>
            <w:tcW w:w="207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  <w:bookmarkStart w:id="0" w:name="_GoBack"/>
        <w:bookmarkEnd w:id="0"/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t>UJD_VN_ Schedule 1_v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819D7" w:rsidRPr="00B551C1" w:rsidRDefault="009A1177" w:rsidP="007819D7">
            <w:pPr>
              <w:pStyle w:val="Bang"/>
            </w:pPr>
            <w:r w:rsidRPr="00B551C1">
              <w:t>Lê Đình Nam</w:t>
            </w:r>
          </w:p>
        </w:tc>
        <w:tc>
          <w:tcPr>
            <w:tcW w:w="207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28</w:t>
            </w:r>
            <w:r w:rsidRPr="00B551C1">
              <w:t>-05-2014</w:t>
            </w:r>
          </w:p>
        </w:tc>
        <w:tc>
          <w:tcPr>
            <w:tcW w:w="2340" w:type="dxa"/>
            <w:vAlign w:val="center"/>
          </w:tcPr>
          <w:p w:rsidR="007819D7" w:rsidRPr="00B551C1" w:rsidRDefault="009A1177" w:rsidP="007819D7">
            <w:pPr>
              <w:pStyle w:val="Bang"/>
            </w:pPr>
            <w:r w:rsidRPr="00B551C1">
              <w:rPr>
                <w:lang w:eastAsia="ja-JP"/>
              </w:rPr>
              <w:t>27</w:t>
            </w:r>
            <w:r w:rsidRPr="00B551C1">
              <w:t>-05-2014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160" w:type="dxa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7819D7" w:rsidRPr="00B551C1" w:rsidRDefault="007819D7" w:rsidP="007819D7">
            <w:pPr>
              <w:pStyle w:val="Bang"/>
            </w:pPr>
          </w:p>
        </w:tc>
      </w:tr>
    </w:tbl>
    <w:p w:rsidR="004B3D68" w:rsidRPr="00B551C1" w:rsidRDefault="004B3D68" w:rsidP="00BA6E8F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Problems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4B3D68" w:rsidRPr="00B551C1" w:rsidRDefault="000B543E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C74B23" w:rsidRPr="00B551C1" w:rsidRDefault="00C74B23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BA6E8F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Phạm Thị Minh</w:t>
      </w:r>
    </w:p>
    <w:sectPr w:rsidR="000B543E" w:rsidRPr="00B551C1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638" w:rsidRDefault="00177638">
      <w:r>
        <w:separator/>
      </w:r>
    </w:p>
  </w:endnote>
  <w:endnote w:type="continuationSeparator" w:id="0">
    <w:p w:rsidR="00177638" w:rsidRDefault="0017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1679E6">
      <w:rPr>
        <w:rStyle w:val="PageNumber"/>
        <w:noProof/>
      </w:rPr>
      <w:t>2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1679E6">
      <w:rPr>
        <w:rStyle w:val="PageNumber"/>
        <w:noProof/>
      </w:rPr>
      <w:t>3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638" w:rsidRDefault="00177638">
      <w:r>
        <w:separator/>
      </w:r>
    </w:p>
  </w:footnote>
  <w:footnote w:type="continuationSeparator" w:id="0">
    <w:p w:rsidR="00177638" w:rsidRDefault="00177638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207BA"/>
    <w:rsid w:val="00045DB9"/>
    <w:rsid w:val="000A4F20"/>
    <w:rsid w:val="000A551A"/>
    <w:rsid w:val="000B543E"/>
    <w:rsid w:val="00125298"/>
    <w:rsid w:val="001679E6"/>
    <w:rsid w:val="00177638"/>
    <w:rsid w:val="001916F2"/>
    <w:rsid w:val="00192AEE"/>
    <w:rsid w:val="001B1849"/>
    <w:rsid w:val="002201A1"/>
    <w:rsid w:val="00282888"/>
    <w:rsid w:val="002D6B79"/>
    <w:rsid w:val="002D7DAF"/>
    <w:rsid w:val="002F062E"/>
    <w:rsid w:val="00305B28"/>
    <w:rsid w:val="0032484C"/>
    <w:rsid w:val="003C236A"/>
    <w:rsid w:val="00421092"/>
    <w:rsid w:val="00492E30"/>
    <w:rsid w:val="00494A0E"/>
    <w:rsid w:val="004B3D68"/>
    <w:rsid w:val="004D5A28"/>
    <w:rsid w:val="004E3DC0"/>
    <w:rsid w:val="00611ACA"/>
    <w:rsid w:val="00671FE4"/>
    <w:rsid w:val="00693576"/>
    <w:rsid w:val="006A545C"/>
    <w:rsid w:val="00734BC7"/>
    <w:rsid w:val="00742D86"/>
    <w:rsid w:val="007819D7"/>
    <w:rsid w:val="00785DA6"/>
    <w:rsid w:val="007C4C8D"/>
    <w:rsid w:val="007D0392"/>
    <w:rsid w:val="00861BA5"/>
    <w:rsid w:val="008A7CE7"/>
    <w:rsid w:val="00947344"/>
    <w:rsid w:val="009A1177"/>
    <w:rsid w:val="009A2DA2"/>
    <w:rsid w:val="009B4D19"/>
    <w:rsid w:val="009F43E0"/>
    <w:rsid w:val="00A04731"/>
    <w:rsid w:val="00A2156C"/>
    <w:rsid w:val="00AC343C"/>
    <w:rsid w:val="00AE16A4"/>
    <w:rsid w:val="00AE7A2C"/>
    <w:rsid w:val="00B551C1"/>
    <w:rsid w:val="00B6023C"/>
    <w:rsid w:val="00BA6E8F"/>
    <w:rsid w:val="00C50049"/>
    <w:rsid w:val="00C63C8A"/>
    <w:rsid w:val="00C74B23"/>
    <w:rsid w:val="00C766F6"/>
    <w:rsid w:val="00CC18D3"/>
    <w:rsid w:val="00CC528D"/>
    <w:rsid w:val="00CE0A85"/>
    <w:rsid w:val="00D07705"/>
    <w:rsid w:val="00D155F3"/>
    <w:rsid w:val="00D9504E"/>
    <w:rsid w:val="00E0475D"/>
    <w:rsid w:val="00E1537B"/>
    <w:rsid w:val="00E4672F"/>
    <w:rsid w:val="00E674E9"/>
    <w:rsid w:val="00ED0615"/>
    <w:rsid w:val="00ED1C11"/>
    <w:rsid w:val="00F12D78"/>
    <w:rsid w:val="00F140BC"/>
    <w:rsid w:val="00F200AE"/>
    <w:rsid w:val="00F231F6"/>
    <w:rsid w:val="00F26B44"/>
    <w:rsid w:val="00FA02FB"/>
    <w:rsid w:val="00FA052D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204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Ong Vang</cp:lastModifiedBy>
  <cp:revision>31</cp:revision>
  <cp:lastPrinted>2000-08-14T03:46:00Z</cp:lastPrinted>
  <dcterms:created xsi:type="dcterms:W3CDTF">2013-09-15T15:51:00Z</dcterms:created>
  <dcterms:modified xsi:type="dcterms:W3CDTF">2014-06-28T03:32:00Z</dcterms:modified>
  <cp:category>Template</cp:category>
</cp:coreProperties>
</file>