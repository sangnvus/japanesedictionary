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4E6" w:rsidRPr="00E6719C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E6719C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E6719C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40B3D" w:rsidRPr="00E6719C" w:rsidRDefault="002B6E68" w:rsidP="002B6E68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E6719C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7D5392FE" wp14:editId="0A3B16E2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C40B3D" w:rsidRPr="00E6719C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E6719C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</w:rPr>
      </w:pPr>
    </w:p>
    <w:p w:rsidR="002A1417" w:rsidRPr="00E6719C" w:rsidRDefault="002A1417" w:rsidP="002A1417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 w:rsidRPr="00E6719C">
        <w:rPr>
          <w:rFonts w:ascii="Times New Roman" w:hAnsi="Times New Roman" w:cs="Times New Roman"/>
          <w:sz w:val="36"/>
          <w:szCs w:val="36"/>
        </w:rPr>
        <w:t>USEFUL JAPANESE DICTIONARY FOR VIETNAMESE</w:t>
      </w:r>
    </w:p>
    <w:p w:rsidR="00C40B3D" w:rsidRPr="00E6719C" w:rsidRDefault="00C40B3D" w:rsidP="002A1417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 w:rsidRPr="00E6719C">
        <w:rPr>
          <w:rFonts w:ascii="Times New Roman" w:hAnsi="Times New Roman" w:cs="Times New Roman"/>
          <w:sz w:val="36"/>
          <w:szCs w:val="36"/>
          <w:lang w:eastAsia="ja-JP"/>
        </w:rPr>
        <w:t>DETAIL DESIGN DOCUMENT</w:t>
      </w:r>
    </w:p>
    <w:p w:rsidR="00C40B3D" w:rsidRPr="00E6719C" w:rsidRDefault="000D21FD" w:rsidP="002A1417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 w:rsidRPr="00E6719C">
        <w:rPr>
          <w:rFonts w:ascii="Times New Roman" w:hAnsi="Times New Roman" w:cs="Times New Roman"/>
          <w:sz w:val="36"/>
          <w:szCs w:val="36"/>
          <w:lang w:eastAsia="ja-JP"/>
        </w:rPr>
        <w:t>Class D</w:t>
      </w:r>
      <w:r w:rsidR="00C40B3D" w:rsidRPr="00E6719C">
        <w:rPr>
          <w:rFonts w:ascii="Times New Roman" w:hAnsi="Times New Roman" w:cs="Times New Roman"/>
          <w:sz w:val="36"/>
          <w:szCs w:val="36"/>
          <w:lang w:eastAsia="ja-JP"/>
        </w:rPr>
        <w:t>esign</w:t>
      </w:r>
    </w:p>
    <w:p w:rsidR="00C40B3D" w:rsidRPr="00E6719C" w:rsidRDefault="00C40B3D" w:rsidP="002A1417">
      <w:pPr>
        <w:pStyle w:val="HeadingBig"/>
        <w:rPr>
          <w:rFonts w:ascii="Times New Roman" w:hAnsi="Times New Roman" w:cs="Times New Roman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E6719C" w:rsidRDefault="00C40B3D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E6719C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 w:rsidR="002A1417" w:rsidRPr="00E6719C">
        <w:rPr>
          <w:rFonts w:ascii="Times New Roman" w:hAnsi="Times New Roman" w:cs="Times New Roman"/>
          <w:b/>
          <w:bCs w:val="0"/>
          <w:sz w:val="32"/>
          <w:szCs w:val="32"/>
        </w:rPr>
        <w:t>UJD_VN</w:t>
      </w:r>
    </w:p>
    <w:p w:rsidR="00C40B3D" w:rsidRPr="00E6719C" w:rsidRDefault="00C40B3D" w:rsidP="00724682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E6719C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="002A1417"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UJD_VN</w:t>
      </w:r>
      <w:r w:rsidR="00935173" w:rsidRPr="00E6719C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="0085424C"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 Design</w:t>
      </w:r>
      <w:r w:rsidR="000D21FD"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</w:t>
      </w:r>
      <w:r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v</w:t>
      </w:r>
      <w:r w:rsidR="00751F53"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1.0</w:t>
      </w:r>
      <w:r w:rsidR="000D21FD" w:rsidRPr="00E6719C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DA0A63" w:rsidRPr="00E6719C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E6719C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E6719C" w:rsidRDefault="00DA0A63">
      <w:pPr>
        <w:rPr>
          <w:rFonts w:ascii="Times New Roman" w:hAnsi="Times New Roman" w:cs="Times New Roman"/>
          <w:sz w:val="22"/>
          <w:szCs w:val="22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</w:rPr>
      </w:pPr>
    </w:p>
    <w:p w:rsidR="00315153" w:rsidRPr="00E6719C" w:rsidRDefault="00315153" w:rsidP="0031515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E6719C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E6719C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E6719C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 w:rsidR="002A1417" w:rsidRPr="00E6719C">
        <w:rPr>
          <w:rFonts w:ascii="Times New Roman" w:hAnsi="Times New Roman"/>
          <w:b/>
          <w:snapToGrid w:val="0"/>
          <w:sz w:val="22"/>
          <w:szCs w:val="22"/>
          <w:lang w:val="en-US"/>
        </w:rPr>
        <w:t>26/06/2014</w:t>
      </w:r>
    </w:p>
    <w:p w:rsidR="00C40B3D" w:rsidRPr="00E6719C" w:rsidRDefault="00C40B3D">
      <w:pPr>
        <w:pStyle w:val="NormalH"/>
        <w:rPr>
          <w:rFonts w:ascii="Times New Roman" w:hAnsi="Times New Roman"/>
          <w:sz w:val="22"/>
          <w:szCs w:val="22"/>
        </w:rPr>
      </w:pPr>
      <w:r w:rsidRPr="00E6719C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</w:rPr>
        <w:t>*A - Added M - Modified D – Deleted</w:t>
      </w:r>
    </w:p>
    <w:tbl>
      <w:tblPr>
        <w:tblW w:w="9270" w:type="dxa"/>
        <w:jc w:val="center"/>
        <w:tblInd w:w="8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411"/>
        <w:gridCol w:w="2009"/>
        <w:gridCol w:w="720"/>
        <w:gridCol w:w="3960"/>
        <w:gridCol w:w="1170"/>
      </w:tblGrid>
      <w:tr w:rsidR="00C40B3D" w:rsidRPr="00E6719C" w:rsidTr="000D21FD">
        <w:trPr>
          <w:trHeight w:val="576"/>
          <w:jc w:val="center"/>
        </w:trPr>
        <w:tc>
          <w:tcPr>
            <w:tcW w:w="1411" w:type="dxa"/>
            <w:shd w:val="clear" w:color="auto" w:fill="FFE8E1"/>
          </w:tcPr>
          <w:p w:rsidR="00C40B3D" w:rsidRPr="00E6719C" w:rsidRDefault="00C40B3D" w:rsidP="009A6176">
            <w:pPr>
              <w:pStyle w:val="table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Effective Date</w:t>
            </w:r>
          </w:p>
        </w:tc>
        <w:tc>
          <w:tcPr>
            <w:tcW w:w="2009" w:type="dxa"/>
            <w:shd w:val="clear" w:color="auto" w:fill="FFE8E1"/>
          </w:tcPr>
          <w:p w:rsidR="00C40B3D" w:rsidRPr="00E6719C" w:rsidRDefault="00C40B3D" w:rsidP="009A6176">
            <w:pPr>
              <w:pStyle w:val="table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Changed Items</w:t>
            </w:r>
          </w:p>
        </w:tc>
        <w:tc>
          <w:tcPr>
            <w:tcW w:w="720" w:type="dxa"/>
            <w:shd w:val="clear" w:color="auto" w:fill="FFE8E1"/>
          </w:tcPr>
          <w:p w:rsidR="00C40B3D" w:rsidRPr="00E6719C" w:rsidRDefault="00C40B3D" w:rsidP="009A6176">
            <w:pPr>
              <w:pStyle w:val="table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A*</w:t>
            </w:r>
            <w:r w:rsidRPr="00E6719C">
              <w:rPr>
                <w:rFonts w:ascii="Times New Roman" w:hAnsi="Times New Roman" w:cs="Times New Roman"/>
                <w:sz w:val="22"/>
                <w:szCs w:val="22"/>
              </w:rPr>
              <w:br/>
              <w:t>M, D</w:t>
            </w:r>
          </w:p>
        </w:tc>
        <w:tc>
          <w:tcPr>
            <w:tcW w:w="3960" w:type="dxa"/>
            <w:shd w:val="clear" w:color="auto" w:fill="FFE8E1"/>
          </w:tcPr>
          <w:p w:rsidR="00C40B3D" w:rsidRPr="00E6719C" w:rsidRDefault="00C40B3D" w:rsidP="009A6176">
            <w:pPr>
              <w:pStyle w:val="table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Change Description</w:t>
            </w:r>
          </w:p>
        </w:tc>
        <w:tc>
          <w:tcPr>
            <w:tcW w:w="1170" w:type="dxa"/>
            <w:shd w:val="clear" w:color="auto" w:fill="FFE8E1"/>
          </w:tcPr>
          <w:p w:rsidR="00C40B3D" w:rsidRPr="00E6719C" w:rsidRDefault="00C40B3D" w:rsidP="009A6176">
            <w:pPr>
              <w:pStyle w:val="table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New Version</w:t>
            </w:r>
          </w:p>
        </w:tc>
      </w:tr>
      <w:tr w:rsidR="001523F3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1523F3" w:rsidRPr="00E6719C" w:rsidRDefault="002A1417" w:rsidP="009A6176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26/06</w:t>
            </w:r>
            <w:r w:rsidR="001523F3" w:rsidRPr="00E6719C">
              <w:rPr>
                <w:rFonts w:ascii="Times New Roman" w:hAnsi="Times New Roman" w:cs="Times New Roman"/>
                <w:sz w:val="22"/>
                <w:szCs w:val="22"/>
              </w:rPr>
              <w:t>/201</w:t>
            </w: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009" w:type="dxa"/>
          </w:tcPr>
          <w:p w:rsidR="001523F3" w:rsidRPr="00E6719C" w:rsidRDefault="001523F3" w:rsidP="009A6176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720" w:type="dxa"/>
          </w:tcPr>
          <w:p w:rsidR="001523F3" w:rsidRPr="00E6719C" w:rsidRDefault="001523F3" w:rsidP="000D21FD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960" w:type="dxa"/>
          </w:tcPr>
          <w:p w:rsidR="001523F3" w:rsidRPr="00E6719C" w:rsidRDefault="001523F3" w:rsidP="009A6176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1523F3" w:rsidRPr="00E6719C" w:rsidRDefault="002A1417" w:rsidP="00751F53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1523F3" w:rsidRPr="00E6719C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C40B3D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C40B3D" w:rsidRPr="00E6719C" w:rsidRDefault="00800C6B" w:rsidP="009A6176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05/08/2014</w:t>
            </w:r>
          </w:p>
        </w:tc>
        <w:tc>
          <w:tcPr>
            <w:tcW w:w="2009" w:type="dxa"/>
          </w:tcPr>
          <w:p w:rsidR="00C40B3D" w:rsidRPr="00E6719C" w:rsidRDefault="00800C6B" w:rsidP="009A6176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Modify Package</w:t>
            </w:r>
          </w:p>
        </w:tc>
        <w:tc>
          <w:tcPr>
            <w:tcW w:w="720" w:type="dxa"/>
          </w:tcPr>
          <w:p w:rsidR="00C40B3D" w:rsidRPr="00E6719C" w:rsidRDefault="00800C6B" w:rsidP="000D21FD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960" w:type="dxa"/>
          </w:tcPr>
          <w:p w:rsidR="00C40B3D" w:rsidRPr="00E6719C" w:rsidRDefault="00C40B3D" w:rsidP="009A6176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170" w:type="dxa"/>
          </w:tcPr>
          <w:p w:rsidR="00C40B3D" w:rsidRPr="00E6719C" w:rsidRDefault="00800C6B" w:rsidP="00751F53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C7684D" w:rsidP="00751F53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11/08/2014</w:t>
            </w:r>
          </w:p>
        </w:tc>
        <w:tc>
          <w:tcPr>
            <w:tcW w:w="2009" w:type="dxa"/>
          </w:tcPr>
          <w:p w:rsidR="00A135A2" w:rsidRPr="00E6719C" w:rsidRDefault="00C7684D" w:rsidP="00751F53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Modify</w:t>
            </w:r>
            <w:r w:rsidR="00532E5B">
              <w:rPr>
                <w:rFonts w:ascii="Times New Roman" w:hAnsi="Times New Roman" w:cs="Times New Roman"/>
                <w:sz w:val="22"/>
                <w:szCs w:val="22"/>
              </w:rPr>
              <w:t xml:space="preserve"> sequence</w:t>
            </w:r>
          </w:p>
        </w:tc>
        <w:tc>
          <w:tcPr>
            <w:tcW w:w="720" w:type="dxa"/>
          </w:tcPr>
          <w:p w:rsidR="00A135A2" w:rsidRPr="00E6719C" w:rsidRDefault="00C7684D" w:rsidP="00751F53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960" w:type="dxa"/>
          </w:tcPr>
          <w:p w:rsidR="00A135A2" w:rsidRPr="00E6719C" w:rsidRDefault="00A135A2" w:rsidP="00751F53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170" w:type="dxa"/>
          </w:tcPr>
          <w:p w:rsidR="00A135A2" w:rsidRPr="00E6719C" w:rsidRDefault="00C7684D" w:rsidP="00751F53">
            <w:pPr>
              <w:pStyle w:val="Bang"/>
              <w:jc w:val="center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V1.2</w:t>
            </w: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751F53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751F53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E6719C" w:rsidTr="000D21FD">
        <w:trPr>
          <w:trHeight w:hRule="exact" w:val="432"/>
          <w:jc w:val="center"/>
        </w:trPr>
        <w:tc>
          <w:tcPr>
            <w:tcW w:w="1411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  <w:lang w:val="fr-CA"/>
              </w:rPr>
            </w:pPr>
          </w:p>
        </w:tc>
        <w:tc>
          <w:tcPr>
            <w:tcW w:w="2009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  <w:lang w:val="fr-CA"/>
              </w:rPr>
            </w:pPr>
          </w:p>
        </w:tc>
        <w:tc>
          <w:tcPr>
            <w:tcW w:w="72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  <w:lang w:val="fr-CA"/>
              </w:rPr>
            </w:pPr>
          </w:p>
        </w:tc>
        <w:tc>
          <w:tcPr>
            <w:tcW w:w="396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  <w:lang w:val="fr-CA"/>
              </w:rPr>
            </w:pPr>
          </w:p>
        </w:tc>
        <w:tc>
          <w:tcPr>
            <w:tcW w:w="1170" w:type="dxa"/>
          </w:tcPr>
          <w:p w:rsidR="00A135A2" w:rsidRPr="00E6719C" w:rsidRDefault="00A135A2" w:rsidP="009A6176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  <w:lang w:val="fr-CA"/>
              </w:rPr>
            </w:pPr>
          </w:p>
        </w:tc>
      </w:tr>
    </w:tbl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E6719C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C40B3D" w:rsidRPr="00E6719C" w:rsidRDefault="00C40B3D" w:rsidP="00C40B3D">
      <w:pPr>
        <w:rPr>
          <w:rFonts w:ascii="Times New Roman" w:hAnsi="Times New Roman" w:cs="Times New Roman"/>
          <w:sz w:val="22"/>
          <w:szCs w:val="22"/>
        </w:rPr>
      </w:pPr>
    </w:p>
    <w:p w:rsidR="00B8526E" w:rsidRPr="00E6719C" w:rsidRDefault="00B8526E" w:rsidP="00B8526E">
      <w:pPr>
        <w:rPr>
          <w:rFonts w:ascii="Times New Roman" w:hAnsi="Times New Roman" w:cs="Times New Roman"/>
          <w:sz w:val="22"/>
          <w:szCs w:val="22"/>
        </w:rPr>
      </w:pPr>
    </w:p>
    <w:p w:rsidR="00B8526E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b/>
          <w:sz w:val="22"/>
          <w:szCs w:val="22"/>
        </w:rPr>
        <w:t>ORIGINATOR:</w:t>
      </w:r>
      <w:r w:rsidRPr="00E6719C">
        <w:rPr>
          <w:rFonts w:ascii="Times New Roman" w:hAnsi="Times New Roman" w:cs="Times New Roman"/>
          <w:sz w:val="22"/>
          <w:szCs w:val="22"/>
        </w:rPr>
        <w:tab/>
      </w:r>
      <w:r w:rsidR="002A1417" w:rsidRPr="00E6719C">
        <w:rPr>
          <w:rFonts w:ascii="Times New Roman" w:hAnsi="Times New Roman" w:cs="Times New Roman"/>
          <w:sz w:val="22"/>
          <w:szCs w:val="22"/>
        </w:rPr>
        <w:t>Pham Tien Dat</w:t>
      </w:r>
      <w:r w:rsidRPr="00E6719C">
        <w:rPr>
          <w:rFonts w:ascii="Times New Roman" w:hAnsi="Times New Roman" w:cs="Times New Roman"/>
          <w:sz w:val="22"/>
          <w:szCs w:val="22"/>
        </w:rPr>
        <w:t xml:space="preserve">                           </w:t>
      </w:r>
      <w:r w:rsidR="002A1417" w:rsidRPr="00E6719C">
        <w:rPr>
          <w:rFonts w:ascii="Times New Roman" w:hAnsi="Times New Roman" w:cs="Times New Roman"/>
          <w:sz w:val="22"/>
          <w:szCs w:val="22"/>
        </w:rPr>
        <w:t>26/06/2014</w:t>
      </w:r>
      <w:r w:rsidRPr="00E6719C">
        <w:rPr>
          <w:rFonts w:ascii="Times New Roman" w:hAnsi="Times New Roman" w:cs="Times New Roman"/>
          <w:sz w:val="22"/>
          <w:szCs w:val="22"/>
        </w:rPr>
        <w:t xml:space="preserve">                          </w:t>
      </w:r>
    </w:p>
    <w:p w:rsidR="00B8526E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ab/>
        <w:t>Developer</w:t>
      </w:r>
    </w:p>
    <w:p w:rsidR="00B8526E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B8526E" w:rsidRPr="00E6719C" w:rsidRDefault="00B8526E" w:rsidP="002A1417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b/>
          <w:sz w:val="22"/>
          <w:szCs w:val="22"/>
        </w:rPr>
        <w:t>REVIEWERS:</w:t>
      </w:r>
      <w:r w:rsidRPr="00E6719C">
        <w:rPr>
          <w:rFonts w:ascii="Times New Roman" w:hAnsi="Times New Roman" w:cs="Times New Roman"/>
          <w:sz w:val="22"/>
          <w:szCs w:val="22"/>
        </w:rPr>
        <w:tab/>
      </w:r>
    </w:p>
    <w:p w:rsidR="00B8526E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2A1417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b/>
          <w:sz w:val="22"/>
          <w:szCs w:val="22"/>
        </w:rPr>
        <w:t>APPROVAL:</w:t>
      </w:r>
      <w:r w:rsidRPr="00E6719C">
        <w:rPr>
          <w:rFonts w:ascii="Times New Roman" w:hAnsi="Times New Roman" w:cs="Times New Roman"/>
          <w:sz w:val="22"/>
          <w:szCs w:val="22"/>
        </w:rPr>
        <w:tab/>
      </w:r>
      <w:r w:rsidR="002A1417" w:rsidRPr="00E6719C">
        <w:rPr>
          <w:rFonts w:ascii="Times New Roman" w:hAnsi="Times New Roman" w:cs="Times New Roman"/>
          <w:sz w:val="22"/>
          <w:szCs w:val="22"/>
        </w:rPr>
        <w:t>Nguyen Van Sang</w:t>
      </w:r>
      <w:r w:rsidRPr="00E6719C">
        <w:rPr>
          <w:rFonts w:ascii="Times New Roman" w:hAnsi="Times New Roman" w:cs="Times New Roman"/>
          <w:sz w:val="22"/>
          <w:szCs w:val="22"/>
        </w:rPr>
        <w:t xml:space="preserve">                                    </w:t>
      </w:r>
      <w:r w:rsidR="00B17AE1" w:rsidRPr="00E6719C"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</w:p>
    <w:p w:rsidR="00B8526E" w:rsidRPr="00E6719C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ab/>
        <w:t>Supervisor</w:t>
      </w: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E6719C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E6719C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2A1417" w:rsidRPr="00E6719C" w:rsidRDefault="002B7EB0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E6719C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begin"/>
      </w:r>
      <w:r w:rsidR="00C40B3D" w:rsidRPr="00E6719C">
        <w:rPr>
          <w:rFonts w:ascii="Times New Roman" w:hAnsi="Times New Roman" w:cs="Times New Roman"/>
          <w:caps w:val="0"/>
          <w:sz w:val="22"/>
          <w:szCs w:val="22"/>
          <w:lang w:val="en-GB"/>
        </w:rPr>
        <w:instrText xml:space="preserve"> TOC \o "1-3" </w:instrText>
      </w:r>
      <w:r w:rsidRPr="00E6719C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separate"/>
      </w:r>
      <w:r w:rsidR="002A1417"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1</w:t>
      </w:r>
      <w:r w:rsidR="002A1417" w:rsidRPr="00E6719C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="002A1417"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Introduction</w:t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_Toc391909272 \h </w:instrText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t>6</w:t>
      </w:r>
      <w:r w:rsidR="002A1417"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1.1</w:t>
      </w:r>
      <w:r w:rsidRPr="00E6719C">
        <w:rPr>
          <w:rFonts w:eastAsiaTheme="minorEastAsia"/>
          <w:snapToGrid/>
        </w:rPr>
        <w:tab/>
      </w:r>
      <w:r w:rsidRPr="00E6719C">
        <w:t>Purpose</w:t>
      </w:r>
      <w:r w:rsidRPr="00E6719C">
        <w:tab/>
      </w:r>
      <w:r w:rsidRPr="00E6719C">
        <w:fldChar w:fldCharType="begin"/>
      </w:r>
      <w:r w:rsidRPr="00E6719C">
        <w:instrText xml:space="preserve"> PAGEREF _Toc391909273 \h </w:instrText>
      </w:r>
      <w:r w:rsidRPr="00E6719C">
        <w:fldChar w:fldCharType="separate"/>
      </w:r>
      <w:r w:rsidRPr="00E6719C">
        <w:t>6</w:t>
      </w:r>
      <w:r w:rsidRPr="00E6719C"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1.2</w:t>
      </w:r>
      <w:r w:rsidRPr="00E6719C">
        <w:rPr>
          <w:rFonts w:eastAsiaTheme="minorEastAsia"/>
          <w:snapToGrid/>
        </w:rPr>
        <w:tab/>
      </w:r>
      <w:r w:rsidRPr="00E6719C">
        <w:t>Definitions, Acronyms and Abbreviations</w:t>
      </w:r>
      <w:r w:rsidRPr="00E6719C">
        <w:tab/>
      </w:r>
      <w:r w:rsidRPr="00E6719C">
        <w:fldChar w:fldCharType="begin"/>
      </w:r>
      <w:r w:rsidRPr="00E6719C">
        <w:instrText xml:space="preserve"> PAGEREF _Toc391909274 \h </w:instrText>
      </w:r>
      <w:r w:rsidRPr="00E6719C">
        <w:fldChar w:fldCharType="separate"/>
      </w:r>
      <w:r w:rsidRPr="00E6719C">
        <w:t>6</w:t>
      </w:r>
      <w:r w:rsidRPr="00E6719C">
        <w:fldChar w:fldCharType="end"/>
      </w:r>
    </w:p>
    <w:p w:rsidR="002A1417" w:rsidRPr="00E6719C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2</w:t>
      </w:r>
      <w:r w:rsidRPr="00E6719C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Packages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_Toc391909275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7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2.1</w:t>
      </w:r>
      <w:r w:rsidRPr="00E6719C">
        <w:rPr>
          <w:rFonts w:eastAsiaTheme="minorEastAsia"/>
          <w:snapToGrid/>
        </w:rPr>
        <w:tab/>
      </w:r>
      <w:r w:rsidRPr="00E6719C">
        <w:t>User Package</w:t>
      </w:r>
      <w:r w:rsidRPr="00E6719C">
        <w:tab/>
      </w:r>
      <w:r w:rsidRPr="00E6719C">
        <w:fldChar w:fldCharType="begin"/>
      </w:r>
      <w:r w:rsidRPr="00E6719C">
        <w:instrText xml:space="preserve"> PAGEREF _Toc391909276 \h </w:instrText>
      </w:r>
      <w:r w:rsidRPr="00E6719C">
        <w:fldChar w:fldCharType="separate"/>
      </w:r>
      <w:r w:rsidRPr="00E6719C">
        <w:t>8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2.1.1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_Toc391909277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8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2.1.2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Model_User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_Toc391909278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9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2.1.3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UserController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_Toc391909279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9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2.2</w:t>
      </w:r>
      <w:r w:rsidRPr="00E6719C">
        <w:rPr>
          <w:rFonts w:eastAsiaTheme="minorEastAsia"/>
          <w:snapToGrid/>
        </w:rPr>
        <w:tab/>
      </w:r>
      <w:r w:rsidRPr="00E6719C">
        <w:t>Admin Package</w:t>
      </w:r>
      <w:r w:rsidRPr="00E6719C">
        <w:tab/>
      </w:r>
      <w:r w:rsidRPr="00E6719C">
        <w:fldChar w:fldCharType="begin"/>
      </w:r>
      <w:r w:rsidRPr="00E6719C">
        <w:instrText xml:space="preserve"> PAGEREF _Toc391909280 \h </w:instrText>
      </w:r>
      <w:r w:rsidRPr="00E6719C">
        <w:fldChar w:fldCharType="separate"/>
      </w:r>
      <w:r w:rsidRPr="00E6719C">
        <w:t>10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2.2.1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_Toc391909281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10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2.2.2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User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_Toc391909282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11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2.2.3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_Toc391909283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12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2.2.4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_Toc391909284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13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2.2.5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_Toc391909285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14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2.2.6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Sentence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_Toc391909286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14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2.2.7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Video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_Toc391909287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2.2.8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TrainingListening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2.2.9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ReadingDocument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_Toc391909289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2.2.10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Contact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_Toc391909290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2.2.11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Conversation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_Toc391909291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2.2.12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Test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_Toc391909292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2.3</w:t>
      </w:r>
      <w:r w:rsidRPr="00E6719C">
        <w:rPr>
          <w:rFonts w:eastAsiaTheme="minorEastAsia"/>
          <w:snapToGrid/>
        </w:rPr>
        <w:tab/>
      </w:r>
      <w:r w:rsidRPr="00E6719C">
        <w:t>Vocabulary Package</w:t>
      </w:r>
      <w:r w:rsidRPr="00E6719C">
        <w:tab/>
      </w:r>
      <w:r w:rsidRPr="00E6719C">
        <w:fldChar w:fldCharType="begin"/>
      </w:r>
      <w:r w:rsidRPr="00E6719C">
        <w:instrText xml:space="preserve"> PAGEREF _Toc391909293 \h </w:instrText>
      </w:r>
      <w:r w:rsidRPr="00E6719C">
        <w:fldChar w:fldCharType="separate"/>
      </w:r>
      <w:r w:rsidRPr="00E6719C">
        <w:t>16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2.3.1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_Toc391909294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16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2.3.2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_Toc391909295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17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2.3.3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Vocabulary</w:t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_Toc391909296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18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2.4</w:t>
      </w:r>
      <w:r w:rsidRPr="00E6719C">
        <w:rPr>
          <w:rFonts w:eastAsiaTheme="minorEastAsia"/>
          <w:snapToGrid/>
        </w:rPr>
        <w:tab/>
      </w:r>
      <w:r w:rsidRPr="00E6719C">
        <w:t>Grammar Package</w:t>
      </w:r>
      <w:r w:rsidRPr="00E6719C">
        <w:tab/>
      </w:r>
      <w:r w:rsidRPr="00E6719C">
        <w:fldChar w:fldCharType="begin"/>
      </w:r>
      <w:r w:rsidRPr="00E6719C">
        <w:instrText xml:space="preserve"> PAGEREF _Toc391909297 \h </w:instrText>
      </w:r>
      <w:r w:rsidRPr="00E6719C">
        <w:fldChar w:fldCharType="separate"/>
      </w:r>
      <w:r w:rsidRPr="00E6719C">
        <w:t>18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2.4.1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18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2.4.2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_Toc391909299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19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2.4.3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Grammar</w:t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_Toc391909300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20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2.5</w:t>
      </w:r>
      <w:r w:rsidRPr="00E6719C">
        <w:rPr>
          <w:rFonts w:eastAsiaTheme="minorEastAsia"/>
          <w:snapToGrid/>
        </w:rPr>
        <w:tab/>
      </w:r>
      <w:r w:rsidRPr="00E6719C">
        <w:t>Kanji Package</w:t>
      </w:r>
      <w:r w:rsidRPr="00E6719C">
        <w:tab/>
      </w:r>
      <w:r w:rsidRPr="00E6719C">
        <w:fldChar w:fldCharType="begin"/>
      </w:r>
      <w:r w:rsidRPr="00E6719C">
        <w:instrText xml:space="preserve"> PAGEREF _Toc391909301 \h </w:instrText>
      </w:r>
      <w:r w:rsidRPr="00E6719C">
        <w:fldChar w:fldCharType="separate"/>
      </w:r>
      <w:r w:rsidRPr="00E6719C">
        <w:t>20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2.5.1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_Toc391909302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20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  <w:lang w:eastAsia="ja-JP"/>
        </w:rPr>
        <w:t>2.5.2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_Toc391909303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21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lastRenderedPageBreak/>
        <w:t>2.5.3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Kanji</w:t>
      </w:r>
      <w:r w:rsidRPr="00E6719C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_Toc391909304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21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2.6</w:t>
      </w:r>
      <w:r w:rsidRPr="00E6719C">
        <w:rPr>
          <w:rFonts w:eastAsiaTheme="minorEastAsia"/>
          <w:snapToGrid/>
        </w:rPr>
        <w:tab/>
      </w:r>
      <w:r w:rsidRPr="00E6719C">
        <w:t>ReadingDocument Package</w:t>
      </w:r>
      <w:r w:rsidRPr="00E6719C">
        <w:tab/>
      </w:r>
      <w:r w:rsidRPr="00E6719C">
        <w:fldChar w:fldCharType="begin"/>
      </w:r>
      <w:r w:rsidRPr="00E6719C">
        <w:instrText xml:space="preserve"> PAGEREF _Toc391909305 \h </w:instrText>
      </w:r>
      <w:r w:rsidRPr="00E6719C">
        <w:fldChar w:fldCharType="separate"/>
      </w:r>
      <w:r w:rsidRPr="00E6719C">
        <w:t>22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2.6.1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_Toc391909306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22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2.7</w:t>
      </w:r>
      <w:r w:rsidRPr="00E6719C">
        <w:rPr>
          <w:rFonts w:eastAsiaTheme="minorEastAsia"/>
          <w:snapToGrid/>
        </w:rPr>
        <w:tab/>
      </w:r>
      <w:r w:rsidRPr="00E6719C">
        <w:t>TrainingListening Package</w:t>
      </w:r>
      <w:r w:rsidRPr="00E6719C">
        <w:tab/>
      </w:r>
      <w:r w:rsidRPr="00E6719C">
        <w:fldChar w:fldCharType="begin"/>
      </w:r>
      <w:r w:rsidRPr="00E6719C">
        <w:instrText xml:space="preserve"> PAGEREF _Toc391909307 \h </w:instrText>
      </w:r>
      <w:r w:rsidRPr="00E6719C">
        <w:fldChar w:fldCharType="separate"/>
      </w:r>
      <w:r w:rsidRPr="00E6719C">
        <w:t>22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2.7.1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22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2.7.2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Model_TraniningListening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_Toc391909309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23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2.7.3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TrainingListeningController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_Toc391909310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23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2.8</w:t>
      </w:r>
      <w:r w:rsidRPr="00E6719C">
        <w:rPr>
          <w:rFonts w:eastAsiaTheme="minorEastAsia"/>
          <w:snapToGrid/>
        </w:rPr>
        <w:tab/>
      </w:r>
      <w:r w:rsidRPr="00E6719C">
        <w:t>Video Package</w:t>
      </w:r>
      <w:r w:rsidRPr="00E6719C">
        <w:tab/>
      </w:r>
      <w:r w:rsidRPr="00E6719C">
        <w:fldChar w:fldCharType="begin"/>
      </w:r>
      <w:r w:rsidRPr="00E6719C">
        <w:instrText xml:space="preserve"> PAGEREF _Toc391909311 \h </w:instrText>
      </w:r>
      <w:r w:rsidRPr="00E6719C">
        <w:fldChar w:fldCharType="separate"/>
      </w:r>
      <w:r w:rsidRPr="00E6719C">
        <w:t>24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2.8.1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_Toc391909312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24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2.8.2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Model_Video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_Toc391909313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2.8.3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VideoController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_Toc391909314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2.9</w:t>
      </w:r>
      <w:r w:rsidRPr="00E6719C">
        <w:rPr>
          <w:rFonts w:eastAsiaTheme="minorEastAsia"/>
          <w:snapToGrid/>
        </w:rPr>
        <w:tab/>
      </w:r>
      <w:r w:rsidRPr="00E6719C">
        <w:t>Contact Package</w:t>
      </w:r>
      <w:r w:rsidRPr="00E6719C">
        <w:tab/>
      </w:r>
      <w:r w:rsidRPr="00E6719C">
        <w:fldChar w:fldCharType="begin"/>
      </w:r>
      <w:r w:rsidRPr="00E6719C">
        <w:instrText xml:space="preserve"> PAGEREF _Toc391909315 \h </w:instrText>
      </w:r>
      <w:r w:rsidRPr="00E6719C">
        <w:fldChar w:fldCharType="separate"/>
      </w:r>
      <w:r w:rsidRPr="00E6719C">
        <w:t>26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2.9.1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_Toc391909316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26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2.9.2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Model_Contact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_Toc391909317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26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2.9.3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ContactController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_Toc391909318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27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2.10</w:t>
      </w:r>
      <w:r w:rsidRPr="00E6719C">
        <w:rPr>
          <w:rFonts w:eastAsiaTheme="minorEastAsia"/>
          <w:snapToGrid/>
        </w:rPr>
        <w:tab/>
      </w:r>
      <w:r w:rsidRPr="00E6719C">
        <w:t>Sentence Package</w:t>
      </w:r>
      <w:r w:rsidRPr="00E6719C">
        <w:tab/>
      </w:r>
      <w:r w:rsidRPr="00E6719C">
        <w:fldChar w:fldCharType="begin"/>
      </w:r>
      <w:r w:rsidRPr="00E6719C">
        <w:instrText xml:space="preserve"> PAGEREF _Toc391909319 \h </w:instrText>
      </w:r>
      <w:r w:rsidRPr="00E6719C">
        <w:fldChar w:fldCharType="separate"/>
      </w:r>
      <w:r w:rsidRPr="00E6719C">
        <w:t>28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2.10.1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_Toc391909320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28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2.10.2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Model_Sentence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_Toc391909321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29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2.10.3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SentenceController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_Toc391909322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29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2.11</w:t>
      </w:r>
      <w:r w:rsidRPr="00E6719C">
        <w:rPr>
          <w:rFonts w:eastAsiaTheme="minorEastAsia"/>
          <w:snapToGrid/>
        </w:rPr>
        <w:tab/>
      </w:r>
      <w:r w:rsidRPr="00E6719C">
        <w:t>Conversation Package</w:t>
      </w:r>
      <w:r w:rsidRPr="00E6719C">
        <w:tab/>
      </w:r>
      <w:r w:rsidRPr="00E6719C">
        <w:fldChar w:fldCharType="begin"/>
      </w:r>
      <w:r w:rsidRPr="00E6719C">
        <w:instrText xml:space="preserve"> PAGEREF _Toc391909323 \h </w:instrText>
      </w:r>
      <w:r w:rsidRPr="00E6719C">
        <w:fldChar w:fldCharType="separate"/>
      </w:r>
      <w:r w:rsidRPr="00E6719C">
        <w:t>30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2.11.1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_Toc391909324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30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2.11.2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Model_Conversation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_Toc391909325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31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2.11.3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ConversationController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_Toc391909326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31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 w:rsidP="00E6719C">
      <w:pPr>
        <w:pStyle w:val="TOC2"/>
        <w:rPr>
          <w:rFonts w:eastAsiaTheme="minorEastAsia"/>
          <w:snapToGrid/>
        </w:rPr>
      </w:pPr>
      <w:r w:rsidRPr="00E6719C">
        <w:t>2.12</w:t>
      </w:r>
      <w:r w:rsidRPr="00E6719C">
        <w:rPr>
          <w:rFonts w:eastAsiaTheme="minorEastAsia"/>
          <w:snapToGrid/>
        </w:rPr>
        <w:tab/>
      </w:r>
      <w:r w:rsidRPr="00E6719C">
        <w:t>Test Package</w:t>
      </w:r>
      <w:r w:rsidRPr="00E6719C">
        <w:tab/>
      </w:r>
      <w:r w:rsidRPr="00E6719C">
        <w:fldChar w:fldCharType="begin"/>
      </w:r>
      <w:r w:rsidRPr="00E6719C">
        <w:instrText xml:space="preserve"> PAGEREF _Toc391909327 \h </w:instrText>
      </w:r>
      <w:r w:rsidRPr="00E6719C">
        <w:fldChar w:fldCharType="separate"/>
      </w:r>
      <w:r w:rsidRPr="00E6719C">
        <w:t>32</w:t>
      </w:r>
      <w:r w:rsidRPr="00E6719C"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2.12.1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_Toc391909328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32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2.12.2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Model_Test class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_Toc391909329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33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z w:val="22"/>
          <w:szCs w:val="22"/>
        </w:rPr>
        <w:t>2.12.3</w:t>
      </w:r>
      <w:r w:rsidRPr="00E6719C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t>TestController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_Toc391909330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34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E6719C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3</w:t>
      </w:r>
      <w:r w:rsidRPr="00E6719C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color w:val="800000"/>
          <w:sz w:val="22"/>
          <w:szCs w:val="22"/>
        </w:rPr>
        <w:t>MVC model</w:t>
      </w:r>
      <w:r w:rsidRPr="00E6719C">
        <w:rPr>
          <w:rFonts w:ascii="Times New Roman" w:hAnsi="Times New Roman" w:cs="Times New Roman"/>
          <w:noProof/>
          <w:sz w:val="22"/>
          <w:szCs w:val="22"/>
        </w:rPr>
        <w:tab/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E6719C">
        <w:rPr>
          <w:rFonts w:ascii="Times New Roman" w:hAnsi="Times New Roman" w:cs="Times New Roman"/>
          <w:noProof/>
          <w:sz w:val="22"/>
          <w:szCs w:val="22"/>
        </w:rPr>
        <w:instrText xml:space="preserve"> PAGEREF _Toc391909331 \h </w:instrText>
      </w:r>
      <w:r w:rsidRPr="00E6719C">
        <w:rPr>
          <w:rFonts w:ascii="Times New Roman" w:hAnsi="Times New Roman" w:cs="Times New Roman"/>
          <w:noProof/>
          <w:sz w:val="22"/>
          <w:szCs w:val="22"/>
        </w:rPr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E6719C">
        <w:rPr>
          <w:rFonts w:ascii="Times New Roman" w:hAnsi="Times New Roman" w:cs="Times New Roman"/>
          <w:noProof/>
          <w:sz w:val="22"/>
          <w:szCs w:val="22"/>
        </w:rPr>
        <w:t>35</w:t>
      </w:r>
      <w:r w:rsidRPr="00E6719C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C40B3D" w:rsidRPr="00E6719C" w:rsidRDefault="002B7EB0" w:rsidP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val="en-GB"/>
        </w:rPr>
        <w:fldChar w:fldCharType="end"/>
      </w:r>
    </w:p>
    <w:p w:rsidR="00C40B3D" w:rsidRPr="00E6719C" w:rsidRDefault="00C40B3D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 w:val="28"/>
          <w:szCs w:val="28"/>
        </w:rPr>
      </w:pPr>
      <w:bookmarkStart w:id="0" w:name="_Toc41542886"/>
      <w:bookmarkStart w:id="1" w:name="_Toc54775543"/>
      <w:bookmarkStart w:id="2" w:name="_Toc39190927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E6719C">
        <w:rPr>
          <w:rFonts w:ascii="Times New Roman" w:hAnsi="Times New Roman" w:cs="Times New Roman"/>
          <w:noProof w:val="0"/>
          <w:color w:val="800000"/>
          <w:sz w:val="28"/>
          <w:szCs w:val="28"/>
        </w:rPr>
        <w:lastRenderedPageBreak/>
        <w:t>Introduction</w:t>
      </w:r>
      <w:bookmarkEnd w:id="0"/>
      <w:bookmarkEnd w:id="1"/>
      <w:bookmarkEnd w:id="2"/>
    </w:p>
    <w:p w:rsidR="00C40B3D" w:rsidRPr="00E6719C" w:rsidRDefault="00C40B3D">
      <w:pPr>
        <w:pStyle w:val="Heading2"/>
        <w:tabs>
          <w:tab w:val="num" w:pos="576"/>
        </w:tabs>
        <w:rPr>
          <w:rFonts w:ascii="Times New Roman" w:hAnsi="Times New Roman" w:cs="Times New Roman"/>
          <w:i w:val="0"/>
          <w:sz w:val="24"/>
          <w:szCs w:val="24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391909273"/>
      <w:r w:rsidRPr="00E6719C">
        <w:rPr>
          <w:rFonts w:ascii="Times New Roman" w:hAnsi="Times New Roman" w:cs="Times New Roman"/>
          <w:i w:val="0"/>
          <w:sz w:val="24"/>
          <w:szCs w:val="24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DF2B55" w:rsidRPr="00E6719C" w:rsidRDefault="005658FA" w:rsidP="00DF2B55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456598589"/>
      <w:bookmarkEnd w:id="20"/>
      <w:r w:rsidRPr="00E6719C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C40B3D"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class design document contains descriptions of all classes of the </w:t>
      </w:r>
      <w:r w:rsidR="00276B6D" w:rsidRPr="00E6719C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276B6D"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  <w:r w:rsidR="000D21FD"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>system. It includes:</w:t>
      </w:r>
      <w:r w:rsidR="00DF2B55"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</w:p>
    <w:p w:rsidR="00C40B3D" w:rsidRPr="00E6719C" w:rsidRDefault="00C40B3D" w:rsidP="0022306C">
      <w:pPr>
        <w:pStyle w:val="comment"/>
        <w:numPr>
          <w:ilvl w:val="0"/>
          <w:numId w:val="33"/>
        </w:numPr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>Class diagrams that describe the static relation of all classes in the system</w:t>
      </w:r>
      <w:r w:rsidR="00342499" w:rsidRPr="00E6719C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p w:rsidR="00635082" w:rsidRPr="00E6719C" w:rsidRDefault="00635082" w:rsidP="00635082">
      <w:pPr>
        <w:pStyle w:val="Heading2"/>
        <w:numPr>
          <w:ilvl w:val="1"/>
          <w:numId w:val="1"/>
        </w:numPr>
        <w:tabs>
          <w:tab w:val="num" w:pos="700"/>
        </w:tabs>
        <w:ind w:left="700" w:hanging="700"/>
        <w:rPr>
          <w:rFonts w:ascii="Times New Roman" w:hAnsi="Times New Roman" w:cs="Times New Roman"/>
          <w:i w:val="0"/>
          <w:sz w:val="24"/>
          <w:szCs w:val="24"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391909274"/>
      <w:r w:rsidRPr="00E6719C">
        <w:rPr>
          <w:rFonts w:ascii="Times New Roman" w:hAnsi="Times New Roman" w:cs="Times New Roman"/>
          <w:i w:val="0"/>
          <w:sz w:val="24"/>
          <w:szCs w:val="24"/>
        </w:rPr>
        <w:t xml:space="preserve">Definitions, Acronyms and </w:t>
      </w:r>
      <w:bookmarkEnd w:id="22"/>
      <w:r w:rsidRPr="00E6719C">
        <w:rPr>
          <w:rFonts w:ascii="Times New Roman" w:hAnsi="Times New Roman" w:cs="Times New Roman"/>
          <w:i w:val="0"/>
          <w:sz w:val="24"/>
          <w:szCs w:val="24"/>
        </w:rPr>
        <w:t>Abbreviations</w:t>
      </w:r>
      <w:bookmarkEnd w:id="23"/>
      <w:bookmarkEnd w:id="24"/>
      <w:bookmarkEnd w:id="25"/>
      <w:bookmarkEnd w:id="26"/>
    </w:p>
    <w:p w:rsidR="00635082" w:rsidRPr="00E6719C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W w:w="0" w:type="auto"/>
        <w:jc w:val="center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26"/>
        <w:gridCol w:w="2953"/>
        <w:gridCol w:w="2816"/>
      </w:tblGrid>
      <w:tr w:rsidR="00635082" w:rsidRPr="00E6719C" w:rsidTr="00342499">
        <w:trPr>
          <w:jc w:val="center"/>
        </w:trPr>
        <w:tc>
          <w:tcPr>
            <w:tcW w:w="1975" w:type="dxa"/>
            <w:shd w:val="clear" w:color="auto" w:fill="FFE8E1"/>
          </w:tcPr>
          <w:p w:rsidR="00635082" w:rsidRPr="00E6719C" w:rsidRDefault="00635082" w:rsidP="00000E38">
            <w:pPr>
              <w:pStyle w:val="NormalTableHeader"/>
              <w:keepNext w:val="0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Abbreviations</w:t>
            </w:r>
          </w:p>
        </w:tc>
        <w:tc>
          <w:tcPr>
            <w:tcW w:w="3168" w:type="dxa"/>
            <w:shd w:val="clear" w:color="auto" w:fill="FFE8E1"/>
          </w:tcPr>
          <w:p w:rsidR="00635082" w:rsidRPr="00E6719C" w:rsidRDefault="00635082" w:rsidP="00000E38">
            <w:pPr>
              <w:pStyle w:val="NormalTableHeader"/>
              <w:keepNext w:val="0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Description</w:t>
            </w:r>
          </w:p>
        </w:tc>
        <w:tc>
          <w:tcPr>
            <w:tcW w:w="3033" w:type="dxa"/>
            <w:shd w:val="clear" w:color="auto" w:fill="FFE8E1"/>
          </w:tcPr>
          <w:p w:rsidR="00635082" w:rsidRPr="00E6719C" w:rsidRDefault="00635082" w:rsidP="00000E38">
            <w:pPr>
              <w:pStyle w:val="NormalTableHeader"/>
              <w:keepNext w:val="0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Comment</w:t>
            </w:r>
          </w:p>
        </w:tc>
      </w:tr>
      <w:tr w:rsidR="00635082" w:rsidRPr="00E6719C" w:rsidTr="00342499">
        <w:trPr>
          <w:jc w:val="center"/>
        </w:trPr>
        <w:tc>
          <w:tcPr>
            <w:tcW w:w="1975" w:type="dxa"/>
          </w:tcPr>
          <w:p w:rsidR="00635082" w:rsidRPr="00E6719C" w:rsidRDefault="00635082" w:rsidP="00B17AE1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MVC</w:t>
            </w:r>
          </w:p>
        </w:tc>
        <w:tc>
          <w:tcPr>
            <w:tcW w:w="3168" w:type="dxa"/>
          </w:tcPr>
          <w:p w:rsidR="00635082" w:rsidRPr="00E6719C" w:rsidRDefault="00342499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 V</w:t>
            </w:r>
            <w:r w:rsidR="0063508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iew Control model</w:t>
            </w:r>
          </w:p>
        </w:tc>
        <w:tc>
          <w:tcPr>
            <w:tcW w:w="3033" w:type="dxa"/>
          </w:tcPr>
          <w:p w:rsidR="00635082" w:rsidRPr="00E6719C" w:rsidRDefault="00635082" w:rsidP="00C874E6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35082" w:rsidRPr="00E6719C" w:rsidRDefault="00635082">
      <w:pPr>
        <w:pStyle w:val="comment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:rsidR="00C40B3D" w:rsidRPr="00E6719C" w:rsidRDefault="00C40B3D">
      <w:pPr>
        <w:pStyle w:val="Heading1"/>
        <w:rPr>
          <w:rFonts w:ascii="Times New Roman" w:hAnsi="Times New Roman" w:cs="Times New Roman"/>
          <w:color w:val="800000"/>
          <w:sz w:val="28"/>
          <w:szCs w:val="28"/>
        </w:rPr>
      </w:pPr>
      <w:bookmarkStart w:id="27" w:name="_Toc39190927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E6719C">
        <w:rPr>
          <w:rFonts w:ascii="Times New Roman" w:hAnsi="Times New Roman" w:cs="Times New Roman"/>
          <w:color w:val="800000"/>
          <w:sz w:val="28"/>
          <w:szCs w:val="28"/>
        </w:rPr>
        <w:lastRenderedPageBreak/>
        <w:t>Packages</w:t>
      </w:r>
      <w:bookmarkEnd w:id="27"/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93"/>
        <w:gridCol w:w="2203"/>
        <w:gridCol w:w="1347"/>
        <w:gridCol w:w="4380"/>
      </w:tblGrid>
      <w:tr w:rsidR="00C40B3D" w:rsidRPr="00E6719C" w:rsidTr="00D517FF">
        <w:trPr>
          <w:jc w:val="center"/>
        </w:trPr>
        <w:tc>
          <w:tcPr>
            <w:tcW w:w="593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203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Package</w:t>
            </w:r>
          </w:p>
        </w:tc>
        <w:tc>
          <w:tcPr>
            <w:tcW w:w="1347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Language</w:t>
            </w:r>
          </w:p>
        </w:tc>
        <w:tc>
          <w:tcPr>
            <w:tcW w:w="4380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AA351D" w:rsidRPr="00E6719C" w:rsidTr="00D517FF">
        <w:trPr>
          <w:jc w:val="center"/>
        </w:trPr>
        <w:tc>
          <w:tcPr>
            <w:tcW w:w="593" w:type="dxa"/>
          </w:tcPr>
          <w:p w:rsidR="00C40B3D" w:rsidRPr="00E6719C" w:rsidRDefault="00C40B3D" w:rsidP="00B17AE1">
            <w:pPr>
              <w:pStyle w:val="comment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01</w:t>
            </w:r>
          </w:p>
        </w:tc>
        <w:tc>
          <w:tcPr>
            <w:tcW w:w="2203" w:type="dxa"/>
          </w:tcPr>
          <w:p w:rsidR="00C40B3D" w:rsidRPr="00E6719C" w:rsidRDefault="004915D0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Common</w:t>
            </w:r>
          </w:p>
        </w:tc>
        <w:tc>
          <w:tcPr>
            <w:tcW w:w="1347" w:type="dxa"/>
          </w:tcPr>
          <w:p w:rsidR="00C40B3D" w:rsidRPr="00E6719C" w:rsidRDefault="00583F66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</w:t>
            </w:r>
            <w:r w:rsidR="0034249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HP</w:t>
            </w:r>
          </w:p>
        </w:tc>
        <w:tc>
          <w:tcPr>
            <w:tcW w:w="4380" w:type="dxa"/>
          </w:tcPr>
          <w:p w:rsidR="00C40B3D" w:rsidRPr="00E6719C" w:rsidRDefault="00AA351D" w:rsidP="004915D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</w:t>
            </w:r>
            <w:r w:rsidR="0034249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all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information </w:t>
            </w:r>
            <w:r w:rsidR="004915D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</w:t>
            </w:r>
          </w:p>
        </w:tc>
      </w:tr>
      <w:tr w:rsidR="00C40B3D" w:rsidRPr="00E6719C" w:rsidTr="00D517FF">
        <w:trPr>
          <w:jc w:val="center"/>
        </w:trPr>
        <w:tc>
          <w:tcPr>
            <w:tcW w:w="593" w:type="dxa"/>
          </w:tcPr>
          <w:p w:rsidR="00C40B3D" w:rsidRPr="00E6719C" w:rsidRDefault="00C40B3D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E6719C" w:rsidRDefault="004915D0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Account management</w:t>
            </w:r>
          </w:p>
        </w:tc>
        <w:tc>
          <w:tcPr>
            <w:tcW w:w="1347" w:type="dxa"/>
          </w:tcPr>
          <w:p w:rsidR="00C40B3D" w:rsidRPr="00E6719C" w:rsidRDefault="00342499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E6719C" w:rsidRDefault="000A6FEF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Store all information user and action as : registration, login, log out,  viewprofile…</w:t>
            </w:r>
          </w:p>
        </w:tc>
      </w:tr>
      <w:tr w:rsidR="000A6FEF" w:rsidRPr="00E6719C" w:rsidTr="00D517FF">
        <w:trPr>
          <w:jc w:val="center"/>
        </w:trPr>
        <w:tc>
          <w:tcPr>
            <w:tcW w:w="593" w:type="dxa"/>
          </w:tcPr>
          <w:p w:rsidR="000A6FEF" w:rsidRPr="00E6719C" w:rsidRDefault="000A6FEF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1347" w:type="dxa"/>
          </w:tcPr>
          <w:p w:rsidR="000A6FEF" w:rsidRP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Default="000A6FEF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Contribution (database, opinion,Q&amp;A)</w:t>
            </w:r>
          </w:p>
        </w:tc>
      </w:tr>
      <w:tr w:rsidR="000A6FEF" w:rsidRPr="00E6719C" w:rsidTr="00D517FF">
        <w:trPr>
          <w:jc w:val="center"/>
        </w:trPr>
        <w:tc>
          <w:tcPr>
            <w:tcW w:w="593" w:type="dxa"/>
          </w:tcPr>
          <w:p w:rsidR="000A6FEF" w:rsidRPr="00E6719C" w:rsidRDefault="000A6FEF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Practice management</w:t>
            </w:r>
          </w:p>
        </w:tc>
        <w:tc>
          <w:tcPr>
            <w:tcW w:w="1347" w:type="dxa"/>
          </w:tcPr>
          <w:p w:rsid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380" w:type="dxa"/>
          </w:tcPr>
          <w:p w:rsidR="000A6FEF" w:rsidRDefault="000A6FEF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Do test and Reading document</w:t>
            </w:r>
          </w:p>
        </w:tc>
      </w:tr>
      <w:tr w:rsidR="000A6FEF" w:rsidRPr="00E6719C" w:rsidTr="00D517FF">
        <w:trPr>
          <w:jc w:val="center"/>
        </w:trPr>
        <w:tc>
          <w:tcPr>
            <w:tcW w:w="593" w:type="dxa"/>
          </w:tcPr>
          <w:p w:rsidR="000A6FEF" w:rsidRPr="00E6719C" w:rsidRDefault="000A6FEF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Admin’s account management</w:t>
            </w:r>
          </w:p>
        </w:tc>
        <w:tc>
          <w:tcPr>
            <w:tcW w:w="1347" w:type="dxa"/>
          </w:tcPr>
          <w:p w:rsidR="000A6FEF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Default="000A6FEF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Manage to  admin (add, delete, edit)</w:t>
            </w:r>
          </w:p>
        </w:tc>
      </w:tr>
      <w:tr w:rsidR="00D517FF" w:rsidRPr="00E6719C" w:rsidTr="00D517FF">
        <w:trPr>
          <w:jc w:val="center"/>
        </w:trPr>
        <w:tc>
          <w:tcPr>
            <w:tcW w:w="593" w:type="dxa"/>
          </w:tcPr>
          <w:p w:rsidR="00D517FF" w:rsidRPr="00E6719C" w:rsidRDefault="00D517FF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517FF" w:rsidRDefault="00D517F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Management member</w:t>
            </w:r>
          </w:p>
        </w:tc>
        <w:tc>
          <w:tcPr>
            <w:tcW w:w="1347" w:type="dxa"/>
          </w:tcPr>
          <w:p w:rsidR="00D517FF" w:rsidRDefault="00D517F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517FF" w:rsidRDefault="00D517FF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Manage to 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member (ban/unban,detele)</w:t>
            </w:r>
            <w:bookmarkStart w:id="28" w:name="_GoBack"/>
            <w:bookmarkEnd w:id="28"/>
          </w:p>
        </w:tc>
      </w:tr>
      <w:tr w:rsidR="00C40B3D" w:rsidRPr="00E6719C" w:rsidTr="00D517FF">
        <w:trPr>
          <w:jc w:val="center"/>
        </w:trPr>
        <w:tc>
          <w:tcPr>
            <w:tcW w:w="593" w:type="dxa"/>
          </w:tcPr>
          <w:p w:rsidR="00C40B3D" w:rsidRPr="00E6719C" w:rsidRDefault="00C40B3D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E6719C" w:rsidRDefault="00B468F7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</w:t>
            </w:r>
            <w:r w:rsidR="00D6012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bulary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C40B3D" w:rsidRPr="00E6719C" w:rsidRDefault="00342499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E6719C" w:rsidRDefault="00B468F7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Vocabulary.</w:t>
            </w:r>
          </w:p>
        </w:tc>
      </w:tr>
      <w:tr w:rsidR="00AA351D" w:rsidRPr="00E6719C" w:rsidTr="00D517FF">
        <w:trPr>
          <w:jc w:val="center"/>
        </w:trPr>
        <w:tc>
          <w:tcPr>
            <w:tcW w:w="593" w:type="dxa"/>
          </w:tcPr>
          <w:p w:rsidR="00AA351D" w:rsidRPr="00E6719C" w:rsidRDefault="00AA351D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E6719C" w:rsidRDefault="00342499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Grammar.</w:t>
            </w:r>
          </w:p>
        </w:tc>
      </w:tr>
      <w:tr w:rsidR="00AA351D" w:rsidRPr="00E6719C" w:rsidTr="00D517FF">
        <w:trPr>
          <w:jc w:val="center"/>
        </w:trPr>
        <w:tc>
          <w:tcPr>
            <w:tcW w:w="593" w:type="dxa"/>
          </w:tcPr>
          <w:p w:rsidR="00AA351D" w:rsidRPr="00E6719C" w:rsidRDefault="00AA351D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E6719C" w:rsidRDefault="00342499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Kanji.</w:t>
            </w:r>
          </w:p>
        </w:tc>
      </w:tr>
      <w:tr w:rsidR="00B468F7" w:rsidRPr="00E6719C" w:rsidTr="00D517FF">
        <w:trPr>
          <w:jc w:val="center"/>
        </w:trPr>
        <w:tc>
          <w:tcPr>
            <w:tcW w:w="593" w:type="dxa"/>
          </w:tcPr>
          <w:p w:rsidR="00B468F7" w:rsidRPr="00E6719C" w:rsidRDefault="00B468F7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E6719C" w:rsidRDefault="000A6FEF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</w:t>
            </w:r>
            <w:r w:rsidR="00D6012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</w:t>
            </w:r>
            <w:r w:rsidR="00D6012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Document.</w:t>
            </w:r>
          </w:p>
        </w:tc>
      </w:tr>
      <w:tr w:rsidR="00B468F7" w:rsidRPr="00E6719C" w:rsidTr="00D517FF">
        <w:trPr>
          <w:jc w:val="center"/>
        </w:trPr>
        <w:tc>
          <w:tcPr>
            <w:tcW w:w="593" w:type="dxa"/>
          </w:tcPr>
          <w:p w:rsidR="00B468F7" w:rsidRPr="00E6719C" w:rsidRDefault="00B468F7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Listen.</w:t>
            </w:r>
          </w:p>
        </w:tc>
      </w:tr>
      <w:tr w:rsidR="00B468F7" w:rsidRPr="00E6719C" w:rsidTr="00D517FF">
        <w:trPr>
          <w:jc w:val="center"/>
        </w:trPr>
        <w:tc>
          <w:tcPr>
            <w:tcW w:w="593" w:type="dxa"/>
          </w:tcPr>
          <w:p w:rsidR="00B468F7" w:rsidRPr="00E6719C" w:rsidRDefault="00B468F7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Video.</w:t>
            </w:r>
          </w:p>
        </w:tc>
      </w:tr>
      <w:tr w:rsidR="00B468F7" w:rsidRPr="00E6719C" w:rsidTr="00D517FF">
        <w:trPr>
          <w:jc w:val="center"/>
        </w:trPr>
        <w:tc>
          <w:tcPr>
            <w:tcW w:w="593" w:type="dxa"/>
          </w:tcPr>
          <w:p w:rsidR="00B468F7" w:rsidRPr="00E6719C" w:rsidRDefault="00B468F7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Contact ( Q&amp;A, opinion).</w:t>
            </w:r>
          </w:p>
        </w:tc>
      </w:tr>
      <w:tr w:rsidR="00D60122" w:rsidRPr="00E6719C" w:rsidTr="00D517FF">
        <w:trPr>
          <w:jc w:val="center"/>
        </w:trPr>
        <w:tc>
          <w:tcPr>
            <w:tcW w:w="593" w:type="dxa"/>
          </w:tcPr>
          <w:p w:rsidR="00D60122" w:rsidRPr="00E6719C" w:rsidRDefault="00D60122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E6719C" w:rsidRDefault="00D60122" w:rsidP="00D6012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Conversation.</w:t>
            </w:r>
          </w:p>
        </w:tc>
      </w:tr>
      <w:tr w:rsidR="00D60122" w:rsidRPr="00E6719C" w:rsidTr="00D517FF">
        <w:trPr>
          <w:jc w:val="center"/>
        </w:trPr>
        <w:tc>
          <w:tcPr>
            <w:tcW w:w="593" w:type="dxa"/>
          </w:tcPr>
          <w:p w:rsidR="00D60122" w:rsidRPr="00E6719C" w:rsidRDefault="00D60122" w:rsidP="00C874E6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0A6FEF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management</w:t>
            </w:r>
          </w:p>
        </w:tc>
        <w:tc>
          <w:tcPr>
            <w:tcW w:w="1347" w:type="dxa"/>
          </w:tcPr>
          <w:p w:rsidR="00D60122" w:rsidRPr="00E6719C" w:rsidRDefault="00D60122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E6719C" w:rsidRDefault="00D60122" w:rsidP="000A6FEF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Test( question, answer).</w:t>
            </w:r>
          </w:p>
        </w:tc>
      </w:tr>
    </w:tbl>
    <w:p w:rsidR="00C40B3D" w:rsidRPr="00E6719C" w:rsidRDefault="00C40B3D">
      <w:pPr>
        <w:rPr>
          <w:rFonts w:ascii="Times New Roman" w:hAnsi="Times New Roman" w:cs="Times New Roman"/>
          <w:sz w:val="22"/>
          <w:szCs w:val="22"/>
          <w:lang w:val="fr-FR"/>
        </w:rPr>
      </w:pPr>
    </w:p>
    <w:p w:rsidR="00C401B9" w:rsidRPr="00E6719C" w:rsidRDefault="00C401B9" w:rsidP="00C401B9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bookmarkStart w:id="29" w:name="_Toc391909280"/>
      <w:bookmarkStart w:id="30" w:name="_Toc391909276"/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Common Package</w:t>
      </w:r>
      <w:bookmarkEnd w:id="29"/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1" w:name="_Toc391909281"/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1"/>
    </w:p>
    <w:p w:rsidR="00C401B9" w:rsidRPr="00E6719C" w:rsidRDefault="009E36D9" w:rsidP="00C401B9">
      <w:pPr>
        <w:pStyle w:val="comment"/>
        <w:ind w:left="0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noProof/>
          <w:snapToGrid/>
          <w:sz w:val="22"/>
          <w:szCs w:val="22"/>
        </w:rPr>
        <w:drawing>
          <wp:inline distT="0" distB="0" distL="0" distR="0" wp14:anchorId="7690AF88" wp14:editId="27AAF210">
            <wp:extent cx="558038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 clas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E6719C" w:rsidRDefault="00FA7A7F" w:rsidP="00C401B9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 w:rsidR="00C401B9" w:rsidRPr="00E6719C">
        <w:rPr>
          <w:rFonts w:ascii="Times New Roman" w:hAnsi="Times New Roman" w:cs="Times New Roman"/>
          <w:b/>
          <w:color w:val="auto"/>
          <w:sz w:val="22"/>
          <w:szCs w:val="22"/>
        </w:rPr>
        <w:t>: Class diagram Admin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0"/>
        <w:gridCol w:w="2505"/>
        <w:gridCol w:w="5388"/>
      </w:tblGrid>
      <w:tr w:rsidR="00C401B9" w:rsidRPr="00E6719C" w:rsidTr="00F13198">
        <w:trPr>
          <w:jc w:val="center"/>
        </w:trPr>
        <w:tc>
          <w:tcPr>
            <w:tcW w:w="645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50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0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645" w:type="dxa"/>
          </w:tcPr>
          <w:p w:rsidR="00C401B9" w:rsidRPr="00E6719C" w:rsidRDefault="00C401B9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0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0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645" w:type="dxa"/>
          </w:tcPr>
          <w:p w:rsidR="00C401B9" w:rsidRPr="00E6719C" w:rsidRDefault="00C401B9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0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80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645" w:type="dxa"/>
          </w:tcPr>
          <w:p w:rsidR="00C401B9" w:rsidRPr="00E6719C" w:rsidRDefault="00C401B9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0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80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645" w:type="dxa"/>
          </w:tcPr>
          <w:p w:rsidR="00C401B9" w:rsidRPr="00E6719C" w:rsidRDefault="00C401B9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550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80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645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2550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SearchController</w:t>
            </w:r>
          </w:p>
        </w:tc>
        <w:tc>
          <w:tcPr>
            <w:tcW w:w="580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ind w:left="0"/>
        <w:rPr>
          <w:rFonts w:ascii="Times New Roman" w:hAnsi="Times New Roman" w:cs="Times New Roman"/>
          <w:lang w:eastAsia="ja-JP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2" w:name="_Toc391909283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sz w:val="22"/>
          <w:szCs w:val="22"/>
        </w:rPr>
        <w:t>Vocabulary class</w:t>
      </w:r>
      <w:bookmarkEnd w:id="32"/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642"/>
        <w:gridCol w:w="1080"/>
        <w:gridCol w:w="990"/>
        <w:gridCol w:w="1080"/>
        <w:gridCol w:w="3195"/>
      </w:tblGrid>
      <w:tr w:rsidR="00C401B9" w:rsidRPr="00442884" w:rsidTr="00442884">
        <w:trPr>
          <w:jc w:val="center"/>
        </w:trPr>
        <w:tc>
          <w:tcPr>
            <w:tcW w:w="536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442884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442884" w:rsidRDefault="00C401B9" w:rsidP="0044288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809"/>
        <w:gridCol w:w="3853"/>
      </w:tblGrid>
      <w:tr w:rsidR="00C401B9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getVocabularyByHiragana()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getMeaningsSpecializedByVocabId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getSencencesByMeaningId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getMeaningsByVocabId()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C401B9" w:rsidRPr="00E6719C" w:rsidRDefault="00C401B9" w:rsidP="00C401B9">
      <w:pPr>
        <w:rPr>
          <w:rFonts w:ascii="Times New Roman" w:hAnsi="Times New Roman" w:cs="Times New Roman"/>
          <w:lang w:eastAsia="ja-JP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3" w:name="_Toc391909284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sz w:val="22"/>
          <w:szCs w:val="22"/>
        </w:rPr>
        <w:t>Grammar class</w:t>
      </w:r>
      <w:bookmarkEnd w:id="33"/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282"/>
        <w:gridCol w:w="990"/>
        <w:gridCol w:w="1080"/>
        <w:gridCol w:w="1170"/>
        <w:gridCol w:w="3465"/>
      </w:tblGrid>
      <w:tr w:rsidR="00C401B9" w:rsidRPr="00442884" w:rsidTr="00442884">
        <w:trPr>
          <w:jc w:val="center"/>
        </w:trPr>
        <w:tc>
          <w:tcPr>
            <w:tcW w:w="536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82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70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442884">
        <w:trPr>
          <w:jc w:val="center"/>
        </w:trPr>
        <w:tc>
          <w:tcPr>
            <w:tcW w:w="536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</w:p>
        </w:tc>
        <w:tc>
          <w:tcPr>
            <w:tcW w:w="990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08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rPr>
          <w:rFonts w:ascii="Times New Roman" w:hAnsi="Times New Roman" w:cs="Times New Roman"/>
          <w:lang w:eastAsia="ja-JP"/>
        </w:rPr>
      </w:pPr>
    </w:p>
    <w:p w:rsidR="009E36D9" w:rsidRPr="00E6719C" w:rsidRDefault="009E36D9" w:rsidP="00C401B9">
      <w:pPr>
        <w:rPr>
          <w:rFonts w:ascii="Times New Roman" w:hAnsi="Times New Roman" w:cs="Times New Roman"/>
          <w:lang w:eastAsia="ja-JP"/>
        </w:rPr>
      </w:pPr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809"/>
        <w:gridCol w:w="3853"/>
      </w:tblGrid>
      <w:tr w:rsidR="00C401B9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getGrammarByHiragana()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getSentenceByGrammarId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C401B9" w:rsidRPr="00E6719C" w:rsidRDefault="00C401B9" w:rsidP="00C401B9">
      <w:pPr>
        <w:ind w:left="0"/>
        <w:rPr>
          <w:rFonts w:ascii="Times New Roman" w:hAnsi="Times New Roman" w:cs="Times New Roman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4" w:name="_Toc391909287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sz w:val="22"/>
          <w:szCs w:val="22"/>
        </w:rPr>
        <w:t>Video class</w:t>
      </w:r>
      <w:bookmarkEnd w:id="34"/>
    </w:p>
    <w:p w:rsidR="00C401B9" w:rsidRPr="00E6719C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 xml:space="preserve">           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210"/>
        <w:gridCol w:w="923"/>
        <w:gridCol w:w="1077"/>
        <w:gridCol w:w="1077"/>
        <w:gridCol w:w="3700"/>
      </w:tblGrid>
      <w:tr w:rsidR="00C401B9" w:rsidRPr="00E6719C" w:rsidTr="00F13198">
        <w:trPr>
          <w:jc w:val="center"/>
        </w:trPr>
        <w:tc>
          <w:tcPr>
            <w:tcW w:w="557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6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934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557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76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Vi_id</w:t>
            </w:r>
          </w:p>
        </w:tc>
        <w:tc>
          <w:tcPr>
            <w:tcW w:w="969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Int</w:t>
            </w: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557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76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Vi_title</w:t>
            </w:r>
          </w:p>
        </w:tc>
        <w:tc>
          <w:tcPr>
            <w:tcW w:w="969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String</w:t>
            </w: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E6719C" w:rsidTr="00F13198">
        <w:trPr>
          <w:jc w:val="center"/>
        </w:trPr>
        <w:tc>
          <w:tcPr>
            <w:tcW w:w="557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76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Vi_link</w:t>
            </w:r>
          </w:p>
        </w:tc>
        <w:tc>
          <w:tcPr>
            <w:tcW w:w="969" w:type="dxa"/>
          </w:tcPr>
          <w:p w:rsidR="00C401B9" w:rsidRPr="00E6719C" w:rsidRDefault="00C401B9" w:rsidP="00F13198">
            <w:pPr>
              <w:ind w:left="0"/>
              <w:rPr>
                <w:rFonts w:ascii="Times New Roman" w:hAnsi="Times New Roman" w:cs="Times New Roman"/>
                <w:szCs w:val="24"/>
              </w:rPr>
            </w:pPr>
            <w:r w:rsidRPr="00E6719C">
              <w:rPr>
                <w:rFonts w:ascii="Times New Roman" w:hAnsi="Times New Roman" w:cs="Times New Roman"/>
                <w:szCs w:val="24"/>
              </w:rPr>
              <w:t>String</w:t>
            </w: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b w:val="0"/>
          <w:sz w:val="20"/>
          <w:szCs w:val="20"/>
          <w:lang w:eastAsia="ja-JP"/>
        </w:rPr>
        <w:t xml:space="preserve">           </w:t>
      </w: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809"/>
        <w:gridCol w:w="3853"/>
      </w:tblGrid>
      <w:tr w:rsidR="00C401B9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getVideoByTitle()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</w:tbl>
    <w:p w:rsidR="00C401B9" w:rsidRPr="00E6719C" w:rsidRDefault="00C401B9" w:rsidP="00C401B9">
      <w:pPr>
        <w:ind w:left="0"/>
        <w:rPr>
          <w:rFonts w:ascii="Times New Roman" w:hAnsi="Times New Roman" w:cs="Times New Roman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5" w:name="_Toc391909291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sz w:val="22"/>
          <w:szCs w:val="22"/>
        </w:rPr>
        <w:t>Conversation class</w:t>
      </w:r>
      <w:bookmarkEnd w:id="35"/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719"/>
        <w:gridCol w:w="1210"/>
        <w:gridCol w:w="944"/>
        <w:gridCol w:w="1077"/>
        <w:gridCol w:w="3036"/>
      </w:tblGrid>
      <w:tr w:rsidR="00C401B9" w:rsidRPr="00442884" w:rsidTr="00F13198">
        <w:trPr>
          <w:jc w:val="center"/>
        </w:trPr>
        <w:tc>
          <w:tcPr>
            <w:tcW w:w="557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819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C401B9" w:rsidRPr="00442884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442884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Con_title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 xml:space="preserve">Con_hiragana 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442884" w:rsidTr="00F13198">
        <w:trPr>
          <w:jc w:val="center"/>
        </w:trPr>
        <w:tc>
          <w:tcPr>
            <w:tcW w:w="557" w:type="dxa"/>
          </w:tcPr>
          <w:p w:rsidR="00C401B9" w:rsidRPr="00442884" w:rsidRDefault="00C401B9" w:rsidP="0022306C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1276" w:type="dxa"/>
          </w:tcPr>
          <w:p w:rsidR="00C401B9" w:rsidRPr="00442884" w:rsidRDefault="00C401B9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442884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442884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rPr>
          <w:rFonts w:ascii="Times New Roman" w:hAnsi="Times New Roman" w:cs="Times New Roman"/>
          <w:lang w:eastAsia="ja-JP"/>
        </w:rPr>
      </w:pPr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809"/>
        <w:gridCol w:w="3853"/>
      </w:tblGrid>
      <w:tr w:rsidR="00C401B9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getConversationContentByHiragana()</w:t>
            </w: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</w:tbl>
    <w:p w:rsidR="00C401B9" w:rsidRPr="00E6719C" w:rsidRDefault="00C401B9" w:rsidP="00C401B9">
      <w:pPr>
        <w:rPr>
          <w:rFonts w:ascii="Times New Roman" w:hAnsi="Times New Roman" w:cs="Times New Roman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SearchController</w:t>
      </w:r>
    </w:p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678"/>
        <w:gridCol w:w="812"/>
        <w:gridCol w:w="3833"/>
      </w:tblGrid>
      <w:tr w:rsidR="00C401B9" w:rsidRPr="00E6719C" w:rsidTr="00F13198">
        <w:trPr>
          <w:jc w:val="center"/>
        </w:trPr>
        <w:tc>
          <w:tcPr>
            <w:tcW w:w="55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556" w:type="dxa"/>
          </w:tcPr>
          <w:p w:rsidR="00C401B9" w:rsidRPr="00E6719C" w:rsidRDefault="00C401B9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E6719C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C401B9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C401B9" w:rsidRPr="00E6719C" w:rsidRDefault="00C401B9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E6719C" w:rsidTr="00F13198">
        <w:trPr>
          <w:jc w:val="center"/>
        </w:trPr>
        <w:tc>
          <w:tcPr>
            <w:tcW w:w="899" w:type="dxa"/>
          </w:tcPr>
          <w:p w:rsidR="00C401B9" w:rsidRPr="00E6719C" w:rsidRDefault="00C401B9" w:rsidP="0022306C">
            <w:pPr>
              <w:pStyle w:val="comment"/>
              <w:numPr>
                <w:ilvl w:val="0"/>
                <w:numId w:val="5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searchResults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C401B9" w:rsidRPr="00E6719C" w:rsidRDefault="00C401B9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Display result search</w:t>
            </w:r>
          </w:p>
        </w:tc>
      </w:tr>
    </w:tbl>
    <w:p w:rsidR="00C401B9" w:rsidRPr="00E6719C" w:rsidRDefault="00C401B9" w:rsidP="00C401B9">
      <w:pPr>
        <w:ind w:left="0"/>
        <w:rPr>
          <w:rFonts w:ascii="Times New Roman" w:hAnsi="Times New Roman" w:cs="Times New Roman"/>
        </w:rPr>
      </w:pPr>
    </w:p>
    <w:p w:rsidR="00BF0874" w:rsidRDefault="00BF0874">
      <w:pPr>
        <w:pStyle w:val="Heading3"/>
      </w:pPr>
      <w:r>
        <w:lastRenderedPageBreak/>
        <w:t>Common Sequence Diagram</w:t>
      </w:r>
    </w:p>
    <w:p w:rsidR="00BF0874" w:rsidRPr="00BF0874" w:rsidRDefault="00BF0874" w:rsidP="00BF087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76003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 Sequenc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6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E6719C" w:rsidRDefault="001703EF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 xml:space="preserve">Account management </w:t>
      </w:r>
      <w:r w:rsidR="00C40B3D" w:rsidRPr="00E6719C">
        <w:rPr>
          <w:rFonts w:ascii="Times New Roman" w:hAnsi="Times New Roman" w:cs="Times New Roman"/>
          <w:i w:val="0"/>
          <w:sz w:val="24"/>
          <w:szCs w:val="24"/>
        </w:rPr>
        <w:t>Package</w:t>
      </w:r>
      <w:bookmarkEnd w:id="30"/>
    </w:p>
    <w:p w:rsidR="00C40B3D" w:rsidRPr="00E6719C" w:rsidRDefault="00C40B3D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6" w:name="_Toc391909277"/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6"/>
    </w:p>
    <w:p w:rsidR="00FB3753" w:rsidRPr="00E6719C" w:rsidRDefault="00A40A37" w:rsidP="00DF2B55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10897025" wp14:editId="039FF0DF">
            <wp:extent cx="5580380" cy="38201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E6719C" w:rsidRDefault="00FA7A7F" w:rsidP="00DF2B55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2</w:t>
      </w:r>
      <w:r w:rsidR="00DF2B55" w:rsidRPr="00E6719C">
        <w:rPr>
          <w:rFonts w:ascii="Times New Roman" w:hAnsi="Times New Roman" w:cs="Times New Roman"/>
          <w:b/>
          <w:color w:val="auto"/>
          <w:sz w:val="22"/>
          <w:szCs w:val="22"/>
        </w:rPr>
        <w:t>: Class diagram user package</w:t>
      </w:r>
    </w:p>
    <w:p w:rsidR="00DF2B55" w:rsidRPr="00E6719C" w:rsidRDefault="00DF2B55">
      <w:pPr>
        <w:pStyle w:val="comment"/>
        <w:rPr>
          <w:rFonts w:ascii="Times New Roman" w:hAnsi="Times New Roman" w:cs="Times New Roman"/>
          <w:sz w:val="22"/>
          <w:szCs w:val="22"/>
        </w:rPr>
      </w:pP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2419"/>
        <w:gridCol w:w="5471"/>
      </w:tblGrid>
      <w:tr w:rsidR="00C40B3D" w:rsidRPr="00E6719C" w:rsidTr="00DF2B55">
        <w:trPr>
          <w:jc w:val="center"/>
        </w:trPr>
        <w:tc>
          <w:tcPr>
            <w:tcW w:w="648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B3D" w:rsidRPr="00E6719C" w:rsidTr="00DF2B55">
        <w:trPr>
          <w:jc w:val="center"/>
        </w:trPr>
        <w:tc>
          <w:tcPr>
            <w:tcW w:w="648" w:type="dxa"/>
          </w:tcPr>
          <w:p w:rsidR="00C40B3D" w:rsidRPr="00E6719C" w:rsidRDefault="00C874E6" w:rsidP="00C874E6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</w:tcPr>
          <w:p w:rsidR="00C40B3D" w:rsidRPr="00E6719C" w:rsidRDefault="00AA351D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="009B3805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</w:tcPr>
          <w:p w:rsidR="00C40B3D" w:rsidRPr="00E6719C" w:rsidRDefault="00C40B3D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E2B56" w:rsidRPr="00E6719C" w:rsidTr="00DF2B55">
        <w:trPr>
          <w:jc w:val="center"/>
        </w:trPr>
        <w:tc>
          <w:tcPr>
            <w:tcW w:w="648" w:type="dxa"/>
          </w:tcPr>
          <w:p w:rsidR="00FE2B56" w:rsidRPr="00E6719C" w:rsidRDefault="00C874E6" w:rsidP="00C874E6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</w:tcPr>
          <w:p w:rsidR="00FE2B56" w:rsidRPr="00E6719C" w:rsidRDefault="00FE2B56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</w:tcPr>
          <w:p w:rsidR="00FE2B56" w:rsidRPr="00E6719C" w:rsidRDefault="00FE2B56" w:rsidP="00C874E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874E6" w:rsidRPr="00E6719C" w:rsidRDefault="00C874E6" w:rsidP="00230502">
      <w:pPr>
        <w:ind w:left="0"/>
        <w:rPr>
          <w:rFonts w:ascii="Times New Roman" w:hAnsi="Times New Roman" w:cs="Times New Roman"/>
          <w:b/>
          <w:sz w:val="22"/>
          <w:szCs w:val="22"/>
          <w:lang w:eastAsia="ja-JP"/>
        </w:rPr>
      </w:pPr>
    </w:p>
    <w:p w:rsidR="00230502" w:rsidRPr="00E6719C" w:rsidRDefault="00230502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E6719C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E6719C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E6719C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E6719C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E2B56" w:rsidRPr="00E6719C" w:rsidRDefault="00FE2B56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7" w:name="_Toc391909278"/>
      <w:r w:rsidRPr="00E6719C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="00C40B3D"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7"/>
    </w:p>
    <w:p w:rsidR="00C874E6" w:rsidRPr="00E6719C" w:rsidRDefault="00C40B3D" w:rsidP="00CA0F1D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944"/>
        <w:gridCol w:w="1210"/>
        <w:gridCol w:w="3169"/>
      </w:tblGrid>
      <w:tr w:rsidR="00AB22A3" w:rsidRPr="00E6719C" w:rsidTr="00AB22A3">
        <w:trPr>
          <w:jc w:val="center"/>
        </w:trPr>
        <w:tc>
          <w:tcPr>
            <w:tcW w:w="556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67" w:type="dxa"/>
            <w:shd w:val="clear" w:color="auto" w:fill="FFE8E1"/>
          </w:tcPr>
          <w:p w:rsidR="00AB22A3" w:rsidRPr="00E6719C" w:rsidRDefault="00AB22A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E6719C" w:rsidTr="00AB22A3">
        <w:trPr>
          <w:jc w:val="center"/>
        </w:trPr>
        <w:tc>
          <w:tcPr>
            <w:tcW w:w="556" w:type="dxa"/>
          </w:tcPr>
          <w:p w:rsidR="00AB22A3" w:rsidRPr="00E6719C" w:rsidRDefault="00AB22A3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3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B22A3" w:rsidRPr="00E6719C" w:rsidRDefault="00AB22A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AB22A3" w:rsidRPr="00E6719C" w:rsidRDefault="00AB22A3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AB22A3" w:rsidRPr="00E6719C" w:rsidRDefault="00AB22A3" w:rsidP="00AB22A3">
      <w:pPr>
        <w:rPr>
          <w:rFonts w:ascii="Times New Roman" w:hAnsi="Times New Roman" w:cs="Times New Roman"/>
          <w:lang w:eastAsia="ja-JP"/>
        </w:rPr>
      </w:pPr>
    </w:p>
    <w:p w:rsidR="00C40B3D" w:rsidRPr="00E6719C" w:rsidRDefault="00C874E6" w:rsidP="00342499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ab/>
      </w:r>
      <w:r w:rsidR="00C40B3D"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2741"/>
        <w:gridCol w:w="4922"/>
      </w:tblGrid>
      <w:tr w:rsidR="00C40B3D" w:rsidRPr="00E6719C" w:rsidTr="00BE6CF5">
        <w:trPr>
          <w:jc w:val="center"/>
        </w:trPr>
        <w:tc>
          <w:tcPr>
            <w:tcW w:w="899" w:type="dxa"/>
            <w:shd w:val="clear" w:color="auto" w:fill="FFE8E1"/>
          </w:tcPr>
          <w:p w:rsidR="00C40B3D" w:rsidRPr="00E6719C" w:rsidRDefault="00FE2B56" w:rsidP="00FE2B56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</w:r>
            <w:r w:rsidR="00C40B3D"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895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FFE8E1"/>
          </w:tcPr>
          <w:p w:rsidR="00C40B3D" w:rsidRPr="00E6719C" w:rsidRDefault="00C40B3D" w:rsidP="00BD3B0C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40B3D" w:rsidRPr="00E6719C" w:rsidTr="00BE6CF5">
        <w:trPr>
          <w:jc w:val="center"/>
        </w:trPr>
        <w:tc>
          <w:tcPr>
            <w:tcW w:w="899" w:type="dxa"/>
          </w:tcPr>
          <w:p w:rsidR="00C40B3D" w:rsidRPr="00E6719C" w:rsidRDefault="00C40B3D" w:rsidP="0022306C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40B3D" w:rsidRPr="00E6719C" w:rsidRDefault="00552C1C" w:rsidP="00646F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addUser</w:t>
            </w:r>
            <w:r w:rsidR="00646F96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703A5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40B3D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E3169" w:rsidRPr="00E6719C" w:rsidTr="00BE6CF5">
        <w:trPr>
          <w:jc w:val="center"/>
        </w:trPr>
        <w:tc>
          <w:tcPr>
            <w:tcW w:w="899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E6719C" w:rsidRDefault="0026007E" w:rsidP="00646F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</w:t>
            </w:r>
            <w:r w:rsidR="00CA0F1D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CE316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E3169" w:rsidRPr="00E6719C" w:rsidTr="00BE6CF5">
        <w:trPr>
          <w:jc w:val="center"/>
        </w:trPr>
        <w:tc>
          <w:tcPr>
            <w:tcW w:w="899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E6719C" w:rsidRDefault="0026007E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checkLogin()</w:t>
            </w:r>
          </w:p>
        </w:tc>
        <w:tc>
          <w:tcPr>
            <w:tcW w:w="5210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E3169" w:rsidRPr="00E6719C" w:rsidTr="00BE6CF5">
        <w:trPr>
          <w:jc w:val="center"/>
        </w:trPr>
        <w:tc>
          <w:tcPr>
            <w:tcW w:w="899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E6719C" w:rsidRDefault="0026007E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Resetpassword()</w:t>
            </w:r>
          </w:p>
        </w:tc>
        <w:tc>
          <w:tcPr>
            <w:tcW w:w="5210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E3169" w:rsidRPr="00E6719C" w:rsidTr="00BE6CF5">
        <w:trPr>
          <w:jc w:val="center"/>
        </w:trPr>
        <w:tc>
          <w:tcPr>
            <w:tcW w:w="899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E6719C" w:rsidRDefault="0026007E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updateUser()</w:t>
            </w:r>
          </w:p>
        </w:tc>
        <w:tc>
          <w:tcPr>
            <w:tcW w:w="5210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290D03" w:rsidRPr="00E6719C" w:rsidRDefault="00290D03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8" w:name="_Toc391909279"/>
      <w:r w:rsidRPr="00E6719C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8"/>
    </w:p>
    <w:p w:rsidR="00290D03" w:rsidRPr="00E6719C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678"/>
        <w:gridCol w:w="812"/>
        <w:gridCol w:w="3833"/>
      </w:tblGrid>
      <w:tr w:rsidR="00290D03" w:rsidRPr="00E6719C" w:rsidTr="00BE6CF5">
        <w:trPr>
          <w:jc w:val="center"/>
        </w:trPr>
        <w:tc>
          <w:tcPr>
            <w:tcW w:w="556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E6719C" w:rsidTr="00BE6CF5">
        <w:trPr>
          <w:jc w:val="center"/>
        </w:trPr>
        <w:tc>
          <w:tcPr>
            <w:tcW w:w="556" w:type="dxa"/>
          </w:tcPr>
          <w:p w:rsidR="00290D03" w:rsidRPr="00E6719C" w:rsidRDefault="00290D03" w:rsidP="00290D03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290D03" w:rsidRPr="00E6719C" w:rsidRDefault="00290D03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90D03" w:rsidRPr="00E6719C" w:rsidRDefault="00290D03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290D03" w:rsidRPr="00E6719C" w:rsidRDefault="00290D03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290D03" w:rsidRPr="00E6719C" w:rsidRDefault="00290D03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290D03" w:rsidRPr="00E6719C" w:rsidRDefault="00290D03" w:rsidP="00CE316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F2B55" w:rsidRPr="00E6719C" w:rsidRDefault="00DF2B55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90D03" w:rsidRPr="00E6719C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290D03" w:rsidRPr="00E6719C" w:rsidTr="00BE6CF5">
        <w:trPr>
          <w:jc w:val="center"/>
        </w:trPr>
        <w:tc>
          <w:tcPr>
            <w:tcW w:w="899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290D03" w:rsidRPr="00E6719C" w:rsidRDefault="00290D03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E6719C" w:rsidTr="00BE6CF5">
        <w:trPr>
          <w:jc w:val="center"/>
        </w:trPr>
        <w:tc>
          <w:tcPr>
            <w:tcW w:w="899" w:type="dxa"/>
          </w:tcPr>
          <w:p w:rsidR="00290D03" w:rsidRPr="00E6719C" w:rsidRDefault="00290D03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E6719C" w:rsidRDefault="00A27410" w:rsidP="00EF050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registration</w:t>
            </w:r>
            <w:r w:rsidR="0029162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290D03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290D03" w:rsidRPr="00E6719C" w:rsidRDefault="00CB27F4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Register new account</w:t>
            </w:r>
          </w:p>
        </w:tc>
      </w:tr>
      <w:tr w:rsidR="00290D03" w:rsidRPr="00E6719C" w:rsidTr="00BE6CF5">
        <w:trPr>
          <w:jc w:val="center"/>
        </w:trPr>
        <w:tc>
          <w:tcPr>
            <w:tcW w:w="899" w:type="dxa"/>
          </w:tcPr>
          <w:p w:rsidR="00290D03" w:rsidRPr="00E6719C" w:rsidRDefault="00290D03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E6719C" w:rsidRDefault="00A27410" w:rsidP="00EF050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Login()</w:t>
            </w:r>
          </w:p>
        </w:tc>
        <w:tc>
          <w:tcPr>
            <w:tcW w:w="5352" w:type="dxa"/>
          </w:tcPr>
          <w:p w:rsidR="00290D03" w:rsidRPr="00E6719C" w:rsidRDefault="00CB27F4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 to website</w:t>
            </w:r>
          </w:p>
        </w:tc>
      </w:tr>
      <w:tr w:rsidR="00290D03" w:rsidRPr="00E6719C" w:rsidTr="00BE6CF5">
        <w:trPr>
          <w:jc w:val="center"/>
        </w:trPr>
        <w:tc>
          <w:tcPr>
            <w:tcW w:w="899" w:type="dxa"/>
          </w:tcPr>
          <w:p w:rsidR="00290D03" w:rsidRPr="00E6719C" w:rsidRDefault="00290D03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E6719C" w:rsidRDefault="00A27410" w:rsidP="00EF050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Logout()</w:t>
            </w:r>
          </w:p>
        </w:tc>
        <w:tc>
          <w:tcPr>
            <w:tcW w:w="5352" w:type="dxa"/>
          </w:tcPr>
          <w:p w:rsidR="00290D03" w:rsidRPr="00E6719C" w:rsidRDefault="00CB27F4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 website</w:t>
            </w:r>
          </w:p>
        </w:tc>
      </w:tr>
      <w:tr w:rsidR="00EF0504" w:rsidRPr="00E6719C" w:rsidTr="00BE6CF5">
        <w:trPr>
          <w:jc w:val="center"/>
        </w:trPr>
        <w:tc>
          <w:tcPr>
            <w:tcW w:w="899" w:type="dxa"/>
          </w:tcPr>
          <w:p w:rsidR="00EF0504" w:rsidRPr="00E6719C" w:rsidRDefault="00EF0504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E6719C" w:rsidRDefault="00A27410" w:rsidP="009D279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forgotInfo()</w:t>
            </w:r>
          </w:p>
        </w:tc>
        <w:tc>
          <w:tcPr>
            <w:tcW w:w="5352" w:type="dxa"/>
          </w:tcPr>
          <w:p w:rsidR="00EF0504" w:rsidRPr="00E6719C" w:rsidRDefault="00CB27F4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 password</w:t>
            </w:r>
          </w:p>
        </w:tc>
      </w:tr>
      <w:tr w:rsidR="00EF0504" w:rsidRPr="00E6719C" w:rsidTr="00BE6CF5">
        <w:trPr>
          <w:jc w:val="center"/>
        </w:trPr>
        <w:tc>
          <w:tcPr>
            <w:tcW w:w="899" w:type="dxa"/>
          </w:tcPr>
          <w:p w:rsidR="00EF0504" w:rsidRPr="00E6719C" w:rsidRDefault="00EF0504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E6719C" w:rsidRDefault="00A27410" w:rsidP="009D279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viewProfile()</w:t>
            </w:r>
          </w:p>
        </w:tc>
        <w:tc>
          <w:tcPr>
            <w:tcW w:w="5352" w:type="dxa"/>
          </w:tcPr>
          <w:p w:rsidR="00EF0504" w:rsidRPr="00E6719C" w:rsidRDefault="00CB27F4" w:rsidP="00000E3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Profile</w:t>
            </w:r>
          </w:p>
        </w:tc>
      </w:tr>
      <w:tr w:rsidR="00A27410" w:rsidRPr="00E6719C" w:rsidTr="00BE6CF5">
        <w:trPr>
          <w:jc w:val="center"/>
        </w:trPr>
        <w:tc>
          <w:tcPr>
            <w:tcW w:w="899" w:type="dxa"/>
          </w:tcPr>
          <w:p w:rsidR="00A27410" w:rsidRPr="00E6719C" w:rsidRDefault="00A27410" w:rsidP="0022306C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27410" w:rsidRPr="00E6719C" w:rsidRDefault="00A27410" w:rsidP="009D279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editUser()</w:t>
            </w:r>
          </w:p>
        </w:tc>
        <w:tc>
          <w:tcPr>
            <w:tcW w:w="5352" w:type="dxa"/>
          </w:tcPr>
          <w:p w:rsidR="00A27410" w:rsidRPr="00E6719C" w:rsidRDefault="00CB27F4" w:rsidP="00CB27F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account</w:t>
            </w:r>
          </w:p>
        </w:tc>
      </w:tr>
    </w:tbl>
    <w:p w:rsidR="00176FFB" w:rsidRDefault="00176FFB">
      <w:pPr>
        <w:pStyle w:val="Heading3"/>
      </w:pPr>
      <w:bookmarkStart w:id="39" w:name="_Toc391909293"/>
      <w:r>
        <w:t>Sequence Diagram</w:t>
      </w:r>
    </w:p>
    <w:p w:rsidR="00176FFB" w:rsidRDefault="00176FFB" w:rsidP="00176FFB">
      <w:pPr>
        <w:pStyle w:val="Heading4"/>
      </w:pPr>
      <w:r>
        <w:t>Register</w:t>
      </w:r>
    </w:p>
    <w:p w:rsidR="00176FFB" w:rsidRDefault="00176FFB" w:rsidP="00176FF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448300" cy="3905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 Sequenc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Default="00176FFB" w:rsidP="00176FFB">
      <w:pPr>
        <w:ind w:left="0"/>
      </w:pPr>
    </w:p>
    <w:p w:rsidR="00176FFB" w:rsidRDefault="00176FFB" w:rsidP="00176FFB">
      <w:pPr>
        <w:ind w:left="0"/>
      </w:pPr>
    </w:p>
    <w:p w:rsidR="00176FFB" w:rsidRPr="00176FFB" w:rsidRDefault="00176FFB" w:rsidP="00176FFB">
      <w:pPr>
        <w:ind w:left="0"/>
      </w:pPr>
    </w:p>
    <w:p w:rsidR="00176FFB" w:rsidRDefault="00176FFB">
      <w:pPr>
        <w:pStyle w:val="Heading4"/>
      </w:pPr>
      <w:r>
        <w:t>Login</w:t>
      </w:r>
    </w:p>
    <w:p w:rsidR="00176FFB" w:rsidRPr="00176FFB" w:rsidRDefault="00176FFB" w:rsidP="00176FF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018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Sequen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Default="00176FFB">
      <w:pPr>
        <w:pStyle w:val="Heading4"/>
      </w:pPr>
      <w:r>
        <w:t>Logout</w:t>
      </w:r>
    </w:p>
    <w:p w:rsidR="00176FFB" w:rsidRPr="00176FFB" w:rsidRDefault="00176FFB" w:rsidP="00176FF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505450" cy="339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 Sequenc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176FFB" w:rsidRDefault="00176FFB" w:rsidP="00176FFB"/>
    <w:p w:rsidR="00176FFB" w:rsidRDefault="00176FFB">
      <w:pPr>
        <w:pStyle w:val="Heading4"/>
      </w:pPr>
      <w:r>
        <w:lastRenderedPageBreak/>
        <w:t>View Profile</w:t>
      </w:r>
    </w:p>
    <w:p w:rsidR="00326587" w:rsidRPr="00326587" w:rsidRDefault="00326587" w:rsidP="0032658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534025" cy="3390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rofile Sequenc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Default="00326587">
      <w:pPr>
        <w:pStyle w:val="Heading4"/>
      </w:pPr>
      <w:r>
        <w:t>Edit profile</w:t>
      </w:r>
    </w:p>
    <w:p w:rsidR="00326587" w:rsidRPr="00326587" w:rsidRDefault="00326587" w:rsidP="0032658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314950" cy="3390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rofile Sequenc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E6719C" w:rsidRDefault="00C401B9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Contact Package</w:t>
      </w: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291622" w:rsidRPr="00E6719C" w:rsidRDefault="00291622" w:rsidP="00291622">
      <w:pPr>
        <w:ind w:left="0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74608823" wp14:editId="36539682">
            <wp:extent cx="5580380" cy="4130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cla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22" w:rsidRPr="00E6719C" w:rsidRDefault="00291622" w:rsidP="00291622">
      <w:pPr>
        <w:pStyle w:val="comment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</w:rPr>
        <w:t xml:space="preserve"> </w:t>
      </w:r>
      <w:r w:rsidR="00E6719C">
        <w:rPr>
          <w:rFonts w:ascii="Times New Roman" w:hAnsi="Times New Roman" w:cs="Times New Roman"/>
        </w:rPr>
        <w:tab/>
      </w:r>
      <w:r w:rsidRPr="00E6719C">
        <w:rPr>
          <w:rFonts w:ascii="Times New Roman" w:hAnsi="Times New Roman" w:cs="Times New Roman"/>
        </w:rPr>
        <w:t xml:space="preserve">       </w:t>
      </w:r>
      <w:r w:rsidR="00FA7A7F"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3</w:t>
      </w: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291622" w:rsidRPr="00E6719C" w:rsidRDefault="00291622" w:rsidP="00291622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2419"/>
        <w:gridCol w:w="5471"/>
      </w:tblGrid>
      <w:tr w:rsidR="00CA0F1D" w:rsidRPr="00E6719C" w:rsidTr="00F13198">
        <w:trPr>
          <w:jc w:val="center"/>
        </w:trPr>
        <w:tc>
          <w:tcPr>
            <w:tcW w:w="648" w:type="dxa"/>
            <w:shd w:val="clear" w:color="auto" w:fill="FFE8E1"/>
          </w:tcPr>
          <w:p w:rsidR="00CA0F1D" w:rsidRPr="00E6719C" w:rsidRDefault="00CA0F1D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FFE8E1"/>
          </w:tcPr>
          <w:p w:rsidR="00CA0F1D" w:rsidRPr="00E6719C" w:rsidRDefault="00CA0F1D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FFE8E1"/>
          </w:tcPr>
          <w:p w:rsidR="00CA0F1D" w:rsidRPr="00E6719C" w:rsidRDefault="00CA0F1D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A0F1D" w:rsidRPr="00E6719C" w:rsidTr="00F13198">
        <w:trPr>
          <w:jc w:val="center"/>
        </w:trPr>
        <w:tc>
          <w:tcPr>
            <w:tcW w:w="648" w:type="dxa"/>
          </w:tcPr>
          <w:p w:rsidR="00CA0F1D" w:rsidRPr="00E6719C" w:rsidRDefault="00CA0F1D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</w:tcPr>
          <w:p w:rsidR="00CA0F1D" w:rsidRPr="00E6719C" w:rsidRDefault="00CA0F1D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</w:tcPr>
          <w:p w:rsidR="00CA0F1D" w:rsidRPr="00E6719C" w:rsidRDefault="00CA0F1D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A0F1D" w:rsidRPr="00E6719C" w:rsidTr="00F13198">
        <w:trPr>
          <w:jc w:val="center"/>
        </w:trPr>
        <w:tc>
          <w:tcPr>
            <w:tcW w:w="648" w:type="dxa"/>
          </w:tcPr>
          <w:p w:rsidR="00CA0F1D" w:rsidRPr="00E6719C" w:rsidRDefault="00CA0F1D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</w:tcPr>
          <w:p w:rsidR="00CA0F1D" w:rsidRPr="00E6719C" w:rsidRDefault="00CA0F1D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</w:tcPr>
          <w:p w:rsidR="00CA0F1D" w:rsidRPr="00E6719C" w:rsidRDefault="00CA0F1D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A0F1D" w:rsidRPr="00E6719C" w:rsidRDefault="00CA0F1D" w:rsidP="00CA0F1D">
      <w:pPr>
        <w:rPr>
          <w:rFonts w:ascii="Times New Roman" w:hAnsi="Times New Roman" w:cs="Times New Roman"/>
          <w:lang w:eastAsia="ja-JP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E6719C">
        <w:rPr>
          <w:rFonts w:ascii="Times New Roman" w:hAnsi="Times New Roman" w:cs="Times New Roman"/>
          <w:sz w:val="22"/>
          <w:szCs w:val="22"/>
        </w:rPr>
        <w:t>User class</w:t>
      </w:r>
    </w:p>
    <w:p w:rsidR="00844B23" w:rsidRPr="00E6719C" w:rsidRDefault="00844B23" w:rsidP="00844B23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p w:rsidR="00844B23" w:rsidRPr="00E6719C" w:rsidRDefault="00844B23" w:rsidP="00844B23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2741"/>
        <w:gridCol w:w="4922"/>
      </w:tblGrid>
      <w:tr w:rsidR="00844B23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844B23" w:rsidRPr="00E6719C" w:rsidRDefault="00844B23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FFE8E1"/>
          </w:tcPr>
          <w:p w:rsidR="00844B23" w:rsidRPr="00E6719C" w:rsidRDefault="00844B2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FFE8E1"/>
          </w:tcPr>
          <w:p w:rsidR="00844B23" w:rsidRPr="00E6719C" w:rsidRDefault="00844B23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add_contactopinion 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add_contactQA 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contribute_vocab 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contribute_mean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contribute_kanji 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44B23" w:rsidRPr="00E6719C" w:rsidTr="00F13198">
        <w:trPr>
          <w:jc w:val="center"/>
        </w:trPr>
        <w:tc>
          <w:tcPr>
            <w:tcW w:w="899" w:type="dxa"/>
          </w:tcPr>
          <w:p w:rsidR="00844B23" w:rsidRPr="00E6719C" w:rsidRDefault="00844B23" w:rsidP="0022306C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contribute_grammar()</w:t>
            </w:r>
          </w:p>
        </w:tc>
        <w:tc>
          <w:tcPr>
            <w:tcW w:w="5210" w:type="dxa"/>
          </w:tcPr>
          <w:p w:rsidR="00844B23" w:rsidRPr="00E6719C" w:rsidRDefault="00844B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844B23" w:rsidRPr="00E6719C" w:rsidRDefault="00844B23" w:rsidP="00844B23">
      <w:pPr>
        <w:rPr>
          <w:rFonts w:ascii="Times New Roman" w:hAnsi="Times New Roman" w:cs="Times New Roman"/>
        </w:rPr>
      </w:pPr>
    </w:p>
    <w:p w:rsidR="00C401B9" w:rsidRPr="00E6719C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172724" w:rsidRPr="00E6719C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678"/>
        <w:gridCol w:w="812"/>
        <w:gridCol w:w="3833"/>
      </w:tblGrid>
      <w:tr w:rsidR="00172724" w:rsidRPr="00E6719C" w:rsidTr="00F13198">
        <w:trPr>
          <w:jc w:val="center"/>
        </w:trPr>
        <w:tc>
          <w:tcPr>
            <w:tcW w:w="556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E6719C" w:rsidTr="00F13198">
        <w:trPr>
          <w:jc w:val="center"/>
        </w:trPr>
        <w:tc>
          <w:tcPr>
            <w:tcW w:w="556" w:type="dxa"/>
          </w:tcPr>
          <w:p w:rsidR="00172724" w:rsidRPr="00E6719C" w:rsidRDefault="00172724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72724" w:rsidRPr="00E6719C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172724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172724" w:rsidRPr="00E6719C" w:rsidRDefault="00172724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E6719C" w:rsidTr="00F13198">
        <w:trPr>
          <w:jc w:val="center"/>
        </w:trPr>
        <w:tc>
          <w:tcPr>
            <w:tcW w:w="899" w:type="dxa"/>
          </w:tcPr>
          <w:p w:rsidR="00172724" w:rsidRPr="00E6719C" w:rsidRDefault="00172724" w:rsidP="0022306C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contributedVocab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Vocabulary</w:t>
            </w:r>
          </w:p>
        </w:tc>
      </w:tr>
      <w:tr w:rsidR="00172724" w:rsidRPr="00E6719C" w:rsidTr="00F13198">
        <w:trPr>
          <w:jc w:val="center"/>
        </w:trPr>
        <w:tc>
          <w:tcPr>
            <w:tcW w:w="899" w:type="dxa"/>
          </w:tcPr>
          <w:p w:rsidR="00172724" w:rsidRPr="00E6719C" w:rsidRDefault="00172724" w:rsidP="0022306C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contributedKanji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Kanji</w:t>
            </w:r>
          </w:p>
        </w:tc>
      </w:tr>
      <w:tr w:rsidR="00172724" w:rsidRPr="00E6719C" w:rsidTr="00F13198">
        <w:trPr>
          <w:jc w:val="center"/>
        </w:trPr>
        <w:tc>
          <w:tcPr>
            <w:tcW w:w="899" w:type="dxa"/>
          </w:tcPr>
          <w:p w:rsidR="00172724" w:rsidRPr="00E6719C" w:rsidRDefault="00172724" w:rsidP="0022306C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contributedGrammar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Grammar</w:t>
            </w:r>
          </w:p>
        </w:tc>
      </w:tr>
      <w:tr w:rsidR="00172724" w:rsidRPr="00E6719C" w:rsidTr="00F13198">
        <w:trPr>
          <w:jc w:val="center"/>
        </w:trPr>
        <w:tc>
          <w:tcPr>
            <w:tcW w:w="899" w:type="dxa"/>
          </w:tcPr>
          <w:p w:rsidR="00172724" w:rsidRPr="00E6719C" w:rsidRDefault="00172724" w:rsidP="0022306C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E6719C" w:rsidRDefault="00172724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attributeOpinion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Opinion</w:t>
            </w:r>
          </w:p>
        </w:tc>
      </w:tr>
      <w:tr w:rsidR="00172724" w:rsidRPr="00E6719C" w:rsidTr="00F13198">
        <w:trPr>
          <w:jc w:val="center"/>
        </w:trPr>
        <w:tc>
          <w:tcPr>
            <w:tcW w:w="899" w:type="dxa"/>
          </w:tcPr>
          <w:p w:rsidR="00172724" w:rsidRPr="00E6719C" w:rsidRDefault="00172724" w:rsidP="0022306C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E6719C" w:rsidRDefault="00172724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attributeQA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E6719C" w:rsidRDefault="00172724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QA</w:t>
            </w:r>
          </w:p>
        </w:tc>
      </w:tr>
    </w:tbl>
    <w:p w:rsidR="00172724" w:rsidRPr="00E6719C" w:rsidRDefault="00172724" w:rsidP="00172724">
      <w:pPr>
        <w:rPr>
          <w:rFonts w:ascii="Times New Roman" w:hAnsi="Times New Roman" w:cs="Times New Roman"/>
        </w:rPr>
      </w:pPr>
    </w:p>
    <w:p w:rsidR="00A64B73" w:rsidRDefault="00A64B73">
      <w:pPr>
        <w:pStyle w:val="Heading3"/>
      </w:pPr>
      <w:r>
        <w:lastRenderedPageBreak/>
        <w:t>Sequence diagram</w:t>
      </w:r>
    </w:p>
    <w:p w:rsidR="00A64B73" w:rsidRDefault="00A64B73" w:rsidP="00A64B73">
      <w:pPr>
        <w:pStyle w:val="Heading4"/>
      </w:pPr>
      <w:r>
        <w:t>Contributed Vocabulary</w:t>
      </w:r>
    </w:p>
    <w:p w:rsidR="00A64B73" w:rsidRPr="00A64B73" w:rsidRDefault="00A64B73" w:rsidP="00A64B73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3FC1D35E" wp14:editId="09D68455">
            <wp:extent cx="5268673" cy="2933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Vocabulary Sequenc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3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Default="00A64B73">
      <w:pPr>
        <w:pStyle w:val="Heading4"/>
      </w:pPr>
      <w:r>
        <w:t>Contributed Grammar</w:t>
      </w:r>
    </w:p>
    <w:p w:rsidR="00A64B73" w:rsidRDefault="00A64B73" w:rsidP="00A64B73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059F79CA" wp14:editId="520FE3BE">
            <wp:extent cx="5276850" cy="31527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Grammar Sequenc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15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64B73" w:rsidRDefault="00A64B73" w:rsidP="00A64B73">
      <w:pPr>
        <w:ind w:left="0"/>
      </w:pPr>
    </w:p>
    <w:p w:rsidR="00A64B73" w:rsidRDefault="00A64B73">
      <w:pPr>
        <w:pStyle w:val="Heading4"/>
      </w:pPr>
      <w:r>
        <w:lastRenderedPageBreak/>
        <w:t>Contributed Kanji</w:t>
      </w:r>
    </w:p>
    <w:p w:rsidR="009056BC" w:rsidRDefault="009056BC" w:rsidP="009056BC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46A0D40D" wp14:editId="22F3E35F">
            <wp:extent cx="5000625" cy="339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Kanji Sequenc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9056BC" w:rsidRDefault="009056BC" w:rsidP="009056BC">
      <w:pPr>
        <w:ind w:left="0"/>
      </w:pPr>
    </w:p>
    <w:p w:rsidR="009056BC" w:rsidRDefault="009056BC">
      <w:pPr>
        <w:pStyle w:val="Heading4"/>
      </w:pPr>
      <w:r>
        <w:t>Contributed Opinion</w:t>
      </w:r>
    </w:p>
    <w:p w:rsidR="009056BC" w:rsidRDefault="009056BC" w:rsidP="009056BC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01667587" wp14:editId="52B7707E">
            <wp:extent cx="5276850" cy="3390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Opinion Sequenc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8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9056BC" w:rsidRDefault="009056BC" w:rsidP="009056BC">
      <w:pPr>
        <w:ind w:left="0"/>
      </w:pPr>
    </w:p>
    <w:p w:rsidR="009056BC" w:rsidRDefault="009056BC">
      <w:pPr>
        <w:pStyle w:val="Heading4"/>
      </w:pPr>
      <w:r>
        <w:lastRenderedPageBreak/>
        <w:t>Contributed Q&amp;A</w:t>
      </w:r>
    </w:p>
    <w:p w:rsidR="009056BC" w:rsidRPr="009056BC" w:rsidRDefault="009056BC" w:rsidP="009056BC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6263714E" wp14:editId="1BFEB958">
            <wp:extent cx="5133975" cy="3905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Q&amp;A Sequenc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EC" w:rsidRPr="00E6719C" w:rsidRDefault="00E44EEC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Practice manageme</w:t>
      </w:r>
      <w:r w:rsidR="00FA7A7F" w:rsidRPr="00E6719C">
        <w:rPr>
          <w:rFonts w:ascii="Times New Roman" w:hAnsi="Times New Roman" w:cs="Times New Roman"/>
          <w:i w:val="0"/>
          <w:sz w:val="24"/>
          <w:szCs w:val="24"/>
        </w:rPr>
        <w:t xml:space="preserve">nt </w:t>
      </w:r>
      <w:r w:rsidRPr="00E6719C">
        <w:rPr>
          <w:rFonts w:ascii="Times New Roman" w:hAnsi="Times New Roman" w:cs="Times New Roman"/>
          <w:i w:val="0"/>
          <w:sz w:val="24"/>
          <w:szCs w:val="24"/>
        </w:rPr>
        <w:t>Package</w:t>
      </w:r>
    </w:p>
    <w:p w:rsidR="00E44EEC" w:rsidRPr="00E6719C" w:rsidRDefault="00E44EEC" w:rsidP="00E44EEC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7A6742" w:rsidRPr="00E6719C" w:rsidRDefault="009E36D9" w:rsidP="007A6742">
      <w:pPr>
        <w:ind w:left="0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1619300D" wp14:editId="5F551659">
            <wp:extent cx="5580380" cy="406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ice management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58" w:rsidRPr="00442884" w:rsidRDefault="00B24F58" w:rsidP="00B24F58">
      <w:pPr>
        <w:ind w:left="1440" w:firstLine="720"/>
        <w:rPr>
          <w:rFonts w:ascii="Times New Roman" w:hAnsi="Times New Roman" w:cs="Times New Roman"/>
          <w:b/>
          <w:i/>
          <w:sz w:val="22"/>
          <w:szCs w:val="22"/>
        </w:rPr>
      </w:pPr>
      <w:r w:rsidRPr="00442884">
        <w:rPr>
          <w:rFonts w:ascii="Times New Roman" w:hAnsi="Times New Roman" w:cs="Times New Roman"/>
          <w:b/>
          <w:i/>
          <w:sz w:val="22"/>
          <w:szCs w:val="22"/>
        </w:rPr>
        <w:t>Figure 4: Class diagram Practice</w:t>
      </w:r>
      <w:r w:rsidR="00E85623" w:rsidRPr="00442884">
        <w:rPr>
          <w:rFonts w:ascii="Times New Roman" w:hAnsi="Times New Roman" w:cs="Times New Roman"/>
          <w:b/>
          <w:i/>
          <w:sz w:val="22"/>
          <w:szCs w:val="22"/>
        </w:rPr>
        <w:t xml:space="preserve"> management</w:t>
      </w:r>
      <w:r w:rsidRPr="00442884">
        <w:rPr>
          <w:rFonts w:ascii="Times New Roman" w:hAnsi="Times New Roman" w:cs="Times New Roman"/>
          <w:b/>
          <w:i/>
          <w:sz w:val="22"/>
          <w:szCs w:val="22"/>
        </w:rPr>
        <w:t xml:space="preserve">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1"/>
        <w:gridCol w:w="2770"/>
        <w:gridCol w:w="5132"/>
      </w:tblGrid>
      <w:tr w:rsidR="0025193E" w:rsidRPr="00E6719C" w:rsidTr="00A95420">
        <w:trPr>
          <w:jc w:val="center"/>
        </w:trPr>
        <w:tc>
          <w:tcPr>
            <w:tcW w:w="637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E6719C" w:rsidTr="00A95420">
        <w:trPr>
          <w:jc w:val="center"/>
        </w:trPr>
        <w:tc>
          <w:tcPr>
            <w:tcW w:w="637" w:type="dxa"/>
          </w:tcPr>
          <w:p w:rsidR="0025193E" w:rsidRPr="00E6719C" w:rsidRDefault="0025193E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</w:p>
        </w:tc>
        <w:tc>
          <w:tcPr>
            <w:tcW w:w="5597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1F6A" w:rsidRPr="00E6719C" w:rsidTr="00A95420">
        <w:trPr>
          <w:jc w:val="center"/>
        </w:trPr>
        <w:tc>
          <w:tcPr>
            <w:tcW w:w="637" w:type="dxa"/>
          </w:tcPr>
          <w:p w:rsidR="00B21F6A" w:rsidRPr="00E6719C" w:rsidRDefault="00B21F6A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Model_Conversation</w:t>
            </w:r>
          </w:p>
        </w:tc>
        <w:tc>
          <w:tcPr>
            <w:tcW w:w="5597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5193E" w:rsidRPr="00E6719C" w:rsidTr="00A95420">
        <w:trPr>
          <w:jc w:val="center"/>
        </w:trPr>
        <w:tc>
          <w:tcPr>
            <w:tcW w:w="637" w:type="dxa"/>
          </w:tcPr>
          <w:p w:rsidR="0025193E" w:rsidRPr="00E6719C" w:rsidRDefault="00B21F6A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770" w:type="dxa"/>
          </w:tcPr>
          <w:p w:rsidR="0025193E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Model_Listening</w:t>
            </w:r>
          </w:p>
        </w:tc>
        <w:tc>
          <w:tcPr>
            <w:tcW w:w="5597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1F6A" w:rsidRPr="00E6719C" w:rsidTr="00A95420">
        <w:trPr>
          <w:jc w:val="center"/>
        </w:trPr>
        <w:tc>
          <w:tcPr>
            <w:tcW w:w="637" w:type="dxa"/>
          </w:tcPr>
          <w:p w:rsidR="00B21F6A" w:rsidRPr="00E6719C" w:rsidRDefault="00B21F6A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770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Model_Test</w:t>
            </w:r>
          </w:p>
        </w:tc>
        <w:tc>
          <w:tcPr>
            <w:tcW w:w="5597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1F6A" w:rsidRPr="00E6719C" w:rsidTr="00A95420">
        <w:trPr>
          <w:jc w:val="center"/>
        </w:trPr>
        <w:tc>
          <w:tcPr>
            <w:tcW w:w="637" w:type="dxa"/>
          </w:tcPr>
          <w:p w:rsidR="00B21F6A" w:rsidRPr="00E6719C" w:rsidRDefault="00B21F6A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770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</w:p>
        </w:tc>
        <w:tc>
          <w:tcPr>
            <w:tcW w:w="5597" w:type="dxa"/>
          </w:tcPr>
          <w:p w:rsidR="00B21F6A" w:rsidRPr="00E6719C" w:rsidRDefault="00B21F6A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25193E" w:rsidRPr="00E6719C" w:rsidRDefault="0025193E" w:rsidP="0025193E">
      <w:pPr>
        <w:ind w:left="0"/>
        <w:rPr>
          <w:rFonts w:ascii="Times New Roman" w:hAnsi="Times New Roman" w:cs="Times New Roman"/>
          <w:lang w:eastAsia="ja-JP"/>
        </w:rPr>
      </w:pPr>
    </w:p>
    <w:p w:rsidR="00E44EEC" w:rsidRPr="00E6719C" w:rsidRDefault="007A6742" w:rsidP="00E44EEC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Model ReadingDocument class</w:t>
      </w:r>
    </w:p>
    <w:p w:rsidR="00B24F58" w:rsidRPr="00E6719C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2781"/>
        <w:gridCol w:w="945"/>
        <w:gridCol w:w="944"/>
        <w:gridCol w:w="1210"/>
        <w:gridCol w:w="2106"/>
      </w:tblGrid>
      <w:tr w:rsidR="00B24F58" w:rsidRPr="00E6719C" w:rsidTr="00B24F58">
        <w:trPr>
          <w:jc w:val="center"/>
        </w:trPr>
        <w:tc>
          <w:tcPr>
            <w:tcW w:w="557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1</w:t>
            </w: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 xml:space="preserve">reading_level  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 hiragana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 meaning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 question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 answer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E6719C" w:rsidTr="00B24F58">
        <w:trPr>
          <w:jc w:val="center"/>
        </w:trPr>
        <w:tc>
          <w:tcPr>
            <w:tcW w:w="557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</w:p>
        </w:tc>
        <w:tc>
          <w:tcPr>
            <w:tcW w:w="993" w:type="dxa"/>
          </w:tcPr>
          <w:p w:rsidR="00B24F58" w:rsidRPr="00E6719C" w:rsidRDefault="00B24F5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24F58" w:rsidRPr="00E6719C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275"/>
        <w:gridCol w:w="4387"/>
      </w:tblGrid>
      <w:tr w:rsidR="00B24F58" w:rsidRPr="00E6719C" w:rsidTr="00A95420">
        <w:trPr>
          <w:jc w:val="center"/>
        </w:trPr>
        <w:tc>
          <w:tcPr>
            <w:tcW w:w="899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FFE8E1"/>
          </w:tcPr>
          <w:p w:rsidR="00B24F58" w:rsidRPr="00E6719C" w:rsidRDefault="00B24F5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get50Vocabulary()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getInfoReading()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getVocabularyN3()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getVocabularyN2()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getDetailKanjiN3()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getDetailKanjiN2()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getDetailGrammarN3()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getDetailGrammarN2()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getDetailArticleN3()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B24F58" w:rsidRPr="00E6719C" w:rsidTr="00A95420">
        <w:trPr>
          <w:jc w:val="center"/>
        </w:trPr>
        <w:tc>
          <w:tcPr>
            <w:tcW w:w="899" w:type="dxa"/>
          </w:tcPr>
          <w:p w:rsidR="00B24F58" w:rsidRPr="00E6719C" w:rsidRDefault="00B24F58" w:rsidP="00A95420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getDetailArticleN2()</w:t>
            </w:r>
          </w:p>
        </w:tc>
        <w:tc>
          <w:tcPr>
            <w:tcW w:w="4643" w:type="dxa"/>
          </w:tcPr>
          <w:p w:rsidR="00B24F58" w:rsidRPr="00E6719C" w:rsidRDefault="00B24F5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7A6742" w:rsidRPr="00E6719C" w:rsidRDefault="007A6742" w:rsidP="007A6742">
      <w:pPr>
        <w:rPr>
          <w:rFonts w:ascii="Times New Roman" w:hAnsi="Times New Roman" w:cs="Times New Roman"/>
        </w:rPr>
      </w:pPr>
    </w:p>
    <w:p w:rsidR="007A6742" w:rsidRPr="00E6719C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Model Conversation class</w:t>
      </w:r>
    </w:p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852"/>
        <w:gridCol w:w="812"/>
        <w:gridCol w:w="1077"/>
        <w:gridCol w:w="1209"/>
        <w:gridCol w:w="3036"/>
      </w:tblGrid>
      <w:tr w:rsidR="00360B34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5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851" w:type="dxa"/>
          </w:tcPr>
          <w:p w:rsidR="00360B34" w:rsidRPr="00E6719C" w:rsidRDefault="009E36D9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275"/>
        <w:gridCol w:w="4387"/>
      </w:tblGrid>
      <w:tr w:rsidR="00360B34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getcommunicatedNihon()</w:t>
            </w:r>
          </w:p>
        </w:tc>
        <w:tc>
          <w:tcPr>
            <w:tcW w:w="464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getconversationSC()</w:t>
            </w:r>
          </w:p>
        </w:tc>
        <w:tc>
          <w:tcPr>
            <w:tcW w:w="464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getconversationTC1()</w:t>
            </w:r>
          </w:p>
        </w:tc>
        <w:tc>
          <w:tcPr>
            <w:tcW w:w="464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getconversationTC2()</w:t>
            </w:r>
          </w:p>
        </w:tc>
        <w:tc>
          <w:tcPr>
            <w:tcW w:w="464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getInfoConversation()</w:t>
            </w:r>
          </w:p>
        </w:tc>
        <w:tc>
          <w:tcPr>
            <w:tcW w:w="464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360B34" w:rsidRPr="00E6719C" w:rsidRDefault="00360B34" w:rsidP="00360B34">
      <w:pPr>
        <w:rPr>
          <w:rFonts w:ascii="Times New Roman" w:hAnsi="Times New Roman" w:cs="Times New Roman"/>
        </w:rPr>
      </w:pPr>
    </w:p>
    <w:p w:rsidR="007A6742" w:rsidRPr="00E6719C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Model Listening class</w:t>
      </w:r>
    </w:p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2649"/>
        <w:gridCol w:w="944"/>
        <w:gridCol w:w="1077"/>
        <w:gridCol w:w="944"/>
        <w:gridCol w:w="2372"/>
      </w:tblGrid>
      <w:tr w:rsidR="00360B34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812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1</w:t>
            </w: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Lis_title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</w:p>
        </w:tc>
        <w:tc>
          <w:tcPr>
            <w:tcW w:w="992" w:type="dxa"/>
          </w:tcPr>
          <w:p w:rsidR="00360B34" w:rsidRPr="00E6719C" w:rsidRDefault="00E963B0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question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script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1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meaning</w:t>
            </w:r>
          </w:p>
        </w:tc>
        <w:tc>
          <w:tcPr>
            <w:tcW w:w="992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963B0" w:rsidRPr="00E6719C" w:rsidTr="00360B34">
        <w:trPr>
          <w:jc w:val="center"/>
        </w:trPr>
        <w:tc>
          <w:tcPr>
            <w:tcW w:w="557" w:type="dxa"/>
          </w:tcPr>
          <w:p w:rsidR="00E963B0" w:rsidRPr="00E6719C" w:rsidRDefault="00E963B0" w:rsidP="00360B34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12" w:type="dxa"/>
          </w:tcPr>
          <w:p w:rsidR="00E963B0" w:rsidRPr="00E6719C" w:rsidRDefault="00E963B0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Sourcefile_file</w:t>
            </w:r>
          </w:p>
        </w:tc>
        <w:tc>
          <w:tcPr>
            <w:tcW w:w="992" w:type="dxa"/>
          </w:tcPr>
          <w:p w:rsidR="00E963B0" w:rsidRPr="00E6719C" w:rsidRDefault="00E963B0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963B0" w:rsidRPr="00E6719C" w:rsidRDefault="00E963B0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E963B0" w:rsidRPr="00E6719C" w:rsidRDefault="00E963B0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E963B0" w:rsidRPr="00E6719C" w:rsidRDefault="00E963B0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675"/>
        <w:gridCol w:w="3987"/>
      </w:tblGrid>
      <w:tr w:rsidR="00360B34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getInfoTraininglistening()</w:t>
            </w:r>
          </w:p>
        </w:tc>
        <w:tc>
          <w:tcPr>
            <w:tcW w:w="4218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getlisteningN2N3()</w:t>
            </w:r>
          </w:p>
        </w:tc>
        <w:tc>
          <w:tcPr>
            <w:tcW w:w="4218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getlisteningN4N5()</w:t>
            </w:r>
          </w:p>
        </w:tc>
        <w:tc>
          <w:tcPr>
            <w:tcW w:w="4218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360B34" w:rsidRPr="00E6719C" w:rsidRDefault="00360B34" w:rsidP="00360B34">
      <w:pPr>
        <w:rPr>
          <w:rFonts w:ascii="Times New Roman" w:hAnsi="Times New Roman" w:cs="Times New Roman"/>
        </w:rPr>
      </w:pPr>
    </w:p>
    <w:p w:rsidR="007A6742" w:rsidRPr="00E6719C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Model Test class</w:t>
      </w:r>
    </w:p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852"/>
        <w:gridCol w:w="812"/>
        <w:gridCol w:w="1077"/>
        <w:gridCol w:w="1209"/>
        <w:gridCol w:w="3036"/>
      </w:tblGrid>
      <w:tr w:rsidR="00360B34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5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</w:p>
        </w:tc>
        <w:tc>
          <w:tcPr>
            <w:tcW w:w="851" w:type="dxa"/>
          </w:tcPr>
          <w:p w:rsidR="00360B34" w:rsidRPr="00E6719C" w:rsidRDefault="00E37D51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E6719C" w:rsidTr="00360B34">
        <w:trPr>
          <w:jc w:val="center"/>
        </w:trPr>
        <w:tc>
          <w:tcPr>
            <w:tcW w:w="557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</w:p>
        </w:tc>
        <w:tc>
          <w:tcPr>
            <w:tcW w:w="851" w:type="dxa"/>
          </w:tcPr>
          <w:p w:rsidR="00360B34" w:rsidRPr="00E6719C" w:rsidRDefault="00360B34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E6719C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7"/>
        <w:gridCol w:w="2311"/>
        <w:gridCol w:w="5695"/>
      </w:tblGrid>
      <w:tr w:rsidR="00360B34" w:rsidRPr="00E6719C" w:rsidTr="00360B34">
        <w:trPr>
          <w:jc w:val="center"/>
        </w:trPr>
        <w:tc>
          <w:tcPr>
            <w:tcW w:w="534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439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5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439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detailTest()</w:t>
            </w:r>
          </w:p>
        </w:tc>
        <w:tc>
          <w:tcPr>
            <w:tcW w:w="6031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5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439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detailQuestion()</w:t>
            </w:r>
          </w:p>
        </w:tc>
        <w:tc>
          <w:tcPr>
            <w:tcW w:w="6031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60B34" w:rsidRPr="00E6719C" w:rsidTr="00360B34">
        <w:trPr>
          <w:jc w:val="center"/>
        </w:trPr>
        <w:tc>
          <w:tcPr>
            <w:tcW w:w="534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439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detailAnswer()</w:t>
            </w:r>
          </w:p>
        </w:tc>
        <w:tc>
          <w:tcPr>
            <w:tcW w:w="6031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360B34" w:rsidRPr="00E6719C" w:rsidRDefault="00360B34" w:rsidP="00360B34">
      <w:pPr>
        <w:rPr>
          <w:rFonts w:ascii="Times New Roman" w:hAnsi="Times New Roman" w:cs="Times New Roman"/>
        </w:rPr>
      </w:pPr>
    </w:p>
    <w:p w:rsidR="007A6742" w:rsidRPr="00E6719C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HomeController class</w:t>
      </w:r>
    </w:p>
    <w:p w:rsidR="00360B34" w:rsidRPr="00E6719C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678"/>
        <w:gridCol w:w="812"/>
        <w:gridCol w:w="3833"/>
      </w:tblGrid>
      <w:tr w:rsidR="00360B34" w:rsidRPr="00E6719C" w:rsidTr="00360B34">
        <w:trPr>
          <w:jc w:val="center"/>
        </w:trPr>
        <w:tc>
          <w:tcPr>
            <w:tcW w:w="556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556" w:type="dxa"/>
          </w:tcPr>
          <w:p w:rsidR="00360B34" w:rsidRPr="00E6719C" w:rsidRDefault="00360B34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E6719C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360B34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360B34" w:rsidRPr="00E6719C" w:rsidRDefault="00360B34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list50()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50 vocabulary of minanihon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conversationSC()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elementary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conversationTC1()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conversationTC2()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listeningN2N3()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N2&amp;N3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listeningN4N5()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N4&amp;N5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listMinna()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minanihon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grammarN2()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N2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grammarN3()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N3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kanjiN2()</w:t>
            </w:r>
          </w:p>
        </w:tc>
        <w:tc>
          <w:tcPr>
            <w:tcW w:w="5352" w:type="dxa"/>
          </w:tcPr>
          <w:p w:rsidR="00360B34" w:rsidRPr="00E6719C" w:rsidRDefault="00B24F58" w:rsidP="00B24F5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N2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kanjiN3()</w:t>
            </w:r>
          </w:p>
        </w:tc>
        <w:tc>
          <w:tcPr>
            <w:tcW w:w="5352" w:type="dxa"/>
          </w:tcPr>
          <w:p w:rsidR="00360B34" w:rsidRPr="00E6719C" w:rsidRDefault="00B24F58" w:rsidP="00B24F5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N3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vocabularyN2()</w:t>
            </w:r>
          </w:p>
        </w:tc>
        <w:tc>
          <w:tcPr>
            <w:tcW w:w="5352" w:type="dxa"/>
          </w:tcPr>
          <w:p w:rsidR="00360B34" w:rsidRPr="00E6719C" w:rsidRDefault="00B24F58" w:rsidP="00B24F5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N2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vocabularyN3()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N3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articleN2()</w:t>
            </w:r>
          </w:p>
        </w:tc>
        <w:tc>
          <w:tcPr>
            <w:tcW w:w="5352" w:type="dxa"/>
          </w:tcPr>
          <w:p w:rsidR="00360B34" w:rsidRPr="00E6719C" w:rsidRDefault="00B24F58" w:rsidP="00B24F5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N2</w:t>
            </w:r>
          </w:p>
        </w:tc>
      </w:tr>
      <w:tr w:rsidR="00360B34" w:rsidRPr="00E6719C" w:rsidTr="00360B34">
        <w:trPr>
          <w:jc w:val="center"/>
        </w:trPr>
        <w:tc>
          <w:tcPr>
            <w:tcW w:w="899" w:type="dxa"/>
          </w:tcPr>
          <w:p w:rsidR="00360B34" w:rsidRPr="00E6719C" w:rsidRDefault="00360B34" w:rsidP="00360B34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E6719C" w:rsidRDefault="00360B34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articleN3()</w:t>
            </w:r>
          </w:p>
        </w:tc>
        <w:tc>
          <w:tcPr>
            <w:tcW w:w="5352" w:type="dxa"/>
          </w:tcPr>
          <w:p w:rsidR="00360B34" w:rsidRPr="00E6719C" w:rsidRDefault="00B24F58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N3</w:t>
            </w:r>
          </w:p>
        </w:tc>
      </w:tr>
    </w:tbl>
    <w:p w:rsidR="00360B34" w:rsidRPr="00E6719C" w:rsidRDefault="00360B34" w:rsidP="00360B34">
      <w:pPr>
        <w:rPr>
          <w:rFonts w:ascii="Times New Roman" w:hAnsi="Times New Roman" w:cs="Times New Roman"/>
        </w:rPr>
      </w:pPr>
    </w:p>
    <w:p w:rsidR="00E757F5" w:rsidRDefault="00E757F5">
      <w:pPr>
        <w:pStyle w:val="Heading3"/>
      </w:pPr>
      <w:r>
        <w:t>Sequence Diagram</w:t>
      </w:r>
    </w:p>
    <w:p w:rsidR="00E757F5" w:rsidRPr="00E757F5" w:rsidRDefault="00E757F5" w:rsidP="00E757F5"/>
    <w:p w:rsidR="00E757F5" w:rsidRDefault="00E757F5" w:rsidP="00E757F5">
      <w:pPr>
        <w:pStyle w:val="Heading4"/>
      </w:pPr>
      <w:r>
        <w:t>Do Test</w:t>
      </w:r>
    </w:p>
    <w:p w:rsidR="00E757F5" w:rsidRDefault="00E757F5" w:rsidP="00E757F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410200" cy="4933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 Test Sequen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F5" w:rsidRPr="00E757F5" w:rsidRDefault="00E757F5" w:rsidP="00E757F5">
      <w:pPr>
        <w:ind w:left="0"/>
      </w:pPr>
    </w:p>
    <w:p w:rsidR="00E757F5" w:rsidRDefault="00E757F5">
      <w:pPr>
        <w:pStyle w:val="Heading4"/>
      </w:pPr>
      <w:r>
        <w:lastRenderedPageBreak/>
        <w:t>Tracking Mark</w:t>
      </w:r>
    </w:p>
    <w:p w:rsidR="00E757F5" w:rsidRPr="00E757F5" w:rsidRDefault="00E757F5" w:rsidP="00E757F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495925" cy="3390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cking Mark Sequenc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Default="00B47884">
      <w:pPr>
        <w:pStyle w:val="Heading4"/>
      </w:pPr>
      <w:r>
        <w:lastRenderedPageBreak/>
        <w:t>Training Listening</w:t>
      </w:r>
    </w:p>
    <w:p w:rsidR="00B47884" w:rsidRPr="00B47884" w:rsidRDefault="00B47884" w:rsidP="00B4788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6551" cy="7077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Sequenc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0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Default="00B47884" w:rsidP="00B47884">
      <w:pPr>
        <w:ind w:left="0"/>
      </w:pPr>
    </w:p>
    <w:p w:rsidR="00B47884" w:rsidRPr="00B47884" w:rsidRDefault="00B47884" w:rsidP="00B47884">
      <w:pPr>
        <w:ind w:left="0"/>
      </w:pPr>
    </w:p>
    <w:p w:rsidR="00B47884" w:rsidRDefault="00B47884">
      <w:pPr>
        <w:pStyle w:val="Heading4"/>
      </w:pPr>
      <w:r>
        <w:lastRenderedPageBreak/>
        <w:t>Listening Conversation</w:t>
      </w:r>
    </w:p>
    <w:p w:rsidR="00B47884" w:rsidRPr="00B47884" w:rsidRDefault="00B47884" w:rsidP="00B4788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95900" cy="7905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ening Conversation Sequen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483" cy="790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B47884" w:rsidRDefault="00B47884" w:rsidP="00B47884">
      <w:pPr>
        <w:ind w:left="0"/>
      </w:pPr>
    </w:p>
    <w:p w:rsidR="00F7637B" w:rsidRPr="00E6719C" w:rsidRDefault="00F7637B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t>Admin’s account management Package</w:t>
      </w:r>
    </w:p>
    <w:p w:rsidR="00F7637B" w:rsidRPr="00E6719C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A73E5D" w:rsidRPr="00E6719C" w:rsidRDefault="00F13198" w:rsidP="00F13198">
      <w:pPr>
        <w:ind w:left="0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5E4733F0" wp14:editId="6CA075B2">
            <wp:extent cx="5581650" cy="44100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5D" w:rsidRPr="00E6719C" w:rsidRDefault="00FA7A7F" w:rsidP="006230DB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E6719C">
        <w:rPr>
          <w:rFonts w:ascii="Times New Roman" w:hAnsi="Times New Roman" w:cs="Times New Roman"/>
          <w:b/>
          <w:sz w:val="22"/>
          <w:szCs w:val="22"/>
        </w:rPr>
        <w:t>Figure 5</w:t>
      </w:r>
      <w:r w:rsidR="00F13198" w:rsidRPr="00E6719C">
        <w:rPr>
          <w:rFonts w:ascii="Times New Roman" w:hAnsi="Times New Roman" w:cs="Times New Roman"/>
          <w:b/>
          <w:sz w:val="22"/>
          <w:szCs w:val="22"/>
        </w:rPr>
        <w:t xml:space="preserve">: Class diagram </w:t>
      </w:r>
      <w:r w:rsidR="006230DB" w:rsidRPr="00E6719C">
        <w:rPr>
          <w:rFonts w:ascii="Times New Roman" w:hAnsi="Times New Roman" w:cs="Times New Roman"/>
          <w:b/>
          <w:sz w:val="22"/>
          <w:szCs w:val="22"/>
        </w:rPr>
        <w:t>Admin’s account management</w:t>
      </w:r>
      <w:r w:rsidR="00F13198" w:rsidRPr="00E6719C">
        <w:rPr>
          <w:rFonts w:ascii="Times New Roman" w:hAnsi="Times New Roman" w:cs="Times New Roman"/>
          <w:b/>
          <w:sz w:val="22"/>
          <w:szCs w:val="22"/>
        </w:rPr>
        <w:t xml:space="preserve"> package</w:t>
      </w:r>
    </w:p>
    <w:p w:rsidR="00F13198" w:rsidRPr="00E6719C" w:rsidRDefault="00F13198" w:rsidP="00F13198">
      <w:pPr>
        <w:ind w:left="1440" w:firstLine="720"/>
        <w:rPr>
          <w:rFonts w:ascii="Times New Roman" w:hAnsi="Times New Roman" w:cs="Times New Roman"/>
          <w:lang w:eastAsia="ja-JP"/>
        </w:rPr>
      </w:pP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2432"/>
        <w:gridCol w:w="5458"/>
      </w:tblGrid>
      <w:tr w:rsidR="00F7637B" w:rsidRPr="00E6719C" w:rsidTr="00F13198">
        <w:trPr>
          <w:jc w:val="center"/>
        </w:trPr>
        <w:tc>
          <w:tcPr>
            <w:tcW w:w="647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E6719C" w:rsidTr="00F13198">
        <w:trPr>
          <w:jc w:val="center"/>
        </w:trPr>
        <w:tc>
          <w:tcPr>
            <w:tcW w:w="647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F7637B" w:rsidRPr="00E6719C" w:rsidRDefault="00F7637B" w:rsidP="00FC592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FC5923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647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F7637B" w:rsidRPr="00E6719C" w:rsidRDefault="00FC5923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="00F7637B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E6719C" w:rsidRDefault="00F7637B" w:rsidP="00F7637B">
      <w:pPr>
        <w:rPr>
          <w:rFonts w:ascii="Times New Roman" w:hAnsi="Times New Roman" w:cs="Times New Roman"/>
          <w:lang w:eastAsia="ja-JP"/>
        </w:rPr>
      </w:pPr>
    </w:p>
    <w:p w:rsidR="00F7637B" w:rsidRPr="00E6719C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E6719C" w:rsidRDefault="00F7637B" w:rsidP="00F7637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944"/>
        <w:gridCol w:w="1210"/>
        <w:gridCol w:w="3169"/>
      </w:tblGrid>
      <w:tr w:rsidR="00F7637B" w:rsidRPr="00E6719C" w:rsidTr="00F13198">
        <w:trPr>
          <w:jc w:val="center"/>
        </w:trPr>
        <w:tc>
          <w:tcPr>
            <w:tcW w:w="556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67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3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67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E6719C" w:rsidRDefault="00F7637B" w:rsidP="00F7637B">
      <w:pPr>
        <w:rPr>
          <w:rFonts w:ascii="Times New Roman" w:hAnsi="Times New Roman" w:cs="Times New Roman"/>
          <w:lang w:eastAsia="ja-JP"/>
        </w:rPr>
      </w:pPr>
    </w:p>
    <w:p w:rsidR="00F7637B" w:rsidRPr="00E6719C" w:rsidRDefault="00F7637B" w:rsidP="00F7637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2741"/>
        <w:gridCol w:w="4922"/>
      </w:tblGrid>
      <w:tr w:rsidR="00F7637B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addNewAdmin ()</w:t>
            </w:r>
          </w:p>
        </w:tc>
        <w:tc>
          <w:tcPr>
            <w:tcW w:w="5210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editAdmin ()</w:t>
            </w:r>
          </w:p>
        </w:tc>
        <w:tc>
          <w:tcPr>
            <w:tcW w:w="5210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 ()</w:t>
            </w:r>
          </w:p>
        </w:tc>
        <w:tc>
          <w:tcPr>
            <w:tcW w:w="5210" w:type="dxa"/>
          </w:tcPr>
          <w:p w:rsidR="00F7637B" w:rsidRPr="00E6719C" w:rsidRDefault="00F7637B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F7637B" w:rsidRPr="00E6719C" w:rsidRDefault="00F7637B" w:rsidP="00F7637B">
      <w:pPr>
        <w:rPr>
          <w:rFonts w:ascii="Times New Roman" w:hAnsi="Times New Roman" w:cs="Times New Roman"/>
        </w:rPr>
      </w:pPr>
    </w:p>
    <w:p w:rsidR="00F7637B" w:rsidRPr="00E6719C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</w:rPr>
        <w:t>Home</w:t>
      </w:r>
      <w:r w:rsidRPr="00E6719C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E6719C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853"/>
        <w:gridCol w:w="1077"/>
        <w:gridCol w:w="812"/>
        <w:gridCol w:w="944"/>
        <w:gridCol w:w="3302"/>
      </w:tblGrid>
      <w:tr w:rsidR="00F7637B" w:rsidRPr="00E6719C" w:rsidTr="00F13198">
        <w:trPr>
          <w:jc w:val="center"/>
        </w:trPr>
        <w:tc>
          <w:tcPr>
            <w:tcW w:w="556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851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E6719C" w:rsidTr="00F13198">
        <w:trPr>
          <w:jc w:val="center"/>
        </w:trPr>
        <w:tc>
          <w:tcPr>
            <w:tcW w:w="556" w:type="dxa"/>
          </w:tcPr>
          <w:p w:rsidR="00F7637B" w:rsidRPr="00E6719C" w:rsidRDefault="00F7637B" w:rsidP="00F13198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Is_supperAdmin</w:t>
            </w:r>
          </w:p>
        </w:tc>
        <w:tc>
          <w:tcPr>
            <w:tcW w:w="1134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851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F7637B" w:rsidRPr="00E6719C" w:rsidRDefault="00F7637B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F7637B" w:rsidRPr="00E6719C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F7637B" w:rsidRPr="00E6719C" w:rsidTr="00F13198">
        <w:trPr>
          <w:jc w:val="center"/>
        </w:trPr>
        <w:tc>
          <w:tcPr>
            <w:tcW w:w="899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F7637B" w:rsidRPr="00E6719C" w:rsidRDefault="00F7637B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addNewAdmin()</w:t>
            </w:r>
          </w:p>
        </w:tc>
        <w:tc>
          <w:tcPr>
            <w:tcW w:w="5352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 new account with role is admin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editAdmin()</w:t>
            </w:r>
          </w:p>
        </w:tc>
        <w:tc>
          <w:tcPr>
            <w:tcW w:w="5352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information</w:t>
            </w:r>
          </w:p>
        </w:tc>
      </w:tr>
      <w:tr w:rsidR="00F7637B" w:rsidRPr="00E6719C" w:rsidTr="00F13198">
        <w:trPr>
          <w:jc w:val="center"/>
        </w:trPr>
        <w:tc>
          <w:tcPr>
            <w:tcW w:w="899" w:type="dxa"/>
          </w:tcPr>
          <w:p w:rsidR="00F7637B" w:rsidRPr="00E6719C" w:rsidRDefault="00F7637B" w:rsidP="0022306C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F7637B" w:rsidRPr="00E6719C" w:rsidRDefault="00F13198" w:rsidP="00F13198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Admin</w:t>
            </w:r>
          </w:p>
        </w:tc>
      </w:tr>
    </w:tbl>
    <w:p w:rsidR="00F7637B" w:rsidRPr="00E6719C" w:rsidRDefault="00F7637B" w:rsidP="00F7637B">
      <w:pPr>
        <w:rPr>
          <w:rFonts w:ascii="Times New Roman" w:hAnsi="Times New Roman" w:cs="Times New Roman"/>
        </w:rPr>
      </w:pPr>
    </w:p>
    <w:p w:rsidR="00BF7AC0" w:rsidRDefault="00BF7AC0">
      <w:pPr>
        <w:pStyle w:val="Heading3"/>
      </w:pPr>
      <w:bookmarkStart w:id="40" w:name="_Toc392596356"/>
      <w:r>
        <w:t>Sequence Diagram</w:t>
      </w:r>
    </w:p>
    <w:p w:rsidR="00BF7AC0" w:rsidRPr="00BF7AC0" w:rsidRDefault="00BF7AC0" w:rsidP="00BF7AC0"/>
    <w:p w:rsidR="00BF7AC0" w:rsidRDefault="00BF7AC0" w:rsidP="00BF7AC0">
      <w:pPr>
        <w:pStyle w:val="Heading4"/>
      </w:pPr>
      <w:r>
        <w:t>Add New Admin</w:t>
      </w:r>
    </w:p>
    <w:p w:rsidR="00BF7AC0" w:rsidRPr="00BF7AC0" w:rsidRDefault="00BF7AC0" w:rsidP="00BF7AC0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07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New Admin Sequenc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Edit Profile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381625" cy="3390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rofile Sequenc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B" w:rsidRPr="00E6719C" w:rsidRDefault="006230DB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t>Management Member’s account</w:t>
      </w:r>
      <w:bookmarkEnd w:id="40"/>
    </w:p>
    <w:p w:rsidR="006230DB" w:rsidRPr="00E6719C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C72A1D" w:rsidRPr="00E6719C" w:rsidRDefault="00C72A1D" w:rsidP="00C72A1D">
      <w:pPr>
        <w:ind w:left="0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62D02300" wp14:editId="65DBA238">
            <wp:extent cx="5579557" cy="34385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 user cla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3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1D" w:rsidRPr="00E6719C" w:rsidRDefault="00FA7A7F" w:rsidP="00C72A1D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E6719C">
        <w:rPr>
          <w:rFonts w:ascii="Times New Roman" w:hAnsi="Times New Roman" w:cs="Times New Roman"/>
          <w:b/>
          <w:sz w:val="22"/>
          <w:szCs w:val="22"/>
        </w:rPr>
        <w:lastRenderedPageBreak/>
        <w:t>Figure 6</w:t>
      </w:r>
      <w:r w:rsidR="00C72A1D" w:rsidRPr="00E6719C">
        <w:rPr>
          <w:rFonts w:ascii="Times New Roman" w:hAnsi="Times New Roman" w:cs="Times New Roman"/>
          <w:b/>
          <w:sz w:val="22"/>
          <w:szCs w:val="22"/>
        </w:rPr>
        <w:t>: Class diagram Management member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2432"/>
        <w:gridCol w:w="5458"/>
      </w:tblGrid>
      <w:tr w:rsidR="00EA6A0E" w:rsidRPr="00E6719C" w:rsidTr="00A95420">
        <w:trPr>
          <w:jc w:val="center"/>
        </w:trPr>
        <w:tc>
          <w:tcPr>
            <w:tcW w:w="647" w:type="dxa"/>
            <w:shd w:val="clear" w:color="auto" w:fill="FFE8E1"/>
          </w:tcPr>
          <w:p w:rsidR="00EA6A0E" w:rsidRPr="00E6719C" w:rsidRDefault="00EA6A0E" w:rsidP="00A95420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FFE8E1"/>
          </w:tcPr>
          <w:p w:rsidR="00EA6A0E" w:rsidRPr="00E6719C" w:rsidRDefault="00EA6A0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FFE8E1"/>
          </w:tcPr>
          <w:p w:rsidR="00EA6A0E" w:rsidRPr="00E6719C" w:rsidRDefault="00EA6A0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A6A0E" w:rsidRPr="00E6719C" w:rsidTr="00A95420">
        <w:trPr>
          <w:jc w:val="center"/>
        </w:trPr>
        <w:tc>
          <w:tcPr>
            <w:tcW w:w="647" w:type="dxa"/>
          </w:tcPr>
          <w:p w:rsidR="00EA6A0E" w:rsidRPr="00E6719C" w:rsidRDefault="00EA6A0E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EA6A0E" w:rsidRPr="00E6719C" w:rsidRDefault="00EA6A0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EA6A0E" w:rsidRPr="00E6719C" w:rsidRDefault="00EA6A0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A6A0E" w:rsidRPr="00E6719C" w:rsidTr="00A95420">
        <w:trPr>
          <w:jc w:val="center"/>
        </w:trPr>
        <w:tc>
          <w:tcPr>
            <w:tcW w:w="647" w:type="dxa"/>
          </w:tcPr>
          <w:p w:rsidR="00EA6A0E" w:rsidRPr="00E6719C" w:rsidRDefault="00EA6A0E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EA6A0E" w:rsidRPr="00E6719C" w:rsidRDefault="00EA6A0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EA6A0E" w:rsidRPr="00E6719C" w:rsidRDefault="00EA6A0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72A1D" w:rsidRPr="00E6719C" w:rsidRDefault="00C72A1D" w:rsidP="00C72A1D">
      <w:pPr>
        <w:ind w:left="1440" w:firstLine="720"/>
        <w:rPr>
          <w:rFonts w:ascii="Times New Roman" w:hAnsi="Times New Roman" w:cs="Times New Roman"/>
          <w:lang w:eastAsia="ja-JP"/>
        </w:rPr>
      </w:pPr>
    </w:p>
    <w:p w:rsidR="006230DB" w:rsidRPr="00E6719C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  <w:lang w:val="vi-VN"/>
        </w:rPr>
        <w:t>Model_User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E6719C" w:rsidRDefault="006230DB" w:rsidP="006230D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983"/>
        <w:gridCol w:w="992"/>
        <w:gridCol w:w="1134"/>
        <w:gridCol w:w="1276"/>
        <w:gridCol w:w="2603"/>
      </w:tblGrid>
      <w:tr w:rsidR="006230DB" w:rsidRPr="00E6719C" w:rsidTr="00C12522">
        <w:trPr>
          <w:jc w:val="center"/>
        </w:trPr>
        <w:tc>
          <w:tcPr>
            <w:tcW w:w="535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83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E6719C" w:rsidTr="00C12522">
        <w:trPr>
          <w:jc w:val="center"/>
        </w:trPr>
        <w:tc>
          <w:tcPr>
            <w:tcW w:w="535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8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230DB" w:rsidRPr="00E6719C" w:rsidRDefault="006230DB" w:rsidP="006230D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2741"/>
        <w:gridCol w:w="4922"/>
      </w:tblGrid>
      <w:tr w:rsidR="006230DB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E6719C" w:rsidRDefault="00C72A1D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getListUser </w:t>
            </w:r>
            <w:r w:rsidR="006230DB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E6719C" w:rsidRDefault="00C72A1D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getUserByUsername</w:t>
            </w:r>
            <w:r w:rsidR="006230DB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 ()</w:t>
            </w:r>
          </w:p>
        </w:tc>
        <w:tc>
          <w:tcPr>
            <w:tcW w:w="5210" w:type="dxa"/>
          </w:tcPr>
          <w:p w:rsidR="006230DB" w:rsidRPr="00E6719C" w:rsidRDefault="006230D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72A1D" w:rsidRPr="00E6719C" w:rsidTr="00360B34">
        <w:trPr>
          <w:jc w:val="center"/>
        </w:trPr>
        <w:tc>
          <w:tcPr>
            <w:tcW w:w="899" w:type="dxa"/>
          </w:tcPr>
          <w:p w:rsidR="00C72A1D" w:rsidRPr="00E6719C" w:rsidRDefault="00C72A1D" w:rsidP="0022306C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72A1D" w:rsidRPr="00E6719C" w:rsidRDefault="00C72A1D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updateUser()</w:t>
            </w:r>
          </w:p>
        </w:tc>
        <w:tc>
          <w:tcPr>
            <w:tcW w:w="5210" w:type="dxa"/>
          </w:tcPr>
          <w:p w:rsidR="00C72A1D" w:rsidRPr="00E6719C" w:rsidRDefault="00C72A1D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6230DB" w:rsidRPr="00E6719C" w:rsidRDefault="006230DB" w:rsidP="006230DB">
      <w:pPr>
        <w:rPr>
          <w:rFonts w:ascii="Times New Roman" w:hAnsi="Times New Roman" w:cs="Times New Roman"/>
        </w:rPr>
      </w:pPr>
    </w:p>
    <w:p w:rsidR="006230DB" w:rsidRPr="00E6719C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lastRenderedPageBreak/>
        <w:t>Home</w:t>
      </w:r>
      <w:r w:rsidRPr="00E6719C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E6719C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853"/>
        <w:gridCol w:w="1077"/>
        <w:gridCol w:w="944"/>
        <w:gridCol w:w="812"/>
        <w:gridCol w:w="3302"/>
      </w:tblGrid>
      <w:tr w:rsidR="006230DB" w:rsidRPr="00E6719C" w:rsidTr="000676D8">
        <w:trPr>
          <w:jc w:val="center"/>
        </w:trPr>
        <w:tc>
          <w:tcPr>
            <w:tcW w:w="556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E6719C" w:rsidTr="000676D8">
        <w:trPr>
          <w:jc w:val="center"/>
        </w:trPr>
        <w:tc>
          <w:tcPr>
            <w:tcW w:w="556" w:type="dxa"/>
          </w:tcPr>
          <w:p w:rsidR="006230DB" w:rsidRPr="00E6719C" w:rsidRDefault="006230DB" w:rsidP="00360B34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6230DB" w:rsidRPr="00E6719C" w:rsidRDefault="006230DB" w:rsidP="006230DB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Is_Admin</w:t>
            </w:r>
          </w:p>
        </w:tc>
        <w:tc>
          <w:tcPr>
            <w:tcW w:w="1134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992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6230DB" w:rsidRPr="00E6719C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6230DB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6230DB" w:rsidRPr="00E6719C" w:rsidRDefault="006230DB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6C6001" w:rsidRDefault="006C6001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C6001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banUser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6230DB" w:rsidRPr="00E6719C" w:rsidRDefault="006C6001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Deactive user.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E6719C" w:rsidRDefault="006C6001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un</w:t>
            </w:r>
            <w:r w:rsidRPr="006C6001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banUser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6230DB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()</w:t>
            </w:r>
          </w:p>
        </w:tc>
        <w:tc>
          <w:tcPr>
            <w:tcW w:w="5352" w:type="dxa"/>
          </w:tcPr>
          <w:p w:rsidR="006230DB" w:rsidRPr="00E6719C" w:rsidRDefault="006C6001" w:rsidP="006C6001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Active user</w:t>
            </w:r>
          </w:p>
        </w:tc>
      </w:tr>
      <w:tr w:rsidR="006230DB" w:rsidRPr="00E6719C" w:rsidTr="00360B34">
        <w:trPr>
          <w:jc w:val="center"/>
        </w:trPr>
        <w:tc>
          <w:tcPr>
            <w:tcW w:w="899" w:type="dxa"/>
          </w:tcPr>
          <w:p w:rsidR="006230DB" w:rsidRPr="00E6719C" w:rsidRDefault="006230DB" w:rsidP="0022306C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E6719C" w:rsidRDefault="006230DB" w:rsidP="00360B34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6230DB" w:rsidRPr="00E6719C" w:rsidRDefault="006230DB" w:rsidP="006C6001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6C6001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</w:tr>
    </w:tbl>
    <w:p w:rsidR="006230DB" w:rsidRPr="00E6719C" w:rsidRDefault="006230DB" w:rsidP="006230DB">
      <w:pPr>
        <w:rPr>
          <w:rFonts w:ascii="Times New Roman" w:hAnsi="Times New Roman" w:cs="Times New Roman"/>
        </w:rPr>
      </w:pPr>
    </w:p>
    <w:p w:rsidR="0039586F" w:rsidRDefault="0039586F">
      <w:pPr>
        <w:pStyle w:val="Heading3"/>
      </w:pPr>
      <w:r>
        <w:lastRenderedPageBreak/>
        <w:t>Sequence Diagram</w:t>
      </w:r>
    </w:p>
    <w:p w:rsidR="002D4401" w:rsidRPr="002D4401" w:rsidRDefault="002D4401" w:rsidP="002D4401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476875" cy="7600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mber Management Sequenc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194" cy="760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3" w:rsidRPr="00E6719C" w:rsidRDefault="00135BFC" w:rsidP="00DE7C94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Vocabula</w:t>
      </w:r>
      <w:r w:rsidR="00442884">
        <w:rPr>
          <w:rFonts w:ascii="Times New Roman" w:hAnsi="Times New Roman" w:cs="Times New Roman"/>
          <w:i w:val="0"/>
          <w:sz w:val="24"/>
          <w:szCs w:val="24"/>
        </w:rPr>
        <w:t>r</w:t>
      </w:r>
      <w:r w:rsidRPr="00E6719C">
        <w:rPr>
          <w:rFonts w:ascii="Times New Roman" w:hAnsi="Times New Roman" w:cs="Times New Roman"/>
          <w:i w:val="0"/>
          <w:sz w:val="24"/>
          <w:szCs w:val="24"/>
        </w:rPr>
        <w:t>y</w:t>
      </w:r>
      <w:r w:rsidR="00A40A37" w:rsidRPr="00E6719C">
        <w:rPr>
          <w:rFonts w:ascii="Times New Roman" w:hAnsi="Times New Roman" w:cs="Times New Roman"/>
          <w:i w:val="0"/>
          <w:sz w:val="24"/>
          <w:szCs w:val="24"/>
        </w:rPr>
        <w:t xml:space="preserve"> Management</w:t>
      </w:r>
      <w:r w:rsidR="00B60341" w:rsidRPr="00E6719C">
        <w:rPr>
          <w:rFonts w:ascii="Times New Roman" w:hAnsi="Times New Roman" w:cs="Times New Roman"/>
          <w:i w:val="0"/>
          <w:sz w:val="24"/>
          <w:szCs w:val="24"/>
        </w:rPr>
        <w:t xml:space="preserve"> Package</w:t>
      </w:r>
      <w:bookmarkEnd w:id="39"/>
    </w:p>
    <w:p w:rsidR="00DE7C94" w:rsidRPr="00E6719C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1" w:name="_Toc391909294"/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1"/>
    </w:p>
    <w:p w:rsidR="00A40A37" w:rsidRPr="00E6719C" w:rsidRDefault="00215984" w:rsidP="00442884">
      <w:pPr>
        <w:jc w:val="center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54BD49C8" wp14:editId="7CC46461">
            <wp:extent cx="5581650" cy="3705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4" w:rsidRPr="00E6719C" w:rsidRDefault="00FA7A7F" w:rsidP="00DE7C94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7</w:t>
      </w:r>
      <w:r w:rsidR="00DE7C94"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Vocabulary </w:t>
      </w: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DE7C94" w:rsidRPr="00E6719C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2"/>
        <w:gridCol w:w="2471"/>
        <w:gridCol w:w="5420"/>
      </w:tblGrid>
      <w:tr w:rsidR="00B60341" w:rsidRPr="00E6719C" w:rsidTr="0007504A">
        <w:trPr>
          <w:jc w:val="center"/>
        </w:trPr>
        <w:tc>
          <w:tcPr>
            <w:tcW w:w="647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E6719C" w:rsidTr="0007504A">
        <w:trPr>
          <w:jc w:val="center"/>
        </w:trPr>
        <w:tc>
          <w:tcPr>
            <w:tcW w:w="647" w:type="dxa"/>
          </w:tcPr>
          <w:p w:rsidR="00B60341" w:rsidRPr="00E6719C" w:rsidRDefault="00B60341" w:rsidP="00B17AE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B60341" w:rsidRPr="00E6719C" w:rsidRDefault="00B60341" w:rsidP="00BF6FC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BF6FC3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52" w:type="dxa"/>
          </w:tcPr>
          <w:p w:rsidR="00B60341" w:rsidRPr="00E6719C" w:rsidRDefault="00B60341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60341" w:rsidRPr="00E6719C" w:rsidTr="0007504A">
        <w:trPr>
          <w:jc w:val="center"/>
        </w:trPr>
        <w:tc>
          <w:tcPr>
            <w:tcW w:w="647" w:type="dxa"/>
          </w:tcPr>
          <w:p w:rsidR="00B60341" w:rsidRPr="00E6719C" w:rsidRDefault="00B60341" w:rsidP="00B17AE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B60341" w:rsidRPr="00E6719C" w:rsidRDefault="00BF6FC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="00B60341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B60341" w:rsidRPr="00E6719C" w:rsidRDefault="00B60341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359B4" w:rsidRPr="00E6719C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2" w:name="_Toc391909295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E6719C">
        <w:rPr>
          <w:rFonts w:ascii="Times New Roman" w:hAnsi="Times New Roman" w:cs="Times New Roman"/>
          <w:sz w:val="22"/>
          <w:szCs w:val="22"/>
        </w:rPr>
        <w:t>Vocabulary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2"/>
    </w:p>
    <w:p w:rsidR="00B60341" w:rsidRPr="00E6719C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6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3"/>
        <w:gridCol w:w="2227"/>
        <w:gridCol w:w="1077"/>
        <w:gridCol w:w="944"/>
        <w:gridCol w:w="1210"/>
        <w:gridCol w:w="2372"/>
      </w:tblGrid>
      <w:tr w:rsidR="00B60341" w:rsidRPr="00E6719C" w:rsidTr="00215984">
        <w:trPr>
          <w:jc w:val="center"/>
        </w:trPr>
        <w:tc>
          <w:tcPr>
            <w:tcW w:w="723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362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7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E6719C" w:rsidTr="00215984">
        <w:trPr>
          <w:jc w:val="center"/>
        </w:trPr>
        <w:tc>
          <w:tcPr>
            <w:tcW w:w="723" w:type="dxa"/>
          </w:tcPr>
          <w:p w:rsidR="002665B3" w:rsidRPr="00E6719C" w:rsidRDefault="000359B4" w:rsidP="000359B4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2362" w:type="dxa"/>
          </w:tcPr>
          <w:p w:rsidR="002665B3" w:rsidRPr="00E6719C" w:rsidRDefault="002665B3" w:rsidP="002665B3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</w:p>
        </w:tc>
        <w:tc>
          <w:tcPr>
            <w:tcW w:w="1134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E6719C" w:rsidRDefault="002665B3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E6719C" w:rsidRDefault="002665B3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40A37" w:rsidRPr="00E6719C" w:rsidTr="00215984">
        <w:trPr>
          <w:jc w:val="center"/>
        </w:trPr>
        <w:tc>
          <w:tcPr>
            <w:tcW w:w="723" w:type="dxa"/>
          </w:tcPr>
          <w:p w:rsidR="00A40A37" w:rsidRPr="00E6719C" w:rsidRDefault="00A40A37" w:rsidP="00A40A3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10</w:t>
            </w:r>
          </w:p>
        </w:tc>
        <w:tc>
          <w:tcPr>
            <w:tcW w:w="2362" w:type="dxa"/>
          </w:tcPr>
          <w:p w:rsidR="00A40A37" w:rsidRPr="00E6719C" w:rsidRDefault="00A40A37" w:rsidP="00F1319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</w:p>
        </w:tc>
        <w:tc>
          <w:tcPr>
            <w:tcW w:w="1134" w:type="dxa"/>
          </w:tcPr>
          <w:p w:rsidR="00A40A37" w:rsidRPr="00E6719C" w:rsidRDefault="00A40A37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40A37" w:rsidRPr="00E6719C" w:rsidRDefault="00A40A37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40A37" w:rsidRPr="00E6719C" w:rsidRDefault="00A40A37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A40A37" w:rsidRPr="00E6719C" w:rsidRDefault="00A40A37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60341" w:rsidRPr="00E6719C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4861" w:type="pct"/>
        <w:jc w:val="center"/>
        <w:tblInd w:w="9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5"/>
        <w:gridCol w:w="2992"/>
        <w:gridCol w:w="4669"/>
      </w:tblGrid>
      <w:tr w:rsidR="00B60341" w:rsidRPr="00E6719C" w:rsidTr="00215984">
        <w:trPr>
          <w:jc w:val="center"/>
        </w:trPr>
        <w:tc>
          <w:tcPr>
            <w:tcW w:w="649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162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943" w:type="dxa"/>
            <w:shd w:val="clear" w:color="auto" w:fill="FFE8E1"/>
          </w:tcPr>
          <w:p w:rsidR="00B60341" w:rsidRPr="00E6719C" w:rsidRDefault="00B60341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E6719C" w:rsidTr="00215984">
        <w:trPr>
          <w:jc w:val="center"/>
        </w:trPr>
        <w:tc>
          <w:tcPr>
            <w:tcW w:w="649" w:type="dxa"/>
          </w:tcPr>
          <w:p w:rsidR="00B60341" w:rsidRPr="00E6719C" w:rsidRDefault="000359B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62" w:type="dxa"/>
          </w:tcPr>
          <w:p w:rsidR="00B60341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getAllVocabulary()</w:t>
            </w:r>
          </w:p>
        </w:tc>
        <w:tc>
          <w:tcPr>
            <w:tcW w:w="4943" w:type="dxa"/>
          </w:tcPr>
          <w:p w:rsidR="00B60341" w:rsidRPr="00E6719C" w:rsidRDefault="008F32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8F3269" w:rsidRPr="00E6719C" w:rsidTr="00215984">
        <w:trPr>
          <w:jc w:val="center"/>
        </w:trPr>
        <w:tc>
          <w:tcPr>
            <w:tcW w:w="649" w:type="dxa"/>
          </w:tcPr>
          <w:p w:rsidR="008F3269" w:rsidRPr="00E6719C" w:rsidRDefault="000359B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62" w:type="dxa"/>
          </w:tcPr>
          <w:p w:rsidR="008F32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addVocabulary()</w:t>
            </w:r>
          </w:p>
        </w:tc>
        <w:tc>
          <w:tcPr>
            <w:tcW w:w="4943" w:type="dxa"/>
          </w:tcPr>
          <w:p w:rsidR="008F3269" w:rsidRPr="00E6719C" w:rsidRDefault="008F32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F3269" w:rsidRPr="00E6719C" w:rsidTr="00215984">
        <w:trPr>
          <w:jc w:val="center"/>
        </w:trPr>
        <w:tc>
          <w:tcPr>
            <w:tcW w:w="649" w:type="dxa"/>
          </w:tcPr>
          <w:p w:rsidR="008F3269" w:rsidRPr="00E6719C" w:rsidRDefault="000359B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62" w:type="dxa"/>
          </w:tcPr>
          <w:p w:rsidR="008F32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addMeaning()</w:t>
            </w:r>
          </w:p>
        </w:tc>
        <w:tc>
          <w:tcPr>
            <w:tcW w:w="4943" w:type="dxa"/>
          </w:tcPr>
          <w:p w:rsidR="008F3269" w:rsidRPr="00E6719C" w:rsidRDefault="008F32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F3269" w:rsidRPr="00E6719C" w:rsidTr="00215984">
        <w:trPr>
          <w:jc w:val="center"/>
        </w:trPr>
        <w:tc>
          <w:tcPr>
            <w:tcW w:w="649" w:type="dxa"/>
          </w:tcPr>
          <w:p w:rsidR="008F3269" w:rsidRPr="00E6719C" w:rsidRDefault="000359B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62" w:type="dxa"/>
          </w:tcPr>
          <w:p w:rsidR="008F32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updateVocab()</w:t>
            </w:r>
          </w:p>
        </w:tc>
        <w:tc>
          <w:tcPr>
            <w:tcW w:w="4943" w:type="dxa"/>
          </w:tcPr>
          <w:p w:rsidR="008F3269" w:rsidRPr="00E6719C" w:rsidRDefault="008F32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215984" w:rsidRPr="00E6719C" w:rsidTr="00215984">
        <w:trPr>
          <w:jc w:val="center"/>
        </w:trPr>
        <w:tc>
          <w:tcPr>
            <w:tcW w:w="649" w:type="dxa"/>
          </w:tcPr>
          <w:p w:rsidR="00215984" w:rsidRPr="00E6719C" w:rsidRDefault="0021598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62" w:type="dxa"/>
          </w:tcPr>
          <w:p w:rsidR="00215984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updateMeaning()</w:t>
            </w:r>
          </w:p>
        </w:tc>
        <w:tc>
          <w:tcPr>
            <w:tcW w:w="4943" w:type="dxa"/>
          </w:tcPr>
          <w:p w:rsidR="00215984" w:rsidRPr="00E6719C" w:rsidRDefault="00215984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215984" w:rsidRPr="00E6719C" w:rsidTr="00215984">
        <w:trPr>
          <w:jc w:val="center"/>
        </w:trPr>
        <w:tc>
          <w:tcPr>
            <w:tcW w:w="649" w:type="dxa"/>
          </w:tcPr>
          <w:p w:rsidR="00215984" w:rsidRPr="00E6719C" w:rsidRDefault="0021598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62" w:type="dxa"/>
          </w:tcPr>
          <w:p w:rsidR="00215984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deleteVocabulary()</w:t>
            </w:r>
          </w:p>
        </w:tc>
        <w:tc>
          <w:tcPr>
            <w:tcW w:w="4943" w:type="dxa"/>
          </w:tcPr>
          <w:p w:rsidR="00215984" w:rsidRPr="00E6719C" w:rsidRDefault="00215984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215984" w:rsidRPr="00E6719C" w:rsidTr="00215984">
        <w:trPr>
          <w:jc w:val="center"/>
        </w:trPr>
        <w:tc>
          <w:tcPr>
            <w:tcW w:w="649" w:type="dxa"/>
          </w:tcPr>
          <w:p w:rsidR="00215984" w:rsidRPr="00E6719C" w:rsidRDefault="00215984" w:rsidP="000359B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3162" w:type="dxa"/>
          </w:tcPr>
          <w:p w:rsidR="00215984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getVocabulary()</w:t>
            </w:r>
          </w:p>
        </w:tc>
        <w:tc>
          <w:tcPr>
            <w:tcW w:w="4943" w:type="dxa"/>
          </w:tcPr>
          <w:p w:rsidR="00215984" w:rsidRPr="00E6719C" w:rsidRDefault="00215984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CC6E18" w:rsidRPr="00E6719C" w:rsidRDefault="00CC6E18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E3169" w:rsidRPr="00E6719C" w:rsidRDefault="009D5388" w:rsidP="00CE316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3" w:name="_Toc391909296"/>
      <w:r w:rsidRPr="00E6719C">
        <w:rPr>
          <w:rFonts w:ascii="Times New Roman" w:hAnsi="Times New Roman" w:cs="Times New Roman"/>
          <w:sz w:val="22"/>
          <w:szCs w:val="22"/>
        </w:rPr>
        <w:t>Vocabulary</w:t>
      </w:r>
      <w:r w:rsidR="00CE3169" w:rsidRPr="00E6719C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CE3169"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3"/>
    </w:p>
    <w:p w:rsidR="00CE3169" w:rsidRPr="00E6719C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CE3169" w:rsidRPr="00E6719C" w:rsidTr="00B17AE1">
        <w:trPr>
          <w:jc w:val="center"/>
        </w:trPr>
        <w:tc>
          <w:tcPr>
            <w:tcW w:w="557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E6719C" w:rsidTr="00B17AE1">
        <w:trPr>
          <w:jc w:val="center"/>
        </w:trPr>
        <w:tc>
          <w:tcPr>
            <w:tcW w:w="557" w:type="dxa"/>
          </w:tcPr>
          <w:p w:rsidR="00CE3169" w:rsidRPr="00E6719C" w:rsidRDefault="00CE3169" w:rsidP="00BE6CF5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CE3169" w:rsidRPr="00E6719C" w:rsidRDefault="00CE3169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E3169" w:rsidRPr="00E6719C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CE3169" w:rsidRPr="00E6719C" w:rsidTr="00000E38">
        <w:trPr>
          <w:jc w:val="center"/>
        </w:trPr>
        <w:tc>
          <w:tcPr>
            <w:tcW w:w="903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85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66" w:type="dxa"/>
            <w:shd w:val="clear" w:color="auto" w:fill="FFE8E1"/>
          </w:tcPr>
          <w:p w:rsidR="00CE3169" w:rsidRPr="00E6719C" w:rsidRDefault="00CE3169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E6719C" w:rsidTr="00000E38">
        <w:trPr>
          <w:jc w:val="center"/>
        </w:trPr>
        <w:tc>
          <w:tcPr>
            <w:tcW w:w="903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addVocabulary()</w:t>
            </w:r>
          </w:p>
        </w:tc>
        <w:tc>
          <w:tcPr>
            <w:tcW w:w="6066" w:type="dxa"/>
          </w:tcPr>
          <w:p w:rsidR="00CE3169" w:rsidRPr="00E6719C" w:rsidRDefault="00CE3169" w:rsidP="00B42B3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42B31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  <w:tr w:rsidR="00CE3169" w:rsidRPr="00E6719C" w:rsidTr="00000E38">
        <w:trPr>
          <w:jc w:val="center"/>
        </w:trPr>
        <w:tc>
          <w:tcPr>
            <w:tcW w:w="903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addMeaning()</w:t>
            </w:r>
          </w:p>
        </w:tc>
        <w:tc>
          <w:tcPr>
            <w:tcW w:w="6066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meaning of vocabulary</w:t>
            </w:r>
          </w:p>
        </w:tc>
      </w:tr>
      <w:tr w:rsidR="00CE3169" w:rsidRPr="00E6719C" w:rsidTr="00000E38">
        <w:trPr>
          <w:jc w:val="center"/>
        </w:trPr>
        <w:tc>
          <w:tcPr>
            <w:tcW w:w="903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checkVocabulary()</w:t>
            </w:r>
          </w:p>
        </w:tc>
        <w:tc>
          <w:tcPr>
            <w:tcW w:w="6066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exits vocabulary</w:t>
            </w:r>
          </w:p>
        </w:tc>
      </w:tr>
      <w:tr w:rsidR="00CE3169" w:rsidRPr="00E6719C" w:rsidTr="00000E38">
        <w:trPr>
          <w:jc w:val="center"/>
        </w:trPr>
        <w:tc>
          <w:tcPr>
            <w:tcW w:w="903" w:type="dxa"/>
          </w:tcPr>
          <w:p w:rsidR="00CE3169" w:rsidRPr="00E6719C" w:rsidRDefault="00CE3169" w:rsidP="0022306C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editVocab()</w:t>
            </w:r>
          </w:p>
        </w:tc>
        <w:tc>
          <w:tcPr>
            <w:tcW w:w="6066" w:type="dxa"/>
          </w:tcPr>
          <w:p w:rsidR="00CE3169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vocabulary</w:t>
            </w:r>
          </w:p>
        </w:tc>
      </w:tr>
      <w:tr w:rsidR="00215984" w:rsidRPr="00E6719C" w:rsidTr="00000E38">
        <w:trPr>
          <w:jc w:val="center"/>
        </w:trPr>
        <w:tc>
          <w:tcPr>
            <w:tcW w:w="903" w:type="dxa"/>
          </w:tcPr>
          <w:p w:rsidR="00215984" w:rsidRPr="00E6719C" w:rsidRDefault="00215984" w:rsidP="0022306C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215984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deleteVocabulary()</w:t>
            </w:r>
          </w:p>
        </w:tc>
        <w:tc>
          <w:tcPr>
            <w:tcW w:w="6066" w:type="dxa"/>
          </w:tcPr>
          <w:p w:rsidR="00215984" w:rsidRPr="00E6719C" w:rsidRDefault="00215984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</w:t>
            </w:r>
          </w:p>
        </w:tc>
      </w:tr>
    </w:tbl>
    <w:p w:rsidR="004964C8" w:rsidRDefault="004964C8">
      <w:pPr>
        <w:pStyle w:val="Heading3"/>
      </w:pPr>
      <w:bookmarkStart w:id="44" w:name="_Toc391909297"/>
      <w:r>
        <w:lastRenderedPageBreak/>
        <w:t>Sequence Diagram</w:t>
      </w:r>
    </w:p>
    <w:p w:rsidR="004964C8" w:rsidRPr="004964C8" w:rsidRDefault="004964C8" w:rsidP="004964C8"/>
    <w:p w:rsidR="004964C8" w:rsidRDefault="004964C8" w:rsidP="004964C8">
      <w:pPr>
        <w:pStyle w:val="Heading4"/>
      </w:pPr>
      <w:r>
        <w:t>Add Vocabulary</w:t>
      </w:r>
    </w:p>
    <w:p w:rsidR="004964C8" w:rsidRPr="004964C8" w:rsidRDefault="004964C8" w:rsidP="004964C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0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vocabulary Sequenc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Default="008F2B00">
      <w:pPr>
        <w:pStyle w:val="Heading4"/>
      </w:pPr>
      <w:r>
        <w:lastRenderedPageBreak/>
        <w:t>Edit Vocabulary</w:t>
      </w:r>
    </w:p>
    <w:p w:rsidR="008F2B00" w:rsidRPr="008F2B00" w:rsidRDefault="008F2B00" w:rsidP="008F2B00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6410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Vocabulary Sequenc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Vocabulary</w:t>
      </w:r>
    </w:p>
    <w:p w:rsidR="003B141D" w:rsidRDefault="003B141D" w:rsidP="006A0DE4">
      <w:pPr>
        <w:ind w:left="0"/>
      </w:pP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098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Vocabulary Sequenc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1D" w:rsidRDefault="003B141D">
      <w:pPr>
        <w:pStyle w:val="Heading4"/>
      </w:pPr>
      <w:r>
        <w:lastRenderedPageBreak/>
        <w:t>Delete Vocabulary</w:t>
      </w:r>
    </w:p>
    <w:p w:rsidR="003B141D" w:rsidRPr="003B141D" w:rsidRDefault="003B141D" w:rsidP="003B141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372100" cy="3390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lte Vocabulary Sequenc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4A" w:rsidRPr="00E6719C" w:rsidRDefault="00135BFC" w:rsidP="00BA30B6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Grammar</w:t>
      </w:r>
      <w:r w:rsidR="00D8662A" w:rsidRPr="00E6719C"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="00215984" w:rsidRPr="00E6719C">
        <w:rPr>
          <w:rFonts w:ascii="Times New Roman" w:hAnsi="Times New Roman" w:cs="Times New Roman"/>
          <w:i w:val="0"/>
          <w:sz w:val="24"/>
          <w:szCs w:val="24"/>
        </w:rPr>
        <w:t xml:space="preserve">Management </w:t>
      </w:r>
      <w:r w:rsidR="00D8662A" w:rsidRPr="00E6719C">
        <w:rPr>
          <w:rFonts w:ascii="Times New Roman" w:hAnsi="Times New Roman" w:cs="Times New Roman"/>
          <w:i w:val="0"/>
          <w:sz w:val="24"/>
          <w:szCs w:val="24"/>
        </w:rPr>
        <w:t>Packag</w:t>
      </w:r>
      <w:r w:rsidR="00BA30B6" w:rsidRPr="00E6719C">
        <w:rPr>
          <w:rFonts w:ascii="Times New Roman" w:hAnsi="Times New Roman" w:cs="Times New Roman"/>
          <w:i w:val="0"/>
          <w:sz w:val="24"/>
          <w:szCs w:val="24"/>
        </w:rPr>
        <w:t>e</w:t>
      </w:r>
      <w:bookmarkEnd w:id="44"/>
    </w:p>
    <w:p w:rsidR="00BE6CF5" w:rsidRPr="00E6719C" w:rsidRDefault="00D8662A" w:rsidP="0007504A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5" w:name="_Toc391909298"/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5"/>
    </w:p>
    <w:p w:rsidR="00BA30B6" w:rsidRPr="00E6719C" w:rsidRDefault="00501364" w:rsidP="00BA30B6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154BDE91" wp14:editId="1AA627EF">
            <wp:extent cx="5580380" cy="4431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B6" w:rsidRPr="00E6719C" w:rsidRDefault="00FA7A7F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8</w:t>
      </w:r>
      <w:r w:rsidR="00BA30B6"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Grammar </w:t>
      </w: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BA30B6" w:rsidRPr="00E6719C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2"/>
        <w:gridCol w:w="2454"/>
        <w:gridCol w:w="5437"/>
      </w:tblGrid>
      <w:tr w:rsidR="00D8662A" w:rsidRPr="00E6719C" w:rsidTr="00442884">
        <w:trPr>
          <w:jc w:val="center"/>
        </w:trPr>
        <w:tc>
          <w:tcPr>
            <w:tcW w:w="632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454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437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D8662A" w:rsidRPr="00E6719C" w:rsidTr="00442884">
        <w:trPr>
          <w:jc w:val="center"/>
        </w:trPr>
        <w:tc>
          <w:tcPr>
            <w:tcW w:w="632" w:type="dxa"/>
          </w:tcPr>
          <w:p w:rsidR="00D8662A" w:rsidRPr="00E6719C" w:rsidRDefault="00D8662A" w:rsidP="00230502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454" w:type="dxa"/>
          </w:tcPr>
          <w:p w:rsidR="00D8662A" w:rsidRPr="00E6719C" w:rsidRDefault="00D8662A" w:rsidP="00887A2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887A2B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437" w:type="dxa"/>
          </w:tcPr>
          <w:p w:rsidR="00D8662A" w:rsidRPr="00E6719C" w:rsidRDefault="00D8662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D8662A" w:rsidRPr="00E6719C" w:rsidTr="00442884">
        <w:trPr>
          <w:jc w:val="center"/>
        </w:trPr>
        <w:tc>
          <w:tcPr>
            <w:tcW w:w="632" w:type="dxa"/>
          </w:tcPr>
          <w:p w:rsidR="00D8662A" w:rsidRPr="00E6719C" w:rsidRDefault="00D8662A" w:rsidP="00230502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454" w:type="dxa"/>
          </w:tcPr>
          <w:p w:rsidR="00D8662A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D8662A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437" w:type="dxa"/>
          </w:tcPr>
          <w:p w:rsidR="00D8662A" w:rsidRPr="00E6719C" w:rsidRDefault="00D8662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8662A" w:rsidRPr="00E6719C" w:rsidRDefault="00D8662A" w:rsidP="00BE6CF5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6" w:name="_Toc391909299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E6719C">
        <w:rPr>
          <w:rFonts w:ascii="Times New Roman" w:hAnsi="Times New Roman" w:cs="Times New Roman"/>
          <w:sz w:val="22"/>
          <w:szCs w:val="22"/>
        </w:rPr>
        <w:t>Grammar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6"/>
    </w:p>
    <w:p w:rsidR="00D8662A" w:rsidRPr="00E6719C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210"/>
        <w:gridCol w:w="923"/>
        <w:gridCol w:w="1077"/>
        <w:gridCol w:w="1077"/>
        <w:gridCol w:w="3700"/>
      </w:tblGrid>
      <w:tr w:rsidR="00D8662A" w:rsidRPr="00E6719C" w:rsidTr="00BE6CF5">
        <w:trPr>
          <w:jc w:val="center"/>
        </w:trPr>
        <w:tc>
          <w:tcPr>
            <w:tcW w:w="557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69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934" w:type="dxa"/>
            <w:shd w:val="clear" w:color="auto" w:fill="FFE8E1"/>
          </w:tcPr>
          <w:p w:rsidR="00D8662A" w:rsidRPr="00E6719C" w:rsidRDefault="00D8662A" w:rsidP="00D8662A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E6719C" w:rsidTr="00BE6CF5">
        <w:trPr>
          <w:jc w:val="center"/>
        </w:trPr>
        <w:tc>
          <w:tcPr>
            <w:tcW w:w="557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887A2B" w:rsidRPr="00E6719C" w:rsidRDefault="00501364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G_lesson</w:t>
            </w:r>
          </w:p>
        </w:tc>
        <w:tc>
          <w:tcPr>
            <w:tcW w:w="969" w:type="dxa"/>
          </w:tcPr>
          <w:p w:rsidR="00887A2B" w:rsidRPr="00E6719C" w:rsidRDefault="00887A2B" w:rsidP="00887A2B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887A2B" w:rsidRPr="00E6719C" w:rsidRDefault="00887A2B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8662A" w:rsidRPr="00E6719C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675"/>
        <w:gridCol w:w="3987"/>
      </w:tblGrid>
      <w:tr w:rsidR="00887A2B" w:rsidRPr="00E6719C" w:rsidTr="00215984">
        <w:trPr>
          <w:jc w:val="center"/>
        </w:trPr>
        <w:tc>
          <w:tcPr>
            <w:tcW w:w="899" w:type="dxa"/>
            <w:shd w:val="clear" w:color="auto" w:fill="FFE8E1"/>
          </w:tcPr>
          <w:p w:rsidR="00887A2B" w:rsidRPr="00E6719C" w:rsidRDefault="00887A2B" w:rsidP="002665B3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FFE8E1"/>
          </w:tcPr>
          <w:p w:rsidR="00887A2B" w:rsidRPr="00E6719C" w:rsidRDefault="00887A2B" w:rsidP="002665B3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FFE8E1"/>
          </w:tcPr>
          <w:p w:rsidR="00887A2B" w:rsidRPr="00E6719C" w:rsidRDefault="00887A2B" w:rsidP="002665B3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E6719C" w:rsidTr="00215984">
        <w:trPr>
          <w:jc w:val="center"/>
        </w:trPr>
        <w:tc>
          <w:tcPr>
            <w:tcW w:w="899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getAllGrammar()</w:t>
            </w:r>
          </w:p>
        </w:tc>
        <w:tc>
          <w:tcPr>
            <w:tcW w:w="4218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887A2B" w:rsidRPr="00E6719C" w:rsidTr="00215984">
        <w:trPr>
          <w:jc w:val="center"/>
        </w:trPr>
        <w:tc>
          <w:tcPr>
            <w:tcW w:w="899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addGrammar()</w:t>
            </w:r>
          </w:p>
        </w:tc>
        <w:tc>
          <w:tcPr>
            <w:tcW w:w="4218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87A2B" w:rsidRPr="00E6719C" w:rsidTr="00215984">
        <w:trPr>
          <w:jc w:val="center"/>
        </w:trPr>
        <w:tc>
          <w:tcPr>
            <w:tcW w:w="899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updateGrammar()</w:t>
            </w:r>
          </w:p>
        </w:tc>
        <w:tc>
          <w:tcPr>
            <w:tcW w:w="4218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887A2B" w:rsidRPr="00E6719C" w:rsidTr="00215984">
        <w:trPr>
          <w:jc w:val="center"/>
        </w:trPr>
        <w:tc>
          <w:tcPr>
            <w:tcW w:w="899" w:type="dxa"/>
          </w:tcPr>
          <w:p w:rsidR="00887A2B" w:rsidRPr="00E6719C" w:rsidRDefault="00887A2B" w:rsidP="0022306C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deleteGrammar()</w:t>
            </w:r>
          </w:p>
        </w:tc>
        <w:tc>
          <w:tcPr>
            <w:tcW w:w="4218" w:type="dxa"/>
          </w:tcPr>
          <w:p w:rsidR="00887A2B" w:rsidRPr="00E6719C" w:rsidRDefault="00887A2B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07504A" w:rsidRPr="00E6719C" w:rsidRDefault="0007504A" w:rsidP="00215984">
      <w:pPr>
        <w:ind w:left="0"/>
        <w:rPr>
          <w:rFonts w:ascii="Times New Roman" w:hAnsi="Times New Roman" w:cs="Times New Roman"/>
          <w:lang w:eastAsia="ja-JP"/>
        </w:rPr>
      </w:pPr>
    </w:p>
    <w:p w:rsidR="00ED5F1A" w:rsidRPr="00E6719C" w:rsidRDefault="00916B78" w:rsidP="00000E38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7" w:name="_Toc391909300"/>
      <w:r w:rsidRPr="00E6719C">
        <w:rPr>
          <w:rFonts w:ascii="Times New Roman" w:hAnsi="Times New Roman" w:cs="Times New Roman"/>
          <w:sz w:val="22"/>
          <w:szCs w:val="22"/>
        </w:rPr>
        <w:t>Grammar</w:t>
      </w:r>
      <w:r w:rsidR="00ED5F1A" w:rsidRPr="00E6719C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ED5F1A"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7"/>
    </w:p>
    <w:p w:rsidR="00ED5F1A" w:rsidRPr="00E6719C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ED5F1A" w:rsidRPr="00E6719C" w:rsidTr="00B17AE1">
        <w:trPr>
          <w:jc w:val="center"/>
        </w:trPr>
        <w:tc>
          <w:tcPr>
            <w:tcW w:w="557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D5F1A" w:rsidRPr="00E6719C" w:rsidTr="00B17AE1">
        <w:trPr>
          <w:jc w:val="center"/>
        </w:trPr>
        <w:tc>
          <w:tcPr>
            <w:tcW w:w="557" w:type="dxa"/>
          </w:tcPr>
          <w:p w:rsidR="00ED5F1A" w:rsidRPr="00E6719C" w:rsidRDefault="00ED5F1A" w:rsidP="00BE6CF5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D5F1A" w:rsidRPr="00E6719C" w:rsidRDefault="00ED5F1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ED5F1A" w:rsidRPr="00E6719C" w:rsidRDefault="00ED5F1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ED5F1A" w:rsidRPr="00E6719C" w:rsidRDefault="00ED5F1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ED5F1A" w:rsidRPr="00E6719C" w:rsidRDefault="00ED5F1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ED5F1A" w:rsidRPr="00E6719C" w:rsidRDefault="00ED5F1A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E6719C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ED5F1A" w:rsidRPr="00E6719C" w:rsidTr="009D5388">
        <w:trPr>
          <w:jc w:val="center"/>
        </w:trPr>
        <w:tc>
          <w:tcPr>
            <w:tcW w:w="899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ED5F1A" w:rsidRPr="00E6719C" w:rsidRDefault="00ED5F1A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9D5388" w:rsidRPr="00E6719C" w:rsidTr="009D5388">
        <w:trPr>
          <w:jc w:val="center"/>
        </w:trPr>
        <w:tc>
          <w:tcPr>
            <w:tcW w:w="899" w:type="dxa"/>
          </w:tcPr>
          <w:p w:rsidR="009D5388" w:rsidRPr="00E6719C" w:rsidRDefault="009D5388" w:rsidP="0022306C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addGrammar()</w:t>
            </w:r>
          </w:p>
        </w:tc>
        <w:tc>
          <w:tcPr>
            <w:tcW w:w="6031" w:type="dxa"/>
          </w:tcPr>
          <w:p w:rsidR="009D5388" w:rsidRPr="00E6719C" w:rsidRDefault="009D5388" w:rsidP="009D538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grammar</w:t>
            </w:r>
          </w:p>
        </w:tc>
      </w:tr>
      <w:tr w:rsidR="009D5388" w:rsidRPr="00E6719C" w:rsidTr="009D5388">
        <w:trPr>
          <w:jc w:val="center"/>
        </w:trPr>
        <w:tc>
          <w:tcPr>
            <w:tcW w:w="899" w:type="dxa"/>
          </w:tcPr>
          <w:p w:rsidR="009D5388" w:rsidRPr="00E6719C" w:rsidRDefault="009D5388" w:rsidP="0022306C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editGrammar()</w:t>
            </w:r>
          </w:p>
        </w:tc>
        <w:tc>
          <w:tcPr>
            <w:tcW w:w="6031" w:type="dxa"/>
          </w:tcPr>
          <w:p w:rsidR="009D5388" w:rsidRPr="00E6719C" w:rsidRDefault="009D5388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grammar</w:t>
            </w:r>
          </w:p>
        </w:tc>
      </w:tr>
      <w:tr w:rsidR="009D5388" w:rsidRPr="00E6719C" w:rsidTr="009D5388">
        <w:trPr>
          <w:jc w:val="center"/>
        </w:trPr>
        <w:tc>
          <w:tcPr>
            <w:tcW w:w="899" w:type="dxa"/>
          </w:tcPr>
          <w:p w:rsidR="009D5388" w:rsidRPr="00E6719C" w:rsidRDefault="009D5388" w:rsidP="0022306C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deleteGrammar()</w:t>
            </w:r>
          </w:p>
        </w:tc>
        <w:tc>
          <w:tcPr>
            <w:tcW w:w="6031" w:type="dxa"/>
          </w:tcPr>
          <w:p w:rsidR="009D5388" w:rsidRPr="00E6719C" w:rsidRDefault="009D5388" w:rsidP="009D538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grammar</w:t>
            </w:r>
          </w:p>
        </w:tc>
      </w:tr>
      <w:tr w:rsidR="009D5388" w:rsidRPr="00E6719C" w:rsidTr="009D5388">
        <w:trPr>
          <w:jc w:val="center"/>
        </w:trPr>
        <w:tc>
          <w:tcPr>
            <w:tcW w:w="899" w:type="dxa"/>
          </w:tcPr>
          <w:p w:rsidR="009D5388" w:rsidRPr="00E6719C" w:rsidRDefault="009D5388" w:rsidP="0022306C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E6719C" w:rsidRDefault="00792FE5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Index()</w:t>
            </w:r>
          </w:p>
        </w:tc>
        <w:tc>
          <w:tcPr>
            <w:tcW w:w="6031" w:type="dxa"/>
          </w:tcPr>
          <w:p w:rsidR="009D5388" w:rsidRPr="00E6719C" w:rsidRDefault="00792FE5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</w:t>
            </w:r>
            <w:r w:rsidR="009D538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grammar</w:t>
            </w:r>
          </w:p>
        </w:tc>
      </w:tr>
    </w:tbl>
    <w:p w:rsidR="004964C8" w:rsidRDefault="004964C8">
      <w:pPr>
        <w:pStyle w:val="Heading3"/>
      </w:pPr>
      <w:bookmarkStart w:id="48" w:name="_Toc391909301"/>
      <w:r>
        <w:t>Sequence Diagram</w:t>
      </w:r>
    </w:p>
    <w:p w:rsidR="004964C8" w:rsidRPr="004964C8" w:rsidRDefault="004964C8" w:rsidP="004964C8"/>
    <w:p w:rsidR="004964C8" w:rsidRDefault="004964C8" w:rsidP="004964C8">
      <w:pPr>
        <w:pStyle w:val="Heading4"/>
      </w:pPr>
      <w:r>
        <w:lastRenderedPageBreak/>
        <w:t>Add Grammar</w:t>
      </w:r>
    </w:p>
    <w:p w:rsidR="004964C8" w:rsidRPr="004964C8" w:rsidRDefault="004964C8" w:rsidP="004964C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76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grammar Sequen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Default="008F2B00">
      <w:pPr>
        <w:pStyle w:val="Heading4"/>
      </w:pPr>
      <w:r>
        <w:t>Edit Grammar</w:t>
      </w:r>
    </w:p>
    <w:p w:rsidR="008F2B00" w:rsidRPr="008F2B00" w:rsidRDefault="008F2B00" w:rsidP="008F2B00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709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Grammar Sequenc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lastRenderedPageBreak/>
        <w:t>Search Grammar</w:t>
      </w: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153025" cy="3390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Grammar Sequenc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Default="00BC7216">
      <w:pPr>
        <w:pStyle w:val="Heading4"/>
      </w:pPr>
      <w:r>
        <w:t>Delete Grammar</w:t>
      </w:r>
    </w:p>
    <w:p w:rsidR="00BC7216" w:rsidRPr="00BC7216" w:rsidRDefault="003B141D" w:rsidP="00BC7216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314950" cy="3390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lte Grammar Sequenc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4A" w:rsidRPr="00E6719C" w:rsidRDefault="00135BFC" w:rsidP="000359B4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 xml:space="preserve">Kanji </w:t>
      </w:r>
      <w:r w:rsidR="00A27184" w:rsidRPr="00E6719C">
        <w:rPr>
          <w:rFonts w:ascii="Times New Roman" w:hAnsi="Times New Roman" w:cs="Times New Roman"/>
          <w:i w:val="0"/>
          <w:sz w:val="24"/>
          <w:szCs w:val="24"/>
        </w:rPr>
        <w:t xml:space="preserve">Management </w:t>
      </w:r>
      <w:r w:rsidR="00025A30" w:rsidRPr="00E6719C">
        <w:rPr>
          <w:rFonts w:ascii="Times New Roman" w:hAnsi="Times New Roman" w:cs="Times New Roman"/>
          <w:i w:val="0"/>
          <w:sz w:val="24"/>
          <w:szCs w:val="24"/>
        </w:rPr>
        <w:t>Package</w:t>
      </w:r>
      <w:bookmarkEnd w:id="48"/>
    </w:p>
    <w:p w:rsidR="00715EC4" w:rsidRPr="00E6719C" w:rsidRDefault="00025A30" w:rsidP="0007504A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9" w:name="_Toc391909302"/>
      <w:r w:rsidRPr="00E6719C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9"/>
    </w:p>
    <w:p w:rsidR="000359B4" w:rsidRPr="00E6719C" w:rsidRDefault="00CD6A44" w:rsidP="00CD6A44">
      <w:pPr>
        <w:ind w:left="0"/>
        <w:rPr>
          <w:rFonts w:ascii="Times New Roman" w:hAnsi="Times New Roman" w:cs="Times New Roman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7356CBB2" wp14:editId="63D15DA1">
            <wp:extent cx="5580380" cy="4665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9B4" w:rsidRPr="00E6719C" w:rsidRDefault="00FA7A7F" w:rsidP="000359B4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9</w:t>
      </w:r>
      <w:r w:rsidR="000359B4"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Kanji </w:t>
      </w: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0359B4" w:rsidRPr="00E6719C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2425"/>
        <w:gridCol w:w="5465"/>
      </w:tblGrid>
      <w:tr w:rsidR="00025A30" w:rsidRPr="00E6719C" w:rsidTr="00442884">
        <w:trPr>
          <w:jc w:val="center"/>
        </w:trPr>
        <w:tc>
          <w:tcPr>
            <w:tcW w:w="633" w:type="dxa"/>
            <w:shd w:val="clear" w:color="auto" w:fill="FFE8E1"/>
          </w:tcPr>
          <w:p w:rsidR="00025A30" w:rsidRPr="00E6719C" w:rsidRDefault="00025A30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425" w:type="dxa"/>
            <w:shd w:val="clear" w:color="auto" w:fill="FFE8E1"/>
          </w:tcPr>
          <w:p w:rsidR="00025A30" w:rsidRPr="00E6719C" w:rsidRDefault="00025A30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465" w:type="dxa"/>
            <w:shd w:val="clear" w:color="auto" w:fill="FFE8E1"/>
          </w:tcPr>
          <w:p w:rsidR="00025A30" w:rsidRPr="00E6719C" w:rsidRDefault="00025A30" w:rsidP="00000E3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25A30" w:rsidRPr="00E6719C" w:rsidTr="00442884">
        <w:trPr>
          <w:jc w:val="center"/>
        </w:trPr>
        <w:tc>
          <w:tcPr>
            <w:tcW w:w="633" w:type="dxa"/>
          </w:tcPr>
          <w:p w:rsidR="00025A30" w:rsidRPr="00E6719C" w:rsidRDefault="00025A30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425" w:type="dxa"/>
          </w:tcPr>
          <w:p w:rsidR="00025A30" w:rsidRPr="00E6719C" w:rsidRDefault="00025A30" w:rsidP="00916B7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916B7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</w:p>
        </w:tc>
        <w:tc>
          <w:tcPr>
            <w:tcW w:w="5465" w:type="dxa"/>
          </w:tcPr>
          <w:p w:rsidR="00025A30" w:rsidRPr="00E6719C" w:rsidRDefault="00025A30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25A30" w:rsidRPr="00E6719C" w:rsidTr="00442884">
        <w:trPr>
          <w:jc w:val="center"/>
        </w:trPr>
        <w:tc>
          <w:tcPr>
            <w:tcW w:w="633" w:type="dxa"/>
          </w:tcPr>
          <w:p w:rsidR="00025A30" w:rsidRPr="00E6719C" w:rsidRDefault="00916B78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425" w:type="dxa"/>
          </w:tcPr>
          <w:p w:rsidR="00025A30" w:rsidRPr="00E6719C" w:rsidRDefault="00916B78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025A30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465" w:type="dxa"/>
          </w:tcPr>
          <w:p w:rsidR="00025A30" w:rsidRPr="00E6719C" w:rsidRDefault="00025A30" w:rsidP="00BE6CF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E6719C" w:rsidRDefault="00ED5F1A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50" w:name="_Toc391909303"/>
      <w:r w:rsidRPr="00E6719C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916B78" w:rsidRPr="00E6719C">
        <w:rPr>
          <w:rFonts w:ascii="Times New Roman" w:hAnsi="Times New Roman" w:cs="Times New Roman"/>
          <w:sz w:val="22"/>
          <w:szCs w:val="22"/>
        </w:rPr>
        <w:t>Kanji</w:t>
      </w:r>
      <w:r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0"/>
    </w:p>
    <w:p w:rsidR="00ED5F1A" w:rsidRPr="00E6719C" w:rsidRDefault="00D74D95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 xml:space="preserve">      </w:t>
      </w:r>
      <w:r w:rsidR="00ED5F1A"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210"/>
        <w:gridCol w:w="923"/>
        <w:gridCol w:w="1077"/>
        <w:gridCol w:w="1077"/>
        <w:gridCol w:w="3700"/>
      </w:tblGrid>
      <w:tr w:rsidR="0007504A" w:rsidRPr="00E6719C" w:rsidTr="00762896">
        <w:trPr>
          <w:jc w:val="center"/>
        </w:trPr>
        <w:tc>
          <w:tcPr>
            <w:tcW w:w="557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69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934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K_id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K_kanji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K_hanviet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K_onyomi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K_kunyomi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K_meaning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K_level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7504A" w:rsidRPr="00E6719C" w:rsidRDefault="0007504A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K_status</w:t>
            </w:r>
          </w:p>
        </w:tc>
        <w:tc>
          <w:tcPr>
            <w:tcW w:w="969" w:type="dxa"/>
          </w:tcPr>
          <w:p w:rsidR="0007504A" w:rsidRPr="00E6719C" w:rsidRDefault="00792FE5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7504A" w:rsidRPr="00E6719C" w:rsidTr="00762896">
        <w:trPr>
          <w:jc w:val="center"/>
        </w:trPr>
        <w:tc>
          <w:tcPr>
            <w:tcW w:w="557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3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7504A" w:rsidRPr="00E6719C" w:rsidRDefault="00501364" w:rsidP="0007504A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K_lesson</w:t>
            </w:r>
          </w:p>
        </w:tc>
        <w:tc>
          <w:tcPr>
            <w:tcW w:w="969" w:type="dxa"/>
          </w:tcPr>
          <w:p w:rsidR="0007504A" w:rsidRPr="00E6719C" w:rsidRDefault="0007504A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E6719C" w:rsidRDefault="00C67E1C" w:rsidP="00C67E1C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 xml:space="preserve">      </w:t>
      </w:r>
      <w:r w:rsidR="00ED5F1A"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2875"/>
        <w:gridCol w:w="4788"/>
      </w:tblGrid>
      <w:tr w:rsidR="0007504A" w:rsidRPr="00E6719C" w:rsidTr="00A27184">
        <w:trPr>
          <w:jc w:val="center"/>
        </w:trPr>
        <w:tc>
          <w:tcPr>
            <w:tcW w:w="899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037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068" w:type="dxa"/>
            <w:shd w:val="clear" w:color="auto" w:fill="FFE8E1"/>
          </w:tcPr>
          <w:p w:rsidR="0007504A" w:rsidRPr="00E6719C" w:rsidRDefault="0007504A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7504A" w:rsidRPr="00E6719C" w:rsidTr="00A27184">
        <w:trPr>
          <w:jc w:val="center"/>
        </w:trPr>
        <w:tc>
          <w:tcPr>
            <w:tcW w:w="899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037" w:type="dxa"/>
          </w:tcPr>
          <w:p w:rsidR="0007504A" w:rsidRPr="00E6719C" w:rsidRDefault="00C67E1C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getAllKanji()</w:t>
            </w:r>
          </w:p>
        </w:tc>
        <w:tc>
          <w:tcPr>
            <w:tcW w:w="5068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07504A" w:rsidRPr="00E6719C" w:rsidTr="00A27184">
        <w:trPr>
          <w:jc w:val="center"/>
        </w:trPr>
        <w:tc>
          <w:tcPr>
            <w:tcW w:w="899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037" w:type="dxa"/>
          </w:tcPr>
          <w:p w:rsidR="0007504A" w:rsidRPr="00E6719C" w:rsidRDefault="00C67E1C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addKanji()</w:t>
            </w:r>
          </w:p>
        </w:tc>
        <w:tc>
          <w:tcPr>
            <w:tcW w:w="5068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7504A" w:rsidRPr="00E6719C" w:rsidTr="00A27184">
        <w:trPr>
          <w:jc w:val="center"/>
        </w:trPr>
        <w:tc>
          <w:tcPr>
            <w:tcW w:w="899" w:type="dxa"/>
          </w:tcPr>
          <w:p w:rsidR="0007504A" w:rsidRPr="00E6719C" w:rsidRDefault="0007504A" w:rsidP="0022306C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037" w:type="dxa"/>
          </w:tcPr>
          <w:p w:rsidR="0007504A" w:rsidRPr="00E6719C" w:rsidRDefault="00C67E1C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updateKanji()</w:t>
            </w:r>
          </w:p>
        </w:tc>
        <w:tc>
          <w:tcPr>
            <w:tcW w:w="5068" w:type="dxa"/>
          </w:tcPr>
          <w:p w:rsidR="0007504A" w:rsidRPr="00E6719C" w:rsidRDefault="0007504A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C67E1C" w:rsidRPr="00E6719C" w:rsidTr="00A27184">
        <w:trPr>
          <w:jc w:val="center"/>
        </w:trPr>
        <w:tc>
          <w:tcPr>
            <w:tcW w:w="899" w:type="dxa"/>
          </w:tcPr>
          <w:p w:rsidR="00C67E1C" w:rsidRPr="00E6719C" w:rsidRDefault="00C67E1C" w:rsidP="0022306C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037" w:type="dxa"/>
          </w:tcPr>
          <w:p w:rsidR="00C67E1C" w:rsidRPr="00E6719C" w:rsidRDefault="00C67E1C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deleteKanji()</w:t>
            </w:r>
          </w:p>
        </w:tc>
        <w:tc>
          <w:tcPr>
            <w:tcW w:w="5068" w:type="dxa"/>
          </w:tcPr>
          <w:p w:rsidR="00C67E1C" w:rsidRPr="00E6719C" w:rsidRDefault="00C67E1C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A27184" w:rsidRPr="00E6719C" w:rsidTr="00A27184">
        <w:trPr>
          <w:jc w:val="center"/>
        </w:trPr>
        <w:tc>
          <w:tcPr>
            <w:tcW w:w="899" w:type="dxa"/>
          </w:tcPr>
          <w:p w:rsidR="00A27184" w:rsidRPr="00E6719C" w:rsidRDefault="00A27184" w:rsidP="0022306C">
            <w:pPr>
              <w:pStyle w:val="comment"/>
              <w:numPr>
                <w:ilvl w:val="0"/>
                <w:numId w:val="4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037" w:type="dxa"/>
          </w:tcPr>
          <w:p w:rsidR="00A27184" w:rsidRPr="00E6719C" w:rsidRDefault="00A2718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getKanjiByHanViet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068" w:type="dxa"/>
          </w:tcPr>
          <w:p w:rsidR="00A27184" w:rsidRPr="00E6719C" w:rsidRDefault="00A2718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07504A" w:rsidRPr="00E6719C" w:rsidRDefault="0007504A" w:rsidP="00C67E1C">
      <w:pPr>
        <w:ind w:left="0"/>
        <w:rPr>
          <w:rFonts w:ascii="Times New Roman" w:hAnsi="Times New Roman" w:cs="Times New Roman"/>
          <w:lang w:eastAsia="ja-JP"/>
        </w:rPr>
      </w:pPr>
    </w:p>
    <w:p w:rsidR="00D74D95" w:rsidRPr="00E6719C" w:rsidRDefault="00916B78" w:rsidP="00D74D95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1" w:name="_Toc391909304"/>
      <w:r w:rsidRPr="00E6719C">
        <w:rPr>
          <w:rFonts w:ascii="Times New Roman" w:hAnsi="Times New Roman" w:cs="Times New Roman"/>
          <w:sz w:val="22"/>
          <w:szCs w:val="22"/>
        </w:rPr>
        <w:t>Kanji</w:t>
      </w:r>
      <w:r w:rsidR="001C1E94" w:rsidRPr="00E6719C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1C1E94" w:rsidRPr="00E6719C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1"/>
    </w:p>
    <w:p w:rsidR="00D74D95" w:rsidRPr="00E6719C" w:rsidRDefault="00D74D95" w:rsidP="00D74D95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D74D95" w:rsidRPr="00E6719C" w:rsidTr="00F13198">
        <w:trPr>
          <w:jc w:val="center"/>
        </w:trPr>
        <w:tc>
          <w:tcPr>
            <w:tcW w:w="557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D74D95" w:rsidRPr="00E6719C" w:rsidRDefault="00D74D95" w:rsidP="00F13198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D74D95" w:rsidRPr="00E6719C" w:rsidTr="00F13198">
        <w:trPr>
          <w:jc w:val="center"/>
        </w:trPr>
        <w:tc>
          <w:tcPr>
            <w:tcW w:w="557" w:type="dxa"/>
          </w:tcPr>
          <w:p w:rsidR="00D74D95" w:rsidRPr="00E6719C" w:rsidRDefault="00D74D95" w:rsidP="00F13198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D74D95" w:rsidRPr="00E6719C" w:rsidRDefault="00D74D95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D74D95" w:rsidRPr="00E6719C" w:rsidRDefault="00D74D95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D74D95" w:rsidRPr="00E6719C" w:rsidRDefault="00D74D95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D74D95" w:rsidRPr="00E6719C" w:rsidRDefault="00D74D95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D74D95" w:rsidRPr="00E6719C" w:rsidRDefault="00D74D95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916B78" w:rsidRPr="00E6719C" w:rsidRDefault="00916B78" w:rsidP="00916B7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916B78" w:rsidRPr="00E6719C" w:rsidTr="002665B3">
        <w:trPr>
          <w:jc w:val="center"/>
        </w:trPr>
        <w:tc>
          <w:tcPr>
            <w:tcW w:w="899" w:type="dxa"/>
            <w:shd w:val="clear" w:color="auto" w:fill="FFE8E1"/>
          </w:tcPr>
          <w:p w:rsidR="00916B78" w:rsidRPr="00E6719C" w:rsidRDefault="00916B78" w:rsidP="002665B3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FFE8E1"/>
          </w:tcPr>
          <w:p w:rsidR="00916B78" w:rsidRPr="00E6719C" w:rsidRDefault="00916B78" w:rsidP="002665B3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916B78" w:rsidRPr="00E6719C" w:rsidRDefault="00916B78" w:rsidP="002665B3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916B78" w:rsidRPr="00E6719C" w:rsidTr="002665B3">
        <w:trPr>
          <w:jc w:val="center"/>
        </w:trPr>
        <w:tc>
          <w:tcPr>
            <w:tcW w:w="899" w:type="dxa"/>
          </w:tcPr>
          <w:p w:rsidR="00916B78" w:rsidRPr="00E6719C" w:rsidRDefault="00916B78" w:rsidP="0022306C">
            <w:pPr>
              <w:pStyle w:val="comment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16B78" w:rsidRPr="00E6719C" w:rsidRDefault="00916B78" w:rsidP="00C67E1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</w:t>
            </w:r>
            <w:r w:rsidR="00C67E1C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916B78" w:rsidRPr="00E6719C" w:rsidRDefault="00916B78" w:rsidP="00916B7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kanji</w:t>
            </w:r>
          </w:p>
        </w:tc>
      </w:tr>
      <w:tr w:rsidR="00916B78" w:rsidRPr="00E6719C" w:rsidTr="002665B3">
        <w:trPr>
          <w:jc w:val="center"/>
        </w:trPr>
        <w:tc>
          <w:tcPr>
            <w:tcW w:w="899" w:type="dxa"/>
          </w:tcPr>
          <w:p w:rsidR="00916B78" w:rsidRPr="00E6719C" w:rsidRDefault="00916B78" w:rsidP="0022306C">
            <w:pPr>
              <w:pStyle w:val="comment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16B78" w:rsidRPr="00E6719C" w:rsidRDefault="00C67E1C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916B7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916B78" w:rsidRPr="00E6719C" w:rsidRDefault="00916B78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kanji</w:t>
            </w:r>
          </w:p>
        </w:tc>
      </w:tr>
      <w:tr w:rsidR="00916B78" w:rsidRPr="00E6719C" w:rsidTr="002665B3">
        <w:trPr>
          <w:jc w:val="center"/>
        </w:trPr>
        <w:tc>
          <w:tcPr>
            <w:tcW w:w="899" w:type="dxa"/>
          </w:tcPr>
          <w:p w:rsidR="00916B78" w:rsidRPr="00E6719C" w:rsidRDefault="00916B78" w:rsidP="0022306C">
            <w:pPr>
              <w:pStyle w:val="comment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16B78" w:rsidRPr="00E6719C" w:rsidRDefault="00C67E1C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916B7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916B78" w:rsidRPr="00E6719C" w:rsidRDefault="00916B78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kanji</w:t>
            </w:r>
          </w:p>
        </w:tc>
      </w:tr>
      <w:tr w:rsidR="00A27184" w:rsidRPr="00E6719C" w:rsidTr="002665B3">
        <w:trPr>
          <w:jc w:val="center"/>
        </w:trPr>
        <w:tc>
          <w:tcPr>
            <w:tcW w:w="899" w:type="dxa"/>
          </w:tcPr>
          <w:p w:rsidR="00A27184" w:rsidRPr="00E6719C" w:rsidRDefault="00A27184" w:rsidP="0022306C">
            <w:pPr>
              <w:pStyle w:val="comment"/>
              <w:numPr>
                <w:ilvl w:val="0"/>
                <w:numId w:val="3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A27184" w:rsidRPr="00E6719C" w:rsidRDefault="00A27184" w:rsidP="00A2718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\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ByHanViet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A27184" w:rsidRPr="00E6719C" w:rsidRDefault="00A27184" w:rsidP="002665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kanji</w:t>
            </w:r>
          </w:p>
        </w:tc>
      </w:tr>
    </w:tbl>
    <w:p w:rsidR="004964C8" w:rsidRDefault="004964C8">
      <w:pPr>
        <w:pStyle w:val="Heading3"/>
      </w:pPr>
      <w:bookmarkStart w:id="52" w:name="_Toc391909305"/>
      <w:r>
        <w:t>Sequence Diagram</w:t>
      </w:r>
    </w:p>
    <w:p w:rsidR="004964C8" w:rsidRPr="004964C8" w:rsidRDefault="004964C8" w:rsidP="004964C8"/>
    <w:p w:rsidR="004964C8" w:rsidRDefault="004964C8" w:rsidP="004964C8">
      <w:pPr>
        <w:pStyle w:val="Heading4"/>
      </w:pPr>
      <w:r>
        <w:t>Add Kanji</w:t>
      </w:r>
    </w:p>
    <w:p w:rsidR="004964C8" w:rsidRPr="004964C8" w:rsidRDefault="004964C8" w:rsidP="004964C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124450" cy="3905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Kanji Sequenc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Default="008F2B00">
      <w:pPr>
        <w:pStyle w:val="Heading4"/>
      </w:pPr>
      <w:r>
        <w:lastRenderedPageBreak/>
        <w:t>Edit Kanji</w:t>
      </w:r>
    </w:p>
    <w:p w:rsidR="008F2B00" w:rsidRPr="008F2B00" w:rsidRDefault="008F2B00" w:rsidP="008F2B00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41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Kanji Sequenc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Kanji</w:t>
      </w: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10175" cy="3390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Kanji Sequenc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Delete Kanji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610225" cy="3390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 Kanji Sequenc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E6719C" w:rsidRDefault="002A1671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ReadingDocument</w:t>
      </w:r>
      <w:r w:rsidR="009E0F53" w:rsidRPr="00E6719C">
        <w:rPr>
          <w:rFonts w:ascii="Times New Roman" w:hAnsi="Times New Roman" w:cs="Times New Roman"/>
          <w:i w:val="0"/>
          <w:sz w:val="24"/>
          <w:szCs w:val="24"/>
        </w:rPr>
        <w:t xml:space="preserve"> Management</w:t>
      </w:r>
      <w:r w:rsidRPr="00E6719C">
        <w:rPr>
          <w:rFonts w:ascii="Times New Roman" w:hAnsi="Times New Roman" w:cs="Times New Roman"/>
          <w:i w:val="0"/>
          <w:sz w:val="24"/>
          <w:szCs w:val="24"/>
        </w:rPr>
        <w:t xml:space="preserve"> Package</w:t>
      </w:r>
      <w:bookmarkEnd w:id="52"/>
    </w:p>
    <w:p w:rsidR="00F7637B" w:rsidRPr="00E6719C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3" w:name="_Toc391909306"/>
      <w:bookmarkStart w:id="54" w:name="_Toc391909307"/>
      <w:bookmarkEnd w:id="53"/>
      <w:r w:rsidRPr="00E6719C">
        <w:rPr>
          <w:rFonts w:ascii="Times New Roman" w:hAnsi="Times New Roman" w:cs="Times New Roman"/>
          <w:sz w:val="22"/>
          <w:szCs w:val="22"/>
        </w:rPr>
        <w:t>Class diagram</w:t>
      </w:r>
    </w:p>
    <w:p w:rsidR="0025193E" w:rsidRPr="00E6719C" w:rsidRDefault="001C5E03" w:rsidP="00007A9F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393EBA96" wp14:editId="3688EF8C">
            <wp:extent cx="5580380" cy="3958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document managemen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9F" w:rsidRPr="00E6719C" w:rsidRDefault="00007A9F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</w:rPr>
        <w:t xml:space="preserve"> </w:t>
      </w: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10: Class diagram ReadingDocument management package</w:t>
      </w:r>
    </w:p>
    <w:p w:rsidR="0025193E" w:rsidRPr="00E6719C" w:rsidRDefault="0025193E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1"/>
        <w:gridCol w:w="2770"/>
        <w:gridCol w:w="5132"/>
      </w:tblGrid>
      <w:tr w:rsidR="0025193E" w:rsidRPr="00E6719C" w:rsidTr="0025193E">
        <w:trPr>
          <w:jc w:val="center"/>
        </w:trPr>
        <w:tc>
          <w:tcPr>
            <w:tcW w:w="637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FFE8E1"/>
          </w:tcPr>
          <w:p w:rsidR="0025193E" w:rsidRPr="00E6719C" w:rsidRDefault="0025193E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E6719C" w:rsidTr="0025193E">
        <w:trPr>
          <w:jc w:val="center"/>
        </w:trPr>
        <w:tc>
          <w:tcPr>
            <w:tcW w:w="637" w:type="dxa"/>
          </w:tcPr>
          <w:p w:rsidR="0025193E" w:rsidRPr="00E6719C" w:rsidRDefault="0025193E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E6719C" w:rsidRDefault="0025193E" w:rsidP="0025193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</w:p>
        </w:tc>
        <w:tc>
          <w:tcPr>
            <w:tcW w:w="5597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5193E" w:rsidRPr="00E6719C" w:rsidTr="0025193E">
        <w:trPr>
          <w:jc w:val="center"/>
        </w:trPr>
        <w:tc>
          <w:tcPr>
            <w:tcW w:w="637" w:type="dxa"/>
          </w:tcPr>
          <w:p w:rsidR="0025193E" w:rsidRPr="00E6719C" w:rsidRDefault="0025193E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</w:p>
        </w:tc>
        <w:tc>
          <w:tcPr>
            <w:tcW w:w="5597" w:type="dxa"/>
          </w:tcPr>
          <w:p w:rsidR="0025193E" w:rsidRPr="00E6719C" w:rsidRDefault="0025193E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E6719C" w:rsidRDefault="00E44848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E6719C">
        <w:rPr>
          <w:rFonts w:ascii="Times New Roman" w:hAnsi="Times New Roman" w:cs="Times New Roman"/>
          <w:sz w:val="22"/>
          <w:szCs w:val="22"/>
        </w:rPr>
        <w:t>Model ReadingDocument class</w:t>
      </w:r>
    </w:p>
    <w:p w:rsidR="00E44848" w:rsidRPr="00E6719C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2781"/>
        <w:gridCol w:w="945"/>
        <w:gridCol w:w="944"/>
        <w:gridCol w:w="1210"/>
        <w:gridCol w:w="2106"/>
      </w:tblGrid>
      <w:tr w:rsidR="00E44848" w:rsidRPr="00E6719C" w:rsidTr="00A95420">
        <w:trPr>
          <w:jc w:val="center"/>
        </w:trPr>
        <w:tc>
          <w:tcPr>
            <w:tcW w:w="557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 xml:space="preserve">reading_level  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 hiragana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4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 meaning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 question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 answer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E6719C" w:rsidTr="00A95420">
        <w:trPr>
          <w:jc w:val="center"/>
        </w:trPr>
        <w:tc>
          <w:tcPr>
            <w:tcW w:w="557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10</w:t>
            </w:r>
          </w:p>
        </w:tc>
        <w:tc>
          <w:tcPr>
            <w:tcW w:w="295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</w:p>
        </w:tc>
        <w:tc>
          <w:tcPr>
            <w:tcW w:w="993" w:type="dxa"/>
          </w:tcPr>
          <w:p w:rsidR="00E44848" w:rsidRPr="00E6719C" w:rsidRDefault="00E44848" w:rsidP="00A9542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E6719C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275"/>
        <w:gridCol w:w="4387"/>
      </w:tblGrid>
      <w:tr w:rsidR="00E44848" w:rsidRPr="00E6719C" w:rsidTr="00A95420">
        <w:trPr>
          <w:jc w:val="center"/>
        </w:trPr>
        <w:tc>
          <w:tcPr>
            <w:tcW w:w="899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</w:t>
            </w:r>
          </w:p>
        </w:tc>
        <w:tc>
          <w:tcPr>
            <w:tcW w:w="3462" w:type="dxa"/>
          </w:tcPr>
          <w:p w:rsidR="00E44848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getReadingDocument()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2</w:t>
            </w:r>
          </w:p>
        </w:tc>
        <w:tc>
          <w:tcPr>
            <w:tcW w:w="3462" w:type="dxa"/>
          </w:tcPr>
          <w:p w:rsidR="00E44848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getAllReadingVocab()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3</w:t>
            </w:r>
          </w:p>
        </w:tc>
        <w:tc>
          <w:tcPr>
            <w:tcW w:w="3462" w:type="dxa"/>
          </w:tcPr>
          <w:p w:rsidR="00E44848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4</w:t>
            </w:r>
          </w:p>
        </w:tc>
        <w:tc>
          <w:tcPr>
            <w:tcW w:w="3462" w:type="dxa"/>
          </w:tcPr>
          <w:p w:rsidR="00E44848" w:rsidRPr="00E6719C" w:rsidRDefault="000676D8" w:rsidP="000676D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r w:rsidR="005E4B4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3462" w:type="dxa"/>
          </w:tcPr>
          <w:p w:rsidR="00E44848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updateReading()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6</w:t>
            </w:r>
          </w:p>
        </w:tc>
        <w:tc>
          <w:tcPr>
            <w:tcW w:w="3462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deleteReadingDocument()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7</w:t>
            </w:r>
          </w:p>
        </w:tc>
        <w:tc>
          <w:tcPr>
            <w:tcW w:w="3462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8</w:t>
            </w:r>
          </w:p>
        </w:tc>
        <w:tc>
          <w:tcPr>
            <w:tcW w:w="3462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9</w:t>
            </w:r>
          </w:p>
        </w:tc>
        <w:tc>
          <w:tcPr>
            <w:tcW w:w="3462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10</w:t>
            </w:r>
          </w:p>
        </w:tc>
        <w:tc>
          <w:tcPr>
            <w:tcW w:w="3462" w:type="dxa"/>
          </w:tcPr>
          <w:p w:rsidR="00E44848" w:rsidRPr="00E6719C" w:rsidRDefault="000676D8" w:rsidP="000676D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getAllReadingArticle()</w:t>
            </w:r>
          </w:p>
        </w:tc>
        <w:tc>
          <w:tcPr>
            <w:tcW w:w="4643" w:type="dxa"/>
          </w:tcPr>
          <w:p w:rsidR="00E44848" w:rsidRPr="00E6719C" w:rsidRDefault="00E4484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5E4B42" w:rsidRPr="00E6719C" w:rsidTr="00A95420">
        <w:trPr>
          <w:jc w:val="center"/>
        </w:trPr>
        <w:tc>
          <w:tcPr>
            <w:tcW w:w="899" w:type="dxa"/>
          </w:tcPr>
          <w:p w:rsidR="005E4B42" w:rsidRPr="00E6719C" w:rsidRDefault="005E4B42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11</w:t>
            </w:r>
          </w:p>
        </w:tc>
        <w:tc>
          <w:tcPr>
            <w:tcW w:w="3462" w:type="dxa"/>
          </w:tcPr>
          <w:p w:rsidR="005E4B42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getReadingArticleByLevel()</w:t>
            </w:r>
          </w:p>
        </w:tc>
        <w:tc>
          <w:tcPr>
            <w:tcW w:w="4643" w:type="dxa"/>
          </w:tcPr>
          <w:p w:rsidR="005E4B42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5E4B42" w:rsidRPr="00E6719C" w:rsidTr="00A95420">
        <w:trPr>
          <w:jc w:val="center"/>
        </w:trPr>
        <w:tc>
          <w:tcPr>
            <w:tcW w:w="899" w:type="dxa"/>
          </w:tcPr>
          <w:p w:rsidR="005E4B42" w:rsidRPr="00E6719C" w:rsidRDefault="005E4B42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12</w:t>
            </w:r>
          </w:p>
        </w:tc>
        <w:tc>
          <w:tcPr>
            <w:tcW w:w="3462" w:type="dxa"/>
          </w:tcPr>
          <w:p w:rsidR="005E4B42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addArticle()</w:t>
            </w:r>
          </w:p>
        </w:tc>
        <w:tc>
          <w:tcPr>
            <w:tcW w:w="4643" w:type="dxa"/>
          </w:tcPr>
          <w:p w:rsidR="005E4B42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5E4B42" w:rsidRPr="00E6719C" w:rsidTr="00A95420">
        <w:trPr>
          <w:jc w:val="center"/>
        </w:trPr>
        <w:tc>
          <w:tcPr>
            <w:tcW w:w="899" w:type="dxa"/>
          </w:tcPr>
          <w:p w:rsidR="005E4B42" w:rsidRPr="00E6719C" w:rsidRDefault="005E4B42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13</w:t>
            </w:r>
          </w:p>
        </w:tc>
        <w:tc>
          <w:tcPr>
            <w:tcW w:w="3462" w:type="dxa"/>
          </w:tcPr>
          <w:p w:rsidR="005E4B42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updateContentArticle()</w:t>
            </w:r>
          </w:p>
        </w:tc>
        <w:tc>
          <w:tcPr>
            <w:tcW w:w="4643" w:type="dxa"/>
          </w:tcPr>
          <w:p w:rsidR="005E4B42" w:rsidRPr="00E6719C" w:rsidRDefault="005E4B42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676D8" w:rsidRPr="00E6719C" w:rsidTr="00A95420">
        <w:trPr>
          <w:jc w:val="center"/>
        </w:trPr>
        <w:tc>
          <w:tcPr>
            <w:tcW w:w="899" w:type="dxa"/>
          </w:tcPr>
          <w:p w:rsidR="000676D8" w:rsidRPr="00E6719C" w:rsidRDefault="000676D8" w:rsidP="00E4484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14</w:t>
            </w:r>
          </w:p>
        </w:tc>
        <w:tc>
          <w:tcPr>
            <w:tcW w:w="3462" w:type="dxa"/>
          </w:tcPr>
          <w:p w:rsidR="000676D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deleteReadingArticle()</w:t>
            </w:r>
          </w:p>
        </w:tc>
        <w:tc>
          <w:tcPr>
            <w:tcW w:w="4643" w:type="dxa"/>
          </w:tcPr>
          <w:p w:rsidR="000676D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E44848" w:rsidRPr="00E6719C" w:rsidRDefault="00E44848" w:rsidP="00E44848">
      <w:pPr>
        <w:rPr>
          <w:rFonts w:ascii="Times New Roman" w:hAnsi="Times New Roman" w:cs="Times New Roman"/>
        </w:rPr>
      </w:pPr>
    </w:p>
    <w:p w:rsidR="00E44848" w:rsidRPr="00E6719C" w:rsidRDefault="00E44848" w:rsidP="00E44848">
      <w:pPr>
        <w:rPr>
          <w:rFonts w:ascii="Times New Roman" w:hAnsi="Times New Roman" w:cs="Times New Roman"/>
        </w:rPr>
      </w:pPr>
    </w:p>
    <w:p w:rsidR="00E44848" w:rsidRPr="00E6719C" w:rsidRDefault="00E448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5" w:name="_Toc391909323"/>
      <w:r w:rsidRPr="00E6719C">
        <w:rPr>
          <w:rFonts w:ascii="Times New Roman" w:hAnsi="Times New Roman" w:cs="Times New Roman"/>
          <w:sz w:val="22"/>
          <w:szCs w:val="22"/>
        </w:rPr>
        <w:lastRenderedPageBreak/>
        <w:t>ReadingDocumentController class</w:t>
      </w:r>
    </w:p>
    <w:p w:rsidR="00E44848" w:rsidRPr="00E6719C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5"/>
        <w:gridCol w:w="1455"/>
        <w:gridCol w:w="1210"/>
        <w:gridCol w:w="678"/>
        <w:gridCol w:w="812"/>
        <w:gridCol w:w="3833"/>
      </w:tblGrid>
      <w:tr w:rsidR="00E44848" w:rsidRPr="00E6719C" w:rsidTr="00A95420">
        <w:trPr>
          <w:jc w:val="center"/>
        </w:trPr>
        <w:tc>
          <w:tcPr>
            <w:tcW w:w="556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E6719C" w:rsidTr="00A95420">
        <w:trPr>
          <w:jc w:val="center"/>
        </w:trPr>
        <w:tc>
          <w:tcPr>
            <w:tcW w:w="556" w:type="dxa"/>
          </w:tcPr>
          <w:p w:rsidR="00E44848" w:rsidRPr="00E6719C" w:rsidRDefault="00E44848" w:rsidP="00A9542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E44848" w:rsidRPr="00E6719C" w:rsidRDefault="00E4484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E6719C" w:rsidRDefault="00E4484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E44848" w:rsidRPr="00E6719C" w:rsidRDefault="00E4484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E44848" w:rsidRPr="00E6719C" w:rsidRDefault="00E4484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E44848" w:rsidRPr="00E6719C" w:rsidRDefault="00E4484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E6719C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607"/>
        <w:gridCol w:w="5055"/>
      </w:tblGrid>
      <w:tr w:rsidR="00E44848" w:rsidRPr="00E6719C" w:rsidTr="00A95420">
        <w:trPr>
          <w:jc w:val="center"/>
        </w:trPr>
        <w:tc>
          <w:tcPr>
            <w:tcW w:w="899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FFE8E1"/>
          </w:tcPr>
          <w:p w:rsidR="00E44848" w:rsidRPr="00E6719C" w:rsidRDefault="00E44848" w:rsidP="00A95420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5D78DC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listReadingDocument </w:t>
            </w:r>
            <w:r w:rsidR="00E44848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5D78DC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r w:rsidR="005D78DC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eading</w:t>
            </w:r>
            <w:r w:rsidR="005D78DC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D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reading document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DF41E9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Reading document</w:t>
            </w:r>
          </w:p>
        </w:tc>
      </w:tr>
      <w:tr w:rsidR="00AC2C87" w:rsidRPr="00E6719C" w:rsidTr="00A95420">
        <w:trPr>
          <w:jc w:val="center"/>
        </w:trPr>
        <w:tc>
          <w:tcPr>
            <w:tcW w:w="899" w:type="dxa"/>
          </w:tcPr>
          <w:p w:rsidR="00AC2C87" w:rsidRPr="00E6719C" w:rsidRDefault="00AC2C87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C2C87" w:rsidRPr="00E6719C" w:rsidRDefault="00AC2C87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editReading()</w:t>
            </w:r>
          </w:p>
        </w:tc>
        <w:tc>
          <w:tcPr>
            <w:tcW w:w="5352" w:type="dxa"/>
          </w:tcPr>
          <w:p w:rsidR="00AC2C87" w:rsidRPr="00E6719C" w:rsidRDefault="00AC2C87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Reading document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DF41E9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Reading document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CD6A44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vocabulary of reading document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DF41E9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r w:rsidR="00E869FC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E869FC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of reading document</w:t>
            </w:r>
          </w:p>
        </w:tc>
      </w:tr>
      <w:tr w:rsidR="005661A8" w:rsidRPr="00E6719C" w:rsidTr="00A95420">
        <w:trPr>
          <w:jc w:val="center"/>
        </w:trPr>
        <w:tc>
          <w:tcPr>
            <w:tcW w:w="899" w:type="dxa"/>
          </w:tcPr>
          <w:p w:rsidR="005661A8" w:rsidRPr="00E6719C" w:rsidRDefault="005661A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5661A8" w:rsidRPr="00E6719C" w:rsidRDefault="005661A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deleteReadingVocab()</w:t>
            </w:r>
          </w:p>
        </w:tc>
        <w:tc>
          <w:tcPr>
            <w:tcW w:w="5352" w:type="dxa"/>
          </w:tcPr>
          <w:p w:rsidR="005661A8" w:rsidRPr="00E6719C" w:rsidRDefault="005661A8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 of reading document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viewReadingArticle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067D44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detail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Article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addReadingArticle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Article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editReadingArticle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Article</w:t>
            </w:r>
          </w:p>
        </w:tc>
      </w:tr>
      <w:tr w:rsidR="00E44848" w:rsidRPr="00E6719C" w:rsidTr="00A95420">
        <w:trPr>
          <w:jc w:val="center"/>
        </w:trPr>
        <w:tc>
          <w:tcPr>
            <w:tcW w:w="899" w:type="dxa"/>
          </w:tcPr>
          <w:p w:rsidR="00E44848" w:rsidRPr="00E6719C" w:rsidRDefault="00E44848" w:rsidP="00E44848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E6719C" w:rsidRDefault="000676D8" w:rsidP="00A9542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r w:rsidR="00DF41E9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E6719C" w:rsidRDefault="00DF41E9" w:rsidP="00A9542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Article</w:t>
            </w:r>
          </w:p>
        </w:tc>
      </w:tr>
    </w:tbl>
    <w:p w:rsidR="00E44848" w:rsidRPr="00E6719C" w:rsidRDefault="00E44848" w:rsidP="00E44848">
      <w:pPr>
        <w:rPr>
          <w:rFonts w:ascii="Times New Roman" w:hAnsi="Times New Roman" w:cs="Times New Roman"/>
        </w:rPr>
      </w:pPr>
    </w:p>
    <w:p w:rsidR="00FA0F48" w:rsidRDefault="00FA0F48">
      <w:pPr>
        <w:pStyle w:val="Heading3"/>
      </w:pPr>
      <w:r>
        <w:lastRenderedPageBreak/>
        <w:t>Sequence Diagram</w:t>
      </w:r>
    </w:p>
    <w:p w:rsidR="00FA0F48" w:rsidRDefault="00FA0F48" w:rsidP="00FA0F48">
      <w:pPr>
        <w:pStyle w:val="Heading4"/>
      </w:pPr>
      <w:r>
        <w:t>Add Reading Document</w:t>
      </w:r>
    </w:p>
    <w:p w:rsidR="00FA0F48" w:rsidRPr="00FA0F48" w:rsidRDefault="00FA0F48" w:rsidP="00FA0F4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57800" cy="3905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reading document Sequenc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Default="008F2B00">
      <w:pPr>
        <w:pStyle w:val="Heading4"/>
      </w:pPr>
      <w:r>
        <w:lastRenderedPageBreak/>
        <w:t>Edit Reading Document</w:t>
      </w:r>
    </w:p>
    <w:p w:rsidR="008F2B00" w:rsidRPr="008F2B00" w:rsidRDefault="008F2B00" w:rsidP="008F2B00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748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Reading Sequen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Reading Document</w:t>
      </w: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2435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Reading Sequenc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Conversation Management Package</w:t>
      </w:r>
      <w:bookmarkEnd w:id="55"/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6" w:name="_Toc391909324"/>
      <w:r w:rsidRPr="00E6719C">
        <w:rPr>
          <w:rFonts w:ascii="Times New Roman" w:hAnsi="Times New Roman" w:cs="Times New Roman"/>
          <w:sz w:val="22"/>
          <w:szCs w:val="22"/>
        </w:rPr>
        <w:t>Class diagram</w:t>
      </w:r>
      <w:bookmarkEnd w:id="56"/>
    </w:p>
    <w:p w:rsidR="00FA7A7F" w:rsidRPr="00E6719C" w:rsidRDefault="001C5E03" w:rsidP="00FA7A7F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3E5AACA5" wp14:editId="379E072A">
            <wp:extent cx="5580380" cy="4832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11: Class diagram Conversation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1"/>
        <w:gridCol w:w="3047"/>
        <w:gridCol w:w="4845"/>
      </w:tblGrid>
      <w:tr w:rsidR="00FA7A7F" w:rsidRPr="00E6719C" w:rsidTr="00360B34">
        <w:trPr>
          <w:jc w:val="center"/>
        </w:trPr>
        <w:tc>
          <w:tcPr>
            <w:tcW w:w="6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7" w:name="_Toc391909325"/>
      <w:r w:rsidRPr="00E6719C">
        <w:rPr>
          <w:rFonts w:ascii="Times New Roman" w:hAnsi="Times New Roman" w:cs="Times New Roman"/>
          <w:sz w:val="22"/>
          <w:szCs w:val="22"/>
        </w:rPr>
        <w:lastRenderedPageBreak/>
        <w:t>Model_Conversation class</w:t>
      </w:r>
      <w:bookmarkEnd w:id="57"/>
    </w:p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852"/>
        <w:gridCol w:w="812"/>
        <w:gridCol w:w="1077"/>
        <w:gridCol w:w="1209"/>
        <w:gridCol w:w="3036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5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</w:p>
        </w:tc>
        <w:tc>
          <w:tcPr>
            <w:tcW w:w="851" w:type="dxa"/>
          </w:tcPr>
          <w:p w:rsidR="00FA7A7F" w:rsidRPr="00E6719C" w:rsidRDefault="001C5E03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C6D59" w:rsidRPr="00E6719C" w:rsidTr="00360B34">
        <w:trPr>
          <w:jc w:val="center"/>
        </w:trPr>
        <w:tc>
          <w:tcPr>
            <w:tcW w:w="557" w:type="dxa"/>
          </w:tcPr>
          <w:p w:rsidR="00EC6D59" w:rsidRPr="00E6719C" w:rsidRDefault="00401E02" w:rsidP="00401E0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961" w:type="dxa"/>
          </w:tcPr>
          <w:p w:rsidR="00EC6D59" w:rsidRPr="00E6719C" w:rsidRDefault="00EC6D59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</w:p>
        </w:tc>
        <w:tc>
          <w:tcPr>
            <w:tcW w:w="851" w:type="dxa"/>
          </w:tcPr>
          <w:p w:rsidR="00EC6D59" w:rsidRPr="00E6719C" w:rsidRDefault="00EC6D59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C6D59" w:rsidRPr="00E6719C" w:rsidRDefault="00EC6D59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EC6D59" w:rsidRPr="00E6719C" w:rsidRDefault="00EC6D59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EC6D59" w:rsidRPr="00E6719C" w:rsidRDefault="00EC6D59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7"/>
        <w:gridCol w:w="3619"/>
        <w:gridCol w:w="4387"/>
      </w:tblGrid>
      <w:tr w:rsidR="00FA7A7F" w:rsidRPr="00E6719C" w:rsidTr="00E41E9B">
        <w:trPr>
          <w:jc w:val="center"/>
        </w:trPr>
        <w:tc>
          <w:tcPr>
            <w:tcW w:w="534" w:type="dxa"/>
            <w:shd w:val="clear" w:color="auto" w:fill="FFE8E1"/>
          </w:tcPr>
          <w:p w:rsidR="00FA7A7F" w:rsidRPr="00E6719C" w:rsidRDefault="00FA7A7F" w:rsidP="00E41E9B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82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getAllConversation 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r w:rsidR="00360B34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addConversation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updateConversation</w:t>
            </w:r>
            <w:r w:rsidR="00360B34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E41E9B">
        <w:trPr>
          <w:jc w:val="center"/>
        </w:trPr>
        <w:tc>
          <w:tcPr>
            <w:tcW w:w="534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82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deleteConversation()</w:t>
            </w:r>
          </w:p>
        </w:tc>
        <w:tc>
          <w:tcPr>
            <w:tcW w:w="464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8" w:name="_Toc391909326"/>
      <w:r w:rsidRPr="00E6719C">
        <w:rPr>
          <w:rFonts w:ascii="Times New Roman" w:hAnsi="Times New Roman" w:cs="Times New Roman"/>
          <w:sz w:val="22"/>
          <w:szCs w:val="22"/>
        </w:rPr>
        <w:t>ConversationController</w:t>
      </w:r>
      <w:bookmarkEnd w:id="58"/>
    </w:p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360B3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0"/>
        <w:gridCol w:w="3943"/>
        <w:gridCol w:w="3720"/>
      </w:tblGrid>
      <w:tr w:rsidR="00FA7A7F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417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39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 ()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Conversation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addConversation()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Conversation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editConversation()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Conversation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 ()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Conversation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addContent()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Conversation</w:t>
            </w:r>
          </w:p>
        </w:tc>
      </w:tr>
    </w:tbl>
    <w:p w:rsidR="00FA0F48" w:rsidRDefault="00FA0F48">
      <w:pPr>
        <w:pStyle w:val="Heading3"/>
      </w:pPr>
      <w:bookmarkStart w:id="59" w:name="_Toc391909311"/>
      <w:r>
        <w:t>Sequence Diagram</w:t>
      </w:r>
    </w:p>
    <w:p w:rsidR="00FA0F48" w:rsidRDefault="00FA0F48" w:rsidP="00FA0F48">
      <w:pPr>
        <w:pStyle w:val="Heading4"/>
      </w:pPr>
      <w:r>
        <w:t>Add Conversation</w:t>
      </w:r>
    </w:p>
    <w:p w:rsidR="00FA0F48" w:rsidRPr="00FA0F48" w:rsidRDefault="00FA0F48" w:rsidP="00FA0F4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722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Conversation Sequenc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Default="007D0163">
      <w:pPr>
        <w:pStyle w:val="Heading4"/>
      </w:pPr>
      <w:r>
        <w:lastRenderedPageBreak/>
        <w:t>Edit Conversation</w:t>
      </w:r>
    </w:p>
    <w:p w:rsidR="007D0163" w:rsidRPr="007D0163" w:rsidRDefault="007D0163" w:rsidP="007D0163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568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Conversation Sequenc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Conversation</w:t>
      </w:r>
    </w:p>
    <w:p w:rsidR="0027451A" w:rsidRDefault="0027451A" w:rsidP="006A0DE4">
      <w:pPr>
        <w:ind w:left="0"/>
      </w:pPr>
    </w:p>
    <w:p w:rsidR="0027451A" w:rsidRDefault="0027451A" w:rsidP="006A0DE4">
      <w:pPr>
        <w:ind w:left="0"/>
      </w:pP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0886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Conversation Sequenc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Delete Conversation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57800" cy="3390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 Conversation Sequenc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Video Package</w:t>
      </w:r>
      <w:bookmarkEnd w:id="59"/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0" w:name="_Toc391909312"/>
      <w:r w:rsidRPr="00E6719C">
        <w:rPr>
          <w:rFonts w:ascii="Times New Roman" w:hAnsi="Times New Roman" w:cs="Times New Roman"/>
          <w:sz w:val="22"/>
          <w:szCs w:val="22"/>
        </w:rPr>
        <w:t>Class diagram</w:t>
      </w:r>
      <w:bookmarkEnd w:id="60"/>
    </w:p>
    <w:p w:rsidR="00FA7A7F" w:rsidRPr="00E6719C" w:rsidRDefault="00FA7A7F" w:rsidP="00FA7A7F">
      <w:pPr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4485AC33" wp14:editId="572C077A">
            <wp:extent cx="5476875" cy="4781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12: Class diagram Video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3"/>
        <w:gridCol w:w="3018"/>
        <w:gridCol w:w="4872"/>
      </w:tblGrid>
      <w:tr w:rsidR="00FA7A7F" w:rsidRPr="00E6719C" w:rsidTr="00360B34">
        <w:trPr>
          <w:jc w:val="center"/>
        </w:trPr>
        <w:tc>
          <w:tcPr>
            <w:tcW w:w="6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1" w:name="_Toc391909313"/>
      <w:r w:rsidRPr="00E6719C">
        <w:rPr>
          <w:rFonts w:ascii="Times New Roman" w:hAnsi="Times New Roman" w:cs="Times New Roman"/>
          <w:sz w:val="22"/>
          <w:szCs w:val="22"/>
        </w:rPr>
        <w:t>Model_Video class</w:t>
      </w:r>
      <w:bookmarkEnd w:id="61"/>
    </w:p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6"/>
        <w:gridCol w:w="1321"/>
        <w:gridCol w:w="812"/>
        <w:gridCol w:w="1077"/>
        <w:gridCol w:w="1077"/>
        <w:gridCol w:w="3700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39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9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394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2</w:t>
            </w:r>
          </w:p>
        </w:tc>
        <w:tc>
          <w:tcPr>
            <w:tcW w:w="1394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394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9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FA7A7F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2" w:name="_Toc391909314"/>
      <w:r w:rsidRPr="00E6719C">
        <w:rPr>
          <w:rFonts w:ascii="Times New Roman" w:hAnsi="Times New Roman" w:cs="Times New Roman"/>
          <w:sz w:val="22"/>
          <w:szCs w:val="22"/>
        </w:rPr>
        <w:t>VideoController</w:t>
      </w:r>
      <w:bookmarkEnd w:id="62"/>
    </w:p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360B3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FA7A7F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Video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Video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Video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22306C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Video</w:t>
            </w: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5449F5" w:rsidRDefault="005449F5">
      <w:pPr>
        <w:pStyle w:val="Heading3"/>
      </w:pPr>
      <w:r>
        <w:lastRenderedPageBreak/>
        <w:t>Sequence Diagram</w:t>
      </w:r>
    </w:p>
    <w:p w:rsidR="005449F5" w:rsidRDefault="005449F5" w:rsidP="005449F5">
      <w:pPr>
        <w:pStyle w:val="Heading4"/>
      </w:pPr>
      <w:r>
        <w:t>Add Video</w:t>
      </w:r>
    </w:p>
    <w:p w:rsidR="005449F5" w:rsidRPr="005449F5" w:rsidRDefault="005449F5" w:rsidP="005449F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153025" cy="39052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Video Sequenc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Default="007D0163">
      <w:pPr>
        <w:pStyle w:val="Heading4"/>
      </w:pPr>
      <w:r>
        <w:lastRenderedPageBreak/>
        <w:t>Edit Video</w:t>
      </w:r>
    </w:p>
    <w:p w:rsidR="007D0163" w:rsidRPr="007D0163" w:rsidRDefault="007D0163" w:rsidP="007D0163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41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Video Sequenc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Video</w:t>
      </w: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000625" cy="3390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Video Sequenc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Delete Video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86375" cy="3390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 Video Sequenc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E6719C" w:rsidRDefault="002A1671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TrainingListening Package</w:t>
      </w:r>
      <w:bookmarkEnd w:id="54"/>
    </w:p>
    <w:p w:rsidR="00047731" w:rsidRPr="00E6719C" w:rsidRDefault="00047731" w:rsidP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3" w:name="_Toc391909308"/>
      <w:r w:rsidRPr="00E6719C">
        <w:rPr>
          <w:rFonts w:ascii="Times New Roman" w:hAnsi="Times New Roman" w:cs="Times New Roman"/>
          <w:sz w:val="22"/>
          <w:szCs w:val="22"/>
        </w:rPr>
        <w:t>Class diagram</w:t>
      </w:r>
      <w:bookmarkEnd w:id="63"/>
    </w:p>
    <w:p w:rsidR="00047731" w:rsidRPr="00E6719C" w:rsidRDefault="00E62E2B" w:rsidP="00047731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6CD9F161" wp14:editId="000E0A75">
            <wp:extent cx="5580380" cy="44303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31" w:rsidRPr="00E6719C" w:rsidRDefault="00FA7A7F" w:rsidP="00047731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13</w:t>
      </w:r>
      <w:r w:rsidR="00047731" w:rsidRPr="00E6719C">
        <w:rPr>
          <w:rFonts w:ascii="Times New Roman" w:hAnsi="Times New Roman" w:cs="Times New Roman"/>
          <w:b/>
          <w:color w:val="auto"/>
          <w:sz w:val="22"/>
          <w:szCs w:val="22"/>
        </w:rPr>
        <w:t>: Class diagram TrainingListening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1"/>
        <w:gridCol w:w="3080"/>
        <w:gridCol w:w="4812"/>
      </w:tblGrid>
      <w:tr w:rsidR="00BA30B6" w:rsidRPr="00E6719C" w:rsidTr="00BA30B6">
        <w:trPr>
          <w:jc w:val="center"/>
        </w:trPr>
        <w:tc>
          <w:tcPr>
            <w:tcW w:w="647" w:type="dxa"/>
            <w:shd w:val="clear" w:color="auto" w:fill="FFE8E1"/>
          </w:tcPr>
          <w:p w:rsidR="00BA30B6" w:rsidRPr="00E6719C" w:rsidRDefault="00BA30B6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FFE8E1"/>
          </w:tcPr>
          <w:p w:rsidR="00BA30B6" w:rsidRPr="00E6719C" w:rsidRDefault="00BA30B6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FFE8E1"/>
          </w:tcPr>
          <w:p w:rsidR="00BA30B6" w:rsidRPr="00E6719C" w:rsidRDefault="00BA30B6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E6719C" w:rsidTr="00BA30B6">
        <w:trPr>
          <w:jc w:val="center"/>
        </w:trPr>
        <w:tc>
          <w:tcPr>
            <w:tcW w:w="64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BA30B6" w:rsidRPr="00E6719C" w:rsidRDefault="00BA30B6" w:rsidP="00BA30B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</w:p>
        </w:tc>
        <w:tc>
          <w:tcPr>
            <w:tcW w:w="5210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BA30B6">
        <w:trPr>
          <w:jc w:val="center"/>
        </w:trPr>
        <w:tc>
          <w:tcPr>
            <w:tcW w:w="64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359B4" w:rsidRPr="00E6719C" w:rsidRDefault="000359B4" w:rsidP="00047731">
      <w:pPr>
        <w:ind w:left="0"/>
        <w:rPr>
          <w:rFonts w:ascii="Times New Roman" w:hAnsi="Times New Roman" w:cs="Times New Roman"/>
        </w:rPr>
      </w:pPr>
    </w:p>
    <w:p w:rsidR="00047731" w:rsidRPr="00E6719C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4" w:name="_Toc391909309"/>
      <w:r w:rsidRPr="00E6719C">
        <w:rPr>
          <w:rFonts w:ascii="Times New Roman" w:hAnsi="Times New Roman" w:cs="Times New Roman"/>
          <w:sz w:val="22"/>
          <w:szCs w:val="22"/>
        </w:rPr>
        <w:t>Model_TraniningListening class</w:t>
      </w:r>
      <w:bookmarkEnd w:id="64"/>
    </w:p>
    <w:p w:rsidR="00047731" w:rsidRPr="00E6719C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2649"/>
        <w:gridCol w:w="944"/>
        <w:gridCol w:w="1077"/>
        <w:gridCol w:w="944"/>
        <w:gridCol w:w="2372"/>
      </w:tblGrid>
      <w:tr w:rsidR="00047731" w:rsidRPr="00E6719C" w:rsidTr="000A0C28">
        <w:trPr>
          <w:jc w:val="center"/>
        </w:trPr>
        <w:tc>
          <w:tcPr>
            <w:tcW w:w="557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812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BA30B6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812" w:type="dxa"/>
          </w:tcPr>
          <w:p w:rsidR="00BA30B6" w:rsidRPr="00E6719C" w:rsidRDefault="00BA30B6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</w:p>
        </w:tc>
        <w:tc>
          <w:tcPr>
            <w:tcW w:w="992" w:type="dxa"/>
          </w:tcPr>
          <w:p w:rsidR="00BA30B6" w:rsidRPr="00E6719C" w:rsidRDefault="000A0C28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BA30B6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812" w:type="dxa"/>
          </w:tcPr>
          <w:p w:rsidR="00BA30B6" w:rsidRPr="00E6719C" w:rsidRDefault="00BA30B6" w:rsidP="000A0C28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</w:t>
            </w:r>
            <w:r w:rsidR="000A0C28" w:rsidRPr="00E6719C">
              <w:rPr>
                <w:rFonts w:ascii="Times New Roman" w:hAnsi="Times New Roman" w:cs="Times New Roman"/>
                <w:sz w:val="22"/>
                <w:szCs w:val="22"/>
              </w:rPr>
              <w:t>title</w:t>
            </w:r>
          </w:p>
        </w:tc>
        <w:tc>
          <w:tcPr>
            <w:tcW w:w="992" w:type="dxa"/>
          </w:tcPr>
          <w:p w:rsidR="00BA30B6" w:rsidRPr="00E6719C" w:rsidRDefault="00BA30B6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A0C28" w:rsidRPr="00E6719C" w:rsidTr="000A0C28">
        <w:trPr>
          <w:jc w:val="center"/>
        </w:trPr>
        <w:tc>
          <w:tcPr>
            <w:tcW w:w="557" w:type="dxa"/>
          </w:tcPr>
          <w:p w:rsidR="000A0C28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2812" w:type="dxa"/>
          </w:tcPr>
          <w:p w:rsidR="000A0C28" w:rsidRPr="00E6719C" w:rsidRDefault="000A0C28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</w:p>
        </w:tc>
        <w:tc>
          <w:tcPr>
            <w:tcW w:w="992" w:type="dxa"/>
          </w:tcPr>
          <w:p w:rsidR="000A0C28" w:rsidRPr="00E6719C" w:rsidRDefault="000A0C28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134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17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812" w:type="dxa"/>
          </w:tcPr>
          <w:p w:rsidR="00BA30B6" w:rsidRPr="00E6719C" w:rsidRDefault="00BA30B6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</w:p>
        </w:tc>
        <w:tc>
          <w:tcPr>
            <w:tcW w:w="992" w:type="dxa"/>
          </w:tcPr>
          <w:p w:rsidR="00BA30B6" w:rsidRPr="00E6719C" w:rsidRDefault="00BA30B6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812" w:type="dxa"/>
          </w:tcPr>
          <w:p w:rsidR="00BA30B6" w:rsidRPr="00E6719C" w:rsidRDefault="00BA30B6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question</w:t>
            </w:r>
          </w:p>
        </w:tc>
        <w:tc>
          <w:tcPr>
            <w:tcW w:w="992" w:type="dxa"/>
          </w:tcPr>
          <w:p w:rsidR="00BA30B6" w:rsidRPr="00E6719C" w:rsidRDefault="00BA30B6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812" w:type="dxa"/>
          </w:tcPr>
          <w:p w:rsidR="00BA30B6" w:rsidRPr="00E6719C" w:rsidRDefault="00BA30B6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script</w:t>
            </w:r>
          </w:p>
        </w:tc>
        <w:tc>
          <w:tcPr>
            <w:tcW w:w="992" w:type="dxa"/>
          </w:tcPr>
          <w:p w:rsidR="00BA30B6" w:rsidRPr="00E6719C" w:rsidRDefault="00BA30B6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E6719C" w:rsidTr="000A0C28">
        <w:trPr>
          <w:jc w:val="center"/>
        </w:trPr>
        <w:tc>
          <w:tcPr>
            <w:tcW w:w="557" w:type="dxa"/>
          </w:tcPr>
          <w:p w:rsidR="00BA30B6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812" w:type="dxa"/>
          </w:tcPr>
          <w:p w:rsidR="00BA30B6" w:rsidRPr="00E6719C" w:rsidRDefault="00BA30B6" w:rsidP="00BA30B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Sourcefile_ meaning</w:t>
            </w:r>
          </w:p>
        </w:tc>
        <w:tc>
          <w:tcPr>
            <w:tcW w:w="992" w:type="dxa"/>
          </w:tcPr>
          <w:p w:rsidR="00BA30B6" w:rsidRPr="00E6719C" w:rsidRDefault="00BA30B6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BA30B6" w:rsidRPr="00E6719C" w:rsidRDefault="00BA30B6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E6719C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7"/>
        <w:gridCol w:w="4019"/>
        <w:gridCol w:w="3987"/>
      </w:tblGrid>
      <w:tr w:rsidR="00047731" w:rsidRPr="00E6719C" w:rsidTr="00E41E9B">
        <w:trPr>
          <w:jc w:val="center"/>
        </w:trPr>
        <w:tc>
          <w:tcPr>
            <w:tcW w:w="534" w:type="dxa"/>
            <w:shd w:val="clear" w:color="auto" w:fill="FFE8E1"/>
          </w:tcPr>
          <w:p w:rsidR="00047731" w:rsidRPr="00E6719C" w:rsidRDefault="00047731" w:rsidP="00E41E9B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4252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E6719C" w:rsidTr="00E41E9B">
        <w:trPr>
          <w:jc w:val="center"/>
        </w:trPr>
        <w:tc>
          <w:tcPr>
            <w:tcW w:w="534" w:type="dxa"/>
          </w:tcPr>
          <w:p w:rsidR="00047731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425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getAllListening()</w:t>
            </w:r>
          </w:p>
        </w:tc>
        <w:tc>
          <w:tcPr>
            <w:tcW w:w="4218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 </w:t>
            </w:r>
          </w:p>
        </w:tc>
      </w:tr>
      <w:tr w:rsidR="00047731" w:rsidRPr="00E6719C" w:rsidTr="00E41E9B">
        <w:trPr>
          <w:jc w:val="center"/>
        </w:trPr>
        <w:tc>
          <w:tcPr>
            <w:tcW w:w="534" w:type="dxa"/>
          </w:tcPr>
          <w:p w:rsidR="00047731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425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getListeningByLevel()</w:t>
            </w:r>
          </w:p>
        </w:tc>
        <w:tc>
          <w:tcPr>
            <w:tcW w:w="4218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47731" w:rsidRPr="00E6719C" w:rsidTr="00E41E9B">
        <w:trPr>
          <w:jc w:val="center"/>
        </w:trPr>
        <w:tc>
          <w:tcPr>
            <w:tcW w:w="534" w:type="dxa"/>
          </w:tcPr>
          <w:p w:rsidR="00047731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425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addTraininglistening()</w:t>
            </w:r>
          </w:p>
        </w:tc>
        <w:tc>
          <w:tcPr>
            <w:tcW w:w="4218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A0C28" w:rsidRPr="00E6719C" w:rsidTr="00E41E9B">
        <w:trPr>
          <w:jc w:val="center"/>
        </w:trPr>
        <w:tc>
          <w:tcPr>
            <w:tcW w:w="534" w:type="dxa"/>
          </w:tcPr>
          <w:p w:rsidR="000A0C28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425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addSourcefile()</w:t>
            </w:r>
          </w:p>
        </w:tc>
        <w:tc>
          <w:tcPr>
            <w:tcW w:w="4218" w:type="dxa"/>
          </w:tcPr>
          <w:p w:rsidR="000A0C28" w:rsidRPr="00E6719C" w:rsidRDefault="000A0C28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A0C28" w:rsidRPr="00E6719C" w:rsidTr="00E41E9B">
        <w:trPr>
          <w:jc w:val="center"/>
        </w:trPr>
        <w:tc>
          <w:tcPr>
            <w:tcW w:w="534" w:type="dxa"/>
          </w:tcPr>
          <w:p w:rsidR="000A0C28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425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updateTraininglistening()</w:t>
            </w:r>
          </w:p>
        </w:tc>
        <w:tc>
          <w:tcPr>
            <w:tcW w:w="4218" w:type="dxa"/>
          </w:tcPr>
          <w:p w:rsidR="000A0C28" w:rsidRPr="00E6719C" w:rsidRDefault="000A0C28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A0C28" w:rsidRPr="00E6719C" w:rsidTr="00E41E9B">
        <w:trPr>
          <w:jc w:val="center"/>
        </w:trPr>
        <w:tc>
          <w:tcPr>
            <w:tcW w:w="534" w:type="dxa"/>
          </w:tcPr>
          <w:p w:rsidR="000A0C28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425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updateSourcefile()</w:t>
            </w:r>
          </w:p>
        </w:tc>
        <w:tc>
          <w:tcPr>
            <w:tcW w:w="4218" w:type="dxa"/>
          </w:tcPr>
          <w:p w:rsidR="000A0C28" w:rsidRPr="00E6719C" w:rsidRDefault="000A0C28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0A0C28" w:rsidRPr="00E6719C" w:rsidTr="00E41E9B">
        <w:trPr>
          <w:jc w:val="center"/>
        </w:trPr>
        <w:tc>
          <w:tcPr>
            <w:tcW w:w="534" w:type="dxa"/>
          </w:tcPr>
          <w:p w:rsidR="000A0C28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425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deleteSourcefile()</w:t>
            </w:r>
          </w:p>
        </w:tc>
        <w:tc>
          <w:tcPr>
            <w:tcW w:w="4218" w:type="dxa"/>
          </w:tcPr>
          <w:p w:rsidR="000A0C28" w:rsidRPr="00E6719C" w:rsidRDefault="000A0C28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047731" w:rsidRPr="00E6719C" w:rsidRDefault="00047731" w:rsidP="000359B4">
      <w:pPr>
        <w:ind w:left="0"/>
        <w:rPr>
          <w:rFonts w:ascii="Times New Roman" w:hAnsi="Times New Roman" w:cs="Times New Roman"/>
        </w:rPr>
      </w:pPr>
    </w:p>
    <w:p w:rsidR="00047731" w:rsidRPr="00E6719C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5" w:name="_Toc391909310"/>
      <w:r w:rsidRPr="00E6719C">
        <w:rPr>
          <w:rFonts w:ascii="Times New Roman" w:hAnsi="Times New Roman" w:cs="Times New Roman"/>
          <w:sz w:val="22"/>
          <w:szCs w:val="22"/>
        </w:rPr>
        <w:t>TrainingListeningController</w:t>
      </w:r>
      <w:bookmarkEnd w:id="65"/>
    </w:p>
    <w:p w:rsidR="00047731" w:rsidRPr="00E6719C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047731" w:rsidRPr="00E6719C" w:rsidTr="00762896">
        <w:trPr>
          <w:jc w:val="center"/>
        </w:trPr>
        <w:tc>
          <w:tcPr>
            <w:tcW w:w="557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E6719C" w:rsidTr="00762896">
        <w:trPr>
          <w:jc w:val="center"/>
        </w:trPr>
        <w:tc>
          <w:tcPr>
            <w:tcW w:w="557" w:type="dxa"/>
          </w:tcPr>
          <w:p w:rsidR="00047731" w:rsidRPr="00E6719C" w:rsidRDefault="00047731" w:rsidP="00762896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E6719C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275"/>
        <w:gridCol w:w="4387"/>
      </w:tblGrid>
      <w:tr w:rsidR="00047731" w:rsidRPr="00E6719C" w:rsidTr="000A0C28">
        <w:trPr>
          <w:jc w:val="center"/>
        </w:trPr>
        <w:tc>
          <w:tcPr>
            <w:tcW w:w="899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FFE8E1"/>
          </w:tcPr>
          <w:p w:rsidR="00047731" w:rsidRPr="00E6719C" w:rsidRDefault="00047731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E6719C" w:rsidTr="000A0C28">
        <w:trPr>
          <w:jc w:val="center"/>
        </w:trPr>
        <w:tc>
          <w:tcPr>
            <w:tcW w:w="899" w:type="dxa"/>
          </w:tcPr>
          <w:p w:rsidR="00047731" w:rsidRPr="00E6719C" w:rsidRDefault="00047731" w:rsidP="0022306C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addTraininglistening()</w:t>
            </w:r>
          </w:p>
        </w:tc>
        <w:tc>
          <w:tcPr>
            <w:tcW w:w="4643" w:type="dxa"/>
          </w:tcPr>
          <w:p w:rsidR="00047731" w:rsidRPr="00E6719C" w:rsidRDefault="00047731" w:rsidP="00BA30B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A30B6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E6719C" w:rsidTr="000A0C28">
        <w:trPr>
          <w:jc w:val="center"/>
        </w:trPr>
        <w:tc>
          <w:tcPr>
            <w:tcW w:w="899" w:type="dxa"/>
          </w:tcPr>
          <w:p w:rsidR="000A0C28" w:rsidRPr="00E6719C" w:rsidRDefault="000A0C28" w:rsidP="0022306C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addSourcefile()</w:t>
            </w:r>
          </w:p>
        </w:tc>
        <w:tc>
          <w:tcPr>
            <w:tcW w:w="4643" w:type="dxa"/>
          </w:tcPr>
          <w:p w:rsidR="000A0C28" w:rsidRPr="00E6719C" w:rsidRDefault="000A0C28" w:rsidP="00BA30B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Source file</w:t>
            </w:r>
          </w:p>
        </w:tc>
      </w:tr>
      <w:tr w:rsidR="00047731" w:rsidRPr="00E6719C" w:rsidTr="000A0C28">
        <w:trPr>
          <w:jc w:val="center"/>
        </w:trPr>
        <w:tc>
          <w:tcPr>
            <w:tcW w:w="899" w:type="dxa"/>
          </w:tcPr>
          <w:p w:rsidR="00047731" w:rsidRPr="00E6719C" w:rsidRDefault="00047731" w:rsidP="0022306C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editTraininglistening()</w:t>
            </w:r>
          </w:p>
        </w:tc>
        <w:tc>
          <w:tcPr>
            <w:tcW w:w="4643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BA30B6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47731" w:rsidRPr="00E6719C" w:rsidTr="000A0C28">
        <w:trPr>
          <w:jc w:val="center"/>
        </w:trPr>
        <w:tc>
          <w:tcPr>
            <w:tcW w:w="899" w:type="dxa"/>
          </w:tcPr>
          <w:p w:rsidR="00047731" w:rsidRPr="00E6719C" w:rsidRDefault="00047731" w:rsidP="0022306C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deleteSourcefile()</w:t>
            </w:r>
          </w:p>
        </w:tc>
        <w:tc>
          <w:tcPr>
            <w:tcW w:w="4643" w:type="dxa"/>
          </w:tcPr>
          <w:p w:rsidR="00047731" w:rsidRPr="00E6719C" w:rsidRDefault="00047731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BA30B6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E6719C" w:rsidTr="000A0C28">
        <w:trPr>
          <w:jc w:val="center"/>
        </w:trPr>
        <w:tc>
          <w:tcPr>
            <w:tcW w:w="899" w:type="dxa"/>
          </w:tcPr>
          <w:p w:rsidR="000A0C28" w:rsidRPr="00E6719C" w:rsidRDefault="000A0C28" w:rsidP="0022306C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getListeningByLevel()</w:t>
            </w:r>
          </w:p>
        </w:tc>
        <w:tc>
          <w:tcPr>
            <w:tcW w:w="4643" w:type="dxa"/>
          </w:tcPr>
          <w:p w:rsidR="000A0C28" w:rsidRPr="00E6719C" w:rsidRDefault="000A0C28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Training Listening</w:t>
            </w:r>
          </w:p>
        </w:tc>
      </w:tr>
    </w:tbl>
    <w:p w:rsidR="00047731" w:rsidRPr="00E6719C" w:rsidRDefault="00047731" w:rsidP="00047731">
      <w:pPr>
        <w:rPr>
          <w:rFonts w:ascii="Times New Roman" w:hAnsi="Times New Roman" w:cs="Times New Roman"/>
        </w:rPr>
      </w:pPr>
    </w:p>
    <w:p w:rsidR="006D135B" w:rsidRDefault="006D135B">
      <w:pPr>
        <w:pStyle w:val="Heading3"/>
      </w:pPr>
      <w:bookmarkStart w:id="66" w:name="_Toc391909327"/>
      <w:bookmarkStart w:id="67" w:name="_Toc391909315"/>
      <w:r>
        <w:t>Sequence Diagram</w:t>
      </w:r>
    </w:p>
    <w:p w:rsidR="006D135B" w:rsidRDefault="006D135B" w:rsidP="006D135B">
      <w:pPr>
        <w:pStyle w:val="Heading4"/>
      </w:pPr>
      <w:r>
        <w:t>Add Listening</w:t>
      </w:r>
    </w:p>
    <w:p w:rsidR="006D135B" w:rsidRPr="006D135B" w:rsidRDefault="006D135B" w:rsidP="006D135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616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Listening Sequenc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Default="007D0163">
      <w:pPr>
        <w:pStyle w:val="Heading4"/>
      </w:pPr>
      <w:r>
        <w:lastRenderedPageBreak/>
        <w:t>Edit Listening</w:t>
      </w:r>
    </w:p>
    <w:p w:rsidR="007D0163" w:rsidRPr="007D0163" w:rsidRDefault="007D0163" w:rsidP="007D0163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4715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Listening Sequenc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Listening</w:t>
      </w:r>
    </w:p>
    <w:p w:rsidR="0027451A" w:rsidRDefault="0027451A" w:rsidP="006A0DE4">
      <w:pPr>
        <w:ind w:left="0"/>
      </w:pPr>
    </w:p>
    <w:p w:rsidR="0027451A" w:rsidRDefault="0027451A" w:rsidP="006A0DE4">
      <w:pPr>
        <w:ind w:left="0"/>
      </w:pP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22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Listening Sequenc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Delete Listening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372100" cy="3390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 Listening Sequenc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>Test Management Package</w:t>
      </w:r>
      <w:bookmarkEnd w:id="66"/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8" w:name="_Toc391909328"/>
      <w:r w:rsidRPr="00E6719C">
        <w:rPr>
          <w:rFonts w:ascii="Times New Roman" w:hAnsi="Times New Roman" w:cs="Times New Roman"/>
          <w:sz w:val="22"/>
          <w:szCs w:val="22"/>
        </w:rPr>
        <w:t>Class diagram</w:t>
      </w:r>
      <w:bookmarkEnd w:id="68"/>
    </w:p>
    <w:p w:rsidR="00FA7A7F" w:rsidRPr="00E6719C" w:rsidRDefault="00DC4B1A" w:rsidP="00FA7A7F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4530AEA3" wp14:editId="77A870C3">
            <wp:extent cx="5580380" cy="5375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E6719C" w:rsidRDefault="00FA7A7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14: Class diagram Test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4"/>
        <w:gridCol w:w="2996"/>
        <w:gridCol w:w="4893"/>
      </w:tblGrid>
      <w:tr w:rsidR="00FA7A7F" w:rsidRPr="00E6719C" w:rsidTr="00360B34">
        <w:trPr>
          <w:jc w:val="center"/>
        </w:trPr>
        <w:tc>
          <w:tcPr>
            <w:tcW w:w="6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6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9" w:name="_Toc391909329"/>
      <w:r w:rsidRPr="00E6719C">
        <w:rPr>
          <w:rFonts w:ascii="Times New Roman" w:hAnsi="Times New Roman" w:cs="Times New Roman"/>
          <w:sz w:val="22"/>
          <w:szCs w:val="22"/>
        </w:rPr>
        <w:lastRenderedPageBreak/>
        <w:t>Model_Test class</w:t>
      </w:r>
      <w:bookmarkEnd w:id="69"/>
    </w:p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852"/>
        <w:gridCol w:w="812"/>
        <w:gridCol w:w="1077"/>
        <w:gridCol w:w="1209"/>
        <w:gridCol w:w="3036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5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</w:p>
        </w:tc>
        <w:tc>
          <w:tcPr>
            <w:tcW w:w="851" w:type="dxa"/>
          </w:tcPr>
          <w:p w:rsidR="00FA7A7F" w:rsidRPr="00E6719C" w:rsidRDefault="00E62E2B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61" w:type="dxa"/>
          </w:tcPr>
          <w:p w:rsidR="00FA7A7F" w:rsidRPr="00E6719C" w:rsidRDefault="00E41E9B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Test_title</w:t>
            </w:r>
          </w:p>
        </w:tc>
        <w:tc>
          <w:tcPr>
            <w:tcW w:w="851" w:type="dxa"/>
          </w:tcPr>
          <w:p w:rsidR="00FA7A7F" w:rsidRPr="00E6719C" w:rsidRDefault="00E41E9B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E41E9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1E9B" w:rsidRPr="00E6719C" w:rsidTr="00360B34">
        <w:trPr>
          <w:jc w:val="center"/>
        </w:trPr>
        <w:tc>
          <w:tcPr>
            <w:tcW w:w="557" w:type="dxa"/>
          </w:tcPr>
          <w:p w:rsidR="00E41E9B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61" w:type="dxa"/>
          </w:tcPr>
          <w:p w:rsidR="00E41E9B" w:rsidRPr="00E6719C" w:rsidRDefault="00E41E9B" w:rsidP="00E6719C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</w:p>
        </w:tc>
        <w:tc>
          <w:tcPr>
            <w:tcW w:w="851" w:type="dxa"/>
          </w:tcPr>
          <w:p w:rsidR="00E41E9B" w:rsidRPr="00E6719C" w:rsidRDefault="00E41E9B" w:rsidP="00E6719C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41E9B" w:rsidRPr="00E6719C" w:rsidRDefault="00E41E9B" w:rsidP="00E6719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E41E9B" w:rsidRPr="00E6719C" w:rsidRDefault="00E41E9B" w:rsidP="00E6719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E41E9B" w:rsidRPr="00E6719C" w:rsidRDefault="00E41E9B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E41E9B" w:rsidP="00E41E9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96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</w:p>
        </w:tc>
        <w:tc>
          <w:tcPr>
            <w:tcW w:w="851" w:type="dxa"/>
          </w:tcPr>
          <w:p w:rsidR="00FA7A7F" w:rsidRPr="00E6719C" w:rsidRDefault="00FA7A7F" w:rsidP="00360B34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17"/>
        <w:gridCol w:w="2311"/>
        <w:gridCol w:w="5695"/>
      </w:tblGrid>
      <w:tr w:rsidR="00FA7A7F" w:rsidRPr="00E6719C" w:rsidTr="00360B34">
        <w:trPr>
          <w:jc w:val="center"/>
        </w:trPr>
        <w:tc>
          <w:tcPr>
            <w:tcW w:w="53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2439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43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getAllTest 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43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 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43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addTest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4</w:t>
            </w:r>
          </w:p>
        </w:tc>
        <w:tc>
          <w:tcPr>
            <w:tcW w:w="2439" w:type="dxa"/>
          </w:tcPr>
          <w:p w:rsidR="00FA7A7F" w:rsidRPr="00E6719C" w:rsidRDefault="001322E2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updateTest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2439" w:type="dxa"/>
          </w:tcPr>
          <w:p w:rsidR="00FA7A7F" w:rsidRPr="00E6719C" w:rsidRDefault="001322E2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deleteTest()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2439" w:type="dxa"/>
          </w:tcPr>
          <w:p w:rsidR="00FA7A7F" w:rsidRPr="00E6719C" w:rsidRDefault="001322E2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addQuestion()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243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updateQuestion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2439" w:type="dxa"/>
          </w:tcPr>
          <w:p w:rsidR="00FA7A7F" w:rsidRPr="00E6719C" w:rsidRDefault="001322E2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FA7A7F" w:rsidRPr="00E6719C" w:rsidTr="00360B34">
        <w:trPr>
          <w:jc w:val="center"/>
        </w:trPr>
        <w:tc>
          <w:tcPr>
            <w:tcW w:w="53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2439" w:type="dxa"/>
          </w:tcPr>
          <w:p w:rsidR="00FA7A7F" w:rsidRPr="00E6719C" w:rsidRDefault="00FA7A7F" w:rsidP="001322E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1322E2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addAnswer()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FA7A7F" w:rsidRPr="00E6719C" w:rsidRDefault="00FA7A7F" w:rsidP="00FA7A7F">
      <w:pPr>
        <w:ind w:left="0"/>
        <w:rPr>
          <w:rFonts w:ascii="Times New Roman" w:hAnsi="Times New Roman" w:cs="Times New Roman"/>
        </w:rPr>
      </w:pPr>
    </w:p>
    <w:p w:rsidR="00FA7A7F" w:rsidRPr="00E6719C" w:rsidRDefault="00FA7A7F" w:rsidP="00FA7A7F">
      <w:pPr>
        <w:ind w:left="0"/>
        <w:rPr>
          <w:rFonts w:ascii="Times New Roman" w:hAnsi="Times New Roman" w:cs="Times New Roman"/>
        </w:rPr>
      </w:pPr>
    </w:p>
    <w:p w:rsidR="00FA7A7F" w:rsidRPr="00E6719C" w:rsidRDefault="00FA7A7F" w:rsidP="00FA7A7F">
      <w:pPr>
        <w:ind w:left="0"/>
        <w:rPr>
          <w:rFonts w:ascii="Times New Roman" w:hAnsi="Times New Roman" w:cs="Times New Roman"/>
        </w:rPr>
      </w:pPr>
    </w:p>
    <w:p w:rsidR="00FA7A7F" w:rsidRPr="00E6719C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0" w:name="_Toc391909330"/>
      <w:r w:rsidRPr="00E6719C">
        <w:rPr>
          <w:rFonts w:ascii="Times New Roman" w:hAnsi="Times New Roman" w:cs="Times New Roman"/>
          <w:sz w:val="22"/>
          <w:szCs w:val="22"/>
        </w:rPr>
        <w:t>TestController</w:t>
      </w:r>
      <w:bookmarkEnd w:id="70"/>
    </w:p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FA7A7F" w:rsidRPr="00E6719C" w:rsidTr="00360B34">
        <w:trPr>
          <w:jc w:val="center"/>
        </w:trPr>
        <w:tc>
          <w:tcPr>
            <w:tcW w:w="557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557" w:type="dxa"/>
          </w:tcPr>
          <w:p w:rsidR="00FA7A7F" w:rsidRPr="00E6719C" w:rsidRDefault="00FA7A7F" w:rsidP="00360B34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E6719C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1967"/>
        <w:gridCol w:w="5695"/>
      </w:tblGrid>
      <w:tr w:rsidR="00FA7A7F" w:rsidRPr="00E6719C" w:rsidTr="00360B34">
        <w:trPr>
          <w:jc w:val="center"/>
        </w:trPr>
        <w:tc>
          <w:tcPr>
            <w:tcW w:w="899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FFE8E1"/>
          </w:tcPr>
          <w:p w:rsidR="00FA7A7F" w:rsidRPr="00E6719C" w:rsidRDefault="00FA7A7F" w:rsidP="00360B34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</w:t>
            </w: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 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Test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2</w:t>
            </w: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addTest 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Test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3</w:t>
            </w: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editTest 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Test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4</w:t>
            </w: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deleteTest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Test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5</w:t>
            </w:r>
          </w:p>
        </w:tc>
        <w:tc>
          <w:tcPr>
            <w:tcW w:w="2074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addQuestion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Question of Test</w:t>
            </w:r>
          </w:p>
        </w:tc>
      </w:tr>
      <w:tr w:rsidR="00DC4B1A" w:rsidRPr="00E6719C" w:rsidTr="00360B34">
        <w:trPr>
          <w:jc w:val="center"/>
        </w:trPr>
        <w:tc>
          <w:tcPr>
            <w:tcW w:w="899" w:type="dxa"/>
          </w:tcPr>
          <w:p w:rsidR="00DC4B1A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6</w:t>
            </w:r>
          </w:p>
        </w:tc>
        <w:tc>
          <w:tcPr>
            <w:tcW w:w="2074" w:type="dxa"/>
          </w:tcPr>
          <w:p w:rsidR="00DC4B1A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editQuestion()</w:t>
            </w:r>
          </w:p>
        </w:tc>
        <w:tc>
          <w:tcPr>
            <w:tcW w:w="6031" w:type="dxa"/>
          </w:tcPr>
          <w:p w:rsidR="00DC4B1A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Question of Test</w:t>
            </w:r>
          </w:p>
        </w:tc>
      </w:tr>
      <w:tr w:rsidR="00FA7A7F" w:rsidRPr="00E6719C" w:rsidTr="00360B34">
        <w:trPr>
          <w:jc w:val="center"/>
        </w:trPr>
        <w:tc>
          <w:tcPr>
            <w:tcW w:w="899" w:type="dxa"/>
          </w:tcPr>
          <w:p w:rsidR="00FA7A7F" w:rsidRPr="00E6719C" w:rsidRDefault="00FA7A7F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</w:t>
            </w:r>
            <w:r w:rsidR="00DC4B1A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074" w:type="dxa"/>
          </w:tcPr>
          <w:p w:rsidR="00FA7A7F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deleteQuestion()</w:t>
            </w:r>
          </w:p>
        </w:tc>
        <w:tc>
          <w:tcPr>
            <w:tcW w:w="6031" w:type="dxa"/>
          </w:tcPr>
          <w:p w:rsidR="00FA7A7F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Question of Test</w:t>
            </w:r>
          </w:p>
        </w:tc>
      </w:tr>
      <w:tr w:rsidR="00DC4B1A" w:rsidRPr="00E6719C" w:rsidTr="00360B34">
        <w:trPr>
          <w:jc w:val="center"/>
        </w:trPr>
        <w:tc>
          <w:tcPr>
            <w:tcW w:w="899" w:type="dxa"/>
          </w:tcPr>
          <w:p w:rsidR="00DC4B1A" w:rsidRPr="00E6719C" w:rsidRDefault="00DC4B1A" w:rsidP="00360B3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8</w:t>
            </w:r>
          </w:p>
        </w:tc>
        <w:tc>
          <w:tcPr>
            <w:tcW w:w="2074" w:type="dxa"/>
          </w:tcPr>
          <w:p w:rsidR="00DC4B1A" w:rsidRPr="00E6719C" w:rsidRDefault="00DC4B1A" w:rsidP="00E6719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addAnswer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E6719C" w:rsidRDefault="00DC4B1A" w:rsidP="00E6719C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Answer of Question</w:t>
            </w:r>
          </w:p>
        </w:tc>
      </w:tr>
    </w:tbl>
    <w:p w:rsidR="00FA7A7F" w:rsidRPr="00E6719C" w:rsidRDefault="00FA7A7F" w:rsidP="00FA7A7F">
      <w:pPr>
        <w:rPr>
          <w:rFonts w:ascii="Times New Roman" w:hAnsi="Times New Roman" w:cs="Times New Roman"/>
        </w:rPr>
      </w:pPr>
    </w:p>
    <w:p w:rsidR="006D135B" w:rsidRDefault="006D135B">
      <w:pPr>
        <w:pStyle w:val="Heading3"/>
      </w:pPr>
      <w:r>
        <w:lastRenderedPageBreak/>
        <w:t>Sequence Diagram</w:t>
      </w:r>
    </w:p>
    <w:p w:rsidR="006D135B" w:rsidRDefault="006D135B" w:rsidP="006D135B">
      <w:pPr>
        <w:pStyle w:val="Heading4"/>
      </w:pPr>
      <w:r>
        <w:t>Add Test</w:t>
      </w:r>
    </w:p>
    <w:p w:rsidR="006D135B" w:rsidRPr="006D135B" w:rsidRDefault="006D135B" w:rsidP="006D135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124450" cy="3905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Test Sequenc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B" w:rsidRDefault="006D135B">
      <w:pPr>
        <w:pStyle w:val="Heading4"/>
      </w:pPr>
      <w:r>
        <w:lastRenderedPageBreak/>
        <w:t>Edit Test</w:t>
      </w:r>
    </w:p>
    <w:p w:rsidR="006D135B" w:rsidRPr="006D135B" w:rsidRDefault="006D135B" w:rsidP="006D135B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84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Test Sequenc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Default="006A0DE4">
      <w:pPr>
        <w:pStyle w:val="Heading4"/>
      </w:pPr>
      <w:r>
        <w:t>Search Test</w:t>
      </w:r>
    </w:p>
    <w:p w:rsidR="006A0DE4" w:rsidRPr="006A0DE4" w:rsidRDefault="006A0DE4" w:rsidP="006A0D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371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Test Sequenc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Default="0027451A">
      <w:pPr>
        <w:pStyle w:val="Heading4"/>
      </w:pPr>
      <w:r>
        <w:lastRenderedPageBreak/>
        <w:t>Delete Test</w:t>
      </w:r>
    </w:p>
    <w:p w:rsidR="0027451A" w:rsidRPr="0027451A" w:rsidRDefault="0027451A" w:rsidP="0027451A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750" cy="33909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 Test Sequence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E6719C" w:rsidRDefault="002A1671">
      <w:pPr>
        <w:pStyle w:val="Heading2"/>
        <w:rPr>
          <w:rFonts w:ascii="Times New Roman" w:hAnsi="Times New Roman" w:cs="Times New Roman"/>
          <w:i w:val="0"/>
          <w:sz w:val="24"/>
          <w:szCs w:val="24"/>
        </w:rPr>
      </w:pPr>
      <w:r w:rsidRPr="00E6719C">
        <w:rPr>
          <w:rFonts w:ascii="Times New Roman" w:hAnsi="Times New Roman" w:cs="Times New Roman"/>
          <w:i w:val="0"/>
          <w:sz w:val="24"/>
          <w:szCs w:val="24"/>
        </w:rPr>
        <w:lastRenderedPageBreak/>
        <w:t xml:space="preserve">Contact </w:t>
      </w:r>
      <w:r w:rsidR="00427FB4" w:rsidRPr="00E6719C">
        <w:rPr>
          <w:rFonts w:ascii="Times New Roman" w:hAnsi="Times New Roman" w:cs="Times New Roman"/>
          <w:i w:val="0"/>
          <w:sz w:val="24"/>
          <w:szCs w:val="24"/>
        </w:rPr>
        <w:t xml:space="preserve">management </w:t>
      </w:r>
      <w:r w:rsidRPr="00E6719C">
        <w:rPr>
          <w:rFonts w:ascii="Times New Roman" w:hAnsi="Times New Roman" w:cs="Times New Roman"/>
          <w:i w:val="0"/>
          <w:sz w:val="24"/>
          <w:szCs w:val="24"/>
        </w:rPr>
        <w:t>Package</w:t>
      </w:r>
      <w:bookmarkEnd w:id="67"/>
    </w:p>
    <w:p w:rsidR="001D446D" w:rsidRPr="00442884" w:rsidRDefault="001D446D" w:rsidP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1" w:name="_Toc391909316"/>
      <w:r w:rsidRPr="00442884">
        <w:rPr>
          <w:rFonts w:ascii="Times New Roman" w:hAnsi="Times New Roman" w:cs="Times New Roman"/>
          <w:sz w:val="22"/>
          <w:szCs w:val="22"/>
        </w:rPr>
        <w:t>Class diagram</w:t>
      </w:r>
      <w:bookmarkEnd w:id="71"/>
    </w:p>
    <w:p w:rsidR="001D446D" w:rsidRPr="00E6719C" w:rsidRDefault="0030787E" w:rsidP="001A4398">
      <w:pPr>
        <w:ind w:left="0"/>
        <w:rPr>
          <w:rFonts w:ascii="Times New Roman" w:hAnsi="Times New Roman" w:cs="Times New Roman"/>
        </w:rPr>
      </w:pPr>
      <w:r w:rsidRPr="00E6719C">
        <w:rPr>
          <w:rFonts w:ascii="Times New Roman" w:hAnsi="Times New Roman" w:cs="Times New Roman"/>
          <w:noProof/>
          <w:snapToGrid/>
          <w:lang w:eastAsia="ja-JP"/>
        </w:rPr>
        <w:drawing>
          <wp:inline distT="0" distB="0" distL="0" distR="0" wp14:anchorId="01B34AE5" wp14:editId="564CF594">
            <wp:extent cx="5580380" cy="41960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D" w:rsidRPr="00E6719C" w:rsidRDefault="00FA7A7F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E6719C">
        <w:rPr>
          <w:rFonts w:ascii="Times New Roman" w:hAnsi="Times New Roman" w:cs="Times New Roman"/>
          <w:b/>
          <w:color w:val="auto"/>
          <w:sz w:val="22"/>
          <w:szCs w:val="22"/>
        </w:rPr>
        <w:t>Figure 15</w:t>
      </w:r>
      <w:r w:rsidR="001D446D" w:rsidRPr="00E6719C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32"/>
        <w:gridCol w:w="3028"/>
        <w:gridCol w:w="4863"/>
      </w:tblGrid>
      <w:tr w:rsidR="001D446D" w:rsidRPr="00E6719C" w:rsidTr="00762896">
        <w:trPr>
          <w:jc w:val="center"/>
        </w:trPr>
        <w:tc>
          <w:tcPr>
            <w:tcW w:w="647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E6719C" w:rsidTr="00762896">
        <w:trPr>
          <w:jc w:val="center"/>
        </w:trPr>
        <w:tc>
          <w:tcPr>
            <w:tcW w:w="647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1D446D" w:rsidRPr="00E6719C" w:rsidRDefault="001D446D" w:rsidP="001D446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5210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E6719C" w:rsidTr="00762896">
        <w:trPr>
          <w:jc w:val="center"/>
        </w:trPr>
        <w:tc>
          <w:tcPr>
            <w:tcW w:w="647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E6719C" w:rsidRDefault="001D446D" w:rsidP="001D446D">
      <w:pPr>
        <w:rPr>
          <w:rFonts w:ascii="Times New Roman" w:hAnsi="Times New Roman" w:cs="Times New Roman"/>
        </w:rPr>
      </w:pPr>
    </w:p>
    <w:p w:rsidR="001D446D" w:rsidRPr="00E6719C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2" w:name="_Toc391909317"/>
      <w:r w:rsidRPr="00E6719C">
        <w:rPr>
          <w:rFonts w:ascii="Times New Roman" w:hAnsi="Times New Roman" w:cs="Times New Roman"/>
          <w:sz w:val="22"/>
          <w:szCs w:val="22"/>
        </w:rPr>
        <w:t>Model_Contact class</w:t>
      </w:r>
      <w:bookmarkEnd w:id="72"/>
    </w:p>
    <w:p w:rsidR="001D446D" w:rsidRPr="00E6719C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852"/>
        <w:gridCol w:w="812"/>
        <w:gridCol w:w="1077"/>
        <w:gridCol w:w="1209"/>
        <w:gridCol w:w="3036"/>
      </w:tblGrid>
      <w:tr w:rsidR="001D446D" w:rsidRPr="00E6719C" w:rsidTr="001D446D">
        <w:trPr>
          <w:jc w:val="center"/>
        </w:trPr>
        <w:tc>
          <w:tcPr>
            <w:tcW w:w="557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961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851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5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E6719C" w:rsidTr="001D446D">
        <w:trPr>
          <w:jc w:val="center"/>
        </w:trPr>
        <w:tc>
          <w:tcPr>
            <w:tcW w:w="557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1" w:type="dxa"/>
          </w:tcPr>
          <w:p w:rsidR="001D446D" w:rsidRPr="00E6719C" w:rsidRDefault="001D446D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Contact_id</w:t>
            </w:r>
          </w:p>
        </w:tc>
        <w:tc>
          <w:tcPr>
            <w:tcW w:w="851" w:type="dxa"/>
          </w:tcPr>
          <w:p w:rsidR="001D446D" w:rsidRPr="00E6719C" w:rsidRDefault="001D446D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E6719C" w:rsidTr="001D446D">
        <w:trPr>
          <w:jc w:val="center"/>
        </w:trPr>
        <w:tc>
          <w:tcPr>
            <w:tcW w:w="557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61" w:type="dxa"/>
          </w:tcPr>
          <w:p w:rsidR="001D446D" w:rsidRPr="00E6719C" w:rsidRDefault="001D446D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Contact_email</w:t>
            </w:r>
          </w:p>
        </w:tc>
        <w:tc>
          <w:tcPr>
            <w:tcW w:w="851" w:type="dxa"/>
          </w:tcPr>
          <w:p w:rsidR="001D446D" w:rsidRPr="00E6719C" w:rsidRDefault="001D446D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E6719C" w:rsidTr="001D446D">
        <w:trPr>
          <w:jc w:val="center"/>
        </w:trPr>
        <w:tc>
          <w:tcPr>
            <w:tcW w:w="557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961" w:type="dxa"/>
          </w:tcPr>
          <w:p w:rsidR="001D446D" w:rsidRPr="00E6719C" w:rsidRDefault="001D446D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Contact_content</w:t>
            </w:r>
          </w:p>
        </w:tc>
        <w:tc>
          <w:tcPr>
            <w:tcW w:w="851" w:type="dxa"/>
          </w:tcPr>
          <w:p w:rsidR="001D446D" w:rsidRPr="00E6719C" w:rsidRDefault="001D446D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E6719C" w:rsidTr="001D446D">
        <w:trPr>
          <w:jc w:val="center"/>
        </w:trPr>
        <w:tc>
          <w:tcPr>
            <w:tcW w:w="557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1D446D" w:rsidRPr="00E6719C" w:rsidRDefault="001D446D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Contact_type</w:t>
            </w:r>
          </w:p>
        </w:tc>
        <w:tc>
          <w:tcPr>
            <w:tcW w:w="851" w:type="dxa"/>
          </w:tcPr>
          <w:p w:rsidR="001D446D" w:rsidRPr="00E6719C" w:rsidRDefault="001D446D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427FB4" w:rsidRPr="00E6719C" w:rsidTr="001D446D">
        <w:trPr>
          <w:jc w:val="center"/>
        </w:trPr>
        <w:tc>
          <w:tcPr>
            <w:tcW w:w="557" w:type="dxa"/>
          </w:tcPr>
          <w:p w:rsidR="00427FB4" w:rsidRPr="00E6719C" w:rsidRDefault="00427FB4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427FB4" w:rsidRPr="00E6719C" w:rsidRDefault="00427FB4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Contact_reply</w:t>
            </w:r>
          </w:p>
        </w:tc>
        <w:tc>
          <w:tcPr>
            <w:tcW w:w="851" w:type="dxa"/>
          </w:tcPr>
          <w:p w:rsidR="00427FB4" w:rsidRPr="00E6719C" w:rsidRDefault="00427FB4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E6719C" w:rsidTr="001D446D">
        <w:trPr>
          <w:jc w:val="center"/>
        </w:trPr>
        <w:tc>
          <w:tcPr>
            <w:tcW w:w="557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961" w:type="dxa"/>
          </w:tcPr>
          <w:p w:rsidR="001D446D" w:rsidRPr="00E6719C" w:rsidRDefault="001D446D" w:rsidP="001D446D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Contact_ status</w:t>
            </w:r>
          </w:p>
        </w:tc>
        <w:tc>
          <w:tcPr>
            <w:tcW w:w="851" w:type="dxa"/>
          </w:tcPr>
          <w:p w:rsidR="001D446D" w:rsidRPr="00E6719C" w:rsidRDefault="001D446D" w:rsidP="00762896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sz w:val="22"/>
                <w:szCs w:val="22"/>
              </w:rPr>
              <w:t>Int</w:t>
            </w:r>
          </w:p>
        </w:tc>
        <w:tc>
          <w:tcPr>
            <w:tcW w:w="113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5" w:type="dxa"/>
          </w:tcPr>
          <w:p w:rsidR="001D446D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</w:t>
            </w:r>
            <w:r w:rsidR="001D446D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rivate</w:t>
            </w:r>
          </w:p>
        </w:tc>
        <w:tc>
          <w:tcPr>
            <w:tcW w:w="322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E6719C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2791"/>
        <w:gridCol w:w="4871"/>
      </w:tblGrid>
      <w:tr w:rsidR="001D446D" w:rsidRPr="00E6719C" w:rsidTr="006C6001">
        <w:trPr>
          <w:jc w:val="center"/>
        </w:trPr>
        <w:tc>
          <w:tcPr>
            <w:tcW w:w="861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2791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71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E6719C" w:rsidTr="006C6001">
        <w:trPr>
          <w:jc w:val="center"/>
        </w:trPr>
        <w:tc>
          <w:tcPr>
            <w:tcW w:w="861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E6719C" w:rsidRDefault="0030787E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getAllContact()</w:t>
            </w:r>
          </w:p>
        </w:tc>
        <w:tc>
          <w:tcPr>
            <w:tcW w:w="4871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1D446D" w:rsidRPr="00E6719C" w:rsidTr="006C6001">
        <w:trPr>
          <w:jc w:val="center"/>
        </w:trPr>
        <w:tc>
          <w:tcPr>
            <w:tcW w:w="861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E6719C" w:rsidRDefault="0030787E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getReplyContact()</w:t>
            </w:r>
          </w:p>
        </w:tc>
        <w:tc>
          <w:tcPr>
            <w:tcW w:w="4871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0787E" w:rsidRPr="00E6719C" w:rsidTr="006C6001">
        <w:trPr>
          <w:jc w:val="center"/>
        </w:trPr>
        <w:tc>
          <w:tcPr>
            <w:tcW w:w="861" w:type="dxa"/>
          </w:tcPr>
          <w:p w:rsidR="0030787E" w:rsidRPr="00E6719C" w:rsidRDefault="0030787E" w:rsidP="0022306C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E6719C" w:rsidRDefault="0030787E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getContactByType()</w:t>
            </w:r>
          </w:p>
        </w:tc>
        <w:tc>
          <w:tcPr>
            <w:tcW w:w="4871" w:type="dxa"/>
          </w:tcPr>
          <w:p w:rsidR="0030787E" w:rsidRPr="00E6719C" w:rsidRDefault="0030787E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  <w:tr w:rsidR="0030787E" w:rsidRPr="00E6719C" w:rsidTr="006C6001">
        <w:trPr>
          <w:jc w:val="center"/>
        </w:trPr>
        <w:tc>
          <w:tcPr>
            <w:tcW w:w="861" w:type="dxa"/>
          </w:tcPr>
          <w:p w:rsidR="0030787E" w:rsidRPr="00E6719C" w:rsidRDefault="0030787E" w:rsidP="0022306C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E6719C" w:rsidRDefault="0030787E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deleteContact()</w:t>
            </w:r>
          </w:p>
        </w:tc>
        <w:tc>
          <w:tcPr>
            <w:tcW w:w="4871" w:type="dxa"/>
          </w:tcPr>
          <w:p w:rsidR="0030787E" w:rsidRPr="00E6719C" w:rsidRDefault="0030787E" w:rsidP="00F1319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</w:p>
        </w:tc>
      </w:tr>
    </w:tbl>
    <w:p w:rsidR="001D446D" w:rsidRPr="00E6719C" w:rsidRDefault="001D446D" w:rsidP="001D446D">
      <w:pPr>
        <w:rPr>
          <w:rFonts w:ascii="Times New Roman" w:hAnsi="Times New Roman" w:cs="Times New Roman"/>
        </w:rPr>
      </w:pPr>
    </w:p>
    <w:p w:rsidR="001D446D" w:rsidRPr="00E6719C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3" w:name="_Toc391909318"/>
      <w:r w:rsidRPr="00E6719C">
        <w:rPr>
          <w:rFonts w:ascii="Times New Roman" w:hAnsi="Times New Roman" w:cs="Times New Roman"/>
          <w:sz w:val="22"/>
          <w:szCs w:val="22"/>
        </w:rPr>
        <w:t>ContactController</w:t>
      </w:r>
      <w:bookmarkEnd w:id="73"/>
    </w:p>
    <w:p w:rsidR="001D446D" w:rsidRPr="00E6719C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7"/>
        <w:gridCol w:w="1210"/>
        <w:gridCol w:w="748"/>
        <w:gridCol w:w="1021"/>
        <w:gridCol w:w="854"/>
        <w:gridCol w:w="4153"/>
      </w:tblGrid>
      <w:tr w:rsidR="001D446D" w:rsidRPr="00E6719C" w:rsidTr="00762896">
        <w:trPr>
          <w:jc w:val="center"/>
        </w:trPr>
        <w:tc>
          <w:tcPr>
            <w:tcW w:w="557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E6719C" w:rsidTr="00762896">
        <w:trPr>
          <w:jc w:val="center"/>
        </w:trPr>
        <w:tc>
          <w:tcPr>
            <w:tcW w:w="557" w:type="dxa"/>
          </w:tcPr>
          <w:p w:rsidR="001D446D" w:rsidRPr="00E6719C" w:rsidRDefault="001D446D" w:rsidP="00762896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1D446D" w:rsidRPr="00E6719C" w:rsidRDefault="001D446D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E6719C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W w:w="5000" w:type="pct"/>
        <w:jc w:val="center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61"/>
        <w:gridCol w:w="3675"/>
        <w:gridCol w:w="3987"/>
      </w:tblGrid>
      <w:tr w:rsidR="001D446D" w:rsidRPr="00E6719C" w:rsidTr="00427FB4">
        <w:trPr>
          <w:jc w:val="center"/>
        </w:trPr>
        <w:tc>
          <w:tcPr>
            <w:tcW w:w="899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color w:val="800000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FFE8E1"/>
          </w:tcPr>
          <w:p w:rsidR="001D446D" w:rsidRPr="00E6719C" w:rsidRDefault="001D446D" w:rsidP="00762896">
            <w:pPr>
              <w:pStyle w:val="TableCaption0"/>
              <w:jc w:val="center"/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</w:pPr>
            <w:r w:rsidRPr="00E6719C">
              <w:rPr>
                <w:rFonts w:ascii="Times New Roman" w:hAnsi="Times New Roman" w:cs="Times New Roman"/>
                <w:color w:val="800000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E6719C" w:rsidTr="00427FB4">
        <w:trPr>
          <w:jc w:val="center"/>
        </w:trPr>
        <w:tc>
          <w:tcPr>
            <w:tcW w:w="899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listReplyContact</w:t>
            </w:r>
          </w:p>
        </w:tc>
        <w:tc>
          <w:tcPr>
            <w:tcW w:w="4218" w:type="dxa"/>
          </w:tcPr>
          <w:p w:rsidR="001D446D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Contact</w:t>
            </w:r>
          </w:p>
        </w:tc>
      </w:tr>
      <w:tr w:rsidR="001D446D" w:rsidRPr="00E6719C" w:rsidTr="00427FB4">
        <w:trPr>
          <w:jc w:val="center"/>
        </w:trPr>
        <w:tc>
          <w:tcPr>
            <w:tcW w:w="899" w:type="dxa"/>
          </w:tcPr>
          <w:p w:rsidR="001D446D" w:rsidRPr="00E6719C" w:rsidRDefault="001D446D" w:rsidP="0022306C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replyContact </w:t>
            </w:r>
            <w:r w:rsidR="001D446D"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1D446D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Reply Contact</w:t>
            </w:r>
          </w:p>
        </w:tc>
      </w:tr>
      <w:tr w:rsidR="00427FB4" w:rsidRPr="00E6719C" w:rsidTr="00427FB4">
        <w:trPr>
          <w:jc w:val="center"/>
        </w:trPr>
        <w:tc>
          <w:tcPr>
            <w:tcW w:w="899" w:type="dxa"/>
          </w:tcPr>
          <w:p w:rsidR="00427FB4" w:rsidRPr="00E6719C" w:rsidRDefault="00427FB4" w:rsidP="0022306C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getContactByContactType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Contact</w:t>
            </w:r>
          </w:p>
        </w:tc>
      </w:tr>
      <w:tr w:rsidR="00427FB4" w:rsidRPr="00E6719C" w:rsidTr="00427FB4">
        <w:trPr>
          <w:jc w:val="center"/>
        </w:trPr>
        <w:tc>
          <w:tcPr>
            <w:tcW w:w="899" w:type="dxa"/>
          </w:tcPr>
          <w:p w:rsidR="00427FB4" w:rsidRPr="00E6719C" w:rsidRDefault="00427FB4" w:rsidP="0022306C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deleteContact</w:t>
            </w: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E6719C" w:rsidRDefault="00427FB4" w:rsidP="00762896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E6719C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Contact</w:t>
            </w:r>
          </w:p>
        </w:tc>
      </w:tr>
    </w:tbl>
    <w:p w:rsidR="001D446D" w:rsidRPr="00E6719C" w:rsidRDefault="001D446D" w:rsidP="001D446D">
      <w:pPr>
        <w:rPr>
          <w:rFonts w:ascii="Times New Roman" w:hAnsi="Times New Roman" w:cs="Times New Roman"/>
        </w:rPr>
      </w:pPr>
    </w:p>
    <w:p w:rsidR="006C6001" w:rsidRDefault="006C6001">
      <w:pPr>
        <w:pStyle w:val="Heading3"/>
      </w:pPr>
      <w:bookmarkStart w:id="74" w:name="_Toc391909331"/>
      <w:r>
        <w:lastRenderedPageBreak/>
        <w:t>Sequence Diagram</w:t>
      </w:r>
    </w:p>
    <w:p w:rsidR="006C6001" w:rsidRDefault="006C6001" w:rsidP="006C6001">
      <w:pPr>
        <w:pStyle w:val="Heading4"/>
      </w:pPr>
      <w:r>
        <w:t>Search Contact</w:t>
      </w:r>
    </w:p>
    <w:p w:rsidR="006C6001" w:rsidRPr="006C6001" w:rsidRDefault="006C6001" w:rsidP="006C6001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30238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Contact Sequenc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1D" w:rsidRDefault="003B141D">
      <w:pPr>
        <w:pStyle w:val="Heading4"/>
      </w:pPr>
      <w:r>
        <w:t>Delete Contact</w:t>
      </w:r>
    </w:p>
    <w:p w:rsidR="003B141D" w:rsidRPr="003B141D" w:rsidRDefault="003B141D" w:rsidP="003B141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429250" cy="3390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lte Contact Sequenc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E6719C" w:rsidRDefault="00F944E8">
      <w:pPr>
        <w:pStyle w:val="Heading1"/>
        <w:rPr>
          <w:rFonts w:ascii="Times New Roman" w:hAnsi="Times New Roman" w:cs="Times New Roman"/>
          <w:color w:val="800000"/>
          <w:sz w:val="28"/>
          <w:szCs w:val="28"/>
          <w:lang w:eastAsia="ja-JP"/>
        </w:rPr>
      </w:pPr>
      <w:r w:rsidRPr="00E6719C">
        <w:rPr>
          <w:rFonts w:ascii="Times New Roman" w:hAnsi="Times New Roman" w:cs="Times New Roman"/>
          <w:color w:val="800000"/>
          <w:sz w:val="28"/>
          <w:szCs w:val="28"/>
          <w:lang w:eastAsia="ja-JP"/>
        </w:rPr>
        <w:lastRenderedPageBreak/>
        <w:t>M</w:t>
      </w:r>
      <w:r w:rsidR="00635082" w:rsidRPr="00E6719C">
        <w:rPr>
          <w:rFonts w:ascii="Times New Roman" w:hAnsi="Times New Roman" w:cs="Times New Roman"/>
          <w:color w:val="800000"/>
          <w:sz w:val="28"/>
          <w:szCs w:val="28"/>
          <w:lang w:eastAsia="ja-JP"/>
        </w:rPr>
        <w:t>VC model</w:t>
      </w:r>
      <w:bookmarkEnd w:id="74"/>
      <w:r w:rsidR="00635082" w:rsidRPr="00E6719C">
        <w:rPr>
          <w:rFonts w:ascii="Times New Roman" w:hAnsi="Times New Roman" w:cs="Times New Roman"/>
          <w:color w:val="800000"/>
          <w:sz w:val="28"/>
          <w:szCs w:val="28"/>
          <w:lang w:eastAsia="ja-JP"/>
        </w:rPr>
        <w:t xml:space="preserve"> </w:t>
      </w:r>
    </w:p>
    <w:p w:rsidR="00635082" w:rsidRPr="00E6719C" w:rsidRDefault="00635082" w:rsidP="00342499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176060F" wp14:editId="07D34F62">
            <wp:extent cx="4742180" cy="5528945"/>
            <wp:effectExtent l="0" t="0" r="1270" b="0"/>
            <wp:docPr id="17" name="Picture 17" descr="C:\Users\CuongNM01278\Desktop\mvcNt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uongNM01278\Desktop\mvcNti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082" w:rsidRPr="00E6719C" w:rsidRDefault="0085424C" w:rsidP="0085424C">
      <w:pPr>
        <w:jc w:val="center"/>
        <w:rPr>
          <w:rFonts w:ascii="Times New Roman" w:hAnsi="Times New Roman" w:cs="Times New Roman"/>
          <w:b/>
          <w:i/>
          <w:sz w:val="22"/>
          <w:szCs w:val="22"/>
          <w:lang w:eastAsia="ja-JP"/>
        </w:rPr>
      </w:pPr>
      <w:r w:rsidRPr="00E6719C">
        <w:rPr>
          <w:rFonts w:ascii="Times New Roman" w:hAnsi="Times New Roman" w:cs="Times New Roman"/>
          <w:b/>
          <w:i/>
          <w:sz w:val="22"/>
          <w:szCs w:val="22"/>
          <w:lang w:eastAsia="ja-JP"/>
        </w:rPr>
        <w:t>Figure 6: MVC Model</w:t>
      </w:r>
    </w:p>
    <w:p w:rsidR="00635082" w:rsidRPr="00E6719C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E6719C" w:rsidRDefault="00635082" w:rsidP="004604CC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E6719C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E6719C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sectPr w:rsidR="00635082" w:rsidRPr="00E6719C" w:rsidSect="00E6719C">
      <w:headerReference w:type="default" r:id="rId76"/>
      <w:footerReference w:type="default" r:id="rId77"/>
      <w:pgSz w:w="11907" w:h="16840" w:code="9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04FB" w:rsidRDefault="009A04FB">
      <w:r>
        <w:separator/>
      </w:r>
    </w:p>
  </w:endnote>
  <w:endnote w:type="continuationSeparator" w:id="0">
    <w:p w:rsidR="009A04FB" w:rsidRDefault="009A04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S PGothic">
    <w:altName w:val="ＭＳ Ｐゴシック"/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586F" w:rsidRDefault="0039586F" w:rsidP="00531325">
    <w:pPr>
      <w:pStyle w:val="Footer"/>
      <w:framePr w:wrap="around"/>
      <w:ind w:right="400"/>
      <w:jc w:val="left"/>
    </w:pPr>
    <w:r>
      <w:ptab w:relativeTo="margin" w:alignment="right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D517FF">
      <w:rPr>
        <w:rStyle w:val="PageNumber"/>
      </w:rPr>
      <w:t>7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D517FF">
      <w:rPr>
        <w:rStyle w:val="PageNumber"/>
      </w:rPr>
      <w:t>82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04FB" w:rsidRDefault="009A04FB">
      <w:r>
        <w:separator/>
      </w:r>
    </w:p>
  </w:footnote>
  <w:footnote w:type="continuationSeparator" w:id="0">
    <w:p w:rsidR="009A04FB" w:rsidRDefault="009A04F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9586F" w:rsidRDefault="0039586F" w:rsidP="00DA0A63">
    <w:pPr>
      <w:pStyle w:val="Header"/>
      <w:ind w:left="0"/>
      <w:rPr>
        <w:lang w:eastAsia="ja-JP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8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4C7856E2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7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8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20A65CC"/>
    <w:multiLevelType w:val="hybridMultilevel"/>
    <w:tmpl w:val="18FCDED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46">
    <w:nsid w:val="6AA505F9"/>
    <w:multiLevelType w:val="hybridMultilevel"/>
    <w:tmpl w:val="859C5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1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8FB7F73"/>
    <w:multiLevelType w:val="hybridMultilevel"/>
    <w:tmpl w:val="73AE707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8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30"/>
  </w:num>
  <w:num w:numId="3">
    <w:abstractNumId w:val="30"/>
  </w:num>
  <w:num w:numId="4">
    <w:abstractNumId w:val="30"/>
  </w:num>
  <w:num w:numId="5">
    <w:abstractNumId w:val="58"/>
  </w:num>
  <w:num w:numId="6">
    <w:abstractNumId w:val="30"/>
  </w:num>
  <w:num w:numId="7">
    <w:abstractNumId w:val="30"/>
  </w:num>
  <w:num w:numId="8">
    <w:abstractNumId w:val="30"/>
  </w:num>
  <w:num w:numId="9">
    <w:abstractNumId w:val="24"/>
  </w:num>
  <w:num w:numId="10">
    <w:abstractNumId w:val="57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7"/>
  </w:num>
  <w:num w:numId="16">
    <w:abstractNumId w:val="8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50"/>
  </w:num>
  <w:num w:numId="22">
    <w:abstractNumId w:val="45"/>
  </w:num>
  <w:num w:numId="23">
    <w:abstractNumId w:val="36"/>
  </w:num>
  <w:num w:numId="24">
    <w:abstractNumId w:val="27"/>
  </w:num>
  <w:num w:numId="25">
    <w:abstractNumId w:val="40"/>
  </w:num>
  <w:num w:numId="26">
    <w:abstractNumId w:val="28"/>
  </w:num>
  <w:num w:numId="27">
    <w:abstractNumId w:val="35"/>
  </w:num>
  <w:num w:numId="28">
    <w:abstractNumId w:val="47"/>
  </w:num>
  <w:num w:numId="29">
    <w:abstractNumId w:val="34"/>
  </w:num>
  <w:num w:numId="30">
    <w:abstractNumId w:val="23"/>
  </w:num>
  <w:num w:numId="31">
    <w:abstractNumId w:val="33"/>
  </w:num>
  <w:num w:numId="32">
    <w:abstractNumId w:val="13"/>
  </w:num>
  <w:num w:numId="33">
    <w:abstractNumId w:val="46"/>
  </w:num>
  <w:num w:numId="34">
    <w:abstractNumId w:val="44"/>
  </w:num>
  <w:num w:numId="35">
    <w:abstractNumId w:val="31"/>
  </w:num>
  <w:num w:numId="36">
    <w:abstractNumId w:val="32"/>
  </w:num>
  <w:num w:numId="37">
    <w:abstractNumId w:val="48"/>
  </w:num>
  <w:num w:numId="38">
    <w:abstractNumId w:val="12"/>
  </w:num>
  <w:num w:numId="39">
    <w:abstractNumId w:val="42"/>
  </w:num>
  <w:num w:numId="40">
    <w:abstractNumId w:val="55"/>
  </w:num>
  <w:num w:numId="41">
    <w:abstractNumId w:val="21"/>
  </w:num>
  <w:num w:numId="42">
    <w:abstractNumId w:val="22"/>
  </w:num>
  <w:num w:numId="43">
    <w:abstractNumId w:val="52"/>
  </w:num>
  <w:num w:numId="44">
    <w:abstractNumId w:val="18"/>
  </w:num>
  <w:num w:numId="45">
    <w:abstractNumId w:val="43"/>
  </w:num>
  <w:num w:numId="46">
    <w:abstractNumId w:val="56"/>
  </w:num>
  <w:num w:numId="47">
    <w:abstractNumId w:val="20"/>
  </w:num>
  <w:num w:numId="48">
    <w:abstractNumId w:val="19"/>
  </w:num>
  <w:num w:numId="49">
    <w:abstractNumId w:val="9"/>
  </w:num>
  <w:num w:numId="50">
    <w:abstractNumId w:val="17"/>
  </w:num>
  <w:num w:numId="51">
    <w:abstractNumId w:val="14"/>
  </w:num>
  <w:num w:numId="52">
    <w:abstractNumId w:val="51"/>
  </w:num>
  <w:num w:numId="53">
    <w:abstractNumId w:val="41"/>
  </w:num>
  <w:num w:numId="54">
    <w:abstractNumId w:val="10"/>
  </w:num>
  <w:num w:numId="55">
    <w:abstractNumId w:val="39"/>
  </w:num>
  <w:num w:numId="56">
    <w:abstractNumId w:val="15"/>
  </w:num>
  <w:num w:numId="57">
    <w:abstractNumId w:val="25"/>
  </w:num>
  <w:num w:numId="58">
    <w:abstractNumId w:val="49"/>
  </w:num>
  <w:num w:numId="59">
    <w:abstractNumId w:val="11"/>
  </w:num>
  <w:num w:numId="60">
    <w:abstractNumId w:val="54"/>
  </w:num>
  <w:num w:numId="61">
    <w:abstractNumId w:val="26"/>
  </w:num>
  <w:num w:numId="62">
    <w:abstractNumId w:val="16"/>
  </w:num>
  <w:num w:numId="63">
    <w:abstractNumId w:val="53"/>
  </w:num>
  <w:num w:numId="64">
    <w:abstractNumId w:val="38"/>
  </w:num>
  <w:num w:numId="65">
    <w:abstractNumId w:val="2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35173"/>
    <w:rsid w:val="00000A2F"/>
    <w:rsid w:val="00000E38"/>
    <w:rsid w:val="00007A9F"/>
    <w:rsid w:val="0002310B"/>
    <w:rsid w:val="00025A30"/>
    <w:rsid w:val="000359B4"/>
    <w:rsid w:val="00035F5C"/>
    <w:rsid w:val="00044899"/>
    <w:rsid w:val="00047731"/>
    <w:rsid w:val="000676D8"/>
    <w:rsid w:val="00067D44"/>
    <w:rsid w:val="0007504A"/>
    <w:rsid w:val="0009221B"/>
    <w:rsid w:val="000A0C28"/>
    <w:rsid w:val="000A6FEF"/>
    <w:rsid w:val="000B2E99"/>
    <w:rsid w:val="000C4162"/>
    <w:rsid w:val="000D199F"/>
    <w:rsid w:val="000D21FD"/>
    <w:rsid w:val="000D3D7F"/>
    <w:rsid w:val="000D4114"/>
    <w:rsid w:val="000E275E"/>
    <w:rsid w:val="001067E7"/>
    <w:rsid w:val="001322E2"/>
    <w:rsid w:val="00133BE8"/>
    <w:rsid w:val="00135BFC"/>
    <w:rsid w:val="00143B04"/>
    <w:rsid w:val="001523F3"/>
    <w:rsid w:val="001555BD"/>
    <w:rsid w:val="001703EF"/>
    <w:rsid w:val="00172724"/>
    <w:rsid w:val="00176FFB"/>
    <w:rsid w:val="0018319E"/>
    <w:rsid w:val="001864B1"/>
    <w:rsid w:val="001A4398"/>
    <w:rsid w:val="001B3097"/>
    <w:rsid w:val="001C1E94"/>
    <w:rsid w:val="001C5E03"/>
    <w:rsid w:val="001D22F0"/>
    <w:rsid w:val="001D33CF"/>
    <w:rsid w:val="001D446D"/>
    <w:rsid w:val="001E0204"/>
    <w:rsid w:val="00205E75"/>
    <w:rsid w:val="00215984"/>
    <w:rsid w:val="0022306C"/>
    <w:rsid w:val="00230502"/>
    <w:rsid w:val="0025193E"/>
    <w:rsid w:val="002535B2"/>
    <w:rsid w:val="0026007E"/>
    <w:rsid w:val="00261EC5"/>
    <w:rsid w:val="002665B3"/>
    <w:rsid w:val="0027451A"/>
    <w:rsid w:val="00276B6D"/>
    <w:rsid w:val="00282622"/>
    <w:rsid w:val="00284E52"/>
    <w:rsid w:val="00290D03"/>
    <w:rsid w:val="00291622"/>
    <w:rsid w:val="002A1417"/>
    <w:rsid w:val="002A1671"/>
    <w:rsid w:val="002B4AC8"/>
    <w:rsid w:val="002B6E68"/>
    <w:rsid w:val="002B7EB0"/>
    <w:rsid w:val="002D25CA"/>
    <w:rsid w:val="002D4401"/>
    <w:rsid w:val="00304EAD"/>
    <w:rsid w:val="00305F68"/>
    <w:rsid w:val="0030787E"/>
    <w:rsid w:val="00315153"/>
    <w:rsid w:val="00326587"/>
    <w:rsid w:val="00342499"/>
    <w:rsid w:val="00360B34"/>
    <w:rsid w:val="0038087F"/>
    <w:rsid w:val="00382E99"/>
    <w:rsid w:val="00386102"/>
    <w:rsid w:val="0039586F"/>
    <w:rsid w:val="003B141D"/>
    <w:rsid w:val="003C366D"/>
    <w:rsid w:val="003E711F"/>
    <w:rsid w:val="00401E02"/>
    <w:rsid w:val="00403730"/>
    <w:rsid w:val="00427FB4"/>
    <w:rsid w:val="00442884"/>
    <w:rsid w:val="004604CC"/>
    <w:rsid w:val="00476924"/>
    <w:rsid w:val="004915D0"/>
    <w:rsid w:val="004964C8"/>
    <w:rsid w:val="004F38ED"/>
    <w:rsid w:val="00501364"/>
    <w:rsid w:val="00506D82"/>
    <w:rsid w:val="0050761A"/>
    <w:rsid w:val="00515464"/>
    <w:rsid w:val="00531325"/>
    <w:rsid w:val="00532E5B"/>
    <w:rsid w:val="005449F5"/>
    <w:rsid w:val="00552C1C"/>
    <w:rsid w:val="0056175A"/>
    <w:rsid w:val="005658FA"/>
    <w:rsid w:val="005661A8"/>
    <w:rsid w:val="00571A8B"/>
    <w:rsid w:val="00583F66"/>
    <w:rsid w:val="005A21BD"/>
    <w:rsid w:val="005C78A1"/>
    <w:rsid w:val="005D78DC"/>
    <w:rsid w:val="005E4B42"/>
    <w:rsid w:val="0061179E"/>
    <w:rsid w:val="006230DB"/>
    <w:rsid w:val="00635082"/>
    <w:rsid w:val="00646F96"/>
    <w:rsid w:val="00647D84"/>
    <w:rsid w:val="00681558"/>
    <w:rsid w:val="006A0DE4"/>
    <w:rsid w:val="006A63DF"/>
    <w:rsid w:val="006C6001"/>
    <w:rsid w:val="006D135B"/>
    <w:rsid w:val="006E2EC3"/>
    <w:rsid w:val="006F3EF0"/>
    <w:rsid w:val="006F6ED3"/>
    <w:rsid w:val="00703A58"/>
    <w:rsid w:val="00715EC4"/>
    <w:rsid w:val="00724682"/>
    <w:rsid w:val="0073743E"/>
    <w:rsid w:val="007412CB"/>
    <w:rsid w:val="00751F53"/>
    <w:rsid w:val="00756B03"/>
    <w:rsid w:val="00762896"/>
    <w:rsid w:val="007822B4"/>
    <w:rsid w:val="00792FE5"/>
    <w:rsid w:val="007A2221"/>
    <w:rsid w:val="007A36E1"/>
    <w:rsid w:val="007A6742"/>
    <w:rsid w:val="007B0AA7"/>
    <w:rsid w:val="007D0163"/>
    <w:rsid w:val="007E279B"/>
    <w:rsid w:val="00800C6B"/>
    <w:rsid w:val="008070EA"/>
    <w:rsid w:val="00814F18"/>
    <w:rsid w:val="00817ABA"/>
    <w:rsid w:val="00836805"/>
    <w:rsid w:val="00844B23"/>
    <w:rsid w:val="00845FC9"/>
    <w:rsid w:val="0085424C"/>
    <w:rsid w:val="00887A2B"/>
    <w:rsid w:val="008B3560"/>
    <w:rsid w:val="008F2B00"/>
    <w:rsid w:val="008F3269"/>
    <w:rsid w:val="009056BC"/>
    <w:rsid w:val="00916B78"/>
    <w:rsid w:val="009260F2"/>
    <w:rsid w:val="00935173"/>
    <w:rsid w:val="009826C9"/>
    <w:rsid w:val="009828F3"/>
    <w:rsid w:val="00990234"/>
    <w:rsid w:val="009A04FB"/>
    <w:rsid w:val="009A6176"/>
    <w:rsid w:val="009B3805"/>
    <w:rsid w:val="009D2795"/>
    <w:rsid w:val="009D5388"/>
    <w:rsid w:val="009E0F53"/>
    <w:rsid w:val="009E36D9"/>
    <w:rsid w:val="00A01B0B"/>
    <w:rsid w:val="00A04DF5"/>
    <w:rsid w:val="00A07175"/>
    <w:rsid w:val="00A135A2"/>
    <w:rsid w:val="00A177A1"/>
    <w:rsid w:val="00A27184"/>
    <w:rsid w:val="00A27410"/>
    <w:rsid w:val="00A40A37"/>
    <w:rsid w:val="00A5722E"/>
    <w:rsid w:val="00A64B73"/>
    <w:rsid w:val="00A73E5D"/>
    <w:rsid w:val="00A836E2"/>
    <w:rsid w:val="00A84B69"/>
    <w:rsid w:val="00A95420"/>
    <w:rsid w:val="00AA351D"/>
    <w:rsid w:val="00AB22A3"/>
    <w:rsid w:val="00AB47C2"/>
    <w:rsid w:val="00AC2C87"/>
    <w:rsid w:val="00B07628"/>
    <w:rsid w:val="00B17AE1"/>
    <w:rsid w:val="00B21F6A"/>
    <w:rsid w:val="00B24F58"/>
    <w:rsid w:val="00B30FA3"/>
    <w:rsid w:val="00B323AB"/>
    <w:rsid w:val="00B42B31"/>
    <w:rsid w:val="00B468F7"/>
    <w:rsid w:val="00B47884"/>
    <w:rsid w:val="00B60341"/>
    <w:rsid w:val="00B64A28"/>
    <w:rsid w:val="00B8022E"/>
    <w:rsid w:val="00B8526E"/>
    <w:rsid w:val="00B87739"/>
    <w:rsid w:val="00BA30B6"/>
    <w:rsid w:val="00BC7216"/>
    <w:rsid w:val="00BD13F7"/>
    <w:rsid w:val="00BD3B0C"/>
    <w:rsid w:val="00BE6CF5"/>
    <w:rsid w:val="00BF0874"/>
    <w:rsid w:val="00BF6FC3"/>
    <w:rsid w:val="00BF7AC0"/>
    <w:rsid w:val="00C12522"/>
    <w:rsid w:val="00C1691C"/>
    <w:rsid w:val="00C401B9"/>
    <w:rsid w:val="00C40B3D"/>
    <w:rsid w:val="00C661A9"/>
    <w:rsid w:val="00C67E1C"/>
    <w:rsid w:val="00C72A1D"/>
    <w:rsid w:val="00C7684D"/>
    <w:rsid w:val="00C82234"/>
    <w:rsid w:val="00C84200"/>
    <w:rsid w:val="00C874E6"/>
    <w:rsid w:val="00C92C63"/>
    <w:rsid w:val="00CA0F1D"/>
    <w:rsid w:val="00CB27F4"/>
    <w:rsid w:val="00CC1CE4"/>
    <w:rsid w:val="00CC6E18"/>
    <w:rsid w:val="00CD1103"/>
    <w:rsid w:val="00CD6A44"/>
    <w:rsid w:val="00CE3169"/>
    <w:rsid w:val="00D517FF"/>
    <w:rsid w:val="00D60122"/>
    <w:rsid w:val="00D61759"/>
    <w:rsid w:val="00D74D95"/>
    <w:rsid w:val="00D8662A"/>
    <w:rsid w:val="00DA0A63"/>
    <w:rsid w:val="00DC4B1A"/>
    <w:rsid w:val="00DE0CD5"/>
    <w:rsid w:val="00DE7C94"/>
    <w:rsid w:val="00DF1408"/>
    <w:rsid w:val="00DF2B55"/>
    <w:rsid w:val="00DF41E9"/>
    <w:rsid w:val="00E27164"/>
    <w:rsid w:val="00E343F8"/>
    <w:rsid w:val="00E37D51"/>
    <w:rsid w:val="00E41E9B"/>
    <w:rsid w:val="00E44848"/>
    <w:rsid w:val="00E44AF4"/>
    <w:rsid w:val="00E44EEC"/>
    <w:rsid w:val="00E55D48"/>
    <w:rsid w:val="00E62E2B"/>
    <w:rsid w:val="00E6719C"/>
    <w:rsid w:val="00E757F5"/>
    <w:rsid w:val="00E80D73"/>
    <w:rsid w:val="00E85623"/>
    <w:rsid w:val="00E869FC"/>
    <w:rsid w:val="00E95F6E"/>
    <w:rsid w:val="00E963B0"/>
    <w:rsid w:val="00EA6A0E"/>
    <w:rsid w:val="00EC174C"/>
    <w:rsid w:val="00EC6D59"/>
    <w:rsid w:val="00ED5F1A"/>
    <w:rsid w:val="00EF0504"/>
    <w:rsid w:val="00F13198"/>
    <w:rsid w:val="00F6084E"/>
    <w:rsid w:val="00F64603"/>
    <w:rsid w:val="00F67284"/>
    <w:rsid w:val="00F67CF7"/>
    <w:rsid w:val="00F75CF1"/>
    <w:rsid w:val="00F7637B"/>
    <w:rsid w:val="00F944E8"/>
    <w:rsid w:val="00F976B3"/>
    <w:rsid w:val="00FA0F48"/>
    <w:rsid w:val="00FA7A7F"/>
    <w:rsid w:val="00FB3753"/>
    <w:rsid w:val="00FC5923"/>
    <w:rsid w:val="00FE2B56"/>
    <w:rsid w:val="00FF4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2A1417"/>
    <w:pPr>
      <w:widowControl w:val="0"/>
      <w:jc w:val="center"/>
    </w:pPr>
    <w:rPr>
      <w:rFonts w:ascii="Arial" w:hAnsi="Arial"/>
      <w:b/>
      <w:color w:val="6E2500"/>
      <w:sz w:val="22"/>
      <w:szCs w:val="22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E6719C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64B1"/>
    <w:pPr>
      <w:widowControl w:val="0"/>
      <w:jc w:val="center"/>
    </w:pPr>
    <w:rPr>
      <w:rFonts w:ascii="Swis721 BlkEx BT" w:hAnsi="Swis721 BlkEx BT"/>
      <w:b/>
      <w:color w:val="6E2500"/>
      <w:sz w:val="36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A836E2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08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ongNM01278\Desktop\Template_Class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2C0087-683E-4DEE-8A09-22E64994F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Template_Class Design</Template>
  <TotalTime>1947</TotalTime>
  <Pages>82</Pages>
  <Words>3925</Words>
  <Characters>22375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Template_Class Design</vt:lpstr>
    </vt:vector>
  </TitlesOfParts>
  <Company>FPT Corporation</Company>
  <LinksUpToDate>false</LinksUpToDate>
  <CharactersWithSpaces>26248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Template_Class Design</dc:title>
  <dc:subject>v1/2</dc:subject>
  <dc:creator>CuongNM01278</dc:creator>
  <dc:description>Add 5. OTHER CONSIDERATIONS</dc:description>
  <cp:lastModifiedBy>ismail - [2010]</cp:lastModifiedBy>
  <cp:revision>257</cp:revision>
  <cp:lastPrinted>1900-12-31T17:00:00Z</cp:lastPrinted>
  <dcterms:created xsi:type="dcterms:W3CDTF">2013-10-01T03:47:00Z</dcterms:created>
  <dcterms:modified xsi:type="dcterms:W3CDTF">2014-08-16T03:19:00Z</dcterms:modified>
</cp:coreProperties>
</file>